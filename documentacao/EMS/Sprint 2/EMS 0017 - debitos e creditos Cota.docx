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DC6" w:rsidRPr="00875148" w:rsidRDefault="004D3DC6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4D3DC6" w:rsidRPr="00875148" w:rsidRDefault="004D3DC6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4D3DC6" w:rsidRPr="00875148" w:rsidRDefault="004D3DC6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0017– Digitação de Débitos e Créditos </w:t>
      </w:r>
      <w:r w:rsidR="00D97422">
        <w:rPr>
          <w:rFonts w:ascii="Arial Narrow" w:hAnsi="Arial Narrow"/>
          <w:b/>
          <w:sz w:val="36"/>
          <w:szCs w:val="36"/>
        </w:rPr>
        <w:t>Cota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Pr="00875148">
        <w:rPr>
          <w:rFonts w:ascii="Arial Narrow" w:hAnsi="Arial Narrow"/>
          <w:b/>
          <w:sz w:val="40"/>
        </w:rPr>
        <w:t>&gt;</w:t>
      </w: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D3DC6" w:rsidRPr="00875148" w:rsidRDefault="004D3DC6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4D3DC6" w:rsidRPr="00875148" w:rsidRDefault="004D3DC6">
      <w:pPr>
        <w:jc w:val="center"/>
        <w:rPr>
          <w:rFonts w:ascii="Arial Narrow" w:hAnsi="Arial Narrow"/>
          <w:b/>
          <w:sz w:val="48"/>
        </w:rPr>
      </w:pPr>
    </w:p>
    <w:p w:rsidR="004D3DC6" w:rsidRPr="00875148" w:rsidRDefault="004D3DC6">
      <w:pPr>
        <w:pStyle w:val="Cabealho"/>
        <w:rPr>
          <w:rFonts w:ascii="Arial Narrow" w:hAnsi="Arial Narrow"/>
        </w:rPr>
      </w:pPr>
    </w:p>
    <w:p w:rsidR="004D3DC6" w:rsidRPr="00875148" w:rsidRDefault="004D3DC6">
      <w:pPr>
        <w:pStyle w:val="Cabealho"/>
        <w:rPr>
          <w:rFonts w:ascii="Arial Narrow" w:hAnsi="Arial Narrow"/>
        </w:rPr>
      </w:pPr>
    </w:p>
    <w:p w:rsidR="004D3DC6" w:rsidRPr="00875148" w:rsidRDefault="004D3DC6">
      <w:pPr>
        <w:pStyle w:val="Cabealho"/>
        <w:rPr>
          <w:rFonts w:ascii="Arial Narrow" w:hAnsi="Arial Narrow"/>
        </w:rPr>
      </w:pPr>
    </w:p>
    <w:p w:rsidR="004D3DC6" w:rsidRPr="00875148" w:rsidRDefault="004D3DC6">
      <w:pPr>
        <w:pStyle w:val="Cabealho"/>
        <w:rPr>
          <w:rFonts w:ascii="Arial Narrow" w:hAnsi="Arial Narrow"/>
        </w:rPr>
      </w:pPr>
    </w:p>
    <w:p w:rsidR="004D3DC6" w:rsidRPr="00875148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Default="004D3DC6">
      <w:pPr>
        <w:pStyle w:val="Cabealho"/>
        <w:rPr>
          <w:rFonts w:ascii="Arial Narrow" w:hAnsi="Arial Narrow"/>
        </w:rPr>
      </w:pPr>
    </w:p>
    <w:p w:rsidR="004D3DC6" w:rsidRPr="00875148" w:rsidRDefault="004D3DC6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4D3DC6" w:rsidRPr="00875148" w:rsidTr="003D4B3F">
        <w:tc>
          <w:tcPr>
            <w:tcW w:w="1134" w:type="dxa"/>
          </w:tcPr>
          <w:p w:rsidR="004D3DC6" w:rsidRPr="00875148" w:rsidRDefault="004D3DC6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4D3DC6" w:rsidRPr="00875148" w:rsidRDefault="004D3DC6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4D3DC6" w:rsidRPr="00875148" w:rsidRDefault="004D3DC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4D3DC6" w:rsidRPr="00875148" w:rsidRDefault="004D3DC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4D3DC6" w:rsidRPr="00875148" w:rsidRDefault="004D3DC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4D3DC6" w:rsidRPr="00875148" w:rsidTr="003D4B3F">
        <w:tc>
          <w:tcPr>
            <w:tcW w:w="1134" w:type="dxa"/>
          </w:tcPr>
          <w:p w:rsidR="004D3DC6" w:rsidRPr="00875148" w:rsidRDefault="004D3DC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4D3DC6" w:rsidRPr="00875148" w:rsidRDefault="004D3DC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4D3DC6" w:rsidRPr="00875148" w:rsidRDefault="004D3DC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4D3DC6" w:rsidRPr="00875148" w:rsidRDefault="004D3DC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4D3DC6" w:rsidRPr="00875148" w:rsidRDefault="004D3DC6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D3DC6" w:rsidRPr="00875148" w:rsidTr="003D4B3F">
        <w:tc>
          <w:tcPr>
            <w:tcW w:w="1134" w:type="dxa"/>
          </w:tcPr>
          <w:p w:rsidR="004D3DC6" w:rsidRPr="00875148" w:rsidRDefault="0045027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4D3DC6" w:rsidRPr="00875148" w:rsidRDefault="0045027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4D3DC6" w:rsidRPr="00875148" w:rsidRDefault="004502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4D3DC6" w:rsidRPr="00875148" w:rsidRDefault="004502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4D3DC6" w:rsidRPr="00875148" w:rsidRDefault="004502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764D9B" w:rsidRPr="00875148" w:rsidTr="00764D9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9B" w:rsidRPr="00875148" w:rsidRDefault="00764D9B" w:rsidP="00764D9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9B" w:rsidRPr="00875148" w:rsidRDefault="00764D9B" w:rsidP="00150AF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9B" w:rsidRPr="00875148" w:rsidRDefault="00764D9B" w:rsidP="00150AF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protótipo e telas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9B" w:rsidRPr="00875148" w:rsidRDefault="00764D9B" w:rsidP="00150AF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9B" w:rsidRPr="00764D9B" w:rsidRDefault="00764D9B" w:rsidP="00150AF4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6E54A4" w:rsidRPr="00875148" w:rsidTr="00764D9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4A4" w:rsidRDefault="006E54A4" w:rsidP="00764D9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4A4" w:rsidRDefault="006E54A4" w:rsidP="00150AF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4A4" w:rsidRDefault="006E54A4" w:rsidP="00150AF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protótipo e telas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4A4" w:rsidRDefault="006E54A4" w:rsidP="00150AF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4A4" w:rsidRDefault="006E54A4" w:rsidP="00150AF4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C54287" w:rsidTr="00C5428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87" w:rsidRDefault="00C54287" w:rsidP="00D92E6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87" w:rsidRDefault="00C54287" w:rsidP="00D92E6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87" w:rsidRDefault="00C54287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87" w:rsidRDefault="00C54287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287" w:rsidRDefault="00C54287" w:rsidP="00D92E65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BF03F1" w:rsidTr="00BF03F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3F1" w:rsidRDefault="00BF03F1" w:rsidP="0067360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3F1" w:rsidRDefault="00BF03F1" w:rsidP="0067360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3F1" w:rsidRDefault="00BF03F1" w:rsidP="006736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3F1" w:rsidRDefault="00BF03F1" w:rsidP="006736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3F1" w:rsidRDefault="00BF03F1" w:rsidP="00673606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B823DB" w:rsidTr="00B823D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3DB" w:rsidRDefault="00B823DB" w:rsidP="00B823D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3DB" w:rsidRDefault="00B823DB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3DB" w:rsidRDefault="00B823DB" w:rsidP="00B823D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bookmarkStart w:id="2" w:name="_GoBack"/>
            <w:bookmarkEnd w:id="2"/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3DB" w:rsidRDefault="00B823DB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3DB" w:rsidRDefault="00B823DB" w:rsidP="002B6AB4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4D3DC6" w:rsidRDefault="004D3DC6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4D3DC6" w:rsidRPr="00875148" w:rsidRDefault="004D3DC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4D3DC6" w:rsidRPr="00875148" w:rsidRDefault="004D3DC6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D3DC6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4D3DC6" w:rsidRPr="00875148" w:rsidRDefault="004D3DC6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4D3DC6" w:rsidRPr="00875148" w:rsidRDefault="004D3DC6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4D3DC6" w:rsidRPr="00875148">
        <w:trPr>
          <w:cantSplit/>
          <w:trHeight w:val="235"/>
        </w:trPr>
        <w:tc>
          <w:tcPr>
            <w:tcW w:w="4889" w:type="dxa"/>
            <w:vMerge/>
          </w:tcPr>
          <w:p w:rsidR="004D3DC6" w:rsidRPr="00875148" w:rsidRDefault="004D3DC6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4D3DC6" w:rsidRPr="00875148" w:rsidRDefault="004D3DC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4D3DC6" w:rsidRPr="00875148">
        <w:tc>
          <w:tcPr>
            <w:tcW w:w="4889" w:type="dxa"/>
          </w:tcPr>
          <w:p w:rsidR="004D3DC6" w:rsidRPr="00875148" w:rsidRDefault="004D3DC6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4D3DC6" w:rsidRPr="009540DC" w:rsidRDefault="004D3DC6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4D3DC6" w:rsidRPr="00875148" w:rsidRDefault="004D3DC6">
      <w:pPr>
        <w:rPr>
          <w:rFonts w:ascii="Arial Narrow" w:hAnsi="Arial Narrow"/>
        </w:rPr>
      </w:pPr>
    </w:p>
    <w:p w:rsidR="004D3DC6" w:rsidRPr="00875148" w:rsidRDefault="004D3DC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4D3DC6" w:rsidRPr="00875148" w:rsidRDefault="004D3DC6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4D3DC6" w:rsidRPr="00875148">
        <w:tc>
          <w:tcPr>
            <w:tcW w:w="9779" w:type="dxa"/>
          </w:tcPr>
          <w:p w:rsidR="004D3DC6" w:rsidRPr="009540DC" w:rsidRDefault="004D3DC6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4D3DC6" w:rsidRPr="00D90C24" w:rsidRDefault="004D3DC6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 xml:space="preserve">Funcionalidade utilizada para </w:t>
            </w:r>
            <w:r w:rsidRPr="00B75FEE">
              <w:rPr>
                <w:rFonts w:ascii="Arial" w:hAnsi="Arial" w:cs="Arial"/>
                <w:color w:val="0000FF"/>
              </w:rPr>
              <w:t xml:space="preserve">incluir os </w:t>
            </w:r>
            <w:r>
              <w:rPr>
                <w:rFonts w:ascii="Arial" w:hAnsi="Arial" w:cs="Arial"/>
                <w:color w:val="0000FF"/>
              </w:rPr>
              <w:t>Créd</w:t>
            </w:r>
            <w:r w:rsidRPr="00B75FEE">
              <w:rPr>
                <w:rFonts w:ascii="Arial" w:hAnsi="Arial" w:cs="Arial"/>
                <w:color w:val="0000FF"/>
              </w:rPr>
              <w:t xml:space="preserve">itos </w:t>
            </w:r>
            <w:r>
              <w:rPr>
                <w:rFonts w:ascii="Arial" w:hAnsi="Arial" w:cs="Arial"/>
                <w:color w:val="0000FF"/>
              </w:rPr>
              <w:t xml:space="preserve">e Débitos </w:t>
            </w:r>
            <w:r w:rsidRPr="00B75FEE">
              <w:rPr>
                <w:rFonts w:ascii="Arial" w:hAnsi="Arial" w:cs="Arial"/>
                <w:color w:val="0000FF"/>
              </w:rPr>
              <w:t xml:space="preserve">manuais, </w:t>
            </w:r>
            <w:r>
              <w:rPr>
                <w:rFonts w:ascii="Arial" w:hAnsi="Arial" w:cs="Arial"/>
                <w:color w:val="0000FF"/>
              </w:rPr>
              <w:t>caso necessário.</w:t>
            </w:r>
          </w:p>
        </w:tc>
      </w:tr>
      <w:tr w:rsidR="004D3DC6" w:rsidRPr="00875148">
        <w:tc>
          <w:tcPr>
            <w:tcW w:w="9779" w:type="dxa"/>
          </w:tcPr>
          <w:p w:rsidR="004D3DC6" w:rsidRPr="00875148" w:rsidRDefault="004D3DC6" w:rsidP="003A29F1">
            <w:pPr>
              <w:rPr>
                <w:rFonts w:ascii="Arial Narrow" w:hAnsi="Arial Narrow"/>
              </w:rPr>
            </w:pPr>
          </w:p>
        </w:tc>
      </w:tr>
    </w:tbl>
    <w:p w:rsidR="004D3DC6" w:rsidRPr="00875148" w:rsidRDefault="004D3DC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4D3DC6" w:rsidRPr="00875148" w:rsidRDefault="004D3DC6">
      <w:pPr>
        <w:rPr>
          <w:rFonts w:ascii="Arial Narrow" w:hAnsi="Arial Narrow"/>
        </w:rPr>
      </w:pPr>
    </w:p>
    <w:p w:rsidR="004D3DC6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4D3DC6" w:rsidRDefault="004D3DC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digitar</w:t>
      </w:r>
      <w:r w:rsidR="00EC58BD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 xml:space="preserve">Tipo de </w:t>
      </w:r>
      <w:r w:rsidR="00D2275C">
        <w:rPr>
          <w:rFonts w:ascii="Calibri" w:hAnsi="Calibri" w:cs="Arial"/>
          <w:color w:val="002060"/>
          <w:sz w:val="22"/>
          <w:szCs w:val="22"/>
        </w:rPr>
        <w:t>Lançamento</w:t>
      </w:r>
      <w:r>
        <w:rPr>
          <w:rFonts w:ascii="Calibri" w:hAnsi="Calibri" w:cs="Arial"/>
          <w:color w:val="002060"/>
          <w:sz w:val="22"/>
          <w:szCs w:val="22"/>
        </w:rPr>
        <w:t xml:space="preserve">, Data, Valor e Cota deverão receber o tipo de </w:t>
      </w:r>
      <w:r w:rsidR="00D2275C">
        <w:rPr>
          <w:rFonts w:ascii="Calibri" w:hAnsi="Calibri" w:cs="Arial"/>
          <w:color w:val="002060"/>
          <w:sz w:val="22"/>
          <w:szCs w:val="22"/>
        </w:rPr>
        <w:t>lançamento</w:t>
      </w:r>
      <w:r>
        <w:rPr>
          <w:rFonts w:ascii="Calibri" w:hAnsi="Calibri" w:cs="Arial"/>
          <w:color w:val="002060"/>
          <w:sz w:val="22"/>
          <w:szCs w:val="22"/>
        </w:rPr>
        <w:t xml:space="preserve"> no dia.</w:t>
      </w:r>
    </w:p>
    <w:p w:rsidR="004D3DC6" w:rsidRPr="00C54287" w:rsidRDefault="00402FEF" w:rsidP="00D90C2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C54287">
        <w:rPr>
          <w:rFonts w:ascii="Arial Narrow" w:hAnsi="Arial Narrow" w:cs="Arial"/>
          <w:color w:val="002060"/>
          <w:sz w:val="22"/>
          <w:szCs w:val="22"/>
        </w:rPr>
        <w:t>A funcionalidade ir</w:t>
      </w:r>
      <w:r w:rsidR="00C54287" w:rsidRPr="00C54287">
        <w:rPr>
          <w:rFonts w:ascii="Arial Narrow" w:hAnsi="Arial Narrow" w:cs="Arial"/>
          <w:color w:val="002060"/>
          <w:sz w:val="22"/>
          <w:szCs w:val="22"/>
        </w:rPr>
        <w:t>á exibir todos os lançamentos de movimentos da Cota, mas não deve permitir alteração ou exclusão de movimentos que não tenham origem nessa funcionalidade.</w:t>
      </w:r>
    </w:p>
    <w:p w:rsidR="004D3DC6" w:rsidRDefault="004D3DC6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funcionalidade deverá sensibilizar </w:t>
      </w:r>
      <w:r w:rsidR="00052F59">
        <w:rPr>
          <w:rFonts w:ascii="Arial Narrow" w:hAnsi="Arial Narrow" w:cs="Arial"/>
          <w:color w:val="002060"/>
          <w:sz w:val="22"/>
          <w:szCs w:val="22"/>
        </w:rPr>
        <w:t>a conta</w:t>
      </w:r>
      <w:r>
        <w:rPr>
          <w:rFonts w:ascii="Arial Narrow" w:hAnsi="Arial Narrow" w:cs="Arial"/>
          <w:color w:val="002060"/>
          <w:sz w:val="22"/>
          <w:szCs w:val="22"/>
        </w:rPr>
        <w:t xml:space="preserve"> corrente d</w:t>
      </w:r>
      <w:r w:rsidR="00D97422">
        <w:rPr>
          <w:rFonts w:ascii="Arial Narrow" w:hAnsi="Arial Narrow" w:cs="Arial"/>
          <w:color w:val="002060"/>
          <w:sz w:val="22"/>
          <w:szCs w:val="22"/>
        </w:rPr>
        <w:t>a</w:t>
      </w:r>
      <w:r w:rsidR="001302DC">
        <w:rPr>
          <w:rFonts w:ascii="Arial Narrow" w:hAnsi="Arial Narrow" w:cs="Arial"/>
          <w:color w:val="002060"/>
          <w:sz w:val="22"/>
          <w:szCs w:val="22"/>
        </w:rPr>
        <w:t>(s)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97422">
        <w:rPr>
          <w:rFonts w:ascii="Arial Narrow" w:hAnsi="Arial Narrow" w:cs="Arial"/>
          <w:color w:val="002060"/>
          <w:sz w:val="22"/>
          <w:szCs w:val="22"/>
        </w:rPr>
        <w:t>Cota</w:t>
      </w:r>
      <w:r w:rsidR="001302DC">
        <w:rPr>
          <w:rFonts w:ascii="Arial Narrow" w:hAnsi="Arial Narrow" w:cs="Arial"/>
          <w:color w:val="002060"/>
          <w:sz w:val="22"/>
          <w:szCs w:val="22"/>
        </w:rPr>
        <w:t xml:space="preserve">(s)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acordo com o tipo de </w:t>
      </w:r>
      <w:r w:rsidR="00D2275C" w:rsidRPr="00C54287">
        <w:rPr>
          <w:rFonts w:ascii="Arial Narrow" w:hAnsi="Arial Narrow" w:cs="Arial"/>
          <w:color w:val="002060"/>
          <w:sz w:val="22"/>
          <w:szCs w:val="22"/>
        </w:rPr>
        <w:t xml:space="preserve">lançamento </w:t>
      </w:r>
      <w:r>
        <w:rPr>
          <w:rFonts w:ascii="Arial Narrow" w:hAnsi="Arial Narrow" w:cs="Arial"/>
          <w:color w:val="002060"/>
          <w:sz w:val="22"/>
          <w:szCs w:val="22"/>
        </w:rPr>
        <w:t>se for crédito ou débito.</w:t>
      </w:r>
    </w:p>
    <w:p w:rsidR="004D3DC6" w:rsidRDefault="004D3DC6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Estas transações deverão refletir nas próximas cobranças do jornaleiro referido.</w:t>
      </w:r>
    </w:p>
    <w:p w:rsidR="004D3DC6" w:rsidRDefault="001E24EA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6F407D">
        <w:rPr>
          <w:rFonts w:ascii="Arial Narrow" w:hAnsi="Arial Narrow" w:cs="Arial"/>
          <w:color w:val="002060"/>
          <w:sz w:val="22"/>
          <w:szCs w:val="22"/>
        </w:rPr>
        <w:t>e for o caso de incluir um item que já existe deve emitir alerta em tela</w:t>
      </w:r>
      <w:r>
        <w:rPr>
          <w:rFonts w:ascii="Arial Narrow" w:hAnsi="Arial Narrow" w:cs="Arial"/>
          <w:color w:val="002060"/>
          <w:sz w:val="22"/>
          <w:szCs w:val="22"/>
        </w:rPr>
        <w:t xml:space="preserve"> e não permitir</w:t>
      </w:r>
      <w:r w:rsidR="006F407D">
        <w:rPr>
          <w:rFonts w:ascii="Arial Narrow" w:hAnsi="Arial Narrow" w:cs="Arial"/>
          <w:color w:val="002060"/>
          <w:sz w:val="22"/>
          <w:szCs w:val="22"/>
        </w:rPr>
        <w:t>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F407D">
        <w:rPr>
          <w:rFonts w:ascii="Arial Narrow" w:hAnsi="Arial Narrow" w:cs="Arial"/>
          <w:color w:val="002060"/>
          <w:sz w:val="22"/>
          <w:szCs w:val="22"/>
        </w:rPr>
        <w:t xml:space="preserve">Haverá </w:t>
      </w:r>
      <w:r w:rsidR="004D3DC6">
        <w:rPr>
          <w:rFonts w:ascii="Arial Narrow" w:hAnsi="Arial Narrow" w:cs="Arial"/>
          <w:color w:val="002060"/>
          <w:sz w:val="22"/>
          <w:szCs w:val="22"/>
        </w:rPr>
        <w:t xml:space="preserve">tipos de </w:t>
      </w:r>
      <w:r w:rsidR="00D2275C" w:rsidRPr="00C54287">
        <w:rPr>
          <w:rFonts w:ascii="Arial Narrow" w:hAnsi="Arial Narrow" w:cs="Arial"/>
          <w:color w:val="002060"/>
          <w:sz w:val="22"/>
          <w:szCs w:val="22"/>
        </w:rPr>
        <w:t xml:space="preserve">lançamento </w:t>
      </w:r>
      <w:r w:rsidR="004D3DC6">
        <w:rPr>
          <w:rFonts w:ascii="Arial Narrow" w:hAnsi="Arial Narrow" w:cs="Arial"/>
          <w:color w:val="002060"/>
          <w:sz w:val="22"/>
          <w:szCs w:val="22"/>
        </w:rPr>
        <w:t>diferentes na mesma data.</w:t>
      </w:r>
      <w:r w:rsidR="00402FE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B928D0">
        <w:rPr>
          <w:rFonts w:ascii="Arial Narrow" w:hAnsi="Arial Narrow" w:cs="Arial"/>
          <w:color w:val="002060"/>
          <w:sz w:val="22"/>
          <w:szCs w:val="22"/>
        </w:rPr>
        <w:t>(</w:t>
      </w:r>
      <w:r w:rsidR="00402FEF"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B928D0">
        <w:rPr>
          <w:rFonts w:ascii="Arial Narrow" w:hAnsi="Arial Narrow" w:cs="Arial"/>
          <w:color w:val="002060"/>
          <w:sz w:val="22"/>
          <w:szCs w:val="22"/>
        </w:rPr>
        <w:t xml:space="preserve">chave </w:t>
      </w:r>
      <w:r w:rsidR="00402FEF">
        <w:rPr>
          <w:rFonts w:ascii="Arial Narrow" w:hAnsi="Arial Narrow" w:cs="Arial"/>
          <w:color w:val="002060"/>
          <w:sz w:val="22"/>
          <w:szCs w:val="22"/>
        </w:rPr>
        <w:t xml:space="preserve">para validação de existência será: </w:t>
      </w:r>
      <w:r w:rsidR="00B928D0">
        <w:rPr>
          <w:rFonts w:ascii="Arial Narrow" w:hAnsi="Arial Narrow" w:cs="Arial"/>
          <w:color w:val="002060"/>
          <w:sz w:val="22"/>
          <w:szCs w:val="22"/>
        </w:rPr>
        <w:t xml:space="preserve">data de </w:t>
      </w:r>
      <w:proofErr w:type="spellStart"/>
      <w:r w:rsidR="00B928D0">
        <w:rPr>
          <w:rFonts w:ascii="Arial Narrow" w:hAnsi="Arial Narrow" w:cs="Arial"/>
          <w:color w:val="002060"/>
          <w:sz w:val="22"/>
          <w:szCs w:val="22"/>
        </w:rPr>
        <w:t>vencimento+cota+tipo</w:t>
      </w:r>
      <w:proofErr w:type="spellEnd"/>
      <w:r w:rsidR="00B928D0">
        <w:rPr>
          <w:rFonts w:ascii="Arial Narrow" w:hAnsi="Arial Narrow" w:cs="Arial"/>
          <w:color w:val="002060"/>
          <w:sz w:val="22"/>
          <w:szCs w:val="22"/>
        </w:rPr>
        <w:t xml:space="preserve"> de lançamento)</w:t>
      </w:r>
    </w:p>
    <w:p w:rsidR="00402FEF" w:rsidRDefault="00402FEF" w:rsidP="00402FE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Deverá ser gravado histórico (</w:t>
      </w:r>
      <w:r w:rsidRPr="00DA6F91">
        <w:rPr>
          <w:rFonts w:ascii="Arial Narrow" w:hAnsi="Arial Narrow" w:cs="Arial"/>
          <w:i/>
          <w:color w:val="002060"/>
          <w:sz w:val="22"/>
          <w:szCs w:val="22"/>
        </w:rPr>
        <w:t>log</w:t>
      </w:r>
      <w:r>
        <w:rPr>
          <w:rFonts w:ascii="Arial Narrow" w:hAnsi="Arial Narrow" w:cs="Arial"/>
          <w:color w:val="002060"/>
          <w:sz w:val="22"/>
          <w:szCs w:val="22"/>
        </w:rPr>
        <w:t>) destas transações de quem alterou alguma data. O usuário poderá alterar todas as informações de um registro com exceção da data de lançamento, e deve validar se essa alteração ir</w:t>
      </w:r>
      <w:r w:rsidR="00C54287">
        <w:rPr>
          <w:rFonts w:ascii="Arial Narrow" w:hAnsi="Arial Narrow" w:cs="Arial"/>
          <w:color w:val="002060"/>
          <w:sz w:val="22"/>
          <w:szCs w:val="22"/>
        </w:rPr>
        <w:t>á gerar um registro repetido, se for esse o caso não deve permitir.</w:t>
      </w:r>
    </w:p>
    <w:p w:rsidR="00C54287" w:rsidRDefault="00084418" w:rsidP="00C542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Esta funcionalidade somente será possível </w:t>
      </w:r>
      <w:r w:rsidR="00C54287">
        <w:rPr>
          <w:rFonts w:ascii="Arial Narrow" w:hAnsi="Arial Narrow" w:cs="Arial"/>
          <w:color w:val="002060"/>
          <w:sz w:val="22"/>
          <w:szCs w:val="22"/>
        </w:rPr>
        <w:t xml:space="preserve">editar a data de vencimento </w:t>
      </w:r>
      <w:r>
        <w:rPr>
          <w:rFonts w:ascii="Arial Narrow" w:hAnsi="Arial Narrow" w:cs="Arial"/>
          <w:color w:val="002060"/>
          <w:sz w:val="22"/>
          <w:szCs w:val="22"/>
        </w:rPr>
        <w:t xml:space="preserve">para datas futuras dos movimentos. </w:t>
      </w:r>
      <w:r w:rsidR="00C54287">
        <w:rPr>
          <w:rFonts w:ascii="Arial Narrow" w:hAnsi="Arial Narrow" w:cs="Arial"/>
          <w:color w:val="002060"/>
          <w:sz w:val="22"/>
          <w:szCs w:val="22"/>
        </w:rPr>
        <w:t>A data de vencimento tem que ser no mínimo a data da operação e a data de lançamento será considerado a data atual de operação.</w:t>
      </w:r>
    </w:p>
    <w:p w:rsidR="00C54287" w:rsidRDefault="00C54287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316A72" w:rsidRDefault="00316A72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Os lançamentos realizados nessa funcionalidade deverão compor o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Slip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citado na EMS 005 Conferencia de Encalhe Cota.</w:t>
      </w:r>
    </w:p>
    <w:p w:rsidR="00BF10DD" w:rsidRDefault="00BF10DD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Os lançamentos refletidos nessa tela deverão respeitar o que foi feito em workflow de aprovação (</w:t>
      </w:r>
      <w:r w:rsidRPr="00BF10DD">
        <w:rPr>
          <w:rFonts w:ascii="Arial Narrow" w:hAnsi="Arial Narrow" w:cs="Arial"/>
          <w:color w:val="002060"/>
          <w:sz w:val="22"/>
          <w:szCs w:val="22"/>
        </w:rPr>
        <w:t>EMS 0029 - workflow aprovação</w:t>
      </w:r>
      <w:r>
        <w:rPr>
          <w:rFonts w:ascii="Arial Narrow" w:hAnsi="Arial Narrow" w:cs="Arial"/>
          <w:color w:val="002060"/>
          <w:sz w:val="22"/>
          <w:szCs w:val="22"/>
        </w:rPr>
        <w:t>)</w:t>
      </w:r>
      <w:r w:rsidR="003334F7">
        <w:rPr>
          <w:rFonts w:ascii="Arial Narrow" w:hAnsi="Arial Narrow" w:cs="Arial"/>
          <w:color w:val="002060"/>
          <w:sz w:val="22"/>
          <w:szCs w:val="22"/>
        </w:rPr>
        <w:t>. Se o lançamento já foi aprovado não deve permitir a exclusão ou a alteração de determinado item.</w:t>
      </w:r>
    </w:p>
    <w:p w:rsidR="004D3DC6" w:rsidRDefault="004D3DC6" w:rsidP="00DA6F91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Na tela haverá botões para ação de “imprimir” e “arquivo”, a opção arquivo tem como objetivo gerar as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informações</w:t>
      </w:r>
      <w:proofErr w:type="gramEnd"/>
    </w:p>
    <w:p w:rsidR="004D3DC6" w:rsidRDefault="000F0D07" w:rsidP="00DA6F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F</w:t>
      </w:r>
      <w:r w:rsidR="004D3DC6">
        <w:rPr>
          <w:rFonts w:ascii="Arial Narrow" w:hAnsi="Arial Narrow" w:cs="Arial"/>
          <w:color w:val="002060"/>
          <w:sz w:val="22"/>
          <w:szCs w:val="22"/>
        </w:rPr>
        <w:t>ormato</w:t>
      </w:r>
      <w:r>
        <w:rPr>
          <w:rFonts w:ascii="Arial Narrow" w:hAnsi="Arial Narrow" w:cs="Arial"/>
          <w:color w:val="002060"/>
          <w:sz w:val="22"/>
          <w:szCs w:val="22"/>
        </w:rPr>
        <w:t xml:space="preserve"> E</w:t>
      </w:r>
      <w:r w:rsidR="004D3DC6">
        <w:rPr>
          <w:rFonts w:ascii="Arial Narrow" w:hAnsi="Arial Narrow" w:cs="Arial"/>
          <w:color w:val="002060"/>
          <w:sz w:val="22"/>
          <w:szCs w:val="22"/>
        </w:rPr>
        <w:t>xcel para utilização da área de negócio</w:t>
      </w:r>
    </w:p>
    <w:p w:rsidR="004D3DC6" w:rsidRDefault="004D3DC6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D3DC6" w:rsidRPr="00875148" w:rsidRDefault="004D3DC6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4D3DC6" w:rsidRPr="00875148">
        <w:tc>
          <w:tcPr>
            <w:tcW w:w="9779" w:type="dxa"/>
          </w:tcPr>
          <w:p w:rsidR="004D3DC6" w:rsidRPr="009540DC" w:rsidRDefault="004D3DC6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4D3DC6" w:rsidRPr="00875148" w:rsidRDefault="004D3DC6" w:rsidP="00597006">
            <w:pPr>
              <w:rPr>
                <w:rFonts w:ascii="Arial Narrow" w:hAnsi="Arial Narrow"/>
              </w:rPr>
            </w:pPr>
          </w:p>
        </w:tc>
      </w:tr>
    </w:tbl>
    <w:p w:rsidR="004D3DC6" w:rsidRPr="00875148" w:rsidRDefault="004D3DC6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4D3DC6" w:rsidRPr="00875148" w:rsidRDefault="004D3DC6" w:rsidP="00E34CC4">
      <w:pPr>
        <w:rPr>
          <w:rFonts w:ascii="Arial Narrow" w:hAnsi="Arial Narrow"/>
        </w:rPr>
      </w:pPr>
    </w:p>
    <w:p w:rsidR="004D3DC6" w:rsidRPr="00875148" w:rsidRDefault="004D3DC6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4D3DC6" w:rsidRPr="00875148" w:rsidRDefault="004D3DC6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4D3DC6" w:rsidRPr="00875148" w:rsidTr="008573CA">
        <w:trPr>
          <w:trHeight w:val="314"/>
        </w:trPr>
        <w:tc>
          <w:tcPr>
            <w:tcW w:w="3136" w:type="dxa"/>
          </w:tcPr>
          <w:p w:rsidR="004D3DC6" w:rsidRPr="00875148" w:rsidRDefault="004D3DC6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4D3DC6" w:rsidRPr="00875148" w:rsidRDefault="004D3DC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4D3DC6" w:rsidRPr="00875148" w:rsidRDefault="004D3DC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4D3DC6" w:rsidRPr="00875148" w:rsidRDefault="004D3DC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4D3DC6" w:rsidRPr="00875148" w:rsidRDefault="004D3DC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4D3DC6" w:rsidRPr="00875148" w:rsidRDefault="004D3DC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4D3DC6" w:rsidRPr="00875148" w:rsidTr="008573CA">
        <w:trPr>
          <w:trHeight w:val="228"/>
        </w:trPr>
        <w:tc>
          <w:tcPr>
            <w:tcW w:w="3136" w:type="dxa"/>
          </w:tcPr>
          <w:p w:rsidR="004D3DC6" w:rsidRPr="009540DC" w:rsidRDefault="004D3DC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4D3DC6" w:rsidRPr="00875148" w:rsidTr="008573CA">
        <w:trPr>
          <w:trHeight w:val="228"/>
        </w:trPr>
        <w:tc>
          <w:tcPr>
            <w:tcW w:w="3136" w:type="dxa"/>
          </w:tcPr>
          <w:p w:rsidR="004D3DC6" w:rsidRPr="009540DC" w:rsidRDefault="004D3DC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D3DC6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D3DC6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4D3DC6" w:rsidRPr="00875148" w:rsidTr="008573CA">
        <w:trPr>
          <w:trHeight w:val="228"/>
        </w:trPr>
        <w:tc>
          <w:tcPr>
            <w:tcW w:w="3136" w:type="dxa"/>
          </w:tcPr>
          <w:p w:rsidR="004D3DC6" w:rsidRPr="009540DC" w:rsidRDefault="004D3DC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D3DC6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D3DC6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D3DC6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D3DC6" w:rsidRPr="00FD0CD1" w:rsidRDefault="004D3DC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4D3DC6" w:rsidRPr="00875148" w:rsidRDefault="004D3DC6" w:rsidP="008665A6">
      <w:pPr>
        <w:outlineLvl w:val="0"/>
        <w:rPr>
          <w:rFonts w:ascii="Arial Narrow" w:hAnsi="Arial Narrow" w:cs="Arial"/>
          <w:b/>
        </w:rPr>
      </w:pPr>
    </w:p>
    <w:p w:rsidR="004D3DC6" w:rsidRPr="00875148" w:rsidRDefault="004D3DC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4D3DC6" w:rsidRPr="00875148" w:rsidRDefault="004D3DC6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4D3DC6" w:rsidRPr="00875148" w:rsidTr="00092FF2">
        <w:trPr>
          <w:trHeight w:val="234"/>
        </w:trPr>
        <w:tc>
          <w:tcPr>
            <w:tcW w:w="708" w:type="dxa"/>
          </w:tcPr>
          <w:p w:rsidR="004D3DC6" w:rsidRPr="00875148" w:rsidRDefault="004D3DC6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4D3DC6" w:rsidRPr="009540DC" w:rsidRDefault="004D3DC6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4D3DC6" w:rsidRPr="00875148" w:rsidRDefault="004D3DC6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4D3DC6" w:rsidRPr="00875148" w:rsidRDefault="004D3DC6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4D3DC6" w:rsidRPr="00875148" w:rsidTr="00092FF2">
        <w:trPr>
          <w:trHeight w:val="236"/>
        </w:trPr>
        <w:tc>
          <w:tcPr>
            <w:tcW w:w="708" w:type="dxa"/>
          </w:tcPr>
          <w:p w:rsidR="004D3DC6" w:rsidRPr="00875148" w:rsidRDefault="004D3DC6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4D3DC6" w:rsidRPr="00875148" w:rsidRDefault="004D3DC6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4D3DC6" w:rsidRPr="009540DC" w:rsidRDefault="004D3DC6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4D3DC6" w:rsidRPr="00875148" w:rsidRDefault="004D3DC6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4D3DC6" w:rsidRPr="00875148" w:rsidRDefault="004D3DC6" w:rsidP="00116B72">
      <w:pPr>
        <w:rPr>
          <w:rFonts w:ascii="Arial Narrow" w:hAnsi="Arial Narrow"/>
        </w:rPr>
      </w:pPr>
    </w:p>
    <w:p w:rsidR="004D3DC6" w:rsidRPr="00875148" w:rsidRDefault="004D3DC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4D3DC6" w:rsidRPr="00875148" w:rsidRDefault="004D3DC6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4D3DC6" w:rsidRPr="00875148">
        <w:trPr>
          <w:trHeight w:val="204"/>
        </w:trPr>
        <w:tc>
          <w:tcPr>
            <w:tcW w:w="3239" w:type="dxa"/>
          </w:tcPr>
          <w:p w:rsidR="004D3DC6" w:rsidRPr="00875148" w:rsidRDefault="004D3DC6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4D3DC6" w:rsidRPr="00875148" w:rsidRDefault="004D3DC6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4D3DC6" w:rsidRPr="009540DC" w:rsidRDefault="004D3DC6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4D3DC6" w:rsidRPr="00875148" w:rsidRDefault="004D3DC6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4D3DC6" w:rsidRPr="00875148">
        <w:tc>
          <w:tcPr>
            <w:tcW w:w="3239" w:type="dxa"/>
          </w:tcPr>
          <w:p w:rsidR="004D3DC6" w:rsidRPr="00875148" w:rsidRDefault="004D3DC6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4D3DC6" w:rsidRPr="00875148" w:rsidRDefault="004D3DC6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4D3DC6" w:rsidRPr="00875148" w:rsidRDefault="004D3DC6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4D3DC6" w:rsidRPr="00875148" w:rsidRDefault="004D3DC6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4D3DC6" w:rsidRPr="00875148" w:rsidRDefault="004D3DC6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4D3DC6" w:rsidRPr="00875148" w:rsidRDefault="004D3DC6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4D3DC6" w:rsidRPr="00875148" w:rsidRDefault="004D3DC6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4D3DC6" w:rsidRPr="00875148">
        <w:trPr>
          <w:trHeight w:val="204"/>
        </w:trPr>
        <w:tc>
          <w:tcPr>
            <w:tcW w:w="3239" w:type="dxa"/>
          </w:tcPr>
          <w:p w:rsidR="004D3DC6" w:rsidRPr="00875148" w:rsidRDefault="004D3DC6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4D3DC6" w:rsidRPr="00875148" w:rsidRDefault="004D3DC6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4D3DC6" w:rsidRPr="009540DC" w:rsidRDefault="004D3DC6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4D3DC6" w:rsidRPr="00875148" w:rsidRDefault="004D3DC6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4D3DC6" w:rsidRPr="00875148">
        <w:tc>
          <w:tcPr>
            <w:tcW w:w="3239" w:type="dxa"/>
          </w:tcPr>
          <w:p w:rsidR="004D3DC6" w:rsidRPr="00875148" w:rsidRDefault="004D3DC6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4D3DC6" w:rsidRPr="00875148" w:rsidRDefault="004D3DC6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4D3DC6" w:rsidRPr="00875148" w:rsidRDefault="004D3DC6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4D3DC6" w:rsidRPr="00875148" w:rsidRDefault="004D3DC6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4D3DC6" w:rsidRPr="00875148" w:rsidRDefault="004D3DC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4D3DC6" w:rsidRPr="00875148" w:rsidRDefault="004D3DC6" w:rsidP="00517854">
      <w:pPr>
        <w:rPr>
          <w:rFonts w:ascii="Arial Narrow" w:hAnsi="Arial Narrow"/>
        </w:rPr>
      </w:pPr>
    </w:p>
    <w:p w:rsidR="004D3DC6" w:rsidRPr="00875148" w:rsidRDefault="004D3DC6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4D3DC6" w:rsidRPr="00875148" w:rsidRDefault="004D3DC6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4D3DC6" w:rsidRPr="00875148" w:rsidTr="008573CA">
        <w:trPr>
          <w:trHeight w:val="204"/>
        </w:trPr>
        <w:tc>
          <w:tcPr>
            <w:tcW w:w="3520" w:type="dxa"/>
          </w:tcPr>
          <w:p w:rsidR="004D3DC6" w:rsidRPr="00875148" w:rsidRDefault="004D3DC6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4D3DC6" w:rsidRPr="00875148" w:rsidRDefault="004D3DC6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4D3DC6" w:rsidRPr="009540DC" w:rsidRDefault="004D3DC6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4D3DC6" w:rsidRPr="00875148" w:rsidTr="008573CA">
        <w:tc>
          <w:tcPr>
            <w:tcW w:w="3520" w:type="dxa"/>
          </w:tcPr>
          <w:p w:rsidR="004D3DC6" w:rsidRPr="00875148" w:rsidRDefault="004D3DC6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4D3DC6" w:rsidRPr="00875148" w:rsidRDefault="004D3DC6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4D3DC6" w:rsidRPr="00875148" w:rsidRDefault="004D3DC6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4D3DC6" w:rsidRPr="00875148" w:rsidRDefault="004D3DC6" w:rsidP="00116B72">
      <w:pPr>
        <w:rPr>
          <w:rFonts w:ascii="Arial Narrow" w:hAnsi="Arial Narrow"/>
        </w:rPr>
      </w:pPr>
    </w:p>
    <w:p w:rsidR="004D3DC6" w:rsidRPr="00875148" w:rsidRDefault="004D3DC6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4D3DC6" w:rsidRPr="00875148" w:rsidRDefault="004D3DC6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4D3DC6" w:rsidRPr="00875148" w:rsidTr="00974529">
        <w:trPr>
          <w:trHeight w:val="204"/>
        </w:trPr>
        <w:tc>
          <w:tcPr>
            <w:tcW w:w="3493" w:type="dxa"/>
          </w:tcPr>
          <w:p w:rsidR="004D3DC6" w:rsidRPr="00875148" w:rsidRDefault="004D3DC6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4D3DC6" w:rsidRPr="00875148" w:rsidRDefault="004D3DC6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4D3DC6" w:rsidRPr="009540DC" w:rsidRDefault="004D3DC6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4D3DC6" w:rsidRPr="00875148" w:rsidTr="00974529">
        <w:tc>
          <w:tcPr>
            <w:tcW w:w="3493" w:type="dxa"/>
          </w:tcPr>
          <w:p w:rsidR="004D3DC6" w:rsidRPr="00875148" w:rsidRDefault="004D3DC6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4D3DC6" w:rsidRPr="00875148" w:rsidRDefault="004D3DC6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4D3DC6" w:rsidRPr="00875148" w:rsidRDefault="004D3DC6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4D3DC6" w:rsidRPr="00875148" w:rsidRDefault="004D3DC6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4D3DC6" w:rsidRPr="00875148" w:rsidRDefault="004D3DC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4D3DC6" w:rsidRDefault="004D3DC6" w:rsidP="00AA323C">
      <w:pPr>
        <w:rPr>
          <w:rFonts w:ascii="Arial Narrow" w:hAnsi="Arial Narrow"/>
        </w:rPr>
      </w:pP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4D3DC6" w:rsidRDefault="004D3DC6" w:rsidP="0010198B">
      <w:pPr>
        <w:ind w:left="426"/>
        <w:rPr>
          <w:rFonts w:ascii="Arial Narrow" w:hAnsi="Arial Narrow"/>
        </w:rPr>
      </w:pPr>
    </w:p>
    <w:p w:rsidR="004D3DC6" w:rsidRDefault="00D933F3" w:rsidP="00D933F3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</w:rPr>
        <w:t>Pesquisa de Débitos e Créditos d</w:t>
      </w:r>
      <w:r w:rsidR="00D9742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D97422">
        <w:rPr>
          <w:rFonts w:ascii="Arial Narrow" w:hAnsi="Arial Narrow"/>
        </w:rPr>
        <w:t>Cota</w:t>
      </w:r>
    </w:p>
    <w:p w:rsidR="004D3DC6" w:rsidRDefault="005B3B2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1C5713" w:rsidRDefault="001C5713" w:rsidP="001C57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da Cota que será digitado</w:t>
      </w:r>
    </w:p>
    <w:p w:rsidR="001C5713" w:rsidRDefault="001C5713" w:rsidP="001C571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após a digitação irá carregar o nome da cota.</w:t>
      </w:r>
    </w:p>
    <w:p w:rsidR="005B3B2C" w:rsidRDefault="00CB5FD9" w:rsidP="005B3B2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Lançamento</w:t>
      </w:r>
      <w:r w:rsidR="005B3B2C">
        <w:rPr>
          <w:rFonts w:ascii="Arial Narrow" w:hAnsi="Arial Narrow"/>
        </w:rPr>
        <w:t xml:space="preserve">: </w:t>
      </w:r>
      <w:r w:rsidR="0063534B">
        <w:rPr>
          <w:rFonts w:ascii="Arial Narrow" w:hAnsi="Arial Narrow"/>
        </w:rPr>
        <w:t xml:space="preserve">Irá trazer uma lista para única escolha </w:t>
      </w:r>
      <w:r w:rsidR="00AA5D93">
        <w:rPr>
          <w:rFonts w:ascii="Arial Narrow" w:hAnsi="Arial Narrow"/>
        </w:rPr>
        <w:t>que irá trazer informações d</w:t>
      </w:r>
      <w:r w:rsidR="0063534B">
        <w:rPr>
          <w:rFonts w:ascii="Arial Narrow" w:hAnsi="Arial Narrow"/>
        </w:rPr>
        <w:t>o cadastro do tipo de movimento filtrados por tipo de especialização para esta funcionalidade</w:t>
      </w:r>
      <w:r w:rsidR="00043ED0">
        <w:rPr>
          <w:rFonts w:ascii="Arial Narrow" w:hAnsi="Arial Narrow"/>
        </w:rPr>
        <w:t xml:space="preserve">, também terá a opção </w:t>
      </w:r>
      <w:proofErr w:type="gramStart"/>
      <w:r w:rsidR="00043ED0">
        <w:rPr>
          <w:rFonts w:ascii="Arial Narrow" w:hAnsi="Arial Narrow"/>
        </w:rPr>
        <w:t>Todos.</w:t>
      </w:r>
      <w:proofErr w:type="gramEnd"/>
      <w:r w:rsidR="00AA5D93">
        <w:rPr>
          <w:rFonts w:ascii="Arial Narrow" w:hAnsi="Arial Narrow"/>
        </w:rPr>
        <w:t>(campo obrigatório)</w:t>
      </w:r>
    </w:p>
    <w:p w:rsidR="001C5713" w:rsidRDefault="00043ED0" w:rsidP="005B3B2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Lançamento: </w:t>
      </w:r>
      <w:r w:rsidR="00440F97">
        <w:rPr>
          <w:rFonts w:ascii="Arial Narrow" w:hAnsi="Arial Narrow"/>
        </w:rPr>
        <w:t xml:space="preserve">data de lançamento </w:t>
      </w:r>
      <w:r w:rsidR="00EC5F7D">
        <w:rPr>
          <w:rFonts w:ascii="Arial Narrow" w:hAnsi="Arial Narrow"/>
        </w:rPr>
        <w:t xml:space="preserve">em que </w:t>
      </w:r>
      <w:proofErr w:type="gramStart"/>
      <w:r w:rsidR="00EC5F7D">
        <w:rPr>
          <w:rFonts w:ascii="Arial Narrow" w:hAnsi="Arial Narrow"/>
        </w:rPr>
        <w:t>será</w:t>
      </w:r>
      <w:proofErr w:type="gramEnd"/>
      <w:r w:rsidR="00EC5F7D">
        <w:rPr>
          <w:rFonts w:ascii="Arial Narrow" w:hAnsi="Arial Narrow"/>
        </w:rPr>
        <w:t xml:space="preserve"> realizado os lançamentos de debito/credito de determinada Cota, </w:t>
      </w:r>
      <w:r>
        <w:rPr>
          <w:rFonts w:ascii="Arial Narrow" w:hAnsi="Arial Narrow"/>
        </w:rPr>
        <w:t>será um range de datas.</w:t>
      </w:r>
    </w:p>
    <w:p w:rsidR="00043ED0" w:rsidRDefault="00043ED0" w:rsidP="005B3B2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Vencimento: </w:t>
      </w:r>
      <w:r w:rsidR="00EC5F7D">
        <w:rPr>
          <w:rFonts w:ascii="Arial Narrow" w:hAnsi="Arial Narrow"/>
        </w:rPr>
        <w:t xml:space="preserve">data de vencimento relacionado ao lançamento de debito/credito de determinada Cota, </w:t>
      </w:r>
      <w:r>
        <w:rPr>
          <w:rFonts w:ascii="Arial Narrow" w:hAnsi="Arial Narrow"/>
        </w:rPr>
        <w:t>será um range de datas.</w:t>
      </w:r>
    </w:p>
    <w:p w:rsidR="00043ED0" w:rsidRDefault="00043ED0" w:rsidP="00043ED0">
      <w:pPr>
        <w:ind w:left="426"/>
        <w:rPr>
          <w:rFonts w:ascii="Arial Narrow" w:hAnsi="Arial Narrow"/>
        </w:rPr>
      </w:pPr>
    </w:p>
    <w:p w:rsidR="00043ED0" w:rsidRDefault="00BC2D37" w:rsidP="00043ED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principal (</w:t>
      </w:r>
      <w:r w:rsidR="00043ED0">
        <w:rPr>
          <w:rFonts w:ascii="Arial Narrow" w:hAnsi="Arial Narrow"/>
        </w:rPr>
        <w:t>Campos não editáveis</w:t>
      </w:r>
      <w:r>
        <w:rPr>
          <w:rFonts w:ascii="Arial Narrow" w:hAnsi="Arial Narrow"/>
        </w:rPr>
        <w:t>)</w:t>
      </w:r>
      <w:r w:rsidR="00043ED0">
        <w:rPr>
          <w:rFonts w:ascii="Arial Narrow" w:hAnsi="Arial Narrow"/>
        </w:rPr>
        <w:t>:</w:t>
      </w:r>
    </w:p>
    <w:p w:rsidR="00043ED0" w:rsidRDefault="00043ED0" w:rsidP="00043ED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lançamento: Recuperar informação do cadastro conforme escolha no filtro</w:t>
      </w:r>
      <w:r w:rsidR="00EC5F7D">
        <w:rPr>
          <w:rFonts w:ascii="Arial Narrow" w:hAnsi="Arial Narrow"/>
        </w:rPr>
        <w:t xml:space="preserve"> e novos lançamentos</w:t>
      </w:r>
      <w:r>
        <w:rPr>
          <w:rFonts w:ascii="Arial Narrow" w:hAnsi="Arial Narrow"/>
        </w:rPr>
        <w:t>.</w:t>
      </w:r>
    </w:p>
    <w:p w:rsidR="00043ED0" w:rsidRDefault="00043ED0" w:rsidP="00043ED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Recuperar informação d</w:t>
      </w:r>
      <w:r w:rsidR="00EC5F7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EC5F7D">
        <w:rPr>
          <w:rFonts w:ascii="Arial Narrow" w:hAnsi="Arial Narrow"/>
        </w:rPr>
        <w:t xml:space="preserve">cadastro </w:t>
      </w:r>
      <w:r>
        <w:rPr>
          <w:rFonts w:ascii="Arial Narrow" w:hAnsi="Arial Narrow"/>
        </w:rPr>
        <w:t>conforme escolha no filtro</w:t>
      </w:r>
      <w:r w:rsidR="00EC5F7D">
        <w:rPr>
          <w:rFonts w:ascii="Arial Narrow" w:hAnsi="Arial Narrow"/>
        </w:rPr>
        <w:t xml:space="preserve"> e novos lançamentos</w:t>
      </w:r>
      <w:r>
        <w:rPr>
          <w:rFonts w:ascii="Arial Narrow" w:hAnsi="Arial Narrow"/>
        </w:rPr>
        <w:t>.</w:t>
      </w:r>
    </w:p>
    <w:p w:rsidR="00043ED0" w:rsidRDefault="00043ED0" w:rsidP="00043ED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Vencimento: Recuperar informação da tabela conforme escolha no filtro</w:t>
      </w:r>
      <w:r w:rsidR="00EC5F7D">
        <w:rPr>
          <w:rFonts w:ascii="Arial Narrow" w:hAnsi="Arial Narrow"/>
        </w:rPr>
        <w:t xml:space="preserve"> e novos lançamentos</w:t>
      </w:r>
      <w:r>
        <w:rPr>
          <w:rFonts w:ascii="Arial Narrow" w:hAnsi="Arial Narrow"/>
        </w:rPr>
        <w:t>.</w:t>
      </w:r>
    </w:p>
    <w:p w:rsidR="006562B1" w:rsidRDefault="006562B1" w:rsidP="006562B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r w:rsidR="00EC5F7D">
        <w:rPr>
          <w:rFonts w:ascii="Arial Narrow" w:hAnsi="Arial Narrow"/>
        </w:rPr>
        <w:t>Código da Cota, r</w:t>
      </w:r>
      <w:r>
        <w:rPr>
          <w:rFonts w:ascii="Arial Narrow" w:hAnsi="Arial Narrow"/>
        </w:rPr>
        <w:t>ecuperar informação da tabela conforme escolha no filtro</w:t>
      </w:r>
      <w:r w:rsidR="00EC5F7D">
        <w:rPr>
          <w:rFonts w:ascii="Arial Narrow" w:hAnsi="Arial Narrow"/>
        </w:rPr>
        <w:t xml:space="preserve"> e novos lançamentos</w:t>
      </w:r>
      <w:r>
        <w:rPr>
          <w:rFonts w:ascii="Arial Narrow" w:hAnsi="Arial Narrow"/>
        </w:rPr>
        <w:t>.</w:t>
      </w:r>
    </w:p>
    <w:p w:rsidR="006562B1" w:rsidRDefault="006562B1" w:rsidP="006562B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EC5F7D">
        <w:rPr>
          <w:rFonts w:ascii="Arial Narrow" w:hAnsi="Arial Narrow"/>
        </w:rPr>
        <w:t>Nome da Cota, r</w:t>
      </w:r>
      <w:r>
        <w:rPr>
          <w:rFonts w:ascii="Arial Narrow" w:hAnsi="Arial Narrow"/>
        </w:rPr>
        <w:t>ecuperar informação da tabela conforme escolha no filtro</w:t>
      </w:r>
      <w:r w:rsidR="00EC5F7D">
        <w:rPr>
          <w:rFonts w:ascii="Arial Narrow" w:hAnsi="Arial Narrow"/>
        </w:rPr>
        <w:t xml:space="preserve"> e novos lançamentos</w:t>
      </w:r>
      <w:r>
        <w:rPr>
          <w:rFonts w:ascii="Arial Narrow" w:hAnsi="Arial Narrow"/>
        </w:rPr>
        <w:t>.</w:t>
      </w:r>
    </w:p>
    <w:p w:rsidR="00043ED0" w:rsidRDefault="00EC5F7D" w:rsidP="00043ED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do lançamento, recuperar informação da tabela conforme escolha no filtro e novos lançamentos.</w:t>
      </w:r>
    </w:p>
    <w:p w:rsidR="00A70A63" w:rsidRDefault="00A70A63" w:rsidP="00043ED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036EE2">
        <w:rPr>
          <w:rFonts w:ascii="Arial Narrow" w:hAnsi="Arial Narrow"/>
        </w:rPr>
        <w:t>Ação para alterar ou excluir o item selecionado.</w:t>
      </w:r>
    </w:p>
    <w:p w:rsidR="00043ED0" w:rsidRDefault="00043ED0" w:rsidP="00043ED0">
      <w:pPr>
        <w:ind w:left="426"/>
        <w:rPr>
          <w:rFonts w:ascii="Arial Narrow" w:hAnsi="Arial Narrow"/>
        </w:rPr>
      </w:pPr>
    </w:p>
    <w:p w:rsidR="00EC5F7D" w:rsidRDefault="00EC5F7D" w:rsidP="00043ED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Totalizador geral da coluna Valor R$.</w:t>
      </w:r>
    </w:p>
    <w:p w:rsidR="00EC5F7D" w:rsidRDefault="00EC5F7D" w:rsidP="00043ED0">
      <w:pPr>
        <w:ind w:left="426"/>
        <w:rPr>
          <w:rFonts w:ascii="Arial Narrow" w:hAnsi="Arial Narrow"/>
        </w:rPr>
      </w:pPr>
    </w:p>
    <w:p w:rsidR="006562B1" w:rsidRDefault="006562B1" w:rsidP="00043ED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Novo (</w:t>
      </w: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):</w:t>
      </w:r>
    </w:p>
    <w:p w:rsidR="00084418" w:rsidRDefault="00BC76FC" w:rsidP="00084418">
      <w:pPr>
        <w:numPr>
          <w:ilvl w:val="0"/>
          <w:numId w:val="26"/>
        </w:numPr>
        <w:rPr>
          <w:rFonts w:ascii="Arial Narrow" w:hAnsi="Arial Narrow"/>
        </w:rPr>
      </w:pPr>
      <w:r w:rsidRPr="00BC76FC">
        <w:rPr>
          <w:rFonts w:ascii="Arial Narrow" w:hAnsi="Arial Narrow"/>
        </w:rPr>
        <w:t>Tipo de Lançamento</w:t>
      </w:r>
      <w:r>
        <w:rPr>
          <w:rFonts w:ascii="Arial Narrow" w:hAnsi="Arial Narrow"/>
        </w:rPr>
        <w:t xml:space="preserve">: </w:t>
      </w:r>
      <w:r w:rsidR="00084418">
        <w:rPr>
          <w:rFonts w:ascii="Arial Narrow" w:hAnsi="Arial Narrow"/>
        </w:rPr>
        <w:t xml:space="preserve">Irá trazer uma lista para única escolha que irá trazer informações do cadastro do tipo de movimento filtrados por tipo de especialização para esta funcionalidade, também terá a opção </w:t>
      </w:r>
      <w:proofErr w:type="gramStart"/>
      <w:r w:rsidR="00084418">
        <w:rPr>
          <w:rFonts w:ascii="Arial Narrow" w:hAnsi="Arial Narrow"/>
        </w:rPr>
        <w:t>Todos.</w:t>
      </w:r>
      <w:proofErr w:type="gramEnd"/>
      <w:r w:rsidR="00084418">
        <w:rPr>
          <w:rFonts w:ascii="Arial Narrow" w:hAnsi="Arial Narrow"/>
        </w:rPr>
        <w:t>(campo obrigatório)</w:t>
      </w:r>
    </w:p>
    <w:p w:rsidR="00BC76FC" w:rsidRDefault="00BC76FC" w:rsidP="0008441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Data: Data do apontamento do lançamento de debito ou credito</w:t>
      </w:r>
    </w:p>
    <w:p w:rsidR="00A70A63" w:rsidRDefault="00A70A63" w:rsidP="00A70A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da Cota será digitado.</w:t>
      </w:r>
    </w:p>
    <w:p w:rsidR="00A70A63" w:rsidRDefault="00A70A63" w:rsidP="00A70A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após a digitação irá carregar o nome da cota.</w:t>
      </w:r>
    </w:p>
    <w:p w:rsidR="00A70A63" w:rsidRDefault="00A70A63" w:rsidP="00A70A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B823DB">
        <w:rPr>
          <w:rFonts w:ascii="Arial Narrow" w:hAnsi="Arial Narrow"/>
        </w:rPr>
        <w:t xml:space="preserve"> de Vencimento</w:t>
      </w:r>
      <w:r>
        <w:rPr>
          <w:rFonts w:ascii="Arial Narrow" w:hAnsi="Arial Narrow"/>
        </w:rPr>
        <w:t xml:space="preserve">: </w:t>
      </w:r>
      <w:r w:rsidR="00850934">
        <w:rPr>
          <w:rFonts w:ascii="Arial Narrow" w:hAnsi="Arial Narrow"/>
        </w:rPr>
        <w:t>data de vencimento do lançamento</w:t>
      </w:r>
      <w:r w:rsidR="00B823DB">
        <w:rPr>
          <w:rFonts w:ascii="Arial Narrow" w:hAnsi="Arial Narrow"/>
        </w:rPr>
        <w:t xml:space="preserve"> </w:t>
      </w:r>
      <w:r w:rsidR="00B823DB">
        <w:rPr>
          <w:rFonts w:ascii="Arial Narrow" w:hAnsi="Arial Narrow"/>
        </w:rPr>
        <w:t>de debito ou credito</w:t>
      </w:r>
    </w:p>
    <w:p w:rsidR="00BC76FC" w:rsidRPr="00A70A63" w:rsidRDefault="00A70A63" w:rsidP="00A70A63">
      <w:pPr>
        <w:numPr>
          <w:ilvl w:val="0"/>
          <w:numId w:val="26"/>
        </w:numPr>
        <w:rPr>
          <w:rFonts w:ascii="Arial Narrow" w:hAnsi="Arial Narrow"/>
        </w:rPr>
      </w:pPr>
      <w:r w:rsidRPr="00A70A63">
        <w:rPr>
          <w:rFonts w:ascii="Arial Narrow" w:hAnsi="Arial Narrow"/>
        </w:rPr>
        <w:t>Va</w:t>
      </w:r>
      <w:r w:rsidR="00BC76FC" w:rsidRPr="00A70A63">
        <w:rPr>
          <w:rFonts w:ascii="Arial Narrow" w:hAnsi="Arial Narrow"/>
        </w:rPr>
        <w:t>lor R$: Valor do lançamento</w:t>
      </w:r>
      <w:r w:rsidR="00B823DB">
        <w:rPr>
          <w:rFonts w:ascii="Arial Narrow" w:hAnsi="Arial Narrow"/>
        </w:rPr>
        <w:t xml:space="preserve"> </w:t>
      </w:r>
      <w:r w:rsidR="00B823DB">
        <w:rPr>
          <w:rFonts w:ascii="Arial Narrow" w:hAnsi="Arial Narrow"/>
        </w:rPr>
        <w:t>de debito ou credito</w:t>
      </w:r>
      <w:r w:rsidR="00BC76FC" w:rsidRPr="00A70A63">
        <w:rPr>
          <w:rFonts w:ascii="Arial Narrow" w:hAnsi="Arial Narrow"/>
        </w:rPr>
        <w:t>.</w:t>
      </w:r>
    </w:p>
    <w:p w:rsidR="00BF10DD" w:rsidRDefault="00A70A63" w:rsidP="00A70A6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descritivo, motivo do lançamento</w:t>
      </w:r>
      <w:r w:rsidR="00B823DB">
        <w:rPr>
          <w:rFonts w:ascii="Arial Narrow" w:hAnsi="Arial Narrow"/>
        </w:rPr>
        <w:t xml:space="preserve"> </w:t>
      </w:r>
      <w:r w:rsidR="00B823DB">
        <w:rPr>
          <w:rFonts w:ascii="Arial Narrow" w:hAnsi="Arial Narrow"/>
        </w:rPr>
        <w:t>de debito ou credito</w:t>
      </w:r>
      <w:r>
        <w:rPr>
          <w:rFonts w:ascii="Arial Narrow" w:hAnsi="Arial Narrow"/>
        </w:rPr>
        <w:t>.</w:t>
      </w:r>
    </w:p>
    <w:p w:rsidR="00BC76FC" w:rsidRDefault="00BC76FC" w:rsidP="00BC76FC">
      <w:pPr>
        <w:rPr>
          <w:rFonts w:ascii="Arial Narrow" w:hAnsi="Arial Narrow"/>
        </w:rPr>
      </w:pPr>
    </w:p>
    <w:p w:rsidR="00BC2D37" w:rsidRDefault="00BC2D37" w:rsidP="00BC76FC">
      <w:pPr>
        <w:rPr>
          <w:rFonts w:ascii="Arial Narrow" w:hAnsi="Arial Narrow"/>
        </w:rPr>
      </w:pPr>
      <w:r>
        <w:rPr>
          <w:rFonts w:ascii="Arial Narrow" w:hAnsi="Arial Narrow"/>
        </w:rPr>
        <w:t>Detalhe Ação (</w:t>
      </w: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):</w:t>
      </w:r>
    </w:p>
    <w:p w:rsidR="00BC2D37" w:rsidRDefault="00BC2D37" w:rsidP="00BC2D3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lançamento: Recuperar informação do cadastro conforme escolha no filtro e novos lançamentos.</w:t>
      </w:r>
    </w:p>
    <w:p w:rsidR="00BC2D37" w:rsidRDefault="00BC2D37" w:rsidP="00BC2D3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Cota, recuperar informação da tabela conforme escolha no filtro e novos lançamentos.</w:t>
      </w:r>
    </w:p>
    <w:p w:rsidR="00BC2D37" w:rsidRDefault="00BC2D37" w:rsidP="00BC2D3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Cota, recuperar informação da tabela conforme escolha no filtro e novos lançamentos.</w:t>
      </w:r>
    </w:p>
    <w:p w:rsidR="00BC2D37" w:rsidRDefault="00BC2D37" w:rsidP="00BC2D3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Recuperar informação do cadastro conforme escolha no filtro e novos lançamentos.</w:t>
      </w:r>
    </w:p>
    <w:p w:rsidR="00BC2D37" w:rsidRDefault="00BC2D37" w:rsidP="00BC2D3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Vencimento: Recuperar informação da tabela conforme escolha no filtro e novos lançamentos.</w:t>
      </w:r>
    </w:p>
    <w:p w:rsidR="00BC2D37" w:rsidRDefault="00BC2D37" w:rsidP="00BC2D3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do lançamento, recuperar informação da tabela conforme escolha no filtro e novos lançamentos.</w:t>
      </w:r>
    </w:p>
    <w:p w:rsidR="00BC2D37" w:rsidRDefault="00BC2D37" w:rsidP="00BC2D3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descritivo, motivo do lançamento.</w:t>
      </w:r>
    </w:p>
    <w:p w:rsidR="00BC2D37" w:rsidRDefault="00BC2D37" w:rsidP="00BC76FC">
      <w:pPr>
        <w:rPr>
          <w:rFonts w:ascii="Arial Narrow" w:hAnsi="Arial Narrow"/>
        </w:rPr>
      </w:pPr>
    </w:p>
    <w:p w:rsidR="00BC76FC" w:rsidRDefault="00BC76FC" w:rsidP="00BC76FC">
      <w:pPr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18201E" w:rsidRDefault="0018201E" w:rsidP="00DB635D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Arquivo: Permite gerar arquivo com o conteúdo do grid.</w:t>
      </w:r>
    </w:p>
    <w:p w:rsidR="0018201E" w:rsidRDefault="00DB635D" w:rsidP="00DB635D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Imprimir: Permite imprimir a relação </w:t>
      </w:r>
      <w:r w:rsidR="0018201E">
        <w:rPr>
          <w:rFonts w:ascii="Arial Narrow" w:hAnsi="Arial Narrow"/>
        </w:rPr>
        <w:t>do grid</w:t>
      </w:r>
      <w:r>
        <w:rPr>
          <w:rFonts w:ascii="Arial Narrow" w:hAnsi="Arial Narrow"/>
        </w:rPr>
        <w:t>.</w:t>
      </w:r>
    </w:p>
    <w:p w:rsidR="00DB635D" w:rsidRDefault="0018201E" w:rsidP="00DB635D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Novo: Abre tela para incluir novo lançamento de debito ou credito.</w:t>
      </w:r>
      <w:r w:rsidR="00DB635D">
        <w:rPr>
          <w:rFonts w:ascii="Arial Narrow" w:hAnsi="Arial Narrow"/>
        </w:rPr>
        <w:t xml:space="preserve"> </w:t>
      </w:r>
    </w:p>
    <w:p w:rsidR="001D493B" w:rsidRDefault="001D493B" w:rsidP="00DB635D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Confirmar: Confirma as alterações feitas na tela</w:t>
      </w:r>
    </w:p>
    <w:p w:rsidR="001D493B" w:rsidRDefault="001D493B" w:rsidP="00DB635D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as alterações feitas na tela.</w:t>
      </w:r>
    </w:p>
    <w:p w:rsidR="00BC76FC" w:rsidRPr="00BC76FC" w:rsidRDefault="00BC76FC" w:rsidP="00BC76FC">
      <w:pPr>
        <w:rPr>
          <w:rFonts w:ascii="Arial Narrow" w:hAnsi="Arial Narrow"/>
        </w:rPr>
      </w:pPr>
    </w:p>
    <w:p w:rsidR="006562B1" w:rsidRDefault="006562B1" w:rsidP="00043ED0">
      <w:pPr>
        <w:ind w:left="426"/>
        <w:rPr>
          <w:rFonts w:ascii="Arial Narrow" w:hAnsi="Arial Narrow"/>
        </w:rPr>
      </w:pPr>
    </w:p>
    <w:p w:rsidR="005B3B2C" w:rsidRPr="005B3B2C" w:rsidRDefault="005B3B2C" w:rsidP="0010198B">
      <w:pPr>
        <w:ind w:left="426"/>
        <w:rPr>
          <w:rFonts w:ascii="Arial Narrow" w:hAnsi="Arial Narrow"/>
        </w:rPr>
      </w:pPr>
    </w:p>
    <w:p w:rsidR="004D3DC6" w:rsidRDefault="00A70A6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FCBAD31" wp14:editId="63BFFB0E">
            <wp:extent cx="6114415" cy="3462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63" w:rsidRDefault="00A70A63" w:rsidP="0010198B">
      <w:pPr>
        <w:ind w:left="426"/>
        <w:rPr>
          <w:rFonts w:ascii="Arial Narrow" w:hAnsi="Arial Narrow"/>
        </w:rPr>
      </w:pPr>
    </w:p>
    <w:p w:rsidR="00D933F3" w:rsidRDefault="00D933F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Novo lançamento de Débitos </w:t>
      </w:r>
      <w:r w:rsidR="00084418">
        <w:rPr>
          <w:rFonts w:ascii="Arial Narrow" w:hAnsi="Arial Narrow"/>
        </w:rPr>
        <w:t>ou</w:t>
      </w:r>
      <w:r>
        <w:rPr>
          <w:rFonts w:ascii="Arial Narrow" w:hAnsi="Arial Narrow"/>
        </w:rPr>
        <w:t xml:space="preserve"> Créditos</w:t>
      </w:r>
    </w:p>
    <w:p w:rsidR="004D3DC6" w:rsidRDefault="00B823D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570F2226" wp14:editId="7A9DF261">
            <wp:extent cx="6120130" cy="355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C6" w:rsidRDefault="004D3DC6" w:rsidP="0010198B">
      <w:pPr>
        <w:ind w:left="426"/>
        <w:rPr>
          <w:rFonts w:ascii="Arial Narrow" w:hAnsi="Arial Narrow"/>
        </w:rPr>
      </w:pPr>
    </w:p>
    <w:p w:rsidR="004D3DC6" w:rsidRDefault="00BC2D3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Alteração do tipo de lançamento</w:t>
      </w:r>
    </w:p>
    <w:p w:rsidR="00BC2D37" w:rsidRDefault="00BC2D3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86866A1" wp14:editId="7835FDD6">
            <wp:extent cx="6114415" cy="3664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C6" w:rsidRPr="00875148" w:rsidRDefault="004D3DC6" w:rsidP="0010198B">
      <w:pPr>
        <w:ind w:left="426"/>
        <w:rPr>
          <w:rFonts w:ascii="Arial Narrow" w:hAnsi="Arial Narrow"/>
        </w:rPr>
      </w:pP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4D3DC6" w:rsidRDefault="004D3DC6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4D3DC6" w:rsidRPr="00875148" w:rsidRDefault="004D3DC6" w:rsidP="00FD0CD1">
      <w:pPr>
        <w:ind w:left="426"/>
        <w:rPr>
          <w:rFonts w:ascii="Arial Narrow" w:hAnsi="Arial Narrow"/>
        </w:rPr>
      </w:pP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4D3DC6" w:rsidRDefault="004D3DC6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D3DC6" w:rsidRPr="00875148" w:rsidRDefault="004D3DC6" w:rsidP="00FD0CD1">
      <w:pPr>
        <w:ind w:left="426"/>
        <w:rPr>
          <w:rFonts w:ascii="Arial Narrow" w:hAnsi="Arial Narrow"/>
        </w:rPr>
      </w:pP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:rsidR="004D3DC6" w:rsidRPr="00875148" w:rsidRDefault="004D3DC6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D3DC6" w:rsidRPr="00875148" w:rsidRDefault="004D3DC6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4D3DC6" w:rsidRPr="00875148" w:rsidRDefault="004D3DC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4D3DC6" w:rsidRPr="00875148" w:rsidRDefault="004D3DC6">
      <w:pPr>
        <w:pStyle w:val="TCTips"/>
        <w:rPr>
          <w:rFonts w:ascii="Arial Narrow" w:hAnsi="Arial Narrow"/>
          <w:i w:val="0"/>
        </w:rPr>
      </w:pP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4D3DC6" w:rsidRPr="00875148" w:rsidRDefault="004D3DC6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D3DC6" w:rsidRPr="00875148" w:rsidRDefault="004D3DC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4D3DC6" w:rsidRPr="00875148" w:rsidRDefault="004D3DC6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4D3DC6" w:rsidRDefault="004D3DC6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4D3DC6" w:rsidRPr="001E5B29" w:rsidRDefault="004D3DC6" w:rsidP="001E5B29">
      <w:pPr>
        <w:pStyle w:val="TCTips"/>
        <w:ind w:firstLine="720"/>
        <w:rPr>
          <w:i w:val="0"/>
        </w:rPr>
      </w:pPr>
    </w:p>
    <w:p w:rsidR="004D3DC6" w:rsidRDefault="004D3DC6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4D3DC6" w:rsidRPr="00B978C8" w:rsidRDefault="004D3DC6" w:rsidP="00B978C8"/>
    <w:p w:rsidR="004D3DC6" w:rsidRDefault="004D3DC6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4D3DC6" w:rsidRPr="00B978C8" w:rsidRDefault="004D3DC6" w:rsidP="00B978C8"/>
    <w:p w:rsidR="004D3DC6" w:rsidRPr="00875148" w:rsidRDefault="004D3DC6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4D3DC6" w:rsidRPr="00875148" w:rsidRDefault="004D3DC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4D3DC6" w:rsidRPr="00875148" w:rsidRDefault="004D3DC6">
      <w:pPr>
        <w:pStyle w:val="TCTips"/>
        <w:rPr>
          <w:rFonts w:ascii="Arial Narrow" w:hAnsi="Arial Narrow"/>
          <w:i w:val="0"/>
        </w:rPr>
      </w:pP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4D3DC6" w:rsidRPr="00875148" w:rsidRDefault="004D3DC6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4D3DC6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D3DC6" w:rsidRPr="009540DC" w:rsidRDefault="004D3DC6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D3DC6" w:rsidRPr="009540DC" w:rsidRDefault="004D3DC6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D3DC6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D3DC6" w:rsidRPr="00875148">
        <w:tc>
          <w:tcPr>
            <w:tcW w:w="6307" w:type="dxa"/>
            <w:tcBorders>
              <w:lef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D3DC6" w:rsidRPr="00875148">
        <w:tc>
          <w:tcPr>
            <w:tcW w:w="6307" w:type="dxa"/>
            <w:tcBorders>
              <w:lef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D3DC6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4D3DC6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4D3DC6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D3DC6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D3DC6" w:rsidRPr="009540DC" w:rsidRDefault="004D3DC6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D3DC6" w:rsidRPr="009540DC" w:rsidRDefault="004D3DC6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D3DC6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D3DC6" w:rsidRPr="00875148">
        <w:tc>
          <w:tcPr>
            <w:tcW w:w="6307" w:type="dxa"/>
            <w:tcBorders>
              <w:lef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D3DC6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D3DC6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D3DC6" w:rsidRPr="009540DC" w:rsidRDefault="004D3DC6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D3DC6" w:rsidRPr="009540DC" w:rsidRDefault="004D3DC6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D3DC6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D3DC6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D3DC6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4D3DC6" w:rsidRPr="00875148" w:rsidRDefault="004D3DC6">
      <w:pPr>
        <w:pStyle w:val="TCTips"/>
        <w:rPr>
          <w:rFonts w:ascii="Arial Narrow" w:hAnsi="Arial Narrow"/>
          <w:i w:val="0"/>
          <w:lang w:val="es-ES_tradnl"/>
        </w:rPr>
      </w:pP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4D3DC6" w:rsidRPr="00875148" w:rsidRDefault="004D3DC6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4D3DC6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4D3DC6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D3DC6" w:rsidRPr="00875148">
        <w:trPr>
          <w:cantSplit/>
        </w:trPr>
        <w:tc>
          <w:tcPr>
            <w:tcW w:w="3614" w:type="dxa"/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D3DC6" w:rsidRPr="00875148">
        <w:trPr>
          <w:cantSplit/>
        </w:trPr>
        <w:tc>
          <w:tcPr>
            <w:tcW w:w="3614" w:type="dxa"/>
          </w:tcPr>
          <w:p w:rsidR="004D3DC6" w:rsidRPr="009540DC" w:rsidRDefault="004D3DC6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4D3DC6" w:rsidRPr="009540DC" w:rsidRDefault="004D3DC6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D3DC6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4D3DC6" w:rsidRPr="00875148" w:rsidRDefault="004D3DC6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4D3DC6" w:rsidRPr="00875148" w:rsidRDefault="004D3DC6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4D3DC6" w:rsidRPr="00875148" w:rsidRDefault="004D3DC6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4D3DC6" w:rsidRPr="00875148" w:rsidRDefault="004D3DC6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4D3DC6" w:rsidRPr="00875148" w:rsidRDefault="004D3DC6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4D3DC6" w:rsidRPr="00875148" w:rsidRDefault="004D3DC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4D3DC6" w:rsidRPr="00875148" w:rsidRDefault="004D3DC6">
      <w:pPr>
        <w:pStyle w:val="TCTips"/>
        <w:rPr>
          <w:rFonts w:ascii="Arial Narrow" w:hAnsi="Arial Narrow"/>
          <w:i w:val="0"/>
        </w:rPr>
      </w:pPr>
    </w:p>
    <w:p w:rsidR="004D3DC6" w:rsidRPr="00875148" w:rsidRDefault="004D3DC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4D3DC6" w:rsidRPr="00875148" w:rsidRDefault="004D3DC6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4D3DC6" w:rsidRPr="00875148">
        <w:tc>
          <w:tcPr>
            <w:tcW w:w="579" w:type="dxa"/>
            <w:vAlign w:val="center"/>
          </w:tcPr>
          <w:p w:rsidR="004D3DC6" w:rsidRPr="00875148" w:rsidRDefault="004D3DC6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4D3DC6" w:rsidRPr="00875148" w:rsidRDefault="004D3DC6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4D3DC6" w:rsidRPr="00875148" w:rsidRDefault="004D3DC6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4D3DC6" w:rsidRPr="00875148" w:rsidRDefault="004D3DC6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4D3DC6" w:rsidRPr="00875148" w:rsidRDefault="004D3DC6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4D3DC6" w:rsidRPr="00875148" w:rsidRDefault="004D3DC6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D3DC6" w:rsidRPr="00875148" w:rsidRDefault="004D3DC6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4D3DC6" w:rsidRPr="00875148" w:rsidRDefault="004D3DC6" w:rsidP="0000716A">
      <w:pPr>
        <w:rPr>
          <w:rFonts w:ascii="Arial Narrow" w:hAnsi="Arial Narrow"/>
        </w:rPr>
      </w:pPr>
    </w:p>
    <w:p w:rsidR="004D3DC6" w:rsidRPr="00875148" w:rsidRDefault="004D3DC6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4D3DC6" w:rsidRPr="00875148" w:rsidRDefault="004D3DC6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4D3DC6" w:rsidRPr="00875148">
        <w:tc>
          <w:tcPr>
            <w:tcW w:w="579" w:type="dxa"/>
            <w:vAlign w:val="center"/>
          </w:tcPr>
          <w:p w:rsidR="004D3DC6" w:rsidRPr="00875148" w:rsidRDefault="004D3DC6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4D3DC6" w:rsidRPr="00875148" w:rsidRDefault="004D3DC6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4D3DC6" w:rsidRPr="00875148" w:rsidRDefault="004D3DC6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4D3DC6" w:rsidRPr="00875148" w:rsidRDefault="004D3DC6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4D3DC6" w:rsidRPr="00875148" w:rsidRDefault="004D3DC6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4D3DC6" w:rsidRPr="00875148" w:rsidRDefault="004D3DC6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4D3DC6" w:rsidRPr="00875148" w:rsidRDefault="004D3DC6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D3DC6" w:rsidRPr="00875148" w:rsidRDefault="004D3DC6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D3DC6" w:rsidRPr="00875148" w:rsidRDefault="004D3DC6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4D3DC6" w:rsidRPr="00875148" w:rsidRDefault="004D3DC6" w:rsidP="00A14994">
      <w:pPr>
        <w:rPr>
          <w:rFonts w:ascii="Arial Narrow" w:hAnsi="Arial Narrow"/>
        </w:rPr>
      </w:pPr>
    </w:p>
    <w:p w:rsidR="004D3DC6" w:rsidRPr="00875148" w:rsidRDefault="004D3DC6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4D3DC6" w:rsidRPr="00875148" w:rsidRDefault="004D3DC6">
      <w:pPr>
        <w:pStyle w:val="TCTips"/>
        <w:rPr>
          <w:rFonts w:ascii="Arial Narrow" w:hAnsi="Arial Narrow"/>
          <w:i w:val="0"/>
        </w:rPr>
      </w:pPr>
    </w:p>
    <w:p w:rsidR="004D3DC6" w:rsidRPr="00875148" w:rsidRDefault="004D3DC6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4D3DC6" w:rsidRPr="00875148" w:rsidRDefault="004D3DC6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4D3DC6" w:rsidRPr="00875148">
        <w:tc>
          <w:tcPr>
            <w:tcW w:w="579" w:type="dxa"/>
            <w:vAlign w:val="center"/>
          </w:tcPr>
          <w:p w:rsidR="004D3DC6" w:rsidRPr="00875148" w:rsidRDefault="004D3DC6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4D3DC6" w:rsidRPr="00875148" w:rsidRDefault="004D3DC6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4D3DC6" w:rsidRPr="00875148" w:rsidRDefault="004D3DC6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579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D3DC6" w:rsidRPr="00875148" w:rsidRDefault="004D3DC6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4D3DC6" w:rsidRPr="00875148" w:rsidRDefault="004D3DC6" w:rsidP="002552D5">
      <w:pPr>
        <w:rPr>
          <w:rFonts w:ascii="Arial Narrow" w:hAnsi="Arial Narrow"/>
        </w:rPr>
      </w:pPr>
    </w:p>
    <w:p w:rsidR="004D3DC6" w:rsidRPr="00875148" w:rsidRDefault="004D3DC6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4D3DC6" w:rsidRPr="00875148" w:rsidRDefault="004D3DC6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4D3DC6" w:rsidRPr="00875148">
        <w:tc>
          <w:tcPr>
            <w:tcW w:w="1844" w:type="dxa"/>
            <w:vAlign w:val="center"/>
          </w:tcPr>
          <w:p w:rsidR="004D3DC6" w:rsidRPr="00875148" w:rsidRDefault="004D3DC6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4D3DC6" w:rsidRPr="00875148" w:rsidRDefault="004D3DC6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4D3DC6" w:rsidRPr="00875148" w:rsidRDefault="004D3DC6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4D3DC6" w:rsidRPr="00875148" w:rsidRDefault="004D3DC6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D3DC6" w:rsidRPr="00875148">
        <w:tc>
          <w:tcPr>
            <w:tcW w:w="1844" w:type="dxa"/>
          </w:tcPr>
          <w:p w:rsidR="004D3DC6" w:rsidRPr="00875148" w:rsidRDefault="004D3DC6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D3DC6" w:rsidRPr="00875148" w:rsidRDefault="004D3DC6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D3DC6" w:rsidRPr="00875148" w:rsidRDefault="004D3DC6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D3DC6" w:rsidRPr="00875148" w:rsidRDefault="004D3DC6">
      <w:pPr>
        <w:pStyle w:val="TCTips"/>
        <w:rPr>
          <w:rFonts w:ascii="Arial Narrow" w:hAnsi="Arial Narrow"/>
          <w:i w:val="0"/>
        </w:rPr>
      </w:pPr>
    </w:p>
    <w:sectPr w:rsidR="004D3DC6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886" w:rsidRDefault="00AE7886">
      <w:r>
        <w:separator/>
      </w:r>
    </w:p>
  </w:endnote>
  <w:endnote w:type="continuationSeparator" w:id="0">
    <w:p w:rsidR="00AE7886" w:rsidRDefault="00AE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DC6" w:rsidRDefault="004D3DC6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8F33B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8F33BA">
      <w:rPr>
        <w:rStyle w:val="Nmerodepgina"/>
        <w:rFonts w:ascii="Arial" w:hAnsi="Arial"/>
        <w:snapToGrid w:val="0"/>
      </w:rPr>
      <w:fldChar w:fldCharType="separate"/>
    </w:r>
    <w:r w:rsidR="00B823DB">
      <w:rPr>
        <w:rStyle w:val="Nmerodepgina"/>
        <w:rFonts w:ascii="Arial" w:hAnsi="Arial"/>
        <w:noProof/>
        <w:snapToGrid w:val="0"/>
      </w:rPr>
      <w:t>1</w:t>
    </w:r>
    <w:r w:rsidR="008F33BA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8F33B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8F33BA">
      <w:rPr>
        <w:rStyle w:val="Nmerodepgina"/>
        <w:rFonts w:ascii="Arial" w:hAnsi="Arial"/>
        <w:snapToGrid w:val="0"/>
      </w:rPr>
      <w:fldChar w:fldCharType="separate"/>
    </w:r>
    <w:r w:rsidR="00B823DB">
      <w:rPr>
        <w:rStyle w:val="Nmerodepgina"/>
        <w:rFonts w:ascii="Arial" w:hAnsi="Arial"/>
        <w:noProof/>
        <w:snapToGrid w:val="0"/>
      </w:rPr>
      <w:t>9</w:t>
    </w:r>
    <w:r w:rsidR="008F33BA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886" w:rsidRDefault="00AE7886">
      <w:r>
        <w:separator/>
      </w:r>
    </w:p>
  </w:footnote>
  <w:footnote w:type="continuationSeparator" w:id="0">
    <w:p w:rsidR="00AE7886" w:rsidRDefault="00AE7886">
      <w:r>
        <w:continuationSeparator/>
      </w:r>
    </w:p>
  </w:footnote>
  <w:footnote w:id="1">
    <w:p w:rsidR="004D3DC6" w:rsidRDefault="004D3DC6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4D3DC6" w:rsidRDefault="004D3DC6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4D3DC6" w:rsidRDefault="004D3DC6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4D3DC6" w:rsidRDefault="004D3DC6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4D3DC6" w:rsidRDefault="004D3DC6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4D3DC6" w:rsidRDefault="004D3DC6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4D3DC6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4D3DC6" w:rsidRPr="009540DC" w:rsidRDefault="00AE7886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60.7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4D3DC6" w:rsidRPr="009540DC" w:rsidRDefault="004D3DC6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4D3DC6" w:rsidRPr="009540DC" w:rsidRDefault="004D3DC6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4D3DC6" w:rsidRPr="009540DC" w:rsidRDefault="004D3DC6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4D3DC6">
      <w:trPr>
        <w:cantSplit/>
        <w:trHeight w:val="337"/>
        <w:jc w:val="center"/>
      </w:trPr>
      <w:tc>
        <w:tcPr>
          <w:tcW w:w="2089" w:type="dxa"/>
          <w:vMerge/>
        </w:tcPr>
        <w:p w:rsidR="004D3DC6" w:rsidRPr="009540DC" w:rsidRDefault="004D3DC6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4D3DC6" w:rsidRPr="009540DC" w:rsidRDefault="004D3DC6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4D3DC6" w:rsidRPr="009540DC" w:rsidRDefault="004D3DC6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4D3DC6" w:rsidRPr="009540DC" w:rsidRDefault="004D3DC6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4D3DC6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D3DC6" w:rsidRPr="009540DC" w:rsidRDefault="004D3DC6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4D3DC6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D3DC6" w:rsidRPr="009540DC" w:rsidRDefault="004D3DC6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4D3DC6" w:rsidRDefault="004D3DC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9"/>
  </w:num>
  <w:num w:numId="5">
    <w:abstractNumId w:val="11"/>
  </w:num>
  <w:num w:numId="6">
    <w:abstractNumId w:val="24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22"/>
  </w:num>
  <w:num w:numId="21">
    <w:abstractNumId w:val="23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6"/>
  </w:num>
  <w:num w:numId="2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29F1"/>
    <w:rsid w:val="00002D60"/>
    <w:rsid w:val="000038E1"/>
    <w:rsid w:val="00005CD4"/>
    <w:rsid w:val="0000716A"/>
    <w:rsid w:val="000111F6"/>
    <w:rsid w:val="000119B3"/>
    <w:rsid w:val="00011A3A"/>
    <w:rsid w:val="00016714"/>
    <w:rsid w:val="0002068B"/>
    <w:rsid w:val="00025789"/>
    <w:rsid w:val="00026F37"/>
    <w:rsid w:val="000339EB"/>
    <w:rsid w:val="00033B45"/>
    <w:rsid w:val="00034CB0"/>
    <w:rsid w:val="00036EE2"/>
    <w:rsid w:val="000408DB"/>
    <w:rsid w:val="000425DB"/>
    <w:rsid w:val="00043B76"/>
    <w:rsid w:val="00043ED0"/>
    <w:rsid w:val="00047D6D"/>
    <w:rsid w:val="0005102B"/>
    <w:rsid w:val="00052F59"/>
    <w:rsid w:val="00057981"/>
    <w:rsid w:val="00057F4F"/>
    <w:rsid w:val="00062236"/>
    <w:rsid w:val="0006327C"/>
    <w:rsid w:val="00063320"/>
    <w:rsid w:val="000635C2"/>
    <w:rsid w:val="00065E97"/>
    <w:rsid w:val="000718DF"/>
    <w:rsid w:val="0007424A"/>
    <w:rsid w:val="00075AD6"/>
    <w:rsid w:val="00075F45"/>
    <w:rsid w:val="00077417"/>
    <w:rsid w:val="00084418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435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0D07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2DC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01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C5713"/>
    <w:rsid w:val="001D0F63"/>
    <w:rsid w:val="001D24B2"/>
    <w:rsid w:val="001D3A86"/>
    <w:rsid w:val="001D493B"/>
    <w:rsid w:val="001D55EF"/>
    <w:rsid w:val="001D5FD3"/>
    <w:rsid w:val="001E24EA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5647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1C66"/>
    <w:rsid w:val="002A37A9"/>
    <w:rsid w:val="002A3D6C"/>
    <w:rsid w:val="002A489D"/>
    <w:rsid w:val="002A493C"/>
    <w:rsid w:val="002A4DAE"/>
    <w:rsid w:val="002A5A05"/>
    <w:rsid w:val="002B1A0A"/>
    <w:rsid w:val="002B78BF"/>
    <w:rsid w:val="002B7B9C"/>
    <w:rsid w:val="002C2B68"/>
    <w:rsid w:val="002C74B5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16A72"/>
    <w:rsid w:val="00321262"/>
    <w:rsid w:val="00321951"/>
    <w:rsid w:val="00321FF4"/>
    <w:rsid w:val="00324DF4"/>
    <w:rsid w:val="0032615C"/>
    <w:rsid w:val="003334F7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0985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262D"/>
    <w:rsid w:val="00402FEF"/>
    <w:rsid w:val="0040498D"/>
    <w:rsid w:val="00406C5E"/>
    <w:rsid w:val="0040743C"/>
    <w:rsid w:val="00407BCF"/>
    <w:rsid w:val="0041262B"/>
    <w:rsid w:val="004150D4"/>
    <w:rsid w:val="00415F64"/>
    <w:rsid w:val="00425CF6"/>
    <w:rsid w:val="00427853"/>
    <w:rsid w:val="00432241"/>
    <w:rsid w:val="00440F97"/>
    <w:rsid w:val="004429EB"/>
    <w:rsid w:val="004454DC"/>
    <w:rsid w:val="004474E5"/>
    <w:rsid w:val="004500FE"/>
    <w:rsid w:val="00450278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DC6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3BA1"/>
    <w:rsid w:val="00514BD6"/>
    <w:rsid w:val="00517854"/>
    <w:rsid w:val="005205DF"/>
    <w:rsid w:val="00520752"/>
    <w:rsid w:val="00520A18"/>
    <w:rsid w:val="00525045"/>
    <w:rsid w:val="00525158"/>
    <w:rsid w:val="00530CA5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179F"/>
    <w:rsid w:val="00586977"/>
    <w:rsid w:val="00587D4E"/>
    <w:rsid w:val="00591325"/>
    <w:rsid w:val="0059362C"/>
    <w:rsid w:val="00594103"/>
    <w:rsid w:val="00595535"/>
    <w:rsid w:val="00597006"/>
    <w:rsid w:val="005976A3"/>
    <w:rsid w:val="005B3B2C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2AC5"/>
    <w:rsid w:val="00614377"/>
    <w:rsid w:val="00614B88"/>
    <w:rsid w:val="0062407B"/>
    <w:rsid w:val="0063534B"/>
    <w:rsid w:val="006444F4"/>
    <w:rsid w:val="00645DE2"/>
    <w:rsid w:val="00652F0D"/>
    <w:rsid w:val="006538E2"/>
    <w:rsid w:val="0065593F"/>
    <w:rsid w:val="006562B1"/>
    <w:rsid w:val="0065695B"/>
    <w:rsid w:val="006675D3"/>
    <w:rsid w:val="006740BF"/>
    <w:rsid w:val="00674551"/>
    <w:rsid w:val="00676DC7"/>
    <w:rsid w:val="00686924"/>
    <w:rsid w:val="00687C7B"/>
    <w:rsid w:val="006919C9"/>
    <w:rsid w:val="00691D6D"/>
    <w:rsid w:val="006A2A01"/>
    <w:rsid w:val="006B4D0C"/>
    <w:rsid w:val="006B5723"/>
    <w:rsid w:val="006B6301"/>
    <w:rsid w:val="006C1E49"/>
    <w:rsid w:val="006C43F7"/>
    <w:rsid w:val="006E2C4F"/>
    <w:rsid w:val="006E2F17"/>
    <w:rsid w:val="006E54A4"/>
    <w:rsid w:val="006E5BCE"/>
    <w:rsid w:val="006E709B"/>
    <w:rsid w:val="006E7B55"/>
    <w:rsid w:val="006F0842"/>
    <w:rsid w:val="006F13AB"/>
    <w:rsid w:val="006F1417"/>
    <w:rsid w:val="006F3399"/>
    <w:rsid w:val="006F407D"/>
    <w:rsid w:val="006F61F8"/>
    <w:rsid w:val="00703B21"/>
    <w:rsid w:val="00703C26"/>
    <w:rsid w:val="007044C8"/>
    <w:rsid w:val="007069D1"/>
    <w:rsid w:val="007077A7"/>
    <w:rsid w:val="00707850"/>
    <w:rsid w:val="00710567"/>
    <w:rsid w:val="00711690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57BD1"/>
    <w:rsid w:val="0076025F"/>
    <w:rsid w:val="00764D9B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04DCD"/>
    <w:rsid w:val="008110AC"/>
    <w:rsid w:val="008125D7"/>
    <w:rsid w:val="00813102"/>
    <w:rsid w:val="008140EF"/>
    <w:rsid w:val="00823133"/>
    <w:rsid w:val="00824444"/>
    <w:rsid w:val="00832F35"/>
    <w:rsid w:val="00841321"/>
    <w:rsid w:val="00850934"/>
    <w:rsid w:val="0085435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33BA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18B"/>
    <w:rsid w:val="009646D5"/>
    <w:rsid w:val="00965E63"/>
    <w:rsid w:val="00967685"/>
    <w:rsid w:val="00970784"/>
    <w:rsid w:val="00970806"/>
    <w:rsid w:val="00971651"/>
    <w:rsid w:val="00974529"/>
    <w:rsid w:val="00976443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6E98"/>
    <w:rsid w:val="009A486A"/>
    <w:rsid w:val="009B02FE"/>
    <w:rsid w:val="009C0CFF"/>
    <w:rsid w:val="009C2CEB"/>
    <w:rsid w:val="009C33DD"/>
    <w:rsid w:val="009D0684"/>
    <w:rsid w:val="009D54BA"/>
    <w:rsid w:val="009D6BA7"/>
    <w:rsid w:val="009E596D"/>
    <w:rsid w:val="009F2E14"/>
    <w:rsid w:val="009F5391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0A63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5D93"/>
    <w:rsid w:val="00AB2EDA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E7886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5C"/>
    <w:rsid w:val="00B5598E"/>
    <w:rsid w:val="00B562E1"/>
    <w:rsid w:val="00B601F0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5FEE"/>
    <w:rsid w:val="00B8028A"/>
    <w:rsid w:val="00B823DB"/>
    <w:rsid w:val="00B84DBD"/>
    <w:rsid w:val="00B86F32"/>
    <w:rsid w:val="00B87E6C"/>
    <w:rsid w:val="00B92540"/>
    <w:rsid w:val="00B928D0"/>
    <w:rsid w:val="00B97270"/>
    <w:rsid w:val="00B97651"/>
    <w:rsid w:val="00B978C8"/>
    <w:rsid w:val="00B97B78"/>
    <w:rsid w:val="00BA00BC"/>
    <w:rsid w:val="00BA6A78"/>
    <w:rsid w:val="00BA6CC9"/>
    <w:rsid w:val="00BA6DDF"/>
    <w:rsid w:val="00BB189E"/>
    <w:rsid w:val="00BB2081"/>
    <w:rsid w:val="00BB4FC7"/>
    <w:rsid w:val="00BB74D3"/>
    <w:rsid w:val="00BC2D37"/>
    <w:rsid w:val="00BC76FC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3F1"/>
    <w:rsid w:val="00BF0AAB"/>
    <w:rsid w:val="00BF10DD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4287"/>
    <w:rsid w:val="00C55F51"/>
    <w:rsid w:val="00C57994"/>
    <w:rsid w:val="00C57C2E"/>
    <w:rsid w:val="00C60F0C"/>
    <w:rsid w:val="00C62494"/>
    <w:rsid w:val="00C636D8"/>
    <w:rsid w:val="00C65E4E"/>
    <w:rsid w:val="00C6618A"/>
    <w:rsid w:val="00C74665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5FD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275C"/>
    <w:rsid w:val="00D253D6"/>
    <w:rsid w:val="00D31268"/>
    <w:rsid w:val="00D340EF"/>
    <w:rsid w:val="00D357CD"/>
    <w:rsid w:val="00D401AD"/>
    <w:rsid w:val="00D40741"/>
    <w:rsid w:val="00D4149F"/>
    <w:rsid w:val="00D43507"/>
    <w:rsid w:val="00D453FF"/>
    <w:rsid w:val="00D45EB1"/>
    <w:rsid w:val="00D515AB"/>
    <w:rsid w:val="00D51B34"/>
    <w:rsid w:val="00D578A2"/>
    <w:rsid w:val="00D57D6E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33F3"/>
    <w:rsid w:val="00D94953"/>
    <w:rsid w:val="00D9721C"/>
    <w:rsid w:val="00D97422"/>
    <w:rsid w:val="00DA0FB6"/>
    <w:rsid w:val="00DA24A9"/>
    <w:rsid w:val="00DA4CC3"/>
    <w:rsid w:val="00DA6877"/>
    <w:rsid w:val="00DA6F91"/>
    <w:rsid w:val="00DA73D1"/>
    <w:rsid w:val="00DB2ADC"/>
    <w:rsid w:val="00DB5999"/>
    <w:rsid w:val="00DB635D"/>
    <w:rsid w:val="00DC14D4"/>
    <w:rsid w:val="00DC340A"/>
    <w:rsid w:val="00DC5667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37D84"/>
    <w:rsid w:val="00E41F2B"/>
    <w:rsid w:val="00E43152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232E"/>
    <w:rsid w:val="00E95ABE"/>
    <w:rsid w:val="00E95E60"/>
    <w:rsid w:val="00E9713B"/>
    <w:rsid w:val="00E97639"/>
    <w:rsid w:val="00EA21F6"/>
    <w:rsid w:val="00EA27C5"/>
    <w:rsid w:val="00EA3AAD"/>
    <w:rsid w:val="00EA538F"/>
    <w:rsid w:val="00EB0A3F"/>
    <w:rsid w:val="00EB2506"/>
    <w:rsid w:val="00EB6446"/>
    <w:rsid w:val="00EC0A20"/>
    <w:rsid w:val="00EC2EF4"/>
    <w:rsid w:val="00EC58BD"/>
    <w:rsid w:val="00EC5F7D"/>
    <w:rsid w:val="00EC6D24"/>
    <w:rsid w:val="00ED1210"/>
    <w:rsid w:val="00ED1B21"/>
    <w:rsid w:val="00ED439D"/>
    <w:rsid w:val="00ED5B4E"/>
    <w:rsid w:val="00EE0697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01E9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015E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21DD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95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8979B-2AB1-4E8E-8759-2EBDEEE4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630</TotalTime>
  <Pages>9</Pages>
  <Words>1420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40</cp:revision>
  <cp:lastPrinted>2009-11-19T20:24:00Z</cp:lastPrinted>
  <dcterms:created xsi:type="dcterms:W3CDTF">2011-12-29T14:54:00Z</dcterms:created>
  <dcterms:modified xsi:type="dcterms:W3CDTF">2012-04-02T13:24:00Z</dcterms:modified>
</cp:coreProperties>
</file>