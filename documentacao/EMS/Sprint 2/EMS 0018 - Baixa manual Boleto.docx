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F0" w:rsidRPr="00875148" w:rsidRDefault="00B92CF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92CF0" w:rsidRPr="00875148" w:rsidRDefault="00B92CF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92CF0" w:rsidRPr="00875148" w:rsidRDefault="00B92CF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– Baixa Manual de Boletos </w:t>
      </w:r>
      <w:r w:rsidRPr="00875148">
        <w:rPr>
          <w:rFonts w:ascii="Arial Narrow" w:hAnsi="Arial Narrow"/>
          <w:b/>
          <w:sz w:val="40"/>
        </w:rPr>
        <w:t>&gt;</w:t>
      </w: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92CF0" w:rsidRPr="00875148" w:rsidRDefault="00B92CF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92CF0" w:rsidRPr="00875148" w:rsidRDefault="00B92CF0">
      <w:pPr>
        <w:jc w:val="center"/>
        <w:rPr>
          <w:rFonts w:ascii="Arial Narrow" w:hAnsi="Arial Narrow"/>
          <w:b/>
          <w:sz w:val="48"/>
        </w:rPr>
      </w:pPr>
    </w:p>
    <w:p w:rsidR="00B92CF0" w:rsidRPr="00875148" w:rsidRDefault="00B92CF0">
      <w:pPr>
        <w:pStyle w:val="Cabealho"/>
        <w:rPr>
          <w:rFonts w:ascii="Arial Narrow" w:hAnsi="Arial Narrow"/>
        </w:rPr>
      </w:pPr>
    </w:p>
    <w:p w:rsidR="00B92CF0" w:rsidRPr="00875148" w:rsidRDefault="00B92CF0">
      <w:pPr>
        <w:pStyle w:val="Cabealho"/>
        <w:rPr>
          <w:rFonts w:ascii="Arial Narrow" w:hAnsi="Arial Narrow"/>
        </w:rPr>
      </w:pPr>
    </w:p>
    <w:p w:rsidR="00B92CF0" w:rsidRPr="00875148" w:rsidRDefault="00B92CF0">
      <w:pPr>
        <w:pStyle w:val="Cabealho"/>
        <w:rPr>
          <w:rFonts w:ascii="Arial Narrow" w:hAnsi="Arial Narrow"/>
        </w:rPr>
      </w:pPr>
    </w:p>
    <w:p w:rsidR="00B92CF0" w:rsidRPr="00875148" w:rsidRDefault="00B92CF0">
      <w:pPr>
        <w:pStyle w:val="Cabealho"/>
        <w:rPr>
          <w:rFonts w:ascii="Arial Narrow" w:hAnsi="Arial Narrow"/>
        </w:rPr>
      </w:pPr>
    </w:p>
    <w:p w:rsidR="00B92CF0" w:rsidRPr="00875148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Default="00B92CF0">
      <w:pPr>
        <w:pStyle w:val="Cabealho"/>
        <w:rPr>
          <w:rFonts w:ascii="Arial Narrow" w:hAnsi="Arial Narrow"/>
        </w:rPr>
      </w:pPr>
    </w:p>
    <w:p w:rsidR="00B92CF0" w:rsidRPr="00875148" w:rsidRDefault="00B92CF0">
      <w:pPr>
        <w:pStyle w:val="Cabealho"/>
        <w:rPr>
          <w:rFonts w:ascii="Arial Narrow" w:hAnsi="Arial Narrow"/>
        </w:rPr>
      </w:pPr>
    </w:p>
    <w:p w:rsidR="00B92CF0" w:rsidRPr="00875148" w:rsidRDefault="00B92CF0">
      <w:pPr>
        <w:rPr>
          <w:rFonts w:ascii="Arial Narrow" w:hAnsi="Arial Narrow"/>
        </w:rPr>
      </w:pPr>
    </w:p>
    <w:p w:rsidR="00B92CF0" w:rsidRPr="00875148" w:rsidRDefault="00B92CF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92CF0" w:rsidRPr="00875148" w:rsidTr="003D4B3F">
        <w:tc>
          <w:tcPr>
            <w:tcW w:w="1134" w:type="dxa"/>
          </w:tcPr>
          <w:p w:rsidR="00B92CF0" w:rsidRPr="00875148" w:rsidRDefault="00B92CF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92CF0" w:rsidRPr="00875148" w:rsidRDefault="00B92CF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92CF0" w:rsidRPr="00875148" w:rsidRDefault="00B92CF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92CF0" w:rsidRPr="00875148" w:rsidRDefault="00B92CF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B92CF0" w:rsidRPr="00875148" w:rsidRDefault="00B92CF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92CF0" w:rsidRPr="00875148" w:rsidTr="003D4B3F">
        <w:tc>
          <w:tcPr>
            <w:tcW w:w="1134" w:type="dxa"/>
          </w:tcPr>
          <w:p w:rsidR="00B92CF0" w:rsidRPr="00875148" w:rsidRDefault="00B92CF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B92CF0" w:rsidRPr="00875148" w:rsidRDefault="00B92CF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92CF0" w:rsidRPr="00875148" w:rsidRDefault="00B92CF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92CF0" w:rsidRPr="00875148" w:rsidRDefault="00B92CF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B92CF0" w:rsidRPr="00875148" w:rsidRDefault="00B92CF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92CF0" w:rsidRPr="00875148" w:rsidTr="003D4B3F">
        <w:tc>
          <w:tcPr>
            <w:tcW w:w="1134" w:type="dxa"/>
          </w:tcPr>
          <w:p w:rsidR="00B92CF0" w:rsidRPr="00875148" w:rsidRDefault="00004D1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B92CF0" w:rsidRPr="00875148" w:rsidRDefault="00004D1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B92CF0" w:rsidRPr="00875148" w:rsidRDefault="00004D1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Especificação Funcional</w:t>
            </w:r>
          </w:p>
        </w:tc>
        <w:tc>
          <w:tcPr>
            <w:tcW w:w="2268" w:type="dxa"/>
          </w:tcPr>
          <w:p w:rsidR="00B92CF0" w:rsidRPr="00875148" w:rsidRDefault="00004D1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B92CF0" w:rsidRPr="00875148" w:rsidRDefault="00004D1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525B4B" w:rsidRPr="00875148" w:rsidTr="00525B4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B4B" w:rsidRPr="00875148" w:rsidRDefault="00525B4B" w:rsidP="00525B4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B4B" w:rsidRPr="00875148" w:rsidRDefault="00525B4B" w:rsidP="001C46B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B4B" w:rsidRPr="001944B9" w:rsidRDefault="00525B4B" w:rsidP="001C46B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1944B9">
              <w:rPr>
                <w:rFonts w:ascii="Arial Narrow" w:hAnsi="Arial Narrow"/>
                <w:color w:val="0000FF"/>
                <w:lang w:val="pt-BR"/>
              </w:rPr>
              <w:t>Alteração de prototipo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B4B" w:rsidRPr="00875148" w:rsidRDefault="00525B4B" w:rsidP="001C46B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B4B" w:rsidRPr="00875148" w:rsidRDefault="00525B4B" w:rsidP="001C46B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31C17" w:rsidRPr="00875148" w:rsidTr="00431C1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C17" w:rsidRPr="00875148" w:rsidRDefault="00431C17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C17" w:rsidRPr="00875148" w:rsidRDefault="00431C17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C17" w:rsidRPr="001944B9" w:rsidRDefault="00431C17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1944B9">
              <w:rPr>
                <w:rFonts w:ascii="Arial Narrow" w:hAnsi="Arial Narrow"/>
                <w:color w:val="0000FF"/>
                <w:lang w:val="pt-BR"/>
              </w:rPr>
              <w:t xml:space="preserve"> de prototipo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C17" w:rsidRPr="00875148" w:rsidRDefault="00431C17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C17" w:rsidRPr="00875148" w:rsidRDefault="00431C17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15DFA" w:rsidRPr="00875148" w:rsidTr="00B15DF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FA" w:rsidRPr="00875148" w:rsidRDefault="00B15DFA" w:rsidP="00A52ED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FA" w:rsidRPr="00875148" w:rsidRDefault="00B15DFA" w:rsidP="00A52E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FA" w:rsidRPr="001944B9" w:rsidRDefault="00B15DFA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1944B9">
              <w:rPr>
                <w:rFonts w:ascii="Arial Narrow" w:hAnsi="Arial Narrow"/>
                <w:color w:val="0000FF"/>
                <w:lang w:val="pt-BR"/>
              </w:rPr>
              <w:t xml:space="preserve"> de prototipo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FA" w:rsidRPr="00875148" w:rsidRDefault="00B15DFA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FA" w:rsidRPr="00875148" w:rsidRDefault="00B15DFA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B92CF0" w:rsidRDefault="00B92CF0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92CF0" w:rsidRPr="00875148" w:rsidRDefault="00B92CF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92CF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92CF0" w:rsidRPr="00875148" w:rsidRDefault="00B92CF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92CF0" w:rsidRPr="00875148" w:rsidRDefault="00B92CF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B92CF0" w:rsidRPr="00875148">
        <w:trPr>
          <w:cantSplit/>
          <w:trHeight w:val="235"/>
        </w:trPr>
        <w:tc>
          <w:tcPr>
            <w:tcW w:w="4889" w:type="dxa"/>
            <w:vMerge/>
          </w:tcPr>
          <w:p w:rsidR="00B92CF0" w:rsidRPr="00875148" w:rsidRDefault="00B92CF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92CF0" w:rsidRPr="00875148" w:rsidRDefault="00B92CF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92CF0" w:rsidRPr="00875148">
        <w:tc>
          <w:tcPr>
            <w:tcW w:w="4889" w:type="dxa"/>
          </w:tcPr>
          <w:p w:rsidR="00B92CF0" w:rsidRPr="00875148" w:rsidRDefault="00B92CF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92CF0" w:rsidRPr="009540DC" w:rsidRDefault="00B92CF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B92CF0" w:rsidRPr="00875148" w:rsidRDefault="00B92CF0">
      <w:pPr>
        <w:rPr>
          <w:rFonts w:ascii="Arial Narrow" w:hAnsi="Arial Narrow"/>
        </w:rPr>
      </w:pPr>
    </w:p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92CF0" w:rsidRPr="00875148" w:rsidRDefault="00B92CF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92CF0" w:rsidRPr="00875148">
        <w:tc>
          <w:tcPr>
            <w:tcW w:w="9779" w:type="dxa"/>
          </w:tcPr>
          <w:p w:rsidR="00B92CF0" w:rsidRPr="009540DC" w:rsidRDefault="00B92CF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92CF0" w:rsidRPr="00D90C24" w:rsidRDefault="00B92CF0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para realizar baixas manuais de boletos gerados.</w:t>
            </w:r>
          </w:p>
        </w:tc>
      </w:tr>
      <w:tr w:rsidR="00B92CF0" w:rsidRPr="00875148">
        <w:tc>
          <w:tcPr>
            <w:tcW w:w="9779" w:type="dxa"/>
          </w:tcPr>
          <w:p w:rsidR="00B92CF0" w:rsidRPr="00875148" w:rsidRDefault="00B92CF0" w:rsidP="003A29F1">
            <w:pPr>
              <w:rPr>
                <w:rFonts w:ascii="Arial Narrow" w:hAnsi="Arial Narrow"/>
              </w:rPr>
            </w:pPr>
          </w:p>
        </w:tc>
      </w:tr>
    </w:tbl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92CF0" w:rsidRPr="00875148" w:rsidRDefault="00B92CF0">
      <w:pPr>
        <w:rPr>
          <w:rFonts w:ascii="Arial Narrow" w:hAnsi="Arial Narrow"/>
        </w:rPr>
      </w:pPr>
    </w:p>
    <w:p w:rsidR="00B92CF0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86D28" w:rsidRDefault="00C86D28" w:rsidP="00956EE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 escolher o tipo de baixa que deseja: Manual (</w:t>
      </w:r>
      <w:r w:rsidRPr="001E482F">
        <w:rPr>
          <w:rFonts w:ascii="Calibri" w:hAnsi="Calibri" w:cs="Arial"/>
          <w:color w:val="002060"/>
          <w:sz w:val="22"/>
          <w:szCs w:val="22"/>
        </w:rPr>
        <w:t>EMS 0018 - Baixa manual Boleto</w:t>
      </w:r>
      <w:r>
        <w:rPr>
          <w:rFonts w:ascii="Calibri" w:hAnsi="Calibri" w:cs="Arial"/>
          <w:color w:val="002060"/>
          <w:sz w:val="22"/>
          <w:szCs w:val="22"/>
        </w:rPr>
        <w:t>) ou Automática (</w:t>
      </w:r>
      <w:r w:rsidRPr="001E482F">
        <w:rPr>
          <w:rFonts w:ascii="Calibri" w:hAnsi="Calibri" w:cs="Arial"/>
          <w:color w:val="002060"/>
          <w:sz w:val="22"/>
          <w:szCs w:val="22"/>
        </w:rPr>
        <w:t>EMS 0022 - baixa bancaria boletos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956EEC" w:rsidRDefault="00956EEC" w:rsidP="00956EE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Caso seja digitado o Nosso Numero para realizar a baixa a funcionalidade irá carregar as informações do boleto. Caso seja digitado Cota ou Nome da Cota, a funcionalidade irá carregar as informações conforme politica de cobrança cadastrada (</w:t>
      </w:r>
      <w:r w:rsidR="001944B9">
        <w:rPr>
          <w:rFonts w:ascii="Calibri" w:hAnsi="Calibri" w:cs="Arial"/>
          <w:color w:val="002060"/>
          <w:sz w:val="22"/>
          <w:szCs w:val="22"/>
        </w:rPr>
        <w:t xml:space="preserve">somente será usado na </w:t>
      </w:r>
      <w:r w:rsidRPr="00956EEC">
        <w:rPr>
          <w:rFonts w:ascii="Calibri" w:hAnsi="Calibri" w:cs="Arial"/>
          <w:color w:val="002060"/>
          <w:sz w:val="22"/>
          <w:szCs w:val="22"/>
        </w:rPr>
        <w:t>EMS 0019 - Baixa manual Dividas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F076DC" w:rsidRDefault="00F076DC" w:rsidP="00F076D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data de pagamento será </w:t>
      </w:r>
      <w:r w:rsidR="00956EEC">
        <w:rPr>
          <w:rFonts w:ascii="Calibri" w:hAnsi="Calibri" w:cs="Arial"/>
          <w:color w:val="002060"/>
          <w:sz w:val="22"/>
          <w:szCs w:val="22"/>
        </w:rPr>
        <w:t>considerada</w:t>
      </w:r>
      <w:r>
        <w:rPr>
          <w:rFonts w:ascii="Calibri" w:hAnsi="Calibri" w:cs="Arial"/>
          <w:color w:val="002060"/>
          <w:sz w:val="22"/>
          <w:szCs w:val="22"/>
        </w:rPr>
        <w:t xml:space="preserve"> a data de operação do sistema.</w:t>
      </w:r>
    </w:p>
    <w:p w:rsidR="00B92CF0" w:rsidRDefault="00B92CF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digitar </w:t>
      </w:r>
      <w:r w:rsidR="00C86D28">
        <w:rPr>
          <w:rFonts w:ascii="Calibri" w:hAnsi="Calibri" w:cs="Arial"/>
          <w:color w:val="002060"/>
          <w:sz w:val="22"/>
          <w:szCs w:val="22"/>
        </w:rPr>
        <w:t xml:space="preserve">numero do boleto (nosso numero) para </w:t>
      </w:r>
      <w:r w:rsidR="001944B9">
        <w:rPr>
          <w:rFonts w:ascii="Calibri" w:hAnsi="Calibri" w:cs="Arial"/>
          <w:color w:val="002060"/>
          <w:sz w:val="22"/>
          <w:szCs w:val="22"/>
        </w:rPr>
        <w:t>exibir</w:t>
      </w:r>
      <w:r w:rsidR="00C86D28">
        <w:rPr>
          <w:rFonts w:ascii="Calibri" w:hAnsi="Calibri" w:cs="Arial"/>
          <w:color w:val="002060"/>
          <w:sz w:val="22"/>
          <w:szCs w:val="22"/>
        </w:rPr>
        <w:t xml:space="preserve"> as </w:t>
      </w:r>
      <w:r w:rsidR="004024C0">
        <w:rPr>
          <w:rFonts w:ascii="Calibri" w:hAnsi="Calibri" w:cs="Arial"/>
          <w:color w:val="002060"/>
          <w:sz w:val="22"/>
          <w:szCs w:val="22"/>
        </w:rPr>
        <w:t>informações para a baixa manual do boleto.</w:t>
      </w:r>
    </w:p>
    <w:p w:rsidR="00B92CF0" w:rsidRDefault="00B92CF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92CF0" w:rsidRDefault="00B92CF0" w:rsidP="009B3733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Valor de Juros e Multa deverá ser automático de acordo com a políti</w:t>
      </w:r>
      <w:r w:rsidR="00483586">
        <w:rPr>
          <w:rFonts w:ascii="Calibri" w:hAnsi="Calibri" w:cs="Arial"/>
          <w:color w:val="002060"/>
          <w:sz w:val="22"/>
          <w:szCs w:val="22"/>
        </w:rPr>
        <w:t xml:space="preserve">ca de cobrança atual do sistema, </w:t>
      </w:r>
      <w:r w:rsidR="00A21A9E">
        <w:rPr>
          <w:rFonts w:ascii="Calibri" w:hAnsi="Calibri" w:cs="Arial"/>
          <w:color w:val="002060"/>
          <w:sz w:val="22"/>
          <w:szCs w:val="22"/>
        </w:rPr>
        <w:t>considerar a informação contida no cadastro do banco, caso não seja informado, considerar os parâmetros no distribuidor</w:t>
      </w:r>
      <w:r>
        <w:rPr>
          <w:rFonts w:ascii="Calibri" w:hAnsi="Calibri" w:cs="Arial"/>
          <w:color w:val="002060"/>
          <w:sz w:val="22"/>
          <w:szCs w:val="22"/>
        </w:rPr>
        <w:t>. O sistema vai sugerir, poderá ser zerado ou alterado.</w:t>
      </w:r>
    </w:p>
    <w:p w:rsidR="00B92CF0" w:rsidRDefault="00B92CF0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B92CF0" w:rsidRDefault="00B92CF0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</w:t>
      </w:r>
      <w:r w:rsidR="00302F41">
        <w:rPr>
          <w:rFonts w:ascii="Arial Narrow" w:hAnsi="Arial Narrow" w:cs="Arial"/>
          <w:color w:val="002060"/>
          <w:sz w:val="22"/>
          <w:szCs w:val="22"/>
        </w:rPr>
        <w:t>ncionalidade deverá validar se 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02F41">
        <w:rPr>
          <w:rFonts w:ascii="Arial Narrow" w:hAnsi="Arial Narrow" w:cs="Arial"/>
          <w:color w:val="002060"/>
          <w:sz w:val="22"/>
          <w:szCs w:val="22"/>
        </w:rPr>
        <w:t>divida</w:t>
      </w:r>
      <w:r>
        <w:rPr>
          <w:rFonts w:ascii="Arial Narrow" w:hAnsi="Arial Narrow" w:cs="Arial"/>
          <w:color w:val="002060"/>
          <w:sz w:val="22"/>
          <w:szCs w:val="22"/>
        </w:rPr>
        <w:t xml:space="preserve"> existe para est</w:t>
      </w:r>
      <w:r w:rsidR="00A24A06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24A06">
        <w:rPr>
          <w:rFonts w:ascii="Arial Narrow" w:hAnsi="Arial Narrow" w:cs="Arial"/>
          <w:color w:val="002060"/>
          <w:sz w:val="22"/>
          <w:szCs w:val="22"/>
        </w:rPr>
        <w:t>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e se esta em aberto.</w:t>
      </w:r>
    </w:p>
    <w:p w:rsidR="00302F41" w:rsidRDefault="00302F41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92CF0" w:rsidRDefault="00B92CF0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baixar</w:t>
      </w:r>
      <w:r w:rsidR="00302F41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24A06">
        <w:rPr>
          <w:rFonts w:ascii="Arial Narrow" w:hAnsi="Arial Narrow" w:cs="Arial"/>
          <w:color w:val="002060"/>
          <w:sz w:val="22"/>
          <w:szCs w:val="22"/>
        </w:rPr>
        <w:t xml:space="preserve">a funcionalidade deve considerar o boleto informado como </w:t>
      </w:r>
      <w:r w:rsidR="00081AA2">
        <w:rPr>
          <w:rFonts w:ascii="Arial Narrow" w:hAnsi="Arial Narrow" w:cs="Arial"/>
          <w:color w:val="002060"/>
          <w:sz w:val="22"/>
          <w:szCs w:val="22"/>
        </w:rPr>
        <w:t>quitado</w:t>
      </w:r>
      <w:r w:rsidR="00A24A06">
        <w:rPr>
          <w:rFonts w:ascii="Arial Narrow" w:hAnsi="Arial Narrow" w:cs="Arial"/>
          <w:color w:val="002060"/>
          <w:sz w:val="22"/>
          <w:szCs w:val="22"/>
        </w:rPr>
        <w:t xml:space="preserve"> e </w:t>
      </w:r>
      <w:r>
        <w:rPr>
          <w:rFonts w:ascii="Arial Narrow" w:hAnsi="Arial Narrow" w:cs="Arial"/>
          <w:color w:val="002060"/>
          <w:sz w:val="22"/>
          <w:szCs w:val="22"/>
        </w:rPr>
        <w:t xml:space="preserve">deverá ser gravado </w:t>
      </w:r>
      <w:r w:rsidRPr="009B3733">
        <w:rPr>
          <w:rFonts w:ascii="Arial Narrow" w:hAnsi="Arial Narrow" w:cs="Arial"/>
          <w:i/>
          <w:color w:val="002060"/>
          <w:sz w:val="22"/>
          <w:szCs w:val="22"/>
        </w:rPr>
        <w:t>log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quem efetuou a baixa.</w:t>
      </w:r>
    </w:p>
    <w:p w:rsidR="00B92CF0" w:rsidRDefault="00B92CF0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92CF0" w:rsidRDefault="00B92CF0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92CF0" w:rsidRPr="00875148" w:rsidRDefault="00B92CF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92CF0" w:rsidRPr="00875148">
        <w:tc>
          <w:tcPr>
            <w:tcW w:w="9779" w:type="dxa"/>
          </w:tcPr>
          <w:p w:rsidR="00B92CF0" w:rsidRPr="009540DC" w:rsidRDefault="00B92CF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92CF0" w:rsidRPr="00875148" w:rsidRDefault="00B92CF0" w:rsidP="00597006">
            <w:pPr>
              <w:rPr>
                <w:rFonts w:ascii="Arial Narrow" w:hAnsi="Arial Narrow"/>
              </w:rPr>
            </w:pPr>
          </w:p>
        </w:tc>
      </w:tr>
    </w:tbl>
    <w:p w:rsidR="00B92CF0" w:rsidRPr="00875148" w:rsidRDefault="00B92CF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92CF0" w:rsidRPr="00875148" w:rsidRDefault="00B92CF0" w:rsidP="00E34CC4">
      <w:pPr>
        <w:rPr>
          <w:rFonts w:ascii="Arial Narrow" w:hAnsi="Arial Narrow"/>
        </w:rPr>
      </w:pPr>
    </w:p>
    <w:p w:rsidR="00B92CF0" w:rsidRPr="00875148" w:rsidRDefault="00B92CF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92CF0" w:rsidRPr="00875148" w:rsidRDefault="00B92CF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92CF0" w:rsidRPr="00875148" w:rsidTr="008573CA">
        <w:trPr>
          <w:trHeight w:val="314"/>
        </w:trPr>
        <w:tc>
          <w:tcPr>
            <w:tcW w:w="3136" w:type="dxa"/>
          </w:tcPr>
          <w:p w:rsidR="00B92CF0" w:rsidRPr="00875148" w:rsidRDefault="00B92CF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92CF0" w:rsidRPr="00875148" w:rsidRDefault="00B92CF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92CF0" w:rsidRPr="00875148" w:rsidRDefault="00B92CF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92CF0" w:rsidRPr="00875148" w:rsidRDefault="00B92CF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92CF0" w:rsidRPr="00875148" w:rsidRDefault="00B92CF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92CF0" w:rsidRPr="00875148" w:rsidRDefault="00B92CF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92CF0" w:rsidRPr="00875148" w:rsidTr="008573CA">
        <w:trPr>
          <w:trHeight w:val="228"/>
        </w:trPr>
        <w:tc>
          <w:tcPr>
            <w:tcW w:w="3136" w:type="dxa"/>
          </w:tcPr>
          <w:p w:rsidR="00B92CF0" w:rsidRPr="009540DC" w:rsidRDefault="00B92CF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92CF0" w:rsidRPr="00875148" w:rsidTr="008573CA">
        <w:trPr>
          <w:trHeight w:val="228"/>
        </w:trPr>
        <w:tc>
          <w:tcPr>
            <w:tcW w:w="3136" w:type="dxa"/>
          </w:tcPr>
          <w:p w:rsidR="00B92CF0" w:rsidRPr="009540DC" w:rsidRDefault="00B92CF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92CF0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92CF0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92CF0" w:rsidRPr="00875148" w:rsidTr="008573CA">
        <w:trPr>
          <w:trHeight w:val="228"/>
        </w:trPr>
        <w:tc>
          <w:tcPr>
            <w:tcW w:w="3136" w:type="dxa"/>
          </w:tcPr>
          <w:p w:rsidR="00B92CF0" w:rsidRPr="009540DC" w:rsidRDefault="00B92CF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92CF0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92CF0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92CF0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92CF0" w:rsidRPr="00FD0CD1" w:rsidRDefault="00B92CF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92CF0" w:rsidRPr="00875148" w:rsidRDefault="00B92CF0" w:rsidP="008665A6">
      <w:pPr>
        <w:outlineLvl w:val="0"/>
        <w:rPr>
          <w:rFonts w:ascii="Arial Narrow" w:hAnsi="Arial Narrow" w:cs="Arial"/>
          <w:b/>
        </w:rPr>
      </w:pPr>
    </w:p>
    <w:p w:rsidR="00B92CF0" w:rsidRPr="00875148" w:rsidRDefault="00B92CF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92CF0" w:rsidRPr="00875148" w:rsidRDefault="00B92CF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92CF0" w:rsidRPr="00875148" w:rsidTr="00092FF2">
        <w:trPr>
          <w:trHeight w:val="234"/>
        </w:trPr>
        <w:tc>
          <w:tcPr>
            <w:tcW w:w="708" w:type="dxa"/>
          </w:tcPr>
          <w:p w:rsidR="00B92CF0" w:rsidRPr="00875148" w:rsidRDefault="00B92CF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92CF0" w:rsidRPr="009540DC" w:rsidRDefault="00B92CF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92CF0" w:rsidRPr="00875148" w:rsidRDefault="00B92CF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92CF0" w:rsidRPr="00875148" w:rsidRDefault="00B92CF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92CF0" w:rsidRPr="00875148" w:rsidTr="00092FF2">
        <w:trPr>
          <w:trHeight w:val="236"/>
        </w:trPr>
        <w:tc>
          <w:tcPr>
            <w:tcW w:w="708" w:type="dxa"/>
          </w:tcPr>
          <w:p w:rsidR="00B92CF0" w:rsidRPr="00875148" w:rsidRDefault="00B92CF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92CF0" w:rsidRPr="00875148" w:rsidRDefault="00B92CF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92CF0" w:rsidRPr="009540DC" w:rsidRDefault="00B92CF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92CF0" w:rsidRPr="00875148" w:rsidRDefault="00B92CF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92CF0" w:rsidRPr="00875148" w:rsidRDefault="00B92CF0" w:rsidP="00116B72">
      <w:pPr>
        <w:rPr>
          <w:rFonts w:ascii="Arial Narrow" w:hAnsi="Arial Narrow"/>
        </w:rPr>
      </w:pPr>
    </w:p>
    <w:p w:rsidR="00B92CF0" w:rsidRPr="00875148" w:rsidRDefault="00B92CF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92CF0" w:rsidRPr="00875148" w:rsidRDefault="00B92CF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92CF0" w:rsidRPr="00875148">
        <w:trPr>
          <w:trHeight w:val="204"/>
        </w:trPr>
        <w:tc>
          <w:tcPr>
            <w:tcW w:w="3239" w:type="dxa"/>
          </w:tcPr>
          <w:p w:rsidR="00B92CF0" w:rsidRPr="00875148" w:rsidRDefault="00B92CF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92CF0" w:rsidRPr="00875148" w:rsidRDefault="00B92CF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92CF0" w:rsidRPr="009540DC" w:rsidRDefault="00B92CF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92CF0" w:rsidRPr="00875148" w:rsidRDefault="00B92CF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92CF0" w:rsidRPr="00875148">
        <w:tc>
          <w:tcPr>
            <w:tcW w:w="3239" w:type="dxa"/>
          </w:tcPr>
          <w:p w:rsidR="00B92CF0" w:rsidRPr="00875148" w:rsidRDefault="00B92CF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92CF0" w:rsidRPr="00875148" w:rsidRDefault="00B92CF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92CF0" w:rsidRPr="00875148" w:rsidRDefault="00B92CF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92CF0" w:rsidRPr="00875148" w:rsidRDefault="00B92CF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92CF0" w:rsidRPr="00875148" w:rsidRDefault="00B92CF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92CF0" w:rsidRPr="00875148" w:rsidRDefault="00B92CF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92CF0" w:rsidRPr="00875148" w:rsidRDefault="00B92CF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92CF0" w:rsidRPr="00875148">
        <w:trPr>
          <w:trHeight w:val="204"/>
        </w:trPr>
        <w:tc>
          <w:tcPr>
            <w:tcW w:w="3239" w:type="dxa"/>
          </w:tcPr>
          <w:p w:rsidR="00B92CF0" w:rsidRPr="00875148" w:rsidRDefault="00B92CF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92CF0" w:rsidRPr="00875148" w:rsidRDefault="00B92CF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92CF0" w:rsidRPr="009540DC" w:rsidRDefault="00B92CF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92CF0" w:rsidRPr="00875148" w:rsidRDefault="00B92CF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92CF0" w:rsidRPr="00875148">
        <w:tc>
          <w:tcPr>
            <w:tcW w:w="3239" w:type="dxa"/>
          </w:tcPr>
          <w:p w:rsidR="00B92CF0" w:rsidRPr="00875148" w:rsidRDefault="00B92CF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92CF0" w:rsidRPr="00875148" w:rsidRDefault="00B92CF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92CF0" w:rsidRPr="00875148" w:rsidRDefault="00B92CF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92CF0" w:rsidRPr="00875148" w:rsidRDefault="00B92CF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92CF0" w:rsidRPr="00875148" w:rsidRDefault="00B92CF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92CF0" w:rsidRPr="00875148" w:rsidRDefault="00B92CF0" w:rsidP="00517854">
      <w:pPr>
        <w:rPr>
          <w:rFonts w:ascii="Arial Narrow" w:hAnsi="Arial Narrow"/>
        </w:rPr>
      </w:pPr>
    </w:p>
    <w:p w:rsidR="00B92CF0" w:rsidRPr="00875148" w:rsidRDefault="00B92CF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92CF0" w:rsidRPr="00875148" w:rsidRDefault="00B92CF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92CF0" w:rsidRPr="00875148" w:rsidTr="008573CA">
        <w:trPr>
          <w:trHeight w:val="204"/>
        </w:trPr>
        <w:tc>
          <w:tcPr>
            <w:tcW w:w="3520" w:type="dxa"/>
          </w:tcPr>
          <w:p w:rsidR="00B92CF0" w:rsidRPr="00875148" w:rsidRDefault="00B92CF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92CF0" w:rsidRPr="00875148" w:rsidRDefault="00B92CF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92CF0" w:rsidRPr="009540DC" w:rsidRDefault="00B92CF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92CF0" w:rsidRPr="00875148" w:rsidTr="008573CA">
        <w:tc>
          <w:tcPr>
            <w:tcW w:w="3520" w:type="dxa"/>
          </w:tcPr>
          <w:p w:rsidR="00B92CF0" w:rsidRPr="00875148" w:rsidRDefault="00B92CF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92CF0" w:rsidRPr="00875148" w:rsidRDefault="00B92CF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92CF0" w:rsidRPr="00875148" w:rsidRDefault="00B92CF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92CF0" w:rsidRPr="00875148" w:rsidRDefault="00B92CF0" w:rsidP="00116B72">
      <w:pPr>
        <w:rPr>
          <w:rFonts w:ascii="Arial Narrow" w:hAnsi="Arial Narrow"/>
        </w:rPr>
      </w:pPr>
    </w:p>
    <w:p w:rsidR="00B92CF0" w:rsidRPr="00875148" w:rsidRDefault="00B92CF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92CF0" w:rsidRPr="00875148" w:rsidRDefault="00B92CF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92CF0" w:rsidRPr="00875148" w:rsidTr="00974529">
        <w:trPr>
          <w:trHeight w:val="204"/>
        </w:trPr>
        <w:tc>
          <w:tcPr>
            <w:tcW w:w="3493" w:type="dxa"/>
          </w:tcPr>
          <w:p w:rsidR="00B92CF0" w:rsidRPr="00875148" w:rsidRDefault="00B92CF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92CF0" w:rsidRPr="00875148" w:rsidRDefault="00B92CF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92CF0" w:rsidRPr="009540DC" w:rsidRDefault="00B92CF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92CF0" w:rsidRPr="00875148" w:rsidTr="00974529">
        <w:tc>
          <w:tcPr>
            <w:tcW w:w="3493" w:type="dxa"/>
          </w:tcPr>
          <w:p w:rsidR="00B92CF0" w:rsidRPr="00875148" w:rsidRDefault="00B92CF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92CF0" w:rsidRPr="00875148" w:rsidRDefault="00B92CF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92CF0" w:rsidRPr="00875148" w:rsidRDefault="00B92CF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92CF0" w:rsidRPr="00875148" w:rsidRDefault="00B92CF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92CF0" w:rsidRPr="00875148" w:rsidRDefault="00B92CF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92CF0" w:rsidRDefault="00B92CF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92CF0" w:rsidRDefault="00B92CF0" w:rsidP="0010198B">
      <w:pPr>
        <w:ind w:left="426"/>
        <w:rPr>
          <w:rFonts w:ascii="Arial Narrow" w:hAnsi="Arial Narrow"/>
        </w:rPr>
      </w:pPr>
    </w:p>
    <w:p w:rsidR="00167700" w:rsidRDefault="0016770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Tipo de Baixa Manual</w:t>
      </w:r>
    </w:p>
    <w:p w:rsidR="00167700" w:rsidRDefault="0016770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 necessário:</w:t>
      </w:r>
    </w:p>
    <w:p w:rsidR="005339F9" w:rsidRDefault="005339F9" w:rsidP="005339F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Codigo da Cota (</w:t>
      </w:r>
      <w:r w:rsidR="001944B9">
        <w:rPr>
          <w:rFonts w:ascii="Arial Narrow" w:hAnsi="Arial Narrow"/>
        </w:rPr>
        <w:t xml:space="preserve">somente </w:t>
      </w:r>
      <w:r>
        <w:rPr>
          <w:rFonts w:ascii="Arial Narrow" w:hAnsi="Arial Narrow"/>
        </w:rPr>
        <w:t xml:space="preserve">será usada para </w:t>
      </w:r>
      <w:r w:rsidRPr="005339F9">
        <w:rPr>
          <w:rFonts w:ascii="Arial Narrow" w:hAnsi="Arial Narrow"/>
        </w:rPr>
        <w:t>EMS 0019 - Baixa manual Dividas</w:t>
      </w:r>
      <w:r>
        <w:rPr>
          <w:rFonts w:ascii="Arial Narrow" w:hAnsi="Arial Narrow"/>
        </w:rPr>
        <w:t>).</w:t>
      </w:r>
    </w:p>
    <w:p w:rsidR="005339F9" w:rsidRDefault="005339F9" w:rsidP="005339F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 (</w:t>
      </w:r>
      <w:r w:rsidR="001944B9">
        <w:rPr>
          <w:rFonts w:ascii="Arial Narrow" w:hAnsi="Arial Narrow"/>
        </w:rPr>
        <w:t xml:space="preserve">somente </w:t>
      </w:r>
      <w:r>
        <w:rPr>
          <w:rFonts w:ascii="Arial Narrow" w:hAnsi="Arial Narrow"/>
        </w:rPr>
        <w:t xml:space="preserve">será usada para </w:t>
      </w:r>
      <w:r w:rsidRPr="005339F9">
        <w:rPr>
          <w:rFonts w:ascii="Arial Narrow" w:hAnsi="Arial Narrow"/>
        </w:rPr>
        <w:t>EMS 0019 - Baixa manual Dividas</w:t>
      </w:r>
      <w:r>
        <w:rPr>
          <w:rFonts w:ascii="Arial Narrow" w:hAnsi="Arial Narrow"/>
        </w:rPr>
        <w:t>).</w:t>
      </w:r>
    </w:p>
    <w:p w:rsidR="00167700" w:rsidRDefault="00FB6B27" w:rsidP="0016770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Nosso Numero</w:t>
      </w:r>
      <w:r w:rsidR="00167700">
        <w:rPr>
          <w:rFonts w:ascii="Arial Narrow" w:hAnsi="Arial Narrow"/>
        </w:rPr>
        <w:t>: identificação do Boleto para realizar a baixa.</w:t>
      </w:r>
    </w:p>
    <w:p w:rsidR="00277442" w:rsidRDefault="00277442" w:rsidP="00277442">
      <w:pPr>
        <w:rPr>
          <w:rFonts w:ascii="Arial Narrow" w:hAnsi="Arial Narrow"/>
        </w:rPr>
      </w:pPr>
    </w:p>
    <w:p w:rsidR="00277442" w:rsidRDefault="00277442" w:rsidP="00277442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</w:t>
      </w:r>
      <w:r w:rsidR="00525B4B">
        <w:rPr>
          <w:rFonts w:ascii="Arial Narrow" w:hAnsi="Arial Narrow"/>
        </w:rPr>
        <w:t xml:space="preserve"> no segundo frame</w:t>
      </w:r>
      <w:r>
        <w:rPr>
          <w:rFonts w:ascii="Arial Narrow" w:hAnsi="Arial Narrow"/>
        </w:rPr>
        <w:t>:</w:t>
      </w:r>
    </w:p>
    <w:p w:rsidR="001944B9" w:rsidRDefault="001944B9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Núm. Boleto: identificação do boleto.</w:t>
      </w:r>
    </w:p>
    <w:p w:rsidR="00277442" w:rsidRDefault="00277442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Codigo da Cota seguido do nome da Cota do boleto informado.</w:t>
      </w:r>
    </w:p>
    <w:p w:rsidR="00277442" w:rsidRDefault="00277442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Banco: Banco relacionado ao boleto informado.</w:t>
      </w:r>
    </w:p>
    <w:p w:rsidR="001944B9" w:rsidRDefault="001944B9" w:rsidP="001944B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Emissão: Data de emissão do boleto informado.</w:t>
      </w:r>
    </w:p>
    <w:p w:rsidR="00277442" w:rsidRDefault="00277442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Vencimento: data de vencimento do boleto informado</w:t>
      </w:r>
    </w:p>
    <w:p w:rsidR="00B15DFA" w:rsidRDefault="00B15DFA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Multa R$: valor da multa retornado pelo parâmetro do distribuidor (editável).</w:t>
      </w:r>
    </w:p>
    <w:p w:rsidR="00B15DFA" w:rsidRDefault="00B15DFA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Juros R$: Valor dos juros retornado pelo parâmetro do distribuidor </w:t>
      </w:r>
      <w:r>
        <w:rPr>
          <w:rFonts w:ascii="Arial Narrow" w:hAnsi="Arial Narrow"/>
        </w:rPr>
        <w:t>(editável)</w:t>
      </w:r>
      <w:r>
        <w:rPr>
          <w:rFonts w:ascii="Arial Narrow" w:hAnsi="Arial Narrow"/>
        </w:rPr>
        <w:t>.</w:t>
      </w:r>
    </w:p>
    <w:p w:rsidR="00B15DFA" w:rsidRDefault="00B15DFA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Desconto R$: Valor do desconto, irá retornar zero mas pode ser alterado pelo usuário </w:t>
      </w:r>
      <w:r>
        <w:rPr>
          <w:rFonts w:ascii="Arial Narrow" w:hAnsi="Arial Narrow"/>
        </w:rPr>
        <w:t>(editável)</w:t>
      </w:r>
      <w:r>
        <w:rPr>
          <w:rFonts w:ascii="Arial Narrow" w:hAnsi="Arial Narrow"/>
        </w:rPr>
        <w:t>.</w:t>
      </w:r>
    </w:p>
    <w:p w:rsidR="00277442" w:rsidRDefault="00277442" w:rsidP="0027744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do boleto informado</w:t>
      </w:r>
      <w:r w:rsidR="00B15DFA">
        <w:rPr>
          <w:rFonts w:ascii="Arial Narrow" w:hAnsi="Arial Narrow"/>
        </w:rPr>
        <w:t xml:space="preserve"> (não editável, será atualizado conforme alteração nos campos de Multa, Juros e Desconto</w:t>
      </w:r>
      <w:bookmarkStart w:id="13" w:name="_GoBack"/>
      <w:bookmarkEnd w:id="13"/>
      <w:r w:rsidR="00B15DFA">
        <w:rPr>
          <w:rFonts w:ascii="Arial Narrow" w:hAnsi="Arial Narrow"/>
        </w:rPr>
        <w:t>)</w:t>
      </w:r>
      <w:r>
        <w:rPr>
          <w:rFonts w:ascii="Arial Narrow" w:hAnsi="Arial Narrow"/>
        </w:rPr>
        <w:t>.</w:t>
      </w:r>
    </w:p>
    <w:p w:rsidR="00277442" w:rsidRDefault="00277442" w:rsidP="00277442">
      <w:pPr>
        <w:ind w:left="426"/>
        <w:rPr>
          <w:rFonts w:ascii="Arial Narrow" w:hAnsi="Arial Narrow"/>
        </w:rPr>
      </w:pPr>
    </w:p>
    <w:p w:rsidR="00A864D5" w:rsidRDefault="00A864D5" w:rsidP="00A864D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864D5" w:rsidRDefault="00A864D5" w:rsidP="00A864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Confirmar: confirma </w:t>
      </w:r>
      <w:r w:rsidR="001944B9">
        <w:rPr>
          <w:rFonts w:ascii="Arial Narrow" w:hAnsi="Arial Narrow"/>
        </w:rPr>
        <w:t>a baixa do boleto.</w:t>
      </w:r>
    </w:p>
    <w:p w:rsidR="00277442" w:rsidRDefault="00277442" w:rsidP="00277442">
      <w:pPr>
        <w:ind w:left="426"/>
        <w:rPr>
          <w:rFonts w:ascii="Arial Narrow" w:hAnsi="Arial Narrow"/>
        </w:rPr>
      </w:pPr>
    </w:p>
    <w:p w:rsidR="00167700" w:rsidRDefault="00167700" w:rsidP="0010198B">
      <w:pPr>
        <w:ind w:left="426"/>
        <w:rPr>
          <w:rFonts w:ascii="Arial Narrow" w:hAnsi="Arial Narrow"/>
        </w:rPr>
      </w:pPr>
    </w:p>
    <w:p w:rsidR="00B92CF0" w:rsidRDefault="00B92CF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Baixa Manual de Boletos por </w:t>
      </w:r>
      <w:r w:rsidR="00714312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  <w:r w:rsidRPr="00990084">
        <w:rPr>
          <w:rFonts w:ascii="Arial Narrow" w:hAnsi="Arial Narrow"/>
        </w:rPr>
        <w:t xml:space="preserve"> </w:t>
      </w:r>
    </w:p>
    <w:p w:rsidR="00B92CF0" w:rsidRDefault="00B92CF0" w:rsidP="0010198B">
      <w:pPr>
        <w:ind w:left="426"/>
        <w:rPr>
          <w:rFonts w:ascii="Arial Narrow" w:hAnsi="Arial Narrow"/>
        </w:rPr>
      </w:pPr>
    </w:p>
    <w:p w:rsidR="00A62654" w:rsidRDefault="00A62654" w:rsidP="0010198B">
      <w:pPr>
        <w:ind w:left="426"/>
        <w:rPr>
          <w:rFonts w:ascii="Arial Narrow" w:hAnsi="Arial Narrow"/>
        </w:rPr>
      </w:pPr>
    </w:p>
    <w:p w:rsidR="00167700" w:rsidRDefault="00B15DF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72.95pt">
            <v:imagedata r:id="rId8" o:title=""/>
          </v:shape>
        </w:pict>
      </w:r>
    </w:p>
    <w:p w:rsidR="00B92CF0" w:rsidRDefault="00B92CF0" w:rsidP="0010198B">
      <w:pPr>
        <w:ind w:left="426"/>
        <w:rPr>
          <w:rFonts w:ascii="Arial Narrow" w:hAnsi="Arial Narrow"/>
        </w:rPr>
      </w:pPr>
    </w:p>
    <w:p w:rsidR="00B92CF0" w:rsidRDefault="00B92CF0" w:rsidP="0010198B">
      <w:pPr>
        <w:ind w:left="426"/>
        <w:rPr>
          <w:rFonts w:ascii="Arial Narrow" w:hAnsi="Arial Narrow"/>
        </w:rPr>
      </w:pPr>
    </w:p>
    <w:p w:rsidR="00B92CF0" w:rsidRPr="00875148" w:rsidRDefault="00B92CF0" w:rsidP="0010198B">
      <w:pPr>
        <w:ind w:left="426"/>
        <w:rPr>
          <w:rFonts w:ascii="Arial Narrow" w:hAnsi="Arial Narrow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92CF0" w:rsidRDefault="00B92CF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92CF0" w:rsidRPr="00875148" w:rsidRDefault="00B92CF0" w:rsidP="00FD0CD1">
      <w:pPr>
        <w:ind w:left="426"/>
        <w:rPr>
          <w:rFonts w:ascii="Arial Narrow" w:hAnsi="Arial Narrow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92CF0" w:rsidRDefault="00B92CF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92CF0" w:rsidRPr="00875148" w:rsidRDefault="00B92CF0" w:rsidP="00FD0CD1">
      <w:pPr>
        <w:ind w:left="426"/>
        <w:rPr>
          <w:rFonts w:ascii="Arial Narrow" w:hAnsi="Arial Narrow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92CF0" w:rsidRPr="00875148" w:rsidRDefault="00B92CF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92CF0" w:rsidRPr="00875148" w:rsidRDefault="00B92CF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B92CF0" w:rsidRPr="00875148" w:rsidRDefault="00B92CF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92CF0" w:rsidRPr="00875148" w:rsidRDefault="00B92CF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92CF0" w:rsidRDefault="00B92CF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92CF0" w:rsidRPr="001E5B29" w:rsidRDefault="00B92CF0" w:rsidP="001E5B29">
      <w:pPr>
        <w:pStyle w:val="TCTips"/>
        <w:ind w:firstLine="720"/>
        <w:rPr>
          <w:i w:val="0"/>
        </w:rPr>
      </w:pPr>
    </w:p>
    <w:p w:rsidR="00B92CF0" w:rsidRDefault="00B92CF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92CF0" w:rsidRPr="00B978C8" w:rsidRDefault="00B92CF0" w:rsidP="00B978C8"/>
    <w:p w:rsidR="00B92CF0" w:rsidRDefault="00B92CF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92CF0" w:rsidRPr="00B978C8" w:rsidRDefault="00B92CF0" w:rsidP="00B978C8"/>
    <w:p w:rsidR="00B92CF0" w:rsidRPr="00875148" w:rsidRDefault="00B92CF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92CF0" w:rsidRPr="00875148" w:rsidRDefault="00B92CF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92CF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92CF0" w:rsidRPr="009540DC" w:rsidRDefault="00B92CF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92CF0" w:rsidRPr="009540DC" w:rsidRDefault="00B92CF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92CF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lef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lef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92CF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B92CF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92CF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92CF0" w:rsidRPr="009540DC" w:rsidRDefault="00B92CF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92CF0" w:rsidRPr="009540DC" w:rsidRDefault="00B92CF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92CF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lef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92CF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92CF0" w:rsidRPr="009540DC" w:rsidRDefault="00B92CF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92CF0" w:rsidRPr="009540DC" w:rsidRDefault="00B92CF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92CF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92CF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B92CF0" w:rsidRPr="00875148" w:rsidRDefault="00B92CF0">
      <w:pPr>
        <w:pStyle w:val="TCTips"/>
        <w:rPr>
          <w:rFonts w:ascii="Arial Narrow" w:hAnsi="Arial Narrow"/>
          <w:i w:val="0"/>
          <w:lang w:val="es-ES_tradnl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92CF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92CF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92CF0" w:rsidRPr="00875148">
        <w:trPr>
          <w:cantSplit/>
        </w:trPr>
        <w:tc>
          <w:tcPr>
            <w:tcW w:w="3614" w:type="dxa"/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92CF0" w:rsidRPr="00875148">
        <w:trPr>
          <w:cantSplit/>
        </w:trPr>
        <w:tc>
          <w:tcPr>
            <w:tcW w:w="3614" w:type="dxa"/>
          </w:tcPr>
          <w:p w:rsidR="00B92CF0" w:rsidRPr="009540DC" w:rsidRDefault="00B92CF0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92CF0" w:rsidRPr="009540DC" w:rsidRDefault="00B92CF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92CF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92CF0" w:rsidRPr="00875148" w:rsidRDefault="00B92CF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92CF0" w:rsidRPr="00875148" w:rsidRDefault="00B92CF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92CF0" w:rsidRPr="00875148" w:rsidRDefault="00B92CF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92CF0" w:rsidRPr="00875148" w:rsidRDefault="00B92CF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92CF0" w:rsidRPr="00875148" w:rsidRDefault="00B92CF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92CF0" w:rsidRPr="00875148" w:rsidRDefault="00B92CF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p w:rsidR="00B92CF0" w:rsidRPr="00875148" w:rsidRDefault="00B92CF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92CF0" w:rsidRPr="00875148" w:rsidRDefault="00B92CF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92CF0" w:rsidRPr="00875148">
        <w:tc>
          <w:tcPr>
            <w:tcW w:w="579" w:type="dxa"/>
            <w:vAlign w:val="center"/>
          </w:tcPr>
          <w:p w:rsidR="00B92CF0" w:rsidRPr="00875148" w:rsidRDefault="00B92CF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92CF0" w:rsidRPr="00875148" w:rsidRDefault="00B92CF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92CF0" w:rsidRPr="00875148" w:rsidRDefault="00B92CF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92CF0" w:rsidRPr="00875148" w:rsidRDefault="00B92CF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92CF0" w:rsidRPr="00875148" w:rsidRDefault="00B92CF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92CF0" w:rsidRPr="00875148" w:rsidRDefault="00B92CF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92CF0" w:rsidRPr="00875148" w:rsidRDefault="00B92CF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92CF0" w:rsidRPr="00875148" w:rsidRDefault="00B92CF0" w:rsidP="0000716A">
      <w:pPr>
        <w:rPr>
          <w:rFonts w:ascii="Arial Narrow" w:hAnsi="Arial Narrow"/>
        </w:rPr>
      </w:pPr>
    </w:p>
    <w:p w:rsidR="00B92CF0" w:rsidRPr="00875148" w:rsidRDefault="00B92CF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92CF0" w:rsidRPr="00875148" w:rsidRDefault="00B92CF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92CF0" w:rsidRPr="00875148">
        <w:tc>
          <w:tcPr>
            <w:tcW w:w="579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92CF0" w:rsidRPr="00875148" w:rsidRDefault="00B92CF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92CF0" w:rsidRPr="00875148" w:rsidRDefault="00B92CF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92CF0" w:rsidRPr="00875148" w:rsidRDefault="00B92CF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92CF0" w:rsidRPr="00875148" w:rsidRDefault="00B92CF0" w:rsidP="00A14994">
      <w:pPr>
        <w:rPr>
          <w:rFonts w:ascii="Arial Narrow" w:hAnsi="Arial Narrow"/>
        </w:rPr>
      </w:pPr>
    </w:p>
    <w:p w:rsidR="00B92CF0" w:rsidRPr="00875148" w:rsidRDefault="00B92CF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p w:rsidR="00B92CF0" w:rsidRPr="00875148" w:rsidRDefault="00B92CF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92CF0" w:rsidRPr="00875148">
        <w:tc>
          <w:tcPr>
            <w:tcW w:w="579" w:type="dxa"/>
            <w:vAlign w:val="center"/>
          </w:tcPr>
          <w:p w:rsidR="00B92CF0" w:rsidRPr="00875148" w:rsidRDefault="00B92CF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92CF0" w:rsidRPr="00875148" w:rsidRDefault="00B92CF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92CF0" w:rsidRPr="00875148" w:rsidRDefault="00B92CF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579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92CF0" w:rsidRPr="00875148" w:rsidRDefault="00B92CF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B92CF0" w:rsidRPr="00875148" w:rsidRDefault="00B92CF0" w:rsidP="002552D5">
      <w:pPr>
        <w:rPr>
          <w:rFonts w:ascii="Arial Narrow" w:hAnsi="Arial Narrow"/>
        </w:rPr>
      </w:pPr>
    </w:p>
    <w:p w:rsidR="00B92CF0" w:rsidRPr="00875148" w:rsidRDefault="00B92CF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92CF0" w:rsidRPr="00875148">
        <w:tc>
          <w:tcPr>
            <w:tcW w:w="1844" w:type="dxa"/>
            <w:vAlign w:val="center"/>
          </w:tcPr>
          <w:p w:rsidR="00B92CF0" w:rsidRPr="00875148" w:rsidRDefault="00B92CF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92CF0" w:rsidRPr="00875148" w:rsidRDefault="00B92CF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92CF0" w:rsidRPr="00875148" w:rsidRDefault="00B92CF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92CF0" w:rsidRPr="00875148" w:rsidRDefault="00B92CF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92CF0" w:rsidRPr="00875148">
        <w:tc>
          <w:tcPr>
            <w:tcW w:w="1844" w:type="dxa"/>
          </w:tcPr>
          <w:p w:rsidR="00B92CF0" w:rsidRPr="00875148" w:rsidRDefault="00B92CF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92CF0" w:rsidRPr="00875148" w:rsidRDefault="00B92CF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92CF0" w:rsidRPr="00875148" w:rsidRDefault="00B92CF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92CF0" w:rsidRPr="00875148" w:rsidRDefault="00B92CF0">
      <w:pPr>
        <w:pStyle w:val="TCTips"/>
        <w:rPr>
          <w:rFonts w:ascii="Arial Narrow" w:hAnsi="Arial Narrow"/>
          <w:i w:val="0"/>
        </w:rPr>
      </w:pPr>
    </w:p>
    <w:sectPr w:rsidR="00B92CF0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152" w:rsidRDefault="00211152">
      <w:r>
        <w:separator/>
      </w:r>
    </w:p>
  </w:endnote>
  <w:endnote w:type="continuationSeparator" w:id="0">
    <w:p w:rsidR="00211152" w:rsidRDefault="0021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CF0" w:rsidRDefault="00B92CF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DD6E0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DD6E03">
      <w:rPr>
        <w:rStyle w:val="Nmerodepgina"/>
        <w:rFonts w:ascii="Arial" w:hAnsi="Arial"/>
        <w:snapToGrid w:val="0"/>
      </w:rPr>
      <w:fldChar w:fldCharType="separate"/>
    </w:r>
    <w:r w:rsidR="00B15DFA">
      <w:rPr>
        <w:rStyle w:val="Nmerodepgina"/>
        <w:rFonts w:ascii="Arial" w:hAnsi="Arial"/>
        <w:noProof/>
        <w:snapToGrid w:val="0"/>
      </w:rPr>
      <w:t>3</w:t>
    </w:r>
    <w:r w:rsidR="00DD6E03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DD6E0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DD6E03">
      <w:rPr>
        <w:rStyle w:val="Nmerodepgina"/>
        <w:rFonts w:ascii="Arial" w:hAnsi="Arial"/>
        <w:snapToGrid w:val="0"/>
      </w:rPr>
      <w:fldChar w:fldCharType="separate"/>
    </w:r>
    <w:r w:rsidR="00B15DFA">
      <w:rPr>
        <w:rStyle w:val="Nmerodepgina"/>
        <w:rFonts w:ascii="Arial" w:hAnsi="Arial"/>
        <w:noProof/>
        <w:snapToGrid w:val="0"/>
      </w:rPr>
      <w:t>7</w:t>
    </w:r>
    <w:r w:rsidR="00DD6E03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152" w:rsidRDefault="00211152">
      <w:r>
        <w:separator/>
      </w:r>
    </w:p>
  </w:footnote>
  <w:footnote w:type="continuationSeparator" w:id="0">
    <w:p w:rsidR="00211152" w:rsidRDefault="00211152">
      <w:r>
        <w:continuationSeparator/>
      </w:r>
    </w:p>
  </w:footnote>
  <w:footnote w:id="1">
    <w:p w:rsidR="00B92CF0" w:rsidRDefault="00B92CF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B92CF0" w:rsidRDefault="00B92CF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B92CF0" w:rsidRDefault="00B92CF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B92CF0" w:rsidRDefault="00B92CF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92CF0" w:rsidRDefault="00B92CF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92CF0" w:rsidRDefault="00B92CF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92CF0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92CF0" w:rsidRPr="009540DC" w:rsidRDefault="0021115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25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B92CF0" w:rsidRPr="009540DC" w:rsidRDefault="00B92CF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92CF0" w:rsidRPr="009540DC" w:rsidRDefault="00B92C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92CF0" w:rsidRPr="009540DC" w:rsidRDefault="00B92C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92CF0">
      <w:trPr>
        <w:cantSplit/>
        <w:trHeight w:val="337"/>
        <w:jc w:val="center"/>
      </w:trPr>
      <w:tc>
        <w:tcPr>
          <w:tcW w:w="2089" w:type="dxa"/>
          <w:vMerge/>
        </w:tcPr>
        <w:p w:rsidR="00B92CF0" w:rsidRPr="009540DC" w:rsidRDefault="00B92CF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92CF0" w:rsidRPr="009540DC" w:rsidRDefault="00B92CF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92CF0" w:rsidRPr="009540DC" w:rsidRDefault="00B92C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92CF0" w:rsidRPr="009540DC" w:rsidRDefault="00B92CF0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B92CF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92CF0" w:rsidRPr="009540DC" w:rsidRDefault="00B92C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92CF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92CF0" w:rsidRPr="009540DC" w:rsidRDefault="00B92CF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92CF0" w:rsidRDefault="00B92C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8"/>
  </w:num>
  <w:num w:numId="5">
    <w:abstractNumId w:val="11"/>
  </w:num>
  <w:num w:numId="6">
    <w:abstractNumId w:val="23"/>
  </w:num>
  <w:num w:numId="7">
    <w:abstractNumId w:val="8"/>
  </w:num>
  <w:num w:numId="8">
    <w:abstractNumId w:val="17"/>
  </w:num>
  <w:num w:numId="9">
    <w:abstractNumId w:val="15"/>
  </w:num>
  <w:num w:numId="10">
    <w:abstractNumId w:val="12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1"/>
  </w:num>
  <w:num w:numId="21">
    <w:abstractNumId w:val="22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4D1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1AA2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43AE8"/>
    <w:rsid w:val="001458B4"/>
    <w:rsid w:val="00154A64"/>
    <w:rsid w:val="00155152"/>
    <w:rsid w:val="00155485"/>
    <w:rsid w:val="00155AF9"/>
    <w:rsid w:val="0015625A"/>
    <w:rsid w:val="00156A85"/>
    <w:rsid w:val="00161746"/>
    <w:rsid w:val="0016673B"/>
    <w:rsid w:val="00167700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44B9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152"/>
    <w:rsid w:val="002117FD"/>
    <w:rsid w:val="002128F9"/>
    <w:rsid w:val="00215804"/>
    <w:rsid w:val="00216BD7"/>
    <w:rsid w:val="00224AEF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74463"/>
    <w:rsid w:val="00277442"/>
    <w:rsid w:val="00282CCF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553"/>
    <w:rsid w:val="002A5A05"/>
    <w:rsid w:val="002B1A0A"/>
    <w:rsid w:val="002B78BF"/>
    <w:rsid w:val="002B7B9C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1AA"/>
    <w:rsid w:val="00301702"/>
    <w:rsid w:val="00301E5B"/>
    <w:rsid w:val="003026BA"/>
    <w:rsid w:val="00302F41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348F"/>
    <w:rsid w:val="003D4B3F"/>
    <w:rsid w:val="003D5F2A"/>
    <w:rsid w:val="003D6623"/>
    <w:rsid w:val="003E65D7"/>
    <w:rsid w:val="003F3769"/>
    <w:rsid w:val="003F4CD3"/>
    <w:rsid w:val="003F51EA"/>
    <w:rsid w:val="004024C0"/>
    <w:rsid w:val="0040262D"/>
    <w:rsid w:val="0040498D"/>
    <w:rsid w:val="00406C5E"/>
    <w:rsid w:val="0040743C"/>
    <w:rsid w:val="00407BCF"/>
    <w:rsid w:val="0041262B"/>
    <w:rsid w:val="004150D4"/>
    <w:rsid w:val="00415F64"/>
    <w:rsid w:val="00425CF6"/>
    <w:rsid w:val="00427853"/>
    <w:rsid w:val="00431C17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358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B4B"/>
    <w:rsid w:val="005274D3"/>
    <w:rsid w:val="00533434"/>
    <w:rsid w:val="00533709"/>
    <w:rsid w:val="005339F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003E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6924"/>
    <w:rsid w:val="00687C7B"/>
    <w:rsid w:val="006919C9"/>
    <w:rsid w:val="00691D6D"/>
    <w:rsid w:val="006A2A01"/>
    <w:rsid w:val="006B4D0C"/>
    <w:rsid w:val="006B5723"/>
    <w:rsid w:val="006C0AC1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4312"/>
    <w:rsid w:val="00715235"/>
    <w:rsid w:val="00715CC6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773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352"/>
    <w:rsid w:val="00854EA4"/>
    <w:rsid w:val="008573CA"/>
    <w:rsid w:val="00862B7C"/>
    <w:rsid w:val="008640FD"/>
    <w:rsid w:val="00865547"/>
    <w:rsid w:val="008665A6"/>
    <w:rsid w:val="00866D87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6EE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231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4EA0"/>
    <w:rsid w:val="00996E98"/>
    <w:rsid w:val="009A486A"/>
    <w:rsid w:val="009B02FE"/>
    <w:rsid w:val="009B3733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A9E"/>
    <w:rsid w:val="00A21EA2"/>
    <w:rsid w:val="00A235E5"/>
    <w:rsid w:val="00A24A0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654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864D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7BE"/>
    <w:rsid w:val="00B05FC8"/>
    <w:rsid w:val="00B11C84"/>
    <w:rsid w:val="00B12EB4"/>
    <w:rsid w:val="00B13D59"/>
    <w:rsid w:val="00B14A7A"/>
    <w:rsid w:val="00B15DF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2CF0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0A3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060E"/>
    <w:rsid w:val="00C53E4B"/>
    <w:rsid w:val="00C55F51"/>
    <w:rsid w:val="00C57994"/>
    <w:rsid w:val="00C57C2E"/>
    <w:rsid w:val="00C60CC9"/>
    <w:rsid w:val="00C60F0C"/>
    <w:rsid w:val="00C62494"/>
    <w:rsid w:val="00C65E4E"/>
    <w:rsid w:val="00C6618A"/>
    <w:rsid w:val="00C75E39"/>
    <w:rsid w:val="00C8363C"/>
    <w:rsid w:val="00C83B93"/>
    <w:rsid w:val="00C86D28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0861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1891"/>
    <w:rsid w:val="00D22452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4545"/>
    <w:rsid w:val="00DC5667"/>
    <w:rsid w:val="00DD5AD4"/>
    <w:rsid w:val="00DD6E03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0697"/>
    <w:rsid w:val="00EE251C"/>
    <w:rsid w:val="00EE76B3"/>
    <w:rsid w:val="00EF2883"/>
    <w:rsid w:val="00EF4284"/>
    <w:rsid w:val="00EF4F69"/>
    <w:rsid w:val="00EF7EA8"/>
    <w:rsid w:val="00F00402"/>
    <w:rsid w:val="00F01F28"/>
    <w:rsid w:val="00F023D9"/>
    <w:rsid w:val="00F025FE"/>
    <w:rsid w:val="00F06D28"/>
    <w:rsid w:val="00F06E32"/>
    <w:rsid w:val="00F076DC"/>
    <w:rsid w:val="00F101E9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D5D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3053"/>
    <w:rsid w:val="00FB47D1"/>
    <w:rsid w:val="00FB6741"/>
    <w:rsid w:val="00FB6B27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177</TotalTime>
  <Pages>7</Pages>
  <Words>987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24</cp:revision>
  <cp:lastPrinted>2009-11-19T20:24:00Z</cp:lastPrinted>
  <dcterms:created xsi:type="dcterms:W3CDTF">2011-12-29T17:11:00Z</dcterms:created>
  <dcterms:modified xsi:type="dcterms:W3CDTF">2012-03-28T19:03:00Z</dcterms:modified>
</cp:coreProperties>
</file>