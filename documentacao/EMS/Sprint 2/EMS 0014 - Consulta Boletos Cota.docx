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4F" w:rsidRPr="00875148" w:rsidRDefault="00E6664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E6664F" w:rsidRPr="00875148" w:rsidRDefault="00E6664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E6664F" w:rsidRPr="00875148" w:rsidRDefault="00E6664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Consulta de Boletos por </w:t>
      </w:r>
      <w:r w:rsidR="009B599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E6664F" w:rsidRPr="00875148" w:rsidRDefault="00E6664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E6664F" w:rsidRPr="00875148" w:rsidRDefault="00E6664F">
      <w:pPr>
        <w:jc w:val="center"/>
        <w:rPr>
          <w:rFonts w:ascii="Arial Narrow" w:hAnsi="Arial Narrow"/>
          <w:b/>
          <w:sz w:val="48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pStyle w:val="Cabealho"/>
        <w:rPr>
          <w:rFonts w:ascii="Arial Narrow" w:hAnsi="Arial Narrow"/>
        </w:rPr>
      </w:pPr>
    </w:p>
    <w:p w:rsidR="00E6664F" w:rsidRPr="00875148" w:rsidRDefault="00E6664F">
      <w:pPr>
        <w:rPr>
          <w:rFonts w:ascii="Arial Narrow" w:hAnsi="Arial Narrow"/>
        </w:rPr>
      </w:pPr>
    </w:p>
    <w:p w:rsidR="00E6664F" w:rsidRPr="00875148" w:rsidRDefault="00E6664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E6664F" w:rsidRPr="00875148" w:rsidTr="003D4B3F"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E6664F" w:rsidRPr="00875148" w:rsidRDefault="00E6664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6664F" w:rsidRPr="00875148" w:rsidTr="003D4B3F">
        <w:tc>
          <w:tcPr>
            <w:tcW w:w="1134" w:type="dxa"/>
          </w:tcPr>
          <w:p w:rsidR="00E6664F" w:rsidRPr="00875148" w:rsidRDefault="00E6664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E6664F" w:rsidRPr="00875148" w:rsidRDefault="00E6664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E6664F" w:rsidRPr="00875148" w:rsidRDefault="00E666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E6664F" w:rsidRPr="00875148" w:rsidRDefault="00E666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E6664F" w:rsidRPr="00875148" w:rsidRDefault="00E6664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6664F" w:rsidRPr="00875148" w:rsidTr="003D4B3F">
        <w:tc>
          <w:tcPr>
            <w:tcW w:w="1134" w:type="dxa"/>
          </w:tcPr>
          <w:p w:rsidR="00E6664F" w:rsidRPr="00875148" w:rsidRDefault="00DD2DD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28/02/2011</w:t>
            </w:r>
          </w:p>
        </w:tc>
        <w:tc>
          <w:tcPr>
            <w:tcW w:w="1134" w:type="dxa"/>
          </w:tcPr>
          <w:p w:rsidR="00E6664F" w:rsidRPr="00875148" w:rsidRDefault="00DD2DD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E6664F" w:rsidRPr="00875148" w:rsidRDefault="00DD2D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E6664F" w:rsidRPr="00875148" w:rsidRDefault="00DD2D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E6664F" w:rsidRPr="00875148" w:rsidRDefault="00DD2D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77114" w:rsidRPr="00875148" w:rsidTr="00E7711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114" w:rsidRPr="00875148" w:rsidRDefault="00E77114" w:rsidP="00E7711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114" w:rsidRPr="00875148" w:rsidRDefault="00E77114" w:rsidP="00BC62C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114" w:rsidRPr="00875148" w:rsidRDefault="00E77114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114" w:rsidRPr="00875148" w:rsidRDefault="00E77114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114" w:rsidRPr="00875148" w:rsidRDefault="00E77114" w:rsidP="00BC62C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E6664F" w:rsidRDefault="00E6664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E6664F" w:rsidRPr="00875148" w:rsidRDefault="00E6664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E6664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E6664F" w:rsidRPr="00875148" w:rsidRDefault="00E6664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E6664F" w:rsidRPr="00875148" w:rsidRDefault="00E6664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E6664F" w:rsidRPr="00875148">
        <w:trPr>
          <w:cantSplit/>
          <w:trHeight w:val="235"/>
        </w:trPr>
        <w:tc>
          <w:tcPr>
            <w:tcW w:w="4889" w:type="dxa"/>
            <w:vMerge/>
          </w:tcPr>
          <w:p w:rsidR="00E6664F" w:rsidRPr="00875148" w:rsidRDefault="00E6664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E6664F" w:rsidRPr="00875148" w:rsidRDefault="00E6664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E6664F" w:rsidRPr="00875148">
        <w:tc>
          <w:tcPr>
            <w:tcW w:w="4889" w:type="dxa"/>
          </w:tcPr>
          <w:p w:rsidR="00E6664F" w:rsidRPr="00875148" w:rsidRDefault="00E6664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E6664F" w:rsidRPr="009540DC" w:rsidRDefault="00E666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E6664F" w:rsidRPr="00875148" w:rsidRDefault="00E6664F">
      <w:pPr>
        <w:rPr>
          <w:rFonts w:ascii="Arial Narrow" w:hAnsi="Arial Narrow"/>
        </w:rPr>
      </w:pP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>
        <w:tc>
          <w:tcPr>
            <w:tcW w:w="9779" w:type="dxa"/>
          </w:tcPr>
          <w:p w:rsidR="00E6664F" w:rsidRPr="009540DC" w:rsidRDefault="00E6664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E6664F" w:rsidRPr="00D90C24" w:rsidRDefault="00D819E0" w:rsidP="009B599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deverão</w:t>
            </w:r>
            <w:r w:rsidR="00E6664F">
              <w:rPr>
                <w:rFonts w:ascii="Calibri" w:hAnsi="Calibri"/>
                <w:sz w:val="22"/>
                <w:szCs w:val="22"/>
              </w:rPr>
              <w:t xml:space="preserve"> ser </w:t>
            </w:r>
            <w:r>
              <w:rPr>
                <w:rFonts w:ascii="Calibri" w:hAnsi="Calibri"/>
                <w:sz w:val="22"/>
                <w:szCs w:val="22"/>
              </w:rPr>
              <w:t>visualizados boletos gerados</w:t>
            </w:r>
            <w:r w:rsidR="009B5997">
              <w:rPr>
                <w:rFonts w:ascii="Calibri" w:hAnsi="Calibri"/>
                <w:sz w:val="22"/>
                <w:szCs w:val="22"/>
              </w:rPr>
              <w:t xml:space="preserve"> para determinada</w:t>
            </w:r>
            <w:r w:rsidR="00E6664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B5997">
              <w:rPr>
                <w:rFonts w:ascii="Calibri" w:hAnsi="Calibri"/>
                <w:sz w:val="22"/>
                <w:szCs w:val="22"/>
              </w:rPr>
              <w:t>Cota</w:t>
            </w:r>
            <w:r w:rsidR="00E6664F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6664F" w:rsidRPr="00875148">
        <w:tc>
          <w:tcPr>
            <w:tcW w:w="9779" w:type="dxa"/>
          </w:tcPr>
          <w:p w:rsidR="00E6664F" w:rsidRPr="00875148" w:rsidRDefault="00E6664F" w:rsidP="003A29F1">
            <w:pPr>
              <w:rPr>
                <w:rFonts w:ascii="Arial Narrow" w:hAnsi="Arial Narrow"/>
              </w:rPr>
            </w:pPr>
          </w:p>
        </w:tc>
      </w:tr>
    </w:tbl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E6664F" w:rsidRPr="00875148" w:rsidRDefault="00E6664F">
      <w:pPr>
        <w:rPr>
          <w:rFonts w:ascii="Arial Narrow" w:hAnsi="Arial Narrow"/>
        </w:rPr>
      </w:pPr>
    </w:p>
    <w:p w:rsidR="00E6664F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6664F" w:rsidRDefault="00E6664F" w:rsidP="00B448A5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escolher </w:t>
      </w:r>
      <w:r w:rsidR="00974D06">
        <w:rPr>
          <w:rFonts w:ascii="Calibri" w:hAnsi="Calibri" w:cs="Arial"/>
          <w:color w:val="002060"/>
          <w:sz w:val="22"/>
          <w:szCs w:val="22"/>
        </w:rPr>
        <w:t>obrigatoriamente um</w:t>
      </w:r>
      <w:r w:rsidR="009B599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B5997">
        <w:rPr>
          <w:rFonts w:ascii="Calibri" w:hAnsi="Calibri" w:cs="Arial"/>
          <w:color w:val="002060"/>
          <w:sz w:val="22"/>
          <w:szCs w:val="22"/>
        </w:rPr>
        <w:t>Cota</w:t>
      </w:r>
      <w:r w:rsidR="00C55E0A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974D06">
        <w:rPr>
          <w:rFonts w:ascii="Calibri" w:hAnsi="Calibri" w:cs="Arial"/>
          <w:color w:val="002060"/>
          <w:sz w:val="22"/>
          <w:szCs w:val="22"/>
        </w:rPr>
        <w:t>os campos</w:t>
      </w:r>
      <w:r w:rsidR="00C55E0A">
        <w:rPr>
          <w:rFonts w:ascii="Calibri" w:hAnsi="Calibri" w:cs="Arial"/>
          <w:color w:val="002060"/>
          <w:sz w:val="22"/>
          <w:szCs w:val="22"/>
        </w:rPr>
        <w:t xml:space="preserve"> range de data de vencimento e o Status do boleto </w:t>
      </w:r>
      <w:r w:rsidR="00974D06">
        <w:rPr>
          <w:rFonts w:ascii="Calibri" w:hAnsi="Calibri" w:cs="Arial"/>
          <w:color w:val="002060"/>
          <w:sz w:val="22"/>
          <w:szCs w:val="22"/>
        </w:rPr>
        <w:t>são opcionais, a funcionalidade irá exibir</w:t>
      </w:r>
      <w:r w:rsidR="00714A2C">
        <w:rPr>
          <w:rFonts w:ascii="Calibri" w:hAnsi="Calibri" w:cs="Arial"/>
          <w:color w:val="002060"/>
          <w:sz w:val="22"/>
          <w:szCs w:val="22"/>
        </w:rPr>
        <w:t xml:space="preserve"> os boletos correspondes</w:t>
      </w:r>
      <w:r w:rsidR="00974D06">
        <w:rPr>
          <w:rFonts w:ascii="Calibri" w:hAnsi="Calibri" w:cs="Arial"/>
          <w:color w:val="002060"/>
          <w:sz w:val="22"/>
          <w:szCs w:val="22"/>
        </w:rPr>
        <w:t>.</w:t>
      </w:r>
      <w:bookmarkStart w:id="13" w:name="_GoBack"/>
      <w:bookmarkEnd w:id="13"/>
    </w:p>
    <w:p w:rsidR="00E6664F" w:rsidRDefault="00E6664F" w:rsidP="00B448A5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C6D94" w:rsidRDefault="003C6D94" w:rsidP="003C6D94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consulta deverá disponibilizar as informações em ordem cronológica descendente.</w:t>
      </w:r>
    </w:p>
    <w:p w:rsidR="003C6D94" w:rsidRDefault="003C6D94" w:rsidP="003C6D94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As informações disponibilizadas são oriundas da cobrança da Cota.</w:t>
      </w:r>
    </w:p>
    <w:p w:rsidR="003C6D94" w:rsidRDefault="003C6D94" w:rsidP="003C6D94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Por tratar-se de diversas linhas no resultado deverá possibilitar paginação na consulta.</w:t>
      </w:r>
    </w:p>
    <w:p w:rsidR="003C6D94" w:rsidRDefault="003C6D94" w:rsidP="003C6D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Haverá possibilidade de imprimir  ou gerar um arquivo </w:t>
      </w:r>
      <w:r w:rsidR="00D819E0">
        <w:rPr>
          <w:rFonts w:ascii="Arial Narrow" w:hAnsi="Arial Narrow" w:cs="Arial"/>
          <w:color w:val="002060"/>
          <w:sz w:val="22"/>
          <w:szCs w:val="22"/>
        </w:rPr>
        <w:t>PDF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um boleto conforme seleção</w:t>
      </w:r>
      <w:r w:rsidR="008F0F80">
        <w:rPr>
          <w:rFonts w:ascii="Arial Narrow" w:hAnsi="Arial Narrow" w:cs="Arial"/>
          <w:color w:val="002060"/>
          <w:sz w:val="22"/>
          <w:szCs w:val="22"/>
        </w:rPr>
        <w:t>, no caso de geração de arquivo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 ter a poss</w:t>
      </w:r>
      <w:r w:rsidR="00D819E0">
        <w:rPr>
          <w:rFonts w:ascii="Arial Narrow" w:hAnsi="Arial Narrow" w:cs="Arial"/>
          <w:color w:val="002060"/>
          <w:sz w:val="22"/>
          <w:szCs w:val="22"/>
        </w:rPr>
        <w:t>ibilidade de envia-lo por email</w:t>
      </w:r>
      <w:r w:rsidR="008F0F80">
        <w:rPr>
          <w:rFonts w:ascii="Arial Narrow" w:hAnsi="Arial Narrow" w:cs="Arial"/>
          <w:color w:val="002060"/>
          <w:sz w:val="22"/>
          <w:szCs w:val="22"/>
        </w:rPr>
        <w:t xml:space="preserve"> com este arquivo anexo</w:t>
      </w:r>
      <w:r w:rsidR="00D819E0">
        <w:rPr>
          <w:rFonts w:ascii="Arial Narrow" w:hAnsi="Arial Narrow" w:cs="Arial"/>
          <w:color w:val="002060"/>
          <w:sz w:val="22"/>
          <w:szCs w:val="22"/>
        </w:rPr>
        <w:t>, essa ação somente será possível caso o boleto esteja em aberto.</w:t>
      </w:r>
    </w:p>
    <w:p w:rsidR="003C6D94" w:rsidRDefault="003C6D94" w:rsidP="003C6D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tela haverá botões para ação de “imprimir” e “arquivo”, a opção arquivo</w:t>
      </w:r>
      <w:r w:rsidR="00175AB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tem com</w:t>
      </w:r>
      <w:r w:rsidR="00175AB1">
        <w:rPr>
          <w:rFonts w:ascii="Arial Narrow" w:hAnsi="Arial Narrow" w:cs="Arial"/>
          <w:color w:val="002060"/>
          <w:sz w:val="22"/>
          <w:szCs w:val="22"/>
        </w:rPr>
        <w:t xml:space="preserve">o objetivo gerar </w:t>
      </w:r>
      <w:r w:rsidR="004D39A0">
        <w:rPr>
          <w:rFonts w:ascii="Arial Narrow" w:hAnsi="Arial Narrow" w:cs="Arial"/>
          <w:color w:val="002060"/>
          <w:sz w:val="22"/>
          <w:szCs w:val="22"/>
        </w:rPr>
        <w:t>listagem de</w:t>
      </w:r>
      <w:r w:rsidR="008F0F80">
        <w:rPr>
          <w:rFonts w:ascii="Arial Narrow" w:hAnsi="Arial Narrow" w:cs="Arial"/>
          <w:color w:val="002060"/>
          <w:sz w:val="22"/>
          <w:szCs w:val="22"/>
        </w:rPr>
        <w:t xml:space="preserve"> todos os boletos</w:t>
      </w:r>
      <w:r w:rsidR="00175AB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par</w:t>
      </w:r>
      <w:r w:rsidR="00175AB1">
        <w:rPr>
          <w:rFonts w:ascii="Arial Narrow" w:hAnsi="Arial Narrow" w:cs="Arial"/>
          <w:color w:val="002060"/>
          <w:sz w:val="22"/>
          <w:szCs w:val="22"/>
        </w:rPr>
        <w:t>a utilização da área de negócio, deve ter a po</w:t>
      </w:r>
      <w:r w:rsidR="0050314E">
        <w:rPr>
          <w:rFonts w:ascii="Arial Narrow" w:hAnsi="Arial Narrow" w:cs="Arial"/>
          <w:color w:val="002060"/>
          <w:sz w:val="22"/>
          <w:szCs w:val="22"/>
        </w:rPr>
        <w:t>ssibilidade de enviar por email, deve considerar também boletos em aberto para essa ação.</w:t>
      </w:r>
    </w:p>
    <w:p w:rsidR="00E6664F" w:rsidRDefault="00E6664F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E6664F" w:rsidRPr="00875148" w:rsidRDefault="00E6664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6664F" w:rsidRPr="00875148">
        <w:tc>
          <w:tcPr>
            <w:tcW w:w="9779" w:type="dxa"/>
          </w:tcPr>
          <w:p w:rsidR="00E6664F" w:rsidRPr="009540DC" w:rsidRDefault="00E6664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E6664F" w:rsidRPr="00875148" w:rsidRDefault="00E6664F" w:rsidP="00597006">
            <w:pPr>
              <w:rPr>
                <w:rFonts w:ascii="Arial Narrow" w:hAnsi="Arial Narrow"/>
              </w:rPr>
            </w:pPr>
          </w:p>
        </w:tc>
      </w:tr>
    </w:tbl>
    <w:p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E6664F" w:rsidRPr="00875148" w:rsidRDefault="00E6664F" w:rsidP="00E34CC4">
      <w:pPr>
        <w:rPr>
          <w:rFonts w:ascii="Arial Narrow" w:hAnsi="Arial Narrow"/>
        </w:rPr>
      </w:pPr>
    </w:p>
    <w:p w:rsidR="00E6664F" w:rsidRPr="00875148" w:rsidRDefault="00E6664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E6664F" w:rsidRPr="00875148" w:rsidRDefault="00E6664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E6664F" w:rsidRPr="00875148" w:rsidTr="008573CA">
        <w:trPr>
          <w:trHeight w:val="314"/>
        </w:trPr>
        <w:tc>
          <w:tcPr>
            <w:tcW w:w="3136" w:type="dxa"/>
          </w:tcPr>
          <w:p w:rsidR="00E6664F" w:rsidRPr="00875148" w:rsidRDefault="00E6664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E6664F" w:rsidRPr="00875148" w:rsidRDefault="00E6664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E6664F" w:rsidRPr="00875148" w:rsidTr="008573CA">
        <w:trPr>
          <w:trHeight w:val="228"/>
        </w:trPr>
        <w:tc>
          <w:tcPr>
            <w:tcW w:w="3136" w:type="dxa"/>
          </w:tcPr>
          <w:p w:rsidR="00E6664F" w:rsidRPr="009540DC" w:rsidRDefault="00E6664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E6664F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E6664F" w:rsidRPr="00FD0CD1" w:rsidRDefault="00E6664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E6664F" w:rsidRPr="00875148" w:rsidRDefault="00E6664F" w:rsidP="008665A6">
      <w:pPr>
        <w:outlineLvl w:val="0"/>
        <w:rPr>
          <w:rFonts w:ascii="Arial Narrow" w:hAnsi="Arial Narrow" w:cs="Arial"/>
          <w:b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E6664F" w:rsidRPr="00875148" w:rsidRDefault="00E6664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E6664F" w:rsidRPr="00875148" w:rsidTr="00092FF2">
        <w:trPr>
          <w:trHeight w:val="234"/>
        </w:trPr>
        <w:tc>
          <w:tcPr>
            <w:tcW w:w="708" w:type="dxa"/>
          </w:tcPr>
          <w:p w:rsidR="00E6664F" w:rsidRPr="00875148" w:rsidRDefault="00E6664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E6664F" w:rsidRPr="009540DC" w:rsidRDefault="00E6664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E6664F" w:rsidRPr="00875148" w:rsidTr="00092FF2">
        <w:trPr>
          <w:trHeight w:val="236"/>
        </w:trPr>
        <w:tc>
          <w:tcPr>
            <w:tcW w:w="708" w:type="dxa"/>
          </w:tcPr>
          <w:p w:rsidR="00E6664F" w:rsidRPr="00875148" w:rsidRDefault="00E6664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E6664F" w:rsidRPr="00875148" w:rsidRDefault="00E6664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E6664F" w:rsidRPr="009540DC" w:rsidRDefault="00E6664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E6664F" w:rsidRPr="00875148" w:rsidRDefault="00E6664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E6664F" w:rsidRPr="00875148" w:rsidRDefault="00E6664F" w:rsidP="00116B72">
      <w:pPr>
        <w:rPr>
          <w:rFonts w:ascii="Arial Narrow" w:hAnsi="Arial Narrow"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E6664F" w:rsidRPr="00875148" w:rsidRDefault="00E6664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>
        <w:trPr>
          <w:trHeight w:val="204"/>
        </w:trPr>
        <w:tc>
          <w:tcPr>
            <w:tcW w:w="3239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E6664F" w:rsidRPr="009540DC" w:rsidRDefault="00E6664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>
        <w:tc>
          <w:tcPr>
            <w:tcW w:w="3239" w:type="dxa"/>
          </w:tcPr>
          <w:p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E6664F" w:rsidRPr="00875148" w:rsidRDefault="00E6664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E6664F" w:rsidRPr="00875148" w:rsidRDefault="00E6664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E6664F" w:rsidRPr="00875148" w:rsidRDefault="00E6664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E6664F" w:rsidRPr="00875148" w:rsidRDefault="00E6664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E6664F" w:rsidRPr="00875148" w:rsidRDefault="00E6664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E6664F" w:rsidRPr="00875148">
        <w:trPr>
          <w:trHeight w:val="204"/>
        </w:trPr>
        <w:tc>
          <w:tcPr>
            <w:tcW w:w="3239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E6664F" w:rsidRPr="009540DC" w:rsidRDefault="00E6664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E6664F" w:rsidRPr="00875148">
        <w:tc>
          <w:tcPr>
            <w:tcW w:w="3239" w:type="dxa"/>
          </w:tcPr>
          <w:p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E6664F" w:rsidRPr="00875148" w:rsidRDefault="00E6664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E6664F" w:rsidRPr="00875148" w:rsidRDefault="00E6664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E6664F" w:rsidRPr="00875148" w:rsidRDefault="00E6664F" w:rsidP="00517854">
      <w:pPr>
        <w:rPr>
          <w:rFonts w:ascii="Arial Narrow" w:hAnsi="Arial Narrow"/>
        </w:rPr>
      </w:pPr>
    </w:p>
    <w:p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E6664F" w:rsidRPr="00875148" w:rsidRDefault="00E6664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E6664F" w:rsidRPr="00875148" w:rsidTr="008573CA">
        <w:trPr>
          <w:trHeight w:val="204"/>
        </w:trPr>
        <w:tc>
          <w:tcPr>
            <w:tcW w:w="3520" w:type="dxa"/>
          </w:tcPr>
          <w:p w:rsidR="00E6664F" w:rsidRPr="00875148" w:rsidRDefault="00E6664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E6664F" w:rsidRPr="00875148" w:rsidRDefault="00E6664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E6664F" w:rsidRPr="009540DC" w:rsidRDefault="00E6664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:rsidTr="008573CA">
        <w:tc>
          <w:tcPr>
            <w:tcW w:w="3520" w:type="dxa"/>
          </w:tcPr>
          <w:p w:rsidR="00E6664F" w:rsidRPr="00875148" w:rsidRDefault="00E6664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E6664F" w:rsidRPr="00875148" w:rsidRDefault="00E6664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E6664F" w:rsidRPr="00875148" w:rsidRDefault="00E6664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E6664F" w:rsidRPr="00875148" w:rsidRDefault="00E6664F" w:rsidP="00116B72">
      <w:pPr>
        <w:rPr>
          <w:rFonts w:ascii="Arial Narrow" w:hAnsi="Arial Narrow"/>
        </w:rPr>
      </w:pPr>
    </w:p>
    <w:p w:rsidR="00E6664F" w:rsidRPr="00875148" w:rsidRDefault="00E6664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E6664F" w:rsidRPr="00875148" w:rsidRDefault="00E6664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E6664F" w:rsidRPr="00875148" w:rsidTr="00974529">
        <w:trPr>
          <w:trHeight w:val="204"/>
        </w:trPr>
        <w:tc>
          <w:tcPr>
            <w:tcW w:w="3493" w:type="dxa"/>
          </w:tcPr>
          <w:p w:rsidR="00E6664F" w:rsidRPr="00875148" w:rsidRDefault="00E6664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E6664F" w:rsidRPr="00875148" w:rsidRDefault="00E6664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E6664F" w:rsidRPr="009540DC" w:rsidRDefault="00E6664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E6664F" w:rsidRPr="00875148" w:rsidTr="00974529">
        <w:tc>
          <w:tcPr>
            <w:tcW w:w="3493" w:type="dxa"/>
          </w:tcPr>
          <w:p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E6664F" w:rsidRPr="00875148" w:rsidRDefault="00E6664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E6664F" w:rsidRPr="00875148" w:rsidRDefault="00E6664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E6664F" w:rsidRPr="00875148" w:rsidRDefault="00E6664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E6664F" w:rsidRPr="00875148" w:rsidRDefault="00E6664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E6664F" w:rsidRDefault="00E6664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E6664F" w:rsidRDefault="00E6664F" w:rsidP="0010198B">
      <w:pPr>
        <w:ind w:left="426"/>
        <w:rPr>
          <w:rFonts w:ascii="Arial Narrow" w:hAnsi="Arial Narrow"/>
        </w:rPr>
      </w:pPr>
    </w:p>
    <w:p w:rsidR="0055739A" w:rsidRDefault="00A2734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55739A" w:rsidRDefault="0055739A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da Cota</w:t>
      </w:r>
    </w:p>
    <w:p w:rsidR="0055739A" w:rsidRDefault="0055739A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 (poderá ser carregado pela identificação da Cota)</w:t>
      </w:r>
    </w:p>
    <w:p w:rsidR="00BD6BC2" w:rsidRDefault="00BD6BC2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range de datas</w:t>
      </w:r>
    </w:p>
    <w:p w:rsidR="00A27344" w:rsidRDefault="00A27344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Seleção de statu</w:t>
      </w:r>
      <w:r w:rsidR="004D39A0">
        <w:rPr>
          <w:rFonts w:ascii="Arial Narrow" w:hAnsi="Arial Narrow"/>
        </w:rPr>
        <w:t>s dos boletos (Pagos, Não Pagos, Todos</w:t>
      </w:r>
      <w:r>
        <w:rPr>
          <w:rFonts w:ascii="Arial Narrow" w:hAnsi="Arial Narrow"/>
        </w:rPr>
        <w:t>)</w:t>
      </w:r>
    </w:p>
    <w:p w:rsidR="0055739A" w:rsidRDefault="0055739A" w:rsidP="0055739A">
      <w:pPr>
        <w:ind w:left="426"/>
        <w:rPr>
          <w:rFonts w:ascii="Arial Narrow" w:hAnsi="Arial Narrow"/>
        </w:rPr>
      </w:pPr>
    </w:p>
    <w:p w:rsidR="00BD6BC2" w:rsidRDefault="00BD6BC2" w:rsidP="0055739A">
      <w:pPr>
        <w:ind w:left="426"/>
        <w:rPr>
          <w:rFonts w:ascii="Arial Narrow" w:hAnsi="Arial Narrow"/>
        </w:rPr>
      </w:pPr>
    </w:p>
    <w:p w:rsidR="00BD6BC2" w:rsidRDefault="00BD6BC2" w:rsidP="0055739A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Nosso Numero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do boleto no distribuidor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de emissão do boleto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de vencimento do boleto.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Encargos: Valor de juros e multas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boleto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 Baixa: desc</w:t>
      </w:r>
      <w:r w:rsidR="00B14F83">
        <w:rPr>
          <w:rFonts w:ascii="Arial Narrow" w:hAnsi="Arial Narrow"/>
        </w:rPr>
        <w:t>rição do tipo de baixa efetuada (Interface, Manual)</w:t>
      </w:r>
    </w:p>
    <w:p w:rsidR="00750B0E" w:rsidRDefault="00750B0E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Situação do boleto.</w:t>
      </w:r>
    </w:p>
    <w:p w:rsidR="00BD6BC2" w:rsidRDefault="00BD6BC2" w:rsidP="00BD6BC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Envia o item selecionado para impres</w:t>
      </w:r>
      <w:r w:rsidR="00F321EC">
        <w:rPr>
          <w:rFonts w:ascii="Arial Narrow" w:hAnsi="Arial Narrow"/>
        </w:rPr>
        <w:t>são ou geração de arquivo Excel, para o caso de geração de arquivo, deve ter a possibilidade de enviar por email.</w:t>
      </w:r>
    </w:p>
    <w:p w:rsidR="00BD6BC2" w:rsidRDefault="00BD6BC2" w:rsidP="0055739A">
      <w:pPr>
        <w:ind w:left="426"/>
        <w:rPr>
          <w:rFonts w:ascii="Arial Narrow" w:hAnsi="Arial Narrow"/>
        </w:rPr>
      </w:pPr>
    </w:p>
    <w:p w:rsidR="00BD6BC2" w:rsidRDefault="00BD6BC2" w:rsidP="0055739A">
      <w:pPr>
        <w:ind w:left="426"/>
        <w:rPr>
          <w:rFonts w:ascii="Arial Narrow" w:hAnsi="Arial Narrow"/>
        </w:rPr>
      </w:pPr>
    </w:p>
    <w:p w:rsidR="0055739A" w:rsidRDefault="0055739A" w:rsidP="0055739A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55739A" w:rsidRDefault="0055739A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55739A" w:rsidRDefault="0055739A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Gera arquivo </w:t>
      </w:r>
      <w:r w:rsidR="005A6AED">
        <w:rPr>
          <w:rFonts w:ascii="Arial Narrow" w:hAnsi="Arial Narrow"/>
        </w:rPr>
        <w:t xml:space="preserve">com a lista </w:t>
      </w:r>
      <w:r w:rsidR="00D819E0">
        <w:rPr>
          <w:rFonts w:ascii="Arial Narrow" w:hAnsi="Arial Narrow"/>
        </w:rPr>
        <w:t>dos boletos da</w:t>
      </w:r>
      <w:r>
        <w:rPr>
          <w:rFonts w:ascii="Arial Narrow" w:hAnsi="Arial Narrow"/>
        </w:rPr>
        <w:t xml:space="preserve"> pesquisa.</w:t>
      </w:r>
    </w:p>
    <w:p w:rsidR="0055739A" w:rsidRDefault="0055739A" w:rsidP="0055739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Imprimir: Envia </w:t>
      </w:r>
      <w:r w:rsidR="008121BB">
        <w:rPr>
          <w:rFonts w:ascii="Arial Narrow" w:hAnsi="Arial Narrow"/>
        </w:rPr>
        <w:t>lista</w:t>
      </w:r>
      <w:r>
        <w:rPr>
          <w:rFonts w:ascii="Arial Narrow" w:hAnsi="Arial Narrow"/>
        </w:rPr>
        <w:t xml:space="preserve"> da pesquisa para impressão.</w:t>
      </w:r>
    </w:p>
    <w:p w:rsidR="0055739A" w:rsidRDefault="0055739A" w:rsidP="0010198B">
      <w:pPr>
        <w:ind w:left="426"/>
        <w:rPr>
          <w:rFonts w:ascii="Arial Narrow" w:hAnsi="Arial Narrow"/>
        </w:rPr>
      </w:pPr>
    </w:p>
    <w:p w:rsidR="0055739A" w:rsidRDefault="0055739A" w:rsidP="0010198B">
      <w:pPr>
        <w:ind w:left="426"/>
        <w:rPr>
          <w:rFonts w:ascii="Arial Narrow" w:hAnsi="Arial Narrow"/>
        </w:rPr>
      </w:pPr>
    </w:p>
    <w:p w:rsidR="00E6664F" w:rsidRDefault="00E6664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9B5997">
        <w:rPr>
          <w:rFonts w:ascii="Arial Narrow" w:hAnsi="Arial Narrow"/>
          <w:b/>
        </w:rPr>
        <w:t>Consulta de Boletos da</w:t>
      </w:r>
      <w:r>
        <w:rPr>
          <w:rFonts w:ascii="Arial Narrow" w:hAnsi="Arial Narrow"/>
          <w:b/>
        </w:rPr>
        <w:t xml:space="preserve"> </w:t>
      </w:r>
      <w:r w:rsidR="009B5997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E6664F" w:rsidRDefault="00974D0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49.2pt">
            <v:imagedata r:id="rId8" o:title=""/>
          </v:shape>
        </w:pict>
      </w:r>
    </w:p>
    <w:p w:rsidR="00E6664F" w:rsidRDefault="00E6664F" w:rsidP="0010198B">
      <w:pPr>
        <w:ind w:left="426"/>
        <w:rPr>
          <w:rFonts w:ascii="Arial Narrow" w:hAnsi="Arial Narrow"/>
        </w:rPr>
      </w:pPr>
    </w:p>
    <w:p w:rsidR="00E6664F" w:rsidRPr="00875148" w:rsidRDefault="00E6664F" w:rsidP="0010198B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E6664F" w:rsidRDefault="00E6664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E6664F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E6664F" w:rsidRPr="00875148" w:rsidRDefault="00E6664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E6664F" w:rsidRPr="00875148" w:rsidRDefault="00E6664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E6664F" w:rsidRPr="00875148" w:rsidRDefault="00E6664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E6664F" w:rsidRDefault="00E6664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E6664F" w:rsidRPr="001E5B29" w:rsidRDefault="00E6664F" w:rsidP="001E5B29">
      <w:pPr>
        <w:pStyle w:val="TCTips"/>
        <w:ind w:firstLine="720"/>
        <w:rPr>
          <w:i w:val="0"/>
        </w:rPr>
      </w:pPr>
    </w:p>
    <w:p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E6664F" w:rsidRPr="00B978C8" w:rsidRDefault="00E6664F" w:rsidP="00B978C8"/>
    <w:p w:rsidR="00E6664F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E6664F" w:rsidRPr="00B978C8" w:rsidRDefault="00E6664F" w:rsidP="00B978C8"/>
    <w:p w:rsidR="00E6664F" w:rsidRPr="00875148" w:rsidRDefault="00E6664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E6664F" w:rsidRPr="00875148" w:rsidRDefault="00E6664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E6664F" w:rsidRPr="009540DC" w:rsidRDefault="00E6664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E6664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E6664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E6664F" w:rsidRPr="00875148" w:rsidRDefault="00E6664F">
      <w:pPr>
        <w:pStyle w:val="TCTips"/>
        <w:rPr>
          <w:rFonts w:ascii="Arial Narrow" w:hAnsi="Arial Narrow"/>
          <w:i w:val="0"/>
          <w:lang w:val="es-ES_tradnl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E6664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E6664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</w:tcPr>
          <w:p w:rsidR="00E6664F" w:rsidRPr="009540DC" w:rsidRDefault="00E6664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E6664F" w:rsidRPr="009540DC" w:rsidRDefault="00E6664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E6664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E6664F" w:rsidRPr="00875148" w:rsidRDefault="00E6664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E6664F" w:rsidRPr="00875148" w:rsidRDefault="00E6664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E6664F" w:rsidRPr="00875148" w:rsidRDefault="00E6664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E6664F" w:rsidRPr="00875148" w:rsidRDefault="00E6664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E6664F" w:rsidRPr="00875148" w:rsidRDefault="00E6664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E6664F" w:rsidRPr="00875148" w:rsidRDefault="00E6664F" w:rsidP="0000716A">
      <w:pPr>
        <w:rPr>
          <w:rFonts w:ascii="Arial Narrow" w:hAnsi="Arial Narrow"/>
        </w:rPr>
      </w:pPr>
    </w:p>
    <w:p w:rsidR="00E6664F" w:rsidRPr="00875148" w:rsidRDefault="00E6664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E6664F" w:rsidRPr="00875148" w:rsidRDefault="00E6664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E6664F" w:rsidRPr="00875148" w:rsidRDefault="00E6664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E6664F" w:rsidRPr="00875148" w:rsidRDefault="00E6664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E6664F" w:rsidRPr="00875148" w:rsidRDefault="00E6664F" w:rsidP="00A14994">
      <w:pPr>
        <w:rPr>
          <w:rFonts w:ascii="Arial Narrow" w:hAnsi="Arial Narrow"/>
        </w:rPr>
      </w:pPr>
    </w:p>
    <w:p w:rsidR="00E6664F" w:rsidRPr="00875148" w:rsidRDefault="00E6664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p w:rsidR="00E6664F" w:rsidRPr="00875148" w:rsidRDefault="00E6664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E6664F" w:rsidRPr="00875148">
        <w:tc>
          <w:tcPr>
            <w:tcW w:w="579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E6664F" w:rsidRPr="00875148" w:rsidRDefault="00E6664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579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E6664F" w:rsidRPr="00875148" w:rsidRDefault="00E6664F" w:rsidP="002552D5">
      <w:pPr>
        <w:rPr>
          <w:rFonts w:ascii="Arial Narrow" w:hAnsi="Arial Narrow"/>
        </w:rPr>
      </w:pPr>
    </w:p>
    <w:p w:rsidR="00E6664F" w:rsidRPr="00875148" w:rsidRDefault="00E6664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E6664F" w:rsidRPr="00875148">
        <w:tc>
          <w:tcPr>
            <w:tcW w:w="1844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E6664F" w:rsidRPr="00875148" w:rsidRDefault="00E6664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E6664F" w:rsidRPr="00875148">
        <w:tc>
          <w:tcPr>
            <w:tcW w:w="1844" w:type="dxa"/>
          </w:tcPr>
          <w:p w:rsidR="00E6664F" w:rsidRPr="00875148" w:rsidRDefault="00E6664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E6664F" w:rsidRPr="00875148" w:rsidRDefault="00E6664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E6664F" w:rsidRPr="00875148" w:rsidRDefault="00E6664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E6664F" w:rsidRPr="00875148" w:rsidRDefault="00E6664F">
      <w:pPr>
        <w:pStyle w:val="TCTips"/>
        <w:rPr>
          <w:rFonts w:ascii="Arial Narrow" w:hAnsi="Arial Narrow"/>
          <w:i w:val="0"/>
        </w:rPr>
      </w:pPr>
    </w:p>
    <w:sectPr w:rsidR="00E6664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9E8" w:rsidRDefault="00E939E8">
      <w:r>
        <w:separator/>
      </w:r>
    </w:p>
  </w:endnote>
  <w:endnote w:type="continuationSeparator" w:id="0">
    <w:p w:rsidR="00E939E8" w:rsidRDefault="00E9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64F" w:rsidRDefault="00E6664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74D06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74D06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9E8" w:rsidRDefault="00E939E8">
      <w:r>
        <w:separator/>
      </w:r>
    </w:p>
  </w:footnote>
  <w:footnote w:type="continuationSeparator" w:id="0">
    <w:p w:rsidR="00E939E8" w:rsidRDefault="00E939E8">
      <w:r>
        <w:continuationSeparator/>
      </w:r>
    </w:p>
  </w:footnote>
  <w:footnote w:id="1">
    <w:p w:rsidR="00E6664F" w:rsidRDefault="00E6664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E6664F" w:rsidRDefault="00E6664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E6664F" w:rsidRDefault="00E6664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E6664F" w:rsidRDefault="00E6664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6664F" w:rsidRDefault="00E6664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6664F" w:rsidRDefault="00E6664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6664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6664F" w:rsidRPr="009540DC" w:rsidRDefault="00E939E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8pt;height:26.2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E6664F" w:rsidRPr="009540DC" w:rsidRDefault="00E6664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6664F" w:rsidRPr="009540DC" w:rsidRDefault="00E6664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6664F" w:rsidRPr="009540DC" w:rsidRDefault="00E6664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E6664F">
      <w:trPr>
        <w:cantSplit/>
        <w:trHeight w:val="337"/>
        <w:jc w:val="center"/>
      </w:trPr>
      <w:tc>
        <w:tcPr>
          <w:tcW w:w="2089" w:type="dxa"/>
          <w:vMerge/>
        </w:tcPr>
        <w:p w:rsidR="00E6664F" w:rsidRPr="009540DC" w:rsidRDefault="00E6664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6664F" w:rsidRPr="009540DC" w:rsidRDefault="00E6664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6664F" w:rsidRPr="009540DC" w:rsidRDefault="00E6664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6664F" w:rsidRPr="009540DC" w:rsidRDefault="00E6664F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E6664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6664F" w:rsidRPr="009540DC" w:rsidRDefault="00E6664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6664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6664F" w:rsidRPr="009540DC" w:rsidRDefault="00E6664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E6664F" w:rsidRDefault="00E666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2236"/>
    <w:rsid w:val="0006327C"/>
    <w:rsid w:val="00063320"/>
    <w:rsid w:val="00064CB4"/>
    <w:rsid w:val="00065E97"/>
    <w:rsid w:val="000718DF"/>
    <w:rsid w:val="0007424A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6B4A"/>
    <w:rsid w:val="00170678"/>
    <w:rsid w:val="00172F89"/>
    <w:rsid w:val="00175AB1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7C9D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239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3FD3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6D94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9A0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314E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5739A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6AED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378"/>
    <w:rsid w:val="0062407B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4A2C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0B0E"/>
    <w:rsid w:val="00752424"/>
    <w:rsid w:val="007565D7"/>
    <w:rsid w:val="0076025F"/>
    <w:rsid w:val="00766B3E"/>
    <w:rsid w:val="00772978"/>
    <w:rsid w:val="0077376A"/>
    <w:rsid w:val="00776469"/>
    <w:rsid w:val="00785AA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1BB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365C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0F80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0F0E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4D06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B5997"/>
    <w:rsid w:val="009C0CFF"/>
    <w:rsid w:val="009C2CEB"/>
    <w:rsid w:val="009C4839"/>
    <w:rsid w:val="009D0684"/>
    <w:rsid w:val="009D6BA7"/>
    <w:rsid w:val="009F2E14"/>
    <w:rsid w:val="009F5AA5"/>
    <w:rsid w:val="00A00118"/>
    <w:rsid w:val="00A02FC9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344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D97"/>
    <w:rsid w:val="00B05FC8"/>
    <w:rsid w:val="00B11C84"/>
    <w:rsid w:val="00B12EB4"/>
    <w:rsid w:val="00B13D59"/>
    <w:rsid w:val="00B14A7A"/>
    <w:rsid w:val="00B14F83"/>
    <w:rsid w:val="00B171CD"/>
    <w:rsid w:val="00B232EC"/>
    <w:rsid w:val="00B26273"/>
    <w:rsid w:val="00B26CF8"/>
    <w:rsid w:val="00B275F6"/>
    <w:rsid w:val="00B32B29"/>
    <w:rsid w:val="00B342E9"/>
    <w:rsid w:val="00B34FA0"/>
    <w:rsid w:val="00B369B5"/>
    <w:rsid w:val="00B36A35"/>
    <w:rsid w:val="00B420A7"/>
    <w:rsid w:val="00B448A5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345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1B"/>
    <w:rsid w:val="00BA623A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4AFE"/>
    <w:rsid w:val="00BD6BC2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2766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E0A"/>
    <w:rsid w:val="00C55F51"/>
    <w:rsid w:val="00C57994"/>
    <w:rsid w:val="00C57C2E"/>
    <w:rsid w:val="00C60F0C"/>
    <w:rsid w:val="00C62494"/>
    <w:rsid w:val="00C65E4E"/>
    <w:rsid w:val="00C6618A"/>
    <w:rsid w:val="00C740E9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3F4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6E70"/>
    <w:rsid w:val="00D819E0"/>
    <w:rsid w:val="00D82DF3"/>
    <w:rsid w:val="00D86DCA"/>
    <w:rsid w:val="00D90C24"/>
    <w:rsid w:val="00D9122D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2DD3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64A7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6664F"/>
    <w:rsid w:val="00E7459E"/>
    <w:rsid w:val="00E751F2"/>
    <w:rsid w:val="00E76C04"/>
    <w:rsid w:val="00E77114"/>
    <w:rsid w:val="00E825E0"/>
    <w:rsid w:val="00E829D5"/>
    <w:rsid w:val="00E857C3"/>
    <w:rsid w:val="00E86BF7"/>
    <w:rsid w:val="00E87A12"/>
    <w:rsid w:val="00E9191F"/>
    <w:rsid w:val="00E939E8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2929"/>
    <w:rsid w:val="00EB3B74"/>
    <w:rsid w:val="00EC0A20"/>
    <w:rsid w:val="00EC6D24"/>
    <w:rsid w:val="00ED1B21"/>
    <w:rsid w:val="00ED439D"/>
    <w:rsid w:val="00ED5B4E"/>
    <w:rsid w:val="00ED7823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1EC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206</TotalTime>
  <Pages>7</Pages>
  <Words>853</Words>
  <Characters>5072</Characters>
  <Application>Microsoft Office Word</Application>
  <DocSecurity>0</DocSecurity>
  <Lines>634</Lines>
  <Paragraphs>296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28</cp:revision>
  <cp:lastPrinted>2009-11-19T20:24:00Z</cp:lastPrinted>
  <dcterms:created xsi:type="dcterms:W3CDTF">2011-12-29T16:30:00Z</dcterms:created>
  <dcterms:modified xsi:type="dcterms:W3CDTF">2012-03-12T20:59:00Z</dcterms:modified>
</cp:coreProperties>
</file>