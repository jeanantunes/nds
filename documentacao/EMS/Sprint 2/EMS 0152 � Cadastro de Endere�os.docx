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D94288">
        <w:rPr>
          <w:rFonts w:ascii="Arial Narrow" w:hAnsi="Arial Narrow"/>
          <w:b/>
          <w:sz w:val="36"/>
          <w:szCs w:val="36"/>
        </w:rPr>
        <w:t>2-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E22DEA">
        <w:rPr>
          <w:rFonts w:ascii="Arial Narrow" w:hAnsi="Arial Narrow"/>
          <w:b/>
          <w:sz w:val="36"/>
          <w:szCs w:val="36"/>
        </w:rPr>
        <w:t>Endereços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E528B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E528B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E528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Especificação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FF"/>
              </w:rPr>
              <w:t>Funcional</w:t>
            </w:r>
            <w:proofErr w:type="spellEnd"/>
          </w:p>
        </w:tc>
        <w:tc>
          <w:tcPr>
            <w:tcW w:w="2268" w:type="dxa"/>
          </w:tcPr>
          <w:p w:rsidR="00DD7C0F" w:rsidRPr="00875148" w:rsidRDefault="00E528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E528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1B08B1" w:rsidRPr="00875148" w:rsidTr="006C24D3">
        <w:tc>
          <w:tcPr>
            <w:tcW w:w="1134" w:type="dxa"/>
          </w:tcPr>
          <w:p w:rsidR="001B08B1" w:rsidRPr="00875148" w:rsidRDefault="00DD7C0F" w:rsidP="001B08B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 w:rsidRPr="001B08B1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 w:rsidR="001B08B1" w:rsidRPr="001B08B1">
              <w:rPr>
                <w:rFonts w:ascii="Arial Narrow" w:hAnsi="Arial Narrow"/>
                <w:color w:val="0000FF"/>
                <w:lang w:val="es-ES_tradnl"/>
              </w:rPr>
              <w:t>02/03</w:t>
            </w:r>
            <w:r w:rsidR="001B08B1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1B08B1" w:rsidRPr="00875148" w:rsidRDefault="001B08B1" w:rsidP="006C24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</w:tcPr>
          <w:p w:rsidR="001B08B1" w:rsidRPr="00875148" w:rsidRDefault="001B08B1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Alteração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FF"/>
              </w:rPr>
              <w:t>regras</w:t>
            </w:r>
            <w:proofErr w:type="spellEnd"/>
          </w:p>
        </w:tc>
        <w:tc>
          <w:tcPr>
            <w:tcW w:w="2268" w:type="dxa"/>
          </w:tcPr>
          <w:p w:rsidR="001B08B1" w:rsidRPr="00875148" w:rsidRDefault="001B08B1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1B08B1" w:rsidRPr="00875148" w:rsidRDefault="001B08B1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207BB" w:rsidRPr="00875148" w:rsidTr="00C207B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7BB" w:rsidRPr="00875148" w:rsidRDefault="00C207BB" w:rsidP="00FF635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1B08B1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 w:rsidR="00FF635F"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Pr="001B08B1">
              <w:rPr>
                <w:rFonts w:ascii="Arial Narrow" w:hAnsi="Arial Narrow"/>
                <w:color w:val="0000FF"/>
                <w:lang w:val="es-ES_tradnl"/>
              </w:rPr>
              <w:t>/03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7BB" w:rsidRPr="00875148" w:rsidRDefault="00C207BB" w:rsidP="00731FF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7BB" w:rsidRPr="00E378F2" w:rsidRDefault="00C207BB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E378F2"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r w:rsidR="00D9106C" w:rsidRPr="00E378F2">
              <w:rPr>
                <w:rFonts w:ascii="Arial Narrow" w:hAnsi="Arial Narrow"/>
                <w:color w:val="0000FF"/>
                <w:lang w:val="pt-BR"/>
              </w:rPr>
              <w:t xml:space="preserve"> e </w:t>
            </w:r>
            <w:proofErr w:type="spellStart"/>
            <w:r w:rsidR="00D9106C" w:rsidRPr="00E378F2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7BB" w:rsidRPr="00875148" w:rsidRDefault="00C207BB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7BB" w:rsidRPr="00875148" w:rsidRDefault="00C207BB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378F2" w:rsidRPr="00875148" w:rsidTr="00E378F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8F2" w:rsidRPr="00875148" w:rsidRDefault="00E378F2" w:rsidP="00E378F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1B08B1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Pr="001B08B1">
              <w:rPr>
                <w:rFonts w:ascii="Arial Narrow" w:hAnsi="Arial Narrow"/>
                <w:color w:val="0000FF"/>
                <w:lang w:val="es-ES_tradnl"/>
              </w:rPr>
              <w:t>/03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8F2" w:rsidRPr="00875148" w:rsidRDefault="00E378F2" w:rsidP="00A253E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8F2" w:rsidRPr="00E378F2" w:rsidRDefault="00E378F2" w:rsidP="00A253E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E378F2"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r>
              <w:rPr>
                <w:rFonts w:ascii="Arial Narrow" w:hAnsi="Arial Narrow"/>
                <w:color w:val="0000FF"/>
                <w:lang w:val="pt-BR"/>
              </w:rPr>
              <w:t>.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8F2" w:rsidRPr="00875148" w:rsidRDefault="00E378F2" w:rsidP="00A253E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8F2" w:rsidRPr="00875148" w:rsidRDefault="00E378F2" w:rsidP="00A253E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</w:p>
    <w:p w:rsidR="00DD7C0F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  <w:sz w:val="20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7A75B2" w:rsidRPr="00875148" w:rsidRDefault="007A75B2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lastRenderedPageBreak/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1D6ACB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>Endereços de pessoa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84105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do tipo 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física </w:t>
            </w:r>
            <w:r w:rsidR="00841058">
              <w:rPr>
                <w:rFonts w:ascii="Arial Narrow" w:hAnsi="Arial Narrow" w:cs="Arial"/>
                <w:color w:val="002060"/>
                <w:sz w:val="22"/>
                <w:szCs w:val="22"/>
              </w:rPr>
              <w:t>ou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jur</w:t>
            </w:r>
            <w:r w:rsidR="00B64ACA">
              <w:rPr>
                <w:rFonts w:ascii="Arial Narrow" w:hAnsi="Arial Narrow" w:cs="Arial"/>
                <w:color w:val="002060"/>
                <w:sz w:val="22"/>
                <w:szCs w:val="22"/>
              </w:rPr>
              <w:t>í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>dica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cadastrada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E22DEA" w:rsidRDefault="00E22DEA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Uma pessoa cadastrada poderá ter</w:t>
      </w:r>
      <w:r w:rsidR="00447124">
        <w:rPr>
          <w:rFonts w:ascii="Arial Narrow" w:hAnsi="Arial Narrow" w:cs="Arial"/>
          <w:color w:val="002060"/>
          <w:sz w:val="22"/>
          <w:szCs w:val="22"/>
        </w:rPr>
        <w:t xml:space="preserve"> mais de um endereço cadastrado, por isso h</w:t>
      </w:r>
      <w:r>
        <w:rPr>
          <w:rFonts w:ascii="Arial Narrow" w:hAnsi="Arial Narrow" w:cs="Arial"/>
          <w:color w:val="002060"/>
          <w:sz w:val="22"/>
          <w:szCs w:val="22"/>
        </w:rPr>
        <w:t xml:space="preserve">averá </w:t>
      </w:r>
      <w:r w:rsidR="001448E3">
        <w:rPr>
          <w:rFonts w:ascii="Arial Narrow" w:hAnsi="Arial Narrow" w:cs="Arial"/>
          <w:color w:val="002060"/>
          <w:sz w:val="22"/>
          <w:szCs w:val="22"/>
        </w:rPr>
        <w:t xml:space="preserve">na </w:t>
      </w:r>
      <w:r>
        <w:rPr>
          <w:rFonts w:ascii="Arial Narrow" w:hAnsi="Arial Narrow" w:cs="Arial"/>
          <w:color w:val="002060"/>
          <w:sz w:val="22"/>
          <w:szCs w:val="22"/>
        </w:rPr>
        <w:t>tela, uma lista com as inform</w:t>
      </w:r>
      <w:r w:rsidR="00447124">
        <w:rPr>
          <w:rFonts w:ascii="Arial Narrow" w:hAnsi="Arial Narrow" w:cs="Arial"/>
          <w:color w:val="002060"/>
          <w:sz w:val="22"/>
          <w:szCs w:val="22"/>
        </w:rPr>
        <w:t xml:space="preserve">ações cadastradas </w:t>
      </w:r>
      <w:r w:rsidR="0027311F">
        <w:rPr>
          <w:rFonts w:ascii="Arial Narrow" w:hAnsi="Arial Narrow" w:cs="Arial"/>
          <w:color w:val="002060"/>
          <w:sz w:val="22"/>
          <w:szCs w:val="22"/>
        </w:rPr>
        <w:t xml:space="preserve">com ordenação inicial por logradouro </w:t>
      </w:r>
      <w:r w:rsidR="00447124">
        <w:rPr>
          <w:rFonts w:ascii="Arial Narrow" w:hAnsi="Arial Narrow" w:cs="Arial"/>
          <w:color w:val="002060"/>
          <w:sz w:val="22"/>
          <w:szCs w:val="22"/>
        </w:rPr>
        <w:t>e deve haver indicação do endereço principal.</w:t>
      </w:r>
    </w:p>
    <w:p w:rsidR="00B143E0" w:rsidRDefault="00B143E0" w:rsidP="00B143E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haver uma ação para </w:t>
      </w:r>
      <w:r w:rsidR="009D078E">
        <w:rPr>
          <w:rFonts w:ascii="Arial Narrow" w:hAnsi="Arial Narrow" w:cs="Arial"/>
          <w:color w:val="002060"/>
          <w:sz w:val="22"/>
          <w:szCs w:val="22"/>
        </w:rPr>
        <w:t>alteração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9D078E">
        <w:rPr>
          <w:rFonts w:ascii="Arial Narrow" w:hAnsi="Arial Narrow" w:cs="Arial"/>
          <w:color w:val="002060"/>
          <w:sz w:val="22"/>
          <w:szCs w:val="22"/>
        </w:rPr>
        <w:t>ou</w:t>
      </w:r>
      <w:r>
        <w:rPr>
          <w:rFonts w:ascii="Arial Narrow" w:hAnsi="Arial Narrow" w:cs="Arial"/>
          <w:color w:val="002060"/>
          <w:sz w:val="22"/>
          <w:szCs w:val="22"/>
        </w:rPr>
        <w:t xml:space="preserve"> exclusão do item selecionado.</w:t>
      </w:r>
    </w:p>
    <w:p w:rsidR="007A75B2" w:rsidRDefault="007A75B2" w:rsidP="00B143E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existir uma pessoa cadastrada para cadastrar um endereço.</w:t>
      </w:r>
    </w:p>
    <w:p w:rsidR="00B143E0" w:rsidRDefault="00B143E0" w:rsidP="00B143E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exclusão deve haver solicitação de confirmação de exclusão, respeitando a integridade referencial do banco de dados.</w:t>
      </w:r>
    </w:p>
    <w:p w:rsidR="00BE57F6" w:rsidRDefault="00BE57F6" w:rsidP="00B143E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Haverá reutilização de endereços entre pessoas cadastradas. Poderá haver endereços iguais cadastrados para poss</w:t>
      </w:r>
      <w:r w:rsidR="006A6A5A">
        <w:rPr>
          <w:rFonts w:ascii="Arial Narrow" w:hAnsi="Arial Narrow" w:cs="Arial"/>
          <w:color w:val="002060"/>
          <w:sz w:val="22"/>
          <w:szCs w:val="22"/>
        </w:rPr>
        <w:t>as diferentes.</w:t>
      </w:r>
    </w:p>
    <w:p w:rsidR="00E22DEA" w:rsidRDefault="00E22DEA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informar um CEP,</w:t>
      </w:r>
      <w:r w:rsidR="005E3679">
        <w:rPr>
          <w:rFonts w:ascii="Arial Narrow" w:hAnsi="Arial Narrow" w:cs="Arial"/>
          <w:color w:val="002060"/>
          <w:sz w:val="22"/>
          <w:szCs w:val="22"/>
        </w:rPr>
        <w:t xml:space="preserve"> ou logradouro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24A26">
        <w:rPr>
          <w:rFonts w:ascii="Arial Narrow" w:hAnsi="Arial Narrow" w:cs="Arial"/>
          <w:color w:val="002060"/>
          <w:sz w:val="22"/>
          <w:szCs w:val="22"/>
        </w:rPr>
        <w:t>(neste caso deve exibir lista para procura e escolha do logradouro desejado</w:t>
      </w:r>
      <w:r w:rsidR="00C207BB">
        <w:rPr>
          <w:rFonts w:ascii="Arial Narrow" w:hAnsi="Arial Narrow" w:cs="Arial"/>
          <w:color w:val="002060"/>
          <w:sz w:val="22"/>
          <w:szCs w:val="22"/>
        </w:rPr>
        <w:t xml:space="preserve">, ou seja, se não achar por CEP deve ser possível </w:t>
      </w:r>
      <w:proofErr w:type="gramStart"/>
      <w:r w:rsidR="00C207BB"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 w:rsidR="00C207BB">
        <w:rPr>
          <w:rFonts w:ascii="Arial Narrow" w:hAnsi="Arial Narrow" w:cs="Arial"/>
          <w:color w:val="002060"/>
          <w:sz w:val="22"/>
          <w:szCs w:val="22"/>
        </w:rPr>
        <w:t xml:space="preserve"> procura por logradouro</w:t>
      </w:r>
      <w:r w:rsidR="00D01D61">
        <w:rPr>
          <w:rFonts w:ascii="Arial Narrow" w:hAnsi="Arial Narrow" w:cs="Arial"/>
          <w:color w:val="002060"/>
          <w:sz w:val="22"/>
          <w:szCs w:val="22"/>
        </w:rPr>
        <w:t>, e nesse caso deve-se pesquisar inicialmente pelo Estado, Cidade para restringir a pesquisa</w:t>
      </w:r>
      <w:r w:rsidR="00724A26">
        <w:rPr>
          <w:rFonts w:ascii="Arial Narrow" w:hAnsi="Arial Narrow" w:cs="Arial"/>
          <w:color w:val="002060"/>
          <w:sz w:val="22"/>
          <w:szCs w:val="22"/>
        </w:rPr>
        <w:t xml:space="preserve">) </w:t>
      </w:r>
      <w:r>
        <w:rPr>
          <w:rFonts w:ascii="Arial Narrow" w:hAnsi="Arial Narrow" w:cs="Arial"/>
          <w:color w:val="002060"/>
          <w:sz w:val="22"/>
          <w:szCs w:val="22"/>
        </w:rPr>
        <w:t xml:space="preserve">o sistema realizará uma busca junto ao banco de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CEP´s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para que possa trazer na tela as informações de Logradouro, Comple</w:t>
      </w:r>
      <w:r w:rsidR="005E3679">
        <w:rPr>
          <w:rFonts w:ascii="Arial Narrow" w:hAnsi="Arial Narrow" w:cs="Arial"/>
          <w:color w:val="002060"/>
          <w:sz w:val="22"/>
          <w:szCs w:val="22"/>
        </w:rPr>
        <w:t>mento, Cidade, Bairro e UF, se não encontrar as informações na base CEP o sistema deverá permitir o cadastramento de cada informação necessária.</w:t>
      </w:r>
    </w:p>
    <w:p w:rsidR="002F180A" w:rsidRDefault="00CE753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a funcionalidade não encontre um CEP ou um Logradouro, deve permitir o preenchimento dos campos necessários ao cadastro.</w:t>
      </w:r>
    </w:p>
    <w:p w:rsidR="00CE7531" w:rsidRPr="00875148" w:rsidRDefault="00CE753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C50460" w:rsidRDefault="00C50460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</w:t>
      </w:r>
      <w:r w:rsidR="00724A26">
        <w:rPr>
          <w:rFonts w:ascii="Arial Narrow" w:hAnsi="Arial Narrow"/>
        </w:rPr>
        <w:t xml:space="preserve"> Endereço</w:t>
      </w:r>
      <w:r>
        <w:rPr>
          <w:rFonts w:ascii="Arial Narrow" w:hAnsi="Arial Narrow"/>
        </w:rPr>
        <w:t>: Combo com as opções:</w:t>
      </w:r>
    </w:p>
    <w:p w:rsidR="00C50460" w:rsidRDefault="00C50460" w:rsidP="00C50460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Comercial</w:t>
      </w:r>
    </w:p>
    <w:p w:rsidR="00C50460" w:rsidRDefault="00C50460" w:rsidP="00C50460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Local de entrega</w:t>
      </w:r>
    </w:p>
    <w:p w:rsidR="00C50460" w:rsidRDefault="00C50460" w:rsidP="00C50460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Residencial</w:t>
      </w:r>
    </w:p>
    <w:p w:rsidR="00C50460" w:rsidRDefault="00C50460" w:rsidP="00C50460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Cobrança</w:t>
      </w:r>
    </w:p>
    <w:p w:rsidR="00DB6EB2" w:rsidRDefault="00DB6EB2" w:rsidP="00C50460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Outros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CEP: </w:t>
      </w:r>
      <w:proofErr w:type="spellStart"/>
      <w:proofErr w:type="gramStart"/>
      <w:r>
        <w:rPr>
          <w:rFonts w:ascii="Arial Narrow" w:hAnsi="Arial Narrow"/>
        </w:rPr>
        <w:t>Cep</w:t>
      </w:r>
      <w:proofErr w:type="spellEnd"/>
      <w:proofErr w:type="gramEnd"/>
      <w:r>
        <w:rPr>
          <w:rFonts w:ascii="Arial Narrow" w:hAnsi="Arial Narrow"/>
        </w:rPr>
        <w:t xml:space="preserve"> da pessoa cadastrada.</w:t>
      </w:r>
      <w:r w:rsidR="001448E3">
        <w:rPr>
          <w:rFonts w:ascii="Arial Narrow" w:hAnsi="Arial Narrow"/>
        </w:rPr>
        <w:t xml:space="preserve">(campo chave para busca no banco de </w:t>
      </w:r>
      <w:proofErr w:type="spellStart"/>
      <w:r w:rsidR="001448E3">
        <w:rPr>
          <w:rFonts w:ascii="Arial Narrow" w:hAnsi="Arial Narrow"/>
        </w:rPr>
        <w:t>CEPs</w:t>
      </w:r>
      <w:proofErr w:type="spellEnd"/>
      <w:r w:rsidR="001448E3">
        <w:rPr>
          <w:rFonts w:ascii="Arial Narrow" w:hAnsi="Arial Narrow"/>
        </w:rPr>
        <w:t>)</w:t>
      </w:r>
    </w:p>
    <w:p w:rsidR="00794046" w:rsidRDefault="00794046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logradouro: abreviação de logradouro (</w:t>
      </w:r>
      <w:proofErr w:type="spellStart"/>
      <w:r>
        <w:rPr>
          <w:rFonts w:ascii="Arial Narrow" w:hAnsi="Arial Narrow"/>
        </w:rPr>
        <w:t>ex</w:t>
      </w:r>
      <w:proofErr w:type="spellEnd"/>
      <w:r>
        <w:rPr>
          <w:rFonts w:ascii="Arial Narrow" w:hAnsi="Arial Narrow"/>
        </w:rPr>
        <w:t xml:space="preserve">: Rua, </w:t>
      </w:r>
      <w:proofErr w:type="gramStart"/>
      <w:r>
        <w:rPr>
          <w:rFonts w:ascii="Arial Narrow" w:hAnsi="Arial Narrow"/>
        </w:rPr>
        <w:t>Av.</w:t>
      </w:r>
      <w:proofErr w:type="gramEnd"/>
      <w:r>
        <w:rPr>
          <w:rFonts w:ascii="Arial Narrow" w:hAnsi="Arial Narrow"/>
        </w:rPr>
        <w:t>, Al., Trav., Praça, etc...)</w:t>
      </w:r>
    </w:p>
    <w:p w:rsidR="00C50460" w:rsidRDefault="00C50460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Logradouro</w:t>
      </w:r>
      <w:r w:rsidR="00F44199">
        <w:rPr>
          <w:rFonts w:ascii="Arial Narrow" w:hAnsi="Arial Narrow"/>
        </w:rPr>
        <w:t xml:space="preserve">: Endereço da pessoa </w:t>
      </w:r>
      <w:proofErr w:type="gramStart"/>
      <w:r w:rsidR="00F44199">
        <w:rPr>
          <w:rFonts w:ascii="Arial Narrow" w:hAnsi="Arial Narrow"/>
        </w:rPr>
        <w:t>cadastrada.</w:t>
      </w:r>
      <w:proofErr w:type="gramEnd"/>
      <w:r w:rsidR="005E3679">
        <w:rPr>
          <w:rFonts w:ascii="Arial Narrow" w:hAnsi="Arial Narrow"/>
        </w:rPr>
        <w:t xml:space="preserve">(campo chave para busca no banco de </w:t>
      </w:r>
      <w:proofErr w:type="spellStart"/>
      <w:r w:rsidR="005E3679">
        <w:rPr>
          <w:rFonts w:ascii="Arial Narrow" w:hAnsi="Arial Narrow"/>
        </w:rPr>
        <w:t>CEPs</w:t>
      </w:r>
      <w:proofErr w:type="spellEnd"/>
      <w:r w:rsidR="005E3679">
        <w:rPr>
          <w:rFonts w:ascii="Arial Narrow" w:hAnsi="Arial Narrow"/>
        </w:rPr>
        <w:t>)</w:t>
      </w:r>
    </w:p>
    <w:p w:rsidR="00220386" w:rsidRDefault="00220386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Complemento: Complemento de endereço da pessoa cadastrada.</w:t>
      </w:r>
    </w:p>
    <w:p w:rsidR="001D2410" w:rsidRDefault="001D2410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Numero: </w:t>
      </w:r>
      <w:r w:rsidR="002A358E">
        <w:rPr>
          <w:rFonts w:ascii="Arial Narrow" w:hAnsi="Arial Narrow"/>
        </w:rPr>
        <w:t>Numero do logradouro da pessoa cadastrada.</w:t>
      </w:r>
    </w:p>
    <w:p w:rsidR="002A358E" w:rsidRDefault="002A358E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Bairro: Bairro da pessoa cadastrada.</w:t>
      </w:r>
    </w:p>
    <w:p w:rsidR="00220386" w:rsidRDefault="00220386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Cidade: Cidade da pessoa cadastrada.</w:t>
      </w:r>
    </w:p>
    <w:p w:rsidR="002A358E" w:rsidRDefault="002A358E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UF: Estado da pessoa cadastrada.</w:t>
      </w:r>
    </w:p>
    <w:p w:rsidR="00724A26" w:rsidRDefault="00724A26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Principal: indicação do endereço principal.</w:t>
      </w:r>
    </w:p>
    <w:p w:rsidR="00724A26" w:rsidRDefault="00724A26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Altera ou exclui o item selecionado.</w:t>
      </w:r>
    </w:p>
    <w:p w:rsidR="002A358E" w:rsidRDefault="002A358E" w:rsidP="002A358E">
      <w:pPr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Incluir Novo: Ação para limpar os campos para nova inserção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B143E0" w:rsidRDefault="00B143E0" w:rsidP="00B143E0">
      <w:pPr>
        <w:ind w:left="1146"/>
        <w:rPr>
          <w:rFonts w:ascii="Arial Narrow" w:hAnsi="Arial Narrow"/>
        </w:rPr>
      </w:pPr>
    </w:p>
    <w:p w:rsidR="002A358E" w:rsidRDefault="002A358E" w:rsidP="002A358E">
      <w:pPr>
        <w:rPr>
          <w:rFonts w:ascii="Arial Narrow" w:hAnsi="Arial Narrow"/>
        </w:rPr>
      </w:pPr>
    </w:p>
    <w:p w:rsidR="006104D7" w:rsidRDefault="006104D7" w:rsidP="006104D7">
      <w:pPr>
        <w:ind w:left="709"/>
        <w:rPr>
          <w:rFonts w:ascii="Arial Narrow" w:hAnsi="Arial Narrow"/>
        </w:rPr>
      </w:pPr>
    </w:p>
    <w:p w:rsidR="006104D7" w:rsidRDefault="006104D7" w:rsidP="006104D7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Os Campos </w:t>
      </w:r>
      <w:r w:rsidR="005667E8">
        <w:rPr>
          <w:rFonts w:ascii="Arial Narrow" w:hAnsi="Arial Narrow"/>
        </w:rPr>
        <w:t xml:space="preserve">abaixo </w:t>
      </w:r>
      <w:r>
        <w:rPr>
          <w:rFonts w:ascii="Arial Narrow" w:hAnsi="Arial Narrow"/>
        </w:rPr>
        <w:t xml:space="preserve">serão </w:t>
      </w:r>
      <w:r w:rsidR="00771BEA">
        <w:rPr>
          <w:rFonts w:ascii="Arial Narrow" w:hAnsi="Arial Narrow"/>
        </w:rPr>
        <w:t>apresentados</w:t>
      </w:r>
      <w:r w:rsidR="00410982">
        <w:rPr>
          <w:rFonts w:ascii="Arial Narrow" w:hAnsi="Arial Narrow"/>
        </w:rPr>
        <w:t xml:space="preserve"> </w:t>
      </w:r>
      <w:r w:rsidR="005667E8">
        <w:rPr>
          <w:rFonts w:ascii="Arial Narrow" w:hAnsi="Arial Narrow"/>
        </w:rPr>
        <w:t xml:space="preserve">em uma lista </w:t>
      </w:r>
      <w:r w:rsidR="000D788A">
        <w:rPr>
          <w:rFonts w:ascii="Arial Narrow" w:hAnsi="Arial Narrow"/>
        </w:rPr>
        <w:t>de</w:t>
      </w:r>
      <w:r>
        <w:rPr>
          <w:rFonts w:ascii="Arial Narrow" w:hAnsi="Arial Narrow"/>
        </w:rPr>
        <w:t xml:space="preserve"> </w:t>
      </w:r>
      <w:r w:rsidR="00D76BE1">
        <w:rPr>
          <w:rFonts w:ascii="Arial Narrow" w:hAnsi="Arial Narrow"/>
        </w:rPr>
        <w:t>endereço</w:t>
      </w:r>
      <w:r w:rsidR="000D788A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</w:t>
      </w:r>
      <w:r w:rsidR="000D788A">
        <w:rPr>
          <w:rFonts w:ascii="Arial Narrow" w:hAnsi="Arial Narrow"/>
        </w:rPr>
        <w:t>já cadastrados</w:t>
      </w:r>
      <w:r>
        <w:rPr>
          <w:rFonts w:ascii="Arial Narrow" w:hAnsi="Arial Narrow"/>
        </w:rPr>
        <w:t>. São todos “Não editáveis”.</w:t>
      </w:r>
    </w:p>
    <w:p w:rsidR="00D001F6" w:rsidRDefault="00D001F6" w:rsidP="006104D7">
      <w:pPr>
        <w:ind w:left="709"/>
        <w:rPr>
          <w:rFonts w:ascii="Arial Narrow" w:hAnsi="Arial Narrow"/>
        </w:rPr>
      </w:pPr>
    </w:p>
    <w:p w:rsidR="00D001F6" w:rsidRDefault="00D001F6" w:rsidP="00D001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</w:t>
      </w:r>
      <w:r w:rsidR="00724A26">
        <w:rPr>
          <w:rFonts w:ascii="Arial Narrow" w:hAnsi="Arial Narrow"/>
        </w:rPr>
        <w:t xml:space="preserve"> Endereço</w:t>
      </w:r>
      <w:r>
        <w:rPr>
          <w:rFonts w:ascii="Arial Narrow" w:hAnsi="Arial Narrow"/>
        </w:rPr>
        <w:t>: Tipo do endereço cadastrado.</w:t>
      </w:r>
    </w:p>
    <w:p w:rsidR="00D001F6" w:rsidRDefault="00D001F6" w:rsidP="00D001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Logradouro: Endereço da pessoa </w:t>
      </w:r>
      <w:proofErr w:type="gramStart"/>
      <w:r>
        <w:rPr>
          <w:rFonts w:ascii="Arial Narrow" w:hAnsi="Arial Narrow"/>
        </w:rPr>
        <w:t>cadastrada.</w:t>
      </w:r>
      <w:proofErr w:type="gramEnd"/>
      <w:r w:rsidR="00810138">
        <w:rPr>
          <w:rFonts w:ascii="Arial Narrow" w:hAnsi="Arial Narrow"/>
        </w:rPr>
        <w:t>(tipo de logradouro concatenado com o logradouro)</w:t>
      </w:r>
    </w:p>
    <w:p w:rsidR="00D001F6" w:rsidRDefault="00D001F6" w:rsidP="00D001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Bairro: Bairro da pessoa cadastrada.</w:t>
      </w:r>
    </w:p>
    <w:p w:rsidR="00D001F6" w:rsidRDefault="00D001F6" w:rsidP="00D001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Cidade: Cidade da pessoa cadastrada.</w:t>
      </w:r>
    </w:p>
    <w:p w:rsidR="00D001F6" w:rsidRDefault="00D001F6" w:rsidP="00D001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</w:t>
      </w:r>
      <w:r w:rsidR="00B143E0">
        <w:rPr>
          <w:rFonts w:ascii="Arial Narrow" w:hAnsi="Arial Narrow"/>
        </w:rPr>
        <w:t>Recupera para a tela de cadastro o conteúdo selecionado para edição, ou exclui o item selecionado</w:t>
      </w:r>
      <w:r w:rsidR="00E378F2">
        <w:rPr>
          <w:rFonts w:ascii="Arial Narrow" w:hAnsi="Arial Narrow"/>
        </w:rPr>
        <w:t>, neste caso deve respeitar a integridade referencial do banco de dados.</w:t>
      </w:r>
    </w:p>
    <w:p w:rsidR="00D001F6" w:rsidRDefault="00D001F6" w:rsidP="006104D7">
      <w:pPr>
        <w:ind w:left="709"/>
        <w:rPr>
          <w:rFonts w:ascii="Arial Narrow" w:hAnsi="Arial Narrow"/>
        </w:rPr>
      </w:pPr>
    </w:p>
    <w:p w:rsidR="003B19BE" w:rsidRDefault="003B19BE" w:rsidP="006104D7">
      <w:pPr>
        <w:ind w:left="709"/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Tela Cadastro de Endereços</w:t>
      </w:r>
    </w:p>
    <w:p w:rsidR="0030596D" w:rsidRDefault="00724A2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70A36E4" wp14:editId="4DE88572">
            <wp:extent cx="6114415" cy="4034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6D" w:rsidRDefault="0030596D">
      <w:pPr>
        <w:rPr>
          <w:rFonts w:ascii="Arial Narrow" w:hAnsi="Arial Narrow"/>
        </w:rPr>
      </w:pPr>
    </w:p>
    <w:p w:rsidR="00D76BE1" w:rsidRDefault="00D76BE1">
      <w:pPr>
        <w:rPr>
          <w:rFonts w:ascii="Arial Narrow" w:hAnsi="Arial Narrow"/>
        </w:rPr>
      </w:pPr>
    </w:p>
    <w:p w:rsidR="00D76BE1" w:rsidRDefault="00D76BE1">
      <w:pPr>
        <w:rPr>
          <w:rFonts w:ascii="Arial Narrow" w:hAnsi="Arial Narrow"/>
        </w:rPr>
      </w:pP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40F" w:rsidRDefault="0014740F">
      <w:r>
        <w:separator/>
      </w:r>
    </w:p>
  </w:endnote>
  <w:endnote w:type="continuationSeparator" w:id="0">
    <w:p w:rsidR="0014740F" w:rsidRDefault="00147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E378F2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E378F2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40F" w:rsidRDefault="0014740F">
      <w:r>
        <w:separator/>
      </w:r>
    </w:p>
  </w:footnote>
  <w:footnote w:type="continuationSeparator" w:id="0">
    <w:p w:rsidR="0014740F" w:rsidRDefault="0014740F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6F9A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788A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448E3"/>
    <w:rsid w:val="0014740F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415F"/>
    <w:rsid w:val="0019454A"/>
    <w:rsid w:val="00195723"/>
    <w:rsid w:val="001B08B1"/>
    <w:rsid w:val="001B744E"/>
    <w:rsid w:val="001C0FEA"/>
    <w:rsid w:val="001C3A9A"/>
    <w:rsid w:val="001C76CB"/>
    <w:rsid w:val="001D0F63"/>
    <w:rsid w:val="001D1D20"/>
    <w:rsid w:val="001D2410"/>
    <w:rsid w:val="001D24B2"/>
    <w:rsid w:val="001D3A86"/>
    <w:rsid w:val="001D55EF"/>
    <w:rsid w:val="001D6ACB"/>
    <w:rsid w:val="001E5B29"/>
    <w:rsid w:val="001F1BE2"/>
    <w:rsid w:val="001F1D50"/>
    <w:rsid w:val="001F34B9"/>
    <w:rsid w:val="001F36C6"/>
    <w:rsid w:val="001F4ADC"/>
    <w:rsid w:val="001F53B7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70B92"/>
    <w:rsid w:val="00271A13"/>
    <w:rsid w:val="00271B85"/>
    <w:rsid w:val="00271FB7"/>
    <w:rsid w:val="0027311F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652"/>
    <w:rsid w:val="00321262"/>
    <w:rsid w:val="00321A0E"/>
    <w:rsid w:val="00324DF4"/>
    <w:rsid w:val="0032615C"/>
    <w:rsid w:val="0032791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25CF6"/>
    <w:rsid w:val="00432241"/>
    <w:rsid w:val="00435710"/>
    <w:rsid w:val="004429EB"/>
    <w:rsid w:val="004454DC"/>
    <w:rsid w:val="00447124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707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3679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965EE"/>
    <w:rsid w:val="006A2A01"/>
    <w:rsid w:val="006A6A5A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3D76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4A26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77E07"/>
    <w:rsid w:val="00792AF6"/>
    <w:rsid w:val="00793B84"/>
    <w:rsid w:val="00793D6C"/>
    <w:rsid w:val="00794046"/>
    <w:rsid w:val="007974B6"/>
    <w:rsid w:val="007A00C4"/>
    <w:rsid w:val="007A1F42"/>
    <w:rsid w:val="007A2713"/>
    <w:rsid w:val="007A75B2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0138"/>
    <w:rsid w:val="008110AC"/>
    <w:rsid w:val="008125D7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031E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175C"/>
    <w:rsid w:val="00933E88"/>
    <w:rsid w:val="00935C2B"/>
    <w:rsid w:val="00936174"/>
    <w:rsid w:val="00937213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078E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43E0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6DB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D61E4"/>
    <w:rsid w:val="00BE09CD"/>
    <w:rsid w:val="00BE1773"/>
    <w:rsid w:val="00BE1A1C"/>
    <w:rsid w:val="00BE1CD2"/>
    <w:rsid w:val="00BE4632"/>
    <w:rsid w:val="00BE57F6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07BB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6A9C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E7531"/>
    <w:rsid w:val="00CF2AC9"/>
    <w:rsid w:val="00CF360A"/>
    <w:rsid w:val="00D001F6"/>
    <w:rsid w:val="00D013E8"/>
    <w:rsid w:val="00D01D61"/>
    <w:rsid w:val="00D0484B"/>
    <w:rsid w:val="00D051C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106C"/>
    <w:rsid w:val="00D94288"/>
    <w:rsid w:val="00D94953"/>
    <w:rsid w:val="00D9721C"/>
    <w:rsid w:val="00DA0FB6"/>
    <w:rsid w:val="00DA4CC3"/>
    <w:rsid w:val="00DA6877"/>
    <w:rsid w:val="00DA73D1"/>
    <w:rsid w:val="00DB5999"/>
    <w:rsid w:val="00DB6EB2"/>
    <w:rsid w:val="00DC14D4"/>
    <w:rsid w:val="00DC28D8"/>
    <w:rsid w:val="00DC340A"/>
    <w:rsid w:val="00DC5667"/>
    <w:rsid w:val="00DD7C0F"/>
    <w:rsid w:val="00DE31D7"/>
    <w:rsid w:val="00DE333F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378F2"/>
    <w:rsid w:val="00E41F2B"/>
    <w:rsid w:val="00E44549"/>
    <w:rsid w:val="00E51217"/>
    <w:rsid w:val="00E5217B"/>
    <w:rsid w:val="00E528BF"/>
    <w:rsid w:val="00E5358F"/>
    <w:rsid w:val="00E62254"/>
    <w:rsid w:val="00E635A2"/>
    <w:rsid w:val="00E751F2"/>
    <w:rsid w:val="00E825E0"/>
    <w:rsid w:val="00E829D5"/>
    <w:rsid w:val="00E846E6"/>
    <w:rsid w:val="00E857C3"/>
    <w:rsid w:val="00E86BF7"/>
    <w:rsid w:val="00E87A12"/>
    <w:rsid w:val="00E87A81"/>
    <w:rsid w:val="00E9191F"/>
    <w:rsid w:val="00E9572F"/>
    <w:rsid w:val="00E959DE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858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623C"/>
    <w:rsid w:val="00F17E54"/>
    <w:rsid w:val="00F255DF"/>
    <w:rsid w:val="00F25CB5"/>
    <w:rsid w:val="00F27E38"/>
    <w:rsid w:val="00F379EA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  <w:rsid w:val="00FF6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76640-A49B-4AEE-B2CD-7DF2FE20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249</TotalTime>
  <Pages>8</Pages>
  <Words>1069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Candido De Castro</dc:creator>
  <cp:lastModifiedBy>Francivaldo Nogueira Alecrim_DISCOVER</cp:lastModifiedBy>
  <cp:revision>32</cp:revision>
  <cp:lastPrinted>2009-11-19T20:24:00Z</cp:lastPrinted>
  <dcterms:created xsi:type="dcterms:W3CDTF">2012-01-15T19:19:00Z</dcterms:created>
  <dcterms:modified xsi:type="dcterms:W3CDTF">2012-03-23T15:02:00Z</dcterms:modified>
</cp:coreProperties>
</file>