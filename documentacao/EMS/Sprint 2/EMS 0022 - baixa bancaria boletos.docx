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0D" w:rsidRPr="00875148" w:rsidRDefault="0019770D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19770D" w:rsidRPr="00875148" w:rsidRDefault="0019770D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19770D" w:rsidRPr="00875148" w:rsidRDefault="0019770D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Baixa Bancaria - Boletos</w:t>
      </w:r>
      <w:r w:rsidRPr="00875148">
        <w:rPr>
          <w:rFonts w:ascii="Arial Narrow" w:hAnsi="Arial Narrow"/>
          <w:b/>
          <w:sz w:val="40"/>
        </w:rPr>
        <w:t>&gt;</w:t>
      </w: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19770D" w:rsidRPr="00875148" w:rsidRDefault="0019770D">
      <w:pPr>
        <w:jc w:val="center"/>
        <w:rPr>
          <w:rFonts w:ascii="Arial Narrow" w:hAnsi="Arial Narrow"/>
          <w:b/>
          <w:sz w:val="48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rPr>
          <w:rFonts w:ascii="Arial Narrow" w:hAnsi="Arial Narrow"/>
        </w:rPr>
      </w:pPr>
    </w:p>
    <w:p w:rsidR="0019770D" w:rsidRPr="00875148" w:rsidRDefault="0019770D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19770D" w:rsidRPr="00875148" w:rsidTr="003D4B3F"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19770D" w:rsidRPr="00875148" w:rsidRDefault="0019770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19770D" w:rsidRPr="00875148" w:rsidRDefault="0019770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19770D" w:rsidRPr="00875148" w:rsidRDefault="0019770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19770D" w:rsidRPr="00875148" w:rsidTr="003D4B3F">
        <w:tc>
          <w:tcPr>
            <w:tcW w:w="1134" w:type="dxa"/>
          </w:tcPr>
          <w:p w:rsidR="0019770D" w:rsidRPr="00875148" w:rsidRDefault="0019770D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02/01/2012</w:t>
            </w:r>
          </w:p>
        </w:tc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19770D" w:rsidRPr="00875148" w:rsidRDefault="001977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19770D" w:rsidRPr="00875148" w:rsidRDefault="001977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19770D" w:rsidRPr="00875148" w:rsidRDefault="0019770D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9770D" w:rsidRPr="00875148" w:rsidTr="003D4B3F">
        <w:tc>
          <w:tcPr>
            <w:tcW w:w="1134" w:type="dxa"/>
          </w:tcPr>
          <w:p w:rsidR="0019770D" w:rsidRPr="00875148" w:rsidRDefault="00014D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28/12/2012</w:t>
            </w:r>
          </w:p>
        </w:tc>
        <w:tc>
          <w:tcPr>
            <w:tcW w:w="1134" w:type="dxa"/>
          </w:tcPr>
          <w:p w:rsidR="0019770D" w:rsidRPr="00875148" w:rsidRDefault="00014D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E872F7" w:rsidRPr="00875148" w:rsidTr="00E872F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E872F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E872F7" w:rsidRDefault="00E872F7" w:rsidP="004E0C97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E75E9" w:rsidRPr="00E872F7" w:rsidTr="004E75E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E872F7" w:rsidRDefault="004E75E9" w:rsidP="0084309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3F60F6" w:rsidRPr="00E872F7" w:rsidTr="003F60F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3F60F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6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E872F7" w:rsidRDefault="003F60F6" w:rsidP="000A50DD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19770D" w:rsidRDefault="0019770D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19770D" w:rsidRPr="00875148" w:rsidRDefault="0019770D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9770D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19770D" w:rsidRPr="00875148" w:rsidRDefault="0019770D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19770D" w:rsidRPr="00875148" w:rsidRDefault="0019770D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19770D" w:rsidRPr="00875148">
        <w:trPr>
          <w:cantSplit/>
          <w:trHeight w:val="235"/>
        </w:trPr>
        <w:tc>
          <w:tcPr>
            <w:tcW w:w="4889" w:type="dxa"/>
            <w:vMerge/>
          </w:tcPr>
          <w:p w:rsidR="0019770D" w:rsidRPr="00875148" w:rsidRDefault="0019770D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19770D" w:rsidRPr="00875148" w:rsidRDefault="0019770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19770D" w:rsidRPr="00875148">
        <w:tc>
          <w:tcPr>
            <w:tcW w:w="4889" w:type="dxa"/>
          </w:tcPr>
          <w:p w:rsidR="0019770D" w:rsidRPr="00875148" w:rsidRDefault="0019770D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19770D" w:rsidRPr="009540DC" w:rsidRDefault="0019770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19770D" w:rsidRPr="00875148" w:rsidRDefault="0019770D">
      <w:pPr>
        <w:rPr>
          <w:rFonts w:ascii="Arial Narrow" w:hAnsi="Arial Narrow"/>
        </w:rPr>
      </w:pP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19770D" w:rsidRPr="00875148" w:rsidRDefault="0019770D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9770D" w:rsidRPr="00875148">
        <w:tc>
          <w:tcPr>
            <w:tcW w:w="9779" w:type="dxa"/>
          </w:tcPr>
          <w:p w:rsidR="0019770D" w:rsidRPr="009540DC" w:rsidRDefault="0019770D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19770D" w:rsidRPr="00D90C24" w:rsidRDefault="0019770D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execução da Baixa Bancaria cobrança por Boletos.</w:t>
            </w:r>
          </w:p>
        </w:tc>
      </w:tr>
      <w:tr w:rsidR="0019770D" w:rsidRPr="00875148">
        <w:tc>
          <w:tcPr>
            <w:tcW w:w="9779" w:type="dxa"/>
          </w:tcPr>
          <w:p w:rsidR="0019770D" w:rsidRPr="00875148" w:rsidRDefault="0019770D" w:rsidP="003A29F1">
            <w:pPr>
              <w:rPr>
                <w:rFonts w:ascii="Arial Narrow" w:hAnsi="Arial Narrow"/>
              </w:rPr>
            </w:pPr>
          </w:p>
        </w:tc>
      </w:tr>
    </w:tbl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19770D" w:rsidRPr="00875148" w:rsidRDefault="0019770D">
      <w:pPr>
        <w:rPr>
          <w:rFonts w:ascii="Arial Narrow" w:hAnsi="Arial Narrow"/>
        </w:rPr>
      </w:pPr>
    </w:p>
    <w:p w:rsidR="0019770D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E482F" w:rsidRDefault="001E482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 escolher o tipo de baixa que deseja: Manual (</w:t>
      </w:r>
      <w:r w:rsidRPr="001E482F">
        <w:rPr>
          <w:rFonts w:ascii="Calibri" w:hAnsi="Calibri" w:cs="Arial"/>
          <w:color w:val="002060"/>
          <w:sz w:val="22"/>
          <w:szCs w:val="22"/>
        </w:rPr>
        <w:t>EMS 0018 - Baixa manual Boleto</w:t>
      </w:r>
      <w:r>
        <w:rPr>
          <w:rFonts w:ascii="Calibri" w:hAnsi="Calibri" w:cs="Arial"/>
          <w:color w:val="002060"/>
          <w:sz w:val="22"/>
          <w:szCs w:val="22"/>
        </w:rPr>
        <w:t>) ou Automática (</w:t>
      </w:r>
      <w:r w:rsidRPr="001E482F">
        <w:rPr>
          <w:rFonts w:ascii="Calibri" w:hAnsi="Calibri" w:cs="Arial"/>
          <w:color w:val="002060"/>
          <w:sz w:val="22"/>
          <w:szCs w:val="22"/>
        </w:rPr>
        <w:t>EMS 0022 - baixa bancaria boletos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informar</w:t>
      </w:r>
      <w:r w:rsidR="00B334FA">
        <w:rPr>
          <w:rFonts w:ascii="Calibri" w:hAnsi="Calibri" w:cs="Arial"/>
          <w:color w:val="002060"/>
          <w:sz w:val="22"/>
          <w:szCs w:val="22"/>
        </w:rPr>
        <w:t xml:space="preserve"> o</w:t>
      </w:r>
      <w:r>
        <w:rPr>
          <w:rFonts w:ascii="Calibri" w:hAnsi="Calibri" w:cs="Arial"/>
          <w:color w:val="002060"/>
          <w:sz w:val="22"/>
          <w:szCs w:val="22"/>
        </w:rPr>
        <w:t xml:space="preserve"> valor bancário e</w:t>
      </w:r>
      <w:r w:rsidR="00B334FA">
        <w:rPr>
          <w:rFonts w:ascii="Calibri" w:hAnsi="Calibri" w:cs="Arial"/>
          <w:color w:val="002060"/>
          <w:sz w:val="22"/>
          <w:szCs w:val="22"/>
        </w:rPr>
        <w:t xml:space="preserve"> o nome do arquivo </w:t>
      </w:r>
      <w:proofErr w:type="spellStart"/>
      <w:r w:rsidR="00B334FA">
        <w:rPr>
          <w:rFonts w:ascii="Calibri" w:hAnsi="Calibri" w:cs="Arial"/>
          <w:color w:val="002060"/>
          <w:sz w:val="22"/>
          <w:szCs w:val="22"/>
        </w:rPr>
        <w:t>txt</w:t>
      </w:r>
      <w:proofErr w:type="spellEnd"/>
      <w:r w:rsidR="00B334FA">
        <w:rPr>
          <w:rFonts w:ascii="Calibri" w:hAnsi="Calibri" w:cs="Arial"/>
          <w:color w:val="002060"/>
          <w:sz w:val="22"/>
          <w:szCs w:val="22"/>
        </w:rPr>
        <w:t xml:space="preserve"> do banco, o sistema irá assumir a data da operação para o processamento.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proofErr w:type="gramStart"/>
      <w:r>
        <w:rPr>
          <w:rFonts w:ascii="Calibri" w:hAnsi="Calibri" w:cs="Arial"/>
          <w:color w:val="002060"/>
          <w:sz w:val="22"/>
          <w:szCs w:val="22"/>
        </w:rPr>
        <w:t>OBS: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A data deverá ser a da operação em andamento.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     O campo valor bancário é informado para ser comparado ao final da leitura do arquivo do banco.</w:t>
      </w:r>
    </w:p>
    <w:p w:rsidR="0019770D" w:rsidRDefault="0019770D" w:rsidP="00381B17">
      <w:pPr>
        <w:ind w:left="81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rotina de baixa deverá ser executada somente se estas informaçõ</w:t>
      </w:r>
      <w:r w:rsidR="002D12AF">
        <w:rPr>
          <w:rFonts w:ascii="Calibri" w:hAnsi="Calibri" w:cs="Arial"/>
          <w:color w:val="002060"/>
          <w:sz w:val="22"/>
          <w:szCs w:val="22"/>
        </w:rPr>
        <w:t>es estiverem iguais, caso contrá</w:t>
      </w:r>
      <w:r>
        <w:rPr>
          <w:rFonts w:ascii="Calibri" w:hAnsi="Calibri" w:cs="Arial"/>
          <w:color w:val="002060"/>
          <w:sz w:val="22"/>
          <w:szCs w:val="22"/>
        </w:rPr>
        <w:t xml:space="preserve">rio deverá ser </w:t>
      </w:r>
      <w:r w:rsidR="00D20397">
        <w:rPr>
          <w:rFonts w:ascii="Calibri" w:hAnsi="Calibri" w:cs="Arial"/>
          <w:color w:val="002060"/>
          <w:sz w:val="22"/>
          <w:szCs w:val="22"/>
        </w:rPr>
        <w:t>abortado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19770D" w:rsidRDefault="0019770D" w:rsidP="00B21D0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19770D" w:rsidRDefault="0019770D" w:rsidP="00B21D08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Esta funcionalidade deverá ser executada somente após </w:t>
      </w:r>
      <w:r w:rsidR="00B334FA">
        <w:rPr>
          <w:rFonts w:ascii="Arial Narrow" w:hAnsi="Arial Narrow" w:cs="Arial"/>
          <w:color w:val="002060"/>
          <w:sz w:val="22"/>
          <w:szCs w:val="22"/>
        </w:rPr>
        <w:t xml:space="preserve">a importação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do arquivo remessa do banco em questão.  </w:t>
      </w:r>
    </w:p>
    <w:p w:rsidR="0019770D" w:rsidRDefault="0019770D" w:rsidP="00381B17">
      <w:pPr>
        <w:rPr>
          <w:rFonts w:ascii="Calibri" w:hAnsi="Calibri" w:cs="Arial"/>
          <w:color w:val="002060"/>
          <w:sz w:val="22"/>
          <w:szCs w:val="22"/>
        </w:rPr>
      </w:pPr>
    </w:p>
    <w:p w:rsidR="0019770D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rotina deverá ler cada linha do arquivo e através do nosso numero do boleto identificar o boleto no “a receber” e atualizar as informações de valor de pagamento e data do pagamento, quitando assim a divida. </w:t>
      </w:r>
    </w:p>
    <w:p w:rsidR="0019770D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rotina deverá prever pagamentos divergentes, ou seja, valor pago diferente do valor do boleto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, pode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ou não ser baixado o boleto, opção esta parametrizada no sistema.</w:t>
      </w:r>
      <w:r w:rsidR="00CE7B95">
        <w:rPr>
          <w:rFonts w:ascii="Calibri" w:hAnsi="Calibri" w:cs="Arial"/>
          <w:color w:val="002060"/>
          <w:sz w:val="22"/>
          <w:szCs w:val="22"/>
        </w:rPr>
        <w:t xml:space="preserve"> Possibilidades de divergência: Nosso numero não encontrado, boletos baixado</w:t>
      </w:r>
      <w:r w:rsidR="000D3A4B">
        <w:rPr>
          <w:rFonts w:ascii="Calibri" w:hAnsi="Calibri" w:cs="Arial"/>
          <w:color w:val="002060"/>
          <w:sz w:val="22"/>
          <w:szCs w:val="22"/>
        </w:rPr>
        <w:t>s</w:t>
      </w:r>
      <w:r w:rsidR="00CE7B95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A52FDA">
        <w:rPr>
          <w:rFonts w:ascii="Calibri" w:hAnsi="Calibri" w:cs="Arial"/>
          <w:color w:val="002060"/>
          <w:sz w:val="22"/>
          <w:szCs w:val="22"/>
        </w:rPr>
        <w:t>fora d</w:t>
      </w:r>
      <w:r w:rsidR="00CE7B95">
        <w:rPr>
          <w:rFonts w:ascii="Calibri" w:hAnsi="Calibri" w:cs="Arial"/>
          <w:color w:val="002060"/>
          <w:sz w:val="22"/>
          <w:szCs w:val="22"/>
        </w:rPr>
        <w:t>o vencimento</w:t>
      </w:r>
      <w:r w:rsidR="00CB052B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D3A4B">
        <w:rPr>
          <w:rFonts w:ascii="Calibri" w:hAnsi="Calibri" w:cs="Arial"/>
          <w:color w:val="002060"/>
          <w:sz w:val="22"/>
          <w:szCs w:val="22"/>
        </w:rPr>
        <w:t>(possibilidade de pagamento de um boleto além da data de vencimento que poderá ter ou não juros e multas, neste caso validar</w:t>
      </w:r>
      <w:r w:rsidR="001A53AE">
        <w:rPr>
          <w:rFonts w:ascii="Calibri" w:hAnsi="Calibri" w:cs="Arial"/>
          <w:color w:val="002060"/>
          <w:sz w:val="22"/>
          <w:szCs w:val="22"/>
        </w:rPr>
        <w:t xml:space="preserve"> se o</w:t>
      </w:r>
      <w:r w:rsidR="000D3A4B">
        <w:rPr>
          <w:rFonts w:ascii="Calibri" w:hAnsi="Calibri" w:cs="Arial"/>
          <w:color w:val="002060"/>
          <w:sz w:val="22"/>
          <w:szCs w:val="22"/>
        </w:rPr>
        <w:t xml:space="preserve"> valor pago difere </w:t>
      </w:r>
      <w:r w:rsidR="00145DF9">
        <w:rPr>
          <w:rFonts w:ascii="Calibri" w:hAnsi="Calibri" w:cs="Arial"/>
          <w:color w:val="002060"/>
          <w:sz w:val="22"/>
          <w:szCs w:val="22"/>
        </w:rPr>
        <w:t xml:space="preserve">(em termos de a menor) </w:t>
      </w:r>
      <w:r w:rsidR="000D3A4B">
        <w:rPr>
          <w:rFonts w:ascii="Calibri" w:hAnsi="Calibri" w:cs="Arial"/>
          <w:color w:val="002060"/>
          <w:sz w:val="22"/>
          <w:szCs w:val="22"/>
        </w:rPr>
        <w:t>do valor do boleto)</w:t>
      </w:r>
      <w:r w:rsidR="00CE7B95">
        <w:rPr>
          <w:rFonts w:ascii="Calibri" w:hAnsi="Calibri" w:cs="Arial"/>
          <w:color w:val="002060"/>
          <w:sz w:val="22"/>
          <w:szCs w:val="22"/>
        </w:rPr>
        <w:t>, boletos não baixados.</w:t>
      </w:r>
    </w:p>
    <w:p w:rsidR="0019770D" w:rsidRDefault="00B966EF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a informação de juros e multas a funcionalidade deve considerar o parâmetro de cobrança do distribuidor caso não esteja informado no cadastro do banco, caso esteja deve considerar este ultimo.</w:t>
      </w:r>
    </w:p>
    <w:p w:rsidR="0019770D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Os boletos não pagos deverão ser desatrelados das dividas que compõe o mesmo, caso a cobrança parametrizada seja acumulativa.</w:t>
      </w:r>
    </w:p>
    <w:p w:rsidR="003613CD" w:rsidRDefault="003613C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Caso o </w:t>
      </w:r>
      <w:r w:rsidR="003D1165">
        <w:rPr>
          <w:rFonts w:ascii="Calibri" w:hAnsi="Calibri" w:cs="Arial"/>
          <w:color w:val="002060"/>
          <w:sz w:val="22"/>
          <w:szCs w:val="22"/>
        </w:rPr>
        <w:t xml:space="preserve">processo de </w:t>
      </w:r>
      <w:r>
        <w:rPr>
          <w:rFonts w:ascii="Calibri" w:hAnsi="Calibri" w:cs="Arial"/>
          <w:color w:val="002060"/>
          <w:sz w:val="22"/>
          <w:szCs w:val="22"/>
        </w:rPr>
        <w:t xml:space="preserve">debito/credito não seja automático deverá ser direcionado ao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WorkFlow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Aprovação (</w:t>
      </w:r>
      <w:r w:rsidRPr="003613CD">
        <w:rPr>
          <w:rFonts w:ascii="Calibri" w:hAnsi="Calibri" w:cs="Arial"/>
          <w:color w:val="002060"/>
          <w:sz w:val="22"/>
          <w:szCs w:val="22"/>
        </w:rPr>
        <w:t>EMS 0029 - workflow aprovação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BF72C0" w:rsidRDefault="00BF72C0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Boletos que foram baixados com diferença deverão ter os acertos financeiros ajustados automaticamente nos débitos e créditos (</w:t>
      </w:r>
      <w:r w:rsidRPr="00BF72C0">
        <w:rPr>
          <w:rFonts w:ascii="Calibri" w:hAnsi="Calibri" w:cs="Arial"/>
          <w:color w:val="002060"/>
          <w:sz w:val="22"/>
          <w:szCs w:val="22"/>
        </w:rPr>
        <w:t xml:space="preserve">EMS 0017 - </w:t>
      </w:r>
      <w:proofErr w:type="spellStart"/>
      <w:r w:rsidRPr="00BF72C0">
        <w:rPr>
          <w:rFonts w:ascii="Calibri" w:hAnsi="Calibri" w:cs="Arial"/>
          <w:color w:val="002060"/>
          <w:sz w:val="22"/>
          <w:szCs w:val="22"/>
        </w:rPr>
        <w:t>debitos</w:t>
      </w:r>
      <w:proofErr w:type="spellEnd"/>
      <w:r w:rsidRPr="00BF72C0">
        <w:rPr>
          <w:rFonts w:ascii="Calibri" w:hAnsi="Calibri" w:cs="Arial"/>
          <w:color w:val="002060"/>
          <w:sz w:val="22"/>
          <w:szCs w:val="22"/>
        </w:rPr>
        <w:t xml:space="preserve"> e </w:t>
      </w:r>
      <w:proofErr w:type="spellStart"/>
      <w:r w:rsidRPr="00BF72C0">
        <w:rPr>
          <w:rFonts w:ascii="Calibri" w:hAnsi="Calibri" w:cs="Arial"/>
          <w:color w:val="002060"/>
          <w:sz w:val="22"/>
          <w:szCs w:val="22"/>
        </w:rPr>
        <w:t>creditos</w:t>
      </w:r>
      <w:proofErr w:type="spellEnd"/>
      <w:r w:rsidRPr="00BF72C0">
        <w:rPr>
          <w:rFonts w:ascii="Calibri" w:hAnsi="Calibri" w:cs="Arial"/>
          <w:color w:val="002060"/>
          <w:sz w:val="22"/>
          <w:szCs w:val="22"/>
        </w:rPr>
        <w:t xml:space="preserve"> Cota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770D" w:rsidRPr="00875148" w:rsidRDefault="0019770D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9770D" w:rsidRPr="00875148">
        <w:tc>
          <w:tcPr>
            <w:tcW w:w="9779" w:type="dxa"/>
          </w:tcPr>
          <w:p w:rsidR="0019770D" w:rsidRPr="009540DC" w:rsidRDefault="0019770D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19770D" w:rsidRPr="00875148" w:rsidRDefault="0019770D" w:rsidP="00597006">
            <w:pPr>
              <w:rPr>
                <w:rFonts w:ascii="Arial Narrow" w:hAnsi="Arial Narrow"/>
              </w:rPr>
            </w:pPr>
          </w:p>
        </w:tc>
      </w:tr>
    </w:tbl>
    <w:p w:rsidR="0019770D" w:rsidRPr="00875148" w:rsidRDefault="0019770D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19770D" w:rsidRPr="00875148" w:rsidRDefault="0019770D" w:rsidP="00E34CC4">
      <w:pPr>
        <w:rPr>
          <w:rFonts w:ascii="Arial Narrow" w:hAnsi="Arial Narrow"/>
        </w:rPr>
      </w:pPr>
    </w:p>
    <w:p w:rsidR="0019770D" w:rsidRPr="00875148" w:rsidRDefault="0019770D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19770D" w:rsidRPr="00875148" w:rsidRDefault="0019770D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19770D" w:rsidRPr="00875148" w:rsidTr="008573CA">
        <w:trPr>
          <w:trHeight w:val="314"/>
        </w:trPr>
        <w:tc>
          <w:tcPr>
            <w:tcW w:w="3136" w:type="dxa"/>
          </w:tcPr>
          <w:p w:rsidR="0019770D" w:rsidRPr="00875148" w:rsidRDefault="0019770D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19770D" w:rsidRPr="00875148" w:rsidRDefault="0019770D" w:rsidP="008665A6">
      <w:pPr>
        <w:outlineLvl w:val="0"/>
        <w:rPr>
          <w:rFonts w:ascii="Arial Narrow" w:hAnsi="Arial Narrow" w:cs="Arial"/>
          <w:b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19770D" w:rsidRPr="00875148" w:rsidRDefault="0019770D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19770D" w:rsidRPr="00875148" w:rsidTr="00092FF2">
        <w:trPr>
          <w:trHeight w:val="234"/>
        </w:trPr>
        <w:tc>
          <w:tcPr>
            <w:tcW w:w="708" w:type="dxa"/>
          </w:tcPr>
          <w:p w:rsidR="0019770D" w:rsidRPr="00875148" w:rsidRDefault="0019770D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19770D" w:rsidRPr="009540DC" w:rsidRDefault="0019770D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19770D" w:rsidRPr="00875148" w:rsidTr="00092FF2">
        <w:trPr>
          <w:trHeight w:val="236"/>
        </w:trPr>
        <w:tc>
          <w:tcPr>
            <w:tcW w:w="708" w:type="dxa"/>
          </w:tcPr>
          <w:p w:rsidR="0019770D" w:rsidRPr="00875148" w:rsidRDefault="0019770D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19770D" w:rsidRPr="009540DC" w:rsidRDefault="0019770D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19770D" w:rsidRPr="00875148" w:rsidRDefault="0019770D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19770D" w:rsidRPr="00875148" w:rsidRDefault="0019770D" w:rsidP="00116B72">
      <w:pPr>
        <w:rPr>
          <w:rFonts w:ascii="Arial Narrow" w:hAnsi="Arial Narrow"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19770D" w:rsidRPr="00875148" w:rsidRDefault="0019770D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9770D" w:rsidRPr="00875148">
        <w:trPr>
          <w:trHeight w:val="204"/>
        </w:trPr>
        <w:tc>
          <w:tcPr>
            <w:tcW w:w="3239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9770D" w:rsidRPr="009540DC" w:rsidRDefault="0019770D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9770D" w:rsidRPr="00875148">
        <w:tc>
          <w:tcPr>
            <w:tcW w:w="3239" w:type="dxa"/>
          </w:tcPr>
          <w:p w:rsidR="0019770D" w:rsidRPr="00875148" w:rsidRDefault="0019770D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9770D" w:rsidRPr="00875148" w:rsidRDefault="0019770D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9770D" w:rsidRPr="00875148" w:rsidRDefault="0019770D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19770D" w:rsidRPr="00875148" w:rsidRDefault="0019770D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19770D" w:rsidRPr="00875148" w:rsidRDefault="0019770D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9770D" w:rsidRPr="00875148">
        <w:trPr>
          <w:trHeight w:val="204"/>
        </w:trPr>
        <w:tc>
          <w:tcPr>
            <w:tcW w:w="3239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9770D" w:rsidRPr="009540DC" w:rsidRDefault="0019770D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9770D" w:rsidRPr="00875148">
        <w:tc>
          <w:tcPr>
            <w:tcW w:w="3239" w:type="dxa"/>
          </w:tcPr>
          <w:p w:rsidR="0019770D" w:rsidRPr="00875148" w:rsidRDefault="0019770D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9770D" w:rsidRPr="00875148" w:rsidRDefault="0019770D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19770D" w:rsidRPr="00875148" w:rsidRDefault="0019770D" w:rsidP="00517854">
      <w:pPr>
        <w:rPr>
          <w:rFonts w:ascii="Arial Narrow" w:hAnsi="Arial Narrow"/>
        </w:rPr>
      </w:pPr>
    </w:p>
    <w:p w:rsidR="0019770D" w:rsidRPr="00875148" w:rsidRDefault="0019770D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19770D" w:rsidRPr="00875148" w:rsidRDefault="0019770D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19770D" w:rsidRPr="00875148" w:rsidTr="008573CA">
        <w:trPr>
          <w:trHeight w:val="204"/>
        </w:trPr>
        <w:tc>
          <w:tcPr>
            <w:tcW w:w="3520" w:type="dxa"/>
          </w:tcPr>
          <w:p w:rsidR="0019770D" w:rsidRPr="00875148" w:rsidRDefault="0019770D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19770D" w:rsidRPr="00875148" w:rsidRDefault="0019770D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19770D" w:rsidRPr="009540DC" w:rsidRDefault="0019770D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9770D" w:rsidRPr="00875148" w:rsidTr="008573CA">
        <w:tc>
          <w:tcPr>
            <w:tcW w:w="3520" w:type="dxa"/>
          </w:tcPr>
          <w:p w:rsidR="0019770D" w:rsidRPr="00875148" w:rsidRDefault="0019770D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19770D" w:rsidRPr="00875148" w:rsidRDefault="0019770D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19770D" w:rsidRPr="00875148" w:rsidRDefault="0019770D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9770D" w:rsidRPr="00875148" w:rsidRDefault="0019770D" w:rsidP="00116B72">
      <w:pPr>
        <w:rPr>
          <w:rFonts w:ascii="Arial Narrow" w:hAnsi="Arial Narrow"/>
        </w:rPr>
      </w:pPr>
    </w:p>
    <w:p w:rsidR="0019770D" w:rsidRPr="00875148" w:rsidRDefault="0019770D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19770D" w:rsidRPr="00875148" w:rsidRDefault="0019770D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19770D" w:rsidRPr="00875148" w:rsidTr="00974529">
        <w:trPr>
          <w:trHeight w:val="204"/>
        </w:trPr>
        <w:tc>
          <w:tcPr>
            <w:tcW w:w="3493" w:type="dxa"/>
          </w:tcPr>
          <w:p w:rsidR="0019770D" w:rsidRPr="00875148" w:rsidRDefault="0019770D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19770D" w:rsidRPr="00875148" w:rsidRDefault="0019770D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19770D" w:rsidRPr="009540DC" w:rsidRDefault="0019770D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9770D" w:rsidRPr="00875148" w:rsidTr="00974529">
        <w:tc>
          <w:tcPr>
            <w:tcW w:w="3493" w:type="dxa"/>
          </w:tcPr>
          <w:p w:rsidR="0019770D" w:rsidRPr="00875148" w:rsidRDefault="0019770D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19770D" w:rsidRPr="00875148" w:rsidRDefault="0019770D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19770D" w:rsidRPr="00875148" w:rsidRDefault="0019770D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9770D" w:rsidRPr="00875148" w:rsidRDefault="0019770D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19770D" w:rsidRDefault="0019770D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Tipo de Baixa Automática</w:t>
      </w:r>
    </w:p>
    <w:p w:rsidR="003D0C79" w:rsidRDefault="003D0C79" w:rsidP="0010198B">
      <w:pPr>
        <w:ind w:left="42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Necessários: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Arquivo: descrição do nome do arquivo que será importado para realização da baixa.</w:t>
      </w:r>
    </w:p>
    <w:p w:rsidR="009C4D12" w:rsidRDefault="009C4D12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Financeiro R$: Valor informado para verificação da baixa.</w:t>
      </w:r>
    </w:p>
    <w:p w:rsidR="003D0C79" w:rsidRDefault="003D0C79" w:rsidP="003D0C79">
      <w:pPr>
        <w:ind w:left="114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Resultado da integração</w:t>
      </w:r>
    </w:p>
    <w:p w:rsidR="0033309B" w:rsidRDefault="003330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Dados do arquivo: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Arquivo: conforme informado na integração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da competência: conforme informado na integração.</w:t>
      </w:r>
    </w:p>
    <w:p w:rsidR="003D0C79" w:rsidRDefault="009C4D12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conforme informado na integração.</w:t>
      </w:r>
    </w:p>
    <w:p w:rsidR="003D0C79" w:rsidRDefault="003330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Baixa </w:t>
      </w:r>
      <w:proofErr w:type="spellStart"/>
      <w:r>
        <w:rPr>
          <w:rFonts w:ascii="Arial Narrow" w:hAnsi="Arial Narrow"/>
        </w:rPr>
        <w:t>Automatica</w:t>
      </w:r>
      <w:proofErr w:type="spellEnd"/>
      <w:r>
        <w:rPr>
          <w:rFonts w:ascii="Arial Narrow" w:hAnsi="Arial Narrow"/>
        </w:rPr>
        <w:t>: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Registros Lidos: quantidade de registros do arquivo lidos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Registros Baixados: quantidade de registros baixados para integração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Registros Rejeitados: quantidade de registros rejeitados pela integração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Baixados com Divergência: quantidade de registros baixados</w:t>
      </w:r>
      <w:proofErr w:type="gramStart"/>
      <w:r>
        <w:rPr>
          <w:rFonts w:ascii="Arial Narrow" w:hAnsi="Arial Narrow"/>
        </w:rPr>
        <w:t xml:space="preserve"> mas</w:t>
      </w:r>
      <w:proofErr w:type="gramEnd"/>
      <w:r>
        <w:rPr>
          <w:rFonts w:ascii="Arial Narrow" w:hAnsi="Arial Narrow"/>
        </w:rPr>
        <w:t xml:space="preserve"> com divergência.</w:t>
      </w:r>
    </w:p>
    <w:p w:rsidR="0033309B" w:rsidRDefault="0033309B" w:rsidP="0010198B">
      <w:pPr>
        <w:ind w:left="426"/>
        <w:rPr>
          <w:rFonts w:ascii="Arial Narrow" w:hAnsi="Arial Narrow"/>
        </w:rPr>
      </w:pPr>
    </w:p>
    <w:p w:rsidR="0033309B" w:rsidRDefault="003330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9C4D12" w:rsidRDefault="009C4D12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Procurar: indicação do arquivo para baixa bancaria.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Integrar</w:t>
      </w:r>
      <w:r w:rsidR="00BC4F6B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realiza a integração conforme informação digitada e regras descritas.</w:t>
      </w:r>
    </w:p>
    <w:p w:rsidR="00BC4F6B" w:rsidRDefault="00BC4F6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resultado da integração</w:t>
      </w:r>
    </w:p>
    <w:p w:rsidR="00BC4F6B" w:rsidRDefault="00BC4F6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para arquivo </w:t>
      </w:r>
      <w:proofErr w:type="spellStart"/>
      <w:proofErr w:type="gramStart"/>
      <w:r>
        <w:rPr>
          <w:rFonts w:ascii="Arial Narrow" w:hAnsi="Arial Narrow"/>
        </w:rPr>
        <w:t>excel</w:t>
      </w:r>
      <w:proofErr w:type="spellEnd"/>
      <w:proofErr w:type="gramEnd"/>
      <w:r>
        <w:rPr>
          <w:rFonts w:ascii="Arial Narrow" w:hAnsi="Arial Narrow"/>
        </w:rPr>
        <w:t xml:space="preserve"> o resultado da integração.</w:t>
      </w:r>
    </w:p>
    <w:p w:rsidR="0033309B" w:rsidRDefault="0033309B" w:rsidP="0010198B">
      <w:pPr>
        <w:ind w:left="426"/>
        <w:rPr>
          <w:rFonts w:ascii="Arial Narrow" w:hAnsi="Arial Narrow"/>
        </w:rPr>
      </w:pPr>
    </w:p>
    <w:p w:rsidR="0019770D" w:rsidRDefault="0019770D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Baixa Bancaria</w:t>
      </w:r>
      <w:r w:rsidRPr="00271A13">
        <w:rPr>
          <w:rFonts w:ascii="Arial Narrow" w:hAnsi="Arial Narrow"/>
          <w:b/>
        </w:rPr>
        <w:t>”</w:t>
      </w:r>
    </w:p>
    <w:p w:rsidR="0019770D" w:rsidRDefault="00B966E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40.45pt">
            <v:imagedata r:id="rId8" o:title=""/>
          </v:shape>
        </w:pict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19770D" w:rsidRDefault="0019770D" w:rsidP="0010198B">
      <w:pPr>
        <w:ind w:left="426"/>
        <w:rPr>
          <w:rFonts w:ascii="Arial Narrow" w:hAnsi="Arial Narrow"/>
        </w:rPr>
      </w:pPr>
    </w:p>
    <w:p w:rsidR="0019770D" w:rsidRDefault="0019770D" w:rsidP="0010198B">
      <w:pPr>
        <w:ind w:left="426"/>
        <w:rPr>
          <w:rFonts w:ascii="Arial Narrow" w:hAnsi="Arial Narrow"/>
        </w:rPr>
      </w:pPr>
    </w:p>
    <w:p w:rsidR="0019770D" w:rsidRPr="00875148" w:rsidRDefault="0019770D" w:rsidP="0010198B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19770D" w:rsidRDefault="0019770D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19770D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19770D" w:rsidRPr="00875148" w:rsidRDefault="0019770D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19770D" w:rsidRDefault="0019770D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19770D" w:rsidRPr="001E5B29" w:rsidRDefault="0019770D" w:rsidP="001E5B29">
      <w:pPr>
        <w:pStyle w:val="TCTips"/>
        <w:ind w:firstLine="720"/>
        <w:rPr>
          <w:i w:val="0"/>
        </w:rPr>
      </w:pPr>
    </w:p>
    <w:p w:rsidR="0019770D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19770D" w:rsidRPr="00B978C8" w:rsidRDefault="0019770D" w:rsidP="00B978C8"/>
    <w:p w:rsidR="0019770D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19770D" w:rsidRPr="00B978C8" w:rsidRDefault="0019770D" w:rsidP="00B978C8"/>
    <w:p w:rsidR="0019770D" w:rsidRPr="00875148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19770D" w:rsidRPr="00875148" w:rsidRDefault="0019770D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19770D" w:rsidRPr="00875148" w:rsidRDefault="0019770D">
      <w:pPr>
        <w:pStyle w:val="TCTips"/>
        <w:rPr>
          <w:rFonts w:ascii="Arial Narrow" w:hAnsi="Arial Narrow"/>
          <w:i w:val="0"/>
          <w:lang w:val="es-ES_tradnl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19770D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19770D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19770D" w:rsidRPr="00875148" w:rsidRDefault="0019770D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19770D" w:rsidRPr="00875148" w:rsidRDefault="0019770D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19770D" w:rsidRPr="00875148" w:rsidRDefault="0019770D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19770D" w:rsidRPr="00875148" w:rsidRDefault="0019770D" w:rsidP="0000716A">
      <w:pPr>
        <w:rPr>
          <w:rFonts w:ascii="Arial Narrow" w:hAnsi="Arial Narrow"/>
        </w:rPr>
      </w:pPr>
    </w:p>
    <w:p w:rsidR="0019770D" w:rsidRPr="00875148" w:rsidRDefault="0019770D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19770D" w:rsidRPr="00875148" w:rsidRDefault="0019770D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19770D" w:rsidRPr="00875148" w:rsidRDefault="0019770D" w:rsidP="00A14994">
      <w:pPr>
        <w:rPr>
          <w:rFonts w:ascii="Arial Narrow" w:hAnsi="Arial Narrow"/>
        </w:rPr>
      </w:pPr>
    </w:p>
    <w:p w:rsidR="0019770D" w:rsidRPr="00875148" w:rsidRDefault="0019770D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19770D" w:rsidRPr="00875148" w:rsidRDefault="0019770D" w:rsidP="002552D5">
      <w:pPr>
        <w:rPr>
          <w:rFonts w:ascii="Arial Narrow" w:hAnsi="Arial Narrow"/>
        </w:rPr>
      </w:pPr>
    </w:p>
    <w:p w:rsidR="0019770D" w:rsidRPr="00875148" w:rsidRDefault="0019770D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19770D" w:rsidRPr="00875148">
        <w:tc>
          <w:tcPr>
            <w:tcW w:w="1844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sectPr w:rsidR="0019770D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A91" w:rsidRDefault="00D13A91">
      <w:r>
        <w:separator/>
      </w:r>
    </w:p>
  </w:endnote>
  <w:endnote w:type="continuationSeparator" w:id="0">
    <w:p w:rsidR="00D13A91" w:rsidRDefault="00D1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0D" w:rsidRDefault="0019770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A52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A5213">
      <w:rPr>
        <w:rStyle w:val="Nmerodepgina"/>
        <w:rFonts w:ascii="Arial" w:hAnsi="Arial"/>
        <w:snapToGrid w:val="0"/>
      </w:rPr>
      <w:fldChar w:fldCharType="separate"/>
    </w:r>
    <w:r w:rsidR="003F60F6">
      <w:rPr>
        <w:rStyle w:val="Nmerodepgina"/>
        <w:rFonts w:ascii="Arial" w:hAnsi="Arial"/>
        <w:noProof/>
        <w:snapToGrid w:val="0"/>
      </w:rPr>
      <w:t>1</w:t>
    </w:r>
    <w:r w:rsidR="003A521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A52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A5213">
      <w:rPr>
        <w:rStyle w:val="Nmerodepgina"/>
        <w:rFonts w:ascii="Arial" w:hAnsi="Arial"/>
        <w:snapToGrid w:val="0"/>
      </w:rPr>
      <w:fldChar w:fldCharType="separate"/>
    </w:r>
    <w:r w:rsidR="003F60F6">
      <w:rPr>
        <w:rStyle w:val="Nmerodepgina"/>
        <w:rFonts w:ascii="Arial" w:hAnsi="Arial"/>
        <w:noProof/>
        <w:snapToGrid w:val="0"/>
      </w:rPr>
      <w:t>7</w:t>
    </w:r>
    <w:r w:rsidR="003A521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A91" w:rsidRDefault="00D13A91">
      <w:r>
        <w:separator/>
      </w:r>
    </w:p>
  </w:footnote>
  <w:footnote w:type="continuationSeparator" w:id="0">
    <w:p w:rsidR="00D13A91" w:rsidRDefault="00D13A91">
      <w:r>
        <w:continuationSeparator/>
      </w:r>
    </w:p>
  </w:footnote>
  <w:footnote w:id="1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9770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19770D" w:rsidRPr="009540DC" w:rsidRDefault="00D13A9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2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19770D" w:rsidRPr="009540DC" w:rsidRDefault="0019770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9770D">
      <w:trPr>
        <w:cantSplit/>
        <w:trHeight w:val="337"/>
        <w:jc w:val="center"/>
      </w:trPr>
      <w:tc>
        <w:tcPr>
          <w:tcW w:w="2089" w:type="dxa"/>
          <w:vMerge/>
        </w:tcPr>
        <w:p w:rsidR="0019770D" w:rsidRPr="009540DC" w:rsidRDefault="0019770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19770D" w:rsidRPr="009540DC" w:rsidRDefault="0019770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19770D" w:rsidRPr="009540DC" w:rsidRDefault="0019770D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02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01</w:t>
          </w:r>
          <w:r w:rsidRPr="009540DC">
            <w:rPr>
              <w:rFonts w:ascii="Arial" w:hAnsi="Arial"/>
              <w:sz w:val="16"/>
            </w:rPr>
            <w:t>/201</w:t>
          </w:r>
          <w:r>
            <w:rPr>
              <w:rFonts w:ascii="Arial" w:hAnsi="Arial"/>
              <w:sz w:val="16"/>
            </w:rPr>
            <w:t>2</w:t>
          </w:r>
        </w:p>
      </w:tc>
    </w:tr>
    <w:tr w:rsidR="0019770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9770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9770D" w:rsidRPr="009540DC" w:rsidRDefault="0019770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19770D" w:rsidRDefault="001977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07198"/>
    <w:rsid w:val="000111F6"/>
    <w:rsid w:val="000119B3"/>
    <w:rsid w:val="00011A3A"/>
    <w:rsid w:val="00014DB8"/>
    <w:rsid w:val="0002068B"/>
    <w:rsid w:val="00025789"/>
    <w:rsid w:val="00026F37"/>
    <w:rsid w:val="000339EB"/>
    <w:rsid w:val="00033B45"/>
    <w:rsid w:val="00034CB0"/>
    <w:rsid w:val="00035A9F"/>
    <w:rsid w:val="000408DB"/>
    <w:rsid w:val="000425DB"/>
    <w:rsid w:val="00043B76"/>
    <w:rsid w:val="00045613"/>
    <w:rsid w:val="0005102B"/>
    <w:rsid w:val="0005798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414B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3A4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45DF9"/>
    <w:rsid w:val="0015322F"/>
    <w:rsid w:val="00154A64"/>
    <w:rsid w:val="00155152"/>
    <w:rsid w:val="00155485"/>
    <w:rsid w:val="00155AF9"/>
    <w:rsid w:val="001561FF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36F9"/>
    <w:rsid w:val="00186729"/>
    <w:rsid w:val="0018798B"/>
    <w:rsid w:val="00190B56"/>
    <w:rsid w:val="0019415F"/>
    <w:rsid w:val="00195723"/>
    <w:rsid w:val="0019770D"/>
    <w:rsid w:val="001A53AE"/>
    <w:rsid w:val="001B744E"/>
    <w:rsid w:val="001C0F36"/>
    <w:rsid w:val="001C0FEA"/>
    <w:rsid w:val="001C328E"/>
    <w:rsid w:val="001C3A9A"/>
    <w:rsid w:val="001D0F63"/>
    <w:rsid w:val="001D24B2"/>
    <w:rsid w:val="001D3A86"/>
    <w:rsid w:val="001D55EF"/>
    <w:rsid w:val="001D5FD3"/>
    <w:rsid w:val="001E482F"/>
    <w:rsid w:val="001E5B29"/>
    <w:rsid w:val="001F1D50"/>
    <w:rsid w:val="001F34B9"/>
    <w:rsid w:val="001F36C6"/>
    <w:rsid w:val="001F3E3A"/>
    <w:rsid w:val="001F4ADC"/>
    <w:rsid w:val="001F53B7"/>
    <w:rsid w:val="00200E5E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F"/>
    <w:rsid w:val="002D2F9A"/>
    <w:rsid w:val="002D36B7"/>
    <w:rsid w:val="002D3A39"/>
    <w:rsid w:val="002D6771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638"/>
    <w:rsid w:val="00315652"/>
    <w:rsid w:val="00321262"/>
    <w:rsid w:val="00321FF4"/>
    <w:rsid w:val="00324DF4"/>
    <w:rsid w:val="0032615C"/>
    <w:rsid w:val="00330740"/>
    <w:rsid w:val="0033309B"/>
    <w:rsid w:val="00343E85"/>
    <w:rsid w:val="00346096"/>
    <w:rsid w:val="0034692E"/>
    <w:rsid w:val="00346E2C"/>
    <w:rsid w:val="00352574"/>
    <w:rsid w:val="00360B96"/>
    <w:rsid w:val="003613CD"/>
    <w:rsid w:val="0036483C"/>
    <w:rsid w:val="00370AA5"/>
    <w:rsid w:val="003735EF"/>
    <w:rsid w:val="003753C5"/>
    <w:rsid w:val="003814DB"/>
    <w:rsid w:val="00381B17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213"/>
    <w:rsid w:val="003B124F"/>
    <w:rsid w:val="003C0E76"/>
    <w:rsid w:val="003C2B66"/>
    <w:rsid w:val="003C3E5A"/>
    <w:rsid w:val="003C6159"/>
    <w:rsid w:val="003C7E6F"/>
    <w:rsid w:val="003D0C79"/>
    <w:rsid w:val="003D1165"/>
    <w:rsid w:val="003D4B3F"/>
    <w:rsid w:val="003D5F2A"/>
    <w:rsid w:val="003D6623"/>
    <w:rsid w:val="003E65D7"/>
    <w:rsid w:val="003F3769"/>
    <w:rsid w:val="003F4CD3"/>
    <w:rsid w:val="003F51EA"/>
    <w:rsid w:val="003F60F6"/>
    <w:rsid w:val="003F640A"/>
    <w:rsid w:val="00406C5E"/>
    <w:rsid w:val="0040743C"/>
    <w:rsid w:val="00407BCF"/>
    <w:rsid w:val="0041262B"/>
    <w:rsid w:val="004150D4"/>
    <w:rsid w:val="00415BE9"/>
    <w:rsid w:val="00415F64"/>
    <w:rsid w:val="00425CF6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66E5F"/>
    <w:rsid w:val="004748E1"/>
    <w:rsid w:val="00475930"/>
    <w:rsid w:val="00481037"/>
    <w:rsid w:val="0048184D"/>
    <w:rsid w:val="004848D8"/>
    <w:rsid w:val="00485E88"/>
    <w:rsid w:val="0049781C"/>
    <w:rsid w:val="004A0DF3"/>
    <w:rsid w:val="004A1BB1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E75E9"/>
    <w:rsid w:val="004F0513"/>
    <w:rsid w:val="004F355F"/>
    <w:rsid w:val="004F73A2"/>
    <w:rsid w:val="004F7A14"/>
    <w:rsid w:val="00504061"/>
    <w:rsid w:val="0050515B"/>
    <w:rsid w:val="00507162"/>
    <w:rsid w:val="00507568"/>
    <w:rsid w:val="00507709"/>
    <w:rsid w:val="00514BD6"/>
    <w:rsid w:val="00517854"/>
    <w:rsid w:val="005205DF"/>
    <w:rsid w:val="00520752"/>
    <w:rsid w:val="00520A18"/>
    <w:rsid w:val="00525158"/>
    <w:rsid w:val="005302D0"/>
    <w:rsid w:val="00533434"/>
    <w:rsid w:val="00533709"/>
    <w:rsid w:val="005342FA"/>
    <w:rsid w:val="00536B8D"/>
    <w:rsid w:val="0054470E"/>
    <w:rsid w:val="00550E13"/>
    <w:rsid w:val="00551A51"/>
    <w:rsid w:val="005529EC"/>
    <w:rsid w:val="00555020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44A8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05BB"/>
    <w:rsid w:val="006740BF"/>
    <w:rsid w:val="00674551"/>
    <w:rsid w:val="00676DC7"/>
    <w:rsid w:val="00682BB5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317"/>
    <w:rsid w:val="0073442D"/>
    <w:rsid w:val="00734F41"/>
    <w:rsid w:val="00736B62"/>
    <w:rsid w:val="00736D34"/>
    <w:rsid w:val="00737BCC"/>
    <w:rsid w:val="007400F0"/>
    <w:rsid w:val="007472E9"/>
    <w:rsid w:val="00752424"/>
    <w:rsid w:val="00755872"/>
    <w:rsid w:val="007565D7"/>
    <w:rsid w:val="00757AD2"/>
    <w:rsid w:val="0076025F"/>
    <w:rsid w:val="00772978"/>
    <w:rsid w:val="0077376A"/>
    <w:rsid w:val="00776469"/>
    <w:rsid w:val="00792AF6"/>
    <w:rsid w:val="00793B84"/>
    <w:rsid w:val="00793D6C"/>
    <w:rsid w:val="00794E95"/>
    <w:rsid w:val="007974B6"/>
    <w:rsid w:val="007A00C4"/>
    <w:rsid w:val="007A2713"/>
    <w:rsid w:val="007B05C0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2EDB"/>
    <w:rsid w:val="0080382D"/>
    <w:rsid w:val="008110AC"/>
    <w:rsid w:val="008125D7"/>
    <w:rsid w:val="00813102"/>
    <w:rsid w:val="008140EF"/>
    <w:rsid w:val="00823133"/>
    <w:rsid w:val="00824444"/>
    <w:rsid w:val="00831F87"/>
    <w:rsid w:val="00832F35"/>
    <w:rsid w:val="00841321"/>
    <w:rsid w:val="008508C5"/>
    <w:rsid w:val="00854EA4"/>
    <w:rsid w:val="00856582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A5E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0DCF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4D12"/>
    <w:rsid w:val="009D0684"/>
    <w:rsid w:val="009D6BA7"/>
    <w:rsid w:val="009E79E6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263E"/>
    <w:rsid w:val="00A3631C"/>
    <w:rsid w:val="00A36F80"/>
    <w:rsid w:val="00A45FD4"/>
    <w:rsid w:val="00A47B45"/>
    <w:rsid w:val="00A504B8"/>
    <w:rsid w:val="00A50F02"/>
    <w:rsid w:val="00A52738"/>
    <w:rsid w:val="00A52FDA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1D08"/>
    <w:rsid w:val="00B232EC"/>
    <w:rsid w:val="00B26273"/>
    <w:rsid w:val="00B26CF8"/>
    <w:rsid w:val="00B275F6"/>
    <w:rsid w:val="00B334FA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09B4"/>
    <w:rsid w:val="00B84DBD"/>
    <w:rsid w:val="00B86F32"/>
    <w:rsid w:val="00B87E6C"/>
    <w:rsid w:val="00B92540"/>
    <w:rsid w:val="00B966EF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C4F6B"/>
    <w:rsid w:val="00BD06A1"/>
    <w:rsid w:val="00BD0D7E"/>
    <w:rsid w:val="00BD11A1"/>
    <w:rsid w:val="00BD16C4"/>
    <w:rsid w:val="00BD1DF1"/>
    <w:rsid w:val="00BD4414"/>
    <w:rsid w:val="00BE0886"/>
    <w:rsid w:val="00BE1773"/>
    <w:rsid w:val="00BE1A1C"/>
    <w:rsid w:val="00BE1CD2"/>
    <w:rsid w:val="00BF0AAB"/>
    <w:rsid w:val="00BF216B"/>
    <w:rsid w:val="00BF243E"/>
    <w:rsid w:val="00BF72C0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AFD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052B"/>
    <w:rsid w:val="00CB1B89"/>
    <w:rsid w:val="00CB7054"/>
    <w:rsid w:val="00CB7DB2"/>
    <w:rsid w:val="00CC186B"/>
    <w:rsid w:val="00CC1DD5"/>
    <w:rsid w:val="00CC356D"/>
    <w:rsid w:val="00CC628B"/>
    <w:rsid w:val="00CD63B0"/>
    <w:rsid w:val="00CE15EA"/>
    <w:rsid w:val="00CE7B95"/>
    <w:rsid w:val="00CF2AC9"/>
    <w:rsid w:val="00CF360A"/>
    <w:rsid w:val="00D013E8"/>
    <w:rsid w:val="00D019BE"/>
    <w:rsid w:val="00D07CC7"/>
    <w:rsid w:val="00D1287F"/>
    <w:rsid w:val="00D131F2"/>
    <w:rsid w:val="00D13A91"/>
    <w:rsid w:val="00D1455B"/>
    <w:rsid w:val="00D15072"/>
    <w:rsid w:val="00D1558F"/>
    <w:rsid w:val="00D16DDA"/>
    <w:rsid w:val="00D17CD0"/>
    <w:rsid w:val="00D20231"/>
    <w:rsid w:val="00D20397"/>
    <w:rsid w:val="00D242D8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0282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2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D5CFA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5DFB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6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291</TotalTime>
  <Pages>7</Pages>
  <Words>1112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28</cp:revision>
  <cp:lastPrinted>2009-11-19T20:24:00Z</cp:lastPrinted>
  <dcterms:created xsi:type="dcterms:W3CDTF">2012-01-02T16:59:00Z</dcterms:created>
  <dcterms:modified xsi:type="dcterms:W3CDTF">2012-03-26T22:23:00Z</dcterms:modified>
</cp:coreProperties>
</file>