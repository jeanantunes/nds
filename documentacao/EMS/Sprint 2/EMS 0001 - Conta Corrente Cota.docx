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70E" w:rsidRPr="00875148" w:rsidRDefault="0044570E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44570E" w:rsidRPr="00875148" w:rsidRDefault="0044570E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44570E" w:rsidRPr="00875148" w:rsidRDefault="0044570E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0001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Conta Corrente </w:t>
      </w:r>
      <w:r w:rsidR="007E0B87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44570E" w:rsidRPr="00875148" w:rsidRDefault="0044570E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44570E" w:rsidRPr="00875148" w:rsidRDefault="0044570E">
      <w:pPr>
        <w:jc w:val="center"/>
        <w:rPr>
          <w:rFonts w:ascii="Arial Narrow" w:hAnsi="Arial Narrow"/>
          <w:b/>
          <w:sz w:val="48"/>
        </w:rPr>
      </w:pPr>
    </w:p>
    <w:p w:rsidR="0044570E" w:rsidRPr="00875148" w:rsidRDefault="0044570E">
      <w:pPr>
        <w:pStyle w:val="Cabealho"/>
        <w:rPr>
          <w:rFonts w:ascii="Arial Narrow" w:hAnsi="Arial Narrow"/>
        </w:rPr>
      </w:pPr>
    </w:p>
    <w:p w:rsidR="0044570E" w:rsidRPr="00875148" w:rsidRDefault="0044570E">
      <w:pPr>
        <w:pStyle w:val="Cabealho"/>
        <w:rPr>
          <w:rFonts w:ascii="Arial Narrow" w:hAnsi="Arial Narrow"/>
        </w:rPr>
      </w:pPr>
    </w:p>
    <w:p w:rsidR="0044570E" w:rsidRPr="00875148" w:rsidRDefault="0044570E">
      <w:pPr>
        <w:pStyle w:val="Cabealho"/>
        <w:rPr>
          <w:rFonts w:ascii="Arial Narrow" w:hAnsi="Arial Narrow"/>
        </w:rPr>
      </w:pPr>
    </w:p>
    <w:p w:rsidR="0044570E" w:rsidRPr="00875148" w:rsidRDefault="0044570E">
      <w:pPr>
        <w:pStyle w:val="Cabealho"/>
        <w:rPr>
          <w:rFonts w:ascii="Arial Narrow" w:hAnsi="Arial Narrow"/>
        </w:rPr>
      </w:pPr>
    </w:p>
    <w:p w:rsidR="0044570E" w:rsidRPr="00875148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Default="0044570E">
      <w:pPr>
        <w:pStyle w:val="Cabealho"/>
        <w:rPr>
          <w:rFonts w:ascii="Arial Narrow" w:hAnsi="Arial Narrow"/>
        </w:rPr>
      </w:pPr>
    </w:p>
    <w:p w:rsidR="0044570E" w:rsidRPr="00875148" w:rsidRDefault="0044570E">
      <w:pPr>
        <w:rPr>
          <w:rFonts w:ascii="Arial Narrow" w:hAnsi="Arial Narrow"/>
        </w:rPr>
      </w:pPr>
    </w:p>
    <w:p w:rsidR="0044570E" w:rsidRPr="00875148" w:rsidRDefault="0044570E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44570E" w:rsidRPr="00875148" w:rsidTr="003D4B3F">
        <w:tc>
          <w:tcPr>
            <w:tcW w:w="1134" w:type="dxa"/>
          </w:tcPr>
          <w:p w:rsidR="0044570E" w:rsidRPr="00875148" w:rsidRDefault="0044570E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44570E" w:rsidRPr="00875148" w:rsidRDefault="0044570E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44570E" w:rsidRPr="00875148" w:rsidRDefault="0044570E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44570E" w:rsidRPr="00875148" w:rsidRDefault="0044570E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44570E" w:rsidRPr="00875148" w:rsidRDefault="0044570E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44570E" w:rsidRPr="00875148" w:rsidTr="003D4B3F">
        <w:tc>
          <w:tcPr>
            <w:tcW w:w="1134" w:type="dxa"/>
          </w:tcPr>
          <w:p w:rsidR="0044570E" w:rsidRPr="00875148" w:rsidRDefault="0044570E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44570E" w:rsidRPr="00875148" w:rsidRDefault="0044570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44570E" w:rsidRPr="00875148" w:rsidRDefault="0044570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44570E" w:rsidRPr="00875148" w:rsidRDefault="0044570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44570E" w:rsidRPr="00875148" w:rsidRDefault="0044570E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4570E" w:rsidRPr="00875148" w:rsidTr="003D4B3F">
        <w:tc>
          <w:tcPr>
            <w:tcW w:w="1134" w:type="dxa"/>
          </w:tcPr>
          <w:p w:rsidR="0044570E" w:rsidRPr="00875148" w:rsidRDefault="0041774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28/02/2011</w:t>
            </w:r>
          </w:p>
        </w:tc>
        <w:tc>
          <w:tcPr>
            <w:tcW w:w="1134" w:type="dxa"/>
          </w:tcPr>
          <w:p w:rsidR="0044570E" w:rsidRPr="00875148" w:rsidRDefault="0041774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44570E" w:rsidRPr="00875148" w:rsidRDefault="0041774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44570E" w:rsidRPr="00875148" w:rsidRDefault="0041774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44570E" w:rsidRPr="00875148" w:rsidRDefault="0041774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E672C" w:rsidRPr="00875148" w:rsidTr="008E672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72C" w:rsidRPr="00875148" w:rsidRDefault="008E672C" w:rsidP="008E672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02/03/2011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72C" w:rsidRPr="00875148" w:rsidRDefault="008E672C" w:rsidP="00AF2C2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72C" w:rsidRPr="00875148" w:rsidRDefault="008E672C" w:rsidP="008E672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Inclusão de referencia a EMS relacionadas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72C" w:rsidRPr="00875148" w:rsidRDefault="008E672C" w:rsidP="00AF2C2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72C" w:rsidRPr="00875148" w:rsidRDefault="008E672C" w:rsidP="00AF2C2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14F4E" w:rsidRPr="00875148" w:rsidTr="008E672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F4E" w:rsidRDefault="00A14F4E" w:rsidP="008E672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09/03/2011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F4E" w:rsidRDefault="00A14F4E" w:rsidP="00AF2C2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F4E" w:rsidRDefault="00A14F4E" w:rsidP="008E672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F4E" w:rsidRDefault="00A14F4E" w:rsidP="00AF2C2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4F4E" w:rsidRDefault="00A14F4E" w:rsidP="00AF2C2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E19D9" w:rsidTr="003E19D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9D9" w:rsidRDefault="003E19D9" w:rsidP="00731FFE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19</w:t>
            </w:r>
            <w:r>
              <w:rPr>
                <w:rFonts w:ascii="Arial Narrow" w:hAnsi="Arial Narrow"/>
                <w:color w:val="0000FF"/>
                <w:lang w:val="es-ES_tradnl"/>
              </w:rPr>
              <w:t>/03/2011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9D9" w:rsidRDefault="003E19D9" w:rsidP="00731FFE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9D9" w:rsidRDefault="003E19D9" w:rsidP="00731FF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9D9" w:rsidRDefault="003E19D9" w:rsidP="00731FF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9D9" w:rsidRDefault="003E19D9" w:rsidP="00731FF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44570E" w:rsidRDefault="0044570E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44570E" w:rsidRPr="00875148" w:rsidRDefault="0044570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44570E" w:rsidRPr="00875148" w:rsidRDefault="0044570E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4570E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44570E" w:rsidRPr="00875148" w:rsidRDefault="0044570E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44570E" w:rsidRPr="00875148" w:rsidRDefault="0044570E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44570E" w:rsidRPr="00875148">
        <w:trPr>
          <w:cantSplit/>
          <w:trHeight w:val="235"/>
        </w:trPr>
        <w:tc>
          <w:tcPr>
            <w:tcW w:w="4889" w:type="dxa"/>
            <w:vMerge/>
          </w:tcPr>
          <w:p w:rsidR="0044570E" w:rsidRPr="00875148" w:rsidRDefault="0044570E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44570E" w:rsidRPr="00875148" w:rsidRDefault="0044570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44570E" w:rsidRPr="00875148">
        <w:tc>
          <w:tcPr>
            <w:tcW w:w="4889" w:type="dxa"/>
          </w:tcPr>
          <w:p w:rsidR="0044570E" w:rsidRPr="00875148" w:rsidRDefault="0044570E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44570E" w:rsidRPr="009540DC" w:rsidRDefault="0044570E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44570E" w:rsidRPr="00875148" w:rsidRDefault="0044570E">
      <w:pPr>
        <w:rPr>
          <w:rFonts w:ascii="Arial Narrow" w:hAnsi="Arial Narrow"/>
        </w:rPr>
      </w:pPr>
    </w:p>
    <w:p w:rsidR="0044570E" w:rsidRPr="00875148" w:rsidRDefault="0044570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44570E" w:rsidRPr="00875148" w:rsidRDefault="0044570E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44570E" w:rsidRPr="00875148">
        <w:tc>
          <w:tcPr>
            <w:tcW w:w="9779" w:type="dxa"/>
          </w:tcPr>
          <w:p w:rsidR="0044570E" w:rsidRPr="009540DC" w:rsidRDefault="0044570E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44570E" w:rsidRPr="00D90C24" w:rsidRDefault="0044570E" w:rsidP="007E0B87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Nesta consulta deverá ser visualizado o histórico d</w:t>
            </w:r>
            <w:r w:rsidR="002B26C3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 xml:space="preserve"> Conta Corrente d</w:t>
            </w:r>
            <w:r w:rsidR="007E0B87">
              <w:rPr>
                <w:rFonts w:ascii="Calibri" w:hAnsi="Calibri"/>
                <w:sz w:val="22"/>
                <w:szCs w:val="22"/>
              </w:rPr>
              <w:t>e uma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E0B87">
              <w:rPr>
                <w:rFonts w:ascii="Calibri" w:hAnsi="Calibri"/>
                <w:sz w:val="22"/>
                <w:szCs w:val="22"/>
              </w:rPr>
              <w:t xml:space="preserve">Cota </w:t>
            </w:r>
            <w:r>
              <w:rPr>
                <w:rFonts w:ascii="Calibri" w:hAnsi="Calibri"/>
                <w:sz w:val="22"/>
                <w:szCs w:val="22"/>
              </w:rPr>
              <w:t>especific</w:t>
            </w:r>
            <w:r w:rsidR="007E0B87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44570E" w:rsidRPr="00875148">
        <w:tc>
          <w:tcPr>
            <w:tcW w:w="9779" w:type="dxa"/>
          </w:tcPr>
          <w:p w:rsidR="0044570E" w:rsidRPr="00875148" w:rsidRDefault="0044570E" w:rsidP="003A29F1">
            <w:pPr>
              <w:rPr>
                <w:rFonts w:ascii="Arial Narrow" w:hAnsi="Arial Narrow"/>
              </w:rPr>
            </w:pPr>
          </w:p>
        </w:tc>
      </w:tr>
    </w:tbl>
    <w:p w:rsidR="0044570E" w:rsidRPr="00875148" w:rsidRDefault="0044570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44570E" w:rsidRPr="00875148" w:rsidRDefault="0044570E">
      <w:pPr>
        <w:rPr>
          <w:rFonts w:ascii="Arial Narrow" w:hAnsi="Arial Narrow"/>
        </w:rPr>
      </w:pPr>
    </w:p>
    <w:p w:rsidR="0044570E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44570E" w:rsidRDefault="0044570E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deverá escolher </w:t>
      </w:r>
      <w:r w:rsidR="007E0B87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7E0B87">
        <w:rPr>
          <w:rFonts w:ascii="Calibri" w:hAnsi="Calibri" w:cs="Arial"/>
          <w:color w:val="002060"/>
          <w:sz w:val="22"/>
          <w:szCs w:val="22"/>
        </w:rPr>
        <w:t>Cota</w:t>
      </w:r>
      <w:r w:rsidR="00A14F4E">
        <w:rPr>
          <w:rFonts w:ascii="Calibri" w:hAnsi="Calibri" w:cs="Arial"/>
          <w:color w:val="002060"/>
          <w:sz w:val="22"/>
          <w:szCs w:val="22"/>
        </w:rPr>
        <w:t xml:space="preserve"> para exibição de todas as movimentações</w:t>
      </w:r>
      <w:r w:rsidR="00C647B6">
        <w:rPr>
          <w:rFonts w:ascii="Calibri" w:hAnsi="Calibri" w:cs="Arial"/>
          <w:color w:val="002060"/>
          <w:sz w:val="22"/>
          <w:szCs w:val="22"/>
        </w:rPr>
        <w:t xml:space="preserve"> financeira</w:t>
      </w:r>
      <w:r w:rsidR="00A14F4E">
        <w:rPr>
          <w:rFonts w:ascii="Calibri" w:hAnsi="Calibri" w:cs="Arial"/>
          <w:color w:val="002060"/>
          <w:sz w:val="22"/>
          <w:szCs w:val="22"/>
        </w:rPr>
        <w:t>s</w:t>
      </w:r>
      <w:r w:rsidR="00C647B6">
        <w:rPr>
          <w:rFonts w:ascii="Calibri" w:hAnsi="Calibri" w:cs="Arial"/>
          <w:color w:val="002060"/>
          <w:sz w:val="22"/>
          <w:szCs w:val="22"/>
        </w:rPr>
        <w:t xml:space="preserve"> de uma Cota.</w:t>
      </w:r>
    </w:p>
    <w:p w:rsidR="00A14F4E" w:rsidRDefault="00A14F4E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44570E" w:rsidRDefault="0044570E" w:rsidP="00F103E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consulta deverá disponibilizar </w:t>
      </w:r>
      <w:r w:rsidR="00E20CA2">
        <w:rPr>
          <w:rFonts w:ascii="Arial Narrow" w:hAnsi="Arial Narrow" w:cs="Arial"/>
          <w:color w:val="002060"/>
          <w:sz w:val="22"/>
          <w:szCs w:val="22"/>
        </w:rPr>
        <w:t xml:space="preserve">um grid com </w:t>
      </w:r>
      <w:r>
        <w:rPr>
          <w:rFonts w:ascii="Arial Narrow" w:hAnsi="Arial Narrow" w:cs="Arial"/>
          <w:color w:val="002060"/>
          <w:sz w:val="22"/>
          <w:szCs w:val="22"/>
        </w:rPr>
        <w:t xml:space="preserve">as informações em ordem </w:t>
      </w:r>
      <w:r w:rsidR="00802871">
        <w:rPr>
          <w:rFonts w:ascii="Arial Narrow" w:hAnsi="Arial Narrow" w:cs="Arial"/>
          <w:color w:val="002060"/>
          <w:sz w:val="22"/>
          <w:szCs w:val="22"/>
        </w:rPr>
        <w:t xml:space="preserve">cronológica descendente, onde deverá recuperar da base de dados os registros mais recentes mesmo que </w:t>
      </w:r>
      <w:r w:rsidR="00A25D75">
        <w:rPr>
          <w:rFonts w:ascii="Arial Narrow" w:hAnsi="Arial Narrow" w:cs="Arial"/>
          <w:color w:val="002060"/>
          <w:sz w:val="22"/>
          <w:szCs w:val="22"/>
        </w:rPr>
        <w:t>seja</w:t>
      </w:r>
      <w:r w:rsidR="00802871">
        <w:rPr>
          <w:rFonts w:ascii="Arial Narrow" w:hAnsi="Arial Narrow" w:cs="Arial"/>
          <w:color w:val="002060"/>
          <w:sz w:val="22"/>
          <w:szCs w:val="22"/>
        </w:rPr>
        <w:t xml:space="preserve"> em datas posteriores a data de operação.</w:t>
      </w:r>
    </w:p>
    <w:p w:rsidR="0044570E" w:rsidRDefault="0044570E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44570E" w:rsidRDefault="0044570E" w:rsidP="00605F9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</w:t>
      </w:r>
      <w:r w:rsidR="00605F98">
        <w:rPr>
          <w:rFonts w:ascii="Arial Narrow" w:hAnsi="Arial Narrow" w:cs="Arial"/>
          <w:color w:val="002060"/>
          <w:sz w:val="22"/>
          <w:szCs w:val="22"/>
        </w:rPr>
        <w:t>este</w:t>
      </w:r>
      <w:r>
        <w:rPr>
          <w:rFonts w:ascii="Arial Narrow" w:hAnsi="Arial Narrow" w:cs="Arial"/>
          <w:color w:val="002060"/>
          <w:sz w:val="22"/>
          <w:szCs w:val="22"/>
        </w:rPr>
        <w:t xml:space="preserve"> Grid deverá possibilitar ao clicar em uma linha de determinada data </w:t>
      </w:r>
      <w:r w:rsidR="00605F98">
        <w:rPr>
          <w:rFonts w:ascii="Arial Narrow" w:hAnsi="Arial Narrow" w:cs="Arial"/>
          <w:color w:val="002060"/>
          <w:sz w:val="22"/>
          <w:szCs w:val="22"/>
        </w:rPr>
        <w:t xml:space="preserve">do movimento, a </w:t>
      </w:r>
      <w:r>
        <w:rPr>
          <w:rFonts w:ascii="Arial Narrow" w:hAnsi="Arial Narrow" w:cs="Arial"/>
          <w:color w:val="002060"/>
          <w:sz w:val="22"/>
          <w:szCs w:val="22"/>
        </w:rPr>
        <w:t>visualiza</w:t>
      </w:r>
      <w:r w:rsidR="00605F98">
        <w:rPr>
          <w:rFonts w:ascii="Arial Narrow" w:hAnsi="Arial Narrow" w:cs="Arial"/>
          <w:color w:val="002060"/>
          <w:sz w:val="22"/>
          <w:szCs w:val="22"/>
        </w:rPr>
        <w:t>ção de</w:t>
      </w:r>
      <w:r>
        <w:rPr>
          <w:rFonts w:ascii="Arial Narrow" w:hAnsi="Arial Narrow" w:cs="Arial"/>
          <w:color w:val="002060"/>
          <w:sz w:val="22"/>
          <w:szCs w:val="22"/>
        </w:rPr>
        <w:t xml:space="preserve"> informações analíticas de Consignado</w:t>
      </w:r>
      <w:r w:rsidR="000D1B05">
        <w:rPr>
          <w:rFonts w:ascii="Arial Narrow" w:hAnsi="Arial Narrow" w:cs="Arial"/>
          <w:color w:val="002060"/>
          <w:sz w:val="22"/>
          <w:szCs w:val="22"/>
        </w:rPr>
        <w:t xml:space="preserve"> (</w:t>
      </w:r>
      <w:r w:rsidR="000D1B05" w:rsidRPr="000D1B05">
        <w:rPr>
          <w:rFonts w:ascii="Arial Narrow" w:hAnsi="Arial Narrow" w:cs="Arial"/>
          <w:color w:val="002060"/>
          <w:sz w:val="22"/>
          <w:szCs w:val="22"/>
        </w:rPr>
        <w:t>EMS 0002 - Consignado Cota</w:t>
      </w:r>
      <w:r w:rsidR="000D1B05">
        <w:rPr>
          <w:rFonts w:ascii="Arial Narrow" w:hAnsi="Arial Narrow" w:cs="Arial"/>
          <w:color w:val="002060"/>
          <w:sz w:val="22"/>
          <w:szCs w:val="22"/>
        </w:rPr>
        <w:t>)</w:t>
      </w:r>
      <w:r>
        <w:rPr>
          <w:rFonts w:ascii="Arial Narrow" w:hAnsi="Arial Narrow" w:cs="Arial"/>
          <w:color w:val="002060"/>
          <w:sz w:val="22"/>
          <w:szCs w:val="22"/>
        </w:rPr>
        <w:t xml:space="preserve">, </w:t>
      </w:r>
      <w:r w:rsidR="00CE1F9E">
        <w:rPr>
          <w:rFonts w:ascii="Arial Narrow" w:hAnsi="Arial Narrow" w:cs="Arial"/>
          <w:color w:val="002060"/>
          <w:sz w:val="22"/>
          <w:szCs w:val="22"/>
        </w:rPr>
        <w:t xml:space="preserve">Venda </w:t>
      </w:r>
      <w:proofErr w:type="gramStart"/>
      <w:r w:rsidR="00CE1F9E">
        <w:rPr>
          <w:rFonts w:ascii="Arial Narrow" w:hAnsi="Arial Narrow" w:cs="Arial"/>
          <w:color w:val="002060"/>
          <w:sz w:val="22"/>
          <w:szCs w:val="22"/>
        </w:rPr>
        <w:t>Encalhe</w:t>
      </w:r>
      <w:r w:rsidR="000D1B05">
        <w:rPr>
          <w:rFonts w:ascii="Arial Narrow" w:hAnsi="Arial Narrow" w:cs="Arial"/>
          <w:color w:val="002060"/>
          <w:sz w:val="22"/>
          <w:szCs w:val="22"/>
        </w:rPr>
        <w:t>(</w:t>
      </w:r>
      <w:proofErr w:type="gramEnd"/>
      <w:r w:rsidR="000D1B05" w:rsidRPr="000D1B05">
        <w:rPr>
          <w:rFonts w:ascii="Arial Narrow" w:hAnsi="Arial Narrow" w:cs="Arial"/>
          <w:color w:val="002060"/>
          <w:sz w:val="22"/>
          <w:szCs w:val="22"/>
        </w:rPr>
        <w:t>EMS 0004 - Consulta Compra Encalhe Cota</w:t>
      </w:r>
      <w:r w:rsidR="000D1B05">
        <w:rPr>
          <w:rFonts w:ascii="Arial Narrow" w:hAnsi="Arial Narrow" w:cs="Arial"/>
          <w:color w:val="002060"/>
          <w:sz w:val="22"/>
          <w:szCs w:val="22"/>
        </w:rPr>
        <w:t>)</w:t>
      </w:r>
      <w:r w:rsidR="002068A8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Encalhe</w:t>
      </w:r>
      <w:r w:rsidR="000D1B05">
        <w:rPr>
          <w:rFonts w:ascii="Arial Narrow" w:hAnsi="Arial Narrow" w:cs="Arial"/>
          <w:color w:val="002060"/>
          <w:sz w:val="22"/>
          <w:szCs w:val="22"/>
        </w:rPr>
        <w:t>(</w:t>
      </w:r>
      <w:r w:rsidR="000D1B05" w:rsidRPr="000D1B05">
        <w:rPr>
          <w:rFonts w:ascii="Arial Narrow" w:hAnsi="Arial Narrow" w:cs="Arial"/>
          <w:color w:val="002060"/>
          <w:sz w:val="22"/>
          <w:szCs w:val="22"/>
        </w:rPr>
        <w:t>EMS 0003 - Encalhe Cota</w:t>
      </w:r>
      <w:r w:rsidR="000D1B05">
        <w:rPr>
          <w:rFonts w:ascii="Arial Narrow" w:hAnsi="Arial Narrow" w:cs="Arial"/>
          <w:color w:val="002060"/>
          <w:sz w:val="22"/>
          <w:szCs w:val="22"/>
        </w:rPr>
        <w:t>)</w:t>
      </w:r>
      <w:r w:rsidR="00884673">
        <w:rPr>
          <w:rFonts w:ascii="Arial Narrow" w:hAnsi="Arial Narrow" w:cs="Arial"/>
          <w:color w:val="002060"/>
          <w:sz w:val="22"/>
          <w:szCs w:val="22"/>
        </w:rPr>
        <w:t>,</w:t>
      </w:r>
      <w:r w:rsidR="002068A8">
        <w:rPr>
          <w:rFonts w:ascii="Arial Narrow" w:hAnsi="Arial Narrow" w:cs="Arial"/>
          <w:color w:val="002060"/>
          <w:sz w:val="22"/>
          <w:szCs w:val="22"/>
        </w:rPr>
        <w:t xml:space="preserve"> Debito/Credito</w:t>
      </w:r>
      <w:r w:rsidR="007424E0">
        <w:rPr>
          <w:rFonts w:ascii="Arial Narrow" w:hAnsi="Arial Narrow" w:cs="Arial"/>
          <w:color w:val="002060"/>
          <w:sz w:val="22"/>
          <w:szCs w:val="22"/>
        </w:rPr>
        <w:t>,</w:t>
      </w:r>
      <w:r w:rsidR="00884673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424E0">
        <w:rPr>
          <w:rFonts w:ascii="Arial Narrow" w:hAnsi="Arial Narrow" w:cs="Arial"/>
          <w:color w:val="002060"/>
          <w:sz w:val="22"/>
          <w:szCs w:val="22"/>
        </w:rPr>
        <w:t>E</w:t>
      </w:r>
      <w:r w:rsidR="00884673">
        <w:rPr>
          <w:rFonts w:ascii="Arial Narrow" w:hAnsi="Arial Narrow" w:cs="Arial"/>
          <w:color w:val="002060"/>
          <w:sz w:val="22"/>
          <w:szCs w:val="22"/>
        </w:rPr>
        <w:t>ncargos</w:t>
      </w:r>
      <w:r w:rsidR="007424E0">
        <w:rPr>
          <w:rFonts w:ascii="Arial Narrow" w:hAnsi="Arial Narrow" w:cs="Arial"/>
          <w:color w:val="002060"/>
          <w:sz w:val="22"/>
          <w:szCs w:val="22"/>
        </w:rPr>
        <w:t xml:space="preserve"> e NA</w:t>
      </w:r>
      <w:r w:rsidR="00C67D10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estes links chamar</w:t>
      </w:r>
      <w:r w:rsidR="00A33B60">
        <w:rPr>
          <w:rFonts w:ascii="Arial Narrow" w:hAnsi="Arial Narrow" w:cs="Arial"/>
          <w:color w:val="002060"/>
          <w:sz w:val="22"/>
          <w:szCs w:val="22"/>
        </w:rPr>
        <w:t>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telas correspondentes a cada consulta especifica</w:t>
      </w:r>
      <w:r w:rsidR="00605F98">
        <w:rPr>
          <w:rFonts w:ascii="Arial Narrow" w:hAnsi="Arial Narrow" w:cs="Arial"/>
          <w:color w:val="002060"/>
          <w:sz w:val="22"/>
          <w:szCs w:val="22"/>
        </w:rPr>
        <w:t xml:space="preserve"> dessas informações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C67D10" w:rsidRDefault="00C67D10" w:rsidP="00605F9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Esses são valores consolidados da movimentação financeira da Cota, considerando o percentual de desconto do produto, c</w:t>
      </w:r>
      <w:r w:rsidR="001D03EC">
        <w:rPr>
          <w:rFonts w:ascii="Arial Narrow" w:hAnsi="Arial Narrow" w:cs="Arial"/>
          <w:color w:val="002060"/>
          <w:sz w:val="22"/>
          <w:szCs w:val="22"/>
        </w:rPr>
        <w:t>onforme hierarquia de descontos.</w:t>
      </w:r>
    </w:p>
    <w:p w:rsidR="00AC638F" w:rsidRDefault="00AC638F" w:rsidP="00605F9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ordenação será a data do </w:t>
      </w:r>
      <w:r w:rsidR="00247DD6">
        <w:rPr>
          <w:rFonts w:ascii="Arial Narrow" w:hAnsi="Arial Narrow" w:cs="Arial"/>
          <w:color w:val="002060"/>
          <w:sz w:val="22"/>
          <w:szCs w:val="22"/>
        </w:rPr>
        <w:t>lançamento do movimento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 mais recente para mais antiga.</w:t>
      </w:r>
    </w:p>
    <w:p w:rsidR="00E61485" w:rsidRDefault="00E61485" w:rsidP="00E6148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Nesta tela haverá botões para ação de “imprimir” e “arquivo”, a opção “arquivo” tem como objetivo gerar as informações em formato Excel para utilização da área de negocio, a opção “imprimir” deverá gerar a impressão conforme informações da consulta.</w:t>
      </w:r>
    </w:p>
    <w:p w:rsidR="0044570E" w:rsidRDefault="0044570E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44570E" w:rsidRPr="00875148" w:rsidRDefault="0044570E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44570E" w:rsidRPr="00875148">
        <w:tc>
          <w:tcPr>
            <w:tcW w:w="9779" w:type="dxa"/>
          </w:tcPr>
          <w:p w:rsidR="0044570E" w:rsidRPr="009540DC" w:rsidRDefault="0044570E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44570E" w:rsidRPr="00875148" w:rsidRDefault="0044570E" w:rsidP="00597006">
            <w:pPr>
              <w:rPr>
                <w:rFonts w:ascii="Arial Narrow" w:hAnsi="Arial Narrow"/>
              </w:rPr>
            </w:pPr>
          </w:p>
        </w:tc>
      </w:tr>
    </w:tbl>
    <w:p w:rsidR="0044570E" w:rsidRPr="00875148" w:rsidRDefault="0044570E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44570E" w:rsidRPr="00875148" w:rsidRDefault="0044570E" w:rsidP="00E34CC4">
      <w:pPr>
        <w:rPr>
          <w:rFonts w:ascii="Arial Narrow" w:hAnsi="Arial Narrow"/>
        </w:rPr>
      </w:pPr>
    </w:p>
    <w:p w:rsidR="0044570E" w:rsidRPr="00875148" w:rsidRDefault="0044570E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44570E" w:rsidRPr="00875148" w:rsidRDefault="0044570E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44570E" w:rsidRPr="00875148" w:rsidTr="008573CA">
        <w:trPr>
          <w:trHeight w:val="314"/>
        </w:trPr>
        <w:tc>
          <w:tcPr>
            <w:tcW w:w="3136" w:type="dxa"/>
          </w:tcPr>
          <w:p w:rsidR="0044570E" w:rsidRPr="00875148" w:rsidRDefault="0044570E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44570E" w:rsidRPr="00875148" w:rsidRDefault="0044570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44570E" w:rsidRPr="00875148" w:rsidRDefault="0044570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44570E" w:rsidRPr="00875148" w:rsidRDefault="0044570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44570E" w:rsidRPr="00875148" w:rsidRDefault="0044570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44570E" w:rsidRPr="00875148" w:rsidRDefault="0044570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44570E" w:rsidRPr="00875148" w:rsidTr="008573CA">
        <w:trPr>
          <w:trHeight w:val="228"/>
        </w:trPr>
        <w:tc>
          <w:tcPr>
            <w:tcW w:w="3136" w:type="dxa"/>
          </w:tcPr>
          <w:p w:rsidR="0044570E" w:rsidRPr="009540DC" w:rsidRDefault="0044570E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44570E" w:rsidRPr="00875148" w:rsidTr="008573CA">
        <w:trPr>
          <w:trHeight w:val="228"/>
        </w:trPr>
        <w:tc>
          <w:tcPr>
            <w:tcW w:w="3136" w:type="dxa"/>
          </w:tcPr>
          <w:p w:rsidR="0044570E" w:rsidRPr="009540DC" w:rsidRDefault="0044570E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44570E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4570E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44570E" w:rsidRPr="00875148" w:rsidTr="008573CA">
        <w:trPr>
          <w:trHeight w:val="228"/>
        </w:trPr>
        <w:tc>
          <w:tcPr>
            <w:tcW w:w="3136" w:type="dxa"/>
          </w:tcPr>
          <w:p w:rsidR="0044570E" w:rsidRPr="009540DC" w:rsidRDefault="0044570E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44570E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44570E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44570E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44570E" w:rsidRPr="00FD0CD1" w:rsidRDefault="0044570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44570E" w:rsidRPr="00875148" w:rsidRDefault="0044570E" w:rsidP="008665A6">
      <w:pPr>
        <w:outlineLvl w:val="0"/>
        <w:rPr>
          <w:rFonts w:ascii="Arial Narrow" w:hAnsi="Arial Narrow" w:cs="Arial"/>
          <w:b/>
        </w:rPr>
      </w:pPr>
    </w:p>
    <w:p w:rsidR="0044570E" w:rsidRPr="00875148" w:rsidRDefault="0044570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44570E" w:rsidRPr="00875148" w:rsidRDefault="0044570E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44570E" w:rsidRPr="00875148" w:rsidTr="00092FF2">
        <w:trPr>
          <w:trHeight w:val="234"/>
        </w:trPr>
        <w:tc>
          <w:tcPr>
            <w:tcW w:w="708" w:type="dxa"/>
          </w:tcPr>
          <w:p w:rsidR="0044570E" w:rsidRPr="00875148" w:rsidRDefault="0044570E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44570E" w:rsidRPr="009540DC" w:rsidRDefault="0044570E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44570E" w:rsidRPr="00875148" w:rsidRDefault="0044570E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44570E" w:rsidRPr="00875148" w:rsidRDefault="0044570E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44570E" w:rsidRPr="00875148" w:rsidTr="00092FF2">
        <w:trPr>
          <w:trHeight w:val="236"/>
        </w:trPr>
        <w:tc>
          <w:tcPr>
            <w:tcW w:w="708" w:type="dxa"/>
          </w:tcPr>
          <w:p w:rsidR="0044570E" w:rsidRPr="00875148" w:rsidRDefault="0044570E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44570E" w:rsidRPr="00875148" w:rsidRDefault="0044570E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44570E" w:rsidRPr="009540DC" w:rsidRDefault="0044570E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44570E" w:rsidRPr="00875148" w:rsidRDefault="0044570E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44570E" w:rsidRPr="00875148" w:rsidRDefault="0044570E" w:rsidP="00116B72">
      <w:pPr>
        <w:rPr>
          <w:rFonts w:ascii="Arial Narrow" w:hAnsi="Arial Narrow"/>
        </w:rPr>
      </w:pPr>
    </w:p>
    <w:p w:rsidR="0044570E" w:rsidRPr="00875148" w:rsidRDefault="0044570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das Telas;</w:t>
      </w:r>
    </w:p>
    <w:p w:rsidR="0044570E" w:rsidRPr="00875148" w:rsidRDefault="0044570E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44570E" w:rsidRPr="00875148">
        <w:trPr>
          <w:trHeight w:val="204"/>
        </w:trPr>
        <w:tc>
          <w:tcPr>
            <w:tcW w:w="3239" w:type="dxa"/>
          </w:tcPr>
          <w:p w:rsidR="0044570E" w:rsidRPr="00875148" w:rsidRDefault="0044570E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44570E" w:rsidRPr="00875148" w:rsidRDefault="0044570E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44570E" w:rsidRPr="009540DC" w:rsidRDefault="0044570E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44570E" w:rsidRPr="00875148" w:rsidRDefault="0044570E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44570E" w:rsidRPr="00875148">
        <w:tc>
          <w:tcPr>
            <w:tcW w:w="3239" w:type="dxa"/>
          </w:tcPr>
          <w:p w:rsidR="0044570E" w:rsidRPr="00875148" w:rsidRDefault="0044570E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44570E" w:rsidRPr="00875148" w:rsidRDefault="0044570E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44570E" w:rsidRPr="00875148" w:rsidRDefault="0044570E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44570E" w:rsidRPr="00875148" w:rsidRDefault="0044570E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44570E" w:rsidRPr="00875148" w:rsidRDefault="0044570E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44570E" w:rsidRPr="00875148" w:rsidRDefault="0044570E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44570E" w:rsidRPr="00875148" w:rsidRDefault="0044570E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44570E" w:rsidRPr="00875148">
        <w:trPr>
          <w:trHeight w:val="204"/>
        </w:trPr>
        <w:tc>
          <w:tcPr>
            <w:tcW w:w="3239" w:type="dxa"/>
          </w:tcPr>
          <w:p w:rsidR="0044570E" w:rsidRPr="00875148" w:rsidRDefault="0044570E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44570E" w:rsidRPr="00875148" w:rsidRDefault="0044570E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44570E" w:rsidRPr="009540DC" w:rsidRDefault="0044570E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44570E" w:rsidRPr="00875148" w:rsidRDefault="0044570E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44570E" w:rsidRPr="00875148">
        <w:tc>
          <w:tcPr>
            <w:tcW w:w="3239" w:type="dxa"/>
          </w:tcPr>
          <w:p w:rsidR="0044570E" w:rsidRPr="00875148" w:rsidRDefault="0044570E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44570E" w:rsidRPr="00875148" w:rsidRDefault="0044570E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44570E" w:rsidRPr="00875148" w:rsidRDefault="0044570E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44570E" w:rsidRPr="00875148" w:rsidRDefault="0044570E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44570E" w:rsidRPr="00875148" w:rsidRDefault="0044570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44570E" w:rsidRPr="00875148" w:rsidRDefault="0044570E" w:rsidP="00517854">
      <w:pPr>
        <w:rPr>
          <w:rFonts w:ascii="Arial Narrow" w:hAnsi="Arial Narrow"/>
        </w:rPr>
      </w:pPr>
    </w:p>
    <w:p w:rsidR="0044570E" w:rsidRPr="00875148" w:rsidRDefault="0044570E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44570E" w:rsidRPr="00875148" w:rsidRDefault="0044570E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44570E" w:rsidRPr="00875148" w:rsidTr="008573CA">
        <w:trPr>
          <w:trHeight w:val="204"/>
        </w:trPr>
        <w:tc>
          <w:tcPr>
            <w:tcW w:w="3520" w:type="dxa"/>
          </w:tcPr>
          <w:p w:rsidR="0044570E" w:rsidRPr="00875148" w:rsidRDefault="0044570E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44570E" w:rsidRPr="00875148" w:rsidRDefault="0044570E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44570E" w:rsidRPr="009540DC" w:rsidRDefault="0044570E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44570E" w:rsidRPr="00875148" w:rsidTr="008573CA">
        <w:tc>
          <w:tcPr>
            <w:tcW w:w="3520" w:type="dxa"/>
          </w:tcPr>
          <w:p w:rsidR="0044570E" w:rsidRPr="00875148" w:rsidRDefault="0044570E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44570E" w:rsidRPr="00875148" w:rsidRDefault="0044570E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44570E" w:rsidRPr="00875148" w:rsidRDefault="0044570E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44570E" w:rsidRPr="00875148" w:rsidRDefault="0044570E" w:rsidP="00116B72">
      <w:pPr>
        <w:rPr>
          <w:rFonts w:ascii="Arial Narrow" w:hAnsi="Arial Narrow"/>
        </w:rPr>
      </w:pPr>
    </w:p>
    <w:p w:rsidR="0044570E" w:rsidRPr="00875148" w:rsidRDefault="0044570E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44570E" w:rsidRPr="00875148" w:rsidRDefault="0044570E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44570E" w:rsidRPr="00875148" w:rsidTr="00974529">
        <w:trPr>
          <w:trHeight w:val="204"/>
        </w:trPr>
        <w:tc>
          <w:tcPr>
            <w:tcW w:w="3493" w:type="dxa"/>
          </w:tcPr>
          <w:p w:rsidR="0044570E" w:rsidRPr="00875148" w:rsidRDefault="0044570E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44570E" w:rsidRPr="00875148" w:rsidRDefault="0044570E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44570E" w:rsidRPr="009540DC" w:rsidRDefault="0044570E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44570E" w:rsidRPr="00875148" w:rsidTr="00974529">
        <w:tc>
          <w:tcPr>
            <w:tcW w:w="3493" w:type="dxa"/>
          </w:tcPr>
          <w:p w:rsidR="0044570E" w:rsidRPr="00875148" w:rsidRDefault="0044570E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44570E" w:rsidRPr="00875148" w:rsidRDefault="0044570E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44570E" w:rsidRPr="00875148" w:rsidRDefault="0044570E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44570E" w:rsidRPr="00875148" w:rsidRDefault="0044570E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44570E" w:rsidRPr="00875148" w:rsidRDefault="0044570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44570E" w:rsidRDefault="0044570E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2B26C3" w:rsidRDefault="002B26C3" w:rsidP="002B26C3">
      <w:pPr>
        <w:ind w:left="1146"/>
        <w:rPr>
          <w:rFonts w:ascii="Arial Narrow" w:hAnsi="Arial Narrow"/>
        </w:rPr>
      </w:pPr>
    </w:p>
    <w:p w:rsidR="002B26C3" w:rsidRDefault="00894E34" w:rsidP="002B26C3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</w:t>
      </w:r>
      <w:r w:rsidR="002B26C3" w:rsidRPr="0056668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identificação da Cota</w:t>
      </w:r>
    </w:p>
    <w:p w:rsidR="00894E34" w:rsidRDefault="00894E34" w:rsidP="002B26C3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</w:t>
      </w:r>
      <w:r w:rsidR="007E0B87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7E0B87">
        <w:rPr>
          <w:rFonts w:ascii="Arial Narrow" w:hAnsi="Arial Narrow"/>
        </w:rPr>
        <w:t>Cota</w:t>
      </w:r>
      <w:r>
        <w:rPr>
          <w:rFonts w:ascii="Arial Narrow" w:hAnsi="Arial Narrow"/>
        </w:rPr>
        <w:t xml:space="preserve"> (poderá ser </w:t>
      </w:r>
      <w:r w:rsidR="0017686A">
        <w:rPr>
          <w:rFonts w:ascii="Arial Narrow" w:hAnsi="Arial Narrow"/>
        </w:rPr>
        <w:t>carregado</w:t>
      </w:r>
      <w:r>
        <w:rPr>
          <w:rFonts w:ascii="Arial Narrow" w:hAnsi="Arial Narrow"/>
        </w:rPr>
        <w:t xml:space="preserve"> pela identificação da Cota)</w:t>
      </w:r>
    </w:p>
    <w:p w:rsidR="00894E34" w:rsidRDefault="00894E34" w:rsidP="00894E34">
      <w:pPr>
        <w:rPr>
          <w:rFonts w:ascii="Arial Narrow" w:hAnsi="Arial Narrow"/>
        </w:rPr>
      </w:pPr>
    </w:p>
    <w:p w:rsidR="00894E34" w:rsidRDefault="00894E34" w:rsidP="00894E34">
      <w:pPr>
        <w:rPr>
          <w:rFonts w:ascii="Arial Narrow" w:hAnsi="Arial Narrow"/>
        </w:rPr>
      </w:pPr>
    </w:p>
    <w:p w:rsidR="00894E34" w:rsidRDefault="00894E34" w:rsidP="00894E34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em uma lista. São todos “Não editáveis”.</w:t>
      </w:r>
    </w:p>
    <w:p w:rsidR="00894E34" w:rsidRDefault="00894E34" w:rsidP="00894E34">
      <w:pPr>
        <w:ind w:left="709"/>
        <w:rPr>
          <w:rFonts w:ascii="Arial Narrow" w:hAnsi="Arial Narrow"/>
        </w:rPr>
      </w:pPr>
    </w:p>
    <w:p w:rsidR="00894E34" w:rsidRDefault="00547917" w:rsidP="00894E3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</w:t>
      </w:r>
      <w:r w:rsidR="00894E34">
        <w:rPr>
          <w:rFonts w:ascii="Arial Narrow" w:hAnsi="Arial Narrow"/>
        </w:rPr>
        <w:t xml:space="preserve">: </w:t>
      </w:r>
      <w:r w:rsidR="005672F6">
        <w:rPr>
          <w:rFonts w:ascii="Arial Narrow" w:hAnsi="Arial Narrow"/>
        </w:rPr>
        <w:t>data do lançamento</w:t>
      </w:r>
      <w:r w:rsidR="00247DD6">
        <w:rPr>
          <w:rFonts w:ascii="Arial Narrow" w:hAnsi="Arial Narrow"/>
        </w:rPr>
        <w:t xml:space="preserve"> do movimento</w:t>
      </w:r>
      <w:proofErr w:type="gramStart"/>
      <w:r w:rsidR="005672F6">
        <w:rPr>
          <w:rFonts w:ascii="Arial Narrow" w:hAnsi="Arial Narrow"/>
        </w:rPr>
        <w:t>,</w:t>
      </w:r>
      <w:r w:rsidR="00247DD6">
        <w:rPr>
          <w:rFonts w:ascii="Arial Narrow" w:hAnsi="Arial Narrow"/>
        </w:rPr>
        <w:t xml:space="preserve"> </w:t>
      </w:r>
      <w:r w:rsidR="005672F6">
        <w:rPr>
          <w:rFonts w:ascii="Arial Narrow" w:hAnsi="Arial Narrow"/>
        </w:rPr>
        <w:t>d</w:t>
      </w:r>
      <w:r w:rsidR="00894E34">
        <w:rPr>
          <w:rFonts w:ascii="Arial Narrow" w:hAnsi="Arial Narrow"/>
        </w:rPr>
        <w:t>everá</w:t>
      </w:r>
      <w:proofErr w:type="gramEnd"/>
      <w:r w:rsidR="00894E34">
        <w:rPr>
          <w:rFonts w:ascii="Arial Narrow" w:hAnsi="Arial Narrow"/>
        </w:rPr>
        <w:t xml:space="preserve"> recuperar a informação do cadastro.</w:t>
      </w:r>
    </w:p>
    <w:p w:rsidR="00547917" w:rsidRDefault="002C10A7" w:rsidP="00894E3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</w:t>
      </w:r>
      <w:r w:rsidR="00547917">
        <w:rPr>
          <w:rFonts w:ascii="Arial Narrow" w:hAnsi="Arial Narrow"/>
        </w:rPr>
        <w:t xml:space="preserve">Postergado: </w:t>
      </w:r>
      <w:r w:rsidR="00542B72">
        <w:rPr>
          <w:rFonts w:ascii="Arial Narrow" w:hAnsi="Arial Narrow"/>
        </w:rPr>
        <w:t>Dívidas negociadas</w:t>
      </w:r>
      <w:proofErr w:type="gramStart"/>
      <w:r w:rsidR="00542B72">
        <w:rPr>
          <w:rFonts w:ascii="Arial Narrow" w:hAnsi="Arial Narrow"/>
        </w:rPr>
        <w:t>, d</w:t>
      </w:r>
      <w:r w:rsidR="00547917">
        <w:rPr>
          <w:rFonts w:ascii="Arial Narrow" w:hAnsi="Arial Narrow"/>
        </w:rPr>
        <w:t>everá</w:t>
      </w:r>
      <w:proofErr w:type="gramEnd"/>
      <w:r w:rsidR="00547917">
        <w:rPr>
          <w:rFonts w:ascii="Arial Narrow" w:hAnsi="Arial Narrow"/>
        </w:rPr>
        <w:t xml:space="preserve"> recuperar a informação do cadastro.</w:t>
      </w:r>
    </w:p>
    <w:p w:rsidR="00547917" w:rsidRDefault="000E43DC" w:rsidP="00894E3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</w:t>
      </w:r>
      <w:r w:rsidR="00547917">
        <w:rPr>
          <w:rFonts w:ascii="Arial Narrow" w:hAnsi="Arial Narrow"/>
        </w:rPr>
        <w:t xml:space="preserve">: </w:t>
      </w:r>
      <w:r w:rsidR="00767170">
        <w:rPr>
          <w:rFonts w:ascii="Arial Narrow" w:hAnsi="Arial Narrow"/>
        </w:rPr>
        <w:t xml:space="preserve">valor referente a </w:t>
      </w:r>
      <w:r w:rsidR="00F103EF">
        <w:rPr>
          <w:rFonts w:ascii="Arial Narrow" w:hAnsi="Arial Narrow"/>
        </w:rPr>
        <w:t>N</w:t>
      </w:r>
      <w:r w:rsidR="00767170">
        <w:rPr>
          <w:rFonts w:ascii="Arial Narrow" w:hAnsi="Arial Narrow"/>
        </w:rPr>
        <w:t>úmeros Atrasados</w:t>
      </w:r>
      <w:proofErr w:type="gramStart"/>
      <w:r w:rsidR="00767170">
        <w:rPr>
          <w:rFonts w:ascii="Arial Narrow" w:hAnsi="Arial Narrow"/>
        </w:rPr>
        <w:t>, d</w:t>
      </w:r>
      <w:r w:rsidR="00547917">
        <w:rPr>
          <w:rFonts w:ascii="Arial Narrow" w:hAnsi="Arial Narrow"/>
        </w:rPr>
        <w:t>everá</w:t>
      </w:r>
      <w:proofErr w:type="gramEnd"/>
      <w:r w:rsidR="00547917">
        <w:rPr>
          <w:rFonts w:ascii="Arial Narrow" w:hAnsi="Arial Narrow"/>
        </w:rPr>
        <w:t xml:space="preserve"> recuperar a informação do cadastro.</w:t>
      </w:r>
    </w:p>
    <w:p w:rsidR="00547917" w:rsidRDefault="00547917" w:rsidP="003671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Consignado</w:t>
      </w:r>
      <w:r w:rsidR="00AA786B">
        <w:rPr>
          <w:rFonts w:ascii="Arial Narrow" w:hAnsi="Arial Narrow"/>
        </w:rPr>
        <w:t>r</w:t>
      </w:r>
      <w:r>
        <w:rPr>
          <w:rFonts w:ascii="Arial Narrow" w:hAnsi="Arial Narrow"/>
        </w:rPr>
        <w:t>: Deverá recuperar a informação do cadastro (link para acesso a tela correspondente ao item selecionado)</w:t>
      </w:r>
      <w:r w:rsidR="00367192" w:rsidRPr="00367192">
        <w:t xml:space="preserve"> </w:t>
      </w:r>
      <w:r w:rsidR="00367192">
        <w:t>(</w:t>
      </w:r>
      <w:r w:rsidR="00367192" w:rsidRPr="00367192">
        <w:rPr>
          <w:rFonts w:ascii="Arial Narrow" w:hAnsi="Arial Narrow"/>
        </w:rPr>
        <w:t>EMS 0002 - Consignado Cota</w:t>
      </w:r>
      <w:r w:rsidR="00367192">
        <w:rPr>
          <w:rFonts w:ascii="Arial Narrow" w:hAnsi="Arial Narrow"/>
        </w:rPr>
        <w:t>)</w:t>
      </w:r>
    </w:p>
    <w:p w:rsidR="00547917" w:rsidRDefault="00547917" w:rsidP="003671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Encalhe: Deverá recuperar a informação do cadastro (link para acesso a tela correspondente ao item selecionado).</w:t>
      </w:r>
      <w:r w:rsidR="00367192" w:rsidRPr="00367192">
        <w:t xml:space="preserve"> </w:t>
      </w:r>
      <w:r w:rsidR="00367192">
        <w:t>(</w:t>
      </w:r>
      <w:r w:rsidR="00367192" w:rsidRPr="00367192">
        <w:rPr>
          <w:rFonts w:ascii="Arial Narrow" w:hAnsi="Arial Narrow"/>
        </w:rPr>
        <w:t>EMS 0003 - Encalhe Cota</w:t>
      </w:r>
      <w:r w:rsidR="00367192">
        <w:rPr>
          <w:rFonts w:ascii="Arial Narrow" w:hAnsi="Arial Narrow"/>
        </w:rPr>
        <w:t>)</w:t>
      </w:r>
    </w:p>
    <w:p w:rsidR="00547917" w:rsidRDefault="007E776B" w:rsidP="0036719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Compra de</w:t>
      </w:r>
      <w:r w:rsidR="00AA786B">
        <w:rPr>
          <w:rFonts w:ascii="Arial Narrow" w:hAnsi="Arial Narrow"/>
        </w:rPr>
        <w:t xml:space="preserve"> </w:t>
      </w:r>
      <w:r w:rsidR="00547917">
        <w:rPr>
          <w:rFonts w:ascii="Arial Narrow" w:hAnsi="Arial Narrow"/>
        </w:rPr>
        <w:t>Encalhe: Deverá recuperar a informação do cadastro (link para acesso a tela correspondente ao item selecionado</w:t>
      </w:r>
      <w:proofErr w:type="gramStart"/>
      <w:r w:rsidR="00547917">
        <w:rPr>
          <w:rFonts w:ascii="Arial Narrow" w:hAnsi="Arial Narrow"/>
        </w:rPr>
        <w:t>).</w:t>
      </w:r>
      <w:proofErr w:type="gramEnd"/>
      <w:r w:rsidR="00367192">
        <w:rPr>
          <w:rFonts w:ascii="Arial Narrow" w:hAnsi="Arial Narrow"/>
        </w:rPr>
        <w:t>(</w:t>
      </w:r>
      <w:r w:rsidR="00367192" w:rsidRPr="00367192">
        <w:rPr>
          <w:rFonts w:ascii="Arial Narrow" w:hAnsi="Arial Narrow"/>
        </w:rPr>
        <w:t>EMS 0004 - Consulta Compra Encalhe Cota</w:t>
      </w:r>
      <w:r w:rsidR="00367192">
        <w:rPr>
          <w:rFonts w:ascii="Arial Narrow" w:hAnsi="Arial Narrow"/>
        </w:rPr>
        <w:t>)</w:t>
      </w:r>
    </w:p>
    <w:p w:rsidR="007E776B" w:rsidRDefault="007E776B" w:rsidP="00894E34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Deb</w:t>
      </w:r>
      <w:proofErr w:type="spellEnd"/>
      <w:r>
        <w:rPr>
          <w:rFonts w:ascii="Arial Narrow" w:hAnsi="Arial Narrow"/>
        </w:rPr>
        <w:t>/</w:t>
      </w:r>
      <w:proofErr w:type="spellStart"/>
      <w:r>
        <w:rPr>
          <w:rFonts w:ascii="Arial Narrow" w:hAnsi="Arial Narrow"/>
        </w:rPr>
        <w:t>Cred</w:t>
      </w:r>
      <w:proofErr w:type="spellEnd"/>
      <w:r>
        <w:rPr>
          <w:rFonts w:ascii="Arial Narrow" w:hAnsi="Arial Narrow"/>
        </w:rPr>
        <w:t>: deverá recuperar os lançamentos de débitos e créditos.</w:t>
      </w:r>
    </w:p>
    <w:p w:rsidR="00547917" w:rsidRDefault="00D85D7D" w:rsidP="00894E3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Encargos</w:t>
      </w:r>
      <w:r w:rsidR="00547917">
        <w:rPr>
          <w:rFonts w:ascii="Arial Narrow" w:hAnsi="Arial Narrow"/>
        </w:rPr>
        <w:t xml:space="preserve">: Deverá recuperar </w:t>
      </w:r>
      <w:r>
        <w:rPr>
          <w:rFonts w:ascii="Arial Narrow" w:hAnsi="Arial Narrow"/>
        </w:rPr>
        <w:t xml:space="preserve">da soma de juros e multa conforme </w:t>
      </w:r>
      <w:r w:rsidR="00660E78">
        <w:rPr>
          <w:rFonts w:ascii="Arial Narrow" w:hAnsi="Arial Narrow"/>
        </w:rPr>
        <w:t xml:space="preserve">a informação do cadastro (link para abrir um </w:t>
      </w:r>
      <w:proofErr w:type="spellStart"/>
      <w:r w:rsidR="00660E78">
        <w:rPr>
          <w:rFonts w:ascii="Arial Narrow" w:hAnsi="Arial Narrow"/>
        </w:rPr>
        <w:t>popup</w:t>
      </w:r>
      <w:proofErr w:type="spellEnd"/>
      <w:r w:rsidR="00660E78">
        <w:rPr>
          <w:rFonts w:ascii="Arial Narrow" w:hAnsi="Arial Narrow"/>
        </w:rPr>
        <w:t xml:space="preserve"> demonstrando juros e multas)</w:t>
      </w:r>
    </w:p>
    <w:p w:rsidR="00547917" w:rsidRDefault="00547917" w:rsidP="00894E3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Pendente: </w:t>
      </w:r>
      <w:r w:rsidR="008C13AC">
        <w:rPr>
          <w:rFonts w:ascii="Arial Narrow" w:hAnsi="Arial Narrow"/>
        </w:rPr>
        <w:t>Valor pendente da Cota</w:t>
      </w:r>
      <w:proofErr w:type="gramStart"/>
      <w:r w:rsidR="008C13AC">
        <w:rPr>
          <w:rFonts w:ascii="Arial Narrow" w:hAnsi="Arial Narrow"/>
        </w:rPr>
        <w:t>, d</w:t>
      </w:r>
      <w:r>
        <w:rPr>
          <w:rFonts w:ascii="Arial Narrow" w:hAnsi="Arial Narrow"/>
        </w:rPr>
        <w:t>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547917" w:rsidRDefault="00547917" w:rsidP="00894E3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Total: Soma de todos os valores da pesquisa menos o Encalhe.</w:t>
      </w:r>
    </w:p>
    <w:p w:rsidR="00894E34" w:rsidRDefault="00894E34" w:rsidP="00894E34">
      <w:pPr>
        <w:rPr>
          <w:rFonts w:ascii="Arial Narrow" w:hAnsi="Arial Narrow"/>
        </w:rPr>
      </w:pPr>
    </w:p>
    <w:p w:rsidR="005672F6" w:rsidRDefault="005672F6" w:rsidP="00894E3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Detalhe Tipo de Movimento – </w:t>
      </w: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5672F6" w:rsidRDefault="005672F6" w:rsidP="005672F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Data: data do movimento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5672F6" w:rsidRDefault="005672F6" w:rsidP="005672F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 de Movimento: Tipo de movimento do lançamento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5672F6" w:rsidRDefault="005672F6" w:rsidP="005672F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R$: Valor </w:t>
      </w:r>
      <w:r w:rsidR="00F103EF">
        <w:rPr>
          <w:rFonts w:ascii="Arial Narrow" w:hAnsi="Arial Narrow"/>
        </w:rPr>
        <w:t>relacionado a</w:t>
      </w:r>
      <w:r>
        <w:rPr>
          <w:rFonts w:ascii="Arial Narrow" w:hAnsi="Arial Narrow"/>
        </w:rPr>
        <w:t>o tipo de movimento</w:t>
      </w:r>
      <w:proofErr w:type="gramStart"/>
      <w:r>
        <w:rPr>
          <w:rFonts w:ascii="Arial Narrow" w:hAnsi="Arial Narrow"/>
        </w:rPr>
        <w:t>, deverá</w:t>
      </w:r>
      <w:proofErr w:type="gramEnd"/>
      <w:r>
        <w:rPr>
          <w:rFonts w:ascii="Arial Narrow" w:hAnsi="Arial Narrow"/>
        </w:rPr>
        <w:t xml:space="preserve"> recuperar a informação do cadastro.</w:t>
      </w:r>
    </w:p>
    <w:p w:rsidR="00C63A63" w:rsidRDefault="00C63A63" w:rsidP="005672F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Observação: Campo descritivo.</w:t>
      </w:r>
    </w:p>
    <w:p w:rsidR="005672F6" w:rsidRDefault="005672F6" w:rsidP="005672F6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Totalizador da coluna Valor R$</w:t>
      </w:r>
    </w:p>
    <w:p w:rsidR="005672F6" w:rsidRDefault="005672F6" w:rsidP="00894E34">
      <w:pPr>
        <w:rPr>
          <w:rFonts w:ascii="Arial Narrow" w:hAnsi="Arial Narrow"/>
        </w:rPr>
      </w:pPr>
    </w:p>
    <w:p w:rsidR="005672F6" w:rsidRDefault="005672F6" w:rsidP="00894E34">
      <w:pPr>
        <w:rPr>
          <w:rFonts w:ascii="Arial Narrow" w:hAnsi="Arial Narrow"/>
        </w:rPr>
      </w:pPr>
      <w:r>
        <w:rPr>
          <w:rFonts w:ascii="Arial Narrow" w:hAnsi="Arial Narrow"/>
        </w:rPr>
        <w:t>Detalhe de Encargos</w:t>
      </w:r>
      <w:r w:rsidR="008C13AC">
        <w:rPr>
          <w:rFonts w:ascii="Arial Narrow" w:hAnsi="Arial Narrow"/>
        </w:rPr>
        <w:t xml:space="preserve"> – </w:t>
      </w:r>
      <w:proofErr w:type="gramStart"/>
      <w:r w:rsidR="008C13AC">
        <w:rPr>
          <w:rFonts w:ascii="Arial Narrow" w:hAnsi="Arial Narrow"/>
        </w:rPr>
        <w:t>campos não editáveis</w:t>
      </w:r>
      <w:proofErr w:type="gramEnd"/>
      <w:r w:rsidR="008C13AC">
        <w:rPr>
          <w:rFonts w:ascii="Arial Narrow" w:hAnsi="Arial Narrow"/>
        </w:rPr>
        <w:t>:</w:t>
      </w:r>
    </w:p>
    <w:p w:rsidR="008C13AC" w:rsidRDefault="008C13AC" w:rsidP="008C13A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Juros R$: Valor de juros da Cota.</w:t>
      </w:r>
    </w:p>
    <w:p w:rsidR="008C13AC" w:rsidRDefault="008C13AC" w:rsidP="008C13A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Multa R$:</w:t>
      </w:r>
      <w:proofErr w:type="gramStart"/>
      <w:r>
        <w:rPr>
          <w:rFonts w:ascii="Arial Narrow" w:hAnsi="Arial Narrow"/>
        </w:rPr>
        <w:t xml:space="preserve">  </w:t>
      </w:r>
      <w:proofErr w:type="gramEnd"/>
      <w:r>
        <w:rPr>
          <w:rFonts w:ascii="Arial Narrow" w:hAnsi="Arial Narrow"/>
        </w:rPr>
        <w:t>Valor de multa da Cota</w:t>
      </w:r>
    </w:p>
    <w:p w:rsidR="00894E34" w:rsidRDefault="00894E34" w:rsidP="00894E34">
      <w:pPr>
        <w:ind w:left="426"/>
        <w:rPr>
          <w:rFonts w:ascii="Arial Narrow" w:hAnsi="Arial Narrow"/>
        </w:rPr>
      </w:pPr>
    </w:p>
    <w:p w:rsidR="00894E34" w:rsidRDefault="00894E34" w:rsidP="00894E34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894E34" w:rsidRDefault="00894E34" w:rsidP="00894E34">
      <w:pPr>
        <w:ind w:left="426"/>
        <w:rPr>
          <w:rFonts w:ascii="Arial Narrow" w:hAnsi="Arial Narrow"/>
        </w:rPr>
      </w:pPr>
    </w:p>
    <w:p w:rsidR="00894E34" w:rsidRDefault="00894E34" w:rsidP="00894E3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Executa pesquisa e carrega o Grid com o resultado.</w:t>
      </w:r>
    </w:p>
    <w:p w:rsidR="00894E34" w:rsidRDefault="00894E34" w:rsidP="00894E3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Arquivo: Gera arquivo Excel com o resultado da pesquisa.</w:t>
      </w:r>
    </w:p>
    <w:p w:rsidR="00894E34" w:rsidRDefault="00894E34" w:rsidP="00894E3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resultado da pesquisa para impressão.</w:t>
      </w:r>
    </w:p>
    <w:p w:rsidR="005672F6" w:rsidRDefault="005672F6" w:rsidP="00894E3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Negociar Divida: Exibe</w:t>
      </w:r>
      <w:r w:rsidR="00C647B6">
        <w:rPr>
          <w:rFonts w:ascii="Arial Narrow" w:hAnsi="Arial Narrow"/>
        </w:rPr>
        <w:t xml:space="preserve"> tela para negociação de divida (EMS será desenvolvida)</w:t>
      </w:r>
    </w:p>
    <w:p w:rsidR="008C13AC" w:rsidRDefault="008C13AC" w:rsidP="00894E34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Fechar: Sai da tela.</w:t>
      </w:r>
    </w:p>
    <w:p w:rsidR="00AA786B" w:rsidRDefault="00AA786B" w:rsidP="00AA786B">
      <w:pPr>
        <w:ind w:left="1146"/>
        <w:rPr>
          <w:rFonts w:ascii="Arial Narrow" w:hAnsi="Arial Narrow"/>
        </w:rPr>
      </w:pPr>
    </w:p>
    <w:p w:rsidR="00894E34" w:rsidRDefault="00894E34" w:rsidP="00894E34">
      <w:pPr>
        <w:rPr>
          <w:rFonts w:ascii="Arial Narrow" w:hAnsi="Arial Narrow"/>
        </w:rPr>
      </w:pPr>
    </w:p>
    <w:p w:rsidR="0044570E" w:rsidRDefault="0044570E" w:rsidP="0010198B">
      <w:pPr>
        <w:ind w:left="426"/>
        <w:rPr>
          <w:rFonts w:ascii="Arial Narrow" w:hAnsi="Arial Narrow"/>
        </w:rPr>
      </w:pPr>
    </w:p>
    <w:p w:rsidR="0044570E" w:rsidRDefault="0044570E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proofErr w:type="gramStart"/>
      <w:r w:rsidR="00474049">
        <w:rPr>
          <w:rFonts w:ascii="Arial Narrow" w:hAnsi="Arial Narrow"/>
        </w:rPr>
        <w:t>Tela de Pesquisa de Conta Corrente Jornaleiro</w:t>
      </w:r>
      <w:proofErr w:type="gramEnd"/>
    </w:p>
    <w:p w:rsidR="0044570E" w:rsidRDefault="00C67D1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95.95pt">
            <v:imagedata r:id="rId9" o:title=""/>
          </v:shape>
        </w:pict>
      </w:r>
    </w:p>
    <w:p w:rsidR="008E6EE8" w:rsidRDefault="008E6EE8" w:rsidP="0010198B">
      <w:pPr>
        <w:ind w:left="426"/>
        <w:rPr>
          <w:rFonts w:ascii="Arial Narrow" w:hAnsi="Arial Narrow"/>
        </w:rPr>
      </w:pPr>
    </w:p>
    <w:p w:rsidR="008E6EE8" w:rsidRDefault="008E6EE8" w:rsidP="0010198B">
      <w:pPr>
        <w:ind w:left="426"/>
        <w:rPr>
          <w:rFonts w:ascii="Arial Narrow" w:hAnsi="Arial Narrow"/>
        </w:rPr>
      </w:pPr>
    </w:p>
    <w:p w:rsidR="008E6EE8" w:rsidRDefault="008E6EE8" w:rsidP="0010198B">
      <w:pPr>
        <w:ind w:left="426"/>
        <w:rPr>
          <w:rFonts w:ascii="Arial Narrow" w:hAnsi="Arial Narrow"/>
        </w:rPr>
      </w:pPr>
    </w:p>
    <w:p w:rsidR="008E6EE8" w:rsidRDefault="008E6EE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de detalhe de débitos e créditos</w:t>
      </w:r>
    </w:p>
    <w:p w:rsidR="008E6EE8" w:rsidRDefault="00C67D1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 id="_x0000_i1026" type="#_x0000_t75" style="width:481.55pt;height:287.05pt">
            <v:imagedata r:id="rId10" o:title=""/>
          </v:shape>
        </w:pict>
      </w:r>
    </w:p>
    <w:p w:rsidR="005672F6" w:rsidRDefault="005672F6" w:rsidP="0010198B">
      <w:pPr>
        <w:ind w:left="426"/>
        <w:rPr>
          <w:rFonts w:ascii="Arial Narrow" w:hAnsi="Arial Narrow"/>
        </w:rPr>
      </w:pPr>
    </w:p>
    <w:p w:rsidR="005672F6" w:rsidRDefault="00C67D1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 id="_x0000_i1027" type="#_x0000_t75" style="width:481.55pt;height:297.35pt">
            <v:imagedata r:id="rId11" o:title=""/>
          </v:shape>
        </w:pict>
      </w:r>
    </w:p>
    <w:p w:rsidR="0044570E" w:rsidRDefault="0044570E" w:rsidP="0010198B">
      <w:pPr>
        <w:ind w:left="426"/>
        <w:rPr>
          <w:rFonts w:ascii="Arial Narrow" w:hAnsi="Arial Narrow"/>
        </w:rPr>
      </w:pPr>
    </w:p>
    <w:p w:rsidR="00FA4664" w:rsidRDefault="00FA4664" w:rsidP="0010198B">
      <w:pPr>
        <w:ind w:left="426"/>
        <w:rPr>
          <w:rFonts w:ascii="Arial Narrow" w:hAnsi="Arial Narrow"/>
        </w:rPr>
      </w:pPr>
    </w:p>
    <w:p w:rsidR="00FA4664" w:rsidRDefault="00FA4664" w:rsidP="0010198B">
      <w:pPr>
        <w:ind w:left="426"/>
        <w:rPr>
          <w:rFonts w:ascii="Arial Narrow" w:hAnsi="Arial Narrow"/>
        </w:rPr>
      </w:pPr>
    </w:p>
    <w:p w:rsidR="00FA4664" w:rsidRDefault="00FA4664" w:rsidP="0010198B">
      <w:pPr>
        <w:ind w:left="426"/>
        <w:rPr>
          <w:rFonts w:ascii="Arial Narrow" w:hAnsi="Arial Narrow"/>
        </w:rPr>
      </w:pPr>
    </w:p>
    <w:p w:rsidR="0044570E" w:rsidRPr="00875148" w:rsidRDefault="0044570E" w:rsidP="0010198B">
      <w:pPr>
        <w:ind w:left="426"/>
        <w:rPr>
          <w:rFonts w:ascii="Arial Narrow" w:hAnsi="Arial Narrow"/>
        </w:rPr>
      </w:pP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44570E" w:rsidRDefault="0044570E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44570E" w:rsidRPr="00875148" w:rsidRDefault="0044570E" w:rsidP="00FD0CD1">
      <w:pPr>
        <w:ind w:left="426"/>
        <w:rPr>
          <w:rFonts w:ascii="Arial Narrow" w:hAnsi="Arial Narrow"/>
        </w:rPr>
      </w:pP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44570E" w:rsidRDefault="0044570E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44570E" w:rsidRPr="00875148" w:rsidRDefault="0044570E" w:rsidP="00FD0CD1">
      <w:pPr>
        <w:ind w:left="426"/>
        <w:rPr>
          <w:rFonts w:ascii="Arial Narrow" w:hAnsi="Arial Narrow"/>
        </w:rPr>
      </w:pP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44570E" w:rsidRPr="00875148" w:rsidRDefault="0044570E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44570E" w:rsidRPr="00875148" w:rsidRDefault="0044570E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44570E" w:rsidRPr="00875148" w:rsidRDefault="0044570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44570E" w:rsidRPr="00875148" w:rsidRDefault="0044570E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44570E" w:rsidRPr="00875148" w:rsidRDefault="0044570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44570E" w:rsidRPr="00875148" w:rsidRDefault="0044570E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44570E" w:rsidRDefault="0044570E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44570E" w:rsidRPr="001E5B29" w:rsidRDefault="0044570E" w:rsidP="001E5B29">
      <w:pPr>
        <w:pStyle w:val="TCTips"/>
        <w:ind w:firstLine="720"/>
        <w:rPr>
          <w:i w:val="0"/>
        </w:rPr>
      </w:pPr>
    </w:p>
    <w:p w:rsidR="0044570E" w:rsidRDefault="0044570E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44570E" w:rsidRPr="00B978C8" w:rsidRDefault="0044570E" w:rsidP="00B978C8"/>
    <w:p w:rsidR="0044570E" w:rsidRDefault="0044570E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44570E" w:rsidRPr="00B978C8" w:rsidRDefault="0044570E" w:rsidP="00B978C8"/>
    <w:p w:rsidR="0044570E" w:rsidRPr="00875148" w:rsidRDefault="0044570E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44570E" w:rsidRPr="00875148" w:rsidRDefault="0044570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44570E" w:rsidRPr="00875148" w:rsidRDefault="0044570E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44570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4570E" w:rsidRPr="009540DC" w:rsidRDefault="0044570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4570E" w:rsidRPr="009540DC" w:rsidRDefault="0044570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44570E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44570E" w:rsidRPr="00875148">
        <w:tc>
          <w:tcPr>
            <w:tcW w:w="6307" w:type="dxa"/>
            <w:tcBorders>
              <w:lef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44570E" w:rsidRPr="00875148">
        <w:tc>
          <w:tcPr>
            <w:tcW w:w="6307" w:type="dxa"/>
            <w:tcBorders>
              <w:lef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44570E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44570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44570E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44570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4570E" w:rsidRPr="009540DC" w:rsidRDefault="0044570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4570E" w:rsidRPr="009540DC" w:rsidRDefault="0044570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44570E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44570E" w:rsidRPr="00875148">
        <w:tc>
          <w:tcPr>
            <w:tcW w:w="6307" w:type="dxa"/>
            <w:tcBorders>
              <w:lef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44570E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44570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4570E" w:rsidRPr="009540DC" w:rsidRDefault="0044570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44570E" w:rsidRPr="009540DC" w:rsidRDefault="0044570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44570E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44570E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44570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44570E" w:rsidRPr="00875148" w:rsidRDefault="0044570E">
      <w:pPr>
        <w:pStyle w:val="TCTips"/>
        <w:rPr>
          <w:rFonts w:ascii="Arial Narrow" w:hAnsi="Arial Narrow"/>
          <w:i w:val="0"/>
          <w:lang w:val="es-ES_tradnl"/>
        </w:rPr>
      </w:pP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44570E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44570E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44570E" w:rsidRPr="00875148">
        <w:trPr>
          <w:cantSplit/>
        </w:trPr>
        <w:tc>
          <w:tcPr>
            <w:tcW w:w="3614" w:type="dxa"/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44570E" w:rsidRPr="00875148">
        <w:trPr>
          <w:cantSplit/>
        </w:trPr>
        <w:tc>
          <w:tcPr>
            <w:tcW w:w="3614" w:type="dxa"/>
          </w:tcPr>
          <w:p w:rsidR="0044570E" w:rsidRPr="009540DC" w:rsidRDefault="0044570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44570E" w:rsidRPr="009540DC" w:rsidRDefault="0044570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44570E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44570E" w:rsidRPr="00875148" w:rsidRDefault="0044570E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44570E" w:rsidRPr="00875148" w:rsidRDefault="0044570E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44570E" w:rsidRPr="00875148" w:rsidRDefault="0044570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44570E" w:rsidRPr="00875148" w:rsidRDefault="0044570E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44570E" w:rsidRPr="00875148" w:rsidRDefault="0044570E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44570E" w:rsidRPr="00875148" w:rsidRDefault="0044570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p w:rsidR="0044570E" w:rsidRPr="00875148" w:rsidRDefault="0044570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44570E" w:rsidRPr="00875148" w:rsidRDefault="0044570E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44570E" w:rsidRPr="00875148">
        <w:tc>
          <w:tcPr>
            <w:tcW w:w="579" w:type="dxa"/>
            <w:vAlign w:val="center"/>
          </w:tcPr>
          <w:p w:rsidR="0044570E" w:rsidRPr="00875148" w:rsidRDefault="0044570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44570E" w:rsidRPr="00875148" w:rsidRDefault="0044570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44570E" w:rsidRPr="00875148" w:rsidRDefault="0044570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44570E" w:rsidRPr="00875148" w:rsidRDefault="0044570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44570E" w:rsidRPr="00875148" w:rsidRDefault="0044570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44570E" w:rsidRPr="00875148" w:rsidRDefault="0044570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44570E" w:rsidRPr="00875148" w:rsidRDefault="0044570E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44570E" w:rsidRPr="00875148" w:rsidRDefault="0044570E" w:rsidP="0000716A">
      <w:pPr>
        <w:rPr>
          <w:rFonts w:ascii="Arial Narrow" w:hAnsi="Arial Narrow"/>
        </w:rPr>
      </w:pPr>
    </w:p>
    <w:p w:rsidR="0044570E" w:rsidRPr="00875148" w:rsidRDefault="0044570E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44570E" w:rsidRPr="00875148" w:rsidRDefault="0044570E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44570E" w:rsidRPr="00875148">
        <w:tc>
          <w:tcPr>
            <w:tcW w:w="579" w:type="dxa"/>
            <w:vAlign w:val="center"/>
          </w:tcPr>
          <w:p w:rsidR="0044570E" w:rsidRPr="00875148" w:rsidRDefault="0044570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44570E" w:rsidRPr="00875148" w:rsidRDefault="0044570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44570E" w:rsidRPr="00875148" w:rsidRDefault="0044570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44570E" w:rsidRPr="00875148" w:rsidRDefault="0044570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44570E" w:rsidRPr="00875148" w:rsidRDefault="0044570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44570E" w:rsidRPr="00875148" w:rsidRDefault="0044570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44570E" w:rsidRPr="00875148" w:rsidRDefault="0044570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44570E" w:rsidRPr="00875148" w:rsidRDefault="0044570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44570E" w:rsidRPr="00875148" w:rsidRDefault="0044570E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44570E" w:rsidRPr="00875148" w:rsidRDefault="0044570E" w:rsidP="00A14994">
      <w:pPr>
        <w:rPr>
          <w:rFonts w:ascii="Arial Narrow" w:hAnsi="Arial Narrow"/>
        </w:rPr>
      </w:pPr>
    </w:p>
    <w:p w:rsidR="0044570E" w:rsidRPr="00875148" w:rsidRDefault="0044570E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p w:rsidR="0044570E" w:rsidRPr="00875148" w:rsidRDefault="0044570E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44570E" w:rsidRPr="00875148">
        <w:tc>
          <w:tcPr>
            <w:tcW w:w="579" w:type="dxa"/>
            <w:vAlign w:val="center"/>
          </w:tcPr>
          <w:p w:rsidR="0044570E" w:rsidRPr="00875148" w:rsidRDefault="0044570E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44570E" w:rsidRPr="00875148" w:rsidRDefault="0044570E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44570E" w:rsidRPr="00875148" w:rsidRDefault="0044570E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579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44570E" w:rsidRPr="00875148" w:rsidRDefault="0044570E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44570E" w:rsidRPr="00875148" w:rsidRDefault="0044570E" w:rsidP="002552D5">
      <w:pPr>
        <w:rPr>
          <w:rFonts w:ascii="Arial Narrow" w:hAnsi="Arial Narrow"/>
        </w:rPr>
      </w:pPr>
    </w:p>
    <w:p w:rsidR="0044570E" w:rsidRPr="00875148" w:rsidRDefault="0044570E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44570E" w:rsidRPr="00875148">
        <w:tc>
          <w:tcPr>
            <w:tcW w:w="1844" w:type="dxa"/>
            <w:vAlign w:val="center"/>
          </w:tcPr>
          <w:p w:rsidR="0044570E" w:rsidRPr="00875148" w:rsidRDefault="0044570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44570E" w:rsidRPr="00875148" w:rsidRDefault="0044570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44570E" w:rsidRPr="00875148" w:rsidRDefault="0044570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44570E" w:rsidRPr="00875148" w:rsidRDefault="0044570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44570E" w:rsidRPr="00875148">
        <w:tc>
          <w:tcPr>
            <w:tcW w:w="1844" w:type="dxa"/>
          </w:tcPr>
          <w:p w:rsidR="0044570E" w:rsidRPr="00875148" w:rsidRDefault="0044570E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44570E" w:rsidRPr="00875148" w:rsidRDefault="0044570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44570E" w:rsidRPr="00875148" w:rsidRDefault="0044570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44570E" w:rsidRPr="00875148" w:rsidRDefault="0044570E">
      <w:pPr>
        <w:pStyle w:val="TCTips"/>
        <w:rPr>
          <w:rFonts w:ascii="Arial Narrow" w:hAnsi="Arial Narrow"/>
          <w:i w:val="0"/>
        </w:rPr>
      </w:pPr>
    </w:p>
    <w:sectPr w:rsidR="0044570E" w:rsidRPr="00875148" w:rsidSect="006F1417">
      <w:headerReference w:type="default" r:id="rId12"/>
      <w:footerReference w:type="default" r:id="rId13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FFF" w:rsidRDefault="00A55FFF">
      <w:r>
        <w:separator/>
      </w:r>
    </w:p>
  </w:endnote>
  <w:endnote w:type="continuationSeparator" w:id="0">
    <w:p w:rsidR="00A55FFF" w:rsidRDefault="00A5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70E" w:rsidRDefault="0044570E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3E19D9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3E19D9">
      <w:rPr>
        <w:rStyle w:val="Nmerodepgina"/>
        <w:rFonts w:ascii="Arial" w:hAnsi="Arial"/>
        <w:noProof/>
        <w:snapToGrid w:val="0"/>
      </w:rPr>
      <w:t>9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FFF" w:rsidRDefault="00A55FFF">
      <w:r>
        <w:separator/>
      </w:r>
    </w:p>
  </w:footnote>
  <w:footnote w:type="continuationSeparator" w:id="0">
    <w:p w:rsidR="00A55FFF" w:rsidRDefault="00A55FFF">
      <w:r>
        <w:continuationSeparator/>
      </w:r>
    </w:p>
  </w:footnote>
  <w:footnote w:id="1">
    <w:p w:rsidR="0044570E" w:rsidRDefault="0044570E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44570E" w:rsidRDefault="0044570E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44570E" w:rsidRDefault="0044570E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44570E" w:rsidRDefault="0044570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44570E" w:rsidRDefault="0044570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44570E" w:rsidRDefault="0044570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44570E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44570E" w:rsidRPr="009540DC" w:rsidRDefault="00A55FFF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8" type="#_x0000_t75" style="width:60.8pt;height:26.2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44570E" w:rsidRPr="009540DC" w:rsidRDefault="0044570E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44570E" w:rsidRPr="009540DC" w:rsidRDefault="0044570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44570E" w:rsidRPr="009540DC" w:rsidRDefault="0044570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44570E">
      <w:trPr>
        <w:cantSplit/>
        <w:trHeight w:val="337"/>
        <w:jc w:val="center"/>
      </w:trPr>
      <w:tc>
        <w:tcPr>
          <w:tcW w:w="2089" w:type="dxa"/>
          <w:vMerge/>
        </w:tcPr>
        <w:p w:rsidR="0044570E" w:rsidRPr="009540DC" w:rsidRDefault="0044570E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44570E" w:rsidRPr="009540DC" w:rsidRDefault="0044570E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44570E" w:rsidRPr="009540DC" w:rsidRDefault="0044570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44570E" w:rsidRPr="009540DC" w:rsidRDefault="0044570E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28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44570E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44570E" w:rsidRPr="009540DC" w:rsidRDefault="0044570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44570E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44570E" w:rsidRPr="009540DC" w:rsidRDefault="0044570E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44570E" w:rsidRDefault="004457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7981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297C"/>
    <w:rsid w:val="000C6D8D"/>
    <w:rsid w:val="000D1B05"/>
    <w:rsid w:val="000D29E9"/>
    <w:rsid w:val="000E3473"/>
    <w:rsid w:val="000E4113"/>
    <w:rsid w:val="000E43DC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05C0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86A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A2536"/>
    <w:rsid w:val="001B744E"/>
    <w:rsid w:val="001C0FEA"/>
    <w:rsid w:val="001C3A9A"/>
    <w:rsid w:val="001D03EC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68A8"/>
    <w:rsid w:val="002117FD"/>
    <w:rsid w:val="002128F9"/>
    <w:rsid w:val="00215804"/>
    <w:rsid w:val="00216BD7"/>
    <w:rsid w:val="00227E41"/>
    <w:rsid w:val="00232E19"/>
    <w:rsid w:val="0023440C"/>
    <w:rsid w:val="002369D3"/>
    <w:rsid w:val="0023793F"/>
    <w:rsid w:val="002420A0"/>
    <w:rsid w:val="00242FDD"/>
    <w:rsid w:val="00245221"/>
    <w:rsid w:val="00247DD6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5B18"/>
    <w:rsid w:val="00296253"/>
    <w:rsid w:val="002A0055"/>
    <w:rsid w:val="002A37A9"/>
    <w:rsid w:val="002A3D6C"/>
    <w:rsid w:val="002A489D"/>
    <w:rsid w:val="002A493C"/>
    <w:rsid w:val="002A4DAE"/>
    <w:rsid w:val="002A5A05"/>
    <w:rsid w:val="002B1A0A"/>
    <w:rsid w:val="002B26C3"/>
    <w:rsid w:val="002B78BF"/>
    <w:rsid w:val="002C10A7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000D"/>
    <w:rsid w:val="002F0479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643C"/>
    <w:rsid w:val="00343E85"/>
    <w:rsid w:val="0034692E"/>
    <w:rsid w:val="00346E2C"/>
    <w:rsid w:val="00352574"/>
    <w:rsid w:val="00360B96"/>
    <w:rsid w:val="0036483C"/>
    <w:rsid w:val="00367192"/>
    <w:rsid w:val="00370AA5"/>
    <w:rsid w:val="003735EF"/>
    <w:rsid w:val="00373FB1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466A"/>
    <w:rsid w:val="003C6159"/>
    <w:rsid w:val="003C7E6F"/>
    <w:rsid w:val="003D4B3F"/>
    <w:rsid w:val="003D5F2A"/>
    <w:rsid w:val="003D6623"/>
    <w:rsid w:val="003E19D9"/>
    <w:rsid w:val="003E65D7"/>
    <w:rsid w:val="003F2F41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17744"/>
    <w:rsid w:val="00425CF6"/>
    <w:rsid w:val="00432241"/>
    <w:rsid w:val="00434EFA"/>
    <w:rsid w:val="004429EB"/>
    <w:rsid w:val="004454DC"/>
    <w:rsid w:val="0044570E"/>
    <w:rsid w:val="004474E5"/>
    <w:rsid w:val="004602E7"/>
    <w:rsid w:val="00460E14"/>
    <w:rsid w:val="00462052"/>
    <w:rsid w:val="00462254"/>
    <w:rsid w:val="0046284F"/>
    <w:rsid w:val="00462F1A"/>
    <w:rsid w:val="004633F1"/>
    <w:rsid w:val="004663C3"/>
    <w:rsid w:val="00466BB1"/>
    <w:rsid w:val="00474049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17AB"/>
    <w:rsid w:val="004F27D3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82D"/>
    <w:rsid w:val="00533434"/>
    <w:rsid w:val="00533709"/>
    <w:rsid w:val="005342FA"/>
    <w:rsid w:val="00536B8D"/>
    <w:rsid w:val="00542B72"/>
    <w:rsid w:val="0054470E"/>
    <w:rsid w:val="00547917"/>
    <w:rsid w:val="00550E13"/>
    <w:rsid w:val="00551A51"/>
    <w:rsid w:val="005529EC"/>
    <w:rsid w:val="005631AB"/>
    <w:rsid w:val="00563CCF"/>
    <w:rsid w:val="00564E66"/>
    <w:rsid w:val="00565A80"/>
    <w:rsid w:val="00566DA7"/>
    <w:rsid w:val="005672F6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4528"/>
    <w:rsid w:val="005B56C8"/>
    <w:rsid w:val="005B57DE"/>
    <w:rsid w:val="005B5AF7"/>
    <w:rsid w:val="005B5C2A"/>
    <w:rsid w:val="005B5C5F"/>
    <w:rsid w:val="005B7EC3"/>
    <w:rsid w:val="005C227E"/>
    <w:rsid w:val="005C23C6"/>
    <w:rsid w:val="005C2ABC"/>
    <w:rsid w:val="005C53BE"/>
    <w:rsid w:val="005C759A"/>
    <w:rsid w:val="005D05C3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05F98"/>
    <w:rsid w:val="00610B3D"/>
    <w:rsid w:val="00614377"/>
    <w:rsid w:val="00614B88"/>
    <w:rsid w:val="0062407B"/>
    <w:rsid w:val="00645DE2"/>
    <w:rsid w:val="00652F0D"/>
    <w:rsid w:val="006538E2"/>
    <w:rsid w:val="0065593F"/>
    <w:rsid w:val="0065695B"/>
    <w:rsid w:val="00660E78"/>
    <w:rsid w:val="006675D3"/>
    <w:rsid w:val="006740BF"/>
    <w:rsid w:val="00674551"/>
    <w:rsid w:val="00676DC7"/>
    <w:rsid w:val="006771FE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4F9A"/>
    <w:rsid w:val="006E709B"/>
    <w:rsid w:val="006E7B55"/>
    <w:rsid w:val="006F0842"/>
    <w:rsid w:val="006F13AB"/>
    <w:rsid w:val="006F1417"/>
    <w:rsid w:val="006F3399"/>
    <w:rsid w:val="006F61F8"/>
    <w:rsid w:val="0070064F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24E0"/>
    <w:rsid w:val="007472E9"/>
    <w:rsid w:val="00752424"/>
    <w:rsid w:val="007565D7"/>
    <w:rsid w:val="0076025F"/>
    <w:rsid w:val="00762485"/>
    <w:rsid w:val="00767170"/>
    <w:rsid w:val="00772978"/>
    <w:rsid w:val="0077376A"/>
    <w:rsid w:val="00776469"/>
    <w:rsid w:val="00792AF6"/>
    <w:rsid w:val="00793B84"/>
    <w:rsid w:val="00793D6C"/>
    <w:rsid w:val="007974B6"/>
    <w:rsid w:val="007A00C4"/>
    <w:rsid w:val="007A208E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24E"/>
    <w:rsid w:val="007C7C12"/>
    <w:rsid w:val="007D0756"/>
    <w:rsid w:val="007E0B87"/>
    <w:rsid w:val="007E4CA4"/>
    <w:rsid w:val="007E71B4"/>
    <w:rsid w:val="007E776B"/>
    <w:rsid w:val="007F02BF"/>
    <w:rsid w:val="008017EC"/>
    <w:rsid w:val="00802871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673D5"/>
    <w:rsid w:val="00870065"/>
    <w:rsid w:val="0087218B"/>
    <w:rsid w:val="0087493D"/>
    <w:rsid w:val="00875148"/>
    <w:rsid w:val="0087702B"/>
    <w:rsid w:val="00883CB7"/>
    <w:rsid w:val="00884673"/>
    <w:rsid w:val="00886CF7"/>
    <w:rsid w:val="00890929"/>
    <w:rsid w:val="0089266A"/>
    <w:rsid w:val="0089306D"/>
    <w:rsid w:val="008941BE"/>
    <w:rsid w:val="00894E34"/>
    <w:rsid w:val="008A1117"/>
    <w:rsid w:val="008B3FE1"/>
    <w:rsid w:val="008B6165"/>
    <w:rsid w:val="008C13AC"/>
    <w:rsid w:val="008C5990"/>
    <w:rsid w:val="008C696C"/>
    <w:rsid w:val="008C7646"/>
    <w:rsid w:val="008D111F"/>
    <w:rsid w:val="008D4D94"/>
    <w:rsid w:val="008D53D2"/>
    <w:rsid w:val="008D5D89"/>
    <w:rsid w:val="008D7370"/>
    <w:rsid w:val="008E04FA"/>
    <w:rsid w:val="008E31C4"/>
    <w:rsid w:val="008E672C"/>
    <w:rsid w:val="008E6D40"/>
    <w:rsid w:val="008E6EE8"/>
    <w:rsid w:val="008F0069"/>
    <w:rsid w:val="008F1F00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1DB0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08C3"/>
    <w:rsid w:val="009C0CFF"/>
    <w:rsid w:val="009C2CEB"/>
    <w:rsid w:val="009D0684"/>
    <w:rsid w:val="009D6BA7"/>
    <w:rsid w:val="009E63F2"/>
    <w:rsid w:val="009F2E14"/>
    <w:rsid w:val="009F3503"/>
    <w:rsid w:val="009F5AA5"/>
    <w:rsid w:val="00A00118"/>
    <w:rsid w:val="00A035DD"/>
    <w:rsid w:val="00A05703"/>
    <w:rsid w:val="00A11C87"/>
    <w:rsid w:val="00A1245D"/>
    <w:rsid w:val="00A14994"/>
    <w:rsid w:val="00A14F4E"/>
    <w:rsid w:val="00A16D04"/>
    <w:rsid w:val="00A178C1"/>
    <w:rsid w:val="00A203A1"/>
    <w:rsid w:val="00A21164"/>
    <w:rsid w:val="00A21EA2"/>
    <w:rsid w:val="00A235E5"/>
    <w:rsid w:val="00A25D75"/>
    <w:rsid w:val="00A3263E"/>
    <w:rsid w:val="00A33B60"/>
    <w:rsid w:val="00A3631C"/>
    <w:rsid w:val="00A36F80"/>
    <w:rsid w:val="00A47B45"/>
    <w:rsid w:val="00A504B8"/>
    <w:rsid w:val="00A50F02"/>
    <w:rsid w:val="00A52738"/>
    <w:rsid w:val="00A543D3"/>
    <w:rsid w:val="00A55FFF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27C"/>
    <w:rsid w:val="00A837DC"/>
    <w:rsid w:val="00A85D9D"/>
    <w:rsid w:val="00A868CD"/>
    <w:rsid w:val="00A91F99"/>
    <w:rsid w:val="00A941BE"/>
    <w:rsid w:val="00A9451A"/>
    <w:rsid w:val="00AA323C"/>
    <w:rsid w:val="00AA52F3"/>
    <w:rsid w:val="00AA786B"/>
    <w:rsid w:val="00AB4590"/>
    <w:rsid w:val="00AB67A7"/>
    <w:rsid w:val="00AB7DCE"/>
    <w:rsid w:val="00AC3425"/>
    <w:rsid w:val="00AC3DDC"/>
    <w:rsid w:val="00AC5CED"/>
    <w:rsid w:val="00AC638F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0D6D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012"/>
    <w:rsid w:val="00BE1773"/>
    <w:rsid w:val="00BE1A1C"/>
    <w:rsid w:val="00BE1CD2"/>
    <w:rsid w:val="00BE52AB"/>
    <w:rsid w:val="00BF0AAB"/>
    <w:rsid w:val="00BF216B"/>
    <w:rsid w:val="00BF243E"/>
    <w:rsid w:val="00C00B8A"/>
    <w:rsid w:val="00C0154E"/>
    <w:rsid w:val="00C02839"/>
    <w:rsid w:val="00C06858"/>
    <w:rsid w:val="00C06BDE"/>
    <w:rsid w:val="00C073F3"/>
    <w:rsid w:val="00C25AFA"/>
    <w:rsid w:val="00C26E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3A63"/>
    <w:rsid w:val="00C647B6"/>
    <w:rsid w:val="00C65E4E"/>
    <w:rsid w:val="00C6618A"/>
    <w:rsid w:val="00C67D10"/>
    <w:rsid w:val="00C75E39"/>
    <w:rsid w:val="00C804CD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A6C0F"/>
    <w:rsid w:val="00CB1B89"/>
    <w:rsid w:val="00CB7054"/>
    <w:rsid w:val="00CB7DB2"/>
    <w:rsid w:val="00CC186B"/>
    <w:rsid w:val="00CC356D"/>
    <w:rsid w:val="00CC628B"/>
    <w:rsid w:val="00CE1F9E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4E82"/>
    <w:rsid w:val="00D85D7D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49D5"/>
    <w:rsid w:val="00DC5667"/>
    <w:rsid w:val="00DC6CA8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0CA2"/>
    <w:rsid w:val="00E2543B"/>
    <w:rsid w:val="00E2592F"/>
    <w:rsid w:val="00E3022E"/>
    <w:rsid w:val="00E31B86"/>
    <w:rsid w:val="00E34CC4"/>
    <w:rsid w:val="00E36D54"/>
    <w:rsid w:val="00E41F2B"/>
    <w:rsid w:val="00E51217"/>
    <w:rsid w:val="00E52A49"/>
    <w:rsid w:val="00E61485"/>
    <w:rsid w:val="00E62254"/>
    <w:rsid w:val="00E63160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0782A"/>
    <w:rsid w:val="00F103EF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130D"/>
    <w:rsid w:val="00F81D8C"/>
    <w:rsid w:val="00F82747"/>
    <w:rsid w:val="00F85B21"/>
    <w:rsid w:val="00F87061"/>
    <w:rsid w:val="00F9249A"/>
    <w:rsid w:val="00F937C5"/>
    <w:rsid w:val="00F94FE3"/>
    <w:rsid w:val="00F96D18"/>
    <w:rsid w:val="00FA0719"/>
    <w:rsid w:val="00FA4664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06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C5EEE-5EE7-40F9-A465-725D5577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583</TotalTime>
  <Pages>9</Pages>
  <Words>1164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Lucco Calabro_AllEasy</dc:creator>
  <cp:keywords/>
  <dc:description/>
  <cp:lastModifiedBy>Francivaldo Nogueira Alecrim_DISCOVER</cp:lastModifiedBy>
  <cp:revision>56</cp:revision>
  <cp:lastPrinted>2009-11-19T20:24:00Z</cp:lastPrinted>
  <dcterms:created xsi:type="dcterms:W3CDTF">2011-12-28T12:01:00Z</dcterms:created>
  <dcterms:modified xsi:type="dcterms:W3CDTF">2012-03-19T18:39:00Z</dcterms:modified>
</cp:coreProperties>
</file>