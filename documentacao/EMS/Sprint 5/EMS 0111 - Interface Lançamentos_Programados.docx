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ABB" w:rsidRPr="00875148" w:rsidRDefault="00D10ABB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D10ABB" w:rsidRPr="00875148" w:rsidRDefault="00D10ABB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D10ABB" w:rsidRPr="00875148" w:rsidRDefault="00D10ABB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>
        <w:rPr>
          <w:rFonts w:ascii="Arial Narrow" w:hAnsi="Arial Narrow"/>
          <w:b/>
          <w:sz w:val="36"/>
          <w:szCs w:val="36"/>
        </w:rPr>
        <w:t>EMS 0</w:t>
      </w:r>
      <w:r w:rsidR="005B10D4">
        <w:rPr>
          <w:rFonts w:ascii="Arial Narrow" w:hAnsi="Arial Narrow"/>
          <w:b/>
          <w:sz w:val="36"/>
          <w:szCs w:val="36"/>
        </w:rPr>
        <w:t>1</w:t>
      </w:r>
      <w:r w:rsidR="00CE7B73">
        <w:rPr>
          <w:rFonts w:ascii="Arial Narrow" w:hAnsi="Arial Narrow"/>
          <w:b/>
          <w:sz w:val="36"/>
          <w:szCs w:val="36"/>
        </w:rPr>
        <w:t>1</w:t>
      </w:r>
      <w:r w:rsidR="00B8432D">
        <w:rPr>
          <w:rFonts w:ascii="Arial Narrow" w:hAnsi="Arial Narrow"/>
          <w:b/>
          <w:sz w:val="36"/>
          <w:szCs w:val="36"/>
        </w:rPr>
        <w:t>1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>–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 w:rsidR="005B10D4">
        <w:rPr>
          <w:rFonts w:ascii="Arial Narrow" w:hAnsi="Arial Narrow"/>
          <w:b/>
          <w:sz w:val="36"/>
          <w:szCs w:val="36"/>
        </w:rPr>
        <w:t xml:space="preserve">Interface </w:t>
      </w:r>
      <w:proofErr w:type="spellStart"/>
      <w:proofErr w:type="gramStart"/>
      <w:r w:rsidR="00B8432D">
        <w:rPr>
          <w:rFonts w:ascii="Arial Narrow" w:hAnsi="Arial Narrow"/>
          <w:b/>
          <w:sz w:val="36"/>
          <w:szCs w:val="36"/>
        </w:rPr>
        <w:t>Lançamentos_Programados</w:t>
      </w:r>
      <w:proofErr w:type="spellEnd"/>
      <w:proofErr w:type="gramEnd"/>
      <w:r w:rsidRPr="00875148">
        <w:rPr>
          <w:rFonts w:ascii="Arial Narrow" w:hAnsi="Arial Narrow"/>
          <w:b/>
          <w:sz w:val="40"/>
        </w:rPr>
        <w:t>&gt;</w:t>
      </w: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D10ABB" w:rsidRPr="00875148" w:rsidRDefault="00D10ABB">
      <w:pPr>
        <w:jc w:val="center"/>
        <w:rPr>
          <w:rFonts w:ascii="Arial Narrow" w:hAnsi="Arial Narrow"/>
          <w:b/>
          <w:sz w:val="48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rPr>
          <w:rFonts w:ascii="Arial Narrow" w:hAnsi="Arial Narrow"/>
        </w:rPr>
      </w:pPr>
    </w:p>
    <w:p w:rsidR="00D10ABB" w:rsidRPr="00875148" w:rsidRDefault="00D10ABB">
      <w:pPr>
        <w:pStyle w:val="Ttulo"/>
        <w:spacing w:after="120"/>
        <w:rPr>
          <w:rFonts w:ascii="Arial Narrow" w:hAnsi="Arial Narrow"/>
          <w:sz w:val="24"/>
        </w:rPr>
      </w:pPr>
      <w:r w:rsidRPr="00875148">
        <w:rPr>
          <w:rFonts w:ascii="Arial Narrow" w:hAnsi="Arial Narrow"/>
          <w:sz w:val="24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D10ABB" w:rsidRPr="00875148" w:rsidTr="003D4B3F"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D10ABB" w:rsidRPr="00875148" w:rsidRDefault="00D10ABB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D10ABB" w:rsidRPr="00875148" w:rsidRDefault="00D10ABB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proofErr w:type="gramStart"/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</w:t>
            </w:r>
            <w:proofErr w:type="gramEnd"/>
            <w:r w:rsidRPr="00875148">
              <w:rPr>
                <w:rFonts w:ascii="Arial Narrow" w:hAnsi="Arial Narrow"/>
                <w:b/>
                <w:sz w:val="24"/>
                <w:lang w:val="pt-BR"/>
              </w:rPr>
              <w:t>es) da Revisão</w:t>
            </w:r>
          </w:p>
        </w:tc>
        <w:tc>
          <w:tcPr>
            <w:tcW w:w="1418" w:type="dxa"/>
          </w:tcPr>
          <w:p w:rsidR="00D10ABB" w:rsidRPr="00875148" w:rsidRDefault="00D10ABB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D10ABB" w:rsidRPr="00875148" w:rsidTr="003D4B3F">
        <w:tc>
          <w:tcPr>
            <w:tcW w:w="1134" w:type="dxa"/>
          </w:tcPr>
          <w:p w:rsidR="00D10ABB" w:rsidRPr="00875148" w:rsidRDefault="00D10ABB" w:rsidP="001257BA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1</w:t>
            </w:r>
            <w:r w:rsidR="001257BA">
              <w:rPr>
                <w:rFonts w:ascii="Arial Narrow" w:hAnsi="Arial Narrow"/>
                <w:color w:val="0000FF"/>
                <w:lang w:val="es-ES_tradnl"/>
              </w:rPr>
              <w:t>4</w:t>
            </w:r>
            <w:r>
              <w:rPr>
                <w:rFonts w:ascii="Arial Narrow" w:hAnsi="Arial Narrow"/>
                <w:color w:val="0000FF"/>
                <w:lang w:val="es-ES_tradnl"/>
              </w:rPr>
              <w:t>/0</w:t>
            </w:r>
            <w:r w:rsidR="005B10D4">
              <w:rPr>
                <w:rFonts w:ascii="Arial Narrow" w:hAnsi="Arial Narrow"/>
                <w:color w:val="0000FF"/>
                <w:lang w:val="es-ES_tradnl"/>
              </w:rPr>
              <w:t>3</w:t>
            </w:r>
            <w:r>
              <w:rPr>
                <w:rFonts w:ascii="Arial Narrow" w:hAnsi="Arial Narrow"/>
                <w:color w:val="0000FF"/>
                <w:lang w:val="es-ES_tradnl"/>
              </w:rPr>
              <w:t>/2012</w:t>
            </w:r>
          </w:p>
        </w:tc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D10ABB" w:rsidRPr="00875148" w:rsidRDefault="00D10AB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D10ABB" w:rsidRPr="00875148" w:rsidRDefault="005B10D4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César Marracho</w:t>
            </w:r>
          </w:p>
        </w:tc>
        <w:tc>
          <w:tcPr>
            <w:tcW w:w="1418" w:type="dxa"/>
          </w:tcPr>
          <w:p w:rsidR="00D10ABB" w:rsidRPr="00875148" w:rsidRDefault="00D10ABB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D10ABB" w:rsidRPr="00875148" w:rsidTr="003D4B3F"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</w:p>
        </w:tc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3686" w:type="dxa"/>
          </w:tcPr>
          <w:p w:rsidR="00D10ABB" w:rsidRPr="00875148" w:rsidRDefault="00D10AB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2268" w:type="dxa"/>
          </w:tcPr>
          <w:p w:rsidR="00D10ABB" w:rsidRPr="00875148" w:rsidRDefault="00D10AB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1418" w:type="dxa"/>
          </w:tcPr>
          <w:p w:rsidR="00D10ABB" w:rsidRPr="00875148" w:rsidRDefault="00D10AB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</w:tr>
    </w:tbl>
    <w:p w:rsidR="00D10ABB" w:rsidRDefault="00D10ABB">
      <w:pPr>
        <w:rPr>
          <w:rFonts w:ascii="Arial Narrow" w:hAnsi="Arial Narrow"/>
          <w:b/>
          <w:color w:val="000080"/>
          <w:sz w:val="28"/>
        </w:rPr>
      </w:pPr>
      <w:bookmarkStart w:id="0" w:name="_Toc84234381"/>
      <w:bookmarkStart w:id="1" w:name="_Toc84734077"/>
      <w:r>
        <w:rPr>
          <w:rFonts w:ascii="Arial Narrow" w:hAnsi="Arial Narrow"/>
        </w:rPr>
        <w:br w:type="page"/>
      </w: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D10ABB" w:rsidRPr="00875148" w:rsidRDefault="00D10ABB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D10ABB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D10ABB" w:rsidRPr="00875148" w:rsidRDefault="00D10ABB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</w:t>
            </w:r>
            <w:proofErr w:type="gramStart"/>
            <w:r w:rsidRPr="00875148">
              <w:rPr>
                <w:rFonts w:ascii="Arial Narrow" w:hAnsi="Arial Narrow"/>
                <w:b/>
              </w:rPr>
              <w:t>do</w:t>
            </w:r>
            <w:proofErr w:type="gramEnd"/>
            <w:r w:rsidRPr="00875148">
              <w:rPr>
                <w:rFonts w:ascii="Arial Narrow" w:hAnsi="Arial Narrow"/>
                <w:b/>
              </w:rPr>
              <w:t xml:space="preserve"> </w:t>
            </w:r>
            <w:proofErr w:type="spellStart"/>
            <w:r w:rsidRPr="00875148">
              <w:rPr>
                <w:rFonts w:ascii="Arial Narrow" w:hAnsi="Arial Narrow"/>
                <w:b/>
              </w:rPr>
              <w:t>Backlog</w:t>
            </w:r>
            <w:proofErr w:type="spellEnd"/>
            <w:r w:rsidRPr="00875148">
              <w:rPr>
                <w:rFonts w:ascii="Arial Narrow" w:hAnsi="Arial Narrow"/>
                <w:b/>
              </w:rPr>
              <w:t>:</w:t>
            </w:r>
            <w:r w:rsidRPr="00875148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4889" w:type="dxa"/>
          </w:tcPr>
          <w:p w:rsidR="00D10ABB" w:rsidRPr="00875148" w:rsidRDefault="00D10ABB">
            <w:pPr>
              <w:rPr>
                <w:rFonts w:ascii="Arial Narrow" w:hAnsi="Arial Narrow"/>
              </w:rPr>
            </w:pP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Fornecedor:</w:t>
            </w:r>
            <w:proofErr w:type="gramEnd"/>
            <w:r>
              <w:rPr>
                <w:rFonts w:ascii="Arial Narrow" w:hAnsi="Arial Narrow"/>
                <w:b/>
              </w:rPr>
              <w:t>TI-DGB</w:t>
            </w:r>
            <w:proofErr w:type="spellEnd"/>
          </w:p>
        </w:tc>
      </w:tr>
      <w:tr w:rsidR="00D10ABB" w:rsidRPr="00875148">
        <w:trPr>
          <w:cantSplit/>
          <w:trHeight w:val="235"/>
        </w:trPr>
        <w:tc>
          <w:tcPr>
            <w:tcW w:w="4889" w:type="dxa"/>
            <w:vMerge/>
          </w:tcPr>
          <w:p w:rsidR="00D10ABB" w:rsidRPr="00875148" w:rsidRDefault="00D10ABB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D10ABB" w:rsidRPr="00875148" w:rsidRDefault="00D10ABB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D10ABB" w:rsidRPr="00875148">
        <w:tc>
          <w:tcPr>
            <w:tcW w:w="4889" w:type="dxa"/>
          </w:tcPr>
          <w:p w:rsidR="00D10ABB" w:rsidRPr="00875148" w:rsidRDefault="00D10ABB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 w:rsidRPr="00875148">
              <w:rPr>
                <w:rFonts w:ascii="Arial Narrow" w:hAnsi="Arial Narrow"/>
                <w:color w:val="0000FF"/>
              </w:rPr>
              <w:t xml:space="preserve"> </w:t>
            </w:r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:rsidR="00D10ABB" w:rsidRPr="009540DC" w:rsidRDefault="00D10ABB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9540DC">
              <w:rPr>
                <w:rFonts w:ascii="Arial Narrow" w:hAnsi="Arial Narrow"/>
                <w:b/>
              </w:rPr>
              <w:t>Área:</w:t>
            </w:r>
            <w:r w:rsidRPr="009540DC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Treelog</w:t>
            </w:r>
          </w:p>
        </w:tc>
      </w:tr>
    </w:tbl>
    <w:p w:rsidR="00D10ABB" w:rsidRPr="00875148" w:rsidRDefault="00D10ABB">
      <w:pPr>
        <w:rPr>
          <w:rFonts w:ascii="Arial Narrow" w:hAnsi="Arial Narrow"/>
        </w:rPr>
      </w:pP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D10ABB" w:rsidRPr="00875148" w:rsidRDefault="00D10ABB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10ABB" w:rsidRPr="00875148">
        <w:tc>
          <w:tcPr>
            <w:tcW w:w="9779" w:type="dxa"/>
          </w:tcPr>
          <w:p w:rsidR="00D10ABB" w:rsidRPr="009540DC" w:rsidRDefault="00D10ABB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Descrição e Objetivo da Manutenção:</w:t>
            </w:r>
          </w:p>
          <w:p w:rsidR="00D10ABB" w:rsidRPr="00D90C24" w:rsidRDefault="005B10D4" w:rsidP="001257BA">
            <w:pPr>
              <w:ind w:left="426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Receber o arquivo de interface vindo do legado </w:t>
            </w:r>
            <w:r w:rsidR="001257BA">
              <w:rPr>
                <w:rFonts w:ascii="Arial Narrow" w:hAnsi="Arial Narrow" w:cs="Arial"/>
                <w:color w:val="002060"/>
                <w:sz w:val="22"/>
                <w:szCs w:val="22"/>
              </w:rPr>
              <w:t>PRODIN</w:t>
            </w: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e atualizar a base de dados do Novo DISTRIB</w:t>
            </w:r>
            <w:r w:rsidR="00D10ABB">
              <w:rPr>
                <w:rFonts w:ascii="Arial Narrow" w:hAnsi="Arial Narrow" w:cs="Arial"/>
                <w:color w:val="002060"/>
                <w:sz w:val="22"/>
                <w:szCs w:val="22"/>
              </w:rPr>
              <w:t>.</w:t>
            </w:r>
          </w:p>
        </w:tc>
      </w:tr>
      <w:tr w:rsidR="00D10ABB" w:rsidRPr="00875148">
        <w:tc>
          <w:tcPr>
            <w:tcW w:w="9779" w:type="dxa"/>
          </w:tcPr>
          <w:p w:rsidR="00D10ABB" w:rsidRPr="00875148" w:rsidRDefault="00D10ABB" w:rsidP="003A29F1">
            <w:pPr>
              <w:rPr>
                <w:rFonts w:ascii="Arial Narrow" w:hAnsi="Arial Narrow"/>
              </w:rPr>
            </w:pPr>
          </w:p>
        </w:tc>
      </w:tr>
    </w:tbl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D10ABB" w:rsidRPr="00875148" w:rsidRDefault="00D10ABB">
      <w:pPr>
        <w:rPr>
          <w:rFonts w:ascii="Arial Narrow" w:hAnsi="Arial Narrow"/>
        </w:rPr>
      </w:pPr>
    </w:p>
    <w:p w:rsidR="00D10ABB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2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D10ABB" w:rsidRDefault="00D10ABB" w:rsidP="004D2413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D10ABB" w:rsidRDefault="00E75E71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Essa funcionalidade é chamada pelo processo de “Iniciar Dia”, onde ele irá processar as interfaces responsáveis pela carga de informações como dados das publicações, reparte, datas de lançamento e recolhimento, etc.</w:t>
      </w:r>
    </w:p>
    <w:p w:rsidR="00E75E71" w:rsidRDefault="00E75E71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E75E71" w:rsidRDefault="00E75E71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O arquivo alvo dessa funcionalidade é o </w:t>
      </w:r>
      <w:proofErr w:type="spellStart"/>
      <w:proofErr w:type="gramStart"/>
      <w:r w:rsidR="00072400">
        <w:rPr>
          <w:rFonts w:ascii="Calibri" w:hAnsi="Calibri" w:cs="Arial"/>
          <w:color w:val="002060"/>
          <w:sz w:val="22"/>
          <w:szCs w:val="22"/>
        </w:rPr>
        <w:t>MMDDhhmm</w:t>
      </w:r>
      <w:proofErr w:type="gramEnd"/>
      <w:r>
        <w:rPr>
          <w:rFonts w:ascii="Calibri" w:hAnsi="Calibri" w:cs="Arial"/>
          <w:color w:val="002060"/>
          <w:sz w:val="22"/>
          <w:szCs w:val="22"/>
        </w:rPr>
        <w:t>.</w:t>
      </w:r>
      <w:r w:rsidR="00B8432D">
        <w:rPr>
          <w:rFonts w:ascii="Calibri" w:hAnsi="Calibri" w:cs="Arial"/>
          <w:color w:val="002060"/>
          <w:sz w:val="22"/>
          <w:szCs w:val="22"/>
        </w:rPr>
        <w:t>lan</w:t>
      </w:r>
      <w:proofErr w:type="spellEnd"/>
      <w:r w:rsidR="00F15FB7">
        <w:rPr>
          <w:rFonts w:ascii="Calibri" w:hAnsi="Calibri" w:cs="Arial"/>
          <w:color w:val="002060"/>
          <w:sz w:val="22"/>
          <w:szCs w:val="22"/>
        </w:rPr>
        <w:t>, é responsável por alimentar as informações</w:t>
      </w:r>
      <w:r w:rsidR="00B8432D">
        <w:rPr>
          <w:rFonts w:ascii="Calibri" w:hAnsi="Calibri" w:cs="Arial"/>
          <w:color w:val="002060"/>
          <w:sz w:val="22"/>
          <w:szCs w:val="22"/>
        </w:rPr>
        <w:t xml:space="preserve"> de lançamentos programados para o distribuidor.</w:t>
      </w:r>
    </w:p>
    <w:p w:rsidR="00F15FB7" w:rsidRDefault="00F15FB7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226480" w:rsidRDefault="00226480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Periodicidade</w:t>
      </w:r>
      <w:proofErr w:type="gramStart"/>
      <w:r>
        <w:rPr>
          <w:rFonts w:ascii="Calibri" w:hAnsi="Calibri" w:cs="Arial"/>
          <w:color w:val="002060"/>
          <w:sz w:val="22"/>
          <w:szCs w:val="22"/>
        </w:rPr>
        <w:t xml:space="preserve">: </w:t>
      </w:r>
      <w:r w:rsidRPr="00226480">
        <w:rPr>
          <w:rFonts w:ascii="Calibri" w:hAnsi="Calibri" w:cs="Arial"/>
          <w:color w:val="FF0000"/>
          <w:sz w:val="22"/>
          <w:szCs w:val="22"/>
        </w:rPr>
        <w:t>?</w:t>
      </w:r>
      <w:proofErr w:type="gramEnd"/>
      <w:r w:rsidRPr="00226480">
        <w:rPr>
          <w:rFonts w:ascii="Calibri" w:hAnsi="Calibri" w:cs="Arial"/>
          <w:color w:val="FF0000"/>
          <w:sz w:val="22"/>
          <w:szCs w:val="22"/>
        </w:rPr>
        <w:t>???????????????</w:t>
      </w:r>
    </w:p>
    <w:p w:rsidR="00226480" w:rsidRDefault="00226480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072400" w:rsidRDefault="00F15FB7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Layout do arquivo:</w:t>
      </w:r>
    </w:p>
    <w:p w:rsidR="000E3F02" w:rsidRDefault="000E3F02">
      <w:pPr>
        <w:rPr>
          <w:rFonts w:ascii="Calibri" w:hAnsi="Calibri" w:cs="Arial"/>
          <w:color w:val="002060"/>
          <w:sz w:val="22"/>
          <w:szCs w:val="22"/>
        </w:rPr>
      </w:pPr>
      <w:bookmarkStart w:id="13" w:name="_GoBack"/>
      <w:bookmarkEnd w:id="13"/>
    </w:p>
    <w:tbl>
      <w:tblPr>
        <w:tblW w:w="0" w:type="auto"/>
        <w:tblInd w:w="708" w:type="dxa"/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2865"/>
        <w:gridCol w:w="1134"/>
        <w:gridCol w:w="1134"/>
      </w:tblGrid>
      <w:tr w:rsidR="00B8432D" w:rsidTr="00B8432D">
        <w:trPr>
          <w:trHeight w:val="250"/>
        </w:trPr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8432D" w:rsidRDefault="00B8432D">
            <w:pPr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Campo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8432D" w:rsidRDefault="00B8432D">
            <w:pPr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Pos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</w:rPr>
              <w:t>. Inicial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8432D" w:rsidRDefault="00B8432D">
            <w:pPr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Pos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</w:rPr>
              <w:t xml:space="preserve">. Final </w:t>
            </w:r>
          </w:p>
        </w:tc>
      </w:tr>
      <w:tr w:rsidR="00B8432D" w:rsidTr="00B8432D">
        <w:trPr>
          <w:trHeight w:val="250"/>
        </w:trPr>
        <w:tc>
          <w:tcPr>
            <w:tcW w:w="28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8432D" w:rsidRDefault="00B8432D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Código Distribuidor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8432D" w:rsidRDefault="00B8432D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1</w:t>
            </w:r>
            <w:proofErr w:type="gramEnd"/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8432D" w:rsidRDefault="00B8432D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7</w:t>
            </w:r>
            <w:proofErr w:type="gramEnd"/>
          </w:p>
        </w:tc>
      </w:tr>
      <w:tr w:rsidR="00B8432D" w:rsidTr="00B8432D">
        <w:trPr>
          <w:trHeight w:val="250"/>
        </w:trPr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8432D" w:rsidRDefault="00B8432D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Data Geração Arquivo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8432D" w:rsidRDefault="00B8432D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8</w:t>
            </w:r>
            <w:proofErr w:type="gram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8432D" w:rsidRDefault="00B8432D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15</w:t>
            </w:r>
          </w:p>
        </w:tc>
      </w:tr>
      <w:tr w:rsidR="00B8432D" w:rsidTr="00B8432D">
        <w:trPr>
          <w:trHeight w:val="250"/>
        </w:trPr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8432D" w:rsidRDefault="00B8432D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Hora Geração Arquivo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8432D" w:rsidRDefault="00B8432D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8432D" w:rsidRDefault="00B8432D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21</w:t>
            </w:r>
          </w:p>
        </w:tc>
      </w:tr>
      <w:tr w:rsidR="00B8432D" w:rsidTr="00B8432D">
        <w:trPr>
          <w:trHeight w:val="250"/>
        </w:trPr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8432D" w:rsidRDefault="00B8432D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Mnemônico da tabela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8432D" w:rsidRDefault="00B8432D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8432D" w:rsidRDefault="00B8432D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25</w:t>
            </w:r>
          </w:p>
        </w:tc>
      </w:tr>
      <w:tr w:rsidR="00B8432D" w:rsidTr="00B8432D">
        <w:trPr>
          <w:trHeight w:val="250"/>
        </w:trPr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8432D" w:rsidRDefault="00B8432D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Contexto Produto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8432D" w:rsidRDefault="00B8432D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8432D" w:rsidRDefault="00B8432D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26</w:t>
            </w:r>
          </w:p>
        </w:tc>
      </w:tr>
      <w:tr w:rsidR="00B8432D" w:rsidTr="00B8432D">
        <w:trPr>
          <w:trHeight w:val="250"/>
        </w:trPr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8432D" w:rsidRDefault="00B8432D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Código Fornecedor Produto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8432D" w:rsidRDefault="00B8432D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8432D" w:rsidRDefault="00B8432D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33</w:t>
            </w:r>
          </w:p>
        </w:tc>
      </w:tr>
      <w:tr w:rsidR="00B8432D" w:rsidTr="00B8432D">
        <w:trPr>
          <w:trHeight w:val="250"/>
        </w:trPr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8432D" w:rsidRDefault="00B8432D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Código Produto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8432D" w:rsidRDefault="00B8432D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8432D" w:rsidRDefault="00B8432D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45</w:t>
            </w:r>
          </w:p>
        </w:tc>
      </w:tr>
      <w:tr w:rsidR="00B8432D" w:rsidTr="00B8432D">
        <w:trPr>
          <w:trHeight w:val="250"/>
        </w:trPr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8432D" w:rsidRDefault="00B8432D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Número do Lançamento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8432D" w:rsidRDefault="00B8432D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46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8432D" w:rsidRDefault="00B8432D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47</w:t>
            </w:r>
          </w:p>
        </w:tc>
      </w:tr>
      <w:tr w:rsidR="00B8432D" w:rsidTr="00B8432D">
        <w:trPr>
          <w:trHeight w:val="250"/>
        </w:trPr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8432D" w:rsidRDefault="00B8432D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Número da Fase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8432D" w:rsidRDefault="00B8432D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48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8432D" w:rsidRDefault="00B8432D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49</w:t>
            </w:r>
          </w:p>
        </w:tc>
      </w:tr>
      <w:tr w:rsidR="00B8432D" w:rsidTr="00B8432D">
        <w:trPr>
          <w:trHeight w:val="250"/>
        </w:trPr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8432D" w:rsidRDefault="00B8432D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Data Lançamento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8432D" w:rsidRDefault="00B8432D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8432D" w:rsidRDefault="00B8432D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57</w:t>
            </w:r>
          </w:p>
        </w:tc>
      </w:tr>
      <w:tr w:rsidR="00B8432D" w:rsidTr="00B8432D">
        <w:trPr>
          <w:trHeight w:val="250"/>
        </w:trPr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8432D" w:rsidRDefault="00B8432D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Tipo de Lançamento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8432D" w:rsidRDefault="00B8432D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8432D" w:rsidRDefault="00B8432D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60</w:t>
            </w:r>
          </w:p>
        </w:tc>
      </w:tr>
      <w:tr w:rsidR="00B8432D" w:rsidTr="00B8432D">
        <w:trPr>
          <w:trHeight w:val="250"/>
        </w:trPr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8432D" w:rsidRDefault="00B8432D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Tipo de Produto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8432D" w:rsidRDefault="00B8432D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61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8432D" w:rsidRDefault="00B8432D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61</w:t>
            </w:r>
          </w:p>
        </w:tc>
      </w:tr>
      <w:tr w:rsidR="00B8432D" w:rsidTr="00B8432D">
        <w:trPr>
          <w:trHeight w:val="250"/>
        </w:trPr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8432D" w:rsidRDefault="00B8432D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Reparte Previsto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8432D" w:rsidRDefault="00B8432D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62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8432D" w:rsidRDefault="00B8432D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69</w:t>
            </w:r>
          </w:p>
        </w:tc>
      </w:tr>
      <w:tr w:rsidR="00B8432D" w:rsidTr="00B8432D">
        <w:trPr>
          <w:trHeight w:val="250"/>
        </w:trPr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8432D" w:rsidRDefault="00B8432D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% Abrangência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8432D" w:rsidRDefault="00B8432D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70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8432D" w:rsidRDefault="00B8432D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72</w:t>
            </w:r>
          </w:p>
        </w:tc>
      </w:tr>
      <w:tr w:rsidR="00B8432D" w:rsidTr="00B8432D">
        <w:trPr>
          <w:trHeight w:val="250"/>
        </w:trPr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8432D" w:rsidRDefault="00B8432D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% Entrega Antecipada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8432D" w:rsidRDefault="00B8432D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73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8432D" w:rsidRDefault="00B8432D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75</w:t>
            </w:r>
          </w:p>
        </w:tc>
      </w:tr>
      <w:tr w:rsidR="00B8432D" w:rsidTr="00B8432D">
        <w:trPr>
          <w:trHeight w:val="250"/>
        </w:trPr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8432D" w:rsidRDefault="00B8432D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Cond. Cotas Atuais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8432D" w:rsidRDefault="00B8432D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76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8432D" w:rsidRDefault="00B8432D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76</w:t>
            </w:r>
          </w:p>
        </w:tc>
      </w:tr>
      <w:tr w:rsidR="00B8432D" w:rsidTr="00B8432D">
        <w:trPr>
          <w:trHeight w:val="250"/>
        </w:trPr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8432D" w:rsidRDefault="00B8432D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Tipo Base Região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8432D" w:rsidRDefault="00B8432D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77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8432D" w:rsidRDefault="00B8432D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79</w:t>
            </w:r>
          </w:p>
        </w:tc>
      </w:tr>
      <w:tr w:rsidR="00B8432D" w:rsidTr="00B8432D">
        <w:trPr>
          <w:trHeight w:val="250"/>
        </w:trPr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8432D" w:rsidRDefault="00B8432D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Tipo Histórico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8432D" w:rsidRDefault="00B8432D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80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8432D" w:rsidRDefault="00B8432D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80</w:t>
            </w:r>
          </w:p>
        </w:tc>
      </w:tr>
      <w:tr w:rsidR="00B8432D" w:rsidTr="00B8432D">
        <w:trPr>
          <w:trHeight w:val="250"/>
        </w:trPr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8432D" w:rsidRDefault="00B8432D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Cond. Base Pacote </w:t>
            </w:r>
            <w:proofErr w:type="gramStart"/>
            <w:r>
              <w:rPr>
                <w:rFonts w:ascii="Arial" w:hAnsi="Arial"/>
                <w:snapToGrid w:val="0"/>
                <w:color w:val="000000"/>
              </w:rPr>
              <w:t>Padrão</w:t>
            </w:r>
            <w:proofErr w:type="gram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8432D" w:rsidRDefault="00B8432D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81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8432D" w:rsidRDefault="00B8432D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81</w:t>
            </w:r>
          </w:p>
        </w:tc>
      </w:tr>
      <w:tr w:rsidR="00B8432D" w:rsidTr="00B8432D">
        <w:trPr>
          <w:trHeight w:val="250"/>
        </w:trPr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8432D" w:rsidRDefault="00B8432D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Preço Previsto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8432D" w:rsidRDefault="00B8432D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82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8432D" w:rsidRDefault="00B8432D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91</w:t>
            </w:r>
          </w:p>
        </w:tc>
      </w:tr>
      <w:tr w:rsidR="00B8432D" w:rsidTr="00B8432D">
        <w:trPr>
          <w:trHeight w:val="250"/>
        </w:trPr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8432D" w:rsidRDefault="00B8432D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lastRenderedPageBreak/>
              <w:t>Reparte Promocional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8432D" w:rsidRDefault="00B8432D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92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8432D" w:rsidRDefault="00B8432D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99</w:t>
            </w:r>
          </w:p>
        </w:tc>
      </w:tr>
      <w:tr w:rsidR="00B8432D" w:rsidTr="00B8432D">
        <w:trPr>
          <w:trHeight w:val="250"/>
        </w:trPr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8432D" w:rsidRDefault="00B8432D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Cond. Distribuição em </w:t>
            </w:r>
            <w:proofErr w:type="gramStart"/>
            <w:r>
              <w:rPr>
                <w:rFonts w:ascii="Arial" w:hAnsi="Arial"/>
                <w:snapToGrid w:val="0"/>
                <w:color w:val="000000"/>
              </w:rPr>
              <w:t>Fases</w:t>
            </w:r>
            <w:proofErr w:type="gram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8432D" w:rsidRDefault="00B8432D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8432D" w:rsidRDefault="00B8432D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100</w:t>
            </w:r>
          </w:p>
        </w:tc>
      </w:tr>
    </w:tbl>
    <w:p w:rsidR="00B8432D" w:rsidRDefault="00B8432D" w:rsidP="00B8432D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As informações desse arquivo serão responsáveis pela inserção de registros conforme tabela abaixo:</w:t>
      </w:r>
    </w:p>
    <w:p w:rsidR="00B27357" w:rsidRDefault="00B27357" w:rsidP="0036647B">
      <w:pPr>
        <w:rPr>
          <w:rFonts w:ascii="Calibri" w:hAnsi="Calibri" w:cs="Arial"/>
          <w:color w:val="FF0000"/>
          <w:sz w:val="22"/>
          <w:szCs w:val="22"/>
        </w:rPr>
      </w:pPr>
    </w:p>
    <w:tbl>
      <w:tblPr>
        <w:tblW w:w="0" w:type="auto"/>
        <w:tblInd w:w="708" w:type="dxa"/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2865"/>
        <w:gridCol w:w="1134"/>
        <w:gridCol w:w="1134"/>
        <w:gridCol w:w="1277"/>
        <w:gridCol w:w="2126"/>
      </w:tblGrid>
      <w:tr w:rsidR="00B8523C" w:rsidTr="00B727BB">
        <w:trPr>
          <w:trHeight w:val="250"/>
        </w:trPr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8523C" w:rsidRDefault="00B8523C" w:rsidP="00B8523C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Campo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8523C" w:rsidRDefault="00B8523C" w:rsidP="00B8523C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Pos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</w:rPr>
              <w:t>. Inicial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B8523C" w:rsidRDefault="00B8523C" w:rsidP="00B8523C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Pos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</w:rPr>
              <w:t>. Final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B8523C" w:rsidRDefault="00B8523C" w:rsidP="00B8523C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Tabela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B8523C" w:rsidRDefault="00B8523C" w:rsidP="00B8523C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Campo</w:t>
            </w:r>
          </w:p>
        </w:tc>
      </w:tr>
      <w:tr w:rsidR="00B8523C" w:rsidTr="00B727BB">
        <w:trPr>
          <w:trHeight w:val="250"/>
        </w:trPr>
        <w:tc>
          <w:tcPr>
            <w:tcW w:w="28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8523C" w:rsidRDefault="00B8523C" w:rsidP="00B8523C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Código Distribuidor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8523C" w:rsidRDefault="00B8523C" w:rsidP="00B8523C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1</w:t>
            </w:r>
            <w:proofErr w:type="gramEnd"/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523C" w:rsidRDefault="00B8523C" w:rsidP="00B8523C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7</w:t>
            </w:r>
            <w:proofErr w:type="gramEnd"/>
          </w:p>
        </w:tc>
        <w:tc>
          <w:tcPr>
            <w:tcW w:w="127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523C" w:rsidRDefault="00B8523C" w:rsidP="00B8523C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212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523C" w:rsidRDefault="00B8523C" w:rsidP="00B8523C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</w:tr>
      <w:tr w:rsidR="00B8523C" w:rsidTr="00B727BB">
        <w:trPr>
          <w:trHeight w:val="250"/>
        </w:trPr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8523C" w:rsidRDefault="00B8523C" w:rsidP="00B8523C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Data Geração Arquivo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8523C" w:rsidRDefault="00B8523C" w:rsidP="00B8523C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8</w:t>
            </w:r>
            <w:proofErr w:type="gram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523C" w:rsidRDefault="00B8523C" w:rsidP="00B8523C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15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523C" w:rsidRDefault="00B8523C" w:rsidP="00B8523C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523C" w:rsidRDefault="00B8523C" w:rsidP="00B8523C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</w:tr>
      <w:tr w:rsidR="00B8523C" w:rsidTr="00B727BB">
        <w:trPr>
          <w:trHeight w:val="250"/>
        </w:trPr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8523C" w:rsidRDefault="00B8523C" w:rsidP="00B8523C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Hora Geração Arquivo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8523C" w:rsidRDefault="00B8523C" w:rsidP="00B8523C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523C" w:rsidRDefault="00B8523C" w:rsidP="00B8523C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21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523C" w:rsidRDefault="00B8523C" w:rsidP="00B8523C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523C" w:rsidRDefault="00B8523C" w:rsidP="00B8523C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</w:tr>
      <w:tr w:rsidR="00B8523C" w:rsidTr="00B727BB">
        <w:trPr>
          <w:trHeight w:val="250"/>
        </w:trPr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8523C" w:rsidRDefault="00B8523C" w:rsidP="00B8523C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Mnemônico da tabela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8523C" w:rsidRDefault="00B8523C" w:rsidP="00B8523C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523C" w:rsidRDefault="00B8523C" w:rsidP="00B8523C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25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523C" w:rsidRDefault="00B8523C" w:rsidP="00B8523C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523C" w:rsidRDefault="00B8523C" w:rsidP="00B8523C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</w:tr>
      <w:tr w:rsidR="00B8523C" w:rsidTr="00B727BB">
        <w:trPr>
          <w:trHeight w:val="250"/>
        </w:trPr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8523C" w:rsidRDefault="00B8523C" w:rsidP="00B8523C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Contexto Produto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8523C" w:rsidRDefault="00B8523C" w:rsidP="00B8523C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523C" w:rsidRDefault="00B8523C" w:rsidP="00B8523C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26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523C" w:rsidRDefault="00B8523C" w:rsidP="00B8523C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523C" w:rsidRDefault="00B8523C" w:rsidP="00B8523C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</w:tr>
      <w:tr w:rsidR="00B8523C" w:rsidTr="00B727BB">
        <w:trPr>
          <w:trHeight w:val="250"/>
        </w:trPr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8523C" w:rsidRDefault="00B8523C" w:rsidP="00B8523C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Código Fornecedor Produto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8523C" w:rsidRDefault="00B8523C" w:rsidP="00B8523C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523C" w:rsidRDefault="00B8523C" w:rsidP="00B8523C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33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523C" w:rsidRDefault="00B8523C" w:rsidP="00B8523C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523C" w:rsidRDefault="00B8523C" w:rsidP="00B8523C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</w:tr>
      <w:tr w:rsidR="00B8523C" w:rsidTr="00B727BB">
        <w:trPr>
          <w:trHeight w:val="250"/>
        </w:trPr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8523C" w:rsidRDefault="00B8523C" w:rsidP="00B8523C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Código Produto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8523C" w:rsidRDefault="00B8523C" w:rsidP="00B8523C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523C" w:rsidRDefault="00B727BB" w:rsidP="00B8523C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42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523C" w:rsidRDefault="00B727BB" w:rsidP="00B8523C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Lançamento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523C" w:rsidRDefault="00B727BB" w:rsidP="00B8523C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Cod_produto</w:t>
            </w:r>
            <w:proofErr w:type="spellEnd"/>
          </w:p>
        </w:tc>
      </w:tr>
      <w:tr w:rsidR="00B727BB" w:rsidTr="00B727BB">
        <w:trPr>
          <w:trHeight w:val="250"/>
        </w:trPr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7BB" w:rsidRDefault="00B727BB" w:rsidP="00B727BB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Edição Produto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7BB" w:rsidRDefault="00B727BB" w:rsidP="00B8523C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43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7BB" w:rsidRDefault="00B727BB" w:rsidP="00B8523C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45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7BB" w:rsidRDefault="00B727BB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Lançamento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7BB" w:rsidRDefault="00B727BB" w:rsidP="00B8523C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Edição</w:t>
            </w:r>
          </w:p>
        </w:tc>
      </w:tr>
      <w:tr w:rsidR="00B727BB" w:rsidTr="00B727BB">
        <w:trPr>
          <w:trHeight w:val="250"/>
        </w:trPr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727BB" w:rsidRDefault="00B727BB" w:rsidP="00B8523C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Número do Lançamento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727BB" w:rsidRDefault="00B727BB" w:rsidP="00B8523C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46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7BB" w:rsidRDefault="00B727BB" w:rsidP="00B8523C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47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7BB" w:rsidRDefault="00B727BB" w:rsidP="00B8523C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7BB" w:rsidRDefault="00B727BB" w:rsidP="00B8523C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</w:tr>
      <w:tr w:rsidR="00B727BB" w:rsidTr="00B727BB">
        <w:trPr>
          <w:trHeight w:val="250"/>
        </w:trPr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727BB" w:rsidRDefault="00B727BB" w:rsidP="00B8523C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Número da Fase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727BB" w:rsidRDefault="00B727BB" w:rsidP="00B8523C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48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7BB" w:rsidRDefault="00B727BB" w:rsidP="00B8523C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49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7BB" w:rsidRDefault="00B727BB" w:rsidP="00B8523C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7BB" w:rsidRDefault="00B727BB" w:rsidP="00B8523C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</w:tr>
      <w:tr w:rsidR="00B727BB" w:rsidTr="00B727BB">
        <w:trPr>
          <w:trHeight w:val="250"/>
        </w:trPr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727BB" w:rsidRDefault="00B727BB" w:rsidP="00B8523C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Data Lançamento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727BB" w:rsidRDefault="00B727BB" w:rsidP="00B8523C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7BB" w:rsidRDefault="00B727BB" w:rsidP="00B8523C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57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7BB" w:rsidRDefault="00B727BB" w:rsidP="00B8523C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Lançamento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7BB" w:rsidRDefault="00B727BB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Data_lcto_prevista</w:t>
            </w:r>
            <w:proofErr w:type="spellEnd"/>
          </w:p>
        </w:tc>
      </w:tr>
      <w:tr w:rsidR="00B727BB" w:rsidTr="00B727BB">
        <w:trPr>
          <w:trHeight w:val="250"/>
        </w:trPr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727BB" w:rsidRDefault="00B727BB" w:rsidP="00B8523C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Tipo de Lançamento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727BB" w:rsidRDefault="00B727BB" w:rsidP="00B8523C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7BB" w:rsidRDefault="00B727BB" w:rsidP="00B8523C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60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7BB" w:rsidRDefault="00B727BB" w:rsidP="00B8523C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Lançamento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7BB" w:rsidRDefault="00B727BB" w:rsidP="00B8523C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</w:tr>
      <w:tr w:rsidR="00B727BB" w:rsidTr="00B727BB">
        <w:trPr>
          <w:trHeight w:val="250"/>
        </w:trPr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727BB" w:rsidRDefault="00B727BB" w:rsidP="00B8523C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Tipo de Produto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727BB" w:rsidRDefault="00B727BB" w:rsidP="00B8523C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61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7BB" w:rsidRDefault="00B727BB" w:rsidP="00B8523C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61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7BB" w:rsidRDefault="00B727BB" w:rsidP="00B8523C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7BB" w:rsidRDefault="00B727BB" w:rsidP="00B8523C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</w:tr>
      <w:tr w:rsidR="00B727BB" w:rsidTr="00B727BB">
        <w:trPr>
          <w:trHeight w:val="250"/>
        </w:trPr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727BB" w:rsidRDefault="00B727BB" w:rsidP="00B8523C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Reparte Previsto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727BB" w:rsidRDefault="00B727BB" w:rsidP="00B8523C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62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7BB" w:rsidRDefault="00B727BB" w:rsidP="00B8523C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69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7BB" w:rsidRDefault="00B727BB" w:rsidP="00B8523C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Lançamento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7BB" w:rsidRDefault="00B727BB" w:rsidP="00B8523C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reparte</w:t>
            </w:r>
            <w:proofErr w:type="gramEnd"/>
          </w:p>
        </w:tc>
      </w:tr>
      <w:tr w:rsidR="00B727BB" w:rsidTr="00B727BB">
        <w:trPr>
          <w:trHeight w:val="250"/>
        </w:trPr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727BB" w:rsidRDefault="00B727BB" w:rsidP="00B8523C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% Abrangência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727BB" w:rsidRDefault="00B727BB" w:rsidP="00B8523C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70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7BB" w:rsidRDefault="00B727BB" w:rsidP="00B8523C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72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7BB" w:rsidRDefault="00B727BB" w:rsidP="00B8523C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7BB" w:rsidRDefault="00B727BB" w:rsidP="00B8523C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</w:tr>
      <w:tr w:rsidR="00B727BB" w:rsidTr="00B727BB">
        <w:trPr>
          <w:trHeight w:val="250"/>
        </w:trPr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727BB" w:rsidRDefault="00B727BB" w:rsidP="00B8523C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% Entrega Antecipada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727BB" w:rsidRDefault="00B727BB" w:rsidP="00B8523C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73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7BB" w:rsidRDefault="00B727BB" w:rsidP="00B8523C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75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7BB" w:rsidRDefault="00B727BB" w:rsidP="00B8523C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7BB" w:rsidRDefault="00B727BB" w:rsidP="00B8523C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</w:tr>
      <w:tr w:rsidR="00B727BB" w:rsidTr="00B727BB">
        <w:trPr>
          <w:trHeight w:val="250"/>
        </w:trPr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727BB" w:rsidRDefault="00B727BB" w:rsidP="00B8523C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Cond. Cotas Atuais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727BB" w:rsidRDefault="00B727BB" w:rsidP="00B8523C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76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7BB" w:rsidRDefault="00B727BB" w:rsidP="00B8523C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76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7BB" w:rsidRDefault="00B727BB" w:rsidP="00B8523C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7BB" w:rsidRDefault="00B727BB" w:rsidP="00B8523C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</w:tr>
      <w:tr w:rsidR="00B727BB" w:rsidTr="00B727BB">
        <w:trPr>
          <w:trHeight w:val="250"/>
        </w:trPr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727BB" w:rsidRDefault="00B727BB" w:rsidP="00B8523C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Tipo Base Região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727BB" w:rsidRDefault="00B727BB" w:rsidP="00B8523C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77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7BB" w:rsidRDefault="00B727BB" w:rsidP="00B8523C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79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7BB" w:rsidRDefault="00B727BB" w:rsidP="00B8523C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7BB" w:rsidRDefault="00B727BB" w:rsidP="00B8523C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</w:tr>
      <w:tr w:rsidR="00B727BB" w:rsidTr="00B727BB">
        <w:trPr>
          <w:trHeight w:val="250"/>
        </w:trPr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727BB" w:rsidRDefault="00B727BB" w:rsidP="00B8523C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Tipo Histórico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727BB" w:rsidRDefault="00B727BB" w:rsidP="00B8523C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80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7BB" w:rsidRDefault="00B727BB" w:rsidP="00B8523C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80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7BB" w:rsidRDefault="00B727BB" w:rsidP="00B8523C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7BB" w:rsidRDefault="00B727BB" w:rsidP="00B8523C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</w:tr>
      <w:tr w:rsidR="00B727BB" w:rsidTr="00B727BB">
        <w:trPr>
          <w:trHeight w:val="250"/>
        </w:trPr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727BB" w:rsidRDefault="00B727BB" w:rsidP="00B8523C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Cond. Base Pacote </w:t>
            </w:r>
            <w:proofErr w:type="gramStart"/>
            <w:r>
              <w:rPr>
                <w:rFonts w:ascii="Arial" w:hAnsi="Arial"/>
                <w:snapToGrid w:val="0"/>
                <w:color w:val="000000"/>
              </w:rPr>
              <w:t>Padrão</w:t>
            </w:r>
            <w:proofErr w:type="gram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727BB" w:rsidRDefault="00B727BB" w:rsidP="00B8523C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81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7BB" w:rsidRDefault="00B727BB" w:rsidP="00B8523C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81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7BB" w:rsidRDefault="00B727BB" w:rsidP="00B8523C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7BB" w:rsidRDefault="00B727BB" w:rsidP="00B8523C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</w:tr>
      <w:tr w:rsidR="00B727BB" w:rsidTr="00B727BB">
        <w:trPr>
          <w:trHeight w:val="250"/>
        </w:trPr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727BB" w:rsidRDefault="00B727BB" w:rsidP="00B8523C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Preço Previsto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727BB" w:rsidRDefault="00B727BB" w:rsidP="00B8523C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82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7BB" w:rsidRDefault="00B727BB" w:rsidP="00B8523C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91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7BB" w:rsidRDefault="00B727BB" w:rsidP="00B8523C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7BB" w:rsidRDefault="00B727BB" w:rsidP="00B8523C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</w:tr>
      <w:tr w:rsidR="00B727BB" w:rsidTr="00B727BB">
        <w:trPr>
          <w:trHeight w:val="250"/>
        </w:trPr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727BB" w:rsidRDefault="00B727BB" w:rsidP="00B8523C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Reparte Promocional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727BB" w:rsidRDefault="00B727BB" w:rsidP="00B8523C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92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7BB" w:rsidRDefault="00B727BB" w:rsidP="00B8523C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99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7BB" w:rsidRDefault="00B727BB" w:rsidP="00B8523C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Lançamento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7BB" w:rsidRDefault="00B727BB" w:rsidP="00B8523C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Reparte_promocional</w:t>
            </w:r>
            <w:proofErr w:type="spellEnd"/>
          </w:p>
        </w:tc>
      </w:tr>
      <w:tr w:rsidR="00B727BB" w:rsidTr="00B727BB">
        <w:trPr>
          <w:trHeight w:val="250"/>
        </w:trPr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727BB" w:rsidRDefault="00B727BB" w:rsidP="00B8523C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Cond. Distribuição em </w:t>
            </w:r>
            <w:proofErr w:type="gramStart"/>
            <w:r>
              <w:rPr>
                <w:rFonts w:ascii="Arial" w:hAnsi="Arial"/>
                <w:snapToGrid w:val="0"/>
                <w:color w:val="000000"/>
              </w:rPr>
              <w:t>Fases</w:t>
            </w:r>
            <w:proofErr w:type="gram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727BB" w:rsidRDefault="00B727BB" w:rsidP="00B8523C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7BB" w:rsidRDefault="00B727BB" w:rsidP="00B8523C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100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7BB" w:rsidRDefault="00B727BB" w:rsidP="00B8523C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7BB" w:rsidRDefault="00B727BB" w:rsidP="00B8523C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</w:tr>
    </w:tbl>
    <w:p w:rsidR="00B8432D" w:rsidRDefault="00B8432D" w:rsidP="0036647B">
      <w:pPr>
        <w:rPr>
          <w:rFonts w:ascii="Calibri" w:hAnsi="Calibri" w:cs="Arial"/>
          <w:color w:val="FF0000"/>
          <w:sz w:val="22"/>
          <w:szCs w:val="22"/>
        </w:rPr>
      </w:pPr>
    </w:p>
    <w:p w:rsidR="00B8432D" w:rsidRDefault="00B8432D" w:rsidP="0036647B">
      <w:pPr>
        <w:rPr>
          <w:rFonts w:ascii="Calibri" w:hAnsi="Calibri" w:cs="Arial"/>
          <w:color w:val="FF0000"/>
          <w:sz w:val="22"/>
          <w:szCs w:val="22"/>
        </w:rPr>
      </w:pPr>
    </w:p>
    <w:p w:rsidR="00A44283" w:rsidRPr="00A44283" w:rsidRDefault="00A44283" w:rsidP="0036647B">
      <w:pPr>
        <w:rPr>
          <w:rFonts w:ascii="Calibri" w:hAnsi="Calibri" w:cs="Arial"/>
          <w:color w:val="FF0000"/>
          <w:sz w:val="22"/>
          <w:szCs w:val="22"/>
        </w:rPr>
      </w:pPr>
      <w:r w:rsidRPr="00A44283">
        <w:rPr>
          <w:rFonts w:ascii="Calibri" w:hAnsi="Calibri" w:cs="Arial"/>
          <w:color w:val="FF0000"/>
          <w:sz w:val="22"/>
          <w:szCs w:val="22"/>
        </w:rPr>
        <w:t>Obs. Na data da confecção da EMS os campos em vermelho não estavam contemplados no modelo, porém será necessária a criação.</w:t>
      </w:r>
    </w:p>
    <w:p w:rsidR="00653E95" w:rsidRDefault="00653E95" w:rsidP="0036647B">
      <w:pPr>
        <w:rPr>
          <w:rFonts w:ascii="Calibri" w:hAnsi="Calibri" w:cs="Arial"/>
          <w:color w:val="002060"/>
          <w:sz w:val="22"/>
          <w:szCs w:val="22"/>
        </w:rPr>
      </w:pPr>
    </w:p>
    <w:p w:rsidR="00A63BBB" w:rsidRDefault="00A63BBB" w:rsidP="0036647B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Regra:</w:t>
      </w:r>
    </w:p>
    <w:p w:rsidR="00A63BBB" w:rsidRDefault="00A63BBB" w:rsidP="0036647B">
      <w:pPr>
        <w:rPr>
          <w:rFonts w:ascii="Calibri" w:hAnsi="Calibri" w:cs="Arial"/>
          <w:color w:val="002060"/>
          <w:sz w:val="22"/>
          <w:szCs w:val="22"/>
        </w:rPr>
      </w:pPr>
    </w:p>
    <w:p w:rsidR="0048474B" w:rsidRDefault="0048474B" w:rsidP="00A63BBB">
      <w:pPr>
        <w:pStyle w:val="PargrafodaLista"/>
        <w:numPr>
          <w:ilvl w:val="0"/>
          <w:numId w:val="25"/>
        </w:numPr>
        <w:rPr>
          <w:rFonts w:cs="Arial"/>
          <w:color w:val="002060"/>
        </w:rPr>
      </w:pPr>
      <w:r>
        <w:rPr>
          <w:rFonts w:cs="Arial"/>
          <w:color w:val="002060"/>
        </w:rPr>
        <w:t>Validar o campo código do distribuidor com o parâmetro do sistema.</w:t>
      </w:r>
    </w:p>
    <w:p w:rsidR="00B8432D" w:rsidRDefault="00B8432D" w:rsidP="00A63BBB">
      <w:pPr>
        <w:pStyle w:val="PargrafodaLista"/>
        <w:numPr>
          <w:ilvl w:val="0"/>
          <w:numId w:val="25"/>
        </w:numPr>
        <w:rPr>
          <w:rFonts w:cs="Arial"/>
          <w:color w:val="002060"/>
        </w:rPr>
      </w:pPr>
      <w:r>
        <w:rPr>
          <w:rFonts w:cs="Arial"/>
          <w:color w:val="002060"/>
        </w:rPr>
        <w:t xml:space="preserve">O registro só pode ser inserido na tabela se ele existir na tabela de produto e </w:t>
      </w:r>
      <w:proofErr w:type="spellStart"/>
      <w:r>
        <w:rPr>
          <w:rFonts w:cs="Arial"/>
          <w:color w:val="002060"/>
        </w:rPr>
        <w:t>produto_edicao</w:t>
      </w:r>
      <w:proofErr w:type="spellEnd"/>
      <w:r>
        <w:rPr>
          <w:rFonts w:cs="Arial"/>
          <w:color w:val="002060"/>
        </w:rPr>
        <w:t>, caso contrário gravar no log e seguir para o próximo registro.</w:t>
      </w:r>
    </w:p>
    <w:p w:rsidR="00A63BBB" w:rsidRDefault="00A63BBB" w:rsidP="00A63BBB">
      <w:pPr>
        <w:pStyle w:val="PargrafodaLista"/>
        <w:numPr>
          <w:ilvl w:val="0"/>
          <w:numId w:val="25"/>
        </w:numPr>
        <w:rPr>
          <w:rFonts w:cs="Arial"/>
          <w:color w:val="002060"/>
        </w:rPr>
      </w:pPr>
      <w:r>
        <w:rPr>
          <w:rFonts w:cs="Arial"/>
          <w:color w:val="002060"/>
        </w:rPr>
        <w:t xml:space="preserve">Caso </w:t>
      </w:r>
      <w:r w:rsidR="00B8432D">
        <w:rPr>
          <w:rFonts w:cs="Arial"/>
          <w:color w:val="002060"/>
        </w:rPr>
        <w:t>o lançamento já estiver cadastrado para a edição/data de lançamento</w:t>
      </w:r>
      <w:r>
        <w:rPr>
          <w:rFonts w:cs="Arial"/>
          <w:color w:val="002060"/>
        </w:rPr>
        <w:t xml:space="preserve"> </w:t>
      </w:r>
      <w:r w:rsidR="00B8432D">
        <w:rPr>
          <w:rFonts w:cs="Arial"/>
          <w:color w:val="002060"/>
        </w:rPr>
        <w:t xml:space="preserve">verificar se existe algum campo a ser atualizado, atualizando-o e gravando no log, </w:t>
      </w:r>
      <w:proofErr w:type="gramStart"/>
      <w:r w:rsidR="00B8432D">
        <w:rPr>
          <w:rFonts w:cs="Arial"/>
          <w:color w:val="002060"/>
        </w:rPr>
        <w:t>caso contrario</w:t>
      </w:r>
      <w:proofErr w:type="gramEnd"/>
      <w:r w:rsidR="00B8432D">
        <w:rPr>
          <w:rFonts w:cs="Arial"/>
          <w:color w:val="002060"/>
        </w:rPr>
        <w:t xml:space="preserve"> ignorar o registro. Nesse segundo caso não é necessário gravação no log.</w:t>
      </w:r>
    </w:p>
    <w:p w:rsidR="00226480" w:rsidRDefault="00226480" w:rsidP="00A63BBB">
      <w:pPr>
        <w:pStyle w:val="PargrafodaLista"/>
        <w:numPr>
          <w:ilvl w:val="0"/>
          <w:numId w:val="25"/>
        </w:numPr>
        <w:rPr>
          <w:rFonts w:cs="Arial"/>
          <w:color w:val="002060"/>
        </w:rPr>
      </w:pPr>
      <w:r>
        <w:rPr>
          <w:rFonts w:cs="Arial"/>
          <w:color w:val="002060"/>
        </w:rPr>
        <w:t xml:space="preserve">O registro deve ser inserido como “Programado”, verificar </w:t>
      </w:r>
      <w:proofErr w:type="spellStart"/>
      <w:r>
        <w:rPr>
          <w:rFonts w:cs="Arial"/>
          <w:color w:val="002060"/>
        </w:rPr>
        <w:t>enum</w:t>
      </w:r>
      <w:proofErr w:type="spellEnd"/>
      <w:r>
        <w:rPr>
          <w:rFonts w:cs="Arial"/>
          <w:color w:val="002060"/>
        </w:rPr>
        <w:t xml:space="preserve"> da entidade.</w:t>
      </w:r>
    </w:p>
    <w:p w:rsidR="00A63BBB" w:rsidRDefault="00A63BBB" w:rsidP="0036647B">
      <w:pPr>
        <w:rPr>
          <w:rFonts w:ascii="Calibri" w:hAnsi="Calibri" w:cs="Arial"/>
          <w:color w:val="002060"/>
          <w:sz w:val="22"/>
          <w:szCs w:val="22"/>
        </w:rPr>
      </w:pPr>
    </w:p>
    <w:p w:rsidR="00562ED1" w:rsidRDefault="00562ED1" w:rsidP="00562ED1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Essa interface será responsável pela </w:t>
      </w:r>
      <w:proofErr w:type="spellStart"/>
      <w:r>
        <w:rPr>
          <w:rFonts w:ascii="Calibri" w:hAnsi="Calibri" w:cs="Arial"/>
          <w:color w:val="002060"/>
          <w:sz w:val="22"/>
          <w:szCs w:val="22"/>
        </w:rPr>
        <w:t>insersão</w:t>
      </w:r>
      <w:proofErr w:type="spellEnd"/>
      <w:r>
        <w:rPr>
          <w:rFonts w:ascii="Calibri" w:hAnsi="Calibri" w:cs="Arial"/>
          <w:color w:val="002060"/>
          <w:sz w:val="22"/>
          <w:szCs w:val="22"/>
        </w:rPr>
        <w:t xml:space="preserve"> principal dos registros na tabela de lançamentos.</w:t>
      </w:r>
    </w:p>
    <w:p w:rsidR="00A63BBB" w:rsidRDefault="00A63BBB" w:rsidP="0036647B">
      <w:pPr>
        <w:rPr>
          <w:rFonts w:ascii="Calibri" w:hAnsi="Calibri" w:cs="Arial"/>
          <w:color w:val="002060"/>
          <w:sz w:val="22"/>
          <w:szCs w:val="22"/>
        </w:rPr>
      </w:pPr>
    </w:p>
    <w:p w:rsidR="00E32D30" w:rsidRDefault="00E32D30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Observações: </w:t>
      </w:r>
    </w:p>
    <w:p w:rsidR="00E32D30" w:rsidRDefault="00E32D30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E32D30" w:rsidRDefault="00E32D30" w:rsidP="00E32D30">
      <w:pPr>
        <w:pStyle w:val="PargrafodaLista"/>
        <w:numPr>
          <w:ilvl w:val="0"/>
          <w:numId w:val="25"/>
        </w:numPr>
        <w:rPr>
          <w:rFonts w:cs="Arial"/>
          <w:color w:val="002060"/>
        </w:rPr>
      </w:pPr>
      <w:r>
        <w:rPr>
          <w:rFonts w:cs="Arial"/>
          <w:color w:val="002060"/>
        </w:rPr>
        <w:t xml:space="preserve">Pode haver </w:t>
      </w:r>
      <w:r w:rsidR="00482B96">
        <w:rPr>
          <w:rFonts w:cs="Arial"/>
          <w:color w:val="002060"/>
        </w:rPr>
        <w:t>somente um registro de produto/edição</w:t>
      </w:r>
      <w:r w:rsidR="00E54284">
        <w:rPr>
          <w:rFonts w:cs="Arial"/>
          <w:color w:val="002060"/>
        </w:rPr>
        <w:t xml:space="preserve"> e lançamento</w:t>
      </w:r>
      <w:r w:rsidR="00482B96">
        <w:rPr>
          <w:rFonts w:cs="Arial"/>
          <w:color w:val="002060"/>
        </w:rPr>
        <w:t xml:space="preserve"> no arquivo, caso tiver mais gravar no log e ignorar o registro</w:t>
      </w:r>
      <w:r>
        <w:rPr>
          <w:rFonts w:cs="Arial"/>
          <w:color w:val="002060"/>
        </w:rPr>
        <w:t>.</w:t>
      </w:r>
    </w:p>
    <w:p w:rsidR="00E32D30" w:rsidRPr="00E32D30" w:rsidRDefault="00E32D30" w:rsidP="00E32D30">
      <w:pPr>
        <w:pStyle w:val="PargrafodaLista"/>
        <w:numPr>
          <w:ilvl w:val="0"/>
          <w:numId w:val="25"/>
        </w:numPr>
        <w:rPr>
          <w:rFonts w:cs="Arial"/>
          <w:color w:val="002060"/>
        </w:rPr>
      </w:pPr>
      <w:r>
        <w:rPr>
          <w:rFonts w:cs="Arial"/>
          <w:color w:val="002060"/>
        </w:rPr>
        <w:t>Caso ocorra algum problema de estrutura no arquivo gravar registro no log e abortar o processo;</w:t>
      </w:r>
    </w:p>
    <w:p w:rsidR="00E32D30" w:rsidRDefault="00E32D30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E32D30" w:rsidRDefault="00E32D30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E32D30" w:rsidRDefault="00E32D30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ab/>
      </w:r>
    </w:p>
    <w:p w:rsidR="00F15FB7" w:rsidRDefault="00F15FB7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D10ABB" w:rsidRPr="00875148" w:rsidRDefault="00D10ABB" w:rsidP="00CB7DB2">
      <w:pPr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10ABB" w:rsidRPr="00875148">
        <w:tc>
          <w:tcPr>
            <w:tcW w:w="9779" w:type="dxa"/>
          </w:tcPr>
          <w:p w:rsidR="00D10ABB" w:rsidRPr="009540DC" w:rsidRDefault="00D10ABB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Benefício esperado com a Manutenção:</w:t>
            </w:r>
          </w:p>
          <w:p w:rsidR="00D10ABB" w:rsidRPr="00875148" w:rsidRDefault="00D10ABB" w:rsidP="00597006">
            <w:pPr>
              <w:rPr>
                <w:rFonts w:ascii="Arial Narrow" w:hAnsi="Arial Narrow"/>
              </w:rPr>
            </w:pPr>
          </w:p>
        </w:tc>
      </w:tr>
    </w:tbl>
    <w:p w:rsidR="00D10ABB" w:rsidRPr="00875148" w:rsidRDefault="00D10ABB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D10ABB" w:rsidRPr="00875148" w:rsidRDefault="00D10ABB" w:rsidP="00E34CC4">
      <w:pPr>
        <w:rPr>
          <w:rFonts w:ascii="Arial Narrow" w:hAnsi="Arial Narrow"/>
        </w:rPr>
      </w:pPr>
    </w:p>
    <w:p w:rsidR="00D10ABB" w:rsidRPr="00875148" w:rsidRDefault="00D10ABB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D10ABB" w:rsidRPr="00875148" w:rsidRDefault="00D10ABB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D10ABB" w:rsidRPr="00875148" w:rsidTr="008573CA">
        <w:trPr>
          <w:trHeight w:val="314"/>
        </w:trPr>
        <w:tc>
          <w:tcPr>
            <w:tcW w:w="3136" w:type="dxa"/>
          </w:tcPr>
          <w:p w:rsidR="00D10ABB" w:rsidRPr="00875148" w:rsidRDefault="00D10ABB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proofErr w:type="gramStart"/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  <w:proofErr w:type="gramEnd"/>
          </w:p>
        </w:tc>
      </w:tr>
      <w:tr w:rsidR="00D10ABB" w:rsidRPr="00875148" w:rsidTr="008573CA">
        <w:trPr>
          <w:trHeight w:val="228"/>
        </w:trPr>
        <w:tc>
          <w:tcPr>
            <w:tcW w:w="3136" w:type="dxa"/>
          </w:tcPr>
          <w:p w:rsidR="00D10ABB" w:rsidRPr="009540DC" w:rsidRDefault="00D10ABB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10ABB" w:rsidRPr="00875148" w:rsidTr="008573CA">
        <w:trPr>
          <w:trHeight w:val="228"/>
        </w:trPr>
        <w:tc>
          <w:tcPr>
            <w:tcW w:w="3136" w:type="dxa"/>
          </w:tcPr>
          <w:p w:rsidR="00D10ABB" w:rsidRPr="009540DC" w:rsidRDefault="00D10ABB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10ABB" w:rsidRPr="00875148" w:rsidTr="008573CA">
        <w:trPr>
          <w:trHeight w:val="228"/>
        </w:trPr>
        <w:tc>
          <w:tcPr>
            <w:tcW w:w="3136" w:type="dxa"/>
          </w:tcPr>
          <w:p w:rsidR="00D10ABB" w:rsidRPr="009540DC" w:rsidRDefault="00D10ABB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D10ABB" w:rsidRPr="00875148" w:rsidRDefault="00D10ABB" w:rsidP="008665A6">
      <w:pPr>
        <w:outlineLvl w:val="0"/>
        <w:rPr>
          <w:rFonts w:ascii="Arial Narrow" w:hAnsi="Arial Narrow" w:cs="Arial"/>
          <w:b/>
        </w:rPr>
      </w:pPr>
    </w:p>
    <w:p w:rsidR="00D10ABB" w:rsidRPr="00875148" w:rsidRDefault="00D10ABB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D10ABB" w:rsidRPr="00875148" w:rsidRDefault="00D10ABB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D10ABB" w:rsidRPr="00875148" w:rsidTr="00092FF2">
        <w:trPr>
          <w:trHeight w:val="234"/>
        </w:trPr>
        <w:tc>
          <w:tcPr>
            <w:tcW w:w="708" w:type="dxa"/>
          </w:tcPr>
          <w:p w:rsidR="00D10ABB" w:rsidRPr="00875148" w:rsidRDefault="00D10ABB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D10ABB" w:rsidRPr="009540DC" w:rsidRDefault="00D10ABB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3969" w:type="dxa"/>
          </w:tcPr>
          <w:p w:rsidR="00D10ABB" w:rsidRPr="00875148" w:rsidRDefault="00D10ABB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D10ABB" w:rsidRPr="00875148" w:rsidRDefault="00D10ABB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D10ABB" w:rsidRPr="00875148" w:rsidTr="00092FF2">
        <w:trPr>
          <w:trHeight w:val="236"/>
        </w:trPr>
        <w:tc>
          <w:tcPr>
            <w:tcW w:w="708" w:type="dxa"/>
          </w:tcPr>
          <w:p w:rsidR="00D10ABB" w:rsidRPr="00875148" w:rsidRDefault="00D10ABB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D10ABB" w:rsidRPr="00875148" w:rsidRDefault="00D10ABB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D10ABB" w:rsidRPr="009540DC" w:rsidRDefault="00D10ABB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D10ABB" w:rsidRPr="00875148" w:rsidRDefault="00D10ABB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D10ABB" w:rsidRPr="00875148" w:rsidRDefault="00D10ABB" w:rsidP="00116B72">
      <w:pPr>
        <w:rPr>
          <w:rFonts w:ascii="Arial Narrow" w:hAnsi="Arial Narrow"/>
        </w:rPr>
      </w:pPr>
    </w:p>
    <w:p w:rsidR="00D10ABB" w:rsidRPr="00875148" w:rsidRDefault="00D10ABB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D10ABB" w:rsidRPr="00875148" w:rsidRDefault="00D10ABB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10ABB" w:rsidRPr="00875148">
        <w:trPr>
          <w:trHeight w:val="204"/>
        </w:trPr>
        <w:tc>
          <w:tcPr>
            <w:tcW w:w="3239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10ABB" w:rsidRPr="009540DC" w:rsidRDefault="00D10ABB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10ABB" w:rsidRPr="00875148">
        <w:tc>
          <w:tcPr>
            <w:tcW w:w="3239" w:type="dxa"/>
          </w:tcPr>
          <w:p w:rsidR="00D10ABB" w:rsidRPr="00875148" w:rsidRDefault="00D10ABB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10ABB" w:rsidRPr="00875148" w:rsidRDefault="00D10ABB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10ABB" w:rsidRPr="00875148" w:rsidRDefault="00D10ABB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D10ABB" w:rsidRPr="00875148" w:rsidRDefault="00D10ABB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D10ABB" w:rsidRPr="00875148" w:rsidRDefault="00D10ABB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10ABB" w:rsidRPr="00875148">
        <w:trPr>
          <w:trHeight w:val="204"/>
        </w:trPr>
        <w:tc>
          <w:tcPr>
            <w:tcW w:w="3239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10ABB" w:rsidRPr="009540DC" w:rsidRDefault="00D10ABB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10ABB" w:rsidRPr="00875148">
        <w:tc>
          <w:tcPr>
            <w:tcW w:w="3239" w:type="dxa"/>
          </w:tcPr>
          <w:p w:rsidR="00D10ABB" w:rsidRPr="00875148" w:rsidRDefault="00D10ABB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10ABB" w:rsidRPr="00875148" w:rsidRDefault="00D10ABB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10ABB" w:rsidRPr="00875148" w:rsidRDefault="00D10ABB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D10ABB" w:rsidRPr="00875148" w:rsidRDefault="00D10ABB" w:rsidP="00517854">
      <w:pPr>
        <w:rPr>
          <w:rFonts w:ascii="Arial Narrow" w:hAnsi="Arial Narrow"/>
        </w:rPr>
      </w:pPr>
    </w:p>
    <w:p w:rsidR="00D10ABB" w:rsidRPr="00875148" w:rsidRDefault="00D10ABB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D10ABB" w:rsidRPr="00875148" w:rsidRDefault="00D10ABB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D10ABB" w:rsidRPr="00875148" w:rsidTr="008573CA">
        <w:trPr>
          <w:trHeight w:val="204"/>
        </w:trPr>
        <w:tc>
          <w:tcPr>
            <w:tcW w:w="3520" w:type="dxa"/>
          </w:tcPr>
          <w:p w:rsidR="00D10ABB" w:rsidRPr="00875148" w:rsidRDefault="00D10ABB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D10ABB" w:rsidRPr="00875148" w:rsidRDefault="00D10ABB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D10ABB" w:rsidRPr="009540DC" w:rsidRDefault="00D10ABB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D10ABB" w:rsidRPr="00875148" w:rsidTr="008573CA">
        <w:tc>
          <w:tcPr>
            <w:tcW w:w="3520" w:type="dxa"/>
          </w:tcPr>
          <w:p w:rsidR="00D10ABB" w:rsidRPr="00875148" w:rsidRDefault="00D10ABB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D10ABB" w:rsidRPr="00875148" w:rsidRDefault="00D10ABB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D10ABB" w:rsidRPr="00875148" w:rsidRDefault="00D10ABB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10ABB" w:rsidRPr="00875148" w:rsidRDefault="00D10ABB" w:rsidP="00116B72">
      <w:pPr>
        <w:rPr>
          <w:rFonts w:ascii="Arial Narrow" w:hAnsi="Arial Narrow"/>
        </w:rPr>
      </w:pPr>
    </w:p>
    <w:p w:rsidR="00D10ABB" w:rsidRPr="00875148" w:rsidRDefault="00D10ABB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D10ABB" w:rsidRPr="00875148" w:rsidRDefault="00D10ABB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D10ABB" w:rsidRPr="00875148" w:rsidTr="00974529">
        <w:trPr>
          <w:trHeight w:val="204"/>
        </w:trPr>
        <w:tc>
          <w:tcPr>
            <w:tcW w:w="3493" w:type="dxa"/>
          </w:tcPr>
          <w:p w:rsidR="00D10ABB" w:rsidRPr="00875148" w:rsidRDefault="00D10ABB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D10ABB" w:rsidRPr="00875148" w:rsidRDefault="00D10ABB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D10ABB" w:rsidRPr="009540DC" w:rsidRDefault="00D10ABB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D10ABB" w:rsidRPr="00875148" w:rsidTr="00974529">
        <w:tc>
          <w:tcPr>
            <w:tcW w:w="3493" w:type="dxa"/>
          </w:tcPr>
          <w:p w:rsidR="00D10ABB" w:rsidRPr="00875148" w:rsidRDefault="00D10ABB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D10ABB" w:rsidRPr="00875148" w:rsidRDefault="00D10ABB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D10ABB" w:rsidRPr="00875148" w:rsidRDefault="00D10ABB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10ABB" w:rsidRPr="00875148" w:rsidRDefault="00D10ABB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D10ABB" w:rsidRPr="00875148" w:rsidRDefault="00D10ABB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D10ABB" w:rsidRDefault="00D10ABB" w:rsidP="00AA323C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    </w:t>
      </w: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D10ABB" w:rsidRDefault="00D10ABB" w:rsidP="0010198B">
      <w:pPr>
        <w:ind w:left="426"/>
        <w:rPr>
          <w:rFonts w:ascii="Arial Narrow" w:hAnsi="Arial Narrow"/>
        </w:rPr>
      </w:pPr>
    </w:p>
    <w:p w:rsidR="00D10ABB" w:rsidRPr="00220CD4" w:rsidRDefault="00220CD4" w:rsidP="0010198B">
      <w:pPr>
        <w:ind w:left="426"/>
        <w:rPr>
          <w:rFonts w:ascii="Arial Narrow" w:hAnsi="Arial Narrow"/>
          <w:b/>
          <w:color w:val="FF0000"/>
        </w:rPr>
      </w:pPr>
      <w:r w:rsidRPr="00220CD4">
        <w:rPr>
          <w:rFonts w:ascii="Arial Narrow" w:hAnsi="Arial Narrow"/>
          <w:b/>
          <w:color w:val="FF0000"/>
        </w:rPr>
        <w:t>Processo será mantido em background. Será chamando pela funcionalidade Iniciar Dia.</w:t>
      </w:r>
    </w:p>
    <w:p w:rsidR="00D10ABB" w:rsidRDefault="00D10ABB" w:rsidP="0010198B">
      <w:pPr>
        <w:ind w:left="426"/>
        <w:rPr>
          <w:rFonts w:ascii="Arial Narrow" w:hAnsi="Arial Narrow"/>
        </w:rPr>
      </w:pPr>
    </w:p>
    <w:p w:rsidR="00D10ABB" w:rsidRPr="00875148" w:rsidRDefault="00D10ABB" w:rsidP="0010198B">
      <w:pPr>
        <w:ind w:left="426"/>
        <w:rPr>
          <w:rFonts w:ascii="Arial Narrow" w:hAnsi="Arial Narrow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D10ABB" w:rsidRDefault="00D10ABB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D10ABB" w:rsidRPr="00875148" w:rsidRDefault="00D10ABB" w:rsidP="00FD0CD1">
      <w:pPr>
        <w:ind w:left="426"/>
        <w:rPr>
          <w:rFonts w:ascii="Arial Narrow" w:hAnsi="Arial Narrow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D10ABB" w:rsidRDefault="00D10ABB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10ABB" w:rsidRPr="00875148" w:rsidRDefault="00D10ABB" w:rsidP="00FD0CD1">
      <w:pPr>
        <w:ind w:left="426"/>
        <w:rPr>
          <w:rFonts w:ascii="Arial Narrow" w:hAnsi="Arial Narrow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D10ABB" w:rsidRPr="00875148" w:rsidRDefault="00D10ABB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10ABB" w:rsidRPr="00875148" w:rsidRDefault="00D10ABB">
      <w:pPr>
        <w:pStyle w:val="TCTips"/>
        <w:ind w:firstLine="720"/>
        <w:rPr>
          <w:rFonts w:ascii="Arial Narrow" w:hAnsi="Arial Narrow"/>
          <w:i w:val="0"/>
        </w:rPr>
      </w:pPr>
    </w:p>
    <w:bookmarkEnd w:id="12"/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 xml:space="preserve">Riscos, restrições e dependências envolvidos na </w:t>
      </w:r>
      <w:proofErr w:type="gramStart"/>
      <w:r w:rsidRPr="00875148">
        <w:rPr>
          <w:rFonts w:ascii="Arial Narrow" w:hAnsi="Arial Narrow"/>
          <w:sz w:val="20"/>
        </w:rPr>
        <w:t>manutenção</w:t>
      </w:r>
      <w:proofErr w:type="gramEnd"/>
    </w:p>
    <w:p w:rsidR="00D10ABB" w:rsidRPr="00875148" w:rsidRDefault="00D10ABB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D10ABB" w:rsidRPr="00875148" w:rsidRDefault="00D10ABB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D10ABB" w:rsidRDefault="00D10ABB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D10ABB" w:rsidRPr="001E5B29" w:rsidRDefault="00D10ABB" w:rsidP="001E5B29">
      <w:pPr>
        <w:pStyle w:val="TCTips"/>
        <w:ind w:firstLine="720"/>
        <w:rPr>
          <w:i w:val="0"/>
        </w:rPr>
      </w:pPr>
    </w:p>
    <w:p w:rsidR="00D10ABB" w:rsidRDefault="00D10ABB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D10ABB" w:rsidRPr="00B978C8" w:rsidRDefault="00D10ABB" w:rsidP="00B978C8"/>
    <w:p w:rsidR="00D10ABB" w:rsidRDefault="00D10ABB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D10ABB" w:rsidRPr="00B978C8" w:rsidRDefault="00D10ABB" w:rsidP="00B978C8"/>
    <w:p w:rsidR="00D10ABB" w:rsidRPr="00875148" w:rsidRDefault="00D10ABB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D10ABB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D10ABB" w:rsidRPr="00875148" w:rsidRDefault="00D10ABB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ATIVIDADES DE </w:t>
            </w: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10ABB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TOTAL de horas&gt;</w:t>
            </w:r>
          </w:p>
        </w:tc>
      </w:tr>
      <w:tr w:rsidR="00D10ABB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</w:t>
            </w: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 da EMS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10ABB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o nome da atividade executada </w:t>
            </w:r>
            <w:proofErr w:type="gramStart"/>
            <w:r w:rsidRPr="009540DC">
              <w:rPr>
                <w:rFonts w:ascii="Arial Narrow" w:hAnsi="Arial Narrow"/>
                <w:i w:val="0"/>
              </w:rPr>
              <w:t>pela Abril</w:t>
            </w:r>
            <w:proofErr w:type="gramEnd"/>
            <w:r w:rsidRPr="009540DC">
              <w:rPr>
                <w:rFonts w:ascii="Arial Narrow" w:hAnsi="Arial Narrow"/>
                <w:i w:val="0"/>
              </w:rPr>
              <w:t>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Homologação da EMS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10ABB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lastRenderedPageBreak/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</w:tbl>
    <w:p w:rsidR="00D10ABB" w:rsidRPr="00875148" w:rsidRDefault="00D10ABB">
      <w:pPr>
        <w:pStyle w:val="TCTips"/>
        <w:rPr>
          <w:rFonts w:ascii="Arial Narrow" w:hAnsi="Arial Narrow"/>
          <w:i w:val="0"/>
          <w:lang w:val="es-ES_tradnl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D10ABB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D10ABB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rPr>
          <w:cantSplit/>
        </w:trPr>
        <w:tc>
          <w:tcPr>
            <w:tcW w:w="3614" w:type="dxa"/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rPr>
          <w:cantSplit/>
        </w:trPr>
        <w:tc>
          <w:tcPr>
            <w:tcW w:w="3614" w:type="dxa"/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D10ABB" w:rsidRPr="00875148" w:rsidRDefault="00D10ABB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D10ABB" w:rsidRPr="00875148" w:rsidRDefault="00D10ABB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D10ABB" w:rsidRPr="00875148" w:rsidRDefault="00D10ABB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  <w:r w:rsidRPr="00875148">
        <w:rPr>
          <w:rFonts w:ascii="Arial Narrow" w:hAnsi="Arial Narrow"/>
          <w:i w:val="0"/>
          <w:sz w:val="16"/>
          <w:lang w:val="es-ES_tradnl"/>
        </w:rPr>
        <w:t xml:space="preserve"> </w:t>
      </w:r>
    </w:p>
    <w:p w:rsidR="00D10ABB" w:rsidRPr="00875148" w:rsidRDefault="00D10ABB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homologação</w:t>
      </w:r>
    </w:p>
    <w:p w:rsidR="00D10ABB" w:rsidRPr="00875148" w:rsidRDefault="00D10ABB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D10ABB" w:rsidRPr="00875148">
        <w:tc>
          <w:tcPr>
            <w:tcW w:w="579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10ABB" w:rsidRPr="00875148" w:rsidRDefault="00D10ABB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proofErr w:type="gramStart"/>
      <w:r w:rsidRPr="00875148">
        <w:rPr>
          <w:rFonts w:ascii="Arial Narrow" w:hAnsi="Arial Narrow"/>
        </w:rPr>
        <w:t xml:space="preserve">  </w:t>
      </w:r>
      <w:proofErr w:type="gramEnd"/>
      <w:r w:rsidRPr="00875148">
        <w:rPr>
          <w:rFonts w:ascii="Arial Narrow" w:hAnsi="Arial Narrow"/>
        </w:rPr>
        <w:t>Preenchido pela Gerência de Liberação</w:t>
      </w:r>
    </w:p>
    <w:p w:rsidR="00D10ABB" w:rsidRPr="00875148" w:rsidRDefault="00D10ABB" w:rsidP="0000716A">
      <w:pPr>
        <w:rPr>
          <w:rFonts w:ascii="Arial Narrow" w:hAnsi="Arial Narrow"/>
        </w:rPr>
      </w:pPr>
    </w:p>
    <w:p w:rsidR="00D10ABB" w:rsidRPr="00875148" w:rsidRDefault="00D10ABB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D10ABB" w:rsidRPr="00875148" w:rsidRDefault="00D10ABB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D10ABB" w:rsidRPr="00875148">
        <w:tc>
          <w:tcPr>
            <w:tcW w:w="579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10ABB" w:rsidRPr="00875148" w:rsidRDefault="00D10ABB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proofErr w:type="gramStart"/>
      <w:r w:rsidRPr="00875148">
        <w:rPr>
          <w:rFonts w:ascii="Arial Narrow" w:hAnsi="Arial Narrow"/>
        </w:rPr>
        <w:t xml:space="preserve">  </w:t>
      </w:r>
      <w:proofErr w:type="gramEnd"/>
      <w:r w:rsidRPr="00875148">
        <w:rPr>
          <w:rFonts w:ascii="Arial Narrow" w:hAnsi="Arial Narrow"/>
        </w:rPr>
        <w:t>Preenchido pela Gerência de Liberação</w:t>
      </w:r>
    </w:p>
    <w:p w:rsidR="00D10ABB" w:rsidRPr="00875148" w:rsidRDefault="00D10ABB" w:rsidP="00A14994">
      <w:pPr>
        <w:rPr>
          <w:rFonts w:ascii="Arial Narrow" w:hAnsi="Arial Narrow"/>
        </w:rPr>
      </w:pPr>
    </w:p>
    <w:p w:rsidR="00D10ABB" w:rsidRPr="00875148" w:rsidRDefault="00D10ABB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p w:rsidR="00D10ABB" w:rsidRPr="00875148" w:rsidRDefault="00D10ABB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D10ABB" w:rsidRPr="00875148">
        <w:tc>
          <w:tcPr>
            <w:tcW w:w="579" w:type="dxa"/>
            <w:vAlign w:val="center"/>
          </w:tcPr>
          <w:p w:rsidR="00D10ABB" w:rsidRPr="00875148" w:rsidRDefault="00D10ABB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D10ABB" w:rsidRPr="00875148" w:rsidRDefault="00D10ABB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D10ABB" w:rsidRPr="00875148" w:rsidRDefault="00D10ABB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lastRenderedPageBreak/>
              <w:t>&lt;3&gt;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10ABB" w:rsidRPr="00875148" w:rsidRDefault="00D10ABB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 xml:space="preserve">* A </w:t>
      </w:r>
      <w:proofErr w:type="spellStart"/>
      <w:r w:rsidRPr="00875148">
        <w:rPr>
          <w:rFonts w:ascii="Arial Narrow" w:hAnsi="Arial Narrow"/>
        </w:rPr>
        <w:t>seqüência</w:t>
      </w:r>
      <w:proofErr w:type="spellEnd"/>
      <w:r w:rsidRPr="00875148">
        <w:rPr>
          <w:rFonts w:ascii="Arial Narrow" w:hAnsi="Arial Narrow"/>
        </w:rPr>
        <w:t xml:space="preserve"> de atividades descritas no plano de volta deverão estar sincronizadas (mesmo ID) com o Roteiro de Implantação</w:t>
      </w:r>
    </w:p>
    <w:p w:rsidR="00D10ABB" w:rsidRPr="00875148" w:rsidRDefault="00D10ABB" w:rsidP="002552D5">
      <w:pPr>
        <w:rPr>
          <w:rFonts w:ascii="Arial Narrow" w:hAnsi="Arial Narrow"/>
        </w:rPr>
      </w:pPr>
    </w:p>
    <w:p w:rsidR="00D10ABB" w:rsidRPr="00875148" w:rsidRDefault="00D10ABB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D10ABB" w:rsidRPr="00875148">
        <w:tc>
          <w:tcPr>
            <w:tcW w:w="1844" w:type="dxa"/>
            <w:vAlign w:val="center"/>
          </w:tcPr>
          <w:p w:rsidR="00D10ABB" w:rsidRPr="00875148" w:rsidRDefault="00D10ABB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D10ABB" w:rsidRPr="00875148" w:rsidRDefault="00D10ABB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D10ABB" w:rsidRPr="00875148" w:rsidRDefault="00D10ABB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D10ABB" w:rsidRPr="00875148" w:rsidRDefault="00D10ABB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sectPr w:rsidR="00D10ABB" w:rsidRPr="00875148" w:rsidSect="006F1417">
      <w:headerReference w:type="default" r:id="rId8"/>
      <w:footerReference w:type="default" r:id="rId9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0D2A" w:rsidRDefault="00880D2A">
      <w:r>
        <w:separator/>
      </w:r>
    </w:p>
  </w:endnote>
  <w:endnote w:type="continuationSeparator" w:id="0">
    <w:p w:rsidR="00880D2A" w:rsidRDefault="00880D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523C" w:rsidRDefault="00B8523C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>
      <w:rPr>
        <w:rStyle w:val="Nmerodepgina"/>
        <w:rFonts w:ascii="Arial" w:hAnsi="Arial"/>
        <w:snapToGrid w:val="0"/>
      </w:rPr>
      <w:fldChar w:fldCharType="separate"/>
    </w:r>
    <w:r w:rsidR="00226480">
      <w:rPr>
        <w:rStyle w:val="Nmerodepgina"/>
        <w:rFonts w:ascii="Arial" w:hAnsi="Arial"/>
        <w:noProof/>
        <w:snapToGrid w:val="0"/>
      </w:rPr>
      <w:t>2</w:t>
    </w:r>
    <w:r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>
      <w:rPr>
        <w:rStyle w:val="Nmerodepgina"/>
        <w:rFonts w:ascii="Arial" w:hAnsi="Arial"/>
        <w:snapToGrid w:val="0"/>
      </w:rPr>
      <w:fldChar w:fldCharType="separate"/>
    </w:r>
    <w:r w:rsidR="00226480">
      <w:rPr>
        <w:rStyle w:val="Nmerodepgina"/>
        <w:rFonts w:ascii="Arial" w:hAnsi="Arial"/>
        <w:noProof/>
        <w:snapToGrid w:val="0"/>
      </w:rPr>
      <w:t>7</w:t>
    </w:r>
    <w:r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0D2A" w:rsidRDefault="00880D2A">
      <w:r>
        <w:separator/>
      </w:r>
    </w:p>
  </w:footnote>
  <w:footnote w:type="continuationSeparator" w:id="0">
    <w:p w:rsidR="00880D2A" w:rsidRDefault="00880D2A">
      <w:r>
        <w:continuationSeparator/>
      </w:r>
    </w:p>
  </w:footnote>
  <w:footnote w:id="1">
    <w:p w:rsidR="00B8523C" w:rsidRDefault="00B8523C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2">
    <w:p w:rsidR="00B8523C" w:rsidRDefault="00B8523C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3">
    <w:p w:rsidR="00B8523C" w:rsidRDefault="00B8523C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4">
    <w:p w:rsidR="00B8523C" w:rsidRDefault="00B8523C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B8523C" w:rsidRDefault="00B8523C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B8523C" w:rsidRDefault="00B8523C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B8523C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B8523C" w:rsidRPr="009540DC" w:rsidRDefault="00B8523C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 wp14:anchorId="5DD63814" wp14:editId="7E32458E">
                <wp:extent cx="771525" cy="333375"/>
                <wp:effectExtent l="0" t="0" r="9525" b="9525"/>
                <wp:docPr id="3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15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B8523C" w:rsidRPr="009540DC" w:rsidRDefault="00B8523C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 w:rsidRPr="009540DC"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B8523C" w:rsidRPr="009540DC" w:rsidRDefault="00B8523C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B8523C" w:rsidRPr="009540DC" w:rsidRDefault="00B8523C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CÓDIGO: 147</w:t>
          </w:r>
        </w:p>
      </w:tc>
    </w:tr>
    <w:tr w:rsidR="00B8523C">
      <w:trPr>
        <w:cantSplit/>
        <w:trHeight w:val="337"/>
        <w:jc w:val="center"/>
      </w:trPr>
      <w:tc>
        <w:tcPr>
          <w:tcW w:w="2089" w:type="dxa"/>
          <w:vMerge/>
        </w:tcPr>
        <w:p w:rsidR="00B8523C" w:rsidRPr="009540DC" w:rsidRDefault="00B8523C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B8523C" w:rsidRPr="009540DC" w:rsidRDefault="00B8523C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B8523C" w:rsidRPr="009540DC" w:rsidRDefault="00B8523C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B8523C" w:rsidRPr="009540DC" w:rsidRDefault="00B8523C" w:rsidP="001257BA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 xml:space="preserve">DATA: </w:t>
          </w:r>
          <w:r>
            <w:rPr>
              <w:rFonts w:ascii="Arial" w:hAnsi="Arial"/>
              <w:sz w:val="16"/>
            </w:rPr>
            <w:t>14/03/2012</w:t>
          </w:r>
        </w:p>
      </w:tc>
    </w:tr>
    <w:tr w:rsidR="00B8523C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B8523C" w:rsidRPr="009540DC" w:rsidRDefault="00B8523C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B8523C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B8523C" w:rsidRPr="009540DC" w:rsidRDefault="00B8523C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 w:rsidRPr="009540DC">
            <w:rPr>
              <w:rFonts w:ascii="Arial" w:hAnsi="Arial"/>
            </w:rPr>
            <w:t>Área Responsável pelo Modelo:</w:t>
          </w:r>
        </w:p>
      </w:tc>
    </w:tr>
  </w:tbl>
  <w:p w:rsidR="00B8523C" w:rsidRDefault="00B8523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19">
    <w:nsid w:val="650B251D"/>
    <w:multiLevelType w:val="hybridMultilevel"/>
    <w:tmpl w:val="230032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2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4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7"/>
  </w:num>
  <w:num w:numId="5">
    <w:abstractNumId w:val="10"/>
  </w:num>
  <w:num w:numId="6">
    <w:abstractNumId w:val="23"/>
  </w:num>
  <w:num w:numId="7">
    <w:abstractNumId w:val="7"/>
  </w:num>
  <w:num w:numId="8">
    <w:abstractNumId w:val="16"/>
  </w:num>
  <w:num w:numId="9">
    <w:abstractNumId w:val="14"/>
  </w:num>
  <w:num w:numId="10">
    <w:abstractNumId w:val="11"/>
  </w:num>
  <w:num w:numId="11">
    <w:abstractNumId w:val="20"/>
  </w:num>
  <w:num w:numId="12">
    <w:abstractNumId w:val="18"/>
  </w:num>
  <w:num w:numId="13">
    <w:abstractNumId w:val="4"/>
  </w:num>
  <w:num w:numId="14">
    <w:abstractNumId w:val="2"/>
  </w:num>
  <w:num w:numId="15">
    <w:abstractNumId w:val="24"/>
  </w:num>
  <w:num w:numId="16">
    <w:abstractNumId w:val="8"/>
  </w:num>
  <w:num w:numId="17">
    <w:abstractNumId w:val="15"/>
  </w:num>
  <w:num w:numId="18">
    <w:abstractNumId w:val="1"/>
  </w:num>
  <w:num w:numId="19">
    <w:abstractNumId w:val="6"/>
  </w:num>
  <w:num w:numId="20">
    <w:abstractNumId w:val="21"/>
  </w:num>
  <w:num w:numId="21">
    <w:abstractNumId w:val="22"/>
  </w:num>
  <w:num w:numId="22">
    <w:abstractNumId w:val="13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9F1"/>
    <w:rsid w:val="000000FB"/>
    <w:rsid w:val="00002D60"/>
    <w:rsid w:val="00005CD4"/>
    <w:rsid w:val="0000716A"/>
    <w:rsid w:val="000111F6"/>
    <w:rsid w:val="000119B3"/>
    <w:rsid w:val="00011A3A"/>
    <w:rsid w:val="0002068B"/>
    <w:rsid w:val="00025789"/>
    <w:rsid w:val="00026F37"/>
    <w:rsid w:val="000339EB"/>
    <w:rsid w:val="00033B45"/>
    <w:rsid w:val="00034AB1"/>
    <w:rsid w:val="00034CB0"/>
    <w:rsid w:val="000408DB"/>
    <w:rsid w:val="000425DB"/>
    <w:rsid w:val="00043B76"/>
    <w:rsid w:val="0005102B"/>
    <w:rsid w:val="00057981"/>
    <w:rsid w:val="00060889"/>
    <w:rsid w:val="00062236"/>
    <w:rsid w:val="0006327C"/>
    <w:rsid w:val="00063320"/>
    <w:rsid w:val="00065E97"/>
    <w:rsid w:val="000718DF"/>
    <w:rsid w:val="00072400"/>
    <w:rsid w:val="0007424A"/>
    <w:rsid w:val="00075F45"/>
    <w:rsid w:val="00081A9C"/>
    <w:rsid w:val="00085C58"/>
    <w:rsid w:val="00090E34"/>
    <w:rsid w:val="00092FF2"/>
    <w:rsid w:val="00095B92"/>
    <w:rsid w:val="00096E8F"/>
    <w:rsid w:val="000A2DBE"/>
    <w:rsid w:val="000A5878"/>
    <w:rsid w:val="000A60CC"/>
    <w:rsid w:val="000B206F"/>
    <w:rsid w:val="000B3976"/>
    <w:rsid w:val="000B4422"/>
    <w:rsid w:val="000B5FA9"/>
    <w:rsid w:val="000B74F7"/>
    <w:rsid w:val="000C1D0F"/>
    <w:rsid w:val="000C6D8D"/>
    <w:rsid w:val="000D1918"/>
    <w:rsid w:val="000D29E9"/>
    <w:rsid w:val="000E3473"/>
    <w:rsid w:val="000E3F02"/>
    <w:rsid w:val="000E4113"/>
    <w:rsid w:val="000E5668"/>
    <w:rsid w:val="000E61E4"/>
    <w:rsid w:val="000E6CEA"/>
    <w:rsid w:val="000F0195"/>
    <w:rsid w:val="000F01B0"/>
    <w:rsid w:val="000F0658"/>
    <w:rsid w:val="000F25C4"/>
    <w:rsid w:val="000F3876"/>
    <w:rsid w:val="000F4B3C"/>
    <w:rsid w:val="000F5D38"/>
    <w:rsid w:val="000F7F7E"/>
    <w:rsid w:val="00100949"/>
    <w:rsid w:val="0010198B"/>
    <w:rsid w:val="00107798"/>
    <w:rsid w:val="00107843"/>
    <w:rsid w:val="0011046E"/>
    <w:rsid w:val="00111FA2"/>
    <w:rsid w:val="00112EFC"/>
    <w:rsid w:val="00116B72"/>
    <w:rsid w:val="00120D7F"/>
    <w:rsid w:val="0012448A"/>
    <w:rsid w:val="001257BA"/>
    <w:rsid w:val="00130BF4"/>
    <w:rsid w:val="0013234C"/>
    <w:rsid w:val="00133562"/>
    <w:rsid w:val="00134664"/>
    <w:rsid w:val="00134EA4"/>
    <w:rsid w:val="001374AB"/>
    <w:rsid w:val="00154A64"/>
    <w:rsid w:val="00155152"/>
    <w:rsid w:val="00155485"/>
    <w:rsid w:val="00155AF9"/>
    <w:rsid w:val="00156108"/>
    <w:rsid w:val="0015625A"/>
    <w:rsid w:val="00156A85"/>
    <w:rsid w:val="00161746"/>
    <w:rsid w:val="0016673B"/>
    <w:rsid w:val="00170678"/>
    <w:rsid w:val="00176665"/>
    <w:rsid w:val="00176B48"/>
    <w:rsid w:val="001776B5"/>
    <w:rsid w:val="00180310"/>
    <w:rsid w:val="0018054E"/>
    <w:rsid w:val="0018172E"/>
    <w:rsid w:val="001826EF"/>
    <w:rsid w:val="00186729"/>
    <w:rsid w:val="0018798B"/>
    <w:rsid w:val="00190B56"/>
    <w:rsid w:val="0019415F"/>
    <w:rsid w:val="00195723"/>
    <w:rsid w:val="001B3B5F"/>
    <w:rsid w:val="001B744E"/>
    <w:rsid w:val="001C0FEA"/>
    <w:rsid w:val="001C3A9A"/>
    <w:rsid w:val="001C426A"/>
    <w:rsid w:val="001D0F63"/>
    <w:rsid w:val="001D24B2"/>
    <w:rsid w:val="001D3A86"/>
    <w:rsid w:val="001D55EF"/>
    <w:rsid w:val="001D5FD3"/>
    <w:rsid w:val="001E5B29"/>
    <w:rsid w:val="001F1D50"/>
    <w:rsid w:val="001F34B9"/>
    <w:rsid w:val="001F36C6"/>
    <w:rsid w:val="001F4ADC"/>
    <w:rsid w:val="001F53B7"/>
    <w:rsid w:val="002107ED"/>
    <w:rsid w:val="002117FD"/>
    <w:rsid w:val="002128F9"/>
    <w:rsid w:val="00215804"/>
    <w:rsid w:val="00216BD7"/>
    <w:rsid w:val="00220CD4"/>
    <w:rsid w:val="00225398"/>
    <w:rsid w:val="00226480"/>
    <w:rsid w:val="00227E41"/>
    <w:rsid w:val="00232E19"/>
    <w:rsid w:val="0023440C"/>
    <w:rsid w:val="002369D3"/>
    <w:rsid w:val="0023793F"/>
    <w:rsid w:val="002420A0"/>
    <w:rsid w:val="00242FDD"/>
    <w:rsid w:val="00245221"/>
    <w:rsid w:val="00254241"/>
    <w:rsid w:val="002552D5"/>
    <w:rsid w:val="002609F8"/>
    <w:rsid w:val="00263DF6"/>
    <w:rsid w:val="00264270"/>
    <w:rsid w:val="00266541"/>
    <w:rsid w:val="0026759F"/>
    <w:rsid w:val="00270B92"/>
    <w:rsid w:val="00271A13"/>
    <w:rsid w:val="00271B85"/>
    <w:rsid w:val="00271FB7"/>
    <w:rsid w:val="002743D3"/>
    <w:rsid w:val="002867D4"/>
    <w:rsid w:val="00290D93"/>
    <w:rsid w:val="00292871"/>
    <w:rsid w:val="00293543"/>
    <w:rsid w:val="00296253"/>
    <w:rsid w:val="002A37A9"/>
    <w:rsid w:val="002A3D6C"/>
    <w:rsid w:val="002A3F71"/>
    <w:rsid w:val="002A489D"/>
    <w:rsid w:val="002A493C"/>
    <w:rsid w:val="002A4DAE"/>
    <w:rsid w:val="002A5A05"/>
    <w:rsid w:val="002B1A0A"/>
    <w:rsid w:val="002B78BF"/>
    <w:rsid w:val="002C2B68"/>
    <w:rsid w:val="002C7CDA"/>
    <w:rsid w:val="002D07E2"/>
    <w:rsid w:val="002D0D9D"/>
    <w:rsid w:val="002D0FFA"/>
    <w:rsid w:val="002D2F9A"/>
    <w:rsid w:val="002D36B7"/>
    <w:rsid w:val="002D3A39"/>
    <w:rsid w:val="002D69A4"/>
    <w:rsid w:val="002D7C89"/>
    <w:rsid w:val="002E294F"/>
    <w:rsid w:val="002E2EC5"/>
    <w:rsid w:val="002E6A5F"/>
    <w:rsid w:val="002E73E1"/>
    <w:rsid w:val="002F2F90"/>
    <w:rsid w:val="002F64E0"/>
    <w:rsid w:val="003007BC"/>
    <w:rsid w:val="00301702"/>
    <w:rsid w:val="00301E5B"/>
    <w:rsid w:val="003026BA"/>
    <w:rsid w:val="00303590"/>
    <w:rsid w:val="00304913"/>
    <w:rsid w:val="00304F50"/>
    <w:rsid w:val="00306C3B"/>
    <w:rsid w:val="00310E23"/>
    <w:rsid w:val="0031111C"/>
    <w:rsid w:val="00313C02"/>
    <w:rsid w:val="0031420D"/>
    <w:rsid w:val="00315652"/>
    <w:rsid w:val="00321262"/>
    <w:rsid w:val="00321FF4"/>
    <w:rsid w:val="00324DF4"/>
    <w:rsid w:val="0032615C"/>
    <w:rsid w:val="00343E85"/>
    <w:rsid w:val="0034692E"/>
    <w:rsid w:val="00346E2C"/>
    <w:rsid w:val="00352574"/>
    <w:rsid w:val="00357ACB"/>
    <w:rsid w:val="00360B96"/>
    <w:rsid w:val="0036483C"/>
    <w:rsid w:val="0036579D"/>
    <w:rsid w:val="0036647B"/>
    <w:rsid w:val="00370AA5"/>
    <w:rsid w:val="003735EF"/>
    <w:rsid w:val="003753C5"/>
    <w:rsid w:val="003814DB"/>
    <w:rsid w:val="00385FB7"/>
    <w:rsid w:val="003878F7"/>
    <w:rsid w:val="00390935"/>
    <w:rsid w:val="00392A11"/>
    <w:rsid w:val="00392D4C"/>
    <w:rsid w:val="00394D33"/>
    <w:rsid w:val="00395F0A"/>
    <w:rsid w:val="003976C3"/>
    <w:rsid w:val="003A031B"/>
    <w:rsid w:val="003A29F1"/>
    <w:rsid w:val="003A597B"/>
    <w:rsid w:val="003B124F"/>
    <w:rsid w:val="003C0E76"/>
    <w:rsid w:val="003C2B66"/>
    <w:rsid w:val="003C3E5A"/>
    <w:rsid w:val="003C6159"/>
    <w:rsid w:val="003C7E6F"/>
    <w:rsid w:val="003D4B3F"/>
    <w:rsid w:val="003D5F2A"/>
    <w:rsid w:val="003D6623"/>
    <w:rsid w:val="003E65D7"/>
    <w:rsid w:val="003E775F"/>
    <w:rsid w:val="003E7F2F"/>
    <w:rsid w:val="003F3769"/>
    <w:rsid w:val="003F4CD3"/>
    <w:rsid w:val="003F51EA"/>
    <w:rsid w:val="004046FE"/>
    <w:rsid w:val="00406C5E"/>
    <w:rsid w:val="0040743C"/>
    <w:rsid w:val="00407BCF"/>
    <w:rsid w:val="0041262B"/>
    <w:rsid w:val="004150D4"/>
    <w:rsid w:val="00415F64"/>
    <w:rsid w:val="00425CF6"/>
    <w:rsid w:val="00430836"/>
    <w:rsid w:val="00432241"/>
    <w:rsid w:val="004429EB"/>
    <w:rsid w:val="004454DC"/>
    <w:rsid w:val="004474E5"/>
    <w:rsid w:val="004506AF"/>
    <w:rsid w:val="004571B3"/>
    <w:rsid w:val="004602E7"/>
    <w:rsid w:val="00460E14"/>
    <w:rsid w:val="00462052"/>
    <w:rsid w:val="00462254"/>
    <w:rsid w:val="0046284F"/>
    <w:rsid w:val="00462F1A"/>
    <w:rsid w:val="004663C3"/>
    <w:rsid w:val="00466BB1"/>
    <w:rsid w:val="004748E1"/>
    <w:rsid w:val="00475930"/>
    <w:rsid w:val="00481037"/>
    <w:rsid w:val="0048184D"/>
    <w:rsid w:val="00482B96"/>
    <w:rsid w:val="0048474B"/>
    <w:rsid w:val="004848D8"/>
    <w:rsid w:val="00485E88"/>
    <w:rsid w:val="0049781C"/>
    <w:rsid w:val="004A0DF3"/>
    <w:rsid w:val="004A5B23"/>
    <w:rsid w:val="004B07BF"/>
    <w:rsid w:val="004B2235"/>
    <w:rsid w:val="004B4CB8"/>
    <w:rsid w:val="004B6EE3"/>
    <w:rsid w:val="004C20D4"/>
    <w:rsid w:val="004C23C5"/>
    <w:rsid w:val="004C2988"/>
    <w:rsid w:val="004C5A88"/>
    <w:rsid w:val="004C5CED"/>
    <w:rsid w:val="004C65A3"/>
    <w:rsid w:val="004C6C00"/>
    <w:rsid w:val="004D06BD"/>
    <w:rsid w:val="004D08B8"/>
    <w:rsid w:val="004D1F01"/>
    <w:rsid w:val="004D2413"/>
    <w:rsid w:val="004D2628"/>
    <w:rsid w:val="004D3EF6"/>
    <w:rsid w:val="004D479A"/>
    <w:rsid w:val="004D480D"/>
    <w:rsid w:val="004D681A"/>
    <w:rsid w:val="004D72B7"/>
    <w:rsid w:val="004E146B"/>
    <w:rsid w:val="004E433D"/>
    <w:rsid w:val="004F355F"/>
    <w:rsid w:val="004F73A2"/>
    <w:rsid w:val="004F7A14"/>
    <w:rsid w:val="00504061"/>
    <w:rsid w:val="0050515B"/>
    <w:rsid w:val="00507162"/>
    <w:rsid w:val="00507568"/>
    <w:rsid w:val="00514BD6"/>
    <w:rsid w:val="00517854"/>
    <w:rsid w:val="005205DF"/>
    <w:rsid w:val="00520752"/>
    <w:rsid w:val="00520A18"/>
    <w:rsid w:val="00523602"/>
    <w:rsid w:val="00525158"/>
    <w:rsid w:val="00533434"/>
    <w:rsid w:val="00533709"/>
    <w:rsid w:val="005342FA"/>
    <w:rsid w:val="00536B8D"/>
    <w:rsid w:val="0054470E"/>
    <w:rsid w:val="00550E13"/>
    <w:rsid w:val="00551A51"/>
    <w:rsid w:val="005529EC"/>
    <w:rsid w:val="00562ED1"/>
    <w:rsid w:val="00563CCF"/>
    <w:rsid w:val="00565A80"/>
    <w:rsid w:val="00566DA7"/>
    <w:rsid w:val="005728F6"/>
    <w:rsid w:val="00580FAD"/>
    <w:rsid w:val="00586977"/>
    <w:rsid w:val="00591325"/>
    <w:rsid w:val="0059362C"/>
    <w:rsid w:val="00594103"/>
    <w:rsid w:val="00595535"/>
    <w:rsid w:val="00597006"/>
    <w:rsid w:val="005976A3"/>
    <w:rsid w:val="005B10D4"/>
    <w:rsid w:val="005B56C8"/>
    <w:rsid w:val="005B57DE"/>
    <w:rsid w:val="005B5AF7"/>
    <w:rsid w:val="005B5C2A"/>
    <w:rsid w:val="005B5C5F"/>
    <w:rsid w:val="005B7EC3"/>
    <w:rsid w:val="005C23C6"/>
    <w:rsid w:val="005C2ABC"/>
    <w:rsid w:val="005C53BE"/>
    <w:rsid w:val="005C759A"/>
    <w:rsid w:val="005C78C7"/>
    <w:rsid w:val="005D18EF"/>
    <w:rsid w:val="005E211D"/>
    <w:rsid w:val="005E2F8C"/>
    <w:rsid w:val="005E57D7"/>
    <w:rsid w:val="005F10E3"/>
    <w:rsid w:val="005F1EC1"/>
    <w:rsid w:val="006011B9"/>
    <w:rsid w:val="0060216A"/>
    <w:rsid w:val="00603A73"/>
    <w:rsid w:val="00603F7B"/>
    <w:rsid w:val="00610B3D"/>
    <w:rsid w:val="00614377"/>
    <w:rsid w:val="00614B88"/>
    <w:rsid w:val="0062351E"/>
    <w:rsid w:val="0062407B"/>
    <w:rsid w:val="00635F81"/>
    <w:rsid w:val="00645DE2"/>
    <w:rsid w:val="00652F0D"/>
    <w:rsid w:val="006538E2"/>
    <w:rsid w:val="00653E95"/>
    <w:rsid w:val="0065593F"/>
    <w:rsid w:val="0065695B"/>
    <w:rsid w:val="0066355E"/>
    <w:rsid w:val="006675D3"/>
    <w:rsid w:val="006740BF"/>
    <w:rsid w:val="00674551"/>
    <w:rsid w:val="00676225"/>
    <w:rsid w:val="00676DC7"/>
    <w:rsid w:val="006804C5"/>
    <w:rsid w:val="00687C7B"/>
    <w:rsid w:val="006919C9"/>
    <w:rsid w:val="00691D6D"/>
    <w:rsid w:val="0069663D"/>
    <w:rsid w:val="006A2A01"/>
    <w:rsid w:val="006B4D0C"/>
    <w:rsid w:val="006B5723"/>
    <w:rsid w:val="006C1E49"/>
    <w:rsid w:val="006C43F7"/>
    <w:rsid w:val="006C7F76"/>
    <w:rsid w:val="006E2C4F"/>
    <w:rsid w:val="006E2F17"/>
    <w:rsid w:val="006E709B"/>
    <w:rsid w:val="006E7B55"/>
    <w:rsid w:val="006F0842"/>
    <w:rsid w:val="006F13AB"/>
    <w:rsid w:val="006F1417"/>
    <w:rsid w:val="006F3399"/>
    <w:rsid w:val="006F4481"/>
    <w:rsid w:val="006F61F8"/>
    <w:rsid w:val="00703B21"/>
    <w:rsid w:val="00703C26"/>
    <w:rsid w:val="007044C8"/>
    <w:rsid w:val="007069D1"/>
    <w:rsid w:val="007077A7"/>
    <w:rsid w:val="00707850"/>
    <w:rsid w:val="00710567"/>
    <w:rsid w:val="00711B32"/>
    <w:rsid w:val="00713A58"/>
    <w:rsid w:val="00715235"/>
    <w:rsid w:val="00716B52"/>
    <w:rsid w:val="00723253"/>
    <w:rsid w:val="00725A0D"/>
    <w:rsid w:val="00726ABD"/>
    <w:rsid w:val="00732BAF"/>
    <w:rsid w:val="0073442D"/>
    <w:rsid w:val="00734F41"/>
    <w:rsid w:val="00736B62"/>
    <w:rsid w:val="00736D34"/>
    <w:rsid w:val="00737BCC"/>
    <w:rsid w:val="007400F0"/>
    <w:rsid w:val="007472E9"/>
    <w:rsid w:val="00752424"/>
    <w:rsid w:val="007565D7"/>
    <w:rsid w:val="0076025F"/>
    <w:rsid w:val="00772978"/>
    <w:rsid w:val="0077315C"/>
    <w:rsid w:val="0077376A"/>
    <w:rsid w:val="00776469"/>
    <w:rsid w:val="0078267C"/>
    <w:rsid w:val="00784F70"/>
    <w:rsid w:val="00785E34"/>
    <w:rsid w:val="00791233"/>
    <w:rsid w:val="00792AF6"/>
    <w:rsid w:val="00793B84"/>
    <w:rsid w:val="00793D6C"/>
    <w:rsid w:val="007974B6"/>
    <w:rsid w:val="007A00C4"/>
    <w:rsid w:val="007A2713"/>
    <w:rsid w:val="007B1491"/>
    <w:rsid w:val="007B1AD5"/>
    <w:rsid w:val="007B3B6D"/>
    <w:rsid w:val="007B5D5D"/>
    <w:rsid w:val="007B744D"/>
    <w:rsid w:val="007B769E"/>
    <w:rsid w:val="007C09C7"/>
    <w:rsid w:val="007C620C"/>
    <w:rsid w:val="007C6825"/>
    <w:rsid w:val="007C6A63"/>
    <w:rsid w:val="007C7C12"/>
    <w:rsid w:val="007D0756"/>
    <w:rsid w:val="007E4CA4"/>
    <w:rsid w:val="007E71B4"/>
    <w:rsid w:val="007E76AE"/>
    <w:rsid w:val="007F20A4"/>
    <w:rsid w:val="007F7E7A"/>
    <w:rsid w:val="008017EC"/>
    <w:rsid w:val="0080382D"/>
    <w:rsid w:val="008110AC"/>
    <w:rsid w:val="008125D7"/>
    <w:rsid w:val="00813102"/>
    <w:rsid w:val="008140EF"/>
    <w:rsid w:val="00823133"/>
    <w:rsid w:val="00824444"/>
    <w:rsid w:val="00832F35"/>
    <w:rsid w:val="00840D34"/>
    <w:rsid w:val="00841321"/>
    <w:rsid w:val="00851712"/>
    <w:rsid w:val="00854EA4"/>
    <w:rsid w:val="008573CA"/>
    <w:rsid w:val="00862B7C"/>
    <w:rsid w:val="00865547"/>
    <w:rsid w:val="008665A6"/>
    <w:rsid w:val="00870065"/>
    <w:rsid w:val="00870E8E"/>
    <w:rsid w:val="0087218B"/>
    <w:rsid w:val="00873893"/>
    <w:rsid w:val="0087493D"/>
    <w:rsid w:val="00875148"/>
    <w:rsid w:val="0087702B"/>
    <w:rsid w:val="00880D2A"/>
    <w:rsid w:val="00883CB7"/>
    <w:rsid w:val="00886CF7"/>
    <w:rsid w:val="00890929"/>
    <w:rsid w:val="0089266A"/>
    <w:rsid w:val="0089306D"/>
    <w:rsid w:val="008941BE"/>
    <w:rsid w:val="008A1117"/>
    <w:rsid w:val="008B3FE1"/>
    <w:rsid w:val="008B6165"/>
    <w:rsid w:val="008B636B"/>
    <w:rsid w:val="008C5990"/>
    <w:rsid w:val="008C696C"/>
    <w:rsid w:val="008D111F"/>
    <w:rsid w:val="008D53D2"/>
    <w:rsid w:val="008D5D89"/>
    <w:rsid w:val="008D7370"/>
    <w:rsid w:val="008D79AC"/>
    <w:rsid w:val="008E04FA"/>
    <w:rsid w:val="008E31C4"/>
    <w:rsid w:val="008E6D40"/>
    <w:rsid w:val="008F0069"/>
    <w:rsid w:val="008F42D5"/>
    <w:rsid w:val="008F548F"/>
    <w:rsid w:val="008F5D03"/>
    <w:rsid w:val="009056E9"/>
    <w:rsid w:val="00905D43"/>
    <w:rsid w:val="009073BD"/>
    <w:rsid w:val="00912FD6"/>
    <w:rsid w:val="00915B58"/>
    <w:rsid w:val="0092036A"/>
    <w:rsid w:val="009207B5"/>
    <w:rsid w:val="00927DE3"/>
    <w:rsid w:val="00933E88"/>
    <w:rsid w:val="00935C2B"/>
    <w:rsid w:val="00936174"/>
    <w:rsid w:val="00937D22"/>
    <w:rsid w:val="0094354E"/>
    <w:rsid w:val="009540DC"/>
    <w:rsid w:val="00954189"/>
    <w:rsid w:val="009571DC"/>
    <w:rsid w:val="00957F9C"/>
    <w:rsid w:val="00960881"/>
    <w:rsid w:val="00961437"/>
    <w:rsid w:val="00963850"/>
    <w:rsid w:val="009646D5"/>
    <w:rsid w:val="00965E63"/>
    <w:rsid w:val="00967685"/>
    <w:rsid w:val="00970784"/>
    <w:rsid w:val="00970806"/>
    <w:rsid w:val="00971273"/>
    <w:rsid w:val="009734F9"/>
    <w:rsid w:val="00974529"/>
    <w:rsid w:val="00976443"/>
    <w:rsid w:val="00977667"/>
    <w:rsid w:val="00977A2B"/>
    <w:rsid w:val="0098211C"/>
    <w:rsid w:val="009844E0"/>
    <w:rsid w:val="00985A93"/>
    <w:rsid w:val="00987E43"/>
    <w:rsid w:val="00990122"/>
    <w:rsid w:val="00991CB1"/>
    <w:rsid w:val="0099463C"/>
    <w:rsid w:val="00994D77"/>
    <w:rsid w:val="00996E98"/>
    <w:rsid w:val="009B02FE"/>
    <w:rsid w:val="009B6234"/>
    <w:rsid w:val="009C0CFF"/>
    <w:rsid w:val="009C2CEB"/>
    <w:rsid w:val="009D0684"/>
    <w:rsid w:val="009D6BA7"/>
    <w:rsid w:val="009E7A2D"/>
    <w:rsid w:val="009F2E14"/>
    <w:rsid w:val="009F5AA5"/>
    <w:rsid w:val="00A00118"/>
    <w:rsid w:val="00A00C80"/>
    <w:rsid w:val="00A035DD"/>
    <w:rsid w:val="00A05703"/>
    <w:rsid w:val="00A11C87"/>
    <w:rsid w:val="00A14994"/>
    <w:rsid w:val="00A16D04"/>
    <w:rsid w:val="00A178C1"/>
    <w:rsid w:val="00A203A1"/>
    <w:rsid w:val="00A21164"/>
    <w:rsid w:val="00A21EA2"/>
    <w:rsid w:val="00A235E5"/>
    <w:rsid w:val="00A34C86"/>
    <w:rsid w:val="00A3631C"/>
    <w:rsid w:val="00A36F80"/>
    <w:rsid w:val="00A44283"/>
    <w:rsid w:val="00A47B45"/>
    <w:rsid w:val="00A504B8"/>
    <w:rsid w:val="00A50F02"/>
    <w:rsid w:val="00A52738"/>
    <w:rsid w:val="00A543D3"/>
    <w:rsid w:val="00A569C8"/>
    <w:rsid w:val="00A6089A"/>
    <w:rsid w:val="00A61BBE"/>
    <w:rsid w:val="00A628F1"/>
    <w:rsid w:val="00A63569"/>
    <w:rsid w:val="00A63BBB"/>
    <w:rsid w:val="00A64519"/>
    <w:rsid w:val="00A64959"/>
    <w:rsid w:val="00A66899"/>
    <w:rsid w:val="00A7024F"/>
    <w:rsid w:val="00A71F64"/>
    <w:rsid w:val="00A7235E"/>
    <w:rsid w:val="00A7369D"/>
    <w:rsid w:val="00A75621"/>
    <w:rsid w:val="00A757B8"/>
    <w:rsid w:val="00A827E2"/>
    <w:rsid w:val="00A837DC"/>
    <w:rsid w:val="00A90F35"/>
    <w:rsid w:val="00A91F99"/>
    <w:rsid w:val="00A941BE"/>
    <w:rsid w:val="00A9451A"/>
    <w:rsid w:val="00AA323C"/>
    <w:rsid w:val="00AA52F3"/>
    <w:rsid w:val="00AB4590"/>
    <w:rsid w:val="00AB67A7"/>
    <w:rsid w:val="00AB7DCE"/>
    <w:rsid w:val="00AC3425"/>
    <w:rsid w:val="00AC3DDC"/>
    <w:rsid w:val="00AD13A0"/>
    <w:rsid w:val="00AD1CD7"/>
    <w:rsid w:val="00AD20B9"/>
    <w:rsid w:val="00AD450E"/>
    <w:rsid w:val="00AD527E"/>
    <w:rsid w:val="00AD59B6"/>
    <w:rsid w:val="00AD7541"/>
    <w:rsid w:val="00AE290D"/>
    <w:rsid w:val="00AE45E8"/>
    <w:rsid w:val="00AF2A86"/>
    <w:rsid w:val="00AF4003"/>
    <w:rsid w:val="00AF6532"/>
    <w:rsid w:val="00AF6E5E"/>
    <w:rsid w:val="00AF7F8F"/>
    <w:rsid w:val="00B027CB"/>
    <w:rsid w:val="00B02BE8"/>
    <w:rsid w:val="00B04523"/>
    <w:rsid w:val="00B04E7F"/>
    <w:rsid w:val="00B05FC8"/>
    <w:rsid w:val="00B11C84"/>
    <w:rsid w:val="00B12EB4"/>
    <w:rsid w:val="00B13D59"/>
    <w:rsid w:val="00B14A7A"/>
    <w:rsid w:val="00B171CD"/>
    <w:rsid w:val="00B232EC"/>
    <w:rsid w:val="00B26273"/>
    <w:rsid w:val="00B26CF8"/>
    <w:rsid w:val="00B27357"/>
    <w:rsid w:val="00B275F6"/>
    <w:rsid w:val="00B31E7E"/>
    <w:rsid w:val="00B342E9"/>
    <w:rsid w:val="00B34FA0"/>
    <w:rsid w:val="00B36A35"/>
    <w:rsid w:val="00B420A7"/>
    <w:rsid w:val="00B427C3"/>
    <w:rsid w:val="00B46CF8"/>
    <w:rsid w:val="00B51A23"/>
    <w:rsid w:val="00B52CA8"/>
    <w:rsid w:val="00B5598E"/>
    <w:rsid w:val="00B562E1"/>
    <w:rsid w:val="00B604B0"/>
    <w:rsid w:val="00B6253E"/>
    <w:rsid w:val="00B639D5"/>
    <w:rsid w:val="00B65ACA"/>
    <w:rsid w:val="00B676B1"/>
    <w:rsid w:val="00B71115"/>
    <w:rsid w:val="00B71670"/>
    <w:rsid w:val="00B718ED"/>
    <w:rsid w:val="00B727BB"/>
    <w:rsid w:val="00B749AE"/>
    <w:rsid w:val="00B76765"/>
    <w:rsid w:val="00B8432D"/>
    <w:rsid w:val="00B84DBD"/>
    <w:rsid w:val="00B8523C"/>
    <w:rsid w:val="00B86F32"/>
    <w:rsid w:val="00B87E6C"/>
    <w:rsid w:val="00B92540"/>
    <w:rsid w:val="00B97270"/>
    <w:rsid w:val="00B97651"/>
    <w:rsid w:val="00B978C8"/>
    <w:rsid w:val="00BA00BC"/>
    <w:rsid w:val="00BA6CC9"/>
    <w:rsid w:val="00BA6DDF"/>
    <w:rsid w:val="00BB0B91"/>
    <w:rsid w:val="00BB189E"/>
    <w:rsid w:val="00BB2081"/>
    <w:rsid w:val="00BB4FC7"/>
    <w:rsid w:val="00BB74D3"/>
    <w:rsid w:val="00BD06A1"/>
    <w:rsid w:val="00BD0D7E"/>
    <w:rsid w:val="00BD11A1"/>
    <w:rsid w:val="00BD16C4"/>
    <w:rsid w:val="00BD1DF1"/>
    <w:rsid w:val="00BD4414"/>
    <w:rsid w:val="00BD5401"/>
    <w:rsid w:val="00BD6D05"/>
    <w:rsid w:val="00BE06FD"/>
    <w:rsid w:val="00BE1773"/>
    <w:rsid w:val="00BE1A1C"/>
    <w:rsid w:val="00BE1CD2"/>
    <w:rsid w:val="00BF0AAB"/>
    <w:rsid w:val="00BF216B"/>
    <w:rsid w:val="00BF243E"/>
    <w:rsid w:val="00C00B8A"/>
    <w:rsid w:val="00C0154E"/>
    <w:rsid w:val="00C02839"/>
    <w:rsid w:val="00C05A90"/>
    <w:rsid w:val="00C06858"/>
    <w:rsid w:val="00C06BDE"/>
    <w:rsid w:val="00C16F5E"/>
    <w:rsid w:val="00C25AFA"/>
    <w:rsid w:val="00C30277"/>
    <w:rsid w:val="00C31143"/>
    <w:rsid w:val="00C313B6"/>
    <w:rsid w:val="00C31446"/>
    <w:rsid w:val="00C3375E"/>
    <w:rsid w:val="00C35528"/>
    <w:rsid w:val="00C3621F"/>
    <w:rsid w:val="00C36FB2"/>
    <w:rsid w:val="00C449A0"/>
    <w:rsid w:val="00C468C7"/>
    <w:rsid w:val="00C475C9"/>
    <w:rsid w:val="00C47D5A"/>
    <w:rsid w:val="00C53E4B"/>
    <w:rsid w:val="00C55F51"/>
    <w:rsid w:val="00C57994"/>
    <w:rsid w:val="00C57C2E"/>
    <w:rsid w:val="00C60F0C"/>
    <w:rsid w:val="00C62494"/>
    <w:rsid w:val="00C65E4E"/>
    <w:rsid w:val="00C6618A"/>
    <w:rsid w:val="00C75E39"/>
    <w:rsid w:val="00C76F2C"/>
    <w:rsid w:val="00C809B6"/>
    <w:rsid w:val="00C82382"/>
    <w:rsid w:val="00C8363C"/>
    <w:rsid w:val="00C83B93"/>
    <w:rsid w:val="00C86DCE"/>
    <w:rsid w:val="00C9056D"/>
    <w:rsid w:val="00C93B4D"/>
    <w:rsid w:val="00CA1659"/>
    <w:rsid w:val="00CA3EC1"/>
    <w:rsid w:val="00CA4A3D"/>
    <w:rsid w:val="00CA5310"/>
    <w:rsid w:val="00CB1B89"/>
    <w:rsid w:val="00CB7054"/>
    <w:rsid w:val="00CB7DB2"/>
    <w:rsid w:val="00CC186B"/>
    <w:rsid w:val="00CC356D"/>
    <w:rsid w:val="00CC628B"/>
    <w:rsid w:val="00CE7B73"/>
    <w:rsid w:val="00CF2AC9"/>
    <w:rsid w:val="00CF360A"/>
    <w:rsid w:val="00CF7CBC"/>
    <w:rsid w:val="00D00D75"/>
    <w:rsid w:val="00D013E8"/>
    <w:rsid w:val="00D019BE"/>
    <w:rsid w:val="00D10ABB"/>
    <w:rsid w:val="00D11C4F"/>
    <w:rsid w:val="00D1287F"/>
    <w:rsid w:val="00D131F2"/>
    <w:rsid w:val="00D1455B"/>
    <w:rsid w:val="00D15072"/>
    <w:rsid w:val="00D1558F"/>
    <w:rsid w:val="00D16DDA"/>
    <w:rsid w:val="00D20231"/>
    <w:rsid w:val="00D253D6"/>
    <w:rsid w:val="00D31268"/>
    <w:rsid w:val="00D340EF"/>
    <w:rsid w:val="00D357CD"/>
    <w:rsid w:val="00D401AD"/>
    <w:rsid w:val="00D41EBC"/>
    <w:rsid w:val="00D43507"/>
    <w:rsid w:val="00D453FF"/>
    <w:rsid w:val="00D45EB1"/>
    <w:rsid w:val="00D515AB"/>
    <w:rsid w:val="00D51B34"/>
    <w:rsid w:val="00D578C4"/>
    <w:rsid w:val="00D60C2B"/>
    <w:rsid w:val="00D64577"/>
    <w:rsid w:val="00D64742"/>
    <w:rsid w:val="00D67D31"/>
    <w:rsid w:val="00D729CF"/>
    <w:rsid w:val="00D745E9"/>
    <w:rsid w:val="00D74DFC"/>
    <w:rsid w:val="00D7574A"/>
    <w:rsid w:val="00D82DF3"/>
    <w:rsid w:val="00D86DCA"/>
    <w:rsid w:val="00D90C24"/>
    <w:rsid w:val="00D94953"/>
    <w:rsid w:val="00D9721C"/>
    <w:rsid w:val="00DA0FB6"/>
    <w:rsid w:val="00DA24A9"/>
    <w:rsid w:val="00DA4CC3"/>
    <w:rsid w:val="00DA6877"/>
    <w:rsid w:val="00DA73D1"/>
    <w:rsid w:val="00DB2ADC"/>
    <w:rsid w:val="00DB5999"/>
    <w:rsid w:val="00DC14D4"/>
    <w:rsid w:val="00DC340A"/>
    <w:rsid w:val="00DC5667"/>
    <w:rsid w:val="00DE31D7"/>
    <w:rsid w:val="00DE35FD"/>
    <w:rsid w:val="00DE7021"/>
    <w:rsid w:val="00DE7252"/>
    <w:rsid w:val="00DF092E"/>
    <w:rsid w:val="00DF4D9A"/>
    <w:rsid w:val="00DF57AA"/>
    <w:rsid w:val="00E00549"/>
    <w:rsid w:val="00E0054C"/>
    <w:rsid w:val="00E006B2"/>
    <w:rsid w:val="00E0408D"/>
    <w:rsid w:val="00E0494C"/>
    <w:rsid w:val="00E060E1"/>
    <w:rsid w:val="00E174D1"/>
    <w:rsid w:val="00E1791F"/>
    <w:rsid w:val="00E2543B"/>
    <w:rsid w:val="00E2592F"/>
    <w:rsid w:val="00E3022E"/>
    <w:rsid w:val="00E31B86"/>
    <w:rsid w:val="00E32D30"/>
    <w:rsid w:val="00E34CC4"/>
    <w:rsid w:val="00E35771"/>
    <w:rsid w:val="00E36D54"/>
    <w:rsid w:val="00E41F2B"/>
    <w:rsid w:val="00E51217"/>
    <w:rsid w:val="00E52A49"/>
    <w:rsid w:val="00E54284"/>
    <w:rsid w:val="00E62254"/>
    <w:rsid w:val="00E635A2"/>
    <w:rsid w:val="00E7459E"/>
    <w:rsid w:val="00E751F2"/>
    <w:rsid w:val="00E75E71"/>
    <w:rsid w:val="00E76C04"/>
    <w:rsid w:val="00E776A2"/>
    <w:rsid w:val="00E825E0"/>
    <w:rsid w:val="00E829D5"/>
    <w:rsid w:val="00E857C3"/>
    <w:rsid w:val="00E86BF7"/>
    <w:rsid w:val="00E87A12"/>
    <w:rsid w:val="00E9191F"/>
    <w:rsid w:val="00E9565A"/>
    <w:rsid w:val="00E95ABE"/>
    <w:rsid w:val="00E95E60"/>
    <w:rsid w:val="00E97070"/>
    <w:rsid w:val="00E9713B"/>
    <w:rsid w:val="00EA21F6"/>
    <w:rsid w:val="00EA27C5"/>
    <w:rsid w:val="00EA3AAD"/>
    <w:rsid w:val="00EA538F"/>
    <w:rsid w:val="00EB0A3F"/>
    <w:rsid w:val="00EB2506"/>
    <w:rsid w:val="00EB3B74"/>
    <w:rsid w:val="00EC0A20"/>
    <w:rsid w:val="00EC6D24"/>
    <w:rsid w:val="00ED1B21"/>
    <w:rsid w:val="00ED439D"/>
    <w:rsid w:val="00ED5B4E"/>
    <w:rsid w:val="00EE251C"/>
    <w:rsid w:val="00EE76B3"/>
    <w:rsid w:val="00EF2883"/>
    <w:rsid w:val="00EF4284"/>
    <w:rsid w:val="00EF4F69"/>
    <w:rsid w:val="00EF7CA1"/>
    <w:rsid w:val="00F00402"/>
    <w:rsid w:val="00F023D9"/>
    <w:rsid w:val="00F025FE"/>
    <w:rsid w:val="00F03368"/>
    <w:rsid w:val="00F06D28"/>
    <w:rsid w:val="00F06E32"/>
    <w:rsid w:val="00F110A0"/>
    <w:rsid w:val="00F115A0"/>
    <w:rsid w:val="00F1361E"/>
    <w:rsid w:val="00F15FB7"/>
    <w:rsid w:val="00F17E54"/>
    <w:rsid w:val="00F255DF"/>
    <w:rsid w:val="00F25CB5"/>
    <w:rsid w:val="00F27E38"/>
    <w:rsid w:val="00F329E9"/>
    <w:rsid w:val="00F355CD"/>
    <w:rsid w:val="00F379EA"/>
    <w:rsid w:val="00F41E73"/>
    <w:rsid w:val="00F44663"/>
    <w:rsid w:val="00F44EE0"/>
    <w:rsid w:val="00F56109"/>
    <w:rsid w:val="00F56B86"/>
    <w:rsid w:val="00F57135"/>
    <w:rsid w:val="00F5724C"/>
    <w:rsid w:val="00F574A1"/>
    <w:rsid w:val="00F6479F"/>
    <w:rsid w:val="00F65E7A"/>
    <w:rsid w:val="00F662D8"/>
    <w:rsid w:val="00F6638C"/>
    <w:rsid w:val="00F715DB"/>
    <w:rsid w:val="00F76278"/>
    <w:rsid w:val="00F8004C"/>
    <w:rsid w:val="00F82747"/>
    <w:rsid w:val="00F85B21"/>
    <w:rsid w:val="00F87061"/>
    <w:rsid w:val="00F9249A"/>
    <w:rsid w:val="00F937C5"/>
    <w:rsid w:val="00F94FE3"/>
    <w:rsid w:val="00F96D18"/>
    <w:rsid w:val="00FA0719"/>
    <w:rsid w:val="00FA0D48"/>
    <w:rsid w:val="00FA6D41"/>
    <w:rsid w:val="00FA7B23"/>
    <w:rsid w:val="00FB28B8"/>
    <w:rsid w:val="00FB47D1"/>
    <w:rsid w:val="00FB6741"/>
    <w:rsid w:val="00FC09DF"/>
    <w:rsid w:val="00FC21FC"/>
    <w:rsid w:val="00FC2C72"/>
    <w:rsid w:val="00FC47B9"/>
    <w:rsid w:val="00FC5D77"/>
    <w:rsid w:val="00FC747C"/>
    <w:rsid w:val="00FC748C"/>
    <w:rsid w:val="00FD0CD1"/>
    <w:rsid w:val="00FD1B9A"/>
    <w:rsid w:val="00FD2DDC"/>
    <w:rsid w:val="00FD507A"/>
    <w:rsid w:val="00FD5E0F"/>
    <w:rsid w:val="00FE000B"/>
    <w:rsid w:val="00FE1EDE"/>
    <w:rsid w:val="00FE65F9"/>
    <w:rsid w:val="00FF03C0"/>
    <w:rsid w:val="00FF0990"/>
    <w:rsid w:val="00FF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4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GABRILsluchetta171033EMS_Especificacao_Manutencao_Sistemas.dot</Template>
  <TotalTime>239</TotalTime>
  <Pages>7</Pages>
  <Words>1095</Words>
  <Characters>5913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6995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Abril S.A.</dc:creator>
  <cp:lastModifiedBy>Cesar de Holanda Marracho</cp:lastModifiedBy>
  <cp:revision>7</cp:revision>
  <cp:lastPrinted>2009-11-19T20:24:00Z</cp:lastPrinted>
  <dcterms:created xsi:type="dcterms:W3CDTF">2012-03-19T17:30:00Z</dcterms:created>
  <dcterms:modified xsi:type="dcterms:W3CDTF">2012-03-28T20:36:00Z</dcterms:modified>
</cp:coreProperties>
</file>