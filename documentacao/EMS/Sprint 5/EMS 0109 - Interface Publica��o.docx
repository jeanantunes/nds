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BB" w:rsidRPr="00875148" w:rsidRDefault="00D10AB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10ABB" w:rsidRPr="00875148" w:rsidRDefault="00D10AB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10ABB" w:rsidRPr="00875148" w:rsidRDefault="00D10AB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5B10D4">
        <w:rPr>
          <w:rFonts w:ascii="Arial Narrow" w:hAnsi="Arial Narrow"/>
          <w:b/>
          <w:sz w:val="36"/>
          <w:szCs w:val="36"/>
        </w:rPr>
        <w:t>10</w:t>
      </w:r>
      <w:r w:rsidR="001257BA">
        <w:rPr>
          <w:rFonts w:ascii="Arial Narrow" w:hAnsi="Arial Narrow"/>
          <w:b/>
          <w:sz w:val="36"/>
          <w:szCs w:val="36"/>
        </w:rPr>
        <w:t>9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5B10D4">
        <w:rPr>
          <w:rFonts w:ascii="Arial Narrow" w:hAnsi="Arial Narrow"/>
          <w:b/>
          <w:sz w:val="36"/>
          <w:szCs w:val="36"/>
        </w:rPr>
        <w:t xml:space="preserve">Interface </w:t>
      </w:r>
      <w:r w:rsidR="00072400">
        <w:rPr>
          <w:rFonts w:ascii="Arial Narrow" w:hAnsi="Arial Narrow"/>
          <w:b/>
          <w:sz w:val="36"/>
          <w:szCs w:val="36"/>
        </w:rPr>
        <w:t>Publicação</w:t>
      </w:r>
      <w:r w:rsidRPr="00875148">
        <w:rPr>
          <w:rFonts w:ascii="Arial Narrow" w:hAnsi="Arial Narrow"/>
          <w:b/>
          <w:sz w:val="40"/>
        </w:rPr>
        <w:t>&gt;</w:t>
      </w: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10ABB" w:rsidRPr="00875148" w:rsidRDefault="00D10ABB">
      <w:pPr>
        <w:jc w:val="center"/>
        <w:rPr>
          <w:rFonts w:ascii="Arial Narrow" w:hAnsi="Arial Narrow"/>
          <w:b/>
          <w:sz w:val="48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1257BA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</w:t>
            </w:r>
            <w:r w:rsidR="001257BA">
              <w:rPr>
                <w:rFonts w:ascii="Arial Narrow" w:hAnsi="Arial Narrow"/>
                <w:color w:val="0000FF"/>
                <w:lang w:val="es-ES_tradnl"/>
              </w:rPr>
              <w:t>4</w:t>
            </w:r>
            <w:r>
              <w:rPr>
                <w:rFonts w:ascii="Arial Narrow" w:hAnsi="Arial Narrow"/>
                <w:color w:val="0000FF"/>
                <w:lang w:val="es-ES_tradnl"/>
              </w:rPr>
              <w:t>/0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10ABB" w:rsidRPr="00875148" w:rsidRDefault="005B10D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10ABB" w:rsidRPr="00875148" w:rsidRDefault="00D10AB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10ABB" w:rsidRDefault="00D10AB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10ABB" w:rsidRPr="00875148" w:rsidRDefault="00D10AB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10AB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10ABB" w:rsidRPr="00875148" w:rsidRDefault="00D10AB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10ABB" w:rsidRPr="00875148">
        <w:trPr>
          <w:cantSplit/>
          <w:trHeight w:val="235"/>
        </w:trPr>
        <w:tc>
          <w:tcPr>
            <w:tcW w:w="4889" w:type="dxa"/>
            <w:vMerge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10ABB" w:rsidRPr="00875148">
        <w:tc>
          <w:tcPr>
            <w:tcW w:w="4889" w:type="dxa"/>
          </w:tcPr>
          <w:p w:rsidR="00D10ABB" w:rsidRPr="00875148" w:rsidRDefault="00D10AB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10ABB" w:rsidRPr="009540DC" w:rsidRDefault="00D10AB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10ABB" w:rsidRPr="00D90C24" w:rsidRDefault="005B10D4" w:rsidP="001257BA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Receber o arquivo de interface vindo do legado </w:t>
            </w:r>
            <w:r w:rsidR="001257BA">
              <w:rPr>
                <w:rFonts w:ascii="Arial Narrow" w:hAnsi="Arial Narrow" w:cs="Arial"/>
                <w:color w:val="002060"/>
                <w:sz w:val="22"/>
                <w:szCs w:val="22"/>
              </w:rPr>
              <w:t>PRODIN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 atualizar a base de dados do Novo DISTRIB</w:t>
            </w:r>
            <w:r w:rsidR="00D10ABB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10ABB" w:rsidRPr="00875148">
        <w:tc>
          <w:tcPr>
            <w:tcW w:w="9779" w:type="dxa"/>
          </w:tcPr>
          <w:p w:rsidR="00D10ABB" w:rsidRPr="00875148" w:rsidRDefault="00D10ABB" w:rsidP="003A29F1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10ABB" w:rsidRPr="00875148" w:rsidRDefault="00D10ABB">
      <w:pPr>
        <w:rPr>
          <w:rFonts w:ascii="Arial Narrow" w:hAnsi="Arial Narrow"/>
        </w:rPr>
      </w:pPr>
    </w:p>
    <w:p w:rsidR="00D10ABB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10ABB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Essa funcionalidade é chamada pelo processo de “Iniciar Dia”, onde ele irá processar as interfaces responsáveis pela carga de informações como dados das publicações, reparte, datas de lançamento e recolhimento, etc.</w:t>
      </w: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arquivo alvo dessa funcionalidade é o </w:t>
      </w:r>
      <w:proofErr w:type="gramStart"/>
      <w:r w:rsidR="00072400">
        <w:rPr>
          <w:rFonts w:ascii="Calibri" w:hAnsi="Calibri" w:cs="Arial"/>
          <w:color w:val="002060"/>
          <w:sz w:val="22"/>
          <w:szCs w:val="22"/>
        </w:rPr>
        <w:t>MMDDhhmm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>.</w:t>
      </w:r>
      <w:r w:rsidR="00072400">
        <w:rPr>
          <w:rFonts w:ascii="Calibri" w:hAnsi="Calibri" w:cs="Arial"/>
          <w:color w:val="002060"/>
          <w:sz w:val="22"/>
          <w:szCs w:val="22"/>
        </w:rPr>
        <w:t>pub</w:t>
      </w:r>
      <w:r w:rsidR="00F15FB7">
        <w:rPr>
          <w:rFonts w:ascii="Calibri" w:hAnsi="Calibri" w:cs="Arial"/>
          <w:color w:val="002060"/>
          <w:sz w:val="22"/>
          <w:szCs w:val="22"/>
        </w:rPr>
        <w:t xml:space="preserve">, é responsável por alimentar as informações </w:t>
      </w:r>
      <w:r w:rsidR="00072400">
        <w:rPr>
          <w:rFonts w:ascii="Calibri" w:hAnsi="Calibri" w:cs="Arial"/>
          <w:color w:val="002060"/>
          <w:sz w:val="22"/>
          <w:szCs w:val="22"/>
        </w:rPr>
        <w:t>produtos (publicações).</w:t>
      </w:r>
    </w:p>
    <w:p w:rsidR="00511AC7" w:rsidRDefault="00511AC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511AC7" w:rsidRDefault="00511AC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Periodicidade: Pode se executada varias vezes ao dia.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072400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Layout do arquivo:</w:t>
      </w:r>
    </w:p>
    <w:p w:rsidR="00072400" w:rsidRDefault="00072400" w:rsidP="00EF7CA1">
      <w:pPr>
        <w:rPr>
          <w:rFonts w:ascii="Calibri" w:hAnsi="Calibri" w:cs="Arial"/>
          <w:color w:val="002060"/>
          <w:sz w:val="22"/>
          <w:szCs w:val="22"/>
        </w:rPr>
      </w:pPr>
    </w:p>
    <w:tbl>
      <w:tblPr>
        <w:tblW w:w="0" w:type="auto"/>
        <w:jc w:val="center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07"/>
        <w:gridCol w:w="1134"/>
        <w:gridCol w:w="1134"/>
      </w:tblGrid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Campo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 xml:space="preserve">. Final 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Distribuidor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7</w:t>
            </w:r>
            <w:proofErr w:type="gramEnd"/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Geração Arquivo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8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Hora Geração Arquivo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Mnemônico da tabela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Contexto Publicação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Cód. Fornecedor Publicação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Código Publicação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42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Nome Publicação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72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PEB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75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Pacote Padrão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80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Cond. Transmissão Histograma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81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% Abrangência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84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Cond. Lançamento Imediato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85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Forma Comercialização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88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Forma Pagamento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90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Cond. Pagamento Antecipado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91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91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Cond. Permissão Alteração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92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% Cobrança Antecipada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99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Dias Cobrança Antecipada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102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Slogan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152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Comprimento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157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Largura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162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Espessura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167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Peso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172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Status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173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Desativação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181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Critério </w:t>
            </w:r>
            <w:proofErr w:type="gramStart"/>
            <w:r>
              <w:rPr>
                <w:rFonts w:ascii="Arial" w:hAnsi="Arial"/>
                <w:snapToGrid w:val="0"/>
                <w:color w:val="000000"/>
              </w:rPr>
              <w:t>1</w:t>
            </w:r>
            <w:proofErr w:type="gramEnd"/>
            <w:r>
              <w:rPr>
                <w:rFonts w:ascii="Arial" w:hAnsi="Arial"/>
                <w:snapToGrid w:val="0"/>
                <w:color w:val="000000"/>
              </w:rPr>
              <w:t xml:space="preserve"> Seleção Cota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183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Argumento </w:t>
            </w:r>
            <w:proofErr w:type="gramStart"/>
            <w:r>
              <w:rPr>
                <w:rFonts w:ascii="Arial" w:hAnsi="Arial"/>
                <w:snapToGrid w:val="0"/>
                <w:color w:val="000000"/>
              </w:rPr>
              <w:t>1</w:t>
            </w:r>
            <w:proofErr w:type="gramEnd"/>
            <w:r>
              <w:rPr>
                <w:rFonts w:ascii="Arial" w:hAnsi="Arial"/>
                <w:snapToGrid w:val="0"/>
                <w:color w:val="000000"/>
              </w:rPr>
              <w:t xml:space="preserve"> Critério 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186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Argumento </w:t>
            </w:r>
            <w:proofErr w:type="gramStart"/>
            <w:r>
              <w:rPr>
                <w:rFonts w:ascii="Arial" w:hAnsi="Arial"/>
                <w:snapToGrid w:val="0"/>
                <w:color w:val="000000"/>
              </w:rPr>
              <w:t>2</w:t>
            </w:r>
            <w:proofErr w:type="gramEnd"/>
            <w:r>
              <w:rPr>
                <w:rFonts w:ascii="Arial" w:hAnsi="Arial"/>
                <w:snapToGrid w:val="0"/>
                <w:color w:val="000000"/>
              </w:rPr>
              <w:t xml:space="preserve"> Critério 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189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Argumento </w:t>
            </w:r>
            <w:proofErr w:type="gramStart"/>
            <w:r>
              <w:rPr>
                <w:rFonts w:ascii="Arial" w:hAnsi="Arial"/>
                <w:snapToGrid w:val="0"/>
                <w:color w:val="000000"/>
              </w:rPr>
              <w:t>3</w:t>
            </w:r>
            <w:proofErr w:type="gramEnd"/>
            <w:r>
              <w:rPr>
                <w:rFonts w:ascii="Arial" w:hAnsi="Arial"/>
                <w:snapToGrid w:val="0"/>
                <w:color w:val="000000"/>
              </w:rPr>
              <w:t xml:space="preserve"> Critério 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190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192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Tipo Combinação </w:t>
            </w:r>
            <w:proofErr w:type="gramStart"/>
            <w:r>
              <w:rPr>
                <w:rFonts w:ascii="Arial" w:hAnsi="Arial"/>
                <w:snapToGrid w:val="0"/>
                <w:color w:val="000000"/>
              </w:rPr>
              <w:t>1</w:t>
            </w:r>
            <w:proofErr w:type="gramEnd"/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193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194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Critério </w:t>
            </w:r>
            <w:proofErr w:type="gramStart"/>
            <w:r>
              <w:rPr>
                <w:rFonts w:ascii="Arial" w:hAnsi="Arial"/>
                <w:snapToGrid w:val="0"/>
                <w:color w:val="000000"/>
              </w:rPr>
              <w:t>2</w:t>
            </w:r>
            <w:proofErr w:type="gramEnd"/>
            <w:r>
              <w:rPr>
                <w:rFonts w:ascii="Arial" w:hAnsi="Arial"/>
                <w:snapToGrid w:val="0"/>
                <w:color w:val="000000"/>
              </w:rPr>
              <w:t xml:space="preserve"> Seleção Cota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195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196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Argumento </w:t>
            </w:r>
            <w:proofErr w:type="gramStart"/>
            <w:r>
              <w:rPr>
                <w:rFonts w:ascii="Arial" w:hAnsi="Arial"/>
                <w:snapToGrid w:val="0"/>
                <w:color w:val="000000"/>
              </w:rPr>
              <w:t>1</w:t>
            </w:r>
            <w:proofErr w:type="gramEnd"/>
            <w:r>
              <w:rPr>
                <w:rFonts w:ascii="Arial" w:hAnsi="Arial"/>
                <w:snapToGrid w:val="0"/>
                <w:color w:val="000000"/>
              </w:rPr>
              <w:t xml:space="preserve"> Critério 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197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199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Argumento </w:t>
            </w:r>
            <w:proofErr w:type="gramStart"/>
            <w:r>
              <w:rPr>
                <w:rFonts w:ascii="Arial" w:hAnsi="Arial"/>
                <w:snapToGrid w:val="0"/>
                <w:color w:val="000000"/>
              </w:rPr>
              <w:t>2</w:t>
            </w:r>
            <w:proofErr w:type="gramEnd"/>
            <w:r>
              <w:rPr>
                <w:rFonts w:ascii="Arial" w:hAnsi="Arial"/>
                <w:snapToGrid w:val="0"/>
                <w:color w:val="000000"/>
              </w:rPr>
              <w:t xml:space="preserve"> Critério 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202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Argumento </w:t>
            </w:r>
            <w:proofErr w:type="gramStart"/>
            <w:r>
              <w:rPr>
                <w:rFonts w:ascii="Arial" w:hAnsi="Arial"/>
                <w:snapToGrid w:val="0"/>
                <w:color w:val="000000"/>
              </w:rPr>
              <w:t>3</w:t>
            </w:r>
            <w:proofErr w:type="gramEnd"/>
            <w:r>
              <w:rPr>
                <w:rFonts w:ascii="Arial" w:hAnsi="Arial"/>
                <w:snapToGrid w:val="0"/>
                <w:color w:val="000000"/>
              </w:rPr>
              <w:t xml:space="preserve"> Critério 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205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Tipo Combinação </w:t>
            </w:r>
            <w:proofErr w:type="gramStart"/>
            <w:r>
              <w:rPr>
                <w:rFonts w:ascii="Arial" w:hAnsi="Arial"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207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Critério </w:t>
            </w:r>
            <w:proofErr w:type="gramStart"/>
            <w:r>
              <w:rPr>
                <w:rFonts w:ascii="Arial" w:hAnsi="Arial"/>
                <w:snapToGrid w:val="0"/>
                <w:color w:val="000000"/>
              </w:rPr>
              <w:t>3</w:t>
            </w:r>
            <w:proofErr w:type="gramEnd"/>
            <w:r>
              <w:rPr>
                <w:rFonts w:ascii="Arial" w:hAnsi="Arial"/>
                <w:snapToGrid w:val="0"/>
                <w:color w:val="000000"/>
              </w:rPr>
              <w:t xml:space="preserve"> Seleção Cota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209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Argumento </w:t>
            </w:r>
            <w:proofErr w:type="gramStart"/>
            <w:r>
              <w:rPr>
                <w:rFonts w:ascii="Arial" w:hAnsi="Arial"/>
                <w:snapToGrid w:val="0"/>
                <w:color w:val="000000"/>
              </w:rPr>
              <w:t>1</w:t>
            </w:r>
            <w:proofErr w:type="gramEnd"/>
            <w:r>
              <w:rPr>
                <w:rFonts w:ascii="Arial" w:hAnsi="Arial"/>
                <w:snapToGrid w:val="0"/>
                <w:color w:val="000000"/>
              </w:rPr>
              <w:t xml:space="preserve"> Critério 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212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Argumento </w:t>
            </w:r>
            <w:proofErr w:type="gramStart"/>
            <w:r>
              <w:rPr>
                <w:rFonts w:ascii="Arial" w:hAnsi="Arial"/>
                <w:snapToGrid w:val="0"/>
                <w:color w:val="000000"/>
              </w:rPr>
              <w:t>2</w:t>
            </w:r>
            <w:proofErr w:type="gramEnd"/>
            <w:r>
              <w:rPr>
                <w:rFonts w:ascii="Arial" w:hAnsi="Arial"/>
                <w:snapToGrid w:val="0"/>
                <w:color w:val="000000"/>
              </w:rPr>
              <w:t xml:space="preserve"> Critério 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215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Argumento </w:t>
            </w:r>
            <w:proofErr w:type="gramStart"/>
            <w:r>
              <w:rPr>
                <w:rFonts w:ascii="Arial" w:hAnsi="Arial"/>
                <w:snapToGrid w:val="0"/>
                <w:color w:val="000000"/>
              </w:rPr>
              <w:t>3</w:t>
            </w:r>
            <w:proofErr w:type="gramEnd"/>
            <w:r>
              <w:rPr>
                <w:rFonts w:ascii="Arial" w:hAnsi="Arial"/>
                <w:snapToGrid w:val="0"/>
                <w:color w:val="000000"/>
              </w:rPr>
              <w:t xml:space="preserve"> Critério 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218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Cód. Tributação Fiscal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219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Cód. Situação Tributária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220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Regime Recolhimento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221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Periodicidade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224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Categoria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227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Coleção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230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Algoritmo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231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232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Cód. Histograma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233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235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Histograma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236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236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Contexto Editor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237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237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Editor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238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244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desconto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245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246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% Limite Cotas Fixadas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247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249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% Limite Fixação Reparte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252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Sentido Abrangência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253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Grupo Editorial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256</w:t>
            </w:r>
          </w:p>
        </w:tc>
      </w:tr>
      <w:tr w:rsidR="00072400" w:rsidTr="00A44283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72400" w:rsidRDefault="00072400" w:rsidP="00484C4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Sub Grupo Editorial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072400" w:rsidRDefault="00072400" w:rsidP="00484C4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259</w:t>
            </w:r>
          </w:p>
        </w:tc>
      </w:tr>
    </w:tbl>
    <w:p w:rsidR="000F0658" w:rsidRDefault="0007240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 </w:t>
      </w:r>
    </w:p>
    <w:p w:rsidR="00A34C86" w:rsidRDefault="00A34C86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072400" w:rsidRDefault="00072400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br w:type="page"/>
      </w:r>
    </w:p>
    <w:p w:rsidR="00E97070" w:rsidRDefault="00E97070" w:rsidP="0036647B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 xml:space="preserve">As informações desse arquivo serão responsáveis pela inserção de registros </w:t>
      </w:r>
      <w:r w:rsidR="00653E95">
        <w:rPr>
          <w:rFonts w:ascii="Calibri" w:hAnsi="Calibri" w:cs="Arial"/>
          <w:color w:val="002060"/>
          <w:sz w:val="22"/>
          <w:szCs w:val="22"/>
        </w:rPr>
        <w:t>conforme tabela abaixo:</w:t>
      </w:r>
    </w:p>
    <w:p w:rsidR="00E97070" w:rsidRDefault="00E97070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F24213" w:rsidRDefault="00F24213" w:rsidP="00F24213">
      <w:pPr>
        <w:rPr>
          <w:rFonts w:ascii="Calibri" w:hAnsi="Calibri" w:cs="Arial"/>
          <w:color w:val="002060"/>
          <w:sz w:val="22"/>
          <w:szCs w:val="22"/>
        </w:rPr>
      </w:pPr>
    </w:p>
    <w:tbl>
      <w:tblPr>
        <w:tblW w:w="0" w:type="auto"/>
        <w:jc w:val="center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07"/>
        <w:gridCol w:w="1134"/>
        <w:gridCol w:w="1134"/>
        <w:gridCol w:w="1615"/>
        <w:gridCol w:w="1495"/>
      </w:tblGrid>
      <w:tr w:rsidR="009D019D" w:rsidTr="00E414B9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9D019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9D019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9D019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9D019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Tabela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9D019D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</w:tr>
      <w:tr w:rsidR="009D019D" w:rsidTr="00E414B9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Distribuidor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7</w:t>
            </w:r>
            <w:proofErr w:type="gramEnd"/>
          </w:p>
        </w:tc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9D019D" w:rsidTr="00E414B9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Geração Arquivo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8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</w:t>
            </w:r>
          </w:p>
        </w:tc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9D019D" w:rsidTr="00E414B9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Hora Geração Arquivo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</w:t>
            </w:r>
          </w:p>
        </w:tc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9D019D" w:rsidTr="00E414B9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Mnemônico da tabela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</w:t>
            </w:r>
          </w:p>
        </w:tc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9D019D" w:rsidTr="00E414B9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Contexto Publicação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</w:t>
            </w:r>
          </w:p>
        </w:tc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Pr="00836079" w:rsidRDefault="00836079" w:rsidP="00D35C82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836079">
              <w:rPr>
                <w:rFonts w:ascii="Arial" w:hAnsi="Arial"/>
                <w:b/>
                <w:snapToGrid w:val="0"/>
                <w:color w:val="FF0000"/>
              </w:rPr>
              <w:t>Produto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Pr="00836079" w:rsidRDefault="00836079" w:rsidP="00D35C82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836079">
              <w:rPr>
                <w:rFonts w:ascii="Arial" w:hAnsi="Arial"/>
                <w:b/>
                <w:snapToGrid w:val="0"/>
                <w:color w:val="FF0000"/>
              </w:rPr>
              <w:t>Contexto_publ</w:t>
            </w:r>
            <w:proofErr w:type="spellEnd"/>
          </w:p>
        </w:tc>
      </w:tr>
      <w:tr w:rsidR="009D019D" w:rsidTr="00E414B9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Cód. Fornecedor Publicação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Pr="00836079" w:rsidRDefault="00836079" w:rsidP="00D35C82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836079">
              <w:rPr>
                <w:rFonts w:ascii="Arial" w:hAnsi="Arial"/>
                <w:b/>
                <w:snapToGrid w:val="0"/>
                <w:color w:val="FF0000"/>
              </w:rPr>
              <w:t>Produto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Pr="00836079" w:rsidRDefault="00836079" w:rsidP="00D35C82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836079">
              <w:rPr>
                <w:rFonts w:ascii="Arial" w:hAnsi="Arial"/>
                <w:b/>
                <w:snapToGrid w:val="0"/>
                <w:color w:val="FF0000"/>
              </w:rPr>
              <w:t>Cod_interf_for</w:t>
            </w:r>
            <w:proofErr w:type="spellEnd"/>
          </w:p>
        </w:tc>
      </w:tr>
      <w:tr w:rsidR="009D019D" w:rsidTr="00E414B9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Código Publicação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42</w:t>
            </w:r>
          </w:p>
        </w:tc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Produto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Código</w:t>
            </w:r>
          </w:p>
        </w:tc>
      </w:tr>
      <w:tr w:rsidR="009D019D" w:rsidTr="00E414B9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Nome Publicação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72</w:t>
            </w:r>
          </w:p>
        </w:tc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Produto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Descricao</w:t>
            </w:r>
            <w:proofErr w:type="spellEnd"/>
          </w:p>
        </w:tc>
      </w:tr>
      <w:tr w:rsidR="009D019D" w:rsidTr="00E414B9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PEB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75</w:t>
            </w:r>
          </w:p>
        </w:tc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E414B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Produto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PEB</w:t>
            </w:r>
          </w:p>
        </w:tc>
      </w:tr>
      <w:tr w:rsidR="009D019D" w:rsidTr="00E414B9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Pacote Padrão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80</w:t>
            </w:r>
          </w:p>
        </w:tc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E414B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Produto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Pcte_padrao</w:t>
            </w:r>
            <w:proofErr w:type="spellEnd"/>
          </w:p>
        </w:tc>
      </w:tr>
      <w:tr w:rsidR="009D019D" w:rsidTr="00E414B9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Slogan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152</w:t>
            </w:r>
          </w:p>
        </w:tc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Pr="00E414B9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E414B9">
              <w:rPr>
                <w:rFonts w:ascii="Arial" w:hAnsi="Arial"/>
                <w:b/>
                <w:snapToGrid w:val="0"/>
                <w:color w:val="FF0000"/>
              </w:rPr>
              <w:t>Produto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Pr="00E414B9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E414B9">
              <w:rPr>
                <w:rFonts w:ascii="Arial" w:hAnsi="Arial"/>
                <w:b/>
                <w:snapToGrid w:val="0"/>
                <w:color w:val="FF0000"/>
              </w:rPr>
              <w:t>Slogan</w:t>
            </w:r>
          </w:p>
        </w:tc>
      </w:tr>
      <w:tr w:rsidR="009D019D" w:rsidTr="00E414B9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Status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173</w:t>
            </w:r>
          </w:p>
        </w:tc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Pr="00E414B9" w:rsidRDefault="00E414B9" w:rsidP="00D35C82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E414B9">
              <w:rPr>
                <w:rFonts w:ascii="Arial" w:hAnsi="Arial"/>
                <w:b/>
                <w:snapToGrid w:val="0"/>
                <w:color w:val="FF0000"/>
              </w:rPr>
              <w:t>Produto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Pr="00E414B9" w:rsidRDefault="00E414B9" w:rsidP="00D35C82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E414B9">
              <w:rPr>
                <w:rFonts w:ascii="Arial" w:hAnsi="Arial"/>
                <w:b/>
                <w:snapToGrid w:val="0"/>
                <w:color w:val="FF0000"/>
              </w:rPr>
              <w:t>Status</w:t>
            </w:r>
          </w:p>
        </w:tc>
      </w:tr>
      <w:tr w:rsidR="009D019D" w:rsidTr="00E414B9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Desativação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181</w:t>
            </w:r>
          </w:p>
        </w:tc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Pr="00E414B9" w:rsidRDefault="00E414B9" w:rsidP="00D35C82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E414B9">
              <w:rPr>
                <w:rFonts w:ascii="Arial" w:hAnsi="Arial"/>
                <w:b/>
                <w:snapToGrid w:val="0"/>
                <w:color w:val="FF0000"/>
              </w:rPr>
              <w:t>Produto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Pr="00E414B9" w:rsidRDefault="00E414B9" w:rsidP="00D35C82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E414B9">
              <w:rPr>
                <w:rFonts w:ascii="Arial" w:hAnsi="Arial"/>
                <w:b/>
                <w:snapToGrid w:val="0"/>
                <w:color w:val="FF0000"/>
              </w:rPr>
              <w:t>Data_status</w:t>
            </w:r>
            <w:proofErr w:type="spellEnd"/>
          </w:p>
        </w:tc>
      </w:tr>
      <w:tr w:rsidR="009D019D" w:rsidTr="00E414B9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Cód. Tributação Fiscal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219</w:t>
            </w:r>
          </w:p>
        </w:tc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9D019D" w:rsidTr="00E414B9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Cód. Situação Tributária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220</w:t>
            </w:r>
          </w:p>
        </w:tc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9D019D" w:rsidTr="00E414B9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Regime Recolhimento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221</w:t>
            </w:r>
          </w:p>
        </w:tc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9D019D" w:rsidTr="00E414B9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Periodicidade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224</w:t>
            </w:r>
          </w:p>
        </w:tc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E414B9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Produto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E414B9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Periodicidade</w:t>
            </w:r>
          </w:p>
        </w:tc>
      </w:tr>
      <w:tr w:rsidR="009D019D" w:rsidTr="00E414B9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Categoria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227</w:t>
            </w:r>
          </w:p>
        </w:tc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9D019D" w:rsidTr="00E414B9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Coleção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230</w:t>
            </w:r>
          </w:p>
        </w:tc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9D019D" w:rsidTr="00E414B9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Editor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238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244</w:t>
            </w:r>
          </w:p>
        </w:tc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Pr="00E414B9" w:rsidRDefault="00E414B9" w:rsidP="00D35C82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E414B9">
              <w:rPr>
                <w:rFonts w:ascii="Arial" w:hAnsi="Arial"/>
                <w:b/>
                <w:snapToGrid w:val="0"/>
                <w:color w:val="FF0000"/>
              </w:rPr>
              <w:t>Produto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Pr="00E414B9" w:rsidRDefault="00E414B9" w:rsidP="00D35C82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E414B9">
              <w:rPr>
                <w:rFonts w:ascii="Arial" w:hAnsi="Arial"/>
                <w:b/>
                <w:snapToGrid w:val="0"/>
                <w:color w:val="FF0000"/>
              </w:rPr>
              <w:t>Cod_editor</w:t>
            </w:r>
            <w:proofErr w:type="spellEnd"/>
          </w:p>
        </w:tc>
      </w:tr>
      <w:tr w:rsidR="009D019D" w:rsidTr="00E414B9">
        <w:trPr>
          <w:trHeight w:val="262"/>
          <w:jc w:val="center"/>
        </w:trPr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desconto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245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Default="009D019D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246</w:t>
            </w:r>
          </w:p>
        </w:tc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Pr="00E414B9" w:rsidRDefault="00E414B9" w:rsidP="00D35C82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E414B9">
              <w:rPr>
                <w:rFonts w:ascii="Arial" w:hAnsi="Arial"/>
                <w:b/>
                <w:snapToGrid w:val="0"/>
                <w:color w:val="FF0000"/>
              </w:rPr>
              <w:t>Produto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19D" w:rsidRPr="00E414B9" w:rsidRDefault="00E414B9" w:rsidP="00D35C82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E414B9">
              <w:rPr>
                <w:rFonts w:ascii="Arial" w:hAnsi="Arial"/>
                <w:b/>
                <w:snapToGrid w:val="0"/>
                <w:color w:val="FF0000"/>
              </w:rPr>
              <w:t>Tipo_desconto</w:t>
            </w:r>
            <w:proofErr w:type="spellEnd"/>
          </w:p>
        </w:tc>
      </w:tr>
    </w:tbl>
    <w:p w:rsidR="00F24213" w:rsidRDefault="00F24213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A44283" w:rsidRPr="00A44283" w:rsidRDefault="00A44283" w:rsidP="0036647B">
      <w:pPr>
        <w:rPr>
          <w:rFonts w:ascii="Calibri" w:hAnsi="Calibri" w:cs="Arial"/>
          <w:color w:val="FF0000"/>
          <w:sz w:val="22"/>
          <w:szCs w:val="22"/>
        </w:rPr>
      </w:pPr>
      <w:r w:rsidRPr="00A44283">
        <w:rPr>
          <w:rFonts w:ascii="Calibri" w:hAnsi="Calibri" w:cs="Arial"/>
          <w:color w:val="FF0000"/>
          <w:sz w:val="22"/>
          <w:szCs w:val="22"/>
        </w:rPr>
        <w:t>Obs. Na data da confecção da EMS os campos em vermelho não estavam contemplados no modelo, porém será necessária a criação.</w:t>
      </w:r>
    </w:p>
    <w:p w:rsidR="00653E95" w:rsidRDefault="00653E95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A63BBB" w:rsidRDefault="00A63BBB" w:rsidP="0036647B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Regra:</w:t>
      </w:r>
    </w:p>
    <w:p w:rsidR="00A63BBB" w:rsidRDefault="00A63BBB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E414B9" w:rsidRDefault="00E414B9" w:rsidP="00A63BBB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>Validar o distribuidor através do código do distribuidor.</w:t>
      </w:r>
    </w:p>
    <w:p w:rsidR="00511AC7" w:rsidRDefault="00A63BBB" w:rsidP="00A63BBB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>Caso a publicação já estiver inserida na tabela produto</w:t>
      </w:r>
      <w:r w:rsidR="00E414B9">
        <w:rPr>
          <w:rFonts w:cs="Arial"/>
          <w:color w:val="002060"/>
        </w:rPr>
        <w:t xml:space="preserve"> (validar pelo campo código publicação com </w:t>
      </w:r>
      <w:proofErr w:type="spellStart"/>
      <w:proofErr w:type="gramStart"/>
      <w:r w:rsidR="00E414B9">
        <w:rPr>
          <w:rFonts w:cs="Arial"/>
          <w:color w:val="002060"/>
        </w:rPr>
        <w:t>produto.</w:t>
      </w:r>
      <w:proofErr w:type="gramEnd"/>
      <w:r w:rsidR="00E414B9">
        <w:rPr>
          <w:rFonts w:cs="Arial"/>
          <w:color w:val="002060"/>
        </w:rPr>
        <w:t>codigo</w:t>
      </w:r>
      <w:proofErr w:type="spellEnd"/>
      <w:r w:rsidR="00E414B9">
        <w:rPr>
          <w:rFonts w:cs="Arial"/>
          <w:color w:val="002060"/>
        </w:rPr>
        <w:t>)</w:t>
      </w:r>
      <w:r>
        <w:rPr>
          <w:rFonts w:cs="Arial"/>
          <w:color w:val="002060"/>
        </w:rPr>
        <w:t>, atualizar as informações e Gravar em um log as informações alteradas para mostrar ao final do processo.</w:t>
      </w:r>
    </w:p>
    <w:p w:rsidR="00A63BBB" w:rsidRDefault="00511AC7" w:rsidP="00A63BBB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>Se não estiver na tabela, inserir na tabela produto.</w:t>
      </w:r>
    </w:p>
    <w:p w:rsidR="00E414B9" w:rsidRDefault="00E414B9" w:rsidP="00A63BBB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Validar se o editor existe na </w:t>
      </w:r>
      <w:proofErr w:type="gramStart"/>
      <w:r>
        <w:rPr>
          <w:rFonts w:cs="Arial"/>
          <w:color w:val="002060"/>
        </w:rPr>
        <w:t>tabela editor</w:t>
      </w:r>
      <w:proofErr w:type="gramEnd"/>
      <w:r>
        <w:rPr>
          <w:rFonts w:cs="Arial"/>
          <w:color w:val="002060"/>
        </w:rPr>
        <w:t xml:space="preserve"> (código editor).</w:t>
      </w:r>
    </w:p>
    <w:p w:rsidR="00A63BBB" w:rsidRDefault="00A63BBB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Observações: 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Pode haver </w:t>
      </w:r>
      <w:r w:rsidR="00E414B9">
        <w:rPr>
          <w:rFonts w:cs="Arial"/>
          <w:color w:val="002060"/>
        </w:rPr>
        <w:t>somente um registro de produto</w:t>
      </w:r>
      <w:r w:rsidR="00482B96">
        <w:rPr>
          <w:rFonts w:cs="Arial"/>
          <w:color w:val="002060"/>
        </w:rPr>
        <w:t xml:space="preserve"> no arquivo, caso tiver mais gravar no log e ignorar o registro</w:t>
      </w:r>
      <w:r>
        <w:rPr>
          <w:rFonts w:cs="Arial"/>
          <w:color w:val="002060"/>
        </w:rPr>
        <w:t>.</w:t>
      </w:r>
    </w:p>
    <w:p w:rsidR="00E32D30" w:rsidRDefault="00E32D30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>Caso ocorra algum problema de estrutura no arquivo gravar registro no log e abortar o processo;</w:t>
      </w:r>
    </w:p>
    <w:p w:rsidR="004817BD" w:rsidRPr="004817BD" w:rsidRDefault="004817BD" w:rsidP="004817BD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>Os campos contexto do Produto e Código do Fornecedor do produto devem ser gravados na tabela porque são necessários para o envio das interfaces de retorno.</w:t>
      </w:r>
      <w:bookmarkStart w:id="13" w:name="_GoBack"/>
      <w:bookmarkEnd w:id="13"/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ab/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D10ABB" w:rsidRPr="00875148" w:rsidRDefault="00D10AB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10ABB" w:rsidRPr="00875148" w:rsidRDefault="00D10ABB" w:rsidP="00597006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10ABB" w:rsidRPr="00875148" w:rsidRDefault="00D10ABB" w:rsidP="00E34CC4">
      <w:pPr>
        <w:rPr>
          <w:rFonts w:ascii="Arial Narrow" w:hAnsi="Arial Narrow"/>
        </w:rPr>
      </w:pPr>
    </w:p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10ABB" w:rsidRPr="00875148" w:rsidRDefault="00D10AB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10ABB" w:rsidRPr="00875148" w:rsidTr="008573CA">
        <w:trPr>
          <w:trHeight w:val="314"/>
        </w:trPr>
        <w:tc>
          <w:tcPr>
            <w:tcW w:w="3136" w:type="dxa"/>
          </w:tcPr>
          <w:p w:rsidR="00D10ABB" w:rsidRPr="00875148" w:rsidRDefault="00D10AB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10ABB" w:rsidRPr="00875148" w:rsidRDefault="00D10ABB" w:rsidP="008665A6">
      <w:pPr>
        <w:outlineLvl w:val="0"/>
        <w:rPr>
          <w:rFonts w:ascii="Arial Narrow" w:hAnsi="Arial Narrow" w:cs="Arial"/>
          <w:b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10ABB" w:rsidRPr="00875148" w:rsidTr="00092FF2">
        <w:trPr>
          <w:trHeight w:val="234"/>
        </w:trPr>
        <w:tc>
          <w:tcPr>
            <w:tcW w:w="708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10ABB" w:rsidRPr="009540DC" w:rsidRDefault="00D10AB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10ABB" w:rsidRPr="00875148" w:rsidTr="00092FF2">
        <w:trPr>
          <w:trHeight w:val="236"/>
        </w:trPr>
        <w:tc>
          <w:tcPr>
            <w:tcW w:w="708" w:type="dxa"/>
          </w:tcPr>
          <w:p w:rsidR="00D10ABB" w:rsidRPr="00875148" w:rsidRDefault="00D10AB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10ABB" w:rsidRPr="009540DC" w:rsidRDefault="00D10AB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10ABB" w:rsidRPr="00875148" w:rsidRDefault="00D10AB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10ABB" w:rsidRPr="00875148" w:rsidRDefault="00D10AB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10ABB" w:rsidRPr="00875148" w:rsidRDefault="00D10AB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10ABB" w:rsidRPr="00875148" w:rsidTr="008573CA">
        <w:trPr>
          <w:trHeight w:val="204"/>
        </w:trPr>
        <w:tc>
          <w:tcPr>
            <w:tcW w:w="3520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10ABB" w:rsidRPr="009540DC" w:rsidRDefault="00D10AB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8573CA">
        <w:tc>
          <w:tcPr>
            <w:tcW w:w="3520" w:type="dxa"/>
          </w:tcPr>
          <w:p w:rsidR="00D10ABB" w:rsidRPr="00875148" w:rsidRDefault="00D10AB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10ABB" w:rsidRPr="00875148" w:rsidRDefault="00D10AB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10ABB" w:rsidRPr="00875148" w:rsidRDefault="00D10AB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10ABB" w:rsidRPr="00875148" w:rsidRDefault="00D10AB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10ABB" w:rsidRPr="00875148" w:rsidTr="00974529">
        <w:trPr>
          <w:trHeight w:val="204"/>
        </w:trPr>
        <w:tc>
          <w:tcPr>
            <w:tcW w:w="3493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10ABB" w:rsidRPr="009540DC" w:rsidRDefault="00D10AB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974529">
        <w:tc>
          <w:tcPr>
            <w:tcW w:w="3493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10ABB" w:rsidRDefault="00D10AB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220CD4" w:rsidRDefault="00220CD4" w:rsidP="0010198B">
      <w:pPr>
        <w:ind w:left="426"/>
        <w:rPr>
          <w:rFonts w:ascii="Arial Narrow" w:hAnsi="Arial Narrow"/>
          <w:b/>
          <w:color w:val="FF0000"/>
        </w:rPr>
      </w:pPr>
      <w:r w:rsidRPr="00220CD4">
        <w:rPr>
          <w:rFonts w:ascii="Arial Narrow" w:hAnsi="Arial Narrow"/>
          <w:b/>
          <w:color w:val="FF0000"/>
        </w:rPr>
        <w:t>Processo será mantido em background. Será chamando pela funcionalidade Iniciar Dia.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10ABB" w:rsidRPr="00875148" w:rsidRDefault="00D10AB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10ABB" w:rsidRDefault="00D10AB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10ABB" w:rsidRPr="001E5B29" w:rsidRDefault="00D10ABB" w:rsidP="001E5B29">
      <w:pPr>
        <w:pStyle w:val="TCTips"/>
        <w:ind w:firstLine="720"/>
        <w:rPr>
          <w:i w:val="0"/>
        </w:rPr>
      </w:pPr>
    </w:p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10ABB" w:rsidRPr="00B978C8" w:rsidRDefault="00D10ABB" w:rsidP="00B978C8"/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10ABB" w:rsidRPr="00B978C8" w:rsidRDefault="00D10ABB" w:rsidP="00B978C8"/>
    <w:p w:rsidR="00D10ABB" w:rsidRPr="00875148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10ABB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  <w:lang w:val="es-ES_tradnl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10AB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lastRenderedPageBreak/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p w:rsidR="00D10ABB" w:rsidRPr="00875148" w:rsidRDefault="00D10AB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A14994">
      <w:pPr>
        <w:rPr>
          <w:rFonts w:ascii="Arial Narrow" w:hAnsi="Arial Narrow"/>
        </w:rPr>
      </w:pPr>
    </w:p>
    <w:p w:rsidR="00D10ABB" w:rsidRPr="00875148" w:rsidRDefault="00D10AB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10ABB" w:rsidRPr="00875148" w:rsidRDefault="00D10ABB" w:rsidP="002552D5">
      <w:pPr>
        <w:rPr>
          <w:rFonts w:ascii="Arial Narrow" w:hAnsi="Arial Narrow"/>
        </w:rPr>
      </w:pPr>
    </w:p>
    <w:p w:rsidR="00D10ABB" w:rsidRPr="00875148" w:rsidRDefault="00D10AB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PLANO DE COMUNICAÇÃO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10ABB" w:rsidRPr="00875148">
        <w:tc>
          <w:tcPr>
            <w:tcW w:w="1844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sectPr w:rsidR="00D10ABB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B89" w:rsidRDefault="00EA6B89">
      <w:r>
        <w:separator/>
      </w:r>
    </w:p>
  </w:endnote>
  <w:endnote w:type="continuationSeparator" w:id="0">
    <w:p w:rsidR="00EA6B89" w:rsidRDefault="00EA6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C42" w:rsidRDefault="00484C42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4817BD">
      <w:rPr>
        <w:rStyle w:val="Nmerodepgina"/>
        <w:rFonts w:ascii="Arial" w:hAnsi="Arial"/>
        <w:noProof/>
        <w:snapToGrid w:val="0"/>
      </w:rPr>
      <w:t>4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4817BD">
      <w:rPr>
        <w:rStyle w:val="Nmerodepgina"/>
        <w:rFonts w:ascii="Arial" w:hAnsi="Arial"/>
        <w:noProof/>
        <w:snapToGrid w:val="0"/>
      </w:rPr>
      <w:t>8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B89" w:rsidRDefault="00EA6B89">
      <w:r>
        <w:separator/>
      </w:r>
    </w:p>
  </w:footnote>
  <w:footnote w:type="continuationSeparator" w:id="0">
    <w:p w:rsidR="00EA6B89" w:rsidRDefault="00EA6B89">
      <w:r>
        <w:continuationSeparator/>
      </w:r>
    </w:p>
  </w:footnote>
  <w:footnote w:id="1">
    <w:p w:rsidR="00484C42" w:rsidRDefault="00484C42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484C42" w:rsidRDefault="00484C42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484C42" w:rsidRDefault="00484C42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484C42" w:rsidRDefault="00484C42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484C42" w:rsidRDefault="00484C42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484C42" w:rsidRDefault="00484C42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484C42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484C42" w:rsidRPr="009540DC" w:rsidRDefault="00484C42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5DD63814" wp14:editId="7E32458E">
                <wp:extent cx="771525" cy="333375"/>
                <wp:effectExtent l="0" t="0" r="9525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484C42" w:rsidRPr="009540DC" w:rsidRDefault="00484C42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484C42" w:rsidRPr="009540DC" w:rsidRDefault="00484C42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484C42" w:rsidRPr="009540DC" w:rsidRDefault="00484C42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484C42">
      <w:trPr>
        <w:cantSplit/>
        <w:trHeight w:val="337"/>
        <w:jc w:val="center"/>
      </w:trPr>
      <w:tc>
        <w:tcPr>
          <w:tcW w:w="2089" w:type="dxa"/>
          <w:vMerge/>
        </w:tcPr>
        <w:p w:rsidR="00484C42" w:rsidRPr="009540DC" w:rsidRDefault="00484C42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484C42" w:rsidRPr="009540DC" w:rsidRDefault="00484C42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484C42" w:rsidRPr="009540DC" w:rsidRDefault="00484C42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484C42" w:rsidRPr="009540DC" w:rsidRDefault="00484C42" w:rsidP="001257B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14/03/2012</w:t>
          </w:r>
        </w:p>
      </w:tc>
    </w:tr>
    <w:tr w:rsidR="00484C42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484C42" w:rsidRPr="009540DC" w:rsidRDefault="00484C42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484C42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484C42" w:rsidRPr="009540DC" w:rsidRDefault="00484C42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484C42" w:rsidRDefault="00484C4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50B251D"/>
    <w:multiLevelType w:val="hybridMultilevel"/>
    <w:tmpl w:val="2300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2400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0658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257B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07ED"/>
    <w:rsid w:val="002117FD"/>
    <w:rsid w:val="002128F9"/>
    <w:rsid w:val="00215804"/>
    <w:rsid w:val="00216BD7"/>
    <w:rsid w:val="00220CD4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111C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57ACB"/>
    <w:rsid w:val="00360B96"/>
    <w:rsid w:val="0036483C"/>
    <w:rsid w:val="0036579D"/>
    <w:rsid w:val="0036647B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E7F2F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7BD"/>
    <w:rsid w:val="0048184D"/>
    <w:rsid w:val="00482B96"/>
    <w:rsid w:val="004848D8"/>
    <w:rsid w:val="00484C42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C6C00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1AC7"/>
    <w:rsid w:val="00514BD6"/>
    <w:rsid w:val="00517854"/>
    <w:rsid w:val="005205DF"/>
    <w:rsid w:val="00520752"/>
    <w:rsid w:val="00520A18"/>
    <w:rsid w:val="00523602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10D4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17612"/>
    <w:rsid w:val="0062351E"/>
    <w:rsid w:val="0062407B"/>
    <w:rsid w:val="00635F81"/>
    <w:rsid w:val="00645DE2"/>
    <w:rsid w:val="00652F0D"/>
    <w:rsid w:val="006538E2"/>
    <w:rsid w:val="00653E95"/>
    <w:rsid w:val="0065593F"/>
    <w:rsid w:val="0065695B"/>
    <w:rsid w:val="0066355E"/>
    <w:rsid w:val="006675D3"/>
    <w:rsid w:val="006740BF"/>
    <w:rsid w:val="00674551"/>
    <w:rsid w:val="00676225"/>
    <w:rsid w:val="00676DC7"/>
    <w:rsid w:val="006804C5"/>
    <w:rsid w:val="00687C7B"/>
    <w:rsid w:val="006919C9"/>
    <w:rsid w:val="00691D6D"/>
    <w:rsid w:val="0069663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6469"/>
    <w:rsid w:val="0078267C"/>
    <w:rsid w:val="00784193"/>
    <w:rsid w:val="00784F70"/>
    <w:rsid w:val="00785E34"/>
    <w:rsid w:val="00791233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7F7E7A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36079"/>
    <w:rsid w:val="00840D34"/>
    <w:rsid w:val="00841321"/>
    <w:rsid w:val="00851712"/>
    <w:rsid w:val="00854EA4"/>
    <w:rsid w:val="008573CA"/>
    <w:rsid w:val="00862B7C"/>
    <w:rsid w:val="00865547"/>
    <w:rsid w:val="008665A6"/>
    <w:rsid w:val="00870065"/>
    <w:rsid w:val="00870E8E"/>
    <w:rsid w:val="0087218B"/>
    <w:rsid w:val="00873893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A54D4"/>
    <w:rsid w:val="009B02FE"/>
    <w:rsid w:val="009B6234"/>
    <w:rsid w:val="009C0CFF"/>
    <w:rsid w:val="009C2CEB"/>
    <w:rsid w:val="009D019D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4C86"/>
    <w:rsid w:val="00A3631C"/>
    <w:rsid w:val="00A36F80"/>
    <w:rsid w:val="00A44283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3BBB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0BF1"/>
    <w:rsid w:val="00AC3425"/>
    <w:rsid w:val="00AC3DDC"/>
    <w:rsid w:val="00AD13A0"/>
    <w:rsid w:val="00AD1CD7"/>
    <w:rsid w:val="00AD20B9"/>
    <w:rsid w:val="00AD450E"/>
    <w:rsid w:val="00AD527E"/>
    <w:rsid w:val="00AD59B6"/>
    <w:rsid w:val="00AD7541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7C3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4BA9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D6D05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2382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D30"/>
    <w:rsid w:val="00E34CC4"/>
    <w:rsid w:val="00E35771"/>
    <w:rsid w:val="00E36D54"/>
    <w:rsid w:val="00E414B9"/>
    <w:rsid w:val="00E41F2B"/>
    <w:rsid w:val="00E51217"/>
    <w:rsid w:val="00E52A49"/>
    <w:rsid w:val="00E62254"/>
    <w:rsid w:val="00E635A2"/>
    <w:rsid w:val="00E7459E"/>
    <w:rsid w:val="00E751F2"/>
    <w:rsid w:val="00E75E71"/>
    <w:rsid w:val="00E76C04"/>
    <w:rsid w:val="00E776A2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070"/>
    <w:rsid w:val="00E9713B"/>
    <w:rsid w:val="00EA21F6"/>
    <w:rsid w:val="00EA27C5"/>
    <w:rsid w:val="00EA3AAD"/>
    <w:rsid w:val="00EA538F"/>
    <w:rsid w:val="00EA6B89"/>
    <w:rsid w:val="00EB0A3F"/>
    <w:rsid w:val="00EB2506"/>
    <w:rsid w:val="00EB3B74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5FB7"/>
    <w:rsid w:val="00F17E54"/>
    <w:rsid w:val="00F24213"/>
    <w:rsid w:val="00F255DF"/>
    <w:rsid w:val="00F25CB5"/>
    <w:rsid w:val="00F27E38"/>
    <w:rsid w:val="00F329E9"/>
    <w:rsid w:val="00F355CD"/>
    <w:rsid w:val="00F379EA"/>
    <w:rsid w:val="00F41E73"/>
    <w:rsid w:val="00F44663"/>
    <w:rsid w:val="00F44EE0"/>
    <w:rsid w:val="00F56109"/>
    <w:rsid w:val="00F56B86"/>
    <w:rsid w:val="00F57135"/>
    <w:rsid w:val="00F5724C"/>
    <w:rsid w:val="00F574A1"/>
    <w:rsid w:val="00F6479F"/>
    <w:rsid w:val="00F65E7A"/>
    <w:rsid w:val="00F662D8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E0F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123</TotalTime>
  <Pages>8</Pages>
  <Words>1225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7831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Cesar De Holanda Marracho</cp:lastModifiedBy>
  <cp:revision>6</cp:revision>
  <cp:lastPrinted>2009-11-19T20:24:00Z</cp:lastPrinted>
  <dcterms:created xsi:type="dcterms:W3CDTF">2012-03-14T17:45:00Z</dcterms:created>
  <dcterms:modified xsi:type="dcterms:W3CDTF">2012-04-09T17:34:00Z</dcterms:modified>
</cp:coreProperties>
</file>