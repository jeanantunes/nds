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D04656">
        <w:rPr>
          <w:rFonts w:ascii="Arial Narrow" w:hAnsi="Arial Narrow"/>
          <w:b/>
          <w:sz w:val="36"/>
          <w:szCs w:val="36"/>
        </w:rPr>
        <w:t>2</w:t>
      </w:r>
      <w:r w:rsidR="00C61326">
        <w:rPr>
          <w:rFonts w:ascii="Arial Narrow" w:hAnsi="Arial Narrow"/>
          <w:b/>
          <w:sz w:val="36"/>
          <w:szCs w:val="36"/>
        </w:rPr>
        <w:t>6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r w:rsidR="00D04656">
        <w:rPr>
          <w:rFonts w:ascii="Arial Narrow" w:hAnsi="Arial Narrow"/>
          <w:b/>
          <w:sz w:val="36"/>
          <w:szCs w:val="36"/>
        </w:rPr>
        <w:t>C</w:t>
      </w:r>
      <w:r w:rsidR="00C61326">
        <w:rPr>
          <w:rFonts w:ascii="Arial Narrow" w:hAnsi="Arial Narrow"/>
          <w:b/>
          <w:sz w:val="36"/>
          <w:szCs w:val="36"/>
        </w:rPr>
        <w:t>ódigo de Barras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B0137E" w:rsidP="00D0465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D04656">
              <w:rPr>
                <w:rFonts w:ascii="Arial Narrow" w:hAnsi="Arial Narrow"/>
                <w:color w:val="0000FF"/>
                <w:lang w:val="es-ES_tradnl"/>
              </w:rPr>
              <w:t>8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1257BA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Receber o arquivo de interface vindo do legado </w:t>
            </w:r>
            <w:r w:rsidR="001257BA">
              <w:rPr>
                <w:rFonts w:ascii="Arial Narrow" w:hAnsi="Arial Narrow" w:cs="Arial"/>
                <w:color w:val="002060"/>
                <w:sz w:val="22"/>
                <w:szCs w:val="22"/>
              </w:rPr>
              <w:t>PRODIN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atualizar a base de dados do Novo DISTRIB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“Iniciar Dia”, onde ele irá processar as interfaces responsáveis pela carga de informações como dados das publicações,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bookmarkStart w:id="13" w:name="_GoBack"/>
      <w:bookmarkEnd w:id="13"/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spellStart"/>
      <w:proofErr w:type="gramStart"/>
      <w:r w:rsidR="00072400">
        <w:rPr>
          <w:rFonts w:ascii="Calibri" w:hAnsi="Calibri" w:cs="Arial"/>
          <w:color w:val="002060"/>
          <w:sz w:val="22"/>
          <w:szCs w:val="22"/>
        </w:rPr>
        <w:t>MMDDhhmm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.</w:t>
      </w:r>
      <w:r w:rsidR="00D04656">
        <w:rPr>
          <w:rFonts w:ascii="Calibri" w:hAnsi="Calibri" w:cs="Arial"/>
          <w:color w:val="002060"/>
          <w:sz w:val="22"/>
          <w:szCs w:val="22"/>
        </w:rPr>
        <w:t>c</w:t>
      </w:r>
      <w:r w:rsidR="00C61326">
        <w:rPr>
          <w:rFonts w:ascii="Calibri" w:hAnsi="Calibri" w:cs="Arial"/>
          <w:color w:val="002060"/>
          <w:sz w:val="22"/>
          <w:szCs w:val="22"/>
        </w:rPr>
        <w:t>db</w:t>
      </w:r>
      <w:proofErr w:type="spellEnd"/>
      <w:r w:rsidR="00F15FB7">
        <w:rPr>
          <w:rFonts w:ascii="Calibri" w:hAnsi="Calibri" w:cs="Arial"/>
          <w:color w:val="002060"/>
          <w:sz w:val="22"/>
          <w:szCs w:val="22"/>
        </w:rPr>
        <w:t xml:space="preserve">, é responsável por alimentar as informações </w:t>
      </w:r>
      <w:r w:rsidR="00B0137E">
        <w:rPr>
          <w:rFonts w:ascii="Calibri" w:hAnsi="Calibri" w:cs="Arial"/>
          <w:color w:val="002060"/>
          <w:sz w:val="22"/>
          <w:szCs w:val="22"/>
        </w:rPr>
        <w:t xml:space="preserve">de </w:t>
      </w:r>
      <w:r w:rsidR="00C61326">
        <w:rPr>
          <w:rFonts w:ascii="Calibri" w:hAnsi="Calibri" w:cs="Arial"/>
          <w:color w:val="002060"/>
          <w:sz w:val="22"/>
          <w:szCs w:val="22"/>
        </w:rPr>
        <w:t>código de barras</w:t>
      </w:r>
      <w:r w:rsidR="00072400">
        <w:rPr>
          <w:rFonts w:ascii="Calibri" w:hAnsi="Calibri" w:cs="Arial"/>
          <w:color w:val="002060"/>
          <w:sz w:val="22"/>
          <w:szCs w:val="22"/>
        </w:rPr>
        <w:t>.</w:t>
      </w: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 Pode se executada varias vezes ao dia.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072400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D04656" w:rsidRDefault="00D04656" w:rsidP="0036647B">
      <w:pPr>
        <w:rPr>
          <w:rFonts w:ascii="Calibri" w:hAnsi="Calibri" w:cs="Arial"/>
          <w:color w:val="FF0000"/>
          <w:sz w:val="22"/>
          <w:szCs w:val="22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29"/>
        <w:gridCol w:w="1214"/>
        <w:gridCol w:w="1208"/>
      </w:tblGrid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04656" w:rsidRPr="00D04656" w:rsidRDefault="00D04656" w:rsidP="00D04656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D04656"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 w:rsidRPr="00D04656"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2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2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Geração Arquivo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Geração Arquivo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Mnemônico da tabela 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Produto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Fornecedor Produto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Produto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Chamada de Capa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46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70</w:t>
            </w:r>
          </w:p>
        </w:tc>
      </w:tr>
    </w:tbl>
    <w:p w:rsidR="00D04656" w:rsidRDefault="00D04656" w:rsidP="0036647B">
      <w:pPr>
        <w:rPr>
          <w:rFonts w:ascii="Calibri" w:hAnsi="Calibri" w:cs="Arial"/>
          <w:color w:val="FF0000"/>
          <w:sz w:val="22"/>
          <w:szCs w:val="22"/>
        </w:rPr>
      </w:pPr>
    </w:p>
    <w:p w:rsidR="00B0137E" w:rsidRDefault="00B0137E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D04656" w:rsidRDefault="00D04656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EE13A0" w:rsidRDefault="00EE13A0" w:rsidP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 xml:space="preserve">Campos a serem atualizados na tabela </w:t>
      </w:r>
      <w:proofErr w:type="spellStart"/>
      <w:r w:rsidR="00D04656">
        <w:rPr>
          <w:rFonts w:ascii="Calibri" w:hAnsi="Calibri" w:cs="Arial"/>
          <w:color w:val="002060"/>
          <w:sz w:val="22"/>
          <w:szCs w:val="22"/>
        </w:rPr>
        <w:t>produto_edicao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:</w:t>
      </w:r>
    </w:p>
    <w:p w:rsidR="00EE13A0" w:rsidRDefault="00EE13A0" w:rsidP="0036647B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29"/>
        <w:gridCol w:w="1214"/>
        <w:gridCol w:w="1208"/>
        <w:gridCol w:w="1701"/>
        <w:gridCol w:w="1275"/>
      </w:tblGrid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04656" w:rsidRDefault="00D04656" w:rsidP="00D0465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04656" w:rsidRDefault="00D04656" w:rsidP="00D0465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04656" w:rsidRPr="00D04656" w:rsidRDefault="00D04656" w:rsidP="00D0465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D04656"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 w:rsidRPr="00D04656"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04656" w:rsidRPr="00D04656" w:rsidRDefault="00D04656" w:rsidP="00D0465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04656" w:rsidRPr="00D04656" w:rsidRDefault="00D04656" w:rsidP="00D0465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2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2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Geração Arquivo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Geração Arquivo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Mnemônico da tabela 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Produto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Fornecedor Produto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Produto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0465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</w:t>
            </w:r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Edicao</w:t>
            </w:r>
            <w:proofErr w:type="spellEnd"/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43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Edição</w:t>
            </w:r>
          </w:p>
        </w:tc>
      </w:tr>
      <w:tr w:rsidR="00D04656" w:rsidTr="00D04656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Chamada de Capa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46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P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D04656">
              <w:rPr>
                <w:rFonts w:ascii="Arial" w:hAnsi="Arial"/>
                <w:b/>
                <w:snapToGrid w:val="0"/>
                <w:color w:val="FF0000"/>
              </w:rPr>
              <w:t>Produto_edicao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Pr="00D04656" w:rsidRDefault="00D04656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D04656">
              <w:rPr>
                <w:rFonts w:ascii="Arial" w:hAnsi="Arial"/>
                <w:b/>
                <w:snapToGrid w:val="0"/>
                <w:color w:val="FF0000"/>
              </w:rPr>
              <w:t>Rep_capa</w:t>
            </w:r>
            <w:proofErr w:type="spellEnd"/>
          </w:p>
        </w:tc>
      </w:tr>
    </w:tbl>
    <w:p w:rsidR="00EE13A0" w:rsidRDefault="00EE13A0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EE13A0" w:rsidRDefault="00EE13A0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44283" w:rsidRPr="00A44283" w:rsidRDefault="00A44283" w:rsidP="0036647B">
      <w:pPr>
        <w:rPr>
          <w:rFonts w:ascii="Calibri" w:hAnsi="Calibri" w:cs="Arial"/>
          <w:color w:val="FF0000"/>
          <w:sz w:val="22"/>
          <w:szCs w:val="22"/>
        </w:rPr>
      </w:pPr>
      <w:r w:rsidRPr="00A44283">
        <w:rPr>
          <w:rFonts w:ascii="Calibri" w:hAnsi="Calibri" w:cs="Arial"/>
          <w:color w:val="FF0000"/>
          <w:sz w:val="22"/>
          <w:szCs w:val="22"/>
        </w:rPr>
        <w:t>Obs. Na data da confecção da EMS os campos em vermelho não estavam contemplados no modelo, porém será necessária a criação.</w:t>
      </w:r>
    </w:p>
    <w:p w:rsidR="00653E95" w:rsidRDefault="00653E95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Regra:</w:t>
      </w: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EE13A0" w:rsidRDefault="00B4498C" w:rsidP="00EE13A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Através do código do </w:t>
      </w:r>
      <w:r w:rsidR="00D04656">
        <w:rPr>
          <w:rFonts w:cs="Arial"/>
          <w:color w:val="002060"/>
        </w:rPr>
        <w:t>produto/</w:t>
      </w:r>
      <w:proofErr w:type="spellStart"/>
      <w:r w:rsidR="00D04656">
        <w:rPr>
          <w:rFonts w:cs="Arial"/>
          <w:color w:val="002060"/>
        </w:rPr>
        <w:t>edicao</w:t>
      </w:r>
      <w:proofErr w:type="spellEnd"/>
      <w:r>
        <w:rPr>
          <w:rFonts w:cs="Arial"/>
          <w:color w:val="002060"/>
        </w:rPr>
        <w:t xml:space="preserve"> verificar se o registro existe na tabela </w:t>
      </w:r>
      <w:proofErr w:type="spellStart"/>
      <w:r w:rsidR="00D04656">
        <w:rPr>
          <w:rFonts w:cs="Arial"/>
          <w:color w:val="002060"/>
        </w:rPr>
        <w:t>produto_edicao</w:t>
      </w:r>
      <w:proofErr w:type="spellEnd"/>
      <w:r w:rsidR="00A63BBB">
        <w:rPr>
          <w:rFonts w:cs="Arial"/>
          <w:color w:val="002060"/>
        </w:rPr>
        <w:t xml:space="preserve"> </w:t>
      </w:r>
      <w:r w:rsidR="00D04656">
        <w:rPr>
          <w:rFonts w:cs="Arial"/>
          <w:color w:val="002060"/>
        </w:rPr>
        <w:t xml:space="preserve">e </w:t>
      </w:r>
      <w:r w:rsidR="00A63BBB">
        <w:rPr>
          <w:rFonts w:cs="Arial"/>
          <w:color w:val="002060"/>
        </w:rPr>
        <w:t>atualizar as informações</w:t>
      </w:r>
      <w:r w:rsidR="00D04656">
        <w:rPr>
          <w:rFonts w:cs="Arial"/>
          <w:color w:val="002060"/>
        </w:rPr>
        <w:t>.</w:t>
      </w:r>
      <w:r w:rsidR="00A63BBB">
        <w:rPr>
          <w:rFonts w:cs="Arial"/>
          <w:color w:val="002060"/>
        </w:rPr>
        <w:t xml:space="preserve"> </w:t>
      </w:r>
      <w:r w:rsidR="00EE13A0">
        <w:rPr>
          <w:rFonts w:cs="Arial"/>
          <w:color w:val="002060"/>
        </w:rPr>
        <w:t>Caso contrário</w:t>
      </w:r>
      <w:r w:rsidR="00D04656">
        <w:rPr>
          <w:rFonts w:cs="Arial"/>
          <w:color w:val="002060"/>
        </w:rPr>
        <w:t xml:space="preserve"> gravar no log e ir para o próximo registro</w:t>
      </w:r>
      <w:r w:rsidR="00EE13A0">
        <w:rPr>
          <w:rFonts w:cs="Arial"/>
          <w:color w:val="002060"/>
        </w:rPr>
        <w:t>.</w:t>
      </w:r>
    </w:p>
    <w:p w:rsidR="00A63BBB" w:rsidRDefault="00EE13A0" w:rsidP="00EE13A0">
      <w:pPr>
        <w:pStyle w:val="PargrafodaLista"/>
        <w:rPr>
          <w:rFonts w:cs="Arial"/>
          <w:color w:val="002060"/>
        </w:rPr>
      </w:pPr>
      <w:r>
        <w:rPr>
          <w:rFonts w:cs="Arial"/>
          <w:color w:val="002060"/>
        </w:rPr>
        <w:t xml:space="preserve">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Observações: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Pode haver </w:t>
      </w:r>
      <w:r w:rsidR="00482B96">
        <w:rPr>
          <w:rFonts w:cs="Arial"/>
          <w:color w:val="002060"/>
        </w:rPr>
        <w:t xml:space="preserve">somente um registro de </w:t>
      </w:r>
      <w:r w:rsidR="00D04656">
        <w:rPr>
          <w:rFonts w:cs="Arial"/>
          <w:color w:val="002060"/>
        </w:rPr>
        <w:t>produto/edição</w:t>
      </w:r>
      <w:r w:rsidR="00482B96">
        <w:rPr>
          <w:rFonts w:cs="Arial"/>
          <w:color w:val="002060"/>
        </w:rPr>
        <w:t xml:space="preserve"> no arquivo, caso tiver mais gravar no log e ignorar o registro</w:t>
      </w:r>
      <w:r>
        <w:rPr>
          <w:rFonts w:cs="Arial"/>
          <w:color w:val="002060"/>
        </w:rPr>
        <w:t>.</w:t>
      </w:r>
    </w:p>
    <w:p w:rsidR="00E32D30" w:rsidRP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Caso ocorra algum problema de estrutura no arquivo gravar registro no log e abortar o processo;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559" w:rsidRDefault="00AF4559">
      <w:r>
        <w:separator/>
      </w:r>
    </w:p>
  </w:endnote>
  <w:endnote w:type="continuationSeparator" w:id="0">
    <w:p w:rsidR="00AF4559" w:rsidRDefault="00AF4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C61326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C61326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559" w:rsidRDefault="00AF4559">
      <w:r>
        <w:separator/>
      </w:r>
    </w:p>
  </w:footnote>
  <w:footnote w:type="continuationSeparator" w:id="0">
    <w:p w:rsidR="00AF4559" w:rsidRDefault="00AF4559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5DD63814" wp14:editId="7E32458E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1257B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1257BA">
            <w:rPr>
              <w:rFonts w:ascii="Arial" w:hAnsi="Arial"/>
              <w:sz w:val="16"/>
            </w:rPr>
            <w:t>4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2400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0658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257B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3A84"/>
    <w:rsid w:val="00324DF4"/>
    <w:rsid w:val="0032615C"/>
    <w:rsid w:val="00343E85"/>
    <w:rsid w:val="0034692E"/>
    <w:rsid w:val="00346E2C"/>
    <w:rsid w:val="00352574"/>
    <w:rsid w:val="00357ACB"/>
    <w:rsid w:val="0036012D"/>
    <w:rsid w:val="00360B96"/>
    <w:rsid w:val="0036483C"/>
    <w:rsid w:val="0036579D"/>
    <w:rsid w:val="0036647B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1F32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1AC7"/>
    <w:rsid w:val="00514BD6"/>
    <w:rsid w:val="00517854"/>
    <w:rsid w:val="005205DF"/>
    <w:rsid w:val="00520752"/>
    <w:rsid w:val="00520A18"/>
    <w:rsid w:val="00523602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351E"/>
    <w:rsid w:val="0062407B"/>
    <w:rsid w:val="00635F81"/>
    <w:rsid w:val="00645DE2"/>
    <w:rsid w:val="00652F0D"/>
    <w:rsid w:val="006538E2"/>
    <w:rsid w:val="00653E95"/>
    <w:rsid w:val="0065593F"/>
    <w:rsid w:val="0065695B"/>
    <w:rsid w:val="0066355E"/>
    <w:rsid w:val="006675D3"/>
    <w:rsid w:val="006740BF"/>
    <w:rsid w:val="00674551"/>
    <w:rsid w:val="00676225"/>
    <w:rsid w:val="00676DC7"/>
    <w:rsid w:val="006804C5"/>
    <w:rsid w:val="00687C7B"/>
    <w:rsid w:val="006919C9"/>
    <w:rsid w:val="00691D6D"/>
    <w:rsid w:val="0069663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56A6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1233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A54D4"/>
    <w:rsid w:val="009B02FE"/>
    <w:rsid w:val="009B6234"/>
    <w:rsid w:val="009C0572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4283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3BBB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0BF1"/>
    <w:rsid w:val="00AC3425"/>
    <w:rsid w:val="00AC3DDC"/>
    <w:rsid w:val="00AD13A0"/>
    <w:rsid w:val="00AD1CD7"/>
    <w:rsid w:val="00AD20B9"/>
    <w:rsid w:val="00AD450E"/>
    <w:rsid w:val="00AD527E"/>
    <w:rsid w:val="00AD59B6"/>
    <w:rsid w:val="00AD7541"/>
    <w:rsid w:val="00AE290D"/>
    <w:rsid w:val="00AE45E8"/>
    <w:rsid w:val="00AF2A86"/>
    <w:rsid w:val="00AF4003"/>
    <w:rsid w:val="00AF4559"/>
    <w:rsid w:val="00AF6532"/>
    <w:rsid w:val="00AF6E5E"/>
    <w:rsid w:val="00AF7F8F"/>
    <w:rsid w:val="00B0137E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498C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C4704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1326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6A5F"/>
    <w:rsid w:val="00CF7CBC"/>
    <w:rsid w:val="00D00D75"/>
    <w:rsid w:val="00D013E8"/>
    <w:rsid w:val="00D019BE"/>
    <w:rsid w:val="00D04656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07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13A0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44EE0"/>
    <w:rsid w:val="00F56109"/>
    <w:rsid w:val="00F56B86"/>
    <w:rsid w:val="00F57135"/>
    <w:rsid w:val="00F5724C"/>
    <w:rsid w:val="00F574A1"/>
    <w:rsid w:val="00F6479F"/>
    <w:rsid w:val="00F65E7A"/>
    <w:rsid w:val="00F662D8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GABRILsluchetta171033EMS_Especificacao_Manutencao_Sistemas.dot</Template>
  <TotalTime>1</TotalTime>
  <Pages>6</Pages>
  <Words>882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3</cp:revision>
  <cp:lastPrinted>2009-11-19T20:24:00Z</cp:lastPrinted>
  <dcterms:created xsi:type="dcterms:W3CDTF">2012-03-28T22:19:00Z</dcterms:created>
  <dcterms:modified xsi:type="dcterms:W3CDTF">2012-03-28T22:33:00Z</dcterms:modified>
</cp:coreProperties>
</file>