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</w:t>
      </w:r>
      <w:r w:rsidR="00EF71A9">
        <w:rPr>
          <w:rFonts w:ascii="Arial Narrow" w:hAnsi="Arial Narrow"/>
          <w:b/>
          <w:sz w:val="36"/>
          <w:szCs w:val="36"/>
        </w:rPr>
        <w:t>30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r w:rsidR="00EF71A9">
        <w:rPr>
          <w:rFonts w:ascii="Arial Narrow" w:hAnsi="Arial Narrow"/>
          <w:b/>
          <w:sz w:val="36"/>
          <w:szCs w:val="36"/>
        </w:rPr>
        <w:t>Retorno B</w:t>
      </w:r>
      <w:r w:rsidR="00591FB7">
        <w:rPr>
          <w:rFonts w:ascii="Arial Narrow" w:hAnsi="Arial Narrow"/>
          <w:b/>
          <w:sz w:val="36"/>
          <w:szCs w:val="36"/>
        </w:rPr>
        <w:t>anca</w:t>
      </w:r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EF71A9" w:rsidP="00EF71A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>
              <w:rPr>
                <w:rFonts w:ascii="Arial Narrow" w:hAnsi="Arial Narrow"/>
                <w:color w:val="0000FF"/>
                <w:lang w:val="es-ES_tradnl"/>
              </w:rPr>
              <w:t>4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EF71A9" w:rsidP="00EF71A9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Enviar arquivo de </w:t>
            </w:r>
            <w:r w:rsidR="005B10D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interface vindo do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No</w:t>
            </w:r>
            <w:r w:rsidR="005B10D4">
              <w:rPr>
                <w:rFonts w:ascii="Arial Narrow" w:hAnsi="Arial Narrow" w:cs="Arial"/>
                <w:color w:val="002060"/>
                <w:sz w:val="22"/>
                <w:szCs w:val="22"/>
              </w:rPr>
              <w:t>vo DISTRIB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para o MDC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Essa funcionalidade é chamada pelo processo de “</w:t>
      </w:r>
      <w:r w:rsidR="00EF71A9">
        <w:rPr>
          <w:rFonts w:ascii="Calibri" w:hAnsi="Calibri" w:cs="Arial"/>
          <w:color w:val="002060"/>
          <w:sz w:val="22"/>
          <w:szCs w:val="22"/>
        </w:rPr>
        <w:t>Finalizar</w:t>
      </w:r>
      <w:r>
        <w:rPr>
          <w:rFonts w:ascii="Calibri" w:hAnsi="Calibri" w:cs="Arial"/>
          <w:color w:val="002060"/>
          <w:sz w:val="22"/>
          <w:szCs w:val="22"/>
        </w:rPr>
        <w:t xml:space="preserve"> Dia”, onde ele irá processar as in</w:t>
      </w:r>
      <w:r w:rsidR="00EF71A9">
        <w:rPr>
          <w:rFonts w:ascii="Calibri" w:hAnsi="Calibri" w:cs="Arial"/>
          <w:color w:val="002060"/>
          <w:sz w:val="22"/>
          <w:szCs w:val="22"/>
        </w:rPr>
        <w:t>terfaces responsáveis pela envio</w:t>
      </w:r>
      <w:r>
        <w:rPr>
          <w:rFonts w:ascii="Calibri" w:hAnsi="Calibri" w:cs="Arial"/>
          <w:color w:val="002060"/>
          <w:sz w:val="22"/>
          <w:szCs w:val="22"/>
        </w:rPr>
        <w:t xml:space="preserve"> de informações como dados </w:t>
      </w:r>
      <w:r w:rsidR="00EF71A9">
        <w:rPr>
          <w:rFonts w:ascii="Calibri" w:hAnsi="Calibri" w:cs="Arial"/>
          <w:color w:val="002060"/>
          <w:sz w:val="22"/>
          <w:szCs w:val="22"/>
        </w:rPr>
        <w:t>de</w:t>
      </w:r>
      <w:r>
        <w:rPr>
          <w:rFonts w:ascii="Calibri" w:hAnsi="Calibri" w:cs="Arial"/>
          <w:color w:val="002060"/>
          <w:sz w:val="22"/>
          <w:szCs w:val="22"/>
        </w:rPr>
        <w:t xml:space="preserve"> reparte,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r w:rsidR="00591FB7">
        <w:rPr>
          <w:rFonts w:ascii="Calibri" w:hAnsi="Calibri" w:cs="Arial"/>
          <w:color w:val="002060"/>
          <w:sz w:val="22"/>
          <w:szCs w:val="22"/>
        </w:rPr>
        <w:t>BANCA</w:t>
      </w:r>
      <w:r>
        <w:rPr>
          <w:rFonts w:ascii="Calibri" w:hAnsi="Calibri" w:cs="Arial"/>
          <w:color w:val="002060"/>
          <w:sz w:val="22"/>
          <w:szCs w:val="22"/>
        </w:rPr>
        <w:t>.</w:t>
      </w:r>
      <w:r w:rsidR="00EF71A9">
        <w:rPr>
          <w:rFonts w:ascii="Calibri" w:hAnsi="Calibri" w:cs="Arial"/>
          <w:color w:val="002060"/>
          <w:sz w:val="22"/>
          <w:szCs w:val="22"/>
        </w:rPr>
        <w:t>TXT</w:t>
      </w:r>
      <w:r w:rsidR="00F15FB7">
        <w:rPr>
          <w:rFonts w:ascii="Calibri" w:hAnsi="Calibri" w:cs="Arial"/>
          <w:color w:val="002060"/>
          <w:sz w:val="22"/>
          <w:szCs w:val="22"/>
        </w:rPr>
        <w:t>, é responsável por alimentar as informações do</w:t>
      </w:r>
      <w:r w:rsidR="003C6DA0">
        <w:rPr>
          <w:rFonts w:ascii="Calibri" w:hAnsi="Calibri" w:cs="Arial"/>
          <w:color w:val="002060"/>
          <w:sz w:val="22"/>
          <w:szCs w:val="22"/>
        </w:rPr>
        <w:t>s</w:t>
      </w:r>
      <w:r w:rsidR="00F15FB7">
        <w:rPr>
          <w:rFonts w:ascii="Calibri" w:hAnsi="Calibri" w:cs="Arial"/>
          <w:color w:val="002060"/>
          <w:sz w:val="22"/>
          <w:szCs w:val="22"/>
        </w:rPr>
        <w:t xml:space="preserve"> </w:t>
      </w:r>
      <w:proofErr w:type="spellStart"/>
      <w:r w:rsidR="00591FB7">
        <w:rPr>
          <w:rFonts w:ascii="Calibri" w:hAnsi="Calibri" w:cs="Arial"/>
          <w:color w:val="002060"/>
          <w:sz w:val="22"/>
          <w:szCs w:val="22"/>
        </w:rPr>
        <w:t>pdv’s</w:t>
      </w:r>
      <w:proofErr w:type="spellEnd"/>
      <w:r w:rsidR="00591FB7">
        <w:rPr>
          <w:rFonts w:ascii="Calibri" w:hAnsi="Calibri" w:cs="Arial"/>
          <w:color w:val="002060"/>
          <w:sz w:val="22"/>
          <w:szCs w:val="22"/>
        </w:rPr>
        <w:t xml:space="preserve"> dos jornaleiro</w:t>
      </w:r>
      <w:r w:rsidR="003C6DA0">
        <w:rPr>
          <w:rFonts w:ascii="Calibri" w:hAnsi="Calibri" w:cs="Arial"/>
          <w:color w:val="002060"/>
          <w:sz w:val="22"/>
          <w:szCs w:val="22"/>
        </w:rPr>
        <w:t>s</w:t>
      </w:r>
      <w:r w:rsidR="00F15FB7">
        <w:rPr>
          <w:rFonts w:ascii="Calibri" w:hAnsi="Calibri" w:cs="Arial"/>
          <w:color w:val="002060"/>
          <w:sz w:val="22"/>
          <w:szCs w:val="22"/>
        </w:rPr>
        <w:t>.</w:t>
      </w:r>
    </w:p>
    <w:p w:rsidR="00F445CE" w:rsidRDefault="00F445CE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445CE" w:rsidRDefault="00F445CE" w:rsidP="00F445CE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Periodicidade: </w:t>
      </w:r>
      <w:r w:rsidR="00EF71A9">
        <w:rPr>
          <w:rFonts w:ascii="Calibri" w:hAnsi="Calibri" w:cs="Arial"/>
          <w:color w:val="002060"/>
          <w:sz w:val="22"/>
          <w:szCs w:val="22"/>
        </w:rPr>
        <w:t>E</w:t>
      </w:r>
      <w:r>
        <w:rPr>
          <w:rFonts w:ascii="Calibri" w:hAnsi="Calibri" w:cs="Arial"/>
          <w:color w:val="002060"/>
          <w:sz w:val="22"/>
          <w:szCs w:val="22"/>
        </w:rPr>
        <w:t xml:space="preserve">xecutada </w:t>
      </w:r>
      <w:r w:rsidR="00EF71A9">
        <w:rPr>
          <w:rFonts w:ascii="Calibri" w:hAnsi="Calibri" w:cs="Arial"/>
          <w:color w:val="002060"/>
          <w:sz w:val="22"/>
          <w:szCs w:val="22"/>
        </w:rPr>
        <w:t>uma</w:t>
      </w:r>
      <w:r>
        <w:rPr>
          <w:rFonts w:ascii="Calibri" w:hAnsi="Calibri" w:cs="Arial"/>
          <w:color w:val="002060"/>
          <w:sz w:val="22"/>
          <w:szCs w:val="22"/>
        </w:rPr>
        <w:t xml:space="preserve"> veze</w:t>
      </w:r>
      <w:r w:rsidR="00EF71A9">
        <w:rPr>
          <w:rFonts w:ascii="Calibri" w:hAnsi="Calibri" w:cs="Arial"/>
          <w:color w:val="002060"/>
          <w:sz w:val="22"/>
          <w:szCs w:val="22"/>
        </w:rPr>
        <w:t xml:space="preserve"> ao dia, ao final da operação</w:t>
      </w:r>
      <w:r w:rsidR="00A063FC">
        <w:rPr>
          <w:rFonts w:ascii="Calibri" w:hAnsi="Calibri" w:cs="Arial"/>
          <w:color w:val="002060"/>
          <w:sz w:val="22"/>
          <w:szCs w:val="22"/>
        </w:rPr>
        <w:t>.</w:t>
      </w:r>
      <w:bookmarkStart w:id="13" w:name="_GoBack"/>
      <w:bookmarkEnd w:id="13"/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Layout do arquivo: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</w:tblGrid>
      <w:tr w:rsidR="00591FB7" w:rsidTr="00591FB7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</w:tr>
      <w:tr w:rsidR="00591FB7" w:rsidTr="00591FB7">
        <w:trPr>
          <w:trHeight w:val="250"/>
        </w:trPr>
        <w:tc>
          <w:tcPr>
            <w:tcW w:w="27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Cota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4</w:t>
            </w:r>
            <w:proofErr w:type="gramEnd"/>
          </w:p>
        </w:tc>
      </w:tr>
      <w:tr w:rsidR="00591FB7" w:rsidTr="00591FB7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Endereço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5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44</w:t>
            </w:r>
          </w:p>
        </w:tc>
      </w:tr>
      <w:tr w:rsidR="00591FB7" w:rsidTr="00591FB7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Bairro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49</w:t>
            </w:r>
          </w:p>
        </w:tc>
      </w:tr>
      <w:tr w:rsidR="00591FB7" w:rsidTr="00591FB7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Município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69</w:t>
            </w:r>
          </w:p>
        </w:tc>
      </w:tr>
      <w:tr w:rsidR="00591FB7" w:rsidTr="00591FB7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Sigla UF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71</w:t>
            </w:r>
          </w:p>
        </w:tc>
      </w:tr>
      <w:tr w:rsidR="00591FB7" w:rsidTr="00591FB7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79</w:t>
            </w:r>
          </w:p>
        </w:tc>
      </w:tr>
      <w:tr w:rsidR="00591FB7" w:rsidTr="00591FB7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DDD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83</w:t>
            </w:r>
          </w:p>
        </w:tc>
      </w:tr>
      <w:tr w:rsidR="00591FB7" w:rsidTr="00591FB7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Telefone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90</w:t>
            </w:r>
          </w:p>
        </w:tc>
      </w:tr>
      <w:tr w:rsidR="00591FB7" w:rsidTr="00591FB7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Ponto Venda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92</w:t>
            </w:r>
          </w:p>
        </w:tc>
      </w:tr>
      <w:tr w:rsidR="00591FB7" w:rsidTr="00591FB7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591FB7" w:rsidRDefault="00591FB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Ponto de Referência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591FB7" w:rsidRDefault="00591FB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132</w:t>
            </w:r>
          </w:p>
        </w:tc>
      </w:tr>
    </w:tbl>
    <w:p w:rsidR="00A34C86" w:rsidRDefault="00A34C86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A34C86" w:rsidRDefault="00A34C86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052F48" w:rsidRDefault="00052F48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8C2871" w:rsidRDefault="008C28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 xml:space="preserve">O registro deve ser </w:t>
      </w:r>
      <w:r w:rsidR="00D126BE">
        <w:rPr>
          <w:rFonts w:ascii="Calibri" w:hAnsi="Calibri" w:cs="Arial"/>
          <w:color w:val="002060"/>
          <w:sz w:val="22"/>
          <w:szCs w:val="22"/>
        </w:rPr>
        <w:t>recuperado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D126BE">
        <w:rPr>
          <w:rFonts w:ascii="Calibri" w:hAnsi="Calibri" w:cs="Arial"/>
          <w:color w:val="002060"/>
          <w:sz w:val="22"/>
          <w:szCs w:val="22"/>
        </w:rPr>
        <w:t xml:space="preserve">da tabela </w:t>
      </w:r>
      <w:proofErr w:type="spellStart"/>
      <w:proofErr w:type="gramStart"/>
      <w:r w:rsidR="00D126BE">
        <w:rPr>
          <w:rFonts w:ascii="Calibri" w:hAnsi="Calibri" w:cs="Arial"/>
          <w:color w:val="002060"/>
          <w:sz w:val="22"/>
          <w:szCs w:val="22"/>
        </w:rPr>
        <w:t>pdv</w:t>
      </w:r>
      <w:proofErr w:type="spellEnd"/>
      <w:proofErr w:type="gramEnd"/>
      <w:r w:rsidR="00D126BE">
        <w:rPr>
          <w:rFonts w:ascii="Calibri" w:hAnsi="Calibri" w:cs="Arial"/>
          <w:color w:val="002060"/>
          <w:sz w:val="22"/>
          <w:szCs w:val="22"/>
        </w:rPr>
        <w:t>, fazendo uma comparação com a tabela cota para validar se o jornaleiro está ativo.</w:t>
      </w:r>
    </w:p>
    <w:p w:rsidR="00D126BE" w:rsidRDefault="00D126BE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Diariamente serão carregados todos os registros da tabela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cuja as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cotas estiverem ativos.</w:t>
      </w:r>
    </w:p>
    <w:p w:rsidR="008C2871" w:rsidRDefault="0051482B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</w:t>
      </w: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  <w:gridCol w:w="1560"/>
        <w:gridCol w:w="1701"/>
      </w:tblGrid>
      <w:tr w:rsidR="00052F48" w:rsidTr="00052F4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052F48" w:rsidRDefault="00052F48" w:rsidP="00052F4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052F48" w:rsidRDefault="00052F48" w:rsidP="00052F4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052F48" w:rsidRDefault="00052F48" w:rsidP="00052F4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52F48" w:rsidRDefault="00052F48" w:rsidP="00052F4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52F48" w:rsidRDefault="00052F48" w:rsidP="00052F4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052F48" w:rsidTr="00052F48">
        <w:trPr>
          <w:trHeight w:val="250"/>
        </w:trPr>
        <w:tc>
          <w:tcPr>
            <w:tcW w:w="27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Cota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4</w:t>
            </w:r>
            <w:proofErr w:type="gramEnd"/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0620D7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0620D7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Numero_cota</w:t>
            </w:r>
            <w:proofErr w:type="spellEnd"/>
          </w:p>
        </w:tc>
      </w:tr>
      <w:tr w:rsidR="00052F48" w:rsidTr="00052F4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Endereço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5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9E4FC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3F172A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Logradouro</w:t>
            </w:r>
          </w:p>
        </w:tc>
      </w:tr>
      <w:tr w:rsidR="00052F48" w:rsidTr="00052F4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Bairro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Pr="00D126BE" w:rsidRDefault="00D126BE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gramStart"/>
            <w:r w:rsidRPr="00D126BE">
              <w:rPr>
                <w:rFonts w:ascii="Arial" w:hAnsi="Arial"/>
                <w:b/>
                <w:snapToGrid w:val="0"/>
                <w:color w:val="FF0000"/>
              </w:rPr>
              <w:t>??</w:t>
            </w:r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Pr="00D126BE" w:rsidRDefault="00D126BE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gramStart"/>
            <w:r w:rsidRPr="00D126BE">
              <w:rPr>
                <w:rFonts w:ascii="Arial" w:hAnsi="Arial"/>
                <w:b/>
                <w:snapToGrid w:val="0"/>
                <w:color w:val="FF0000"/>
              </w:rPr>
              <w:t>??</w:t>
            </w:r>
            <w:proofErr w:type="gramEnd"/>
          </w:p>
        </w:tc>
      </w:tr>
      <w:tr w:rsidR="00052F48" w:rsidTr="00052F4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Município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9E4FC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3F172A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Cidade</w:t>
            </w:r>
          </w:p>
        </w:tc>
      </w:tr>
      <w:tr w:rsidR="00052F48" w:rsidTr="00052F4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Sigla UF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9E4FC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3F172A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Uf</w:t>
            </w:r>
          </w:p>
        </w:tc>
      </w:tr>
      <w:tr w:rsidR="00052F48" w:rsidTr="00052F4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9E4FC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Endereco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D75B8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Cep</w:t>
            </w:r>
            <w:proofErr w:type="spellEnd"/>
            <w:proofErr w:type="gramEnd"/>
          </w:p>
        </w:tc>
      </w:tr>
      <w:tr w:rsidR="00052F48" w:rsidTr="00052F4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DDD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9E4FC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Telefone</w:t>
            </w:r>
            <w:r w:rsidR="00D75B8D">
              <w:rPr>
                <w:rFonts w:ascii="Arial" w:hAnsi="Arial"/>
                <w:b/>
                <w:snapToGrid w:val="0"/>
                <w:color w:val="000000"/>
              </w:rPr>
              <w:t>_pdv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D75B8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Ddd</w:t>
            </w:r>
            <w:proofErr w:type="spellEnd"/>
            <w:proofErr w:type="gramEnd"/>
          </w:p>
        </w:tc>
      </w:tr>
      <w:tr w:rsidR="00052F48" w:rsidTr="00052F4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Telefone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9E4FC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Telefone</w:t>
            </w:r>
            <w:r w:rsidR="00D75B8D">
              <w:rPr>
                <w:rFonts w:ascii="Arial" w:hAnsi="Arial"/>
                <w:b/>
                <w:snapToGrid w:val="0"/>
                <w:color w:val="000000"/>
              </w:rPr>
              <w:t>_pdv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F48" w:rsidRDefault="00D75B8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telefone</w:t>
            </w:r>
            <w:proofErr w:type="gramEnd"/>
          </w:p>
        </w:tc>
      </w:tr>
      <w:tr w:rsidR="00052F48" w:rsidTr="00052F4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052F48" w:rsidRDefault="00052F4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Ponto Venda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F48" w:rsidRDefault="009E4FC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Pdv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F48" w:rsidRDefault="009E4FC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Tipo_pdv</w:t>
            </w:r>
            <w:proofErr w:type="spellEnd"/>
          </w:p>
        </w:tc>
      </w:tr>
      <w:tr w:rsidR="00052F48" w:rsidTr="00052F4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Ponto de Referência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052F48" w:rsidRDefault="00052F48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52F48" w:rsidRDefault="009E4FC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Pdv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52F48" w:rsidRDefault="009E4FC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Ponto_referencia</w:t>
            </w:r>
            <w:proofErr w:type="spellEnd"/>
          </w:p>
        </w:tc>
      </w:tr>
    </w:tbl>
    <w:p w:rsidR="00052F48" w:rsidRDefault="00052F48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052F48" w:rsidRDefault="00052F48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lastRenderedPageBreak/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lastRenderedPageBreak/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2FC" w:rsidRDefault="00DB42FC">
      <w:r>
        <w:separator/>
      </w:r>
    </w:p>
  </w:endnote>
  <w:endnote w:type="continuationSeparator" w:id="0">
    <w:p w:rsidR="00DB42FC" w:rsidRDefault="00DB4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ABB" w:rsidRDefault="00D10AB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A063FC">
      <w:rPr>
        <w:rStyle w:val="Nmerodepgina"/>
        <w:rFonts w:ascii="Arial" w:hAnsi="Arial"/>
        <w:noProof/>
        <w:snapToGrid w:val="0"/>
      </w:rPr>
      <w:t>2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A063FC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2FC" w:rsidRDefault="00DB42FC">
      <w:r>
        <w:separator/>
      </w:r>
    </w:p>
  </w:footnote>
  <w:footnote w:type="continuationSeparator" w:id="0">
    <w:p w:rsidR="00DB42FC" w:rsidRDefault="00DB42FC">
      <w:r>
        <w:continuationSeparator/>
      </w:r>
    </w:p>
  </w:footnote>
  <w:footnote w:id="1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10ABB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10ABB" w:rsidRPr="009540DC" w:rsidRDefault="00357ACB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12BCE09D" wp14:editId="73019663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10ABB">
      <w:trPr>
        <w:cantSplit/>
        <w:trHeight w:val="337"/>
        <w:jc w:val="center"/>
      </w:trPr>
      <w:tc>
        <w:tcPr>
          <w:tcW w:w="2089" w:type="dxa"/>
          <w:vMerge/>
        </w:tcPr>
        <w:p w:rsidR="00D10ABB" w:rsidRPr="009540DC" w:rsidRDefault="00D10ABB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10ABB" w:rsidRPr="009540DC" w:rsidRDefault="00D10ABB" w:rsidP="005B10D4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/0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10ABB" w:rsidRDefault="00D10A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2F48"/>
    <w:rsid w:val="00057981"/>
    <w:rsid w:val="00060889"/>
    <w:rsid w:val="000620D7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07ED"/>
    <w:rsid w:val="002117FD"/>
    <w:rsid w:val="002128F9"/>
    <w:rsid w:val="00215804"/>
    <w:rsid w:val="00216BD7"/>
    <w:rsid w:val="00220CD4"/>
    <w:rsid w:val="00225398"/>
    <w:rsid w:val="002273D1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34CA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57ACB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6DA0"/>
    <w:rsid w:val="003C7E6F"/>
    <w:rsid w:val="003D4B3F"/>
    <w:rsid w:val="003D5F2A"/>
    <w:rsid w:val="003D6623"/>
    <w:rsid w:val="003E65D7"/>
    <w:rsid w:val="003E7F2F"/>
    <w:rsid w:val="003F172A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65B1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2B96"/>
    <w:rsid w:val="004848D8"/>
    <w:rsid w:val="00485E88"/>
    <w:rsid w:val="0049654F"/>
    <w:rsid w:val="0049781C"/>
    <w:rsid w:val="004A0DF3"/>
    <w:rsid w:val="004A5B23"/>
    <w:rsid w:val="004B2235"/>
    <w:rsid w:val="004B40F9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82B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1FB7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3793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355E"/>
    <w:rsid w:val="006675D3"/>
    <w:rsid w:val="006740BF"/>
    <w:rsid w:val="00674551"/>
    <w:rsid w:val="00676DC7"/>
    <w:rsid w:val="006804C5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6788F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2871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4FCE"/>
    <w:rsid w:val="009E7A2D"/>
    <w:rsid w:val="009F2E14"/>
    <w:rsid w:val="009F5AA5"/>
    <w:rsid w:val="00A00118"/>
    <w:rsid w:val="00A00C80"/>
    <w:rsid w:val="00A035DD"/>
    <w:rsid w:val="00A05703"/>
    <w:rsid w:val="00A063FC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2A7"/>
    <w:rsid w:val="00B36A35"/>
    <w:rsid w:val="00B420A7"/>
    <w:rsid w:val="00B427C3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C47FD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0C75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6BE"/>
    <w:rsid w:val="00D1287F"/>
    <w:rsid w:val="00D131F2"/>
    <w:rsid w:val="00D1455B"/>
    <w:rsid w:val="00D15072"/>
    <w:rsid w:val="00D154F6"/>
    <w:rsid w:val="00D1558F"/>
    <w:rsid w:val="00D168A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75B8D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42F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62254"/>
    <w:rsid w:val="00E635A2"/>
    <w:rsid w:val="00E67B0A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251C"/>
    <w:rsid w:val="00EE6DA3"/>
    <w:rsid w:val="00EE76B3"/>
    <w:rsid w:val="00EF2883"/>
    <w:rsid w:val="00EF4284"/>
    <w:rsid w:val="00EF4F69"/>
    <w:rsid w:val="00EF71A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5CE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8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15</TotalTime>
  <Pages>6</Pages>
  <Words>820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4</cp:revision>
  <cp:lastPrinted>2009-11-19T20:24:00Z</cp:lastPrinted>
  <dcterms:created xsi:type="dcterms:W3CDTF">2012-04-12T17:03:00Z</dcterms:created>
  <dcterms:modified xsi:type="dcterms:W3CDTF">2012-04-12T17:24:00Z</dcterms:modified>
</cp:coreProperties>
</file>