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ABB" w:rsidRPr="00875148" w:rsidRDefault="00D10ABB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10ABB" w:rsidRPr="00875148" w:rsidRDefault="00D10ABB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10ABB" w:rsidRPr="00875148" w:rsidRDefault="00D10ABB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</w:t>
      </w:r>
      <w:r w:rsidR="005B10D4">
        <w:rPr>
          <w:rFonts w:ascii="Arial Narrow" w:hAnsi="Arial Narrow"/>
          <w:b/>
          <w:sz w:val="36"/>
          <w:szCs w:val="36"/>
        </w:rPr>
        <w:t>1</w:t>
      </w:r>
      <w:r w:rsidR="003C6DA0">
        <w:rPr>
          <w:rFonts w:ascii="Arial Narrow" w:hAnsi="Arial Narrow"/>
          <w:b/>
          <w:sz w:val="36"/>
          <w:szCs w:val="36"/>
        </w:rPr>
        <w:t>1</w:t>
      </w:r>
      <w:r w:rsidR="0097346A">
        <w:rPr>
          <w:rFonts w:ascii="Arial Narrow" w:hAnsi="Arial Narrow"/>
          <w:b/>
          <w:sz w:val="36"/>
          <w:szCs w:val="36"/>
        </w:rPr>
        <w:t>7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5B10D4">
        <w:rPr>
          <w:rFonts w:ascii="Arial Narrow" w:hAnsi="Arial Narrow"/>
          <w:b/>
          <w:sz w:val="36"/>
          <w:szCs w:val="36"/>
        </w:rPr>
        <w:t xml:space="preserve">Interface </w:t>
      </w:r>
      <w:proofErr w:type="spellStart"/>
      <w:proofErr w:type="gramStart"/>
      <w:r w:rsidR="0097346A">
        <w:rPr>
          <w:rFonts w:ascii="Arial Narrow" w:hAnsi="Arial Narrow"/>
          <w:b/>
          <w:sz w:val="36"/>
          <w:szCs w:val="36"/>
        </w:rPr>
        <w:t>cota</w:t>
      </w:r>
      <w:r w:rsidR="003C6DA0">
        <w:rPr>
          <w:rFonts w:ascii="Arial Narrow" w:hAnsi="Arial Narrow"/>
          <w:b/>
          <w:sz w:val="36"/>
          <w:szCs w:val="36"/>
        </w:rPr>
        <w:t>.</w:t>
      </w:r>
      <w:proofErr w:type="gramEnd"/>
      <w:r w:rsidR="003C6DA0">
        <w:rPr>
          <w:rFonts w:ascii="Arial Narrow" w:hAnsi="Arial Narrow"/>
          <w:b/>
          <w:sz w:val="36"/>
          <w:szCs w:val="36"/>
        </w:rPr>
        <w:t>new</w:t>
      </w:r>
      <w:proofErr w:type="spellEnd"/>
      <w:r w:rsidRPr="00875148">
        <w:rPr>
          <w:rFonts w:ascii="Arial Narrow" w:hAnsi="Arial Narrow"/>
          <w:b/>
          <w:sz w:val="40"/>
        </w:rPr>
        <w:t>&gt;</w:t>
      </w: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10ABB" w:rsidRPr="00875148" w:rsidRDefault="00D10ABB">
      <w:pPr>
        <w:jc w:val="center"/>
        <w:rPr>
          <w:rFonts w:ascii="Arial Narrow" w:hAnsi="Arial Narrow"/>
          <w:b/>
          <w:sz w:val="48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3C6DA0" w:rsidP="0097346A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</w:t>
            </w:r>
            <w:r w:rsidR="0097346A">
              <w:rPr>
                <w:rFonts w:ascii="Arial Narrow" w:hAnsi="Arial Narrow"/>
                <w:color w:val="0000FF"/>
                <w:lang w:val="es-ES_tradnl"/>
              </w:rPr>
              <w:t>6</w:t>
            </w:r>
            <w:r w:rsidR="00D10ABB">
              <w:rPr>
                <w:rFonts w:ascii="Arial Narrow" w:hAnsi="Arial Narrow"/>
                <w:color w:val="0000FF"/>
                <w:lang w:val="es-ES_tradnl"/>
              </w:rPr>
              <w:t>/0</w:t>
            </w:r>
            <w:r w:rsidR="005B10D4">
              <w:rPr>
                <w:rFonts w:ascii="Arial Narrow" w:hAnsi="Arial Narrow"/>
                <w:color w:val="0000FF"/>
                <w:lang w:val="es-ES_tradnl"/>
              </w:rPr>
              <w:t>3</w:t>
            </w:r>
            <w:r w:rsidR="00D10ABB"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10ABB" w:rsidRPr="00875148" w:rsidRDefault="005B10D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10ABB" w:rsidRPr="00875148" w:rsidRDefault="00D10ABB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D10ABB" w:rsidRDefault="00D10ABB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10ABB" w:rsidRPr="00875148" w:rsidRDefault="00D10ABB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10ABB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10ABB" w:rsidRPr="00875148" w:rsidRDefault="00D10ABB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10ABB" w:rsidRPr="00875148">
        <w:trPr>
          <w:cantSplit/>
          <w:trHeight w:val="235"/>
        </w:trPr>
        <w:tc>
          <w:tcPr>
            <w:tcW w:w="4889" w:type="dxa"/>
            <w:vMerge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10ABB" w:rsidRPr="00875148">
        <w:tc>
          <w:tcPr>
            <w:tcW w:w="4889" w:type="dxa"/>
          </w:tcPr>
          <w:p w:rsidR="00D10ABB" w:rsidRPr="00875148" w:rsidRDefault="00D10ABB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10ABB" w:rsidRPr="009540DC" w:rsidRDefault="00D10ABB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D10ABB" w:rsidRPr="00D90C24" w:rsidRDefault="005B10D4" w:rsidP="001D5FD3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Receber o arquivo de interface vindo do legado MDC e atualizar a base de dados do Novo DISTRIB</w:t>
            </w:r>
            <w:r w:rsidR="00D10ABB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10ABB" w:rsidRPr="00875148">
        <w:tc>
          <w:tcPr>
            <w:tcW w:w="9779" w:type="dxa"/>
          </w:tcPr>
          <w:p w:rsidR="00D10ABB" w:rsidRPr="00875148" w:rsidRDefault="00D10ABB" w:rsidP="003A29F1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10ABB" w:rsidRPr="00875148" w:rsidRDefault="00D10ABB">
      <w:pPr>
        <w:rPr>
          <w:rFonts w:ascii="Arial Narrow" w:hAnsi="Arial Narrow"/>
        </w:rPr>
      </w:pPr>
    </w:p>
    <w:p w:rsidR="00D10ABB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10ABB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Essa funcionalidade é chamada pelo processo de “Iniciar Dia”, onde ele irá processar as interfaces responsáveis pela carga de informações como dados das publicações, reparte, datas de lançamento e recolhimento, etc.</w:t>
      </w: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arquivo alvo dessa funcionalidade é o </w:t>
      </w:r>
      <w:proofErr w:type="gramStart"/>
      <w:r w:rsidR="0097346A">
        <w:rPr>
          <w:rFonts w:ascii="Calibri" w:hAnsi="Calibri" w:cs="Arial"/>
          <w:color w:val="002060"/>
          <w:sz w:val="22"/>
          <w:szCs w:val="22"/>
        </w:rPr>
        <w:t>COTA</w:t>
      </w:r>
      <w:r>
        <w:rPr>
          <w:rFonts w:ascii="Calibri" w:hAnsi="Calibri" w:cs="Arial"/>
          <w:color w:val="002060"/>
          <w:sz w:val="22"/>
          <w:szCs w:val="22"/>
        </w:rPr>
        <w:t>.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>NEW</w:t>
      </w:r>
      <w:r w:rsidR="00F15FB7">
        <w:rPr>
          <w:rFonts w:ascii="Calibri" w:hAnsi="Calibri" w:cs="Arial"/>
          <w:color w:val="002060"/>
          <w:sz w:val="22"/>
          <w:szCs w:val="22"/>
        </w:rPr>
        <w:t>, é responsável</w:t>
      </w:r>
      <w:r w:rsidR="0097346A">
        <w:rPr>
          <w:rFonts w:ascii="Calibri" w:hAnsi="Calibri" w:cs="Arial"/>
          <w:color w:val="002060"/>
          <w:sz w:val="22"/>
          <w:szCs w:val="22"/>
        </w:rPr>
        <w:t xml:space="preserve"> por alimentar as informações </w:t>
      </w:r>
      <w:r w:rsidR="00591FB7">
        <w:rPr>
          <w:rFonts w:ascii="Calibri" w:hAnsi="Calibri" w:cs="Arial"/>
          <w:color w:val="002060"/>
          <w:sz w:val="22"/>
          <w:szCs w:val="22"/>
        </w:rPr>
        <w:t>dos jornaleiro</w:t>
      </w:r>
      <w:r w:rsidR="003C6DA0">
        <w:rPr>
          <w:rFonts w:ascii="Calibri" w:hAnsi="Calibri" w:cs="Arial"/>
          <w:color w:val="002060"/>
          <w:sz w:val="22"/>
          <w:szCs w:val="22"/>
        </w:rPr>
        <w:t>s</w:t>
      </w:r>
      <w:r w:rsidR="0097346A">
        <w:rPr>
          <w:rFonts w:ascii="Calibri" w:hAnsi="Calibri" w:cs="Arial"/>
          <w:color w:val="002060"/>
          <w:sz w:val="22"/>
          <w:szCs w:val="22"/>
        </w:rPr>
        <w:t>, inserir e atualizar cotas</w:t>
      </w:r>
      <w:r w:rsidR="00F15FB7">
        <w:rPr>
          <w:rFonts w:ascii="Calibri" w:hAnsi="Calibri" w:cs="Arial"/>
          <w:color w:val="002060"/>
          <w:sz w:val="22"/>
          <w:szCs w:val="22"/>
        </w:rPr>
        <w:t>.</w:t>
      </w:r>
    </w:p>
    <w:p w:rsidR="00F445CE" w:rsidRDefault="00F445CE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F445CE" w:rsidRDefault="00F445CE" w:rsidP="00F445CE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Periodicidade: Pode se executada varias vezes ao dia.</w:t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Layout do arquivo:</w:t>
      </w:r>
    </w:p>
    <w:tbl>
      <w:tblPr>
        <w:tblW w:w="0" w:type="auto"/>
        <w:jc w:val="center"/>
        <w:tblInd w:w="708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724"/>
        <w:gridCol w:w="1134"/>
        <w:gridCol w:w="1134"/>
      </w:tblGrid>
      <w:tr w:rsidR="0097346A" w:rsidTr="0097346A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Campo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</w:tr>
      <w:tr w:rsidR="0097346A" w:rsidTr="0097346A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da Cota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4</w:t>
            </w:r>
            <w:proofErr w:type="gramEnd"/>
          </w:p>
        </w:tc>
      </w:tr>
      <w:tr w:rsidR="0097346A" w:rsidTr="0097346A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Nome do Jornaleiro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5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34</w:t>
            </w:r>
          </w:p>
        </w:tc>
      </w:tr>
      <w:tr w:rsidR="0097346A" w:rsidTr="0097346A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Quantidade de Cotas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38</w:t>
            </w:r>
          </w:p>
        </w:tc>
      </w:tr>
      <w:tr w:rsidR="0097346A" w:rsidTr="0097346A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Endereço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78</w:t>
            </w:r>
          </w:p>
        </w:tc>
      </w:tr>
      <w:tr w:rsidR="0097346A" w:rsidTr="0097346A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do Bairro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83</w:t>
            </w:r>
          </w:p>
        </w:tc>
      </w:tr>
      <w:tr w:rsidR="0097346A" w:rsidTr="0097346A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Município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103</w:t>
            </w:r>
          </w:p>
        </w:tc>
      </w:tr>
      <w:tr w:rsidR="0097346A" w:rsidTr="0097346A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Sigla UF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105</w:t>
            </w:r>
          </w:p>
        </w:tc>
      </w:tr>
      <w:tr w:rsidR="0097346A" w:rsidTr="0097346A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CEP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113</w:t>
            </w:r>
          </w:p>
        </w:tc>
      </w:tr>
      <w:tr w:rsidR="0097346A" w:rsidTr="0097346A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DDD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117</w:t>
            </w:r>
          </w:p>
        </w:tc>
      </w:tr>
      <w:tr w:rsidR="0097346A" w:rsidTr="0097346A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Telefone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124</w:t>
            </w:r>
          </w:p>
        </w:tc>
      </w:tr>
      <w:tr w:rsidR="0097346A" w:rsidTr="0097346A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Situação Cota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125</w:t>
            </w:r>
          </w:p>
        </w:tc>
      </w:tr>
      <w:tr w:rsidR="0097346A" w:rsidTr="0097346A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Cond. Prazo Pagamento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126</w:t>
            </w:r>
          </w:p>
        </w:tc>
      </w:tr>
      <w:tr w:rsidR="0097346A" w:rsidTr="0097346A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do Box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128</w:t>
            </w:r>
          </w:p>
        </w:tc>
      </w:tr>
      <w:tr w:rsidR="0097346A" w:rsidTr="0097346A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Tipo Box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130</w:t>
            </w:r>
          </w:p>
        </w:tc>
      </w:tr>
      <w:tr w:rsidR="0097346A" w:rsidTr="0097346A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Reparte por PDV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131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131</w:t>
            </w:r>
          </w:p>
        </w:tc>
      </w:tr>
      <w:tr w:rsidR="0097346A" w:rsidTr="0097346A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do Capataz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132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137</w:t>
            </w:r>
          </w:p>
        </w:tc>
      </w:tr>
      <w:tr w:rsidR="0097346A" w:rsidTr="0097346A">
        <w:trPr>
          <w:trHeight w:val="250"/>
          <w:jc w:val="center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CPF ou CNPJ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151</w:t>
            </w:r>
          </w:p>
        </w:tc>
      </w:tr>
      <w:tr w:rsidR="0097346A" w:rsidTr="0097346A">
        <w:trPr>
          <w:trHeight w:val="250"/>
          <w:jc w:val="center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Tipo de Pessoa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152</w:t>
            </w:r>
          </w:p>
        </w:tc>
      </w:tr>
      <w:tr w:rsidR="0097346A" w:rsidTr="0097346A">
        <w:trPr>
          <w:trHeight w:val="250"/>
          <w:jc w:val="center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Numero do Logradouro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158</w:t>
            </w:r>
          </w:p>
        </w:tc>
      </w:tr>
      <w:tr w:rsidR="0097346A" w:rsidTr="0097346A">
        <w:trPr>
          <w:trHeight w:val="250"/>
          <w:jc w:val="center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Código da cidade       (IBGE)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165</w:t>
            </w:r>
          </w:p>
        </w:tc>
      </w:tr>
      <w:tr w:rsidR="0097346A" w:rsidTr="0097346A">
        <w:trPr>
          <w:trHeight w:val="250"/>
          <w:jc w:val="center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Inscrição Estadual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166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185</w:t>
            </w:r>
          </w:p>
        </w:tc>
      </w:tr>
      <w:tr w:rsidR="0097346A" w:rsidTr="0097346A">
        <w:trPr>
          <w:trHeight w:val="250"/>
          <w:jc w:val="center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6A" w:rsidRDefault="0097346A">
            <w:pPr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Inscrição Municipal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6A" w:rsidRDefault="0097346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200</w:t>
            </w:r>
          </w:p>
        </w:tc>
      </w:tr>
    </w:tbl>
    <w:p w:rsidR="00605754" w:rsidRDefault="007F7E7A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lastRenderedPageBreak/>
        <w:t>Através das informações Código d</w:t>
      </w:r>
      <w:r w:rsidR="00591FB7">
        <w:rPr>
          <w:rFonts w:ascii="Calibri" w:hAnsi="Calibri" w:cs="Arial"/>
          <w:color w:val="002060"/>
          <w:sz w:val="22"/>
          <w:szCs w:val="22"/>
        </w:rPr>
        <w:t xml:space="preserve">a cota </w:t>
      </w:r>
      <w:r w:rsidR="0051482B">
        <w:rPr>
          <w:rFonts w:ascii="Calibri" w:hAnsi="Calibri" w:cs="Arial"/>
          <w:color w:val="002060"/>
          <w:sz w:val="22"/>
          <w:szCs w:val="22"/>
        </w:rPr>
        <w:t xml:space="preserve">verificar se já existe na tabela </w:t>
      </w:r>
      <w:r w:rsidR="00591FB7">
        <w:rPr>
          <w:rFonts w:ascii="Calibri" w:hAnsi="Calibri" w:cs="Arial"/>
          <w:color w:val="002060"/>
          <w:sz w:val="22"/>
          <w:szCs w:val="22"/>
        </w:rPr>
        <w:t>cota</w:t>
      </w:r>
      <w:r w:rsidR="00A34C86">
        <w:rPr>
          <w:rFonts w:ascii="Calibri" w:hAnsi="Calibri" w:cs="Arial"/>
          <w:color w:val="002060"/>
          <w:sz w:val="22"/>
          <w:szCs w:val="22"/>
        </w:rPr>
        <w:t>,</w:t>
      </w:r>
      <w:r w:rsidR="0051482B">
        <w:rPr>
          <w:rFonts w:ascii="Calibri" w:hAnsi="Calibri" w:cs="Arial"/>
          <w:color w:val="002060"/>
          <w:sz w:val="22"/>
          <w:szCs w:val="22"/>
        </w:rPr>
        <w:t xml:space="preserve"> se </w:t>
      </w:r>
      <w:r w:rsidR="0086788F">
        <w:rPr>
          <w:rFonts w:ascii="Calibri" w:hAnsi="Calibri" w:cs="Arial"/>
          <w:color w:val="002060"/>
          <w:sz w:val="22"/>
          <w:szCs w:val="22"/>
        </w:rPr>
        <w:t xml:space="preserve">não </w:t>
      </w:r>
      <w:r w:rsidR="0051482B">
        <w:rPr>
          <w:rFonts w:ascii="Calibri" w:hAnsi="Calibri" w:cs="Arial"/>
          <w:color w:val="002060"/>
          <w:sz w:val="22"/>
          <w:szCs w:val="22"/>
        </w:rPr>
        <w:t>existir</w:t>
      </w:r>
      <w:r w:rsidR="0086788F">
        <w:rPr>
          <w:rFonts w:ascii="Calibri" w:hAnsi="Calibri" w:cs="Arial"/>
          <w:color w:val="002060"/>
          <w:sz w:val="22"/>
          <w:szCs w:val="22"/>
        </w:rPr>
        <w:t xml:space="preserve"> na tabela</w:t>
      </w:r>
      <w:r w:rsidR="00242251">
        <w:rPr>
          <w:rFonts w:ascii="Calibri" w:hAnsi="Calibri" w:cs="Arial"/>
          <w:color w:val="002060"/>
          <w:sz w:val="22"/>
          <w:szCs w:val="22"/>
        </w:rPr>
        <w:t>,</w:t>
      </w:r>
      <w:r w:rsidR="0086788F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220CD4">
        <w:rPr>
          <w:rFonts w:ascii="Calibri" w:hAnsi="Calibri" w:cs="Arial"/>
          <w:color w:val="002060"/>
          <w:sz w:val="22"/>
          <w:szCs w:val="22"/>
        </w:rPr>
        <w:t>inserir o registro na tabela</w:t>
      </w:r>
      <w:r w:rsidR="00605754">
        <w:rPr>
          <w:rFonts w:ascii="Calibri" w:hAnsi="Calibri" w:cs="Arial"/>
          <w:color w:val="002060"/>
          <w:sz w:val="22"/>
          <w:szCs w:val="22"/>
        </w:rPr>
        <w:t xml:space="preserve"> e gravar no log</w:t>
      </w:r>
      <w:r w:rsidR="0086788F">
        <w:rPr>
          <w:rFonts w:ascii="Calibri" w:hAnsi="Calibri" w:cs="Arial"/>
          <w:color w:val="002060"/>
          <w:sz w:val="22"/>
          <w:szCs w:val="22"/>
        </w:rPr>
        <w:t>, caso exista,</w:t>
      </w:r>
      <w:r w:rsidR="00605754">
        <w:rPr>
          <w:rFonts w:ascii="Calibri" w:hAnsi="Calibri" w:cs="Arial"/>
          <w:color w:val="002060"/>
          <w:sz w:val="22"/>
          <w:szCs w:val="22"/>
        </w:rPr>
        <w:t xml:space="preserve"> verificar dados diferentes, atualizar e gravar no log.</w:t>
      </w:r>
    </w:p>
    <w:p w:rsidR="00605754" w:rsidRDefault="00605754" w:rsidP="00EF7CA1">
      <w:pPr>
        <w:rPr>
          <w:rFonts w:ascii="Calibri" w:hAnsi="Calibri" w:cs="Arial"/>
          <w:color w:val="002060"/>
          <w:sz w:val="22"/>
          <w:szCs w:val="22"/>
        </w:rPr>
      </w:pPr>
    </w:p>
    <w:tbl>
      <w:tblPr>
        <w:tblW w:w="0" w:type="auto"/>
        <w:jc w:val="center"/>
        <w:tblInd w:w="708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724"/>
        <w:gridCol w:w="1134"/>
        <w:gridCol w:w="1134"/>
        <w:gridCol w:w="1360"/>
        <w:gridCol w:w="2098"/>
      </w:tblGrid>
      <w:tr w:rsidR="00C41BDD" w:rsidTr="00BE57B6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Pr="00BE57B6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r w:rsidRPr="00BE57B6">
              <w:rPr>
                <w:rFonts w:ascii="Arial" w:hAnsi="Arial"/>
                <w:b/>
                <w:snapToGrid w:val="0"/>
                <w:color w:val="FF0000"/>
              </w:rPr>
              <w:t>Campo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Pr="00BE57B6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r w:rsidRPr="00BE57B6">
              <w:rPr>
                <w:rFonts w:ascii="Arial" w:hAnsi="Arial"/>
                <w:b/>
                <w:snapToGrid w:val="0"/>
                <w:color w:val="FF0000"/>
              </w:rPr>
              <w:t>Pos</w:t>
            </w:r>
            <w:proofErr w:type="spellEnd"/>
            <w:r w:rsidRPr="00BE57B6">
              <w:rPr>
                <w:rFonts w:ascii="Arial" w:hAnsi="Arial"/>
                <w:b/>
                <w:snapToGrid w:val="0"/>
                <w:color w:val="FF0000"/>
              </w:rPr>
              <w:t>. Inicial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Pr="00BE57B6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r w:rsidRPr="00BE57B6">
              <w:rPr>
                <w:rFonts w:ascii="Arial" w:hAnsi="Arial"/>
                <w:b/>
                <w:snapToGrid w:val="0"/>
                <w:color w:val="FF0000"/>
              </w:rPr>
              <w:t>Pos</w:t>
            </w:r>
            <w:proofErr w:type="spellEnd"/>
            <w:r w:rsidRPr="00BE57B6">
              <w:rPr>
                <w:rFonts w:ascii="Arial" w:hAnsi="Arial"/>
                <w:b/>
                <w:snapToGrid w:val="0"/>
                <w:color w:val="FF0000"/>
              </w:rPr>
              <w:t>. Final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Pr="00BE57B6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r w:rsidRPr="00BE57B6">
              <w:rPr>
                <w:rFonts w:ascii="Arial" w:hAnsi="Arial"/>
                <w:b/>
                <w:snapToGrid w:val="0"/>
                <w:color w:val="FF0000"/>
              </w:rPr>
              <w:t>Tabela</w:t>
            </w:r>
          </w:p>
        </w:tc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Pr="00BE57B6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r w:rsidRPr="00BE57B6">
              <w:rPr>
                <w:rFonts w:ascii="Arial" w:hAnsi="Arial"/>
                <w:b/>
                <w:snapToGrid w:val="0"/>
                <w:color w:val="FF0000"/>
              </w:rPr>
              <w:t>Campo</w:t>
            </w:r>
          </w:p>
        </w:tc>
      </w:tr>
      <w:tr w:rsidR="00C41BDD" w:rsidTr="00BE57B6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da Cota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4</w:t>
            </w:r>
            <w:proofErr w:type="gramEnd"/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Default="00BE57B6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Cota</w:t>
            </w:r>
          </w:p>
        </w:tc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Default="00BE57B6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Numero_cota</w:t>
            </w:r>
            <w:proofErr w:type="spellEnd"/>
          </w:p>
        </w:tc>
      </w:tr>
      <w:tr w:rsidR="00C41BDD" w:rsidTr="00BE57B6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Nome do Jornaleiro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5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34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Default="00BE57B6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Pessoa</w:t>
            </w:r>
          </w:p>
        </w:tc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Default="00BE57B6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Nome</w:t>
            </w:r>
          </w:p>
        </w:tc>
      </w:tr>
      <w:tr w:rsidR="00C41BDD" w:rsidTr="00BE57B6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Quantidade de Cotas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38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Pr="00BE57B6" w:rsidRDefault="00BE57B6" w:rsidP="00BE57B6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r w:rsidRPr="00BE57B6">
              <w:rPr>
                <w:rFonts w:ascii="Arial" w:hAnsi="Arial"/>
                <w:b/>
                <w:snapToGrid w:val="0"/>
                <w:color w:val="FF0000"/>
              </w:rPr>
              <w:t>Cota</w:t>
            </w:r>
          </w:p>
        </w:tc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Pr="00BE57B6" w:rsidRDefault="00BE57B6" w:rsidP="00BE57B6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r w:rsidRPr="00BE57B6">
              <w:rPr>
                <w:rFonts w:ascii="Arial" w:hAnsi="Arial"/>
                <w:b/>
                <w:snapToGrid w:val="0"/>
                <w:color w:val="FF0000"/>
              </w:rPr>
              <w:t>Qtd_cota</w:t>
            </w:r>
            <w:proofErr w:type="spellEnd"/>
          </w:p>
        </w:tc>
      </w:tr>
      <w:tr w:rsidR="00C41BDD" w:rsidTr="00BE57B6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Endereço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78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Default="0009400A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Endereço</w:t>
            </w:r>
          </w:p>
        </w:tc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Default="0009400A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Logradouro</w:t>
            </w:r>
          </w:p>
        </w:tc>
      </w:tr>
      <w:tr w:rsidR="00C41BDD" w:rsidTr="00BE57B6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do Bairro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83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Pr="00BE57B6" w:rsidRDefault="00BE57B6" w:rsidP="00BE57B6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r w:rsidRPr="00BE57B6">
              <w:rPr>
                <w:rFonts w:ascii="Arial" w:hAnsi="Arial"/>
                <w:b/>
                <w:snapToGrid w:val="0"/>
                <w:color w:val="FF0000"/>
              </w:rPr>
              <w:t>Bairro</w:t>
            </w:r>
          </w:p>
        </w:tc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Pr="00BE57B6" w:rsidRDefault="00BE57B6" w:rsidP="00BE57B6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r w:rsidRPr="00BE57B6">
              <w:rPr>
                <w:rFonts w:ascii="Arial" w:hAnsi="Arial"/>
                <w:b/>
                <w:snapToGrid w:val="0"/>
                <w:color w:val="FF0000"/>
              </w:rPr>
              <w:t>Cod_bairro</w:t>
            </w:r>
            <w:proofErr w:type="spellEnd"/>
            <w:r w:rsidR="00AA53D7">
              <w:rPr>
                <w:rFonts w:ascii="Arial" w:hAnsi="Arial"/>
                <w:b/>
                <w:snapToGrid w:val="0"/>
                <w:color w:val="FF0000"/>
              </w:rPr>
              <w:t xml:space="preserve"> ???</w:t>
            </w:r>
            <w:bookmarkStart w:id="13" w:name="_GoBack"/>
            <w:bookmarkEnd w:id="13"/>
          </w:p>
        </w:tc>
      </w:tr>
      <w:tr w:rsidR="00C41BDD" w:rsidTr="00BE57B6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Município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103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Default="0009400A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Endereço</w:t>
            </w:r>
          </w:p>
        </w:tc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Default="0009400A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Cidade</w:t>
            </w:r>
          </w:p>
        </w:tc>
      </w:tr>
      <w:tr w:rsidR="00C41BDD" w:rsidTr="00BE57B6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Sigla UF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105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Default="0009400A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Endereço</w:t>
            </w:r>
          </w:p>
        </w:tc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Default="0009400A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UF</w:t>
            </w:r>
          </w:p>
        </w:tc>
      </w:tr>
      <w:tr w:rsidR="00C41BDD" w:rsidTr="00BE57B6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CEP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113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Default="0009400A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Endereço</w:t>
            </w:r>
          </w:p>
        </w:tc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Default="0009400A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Cep</w:t>
            </w:r>
            <w:proofErr w:type="spellEnd"/>
            <w:proofErr w:type="gramEnd"/>
          </w:p>
        </w:tc>
      </w:tr>
      <w:tr w:rsidR="00C41BDD" w:rsidTr="00BE57B6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DDD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117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Default="0009400A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Telefone</w:t>
            </w:r>
          </w:p>
        </w:tc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Default="0009400A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D</w:t>
            </w:r>
            <w:r w:rsidR="00AA53D7">
              <w:rPr>
                <w:rFonts w:ascii="Arial" w:hAnsi="Arial"/>
                <w:b/>
                <w:snapToGrid w:val="0"/>
                <w:color w:val="000000"/>
              </w:rPr>
              <w:t>DD</w:t>
            </w:r>
          </w:p>
        </w:tc>
      </w:tr>
      <w:tr w:rsidR="00C41BDD" w:rsidTr="00BE57B6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Telefone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124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Default="0009400A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Telefone</w:t>
            </w:r>
          </w:p>
        </w:tc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Default="0009400A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Telefone</w:t>
            </w:r>
          </w:p>
        </w:tc>
      </w:tr>
      <w:tr w:rsidR="00C41BDD" w:rsidTr="00BE57B6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Situação Cota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125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Default="0088304E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Cota</w:t>
            </w:r>
          </w:p>
        </w:tc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Default="0088304E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Situação_cadastro</w:t>
            </w:r>
            <w:proofErr w:type="spellEnd"/>
          </w:p>
        </w:tc>
      </w:tr>
      <w:tr w:rsidR="00C41BDD" w:rsidTr="00BE57B6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Cond. Prazo Pagamento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126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C41BDD" w:rsidTr="00BE57B6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41BDD" w:rsidRDefault="00C41BDD" w:rsidP="00BE57B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do Box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128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41BDD" w:rsidRDefault="00AA53D7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Cota</w:t>
            </w:r>
          </w:p>
        </w:tc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41BDD" w:rsidRDefault="00AA53D7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Box</w:t>
            </w:r>
          </w:p>
        </w:tc>
      </w:tr>
      <w:tr w:rsidR="00C41BDD" w:rsidTr="00BE57B6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Tipo Box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130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Default="00AA53D7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Cota</w:t>
            </w:r>
          </w:p>
        </w:tc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Default="00AA53D7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Tipo_box</w:t>
            </w:r>
            <w:proofErr w:type="spellEnd"/>
          </w:p>
        </w:tc>
      </w:tr>
      <w:tr w:rsidR="00C41BDD" w:rsidTr="00BE57B6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Reparte por PDV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131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131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C41BDD" w:rsidTr="00BE57B6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do Capataz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132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137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41BDD" w:rsidRDefault="00AA53D7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Cota</w:t>
            </w:r>
          </w:p>
        </w:tc>
        <w:tc>
          <w:tcPr>
            <w:tcW w:w="20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41BDD" w:rsidRDefault="00AA53D7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Entregador</w:t>
            </w:r>
          </w:p>
        </w:tc>
      </w:tr>
      <w:tr w:rsidR="00C41BDD" w:rsidTr="00BE57B6">
        <w:trPr>
          <w:trHeight w:val="250"/>
          <w:jc w:val="center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DD" w:rsidRDefault="00C41BDD" w:rsidP="00BE57B6">
            <w:pPr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CPF ou CNPJ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BDD" w:rsidRDefault="0009400A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Pessoa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BDD" w:rsidRDefault="0009400A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Cpf</w:t>
            </w:r>
            <w:proofErr w:type="spellEnd"/>
            <w:proofErr w:type="gramEnd"/>
            <w:r>
              <w:rPr>
                <w:rFonts w:ascii="Arial" w:hAnsi="Arial"/>
                <w:b/>
                <w:snapToGrid w:val="0"/>
                <w:color w:val="000000"/>
              </w:rPr>
              <w:t xml:space="preserve"> / </w:t>
            </w: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cnpj</w:t>
            </w:r>
            <w:proofErr w:type="spellEnd"/>
          </w:p>
        </w:tc>
      </w:tr>
      <w:tr w:rsidR="00C41BDD" w:rsidTr="00BE57B6">
        <w:trPr>
          <w:trHeight w:val="250"/>
          <w:jc w:val="center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DD" w:rsidRDefault="00C41BDD" w:rsidP="00BE57B6">
            <w:pPr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Tipo de Pessoa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BDD" w:rsidRDefault="0009400A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Pessoa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BDD" w:rsidRDefault="0009400A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Tipo</w:t>
            </w:r>
          </w:p>
        </w:tc>
      </w:tr>
      <w:tr w:rsidR="00C41BDD" w:rsidTr="00BE57B6">
        <w:trPr>
          <w:trHeight w:val="250"/>
          <w:jc w:val="center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DD" w:rsidRDefault="00C41BDD" w:rsidP="00BE57B6">
            <w:pPr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Numero do Logradouro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BDD" w:rsidRDefault="0009400A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Endereço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BDD" w:rsidRDefault="00AA53D7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</w:t>
            </w:r>
            <w:r w:rsidR="0009400A">
              <w:rPr>
                <w:rFonts w:ascii="Arial" w:hAnsi="Arial"/>
                <w:b/>
                <w:snapToGrid w:val="0"/>
                <w:color w:val="000000"/>
              </w:rPr>
              <w:t>umero</w:t>
            </w:r>
          </w:p>
        </w:tc>
      </w:tr>
      <w:tr w:rsidR="00C41BDD" w:rsidTr="00BE57B6">
        <w:trPr>
          <w:trHeight w:val="250"/>
          <w:jc w:val="center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DD" w:rsidRDefault="00C41BDD" w:rsidP="00BE57B6">
            <w:pPr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Código da cidade       (IBGE)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165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BDD" w:rsidRDefault="0009400A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AA53D7">
              <w:rPr>
                <w:rFonts w:ascii="Arial" w:hAnsi="Arial"/>
                <w:b/>
                <w:snapToGrid w:val="0"/>
                <w:color w:val="FF0000"/>
              </w:rPr>
              <w:t>Endereço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BDD" w:rsidRDefault="0009400A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 w:rsidRPr="0009400A">
              <w:rPr>
                <w:rFonts w:ascii="Arial" w:hAnsi="Arial"/>
                <w:b/>
                <w:snapToGrid w:val="0"/>
                <w:color w:val="FF0000"/>
              </w:rPr>
              <w:t>Cod_cidade_ibge</w:t>
            </w:r>
            <w:proofErr w:type="spellEnd"/>
          </w:p>
        </w:tc>
      </w:tr>
      <w:tr w:rsidR="00C41BDD" w:rsidTr="00BE57B6">
        <w:trPr>
          <w:trHeight w:val="250"/>
          <w:jc w:val="center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DD" w:rsidRDefault="00C41BDD" w:rsidP="00BE57B6">
            <w:pPr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Inscrição Estadual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166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185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BDD" w:rsidRDefault="0009400A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Pessoa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BDD" w:rsidRDefault="0009400A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Insc_estadual</w:t>
            </w:r>
            <w:proofErr w:type="spellEnd"/>
          </w:p>
        </w:tc>
      </w:tr>
      <w:tr w:rsidR="00C41BDD" w:rsidTr="00BE57B6">
        <w:trPr>
          <w:trHeight w:val="250"/>
          <w:jc w:val="center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DD" w:rsidRDefault="00C41BDD" w:rsidP="00BE57B6">
            <w:pPr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Inscrição Municipal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DD" w:rsidRDefault="00C41BDD" w:rsidP="00BE57B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200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BDD" w:rsidRPr="0009400A" w:rsidRDefault="0009400A" w:rsidP="00BE57B6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r w:rsidRPr="0009400A">
              <w:rPr>
                <w:rFonts w:ascii="Arial" w:hAnsi="Arial"/>
                <w:b/>
                <w:snapToGrid w:val="0"/>
                <w:color w:val="FF0000"/>
              </w:rPr>
              <w:t>Pessoa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BDD" w:rsidRPr="0009400A" w:rsidRDefault="0009400A" w:rsidP="00BE57B6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r w:rsidRPr="0009400A">
              <w:rPr>
                <w:rFonts w:ascii="Arial" w:hAnsi="Arial"/>
                <w:b/>
                <w:snapToGrid w:val="0"/>
                <w:color w:val="FF0000"/>
              </w:rPr>
              <w:t>Insc_municipal</w:t>
            </w:r>
            <w:proofErr w:type="spellEnd"/>
          </w:p>
        </w:tc>
      </w:tr>
    </w:tbl>
    <w:p w:rsidR="00C41BDD" w:rsidRDefault="00C41BDD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C41BDD" w:rsidRDefault="00BE57B6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Verificar se o campo </w:t>
      </w:r>
      <w:proofErr w:type="spellStart"/>
      <w:proofErr w:type="gramStart"/>
      <w:r>
        <w:rPr>
          <w:rFonts w:ascii="Calibri" w:hAnsi="Calibri" w:cs="Arial"/>
          <w:color w:val="002060"/>
          <w:sz w:val="22"/>
          <w:szCs w:val="22"/>
        </w:rPr>
        <w:t>Qtd_Cota</w:t>
      </w:r>
      <w:proofErr w:type="spellEnd"/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é a quantidade de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PDV’s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>.</w:t>
      </w:r>
    </w:p>
    <w:p w:rsidR="0088304E" w:rsidRDefault="0088304E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Sempre vai vir um registro na </w:t>
      </w:r>
      <w:proofErr w:type="spellStart"/>
      <w:proofErr w:type="gramStart"/>
      <w:r>
        <w:rPr>
          <w:rFonts w:ascii="Calibri" w:hAnsi="Calibri" w:cs="Arial"/>
          <w:color w:val="002060"/>
          <w:sz w:val="22"/>
          <w:szCs w:val="22"/>
        </w:rPr>
        <w:t>cota.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>new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 e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banca.new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 ?</w:t>
      </w:r>
    </w:p>
    <w:p w:rsidR="00BE57B6" w:rsidRDefault="00BE57B6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Verificar estrutura de endereços para </w:t>
      </w:r>
      <w:r w:rsidR="0009400A">
        <w:rPr>
          <w:rFonts w:ascii="Calibri" w:hAnsi="Calibri" w:cs="Arial"/>
          <w:color w:val="002060"/>
          <w:sz w:val="22"/>
          <w:szCs w:val="22"/>
        </w:rPr>
        <w:t>os jornaleiros.</w:t>
      </w:r>
    </w:p>
    <w:p w:rsidR="0009400A" w:rsidRDefault="0009400A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Como vai ficar o comprador /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box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e tipo de box</w:t>
      </w:r>
    </w:p>
    <w:p w:rsidR="00BE57B6" w:rsidRDefault="00BE57B6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605754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 </w:t>
      </w:r>
      <w:r w:rsidR="00E32D30">
        <w:rPr>
          <w:rFonts w:ascii="Calibri" w:hAnsi="Calibri" w:cs="Arial"/>
          <w:color w:val="002060"/>
          <w:sz w:val="22"/>
          <w:szCs w:val="22"/>
        </w:rPr>
        <w:t xml:space="preserve">Observações: </w:t>
      </w: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Pr="0086788F" w:rsidRDefault="00E32D30" w:rsidP="00E32D30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 w:rsidRPr="0086788F">
        <w:rPr>
          <w:rFonts w:cs="Arial"/>
          <w:color w:val="002060"/>
        </w:rPr>
        <w:t>Caso ocorra algum problema de estrutura no arquivo gravar registro no log e abortar o processo;</w:t>
      </w: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ab/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D10ABB" w:rsidRPr="00875148" w:rsidRDefault="00D10ABB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D10ABB" w:rsidRPr="00875148" w:rsidRDefault="00D10ABB" w:rsidP="00597006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10ABB" w:rsidRPr="00875148" w:rsidRDefault="00D10ABB" w:rsidP="00E34CC4">
      <w:pPr>
        <w:rPr>
          <w:rFonts w:ascii="Arial Narrow" w:hAnsi="Arial Narrow"/>
        </w:rPr>
      </w:pPr>
    </w:p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10ABB" w:rsidRPr="00875148" w:rsidRDefault="00D10ABB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10ABB" w:rsidRPr="00875148" w:rsidTr="008573CA">
        <w:trPr>
          <w:trHeight w:val="314"/>
        </w:trPr>
        <w:tc>
          <w:tcPr>
            <w:tcW w:w="3136" w:type="dxa"/>
          </w:tcPr>
          <w:p w:rsidR="00D10ABB" w:rsidRPr="00875148" w:rsidRDefault="00D10ABB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10ABB" w:rsidRPr="00875148" w:rsidRDefault="00D10ABB" w:rsidP="008665A6">
      <w:pPr>
        <w:outlineLvl w:val="0"/>
        <w:rPr>
          <w:rFonts w:ascii="Arial Narrow" w:hAnsi="Arial Narrow" w:cs="Arial"/>
          <w:b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Acesso 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10ABB" w:rsidRPr="00875148" w:rsidTr="00092FF2">
        <w:trPr>
          <w:trHeight w:val="234"/>
        </w:trPr>
        <w:tc>
          <w:tcPr>
            <w:tcW w:w="708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10ABB" w:rsidRPr="009540DC" w:rsidRDefault="00D10ABB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10ABB" w:rsidRPr="00875148" w:rsidTr="00092FF2">
        <w:trPr>
          <w:trHeight w:val="236"/>
        </w:trPr>
        <w:tc>
          <w:tcPr>
            <w:tcW w:w="708" w:type="dxa"/>
          </w:tcPr>
          <w:p w:rsidR="00D10ABB" w:rsidRPr="00875148" w:rsidRDefault="00D10ABB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10ABB" w:rsidRPr="009540DC" w:rsidRDefault="00D10ABB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10ABB" w:rsidRPr="00875148" w:rsidRDefault="00D10ABB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10ABB" w:rsidRPr="00875148" w:rsidRDefault="00D10ABB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10ABB" w:rsidRPr="00875148" w:rsidRDefault="00D10ABB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10ABB" w:rsidRPr="00875148" w:rsidTr="008573CA">
        <w:trPr>
          <w:trHeight w:val="204"/>
        </w:trPr>
        <w:tc>
          <w:tcPr>
            <w:tcW w:w="3520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10ABB" w:rsidRPr="009540DC" w:rsidRDefault="00D10ABB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8573CA">
        <w:tc>
          <w:tcPr>
            <w:tcW w:w="3520" w:type="dxa"/>
          </w:tcPr>
          <w:p w:rsidR="00D10ABB" w:rsidRPr="00875148" w:rsidRDefault="00D10ABB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10ABB" w:rsidRPr="00875148" w:rsidRDefault="00D10ABB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10ABB" w:rsidRPr="00875148" w:rsidRDefault="00D10ABB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10ABB" w:rsidRPr="00875148" w:rsidRDefault="00D10ABB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10ABB" w:rsidRPr="00875148" w:rsidTr="00974529">
        <w:trPr>
          <w:trHeight w:val="204"/>
        </w:trPr>
        <w:tc>
          <w:tcPr>
            <w:tcW w:w="3493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10ABB" w:rsidRPr="009540DC" w:rsidRDefault="00D10ABB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974529">
        <w:tc>
          <w:tcPr>
            <w:tcW w:w="3493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10ABB" w:rsidRDefault="00D10ABB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220CD4" w:rsidRDefault="00220CD4" w:rsidP="0010198B">
      <w:pPr>
        <w:ind w:left="426"/>
        <w:rPr>
          <w:rFonts w:ascii="Arial Narrow" w:hAnsi="Arial Narrow"/>
          <w:b/>
          <w:color w:val="FF0000"/>
        </w:rPr>
      </w:pPr>
      <w:r w:rsidRPr="00220CD4">
        <w:rPr>
          <w:rFonts w:ascii="Arial Narrow" w:hAnsi="Arial Narrow"/>
          <w:b/>
          <w:color w:val="FF0000"/>
        </w:rPr>
        <w:t>Processo será mantido em background. Será chamando pela funcionalidade Iniciar Dia.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10ABB" w:rsidRPr="00875148" w:rsidRDefault="00D10ABB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10ABB" w:rsidRDefault="00D10ABB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Estrutura de Dados</w:t>
      </w:r>
    </w:p>
    <w:p w:rsidR="00D10ABB" w:rsidRPr="001E5B29" w:rsidRDefault="00D10ABB" w:rsidP="001E5B29">
      <w:pPr>
        <w:pStyle w:val="TCTips"/>
        <w:ind w:firstLine="720"/>
        <w:rPr>
          <w:i w:val="0"/>
        </w:rPr>
      </w:pPr>
    </w:p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10ABB" w:rsidRPr="00B978C8" w:rsidRDefault="00D10ABB" w:rsidP="00B978C8"/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10ABB" w:rsidRPr="00B978C8" w:rsidRDefault="00D10ABB" w:rsidP="00B978C8"/>
    <w:p w:rsidR="00D10ABB" w:rsidRPr="00875148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10ABB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  <w:lang w:val="es-ES_tradnl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10ABB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homologação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p w:rsidR="00D10ABB" w:rsidRPr="00875148" w:rsidRDefault="00D10ABB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A14994">
      <w:pPr>
        <w:rPr>
          <w:rFonts w:ascii="Arial Narrow" w:hAnsi="Arial Narrow"/>
        </w:rPr>
      </w:pPr>
    </w:p>
    <w:p w:rsidR="00D10ABB" w:rsidRPr="00875148" w:rsidRDefault="00D10ABB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10ABB" w:rsidRPr="00875148" w:rsidRDefault="00D10ABB" w:rsidP="002552D5">
      <w:pPr>
        <w:rPr>
          <w:rFonts w:ascii="Arial Narrow" w:hAnsi="Arial Narrow"/>
        </w:rPr>
      </w:pPr>
    </w:p>
    <w:p w:rsidR="00D10ABB" w:rsidRPr="00875148" w:rsidRDefault="00D10ABB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10ABB" w:rsidRPr="00875148">
        <w:tc>
          <w:tcPr>
            <w:tcW w:w="1844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lastRenderedPageBreak/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sectPr w:rsidR="00D10ABB" w:rsidRPr="00875148" w:rsidSect="006F1417">
      <w:headerReference w:type="default" r:id="rId8"/>
      <w:footerReference w:type="default" r:id="rId9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EB4" w:rsidRDefault="007E5EB4">
      <w:r>
        <w:separator/>
      </w:r>
    </w:p>
  </w:endnote>
  <w:endnote w:type="continuationSeparator" w:id="0">
    <w:p w:rsidR="007E5EB4" w:rsidRDefault="007E5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04E" w:rsidRDefault="0088304E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AA53D7">
      <w:rPr>
        <w:rStyle w:val="Nmerodepgina"/>
        <w:rFonts w:ascii="Arial" w:hAnsi="Arial"/>
        <w:noProof/>
        <w:snapToGrid w:val="0"/>
      </w:rPr>
      <w:t>3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AA53D7">
      <w:rPr>
        <w:rStyle w:val="Nmerodepgina"/>
        <w:rFonts w:ascii="Arial" w:hAnsi="Arial"/>
        <w:noProof/>
        <w:snapToGrid w:val="0"/>
      </w:rPr>
      <w:t>7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EB4" w:rsidRDefault="007E5EB4">
      <w:r>
        <w:separator/>
      </w:r>
    </w:p>
  </w:footnote>
  <w:footnote w:type="continuationSeparator" w:id="0">
    <w:p w:rsidR="007E5EB4" w:rsidRDefault="007E5EB4">
      <w:r>
        <w:continuationSeparator/>
      </w:r>
    </w:p>
  </w:footnote>
  <w:footnote w:id="1">
    <w:p w:rsidR="0088304E" w:rsidRDefault="0088304E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88304E" w:rsidRDefault="0088304E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88304E" w:rsidRDefault="0088304E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88304E" w:rsidRDefault="0088304E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88304E" w:rsidRDefault="0088304E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88304E" w:rsidRDefault="0088304E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88304E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88304E" w:rsidRPr="009540DC" w:rsidRDefault="0088304E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 wp14:anchorId="12BCE09D" wp14:editId="73019663">
                <wp:extent cx="771525" cy="333375"/>
                <wp:effectExtent l="0" t="0" r="9525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88304E" w:rsidRPr="009540DC" w:rsidRDefault="0088304E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88304E" w:rsidRPr="009540DC" w:rsidRDefault="0088304E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88304E" w:rsidRPr="009540DC" w:rsidRDefault="0088304E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88304E">
      <w:trPr>
        <w:cantSplit/>
        <w:trHeight w:val="337"/>
        <w:jc w:val="center"/>
      </w:trPr>
      <w:tc>
        <w:tcPr>
          <w:tcW w:w="2089" w:type="dxa"/>
          <w:vMerge/>
        </w:tcPr>
        <w:p w:rsidR="0088304E" w:rsidRPr="009540DC" w:rsidRDefault="0088304E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88304E" w:rsidRPr="009540DC" w:rsidRDefault="0088304E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88304E" w:rsidRPr="009540DC" w:rsidRDefault="0088304E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88304E" w:rsidRPr="009540DC" w:rsidRDefault="0088304E" w:rsidP="005B10D4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13/03/2012</w:t>
          </w:r>
        </w:p>
      </w:tc>
    </w:tr>
    <w:tr w:rsidR="0088304E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88304E" w:rsidRPr="009540DC" w:rsidRDefault="0088304E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88304E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88304E" w:rsidRPr="009540DC" w:rsidRDefault="0088304E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88304E" w:rsidRDefault="0088304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50B251D"/>
    <w:multiLevelType w:val="hybridMultilevel"/>
    <w:tmpl w:val="23003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3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20"/>
  </w:num>
  <w:num w:numId="12">
    <w:abstractNumId w:val="18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0FB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1A9C"/>
    <w:rsid w:val="00085C58"/>
    <w:rsid w:val="00090E34"/>
    <w:rsid w:val="00092FF2"/>
    <w:rsid w:val="0009400A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1918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374AB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3B5F"/>
    <w:rsid w:val="001B744E"/>
    <w:rsid w:val="001C0FEA"/>
    <w:rsid w:val="001C3A9A"/>
    <w:rsid w:val="001C426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07ED"/>
    <w:rsid w:val="002117FD"/>
    <w:rsid w:val="002128F9"/>
    <w:rsid w:val="00215804"/>
    <w:rsid w:val="00216BD7"/>
    <w:rsid w:val="00220CD4"/>
    <w:rsid w:val="00225398"/>
    <w:rsid w:val="00227E41"/>
    <w:rsid w:val="00232E19"/>
    <w:rsid w:val="0023440C"/>
    <w:rsid w:val="002369D3"/>
    <w:rsid w:val="0023793F"/>
    <w:rsid w:val="002420A0"/>
    <w:rsid w:val="00242251"/>
    <w:rsid w:val="00242FDD"/>
    <w:rsid w:val="00245221"/>
    <w:rsid w:val="00254241"/>
    <w:rsid w:val="002552D5"/>
    <w:rsid w:val="002609F8"/>
    <w:rsid w:val="00263DF6"/>
    <w:rsid w:val="00264270"/>
    <w:rsid w:val="00266541"/>
    <w:rsid w:val="0026759F"/>
    <w:rsid w:val="00270B92"/>
    <w:rsid w:val="00271A13"/>
    <w:rsid w:val="00271B85"/>
    <w:rsid w:val="00271FB7"/>
    <w:rsid w:val="002743D3"/>
    <w:rsid w:val="002834CA"/>
    <w:rsid w:val="002867D4"/>
    <w:rsid w:val="00290D93"/>
    <w:rsid w:val="00292871"/>
    <w:rsid w:val="00293543"/>
    <w:rsid w:val="00296253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111C"/>
    <w:rsid w:val="00313C02"/>
    <w:rsid w:val="0031420D"/>
    <w:rsid w:val="00315652"/>
    <w:rsid w:val="00321262"/>
    <w:rsid w:val="00321FF4"/>
    <w:rsid w:val="00324DF4"/>
    <w:rsid w:val="0032615C"/>
    <w:rsid w:val="00343E85"/>
    <w:rsid w:val="0034692E"/>
    <w:rsid w:val="00346E2C"/>
    <w:rsid w:val="00352574"/>
    <w:rsid w:val="00357ACB"/>
    <w:rsid w:val="00360B96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6DA0"/>
    <w:rsid w:val="003C7E6F"/>
    <w:rsid w:val="003D4B3F"/>
    <w:rsid w:val="003D5F2A"/>
    <w:rsid w:val="003D6623"/>
    <w:rsid w:val="003E65D7"/>
    <w:rsid w:val="003E7F2F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5CF6"/>
    <w:rsid w:val="00430836"/>
    <w:rsid w:val="00432241"/>
    <w:rsid w:val="004429EB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2B96"/>
    <w:rsid w:val="004848D8"/>
    <w:rsid w:val="00485E88"/>
    <w:rsid w:val="0049781C"/>
    <w:rsid w:val="004A0DF3"/>
    <w:rsid w:val="004A5B23"/>
    <w:rsid w:val="004B2235"/>
    <w:rsid w:val="004B40F9"/>
    <w:rsid w:val="004B4CB8"/>
    <w:rsid w:val="004B6EE3"/>
    <w:rsid w:val="004C20D4"/>
    <w:rsid w:val="004C23C5"/>
    <w:rsid w:val="004C2988"/>
    <w:rsid w:val="004C5A88"/>
    <w:rsid w:val="004C5CED"/>
    <w:rsid w:val="004C65A3"/>
    <w:rsid w:val="004C6C00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482B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91325"/>
    <w:rsid w:val="00591FB7"/>
    <w:rsid w:val="0059362C"/>
    <w:rsid w:val="00594103"/>
    <w:rsid w:val="00595535"/>
    <w:rsid w:val="00597006"/>
    <w:rsid w:val="005976A3"/>
    <w:rsid w:val="005B10D4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463F"/>
    <w:rsid w:val="005E57D7"/>
    <w:rsid w:val="005F10E3"/>
    <w:rsid w:val="005F1EC1"/>
    <w:rsid w:val="006011B9"/>
    <w:rsid w:val="0060216A"/>
    <w:rsid w:val="00603A73"/>
    <w:rsid w:val="00603F7B"/>
    <w:rsid w:val="00605754"/>
    <w:rsid w:val="00610B3D"/>
    <w:rsid w:val="00614377"/>
    <w:rsid w:val="00614B88"/>
    <w:rsid w:val="0062407B"/>
    <w:rsid w:val="00635F81"/>
    <w:rsid w:val="00645DE2"/>
    <w:rsid w:val="00652F0D"/>
    <w:rsid w:val="006538E2"/>
    <w:rsid w:val="0065593F"/>
    <w:rsid w:val="0065695B"/>
    <w:rsid w:val="0066355E"/>
    <w:rsid w:val="006675D3"/>
    <w:rsid w:val="006740BF"/>
    <w:rsid w:val="00674551"/>
    <w:rsid w:val="00676DC7"/>
    <w:rsid w:val="006804C5"/>
    <w:rsid w:val="00687C7B"/>
    <w:rsid w:val="006919C9"/>
    <w:rsid w:val="00691D6D"/>
    <w:rsid w:val="006A2A01"/>
    <w:rsid w:val="006B4D0C"/>
    <w:rsid w:val="006B5723"/>
    <w:rsid w:val="006C1E49"/>
    <w:rsid w:val="006C43F7"/>
    <w:rsid w:val="006C7F76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15C"/>
    <w:rsid w:val="0077376A"/>
    <w:rsid w:val="00776469"/>
    <w:rsid w:val="0078267C"/>
    <w:rsid w:val="00784F70"/>
    <w:rsid w:val="00785E34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20C"/>
    <w:rsid w:val="007C6825"/>
    <w:rsid w:val="007C6A63"/>
    <w:rsid w:val="007C7C12"/>
    <w:rsid w:val="007D0756"/>
    <w:rsid w:val="007E4CA4"/>
    <w:rsid w:val="007E5EB4"/>
    <w:rsid w:val="007E71B4"/>
    <w:rsid w:val="007E76AE"/>
    <w:rsid w:val="007F20A4"/>
    <w:rsid w:val="007F7E7A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0D34"/>
    <w:rsid w:val="00841321"/>
    <w:rsid w:val="00851712"/>
    <w:rsid w:val="00854EA4"/>
    <w:rsid w:val="008573CA"/>
    <w:rsid w:val="00862B7C"/>
    <w:rsid w:val="00865547"/>
    <w:rsid w:val="008665A6"/>
    <w:rsid w:val="0086788F"/>
    <w:rsid w:val="00870065"/>
    <w:rsid w:val="00870E8E"/>
    <w:rsid w:val="0087218B"/>
    <w:rsid w:val="00873893"/>
    <w:rsid w:val="0087493D"/>
    <w:rsid w:val="00875148"/>
    <w:rsid w:val="0087702B"/>
    <w:rsid w:val="0088304E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D22"/>
    <w:rsid w:val="0094354E"/>
    <w:rsid w:val="009540DC"/>
    <w:rsid w:val="00954189"/>
    <w:rsid w:val="009571DC"/>
    <w:rsid w:val="00957F9C"/>
    <w:rsid w:val="00960881"/>
    <w:rsid w:val="00961437"/>
    <w:rsid w:val="00963850"/>
    <w:rsid w:val="009646D5"/>
    <w:rsid w:val="00965E63"/>
    <w:rsid w:val="00967685"/>
    <w:rsid w:val="00970784"/>
    <w:rsid w:val="00970806"/>
    <w:rsid w:val="00971273"/>
    <w:rsid w:val="0097346A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4C86"/>
    <w:rsid w:val="00A3631C"/>
    <w:rsid w:val="00A36F80"/>
    <w:rsid w:val="00A4148D"/>
    <w:rsid w:val="00A47B45"/>
    <w:rsid w:val="00A504B8"/>
    <w:rsid w:val="00A50F02"/>
    <w:rsid w:val="00A52738"/>
    <w:rsid w:val="00A543D3"/>
    <w:rsid w:val="00A569C8"/>
    <w:rsid w:val="00A6089A"/>
    <w:rsid w:val="00A61BBE"/>
    <w:rsid w:val="00A628F1"/>
    <w:rsid w:val="00A63569"/>
    <w:rsid w:val="00A64519"/>
    <w:rsid w:val="00A6495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0F35"/>
    <w:rsid w:val="00A91F99"/>
    <w:rsid w:val="00A941BE"/>
    <w:rsid w:val="00A9451A"/>
    <w:rsid w:val="00AA323C"/>
    <w:rsid w:val="00AA52F3"/>
    <w:rsid w:val="00AA53D7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20A7"/>
    <w:rsid w:val="00B427C3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4FC7"/>
    <w:rsid w:val="00BB74D3"/>
    <w:rsid w:val="00BC47FD"/>
    <w:rsid w:val="00BD06A1"/>
    <w:rsid w:val="00BD0D7E"/>
    <w:rsid w:val="00BD11A1"/>
    <w:rsid w:val="00BD16C4"/>
    <w:rsid w:val="00BD1DF1"/>
    <w:rsid w:val="00BD4414"/>
    <w:rsid w:val="00BD5401"/>
    <w:rsid w:val="00BD6D05"/>
    <w:rsid w:val="00BE06FD"/>
    <w:rsid w:val="00BE1773"/>
    <w:rsid w:val="00BE1A1C"/>
    <w:rsid w:val="00BE1CD2"/>
    <w:rsid w:val="00BE57B6"/>
    <w:rsid w:val="00BF0AAB"/>
    <w:rsid w:val="00BF216B"/>
    <w:rsid w:val="00BF243E"/>
    <w:rsid w:val="00C00B8A"/>
    <w:rsid w:val="00C0154E"/>
    <w:rsid w:val="00C02839"/>
    <w:rsid w:val="00C05A90"/>
    <w:rsid w:val="00C06858"/>
    <w:rsid w:val="00C06BDE"/>
    <w:rsid w:val="00C16F5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1BDD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2382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4121"/>
    <w:rsid w:val="00CB7054"/>
    <w:rsid w:val="00CB7DB2"/>
    <w:rsid w:val="00CC186B"/>
    <w:rsid w:val="00CC356D"/>
    <w:rsid w:val="00CC628B"/>
    <w:rsid w:val="00CF2AC9"/>
    <w:rsid w:val="00CF360A"/>
    <w:rsid w:val="00CF7CBC"/>
    <w:rsid w:val="00D00D75"/>
    <w:rsid w:val="00D013E8"/>
    <w:rsid w:val="00D019BE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1EBC"/>
    <w:rsid w:val="00D43507"/>
    <w:rsid w:val="00D453FF"/>
    <w:rsid w:val="00D45EB1"/>
    <w:rsid w:val="00D515AB"/>
    <w:rsid w:val="00D51B34"/>
    <w:rsid w:val="00D578C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31D7"/>
    <w:rsid w:val="00DE35FD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2D30"/>
    <w:rsid w:val="00E34CC4"/>
    <w:rsid w:val="00E35771"/>
    <w:rsid w:val="00E36D54"/>
    <w:rsid w:val="00E41F2B"/>
    <w:rsid w:val="00E51217"/>
    <w:rsid w:val="00E52A49"/>
    <w:rsid w:val="00E62254"/>
    <w:rsid w:val="00E635A2"/>
    <w:rsid w:val="00E67B0A"/>
    <w:rsid w:val="00E7459E"/>
    <w:rsid w:val="00E751F2"/>
    <w:rsid w:val="00E75E71"/>
    <w:rsid w:val="00E76C04"/>
    <w:rsid w:val="00E776A2"/>
    <w:rsid w:val="00E825E0"/>
    <w:rsid w:val="00E829D5"/>
    <w:rsid w:val="00E857C3"/>
    <w:rsid w:val="00E86BF7"/>
    <w:rsid w:val="00E87A12"/>
    <w:rsid w:val="00E9191F"/>
    <w:rsid w:val="00E9565A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EF7CA1"/>
    <w:rsid w:val="00F00402"/>
    <w:rsid w:val="00F023D9"/>
    <w:rsid w:val="00F025FE"/>
    <w:rsid w:val="00F03368"/>
    <w:rsid w:val="00F06D28"/>
    <w:rsid w:val="00F06E32"/>
    <w:rsid w:val="00F110A0"/>
    <w:rsid w:val="00F115A0"/>
    <w:rsid w:val="00F1361E"/>
    <w:rsid w:val="00F15FB7"/>
    <w:rsid w:val="00F17E54"/>
    <w:rsid w:val="00F255DF"/>
    <w:rsid w:val="00F25CB5"/>
    <w:rsid w:val="00F27E38"/>
    <w:rsid w:val="00F329E9"/>
    <w:rsid w:val="00F355CD"/>
    <w:rsid w:val="00F379EA"/>
    <w:rsid w:val="00F41E73"/>
    <w:rsid w:val="00F445CE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0D48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D5E0F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8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GABRILsluchetta171033EMS_Especificacao_Manutencao_Sistemas.dot</Template>
  <TotalTime>152</TotalTime>
  <Pages>7</Pages>
  <Words>1009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6451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Cesar de Holanda Marracho</cp:lastModifiedBy>
  <cp:revision>5</cp:revision>
  <cp:lastPrinted>2009-11-19T20:24:00Z</cp:lastPrinted>
  <dcterms:created xsi:type="dcterms:W3CDTF">2012-03-26T12:40:00Z</dcterms:created>
  <dcterms:modified xsi:type="dcterms:W3CDTF">2012-03-28T20:51:00Z</dcterms:modified>
</cp:coreProperties>
</file>