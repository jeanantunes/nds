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 w:rsidP="006831DB"/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0D1280">
        <w:rPr>
          <w:rFonts w:ascii="Arial Narrow" w:hAnsi="Arial Narrow"/>
          <w:b/>
          <w:sz w:val="36"/>
          <w:szCs w:val="36"/>
        </w:rPr>
        <w:t>1</w:t>
      </w:r>
      <w:r w:rsidR="007D6E1E">
        <w:rPr>
          <w:rFonts w:ascii="Arial Narrow" w:hAnsi="Arial Narrow"/>
          <w:b/>
          <w:sz w:val="36"/>
          <w:szCs w:val="36"/>
        </w:rPr>
        <w:t>9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072400">
        <w:rPr>
          <w:rFonts w:ascii="Arial Narrow" w:hAnsi="Arial Narrow"/>
          <w:b/>
          <w:sz w:val="36"/>
          <w:szCs w:val="36"/>
        </w:rPr>
        <w:t>P</w:t>
      </w:r>
      <w:r w:rsidR="000D1280">
        <w:rPr>
          <w:rFonts w:ascii="Arial Narrow" w:hAnsi="Arial Narrow"/>
          <w:b/>
          <w:sz w:val="36"/>
          <w:szCs w:val="36"/>
        </w:rPr>
        <w:t>rod</w:t>
      </w:r>
      <w:r w:rsidR="007D6E1E">
        <w:rPr>
          <w:rFonts w:ascii="Arial Narrow" w:hAnsi="Arial Narrow"/>
          <w:b/>
          <w:sz w:val="36"/>
          <w:szCs w:val="36"/>
        </w:rPr>
        <w:t>uto.</w:t>
      </w:r>
      <w:proofErr w:type="gramEnd"/>
      <w:r w:rsidR="007D6E1E">
        <w:rPr>
          <w:rFonts w:ascii="Arial Narrow" w:hAnsi="Arial Narrow"/>
          <w:b/>
          <w:sz w:val="36"/>
          <w:szCs w:val="36"/>
        </w:rPr>
        <w:t>new</w:t>
      </w:r>
      <w:proofErr w:type="spellEnd"/>
      <w:r w:rsidR="007D6E1E" w:rsidRPr="00875148">
        <w:rPr>
          <w:rFonts w:ascii="Arial Narrow" w:hAnsi="Arial Narrow"/>
          <w:b/>
          <w:sz w:val="40"/>
        </w:rPr>
        <w:t xml:space="preserve"> 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7D6E1E" w:rsidP="001257B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7D6E1E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7D6E1E">
              <w:rPr>
                <w:rFonts w:ascii="Arial Narrow" w:hAnsi="Arial Narrow" w:cs="Arial"/>
                <w:color w:val="002060"/>
                <w:sz w:val="22"/>
                <w:szCs w:val="22"/>
              </w:rPr>
              <w:t>MDC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spellStart"/>
      <w:proofErr w:type="gramStart"/>
      <w:r w:rsidR="007D6E1E">
        <w:rPr>
          <w:rFonts w:ascii="Calibri" w:hAnsi="Calibri" w:cs="Arial"/>
          <w:color w:val="002060"/>
          <w:sz w:val="22"/>
          <w:szCs w:val="22"/>
        </w:rPr>
        <w:t>produto.</w:t>
      </w:r>
      <w:proofErr w:type="gramEnd"/>
      <w:r w:rsidR="007D6E1E">
        <w:rPr>
          <w:rFonts w:ascii="Calibri" w:hAnsi="Calibri" w:cs="Arial"/>
          <w:color w:val="002060"/>
          <w:sz w:val="22"/>
          <w:szCs w:val="22"/>
        </w:rPr>
        <w:t>new</w:t>
      </w:r>
      <w:proofErr w:type="spellEnd"/>
      <w:r w:rsidR="00F15FB7">
        <w:rPr>
          <w:rFonts w:ascii="Calibri" w:hAnsi="Calibri" w:cs="Arial"/>
          <w:color w:val="002060"/>
          <w:sz w:val="22"/>
          <w:szCs w:val="22"/>
        </w:rPr>
        <w:t xml:space="preserve">, é responsável por alimentar as informações </w:t>
      </w:r>
      <w:r w:rsidR="00072400">
        <w:rPr>
          <w:rFonts w:ascii="Calibri" w:hAnsi="Calibri" w:cs="Arial"/>
          <w:color w:val="002060"/>
          <w:sz w:val="22"/>
          <w:szCs w:val="22"/>
        </w:rPr>
        <w:t>produtos (</w:t>
      </w:r>
      <w:r w:rsidR="007D6E1E">
        <w:rPr>
          <w:rFonts w:ascii="Calibri" w:hAnsi="Calibri" w:cs="Arial"/>
          <w:color w:val="002060"/>
          <w:sz w:val="22"/>
          <w:szCs w:val="22"/>
        </w:rPr>
        <w:t>edições)</w:t>
      </w:r>
    </w:p>
    <w:p w:rsidR="00BC79DD" w:rsidRDefault="00BC79DD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BC79DD" w:rsidRDefault="00BC79DD" w:rsidP="00BC79DD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072400" w:rsidRDefault="00072400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</w:tblGrid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da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de Edições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Periodicidade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Status da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Editor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Cobrança Antecipada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Transmite Histograma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Pacote Padrão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Cond. Publicação Especial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Produto a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>Vista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Fornecedor Public.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Public.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65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Desconto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74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Origem do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75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Cromos                       (S/N)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7D6E1E" w:rsidRDefault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Comercial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7D6E1E" w:rsidRDefault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122</w:t>
            </w:r>
          </w:p>
        </w:tc>
      </w:tr>
    </w:tbl>
    <w:p w:rsidR="000F0658" w:rsidRDefault="0007240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7D6E1E" w:rsidRDefault="007D6E1E" w:rsidP="007D6E1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As informações desse arquivo serão responsáveis pela inserção de registros conforme tabela abaixo:</w:t>
      </w:r>
    </w:p>
    <w:p w:rsidR="007D6E1E" w:rsidRDefault="007D6E1E" w:rsidP="0036647B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643"/>
        <w:gridCol w:w="1985"/>
      </w:tblGrid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9D7882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5</w:t>
            </w:r>
            <w:proofErr w:type="gramEnd"/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27414D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27414D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Codigo</w:t>
            </w:r>
            <w:proofErr w:type="spellEnd"/>
          </w:p>
        </w:tc>
      </w:tr>
      <w:tr w:rsidR="009D7882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882" w:rsidRDefault="009D7882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882" w:rsidRDefault="009D7882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6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882" w:rsidRDefault="009D7882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882" w:rsidRDefault="0027414D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  <w:proofErr w:type="gram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7882" w:rsidRDefault="0027414D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Numero_edicao</w:t>
            </w:r>
            <w:proofErr w:type="spellEnd"/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da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D124CB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Nome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Número de Edições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Periodicidade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D124CB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Periodicidade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D124CB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Tipo_produto_id</w:t>
            </w:r>
            <w:proofErr w:type="spellEnd"/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Status da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7D6E1E">
              <w:rPr>
                <w:rFonts w:ascii="Arial" w:hAnsi="Arial"/>
                <w:b/>
                <w:snapToGrid w:val="0"/>
                <w:color w:val="FF0000"/>
              </w:rPr>
              <w:t>Status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Editor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D124CB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D124CB">
              <w:rPr>
                <w:rFonts w:ascii="Arial" w:hAnsi="Arial"/>
                <w:b/>
                <w:snapToGrid w:val="0"/>
                <w:color w:val="FF0000"/>
              </w:rPr>
              <w:t>Cod_editor</w:t>
            </w:r>
            <w:proofErr w:type="spellEnd"/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Cobrança Antecipada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Transmite Histograma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Pacote Padrão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0C29AC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0C29AC">
              <w:rPr>
                <w:rFonts w:ascii="Arial" w:hAnsi="Arial"/>
                <w:b/>
                <w:snapToGrid w:val="0"/>
                <w:color w:val="FF0000"/>
              </w:rPr>
              <w:t>Pacote_padrao</w:t>
            </w:r>
            <w:proofErr w:type="spellEnd"/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Cond. Publicação Especial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Produto a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>Vista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Fornecedor Public.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Public.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65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Desconto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74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7D6E1E">
              <w:rPr>
                <w:rFonts w:ascii="Arial" w:hAnsi="Arial"/>
                <w:b/>
                <w:snapToGrid w:val="0"/>
                <w:color w:val="FF0000"/>
              </w:rPr>
              <w:t>Desconto</w:t>
            </w: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Origem do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75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Cromos                       (S/N)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D6E1E" w:rsidTr="007D6E1E">
        <w:trPr>
          <w:trHeight w:val="250"/>
          <w:jc w:val="center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Comercial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122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D6E1E" w:rsidRDefault="007D6E1E" w:rsidP="007D6E1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 w:rsidRPr="007D6E1E">
              <w:rPr>
                <w:rFonts w:ascii="Arial" w:hAnsi="Arial"/>
                <w:b/>
                <w:snapToGrid w:val="0"/>
                <w:color w:val="FF0000"/>
              </w:rPr>
              <w:t>Nome_comercial</w:t>
            </w:r>
            <w:proofErr w:type="spellEnd"/>
          </w:p>
        </w:tc>
      </w:tr>
    </w:tbl>
    <w:p w:rsidR="007D6E1E" w:rsidRDefault="007D6E1E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7D6E1E" w:rsidRDefault="007D6E1E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Regra: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7D6E1E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As informações já estarão </w:t>
      </w:r>
      <w:proofErr w:type="gramStart"/>
      <w:r>
        <w:rPr>
          <w:rFonts w:cs="Arial"/>
          <w:color w:val="002060"/>
        </w:rPr>
        <w:t>inseridos</w:t>
      </w:r>
      <w:proofErr w:type="gramEnd"/>
      <w:r>
        <w:rPr>
          <w:rFonts w:cs="Arial"/>
          <w:color w:val="002060"/>
        </w:rPr>
        <w:t xml:space="preserve"> na tabela </w:t>
      </w:r>
      <w:proofErr w:type="spellStart"/>
      <w:r>
        <w:rPr>
          <w:rFonts w:cs="Arial"/>
          <w:color w:val="002060"/>
        </w:rPr>
        <w:t>produto_edicao</w:t>
      </w:r>
      <w:proofErr w:type="spellEnd"/>
      <w:r>
        <w:rPr>
          <w:rFonts w:cs="Arial"/>
          <w:color w:val="002060"/>
        </w:rPr>
        <w:t xml:space="preserve">, o registro deverá ser atualizado caso as informações sejam divergentes </w:t>
      </w:r>
      <w:r w:rsidR="00A63BBB">
        <w:rPr>
          <w:rFonts w:cs="Arial"/>
          <w:color w:val="002060"/>
        </w:rPr>
        <w:t xml:space="preserve">e </w:t>
      </w:r>
      <w:r>
        <w:rPr>
          <w:rFonts w:cs="Arial"/>
          <w:color w:val="002060"/>
        </w:rPr>
        <w:t>g</w:t>
      </w:r>
      <w:r w:rsidR="00A63BBB">
        <w:rPr>
          <w:rFonts w:cs="Arial"/>
          <w:color w:val="002060"/>
        </w:rPr>
        <w:t xml:space="preserve">ravar em um log as informações alteradas para mostrar ao final do processo. 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Pode haver </w:t>
      </w:r>
      <w:r w:rsidR="00482B96">
        <w:rPr>
          <w:rFonts w:cs="Arial"/>
          <w:color w:val="002060"/>
        </w:rPr>
        <w:t>somente um registro de produto/edição no arquivo, caso tiver mais gravar no log e ignorar o registro</w:t>
      </w:r>
      <w:r>
        <w:rPr>
          <w:rFonts w:cs="Arial"/>
          <w:color w:val="002060"/>
        </w:rPr>
        <w:t>.</w:t>
      </w:r>
    </w:p>
    <w:p w:rsidR="00E32D30" w:rsidRP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</w:t>
      </w:r>
      <w:bookmarkStart w:id="13" w:name="_GoBack"/>
      <w:bookmarkEnd w:id="13"/>
      <w:r>
        <w:rPr>
          <w:rFonts w:cs="Arial"/>
          <w:color w:val="002060"/>
        </w:rPr>
        <w:t>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1F2" w:rsidRDefault="00E621F2">
      <w:r>
        <w:separator/>
      </w:r>
    </w:p>
  </w:endnote>
  <w:endnote w:type="continuationSeparator" w:id="0">
    <w:p w:rsidR="00E621F2" w:rsidRDefault="00E6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E1E" w:rsidRDefault="007D6E1E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27414D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27414D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1F2" w:rsidRDefault="00E621F2">
      <w:r>
        <w:separator/>
      </w:r>
    </w:p>
  </w:footnote>
  <w:footnote w:type="continuationSeparator" w:id="0">
    <w:p w:rsidR="00E621F2" w:rsidRDefault="00E621F2">
      <w:r>
        <w:continuationSeparator/>
      </w:r>
    </w:p>
  </w:footnote>
  <w:footnote w:id="1">
    <w:p w:rsidR="007D6E1E" w:rsidRDefault="007D6E1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7D6E1E" w:rsidRDefault="007D6E1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7D6E1E" w:rsidRDefault="007D6E1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D6E1E" w:rsidRDefault="007D6E1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D6E1E" w:rsidRDefault="007D6E1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7D6E1E" w:rsidRDefault="007D6E1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D6E1E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D6E1E" w:rsidRPr="009540DC" w:rsidRDefault="007D6E1E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7D6E1E" w:rsidRPr="009540DC" w:rsidRDefault="007D6E1E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D6E1E" w:rsidRPr="009540DC" w:rsidRDefault="007D6E1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D6E1E" w:rsidRPr="009540DC" w:rsidRDefault="007D6E1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7D6E1E">
      <w:trPr>
        <w:cantSplit/>
        <w:trHeight w:val="337"/>
        <w:jc w:val="center"/>
      </w:trPr>
      <w:tc>
        <w:tcPr>
          <w:tcW w:w="2089" w:type="dxa"/>
          <w:vMerge/>
        </w:tcPr>
        <w:p w:rsidR="007D6E1E" w:rsidRPr="009540DC" w:rsidRDefault="007D6E1E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D6E1E" w:rsidRPr="009540DC" w:rsidRDefault="007D6E1E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D6E1E" w:rsidRPr="009540DC" w:rsidRDefault="007D6E1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D6E1E" w:rsidRPr="009540DC" w:rsidRDefault="007D6E1E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14/03/2012</w:t>
          </w:r>
        </w:p>
      </w:tc>
    </w:tr>
    <w:tr w:rsidR="007D6E1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D6E1E" w:rsidRPr="009540DC" w:rsidRDefault="007D6E1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D6E1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D6E1E" w:rsidRPr="009540DC" w:rsidRDefault="007D6E1E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7D6E1E" w:rsidRDefault="007D6E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29AC"/>
    <w:rsid w:val="000C6D8D"/>
    <w:rsid w:val="000D1280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2EB"/>
    <w:rsid w:val="00232E19"/>
    <w:rsid w:val="0023440C"/>
    <w:rsid w:val="002369D3"/>
    <w:rsid w:val="0023793F"/>
    <w:rsid w:val="002420A0"/>
    <w:rsid w:val="00242FDD"/>
    <w:rsid w:val="00245221"/>
    <w:rsid w:val="00250E8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14D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3ED0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5DE2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31DB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D6E1E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34F9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6234"/>
    <w:rsid w:val="009C0CFF"/>
    <w:rsid w:val="009C2CEB"/>
    <w:rsid w:val="009D0684"/>
    <w:rsid w:val="009D6BA7"/>
    <w:rsid w:val="009D7882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79DD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4CB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6740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1F2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212</TotalTime>
  <Pages>7</Pages>
  <Words>990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4</cp:revision>
  <cp:lastPrinted>2009-11-19T20:24:00Z</cp:lastPrinted>
  <dcterms:created xsi:type="dcterms:W3CDTF">2012-03-26T14:05:00Z</dcterms:created>
  <dcterms:modified xsi:type="dcterms:W3CDTF">2012-03-27T14:40:00Z</dcterms:modified>
</cp:coreProperties>
</file>