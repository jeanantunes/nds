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1E743A" w:rsidRPr="001E743A">
        <w:rPr>
          <w:rFonts w:ascii="Arial Narrow" w:hAnsi="Arial Narrow"/>
          <w:b/>
          <w:sz w:val="36"/>
          <w:szCs w:val="36"/>
        </w:rPr>
        <w:t>EMS 012</w:t>
      </w:r>
      <w:r w:rsidR="008A2482">
        <w:rPr>
          <w:rFonts w:ascii="Arial Narrow" w:hAnsi="Arial Narrow"/>
          <w:b/>
          <w:sz w:val="36"/>
          <w:szCs w:val="36"/>
        </w:rPr>
        <w:t>9</w:t>
      </w:r>
      <w:r w:rsidR="001E743A" w:rsidRPr="001E743A">
        <w:rPr>
          <w:rFonts w:ascii="Arial Narrow" w:hAnsi="Arial Narrow"/>
          <w:b/>
          <w:sz w:val="36"/>
          <w:szCs w:val="36"/>
        </w:rPr>
        <w:t xml:space="preserve"> - Interface </w:t>
      </w:r>
      <w:proofErr w:type="spellStart"/>
      <w:r w:rsidR="008A2482">
        <w:rPr>
          <w:rFonts w:ascii="Arial Narrow" w:hAnsi="Arial Narrow"/>
          <w:b/>
          <w:sz w:val="36"/>
          <w:szCs w:val="36"/>
        </w:rPr>
        <w:t>Picking</w:t>
      </w:r>
      <w:proofErr w:type="spellEnd"/>
      <w:r w:rsidR="008A2482">
        <w:rPr>
          <w:rFonts w:ascii="Arial Narrow" w:hAnsi="Arial Narrow"/>
          <w:b/>
          <w:sz w:val="36"/>
          <w:szCs w:val="36"/>
        </w:rPr>
        <w:t xml:space="preserve"> LED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B3C9D" w:rsidP="00BB3C9D">
            <w:pPr>
              <w:pStyle w:val="Tabletext"/>
              <w:tabs>
                <w:tab w:val="center" w:pos="459"/>
              </w:tabs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ab/>
              <w:t>30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1E743A" w:rsidP="002110E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Gerar 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arquivo de interface </w:t>
            </w:r>
            <w:r w:rsidR="00C77A9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de </w:t>
            </w:r>
            <w:r w:rsidR="00BB3C9D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dados para o </w:t>
            </w:r>
            <w:proofErr w:type="spellStart"/>
            <w:r w:rsidR="00BB3C9D">
              <w:rPr>
                <w:rFonts w:ascii="Arial Narrow" w:hAnsi="Arial Narrow" w:cs="Arial"/>
                <w:color w:val="002060"/>
                <w:sz w:val="22"/>
                <w:szCs w:val="22"/>
              </w:rPr>
              <w:t>Picking</w:t>
            </w:r>
            <w:proofErr w:type="spellEnd"/>
            <w:r w:rsidR="002110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por LED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r w:rsidR="002110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funcionalidade é </w:t>
      </w:r>
      <w:r w:rsidR="001E743A">
        <w:rPr>
          <w:rFonts w:ascii="Calibri" w:hAnsi="Calibri" w:cs="Arial"/>
          <w:color w:val="002060"/>
          <w:sz w:val="22"/>
          <w:szCs w:val="22"/>
        </w:rPr>
        <w:t>independente e irá gerar um arquivo</w:t>
      </w:r>
      <w:r w:rsidR="00BB3C9D">
        <w:rPr>
          <w:rFonts w:ascii="Calibri" w:hAnsi="Calibri" w:cs="Arial"/>
          <w:color w:val="002060"/>
          <w:sz w:val="22"/>
          <w:szCs w:val="22"/>
        </w:rPr>
        <w:t xml:space="preserve"> com as informações para o picking das publicações a serem distribuídas aos jornaleiros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. Esse arquivo </w:t>
      </w:r>
      <w:r w:rsidR="00C77A90">
        <w:rPr>
          <w:rFonts w:ascii="Calibri" w:hAnsi="Calibri" w:cs="Arial"/>
          <w:color w:val="002060"/>
          <w:sz w:val="22"/>
          <w:szCs w:val="22"/>
        </w:rPr>
        <w:t>será utilizado para alimentar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77A90">
        <w:rPr>
          <w:rFonts w:ascii="Calibri" w:hAnsi="Calibri" w:cs="Arial"/>
          <w:color w:val="002060"/>
          <w:sz w:val="22"/>
          <w:szCs w:val="22"/>
        </w:rPr>
        <w:t>os</w:t>
      </w:r>
      <w:r w:rsidR="00BB3C9D">
        <w:rPr>
          <w:rFonts w:ascii="Calibri" w:hAnsi="Calibri" w:cs="Arial"/>
          <w:color w:val="002060"/>
          <w:sz w:val="22"/>
          <w:szCs w:val="22"/>
        </w:rPr>
        <w:t xml:space="preserve"> sistemas que os distribuidores utilizam para realizarem os picking através da tecnologia LED</w:t>
      </w:r>
      <w:r w:rsidR="001E743A">
        <w:rPr>
          <w:rFonts w:ascii="Calibri" w:hAnsi="Calibri" w:cs="Arial"/>
          <w:color w:val="002060"/>
          <w:sz w:val="22"/>
          <w:szCs w:val="22"/>
        </w:rPr>
        <w:t>.</w:t>
      </w:r>
    </w:p>
    <w:p w:rsidR="001E743A" w:rsidRDefault="001E743A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1E743A">
        <w:rPr>
          <w:rFonts w:ascii="Calibri" w:hAnsi="Calibri" w:cs="Arial"/>
          <w:color w:val="002060"/>
          <w:sz w:val="22"/>
          <w:szCs w:val="22"/>
        </w:rPr>
        <w:t>xxxxx.</w:t>
      </w:r>
      <w:proofErr w:type="gramEnd"/>
      <w:r w:rsidR="001E743A">
        <w:rPr>
          <w:rFonts w:ascii="Calibri" w:hAnsi="Calibri" w:cs="Arial"/>
          <w:color w:val="002060"/>
          <w:sz w:val="22"/>
          <w:szCs w:val="22"/>
        </w:rPr>
        <w:t>xxx</w:t>
      </w:r>
      <w:proofErr w:type="spellEnd"/>
      <w:r w:rsidR="001E743A">
        <w:rPr>
          <w:rFonts w:ascii="Calibri" w:hAnsi="Calibri" w:cs="Arial"/>
          <w:color w:val="002060"/>
          <w:sz w:val="22"/>
          <w:szCs w:val="22"/>
        </w:rPr>
        <w:t>.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</w:t>
      </w:r>
      <w:r w:rsidR="009C54D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B3C9D">
        <w:rPr>
          <w:rFonts w:ascii="Calibri" w:hAnsi="Calibri" w:cs="Arial"/>
          <w:color w:val="002060"/>
          <w:sz w:val="22"/>
          <w:szCs w:val="22"/>
        </w:rPr>
        <w:t xml:space="preserve">Pode ser </w:t>
      </w:r>
      <w:r w:rsidR="002110EA">
        <w:rPr>
          <w:rFonts w:ascii="Calibri" w:hAnsi="Calibri" w:cs="Arial"/>
          <w:color w:val="002060"/>
          <w:sz w:val="22"/>
          <w:szCs w:val="22"/>
        </w:rPr>
        <w:t>varias vezes ao dia, de acordo com a necessidade do distribuidor.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867C5" w:rsidRDefault="004867C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1C1D7E" w:rsidRDefault="001C1D7E" w:rsidP="0036647B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1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29"/>
        <w:gridCol w:w="1597"/>
        <w:gridCol w:w="1472"/>
      </w:tblGrid>
      <w:tr w:rsidR="00D04656" w:rsidTr="00651610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Default="00D04656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Default="00D04656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04656" w:rsidRPr="00D04656" w:rsidRDefault="00D04656" w:rsidP="0029764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D04656" w:rsidTr="00651610">
        <w:trPr>
          <w:trHeight w:val="262"/>
          <w:jc w:val="center"/>
        </w:trPr>
        <w:tc>
          <w:tcPr>
            <w:tcW w:w="24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5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D04656" w:rsidTr="00651610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CC7C2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  <w:r w:rsidR="00CC7C26">
              <w:rPr>
                <w:rFonts w:ascii="Arial" w:hAnsi="Arial"/>
                <w:snapToGrid w:val="0"/>
                <w:color w:val="000000"/>
              </w:rPr>
              <w:t>ó</w:t>
            </w:r>
            <w:r>
              <w:rPr>
                <w:rFonts w:ascii="Arial" w:hAnsi="Arial"/>
                <w:snapToGrid w:val="0"/>
                <w:color w:val="000000"/>
              </w:rPr>
              <w:t>digo da Cota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</w:tr>
      <w:tr w:rsidR="00D04656" w:rsidTr="00651610">
        <w:trPr>
          <w:trHeight w:val="262"/>
          <w:jc w:val="center"/>
        </w:trPr>
        <w:tc>
          <w:tcPr>
            <w:tcW w:w="2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da Cota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656" w:rsidRDefault="001C1D7E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</w:tr>
    </w:tbl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1C1D7E" w:rsidRDefault="001C1D7E" w:rsidP="001C1D7E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2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51"/>
        <w:gridCol w:w="1198"/>
        <w:gridCol w:w="1495"/>
      </w:tblGrid>
      <w:tr w:rsidR="001C1D7E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C1D7E" w:rsidRDefault="001C1D7E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C1D7E" w:rsidRDefault="001C1D7E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C1D7E" w:rsidRPr="00D04656" w:rsidRDefault="001C1D7E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1C1D7E" w:rsidTr="009123F1">
        <w:trPr>
          <w:trHeight w:val="262"/>
          <w:jc w:val="center"/>
        </w:trPr>
        <w:tc>
          <w:tcPr>
            <w:tcW w:w="2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1C1D7E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1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1C1D7E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1C1D7E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1C1D7E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1C1D7E" w:rsidP="001C1D7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Cota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1C1D7E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1C1D7E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</w:tr>
      <w:tr w:rsidR="001C1D7E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9123F1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Sequencia da Nota de Envio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9123F1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9123F1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  <w:tr w:rsidR="001C1D7E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9123F1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Produto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9123F1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1D7E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</w:t>
            </w:r>
          </w:p>
        </w:tc>
      </w:tr>
      <w:tr w:rsidR="004867C5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</w:tr>
      <w:tr w:rsidR="004867C5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Publicação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</w:tr>
      <w:tr w:rsidR="004867C5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Custo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</w:tr>
      <w:tr w:rsidR="004867C5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Venda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</w:t>
            </w:r>
          </w:p>
        </w:tc>
      </w:tr>
      <w:tr w:rsidR="004867C5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Desconto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62</w:t>
            </w:r>
          </w:p>
        </w:tc>
      </w:tr>
      <w:tr w:rsidR="004867C5" w:rsidTr="009123F1">
        <w:trPr>
          <w:trHeight w:val="262"/>
          <w:jc w:val="center"/>
        </w:trPr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867C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63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68</w:t>
            </w:r>
          </w:p>
        </w:tc>
      </w:tr>
    </w:tbl>
    <w:p w:rsidR="00D04656" w:rsidRDefault="00D04656">
      <w:pPr>
        <w:rPr>
          <w:rFonts w:ascii="Calibri" w:hAnsi="Calibri" w:cs="Arial"/>
          <w:color w:val="002060"/>
          <w:sz w:val="22"/>
          <w:szCs w:val="22"/>
        </w:rPr>
      </w:pPr>
    </w:p>
    <w:p w:rsidR="004867C5" w:rsidRDefault="00CC7C26" w:rsidP="004867C5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Registro Tipo </w:t>
      </w:r>
      <w:proofErr w:type="gramStart"/>
      <w:r>
        <w:rPr>
          <w:rFonts w:ascii="Calibri" w:hAnsi="Calibri" w:cs="Arial"/>
          <w:color w:val="FF0000"/>
          <w:sz w:val="22"/>
          <w:szCs w:val="22"/>
        </w:rPr>
        <w:t>3</w:t>
      </w:r>
      <w:proofErr w:type="gramEnd"/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4"/>
        <w:gridCol w:w="1181"/>
        <w:gridCol w:w="1471"/>
      </w:tblGrid>
      <w:tr w:rsidR="004867C5" w:rsidTr="00651610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867C5" w:rsidRPr="00D04656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04656"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 w:rsidRPr="00D04656"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4867C5" w:rsidTr="00651610">
        <w:trPr>
          <w:trHeight w:val="262"/>
          <w:jc w:val="center"/>
        </w:trPr>
        <w:tc>
          <w:tcPr>
            <w:tcW w:w="28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do Registro</w:t>
            </w:r>
          </w:p>
        </w:tc>
        <w:tc>
          <w:tcPr>
            <w:tcW w:w="118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bookmarkStart w:id="13" w:name="_GoBack"/>
        <w:bookmarkEnd w:id="13"/>
      </w:tr>
      <w:tr w:rsidR="004867C5" w:rsidTr="00651610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CC7C2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  <w:r w:rsidR="00CC7C26">
              <w:rPr>
                <w:rFonts w:ascii="Arial" w:hAnsi="Arial"/>
                <w:snapToGrid w:val="0"/>
                <w:color w:val="000000"/>
              </w:rPr>
              <w:t>ó</w:t>
            </w:r>
            <w:r>
              <w:rPr>
                <w:rFonts w:ascii="Arial" w:hAnsi="Arial"/>
                <w:snapToGrid w:val="0"/>
                <w:color w:val="000000"/>
              </w:rPr>
              <w:t>digo da Cota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C5" w:rsidRDefault="004867C5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</w:tr>
      <w:tr w:rsidR="00CC7C26" w:rsidTr="00651610">
        <w:trPr>
          <w:trHeight w:val="262"/>
          <w:jc w:val="center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C26" w:rsidRDefault="00CC7C26" w:rsidP="004E774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Registros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C26" w:rsidRDefault="00CC7C26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C26" w:rsidRDefault="00CC7C26" w:rsidP="004E774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</w:tr>
    </w:tbl>
    <w:p w:rsidR="004867C5" w:rsidRDefault="004867C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4867C5" w:rsidRDefault="004867C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68" w:rsidRDefault="00DF7568">
      <w:r>
        <w:separator/>
      </w:r>
    </w:p>
  </w:endnote>
  <w:endnote w:type="continuationSeparator" w:id="0">
    <w:p w:rsidR="00DF7568" w:rsidRDefault="00DF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651610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651610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68" w:rsidRDefault="00DF7568">
      <w:r>
        <w:separator/>
      </w:r>
    </w:p>
  </w:footnote>
  <w:footnote w:type="continuationSeparator" w:id="0">
    <w:p w:rsidR="00DF7568" w:rsidRDefault="00DF7568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1257BA">
            <w:rPr>
              <w:rFonts w:ascii="Arial" w:hAnsi="Arial"/>
              <w:sz w:val="16"/>
            </w:rPr>
            <w:t>4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1A95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3A50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1D7E"/>
    <w:rsid w:val="001C3A9A"/>
    <w:rsid w:val="001C426A"/>
    <w:rsid w:val="001D0F63"/>
    <w:rsid w:val="001D24B2"/>
    <w:rsid w:val="001D3A86"/>
    <w:rsid w:val="001D55EF"/>
    <w:rsid w:val="001D5FD3"/>
    <w:rsid w:val="001E5B29"/>
    <w:rsid w:val="001E743A"/>
    <w:rsid w:val="001F1D50"/>
    <w:rsid w:val="001F34B9"/>
    <w:rsid w:val="001F36C6"/>
    <w:rsid w:val="001F4ADC"/>
    <w:rsid w:val="001F53B7"/>
    <w:rsid w:val="002107ED"/>
    <w:rsid w:val="002110EA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9764D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3A8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867C5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13B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1610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0E8C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2482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3F1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C54D0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4559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498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3C9D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1326"/>
    <w:rsid w:val="00C62494"/>
    <w:rsid w:val="00C65E4E"/>
    <w:rsid w:val="00C6618A"/>
    <w:rsid w:val="00C75E39"/>
    <w:rsid w:val="00C76F2C"/>
    <w:rsid w:val="00C77A90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C7C26"/>
    <w:rsid w:val="00CD101B"/>
    <w:rsid w:val="00CF2AC9"/>
    <w:rsid w:val="00CF360A"/>
    <w:rsid w:val="00CF6A5F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DF7568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A6867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5D62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270</TotalTime>
  <Pages>7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6</cp:revision>
  <cp:lastPrinted>2009-11-19T20:24:00Z</cp:lastPrinted>
  <dcterms:created xsi:type="dcterms:W3CDTF">2012-03-30T12:50:00Z</dcterms:created>
  <dcterms:modified xsi:type="dcterms:W3CDTF">2012-04-10T21:07:00Z</dcterms:modified>
</cp:coreProperties>
</file>