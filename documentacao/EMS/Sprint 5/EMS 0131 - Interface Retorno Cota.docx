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C93653">
        <w:rPr>
          <w:rFonts w:ascii="Arial Narrow" w:hAnsi="Arial Narrow"/>
          <w:b/>
          <w:sz w:val="36"/>
          <w:szCs w:val="36"/>
        </w:rPr>
        <w:t>31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C93653">
        <w:rPr>
          <w:rFonts w:ascii="Arial Narrow" w:hAnsi="Arial Narrow"/>
          <w:b/>
          <w:sz w:val="36"/>
          <w:szCs w:val="36"/>
        </w:rPr>
        <w:t>Retorno C</w:t>
      </w:r>
      <w:r w:rsidR="0097346A">
        <w:rPr>
          <w:rFonts w:ascii="Arial Narrow" w:hAnsi="Arial Narrow"/>
          <w:b/>
          <w:sz w:val="36"/>
          <w:szCs w:val="36"/>
        </w:rPr>
        <w:t>ota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C93653" w:rsidP="00C9365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C93653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Enviar arquivo de interface vindo do Novo DISTRIB para o MDC.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93653" w:rsidRPr="00C93653" w:rsidRDefault="00C93653" w:rsidP="00C93653">
      <w:pPr>
        <w:pStyle w:val="PargrafodaLista"/>
        <w:numPr>
          <w:ilvl w:val="0"/>
          <w:numId w:val="2"/>
        </w:numPr>
        <w:rPr>
          <w:rFonts w:cs="Arial"/>
          <w:color w:val="002060"/>
        </w:rPr>
      </w:pPr>
      <w:r w:rsidRPr="00C93653">
        <w:rPr>
          <w:rFonts w:cs="Arial"/>
          <w:color w:val="002060"/>
        </w:rPr>
        <w:t>Essa funcionalidade é chamada pelo processo de “Finalizar Dia”, onde ele irá processar as interfaces responsáveis pela envio de informações como dados de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C93653" w:rsidRDefault="00C93653" w:rsidP="00C9365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arquivo alvo dessa funcionalidade é o COTA.TXT, é responsável por alimentar as informações das cotas.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C93653" w:rsidRDefault="00C93653" w:rsidP="00C9365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Executada uma veze ao dia, ao final da operação.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do Jornaleiro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Cotas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103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113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117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124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Situação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Prazo Pagamento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Tipo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130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por PDV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Capataz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137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CPF ou CNPJ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151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Tipo de Pessoa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Numero do Logradouro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Código da cidade       (IBGE)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Estadual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200</w:t>
            </w:r>
          </w:p>
        </w:tc>
      </w:tr>
    </w:tbl>
    <w:p w:rsidR="00EB75A7" w:rsidRDefault="00EB75A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605754" w:rsidRDefault="00EB75A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Dados:</w:t>
      </w:r>
    </w:p>
    <w:p w:rsidR="00EB75A7" w:rsidRDefault="00EB75A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B75A7" w:rsidRDefault="00EB75A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Recuperar as informações da tabela cota que estiverem ativas.</w:t>
      </w:r>
      <w:bookmarkStart w:id="13" w:name="_GoBack"/>
      <w:bookmarkEnd w:id="13"/>
    </w:p>
    <w:p w:rsidR="00605754" w:rsidRDefault="00605754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360"/>
        <w:gridCol w:w="2098"/>
      </w:tblGrid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Pos</w:t>
            </w:r>
            <w:proofErr w:type="spellEnd"/>
            <w:r w:rsidRPr="00BE57B6">
              <w:rPr>
                <w:rFonts w:ascii="Arial" w:hAnsi="Arial"/>
                <w:b/>
                <w:snapToGrid w:val="0"/>
                <w:color w:val="FF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Pos</w:t>
            </w:r>
            <w:proofErr w:type="spellEnd"/>
            <w:r w:rsidRPr="00BE57B6">
              <w:rPr>
                <w:rFonts w:ascii="Arial" w:hAnsi="Arial"/>
                <w:b/>
                <w:snapToGrid w:val="0"/>
                <w:color w:val="FF0000"/>
              </w:rPr>
              <w:t>. Final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Tabela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Campo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do Jornaleiro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Cotas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Qtd_cota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Logradouro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EB75A7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FF0000"/>
              </w:rPr>
              <w:t>??</w:t>
            </w:r>
            <w:proofErr w:type="gramEnd"/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FF0000"/>
              </w:rPr>
              <w:t>??</w:t>
            </w:r>
            <w:proofErr w:type="gram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Cidade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UF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Cep</w:t>
            </w:r>
            <w:proofErr w:type="spellEnd"/>
            <w:proofErr w:type="gram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</w:t>
            </w:r>
            <w:r w:rsidR="00AA53D7">
              <w:rPr>
                <w:rFonts w:ascii="Arial" w:hAnsi="Arial"/>
                <w:b/>
                <w:snapToGrid w:val="0"/>
                <w:color w:val="000000"/>
              </w:rPr>
              <w:t>DD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Situação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88304E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88304E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Situação_cadastro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Prazo Pagamento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EB75A7" w:rsidRDefault="0020652F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B75A7">
              <w:rPr>
                <w:rFonts w:ascii="Arial" w:hAnsi="Arial"/>
                <w:b/>
                <w:snapToGrid w:val="0"/>
                <w:color w:val="FF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EB75A7" w:rsidRDefault="00EB75A7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B75A7">
              <w:rPr>
                <w:rFonts w:ascii="Arial" w:hAnsi="Arial"/>
                <w:b/>
                <w:snapToGrid w:val="0"/>
                <w:color w:val="FF0000"/>
              </w:rPr>
              <w:t>Prz_pagto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128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Box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Tipo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Tipo_box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por PDV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EB75A7" w:rsidRDefault="0020652F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 w:rsidRPr="00EB75A7">
              <w:rPr>
                <w:rFonts w:ascii="Arial" w:hAnsi="Arial"/>
                <w:b/>
                <w:snapToGrid w:val="0"/>
                <w:color w:val="FF0000"/>
              </w:rPr>
              <w:t>??</w:t>
            </w:r>
            <w:proofErr w:type="gramEnd"/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EB75A7" w:rsidRDefault="0020652F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 w:rsidRPr="00EB75A7">
              <w:rPr>
                <w:rFonts w:ascii="Arial" w:hAnsi="Arial"/>
                <w:b/>
                <w:snapToGrid w:val="0"/>
                <w:color w:val="FF0000"/>
              </w:rPr>
              <w:t>??</w:t>
            </w:r>
            <w:proofErr w:type="gram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Capataz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Entregador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CPF ou CNPJ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Cpf</w:t>
            </w:r>
            <w:proofErr w:type="spellEnd"/>
            <w:proofErr w:type="gramEnd"/>
            <w:r>
              <w:rPr>
                <w:rFonts w:ascii="Arial" w:hAnsi="Arial"/>
                <w:b/>
                <w:snapToGrid w:val="0"/>
                <w:color w:val="000000"/>
              </w:rPr>
              <w:t xml:space="preserve"> /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cnpj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Tipo de Pessoa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Tipo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Numero do Logradouro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</w:t>
            </w:r>
            <w:r w:rsidR="0009400A">
              <w:rPr>
                <w:rFonts w:ascii="Arial" w:hAnsi="Arial"/>
                <w:b/>
                <w:snapToGrid w:val="0"/>
                <w:color w:val="000000"/>
              </w:rPr>
              <w:t>umero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Código da cidade       (IBGE)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AA53D7">
              <w:rPr>
                <w:rFonts w:ascii="Arial" w:hAnsi="Arial"/>
                <w:b/>
                <w:snapToGrid w:val="0"/>
                <w:color w:val="FF0000"/>
              </w:rPr>
              <w:t>Endereço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09400A">
              <w:rPr>
                <w:rFonts w:ascii="Arial" w:hAnsi="Arial"/>
                <w:b/>
                <w:snapToGrid w:val="0"/>
                <w:color w:val="FF0000"/>
              </w:rPr>
              <w:t>Cod_cidade_ibge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Estadual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Insc_estadual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Pr="0009400A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09400A">
              <w:rPr>
                <w:rFonts w:ascii="Arial" w:hAnsi="Arial"/>
                <w:b/>
                <w:snapToGrid w:val="0"/>
                <w:color w:val="FF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Pr="0009400A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09400A">
              <w:rPr>
                <w:rFonts w:ascii="Arial" w:hAnsi="Arial"/>
                <w:b/>
                <w:snapToGrid w:val="0"/>
                <w:color w:val="FF0000"/>
              </w:rPr>
              <w:t>Insc_municipal</w:t>
            </w:r>
            <w:proofErr w:type="spellEnd"/>
          </w:p>
        </w:tc>
      </w:tr>
    </w:tbl>
    <w:p w:rsidR="00C41BDD" w:rsidRDefault="00C41BDD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C4" w:rsidRDefault="00A836C4">
      <w:r>
        <w:separator/>
      </w:r>
    </w:p>
  </w:endnote>
  <w:endnote w:type="continuationSeparator" w:id="0">
    <w:p w:rsidR="00A836C4" w:rsidRDefault="00A8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52F" w:rsidRDefault="0020652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EB75A7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EB75A7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C4" w:rsidRDefault="00A836C4">
      <w:r>
        <w:separator/>
      </w:r>
    </w:p>
  </w:footnote>
  <w:footnote w:type="continuationSeparator" w:id="0">
    <w:p w:rsidR="00A836C4" w:rsidRDefault="00A836C4">
      <w:r>
        <w:continuationSeparator/>
      </w:r>
    </w:p>
  </w:footnote>
  <w:footnote w:id="1">
    <w:p w:rsidR="0020652F" w:rsidRDefault="0020652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20652F" w:rsidRDefault="0020652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20652F" w:rsidRDefault="0020652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20652F" w:rsidRDefault="0020652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20652F" w:rsidRDefault="0020652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20652F" w:rsidRDefault="0020652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20652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20652F" w:rsidRPr="009540DC" w:rsidRDefault="0020652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20652F" w:rsidRPr="009540DC" w:rsidRDefault="0020652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20652F" w:rsidRPr="009540DC" w:rsidRDefault="0020652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20652F" w:rsidRPr="009540DC" w:rsidRDefault="0020652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20652F">
      <w:trPr>
        <w:cantSplit/>
        <w:trHeight w:val="337"/>
        <w:jc w:val="center"/>
      </w:trPr>
      <w:tc>
        <w:tcPr>
          <w:tcW w:w="2089" w:type="dxa"/>
          <w:vMerge/>
        </w:tcPr>
        <w:p w:rsidR="0020652F" w:rsidRPr="009540DC" w:rsidRDefault="0020652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20652F" w:rsidRPr="009540DC" w:rsidRDefault="0020652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20652F" w:rsidRPr="009540DC" w:rsidRDefault="0020652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20652F" w:rsidRPr="009540DC" w:rsidRDefault="0020652F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13/03/2012</w:t>
          </w:r>
        </w:p>
      </w:tc>
    </w:tr>
    <w:tr w:rsidR="0020652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0652F" w:rsidRPr="009540DC" w:rsidRDefault="0020652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20652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0652F" w:rsidRPr="009540DC" w:rsidRDefault="0020652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20652F" w:rsidRDefault="002065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400A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652F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251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34CA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6DA0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0F9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82B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1FB7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463F"/>
    <w:rsid w:val="005E57D7"/>
    <w:rsid w:val="005F10E3"/>
    <w:rsid w:val="005F1EC1"/>
    <w:rsid w:val="006011B9"/>
    <w:rsid w:val="0060216A"/>
    <w:rsid w:val="00603A73"/>
    <w:rsid w:val="00603F7B"/>
    <w:rsid w:val="00605754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5EB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6788F"/>
    <w:rsid w:val="00870065"/>
    <w:rsid w:val="00870E8E"/>
    <w:rsid w:val="0087218B"/>
    <w:rsid w:val="00873893"/>
    <w:rsid w:val="0087493D"/>
    <w:rsid w:val="00875148"/>
    <w:rsid w:val="0087702B"/>
    <w:rsid w:val="0088304E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346A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148D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6C4"/>
    <w:rsid w:val="00A837DC"/>
    <w:rsid w:val="00A90F35"/>
    <w:rsid w:val="00A91F99"/>
    <w:rsid w:val="00A941BE"/>
    <w:rsid w:val="00A9451A"/>
    <w:rsid w:val="00AA323C"/>
    <w:rsid w:val="00AA52F3"/>
    <w:rsid w:val="00AA53D7"/>
    <w:rsid w:val="00AA7DA5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FD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E57B6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1BDD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653"/>
    <w:rsid w:val="00C93B4D"/>
    <w:rsid w:val="00CA1659"/>
    <w:rsid w:val="00CA3EC1"/>
    <w:rsid w:val="00CA4A3D"/>
    <w:rsid w:val="00CA5310"/>
    <w:rsid w:val="00CB1B89"/>
    <w:rsid w:val="00CB4121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B75A7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20</TotalTime>
  <Pages>6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2012-04-12T17:23:00Z</dcterms:created>
  <dcterms:modified xsi:type="dcterms:W3CDTF">2012-04-12T17:42:00Z</dcterms:modified>
</cp:coreProperties>
</file>