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CE7B73">
        <w:rPr>
          <w:rFonts w:ascii="Arial Narrow" w:hAnsi="Arial Narrow"/>
          <w:b/>
          <w:sz w:val="36"/>
          <w:szCs w:val="36"/>
        </w:rPr>
        <w:t>1</w:t>
      </w:r>
      <w:r w:rsidR="004F67CF">
        <w:rPr>
          <w:rFonts w:ascii="Arial Narrow" w:hAnsi="Arial Narrow"/>
          <w:b/>
          <w:sz w:val="36"/>
          <w:szCs w:val="36"/>
        </w:rPr>
        <w:t>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4F67CF">
        <w:rPr>
          <w:rFonts w:ascii="Arial Narrow" w:hAnsi="Arial Narrow"/>
          <w:b/>
          <w:sz w:val="36"/>
          <w:szCs w:val="36"/>
        </w:rPr>
        <w:t>Recolhimentos</w:t>
      </w:r>
      <w:r w:rsidR="00B8432D">
        <w:rPr>
          <w:rFonts w:ascii="Arial Narrow" w:hAnsi="Arial Narrow"/>
          <w:b/>
          <w:sz w:val="36"/>
          <w:szCs w:val="36"/>
        </w:rPr>
        <w:t>_Programados</w:t>
      </w:r>
      <w:proofErr w:type="spellEnd"/>
      <w:proofErr w:type="gram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4F67CF" w:rsidP="001257B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257B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072400">
        <w:rPr>
          <w:rFonts w:ascii="Calibri" w:hAnsi="Calibri" w:cs="Arial"/>
          <w:color w:val="002060"/>
          <w:sz w:val="22"/>
          <w:szCs w:val="22"/>
        </w:rPr>
        <w:t>MMDDhhmm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  <w:r w:rsidR="004F67CF">
        <w:rPr>
          <w:rFonts w:ascii="Calibri" w:hAnsi="Calibri" w:cs="Arial"/>
          <w:color w:val="002060"/>
          <w:sz w:val="22"/>
          <w:szCs w:val="22"/>
        </w:rPr>
        <w:t>rec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</w:t>
      </w:r>
      <w:r w:rsidR="00B8432D">
        <w:rPr>
          <w:rFonts w:ascii="Calibri" w:hAnsi="Calibri" w:cs="Arial"/>
          <w:color w:val="002060"/>
          <w:sz w:val="22"/>
          <w:szCs w:val="22"/>
        </w:rPr>
        <w:t xml:space="preserve"> de </w:t>
      </w:r>
      <w:r w:rsidR="004F67CF">
        <w:rPr>
          <w:rFonts w:ascii="Calibri" w:hAnsi="Calibri" w:cs="Arial"/>
          <w:color w:val="002060"/>
          <w:sz w:val="22"/>
          <w:szCs w:val="22"/>
        </w:rPr>
        <w:t>recolhimentos</w:t>
      </w:r>
      <w:r w:rsidR="00B8432D">
        <w:rPr>
          <w:rFonts w:ascii="Calibri" w:hAnsi="Calibri" w:cs="Arial"/>
          <w:color w:val="002060"/>
          <w:sz w:val="22"/>
          <w:szCs w:val="22"/>
        </w:rPr>
        <w:t xml:space="preserve"> programados para o distribuidor.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330CBB" w:rsidRDefault="00330CBB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:</w:t>
      </w:r>
      <w:r w:rsidRPr="00330CBB">
        <w:rPr>
          <w:rFonts w:ascii="Calibri" w:hAnsi="Calibri" w:cs="Arial"/>
          <w:color w:val="FF0000"/>
          <w:sz w:val="22"/>
          <w:szCs w:val="22"/>
        </w:rPr>
        <w:t xml:space="preserve"> ?</w:t>
      </w:r>
      <w:proofErr w:type="gramEnd"/>
      <w:r w:rsidRPr="00330CBB">
        <w:rPr>
          <w:rFonts w:ascii="Calibri" w:hAnsi="Calibri" w:cs="Arial"/>
          <w:color w:val="FF0000"/>
          <w:sz w:val="22"/>
          <w:szCs w:val="22"/>
        </w:rPr>
        <w:t>??????????????????</w:t>
      </w:r>
    </w:p>
    <w:p w:rsidR="00330CBB" w:rsidRDefault="00330CBB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0E3F02" w:rsidRDefault="000E3F02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</w:tblGrid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53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Descrição do Brinde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203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Regime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204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206</w:t>
            </w:r>
          </w:p>
        </w:tc>
      </w:tr>
      <w:tr w:rsidR="004F67CF" w:rsidTr="004F67CF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209</w:t>
            </w:r>
          </w:p>
        </w:tc>
      </w:tr>
    </w:tbl>
    <w:p w:rsidR="004F67CF" w:rsidRDefault="004F67CF">
      <w:pPr>
        <w:rPr>
          <w:rFonts w:ascii="Calibri" w:hAnsi="Calibri" w:cs="Arial"/>
          <w:color w:val="002060"/>
          <w:sz w:val="22"/>
          <w:szCs w:val="22"/>
        </w:rPr>
      </w:pPr>
    </w:p>
    <w:p w:rsidR="004F67CF" w:rsidRDefault="004F67CF">
      <w:pPr>
        <w:rPr>
          <w:rFonts w:ascii="Calibri" w:hAnsi="Calibri" w:cs="Arial"/>
          <w:color w:val="002060"/>
          <w:sz w:val="22"/>
          <w:szCs w:val="22"/>
        </w:rPr>
      </w:pPr>
    </w:p>
    <w:p w:rsidR="004F67CF" w:rsidRDefault="004F67CF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B8432D" w:rsidRDefault="00B8432D" w:rsidP="00B8432D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As informações desse arquivo serão responsáveis pela inserção de registros conforme tabela abaixo:</w:t>
      </w:r>
    </w:p>
    <w:p w:rsidR="00B27357" w:rsidRDefault="00B27357" w:rsidP="0036647B">
      <w:pPr>
        <w:rPr>
          <w:rFonts w:ascii="Calibri" w:hAnsi="Calibri" w:cs="Arial"/>
          <w:color w:val="FF000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431"/>
        <w:gridCol w:w="1984"/>
      </w:tblGrid>
      <w:tr w:rsidR="004F67CF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F67CF" w:rsidRDefault="004F67CF" w:rsidP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F67CF" w:rsidRDefault="004F67CF" w:rsidP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F67CF" w:rsidRDefault="004F67CF" w:rsidP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F67CF" w:rsidRDefault="004F67CF" w:rsidP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F67CF" w:rsidRDefault="004F67CF" w:rsidP="004F67C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4F67CF" w:rsidTr="00330CBB">
        <w:trPr>
          <w:trHeight w:val="250"/>
          <w:jc w:val="center"/>
        </w:trPr>
        <w:tc>
          <w:tcPr>
            <w:tcW w:w="27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4F67CF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4F67CF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4F67CF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4F67CF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4F67CF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CF" w:rsidRDefault="004F67CF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330CBB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330CB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330CB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Código</w:t>
            </w:r>
          </w:p>
        </w:tc>
      </w:tr>
      <w:tr w:rsidR="00330CBB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330CBB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Lançamento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Data_rec_prevista</w:t>
            </w:r>
            <w:proofErr w:type="spellEnd"/>
          </w:p>
        </w:tc>
      </w:tr>
      <w:tr w:rsidR="00330CBB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Descrição do Brinde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330CBB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Regime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204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330CBB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206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330CBB" w:rsidTr="00330CBB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209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BB" w:rsidRDefault="00330CBB" w:rsidP="002445D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</w:tbl>
    <w:p w:rsidR="00B8432D" w:rsidRDefault="00B8432D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4F67CF" w:rsidRDefault="004F67CF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B8432D" w:rsidRDefault="00B8432D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48474B" w:rsidRDefault="0048474B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Validar o campo código do distribuidor com o parâmetro do sistema.</w:t>
      </w:r>
    </w:p>
    <w:p w:rsidR="00B8432D" w:rsidRDefault="00B8432D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O registro só pode ser inserido na tabela se ele existir na tabela de produto e </w:t>
      </w:r>
      <w:proofErr w:type="spellStart"/>
      <w:r>
        <w:rPr>
          <w:rFonts w:cs="Arial"/>
          <w:color w:val="002060"/>
        </w:rPr>
        <w:t>produto_edicao</w:t>
      </w:r>
      <w:proofErr w:type="spellEnd"/>
      <w:r>
        <w:rPr>
          <w:rFonts w:cs="Arial"/>
          <w:color w:val="002060"/>
        </w:rPr>
        <w:t>, caso contrário gravar no log e seguir para o próximo registro.</w:t>
      </w:r>
    </w:p>
    <w:p w:rsidR="00A63BBB" w:rsidRDefault="00A63BBB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Caso </w:t>
      </w:r>
      <w:r w:rsidR="00B8432D">
        <w:rPr>
          <w:rFonts w:cs="Arial"/>
          <w:color w:val="002060"/>
        </w:rPr>
        <w:t xml:space="preserve">o </w:t>
      </w:r>
      <w:r w:rsidR="004F67CF">
        <w:rPr>
          <w:rFonts w:cs="Arial"/>
          <w:color w:val="002060"/>
        </w:rPr>
        <w:t>recolhimento</w:t>
      </w:r>
      <w:r w:rsidR="00B8432D">
        <w:rPr>
          <w:rFonts w:cs="Arial"/>
          <w:color w:val="002060"/>
        </w:rPr>
        <w:t xml:space="preserve"> já estiver cadastrado para a edição/data de lançamento</w:t>
      </w:r>
      <w:r>
        <w:rPr>
          <w:rFonts w:cs="Arial"/>
          <w:color w:val="002060"/>
        </w:rPr>
        <w:t xml:space="preserve"> </w:t>
      </w:r>
      <w:r w:rsidR="00B8432D">
        <w:rPr>
          <w:rFonts w:cs="Arial"/>
          <w:color w:val="002060"/>
        </w:rPr>
        <w:t xml:space="preserve">verificar se existe algum campo a ser atualizado, atualizando-o e gravando no log, </w:t>
      </w:r>
      <w:proofErr w:type="gramStart"/>
      <w:r w:rsidR="00B8432D">
        <w:rPr>
          <w:rFonts w:cs="Arial"/>
          <w:color w:val="002060"/>
        </w:rPr>
        <w:t>caso contr</w:t>
      </w:r>
      <w:bookmarkStart w:id="13" w:name="_GoBack"/>
      <w:bookmarkEnd w:id="13"/>
      <w:r w:rsidR="00B8432D">
        <w:rPr>
          <w:rFonts w:cs="Arial"/>
          <w:color w:val="002060"/>
        </w:rPr>
        <w:t>ario</w:t>
      </w:r>
      <w:proofErr w:type="gramEnd"/>
      <w:r w:rsidR="00330CBB">
        <w:rPr>
          <w:rFonts w:cs="Arial"/>
          <w:color w:val="002060"/>
        </w:rPr>
        <w:t>,</w:t>
      </w:r>
      <w:r w:rsidR="00B8432D">
        <w:rPr>
          <w:rFonts w:cs="Arial"/>
          <w:color w:val="002060"/>
        </w:rPr>
        <w:t xml:space="preserve"> ignorar o registro. Nesse segundo caso não é necessário gravação no log.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>somente um registro de produto/edição</w:t>
      </w:r>
      <w:r w:rsidR="00E54284">
        <w:rPr>
          <w:rFonts w:cs="Arial"/>
          <w:color w:val="002060"/>
        </w:rPr>
        <w:t xml:space="preserve"> e lançamento</w:t>
      </w:r>
      <w:r w:rsidR="00482B96">
        <w:rPr>
          <w:rFonts w:cs="Arial"/>
          <w:color w:val="002060"/>
        </w:rPr>
        <w:t xml:space="preserve"> 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8F" w:rsidRDefault="0043148F">
      <w:r>
        <w:separator/>
      </w:r>
    </w:p>
  </w:endnote>
  <w:endnote w:type="continuationSeparator" w:id="0">
    <w:p w:rsidR="0043148F" w:rsidRDefault="0043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23C" w:rsidRDefault="00B8523C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30CBB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30CBB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8F" w:rsidRDefault="0043148F">
      <w:r>
        <w:separator/>
      </w:r>
    </w:p>
  </w:footnote>
  <w:footnote w:type="continuationSeparator" w:id="0">
    <w:p w:rsidR="0043148F" w:rsidRDefault="0043148F">
      <w:r>
        <w:continuationSeparator/>
      </w:r>
    </w:p>
  </w:footnote>
  <w:footnote w:id="1">
    <w:p w:rsidR="00B8523C" w:rsidRDefault="00B8523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8523C" w:rsidRDefault="00B8523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8523C" w:rsidRDefault="00B8523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8523C" w:rsidRDefault="00B8523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8523C" w:rsidRDefault="00B8523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8523C" w:rsidRDefault="00B8523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8523C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8523C" w:rsidRPr="009540DC" w:rsidRDefault="00B8523C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8523C" w:rsidRPr="009540DC" w:rsidRDefault="00B8523C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8523C">
      <w:trPr>
        <w:cantSplit/>
        <w:trHeight w:val="337"/>
        <w:jc w:val="center"/>
      </w:trPr>
      <w:tc>
        <w:tcPr>
          <w:tcW w:w="2089" w:type="dxa"/>
          <w:vMerge/>
        </w:tcPr>
        <w:p w:rsidR="00B8523C" w:rsidRPr="009540DC" w:rsidRDefault="00B8523C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8523C" w:rsidRPr="009540DC" w:rsidRDefault="00B8523C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8523C" w:rsidRPr="009540DC" w:rsidRDefault="00B8523C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14/03/2012</w:t>
          </w:r>
        </w:p>
      </w:tc>
    </w:tr>
    <w:tr w:rsidR="00B8523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8523C" w:rsidRPr="009540DC" w:rsidRDefault="00B8523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8523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8523C" w:rsidRPr="009540DC" w:rsidRDefault="00B8523C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8523C" w:rsidRDefault="00B852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126B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3F02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108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30CBB"/>
    <w:rsid w:val="00343E85"/>
    <w:rsid w:val="0034692E"/>
    <w:rsid w:val="00346E2C"/>
    <w:rsid w:val="00352574"/>
    <w:rsid w:val="00357ACB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148F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74B"/>
    <w:rsid w:val="004848D8"/>
    <w:rsid w:val="00485E88"/>
    <w:rsid w:val="0049781C"/>
    <w:rsid w:val="004A0DF3"/>
    <w:rsid w:val="004A5B23"/>
    <w:rsid w:val="004B07BF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67C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B636B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34F9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6234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357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2CA8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32D"/>
    <w:rsid w:val="00B84DBD"/>
    <w:rsid w:val="00B8523C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E7B73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56E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54284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10</TotalTime>
  <Pages>7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2012-03-23T20:25:00Z</dcterms:created>
  <dcterms:modified xsi:type="dcterms:W3CDTF">2012-03-28T20:44:00Z</dcterms:modified>
</cp:coreProperties>
</file>