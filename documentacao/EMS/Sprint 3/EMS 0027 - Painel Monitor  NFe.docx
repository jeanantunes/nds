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69" w:rsidRPr="00875148" w:rsidRDefault="0004016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40169" w:rsidRPr="00875148" w:rsidRDefault="0004016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40169" w:rsidRPr="00875148" w:rsidRDefault="0004016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0027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Painel Monitor </w:t>
      </w:r>
      <w:proofErr w:type="spellStart"/>
      <w:r>
        <w:rPr>
          <w:rFonts w:ascii="Arial Narrow" w:hAnsi="Arial Narrow"/>
          <w:b/>
          <w:sz w:val="36"/>
          <w:szCs w:val="36"/>
        </w:rPr>
        <w:t>Nfe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40169" w:rsidRPr="00875148" w:rsidRDefault="0004016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40169" w:rsidRPr="00875148" w:rsidRDefault="00040169">
      <w:pPr>
        <w:jc w:val="center"/>
        <w:rPr>
          <w:rFonts w:ascii="Arial Narrow" w:hAnsi="Arial Narrow"/>
          <w:b/>
          <w:sz w:val="48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Default="00040169">
      <w:pPr>
        <w:pStyle w:val="Cabealho"/>
        <w:rPr>
          <w:rFonts w:ascii="Arial Narrow" w:hAnsi="Arial Narrow"/>
        </w:rPr>
      </w:pPr>
    </w:p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040169" w:rsidRPr="00875148" w:rsidTr="003D4B3F"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040169" w:rsidRPr="00875148" w:rsidRDefault="0004016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04016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040169" w:rsidRPr="00875148" w:rsidRDefault="0004016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40169" w:rsidRPr="00875148" w:rsidRDefault="000401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40169" w:rsidRPr="00875148" w:rsidRDefault="0004016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40169" w:rsidRPr="00875148" w:rsidTr="003D4B3F"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</w:tcPr>
          <w:p w:rsidR="00040169" w:rsidRPr="00875148" w:rsidRDefault="00436432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040169" w:rsidRPr="00875148" w:rsidRDefault="0043643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13694" w:rsidRPr="00875148" w:rsidTr="00E1369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D54EC7" w:rsidP="00440BD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="00E13694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 e 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3694" w:rsidRPr="00875148" w:rsidRDefault="00E13694" w:rsidP="00440BD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C5069" w:rsidRPr="00875148" w:rsidTr="009C506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9C506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FA4293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069" w:rsidRPr="00875148" w:rsidRDefault="009C5069" w:rsidP="007230F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A4293" w:rsidRPr="00875148" w:rsidTr="00FA429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  <w:r w:rsidR="000D358F">
              <w:rPr>
                <w:rFonts w:ascii="Arial Narrow" w:hAnsi="Arial Narrow"/>
                <w:color w:val="0000FF"/>
                <w:lang w:val="pt-BR"/>
              </w:rPr>
              <w:t xml:space="preserve"> e prototipo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93" w:rsidRPr="00875148" w:rsidRDefault="00FA4293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040169" w:rsidRDefault="0004016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40169" w:rsidRPr="00875148" w:rsidRDefault="0004016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4016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40169" w:rsidRPr="00875148" w:rsidRDefault="0004016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040169" w:rsidRPr="00875148">
        <w:trPr>
          <w:cantSplit/>
          <w:trHeight w:val="235"/>
        </w:trPr>
        <w:tc>
          <w:tcPr>
            <w:tcW w:w="4889" w:type="dxa"/>
            <w:vMerge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40169" w:rsidRPr="00875148" w:rsidRDefault="0004016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40169" w:rsidRPr="00875148">
        <w:tc>
          <w:tcPr>
            <w:tcW w:w="4889" w:type="dxa"/>
          </w:tcPr>
          <w:p w:rsidR="00040169" w:rsidRPr="00875148" w:rsidRDefault="0004016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040169" w:rsidRPr="009540DC" w:rsidRDefault="0004016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040169" w:rsidRPr="00875148" w:rsidRDefault="00040169">
      <w:pPr>
        <w:rPr>
          <w:rFonts w:ascii="Arial Narrow" w:hAnsi="Arial Narrow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40169" w:rsidRPr="00D90C24" w:rsidRDefault="00040169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Painel Monitor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proofErr w:type="gramEnd"/>
            <w:r>
              <w:rPr>
                <w:rFonts w:ascii="Calibri" w:hAnsi="Calibri"/>
                <w:sz w:val="22"/>
                <w:szCs w:val="22"/>
              </w:rPr>
              <w:t>Nfe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040169" w:rsidRPr="00875148">
        <w:tc>
          <w:tcPr>
            <w:tcW w:w="9779" w:type="dxa"/>
          </w:tcPr>
          <w:p w:rsidR="00040169" w:rsidRPr="00875148" w:rsidRDefault="00040169" w:rsidP="003A29F1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040169" w:rsidRPr="00875148" w:rsidRDefault="00040169">
      <w:pPr>
        <w:rPr>
          <w:rFonts w:ascii="Arial Narrow" w:hAnsi="Arial Narrow"/>
        </w:rPr>
      </w:pPr>
    </w:p>
    <w:p w:rsidR="00040169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040169" w:rsidRDefault="0004016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</w:t>
      </w:r>
      <w:r w:rsidR="00EC7F93">
        <w:rPr>
          <w:rFonts w:ascii="Calibri" w:hAnsi="Calibri" w:cs="Arial"/>
          <w:color w:val="002060"/>
          <w:sz w:val="22"/>
          <w:szCs w:val="22"/>
        </w:rPr>
        <w:t>poderá utilizar qualquer um dos campos de filtro para realizar a pesquisa.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Painel tem como objetivo monitorar todas as notas enviadas a mensageria, desta forma o operador conseguirá visualizar notas envi</w:t>
      </w:r>
      <w:r w:rsidR="008D37DE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das e não retornadas, notas retornadas com seus devidos </w:t>
      </w:r>
      <w:r w:rsidRPr="00ED16FF">
        <w:rPr>
          <w:rFonts w:ascii="Calibri" w:hAnsi="Calibri" w:cs="Arial"/>
          <w:i/>
          <w:color w:val="002060"/>
          <w:sz w:val="22"/>
          <w:szCs w:val="22"/>
        </w:rPr>
        <w:t>status</w:t>
      </w:r>
      <w:r>
        <w:rPr>
          <w:rFonts w:ascii="Calibri" w:hAnsi="Calibri" w:cs="Arial"/>
          <w:color w:val="002060"/>
          <w:sz w:val="22"/>
          <w:szCs w:val="22"/>
        </w:rPr>
        <w:t xml:space="preserve"> de retorno e outros detalhes.</w:t>
      </w:r>
    </w:p>
    <w:p w:rsidR="00B01F13" w:rsidRDefault="00B01F1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consulta deverá trazer todas as informações relacionadas aos filtros conforme tela anexa no tópico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4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F6A82" w:rsidRDefault="008F6A8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tela disponibiliza a ação de selecionar as notas (resultado da pesquisa), caso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 xml:space="preserve">aja seleção de alguma nota, o botão de impressão deve realizar a impressão de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Danfes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. Caso não </w:t>
      </w:r>
      <w:r w:rsidR="009C5069">
        <w:rPr>
          <w:rFonts w:ascii="Calibri" w:hAnsi="Calibri" w:cs="Arial"/>
          <w:color w:val="002060"/>
          <w:sz w:val="22"/>
          <w:szCs w:val="22"/>
        </w:rPr>
        <w:t>h</w:t>
      </w:r>
      <w:r>
        <w:rPr>
          <w:rFonts w:ascii="Calibri" w:hAnsi="Calibri" w:cs="Arial"/>
          <w:color w:val="002060"/>
          <w:sz w:val="22"/>
          <w:szCs w:val="22"/>
        </w:rPr>
        <w:t>aja seleção, e a impressão tenha sido solicitada, deve-se imprimir o grid, resultado da pesquisa.</w: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9641" w:dyaOrig="4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191.05pt" o:ole="">
            <v:imagedata r:id="rId8" o:title=""/>
          </v:shape>
          <o:OLEObject Type="Embed" ProgID="Visio.Drawing.11" ShapeID="_x0000_i1025" DrawAspect="Content" ObjectID="_1394292662" r:id="rId9"/>
        </w:object>
      </w: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40169" w:rsidRDefault="0004016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040169" w:rsidRPr="00875148" w:rsidRDefault="0004016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40169" w:rsidRPr="00875148">
        <w:tc>
          <w:tcPr>
            <w:tcW w:w="9779" w:type="dxa"/>
          </w:tcPr>
          <w:p w:rsidR="00040169" w:rsidRPr="009540DC" w:rsidRDefault="0004016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:rsidR="00040169" w:rsidRPr="00875148" w:rsidRDefault="00040169" w:rsidP="00597006">
            <w:pPr>
              <w:rPr>
                <w:rFonts w:ascii="Arial Narrow" w:hAnsi="Arial Narrow"/>
              </w:rPr>
            </w:pPr>
          </w:p>
        </w:tc>
      </w:tr>
    </w:tbl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40169" w:rsidRPr="00875148" w:rsidRDefault="00040169" w:rsidP="00E34CC4">
      <w:pPr>
        <w:rPr>
          <w:rFonts w:ascii="Arial Narrow" w:hAnsi="Arial Narrow"/>
        </w:rPr>
      </w:pPr>
    </w:p>
    <w:p w:rsidR="00040169" w:rsidRPr="00875148" w:rsidRDefault="0004016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40169" w:rsidRPr="00875148" w:rsidRDefault="0004016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040169" w:rsidRPr="00875148" w:rsidTr="008573CA">
        <w:trPr>
          <w:trHeight w:val="314"/>
        </w:trPr>
        <w:tc>
          <w:tcPr>
            <w:tcW w:w="3136" w:type="dxa"/>
          </w:tcPr>
          <w:p w:rsidR="00040169" w:rsidRPr="00875148" w:rsidRDefault="0004016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40169" w:rsidRPr="00875148" w:rsidRDefault="0004016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40169" w:rsidRPr="00875148" w:rsidTr="008573CA">
        <w:trPr>
          <w:trHeight w:val="228"/>
        </w:trPr>
        <w:tc>
          <w:tcPr>
            <w:tcW w:w="3136" w:type="dxa"/>
          </w:tcPr>
          <w:p w:rsidR="00040169" w:rsidRPr="009540DC" w:rsidRDefault="0004016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40169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40169" w:rsidRPr="00FD0CD1" w:rsidRDefault="0004016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40169" w:rsidRPr="00875148" w:rsidRDefault="00040169" w:rsidP="008665A6">
      <w:pPr>
        <w:outlineLvl w:val="0"/>
        <w:rPr>
          <w:rFonts w:ascii="Arial Narrow" w:hAnsi="Arial Narrow" w:cs="Arial"/>
          <w:b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040169" w:rsidRPr="00875148" w:rsidTr="00092FF2">
        <w:trPr>
          <w:trHeight w:val="234"/>
        </w:trPr>
        <w:tc>
          <w:tcPr>
            <w:tcW w:w="708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40169" w:rsidRPr="009540DC" w:rsidRDefault="0004016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40169" w:rsidRPr="00875148" w:rsidTr="00092FF2">
        <w:trPr>
          <w:trHeight w:val="236"/>
        </w:trPr>
        <w:tc>
          <w:tcPr>
            <w:tcW w:w="708" w:type="dxa"/>
          </w:tcPr>
          <w:p w:rsidR="00040169" w:rsidRPr="00875148" w:rsidRDefault="0004016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40169" w:rsidRPr="00875148" w:rsidRDefault="0004016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40169" w:rsidRPr="009540DC" w:rsidRDefault="0004016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40169" w:rsidRPr="00875148" w:rsidRDefault="0004016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40169" w:rsidRPr="00875148" w:rsidRDefault="0004016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40169" w:rsidRPr="00875148" w:rsidRDefault="0004016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40169" w:rsidRPr="00875148" w:rsidRDefault="0004016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40169" w:rsidRPr="00875148">
        <w:trPr>
          <w:trHeight w:val="204"/>
        </w:trPr>
        <w:tc>
          <w:tcPr>
            <w:tcW w:w="3239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40169" w:rsidRPr="009540DC" w:rsidRDefault="0004016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40169" w:rsidRPr="00875148">
        <w:tc>
          <w:tcPr>
            <w:tcW w:w="3239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40169" w:rsidRPr="00875148" w:rsidRDefault="0004016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40169" w:rsidRPr="00875148" w:rsidRDefault="0004016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40169" w:rsidRPr="00875148" w:rsidRDefault="00040169" w:rsidP="00517854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40169" w:rsidRPr="00875148" w:rsidRDefault="0004016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040169" w:rsidRPr="00875148" w:rsidTr="008573CA">
        <w:trPr>
          <w:trHeight w:val="204"/>
        </w:trPr>
        <w:tc>
          <w:tcPr>
            <w:tcW w:w="3520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40169" w:rsidRPr="00875148" w:rsidRDefault="0004016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40169" w:rsidRPr="009540DC" w:rsidRDefault="0004016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8573CA">
        <w:tc>
          <w:tcPr>
            <w:tcW w:w="3520" w:type="dxa"/>
          </w:tcPr>
          <w:p w:rsidR="00040169" w:rsidRPr="00875148" w:rsidRDefault="0004016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40169" w:rsidRPr="00875148" w:rsidRDefault="0004016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40169" w:rsidRPr="00875148" w:rsidRDefault="0004016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116B72">
      <w:pPr>
        <w:rPr>
          <w:rFonts w:ascii="Arial Narrow" w:hAnsi="Arial Narrow"/>
        </w:rPr>
      </w:pPr>
    </w:p>
    <w:p w:rsidR="00040169" w:rsidRPr="00875148" w:rsidRDefault="0004016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040169" w:rsidRPr="00875148" w:rsidRDefault="0004016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040169" w:rsidRPr="00875148" w:rsidTr="00974529">
        <w:trPr>
          <w:trHeight w:val="204"/>
        </w:trPr>
        <w:tc>
          <w:tcPr>
            <w:tcW w:w="3493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40169" w:rsidRPr="00875148" w:rsidRDefault="0004016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40169" w:rsidRPr="009540DC" w:rsidRDefault="0004016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40169" w:rsidRPr="00875148" w:rsidTr="00974529">
        <w:tc>
          <w:tcPr>
            <w:tcW w:w="3493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40169" w:rsidRPr="00875148" w:rsidRDefault="0004016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40169" w:rsidRPr="00875148" w:rsidRDefault="0004016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40169" w:rsidRPr="00875148" w:rsidRDefault="0004016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40169" w:rsidRPr="00875148" w:rsidRDefault="0004016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040169" w:rsidRDefault="0004016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Default="0004016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Painel monitor NFe </w:t>
      </w:r>
      <w:r w:rsidRPr="00271A13">
        <w:rPr>
          <w:rFonts w:ascii="Arial Narrow" w:hAnsi="Arial Narrow"/>
          <w:b/>
        </w:rPr>
        <w:t>”</w:t>
      </w:r>
    </w:p>
    <w:p w:rsidR="00F609D6" w:rsidRDefault="00F609D6" w:rsidP="0010198B">
      <w:pPr>
        <w:ind w:left="426"/>
        <w:rPr>
          <w:rFonts w:ascii="Arial Narrow" w:hAnsi="Arial Narrow"/>
          <w:b/>
        </w:rPr>
      </w:pPr>
    </w:p>
    <w:p w:rsidR="00F609D6" w:rsidRDefault="00F609D6" w:rsidP="0010198B">
      <w:pPr>
        <w:ind w:left="426"/>
        <w:rPr>
          <w:rFonts w:ascii="Arial Narrow" w:hAnsi="Arial Narrow"/>
        </w:rPr>
      </w:pPr>
      <w:r w:rsidRPr="00F609D6">
        <w:rPr>
          <w:rFonts w:ascii="Arial Narrow" w:hAnsi="Arial Narrow"/>
        </w:rPr>
        <w:t>Filtro</w:t>
      </w:r>
      <w:r>
        <w:rPr>
          <w:rFonts w:ascii="Arial Narrow" w:hAnsi="Arial Narrow"/>
        </w:rPr>
        <w:t>: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proofErr w:type="spellStart"/>
      <w:proofErr w:type="gramStart"/>
      <w:r>
        <w:rPr>
          <w:rFonts w:ascii="Arial Narrow" w:hAnsi="Arial Narrow"/>
        </w:rPr>
        <w:t>cnpj</w:t>
      </w:r>
      <w:proofErr w:type="spellEnd"/>
      <w:proofErr w:type="gramEnd"/>
      <w:r>
        <w:rPr>
          <w:rFonts w:ascii="Arial Narrow" w:hAnsi="Arial Narrow"/>
        </w:rPr>
        <w:t xml:space="preserve"> emissor da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 de: range de datas, data de emissão da NFe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Destinatário: CPF ou CNPJ do destinatário.</w:t>
      </w:r>
    </w:p>
    <w:p w:rsidR="00F609D6" w:rsidRDefault="00F609D6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NFe: Tipos de NF-e</w:t>
      </w:r>
      <w:r w:rsidR="002F6D61">
        <w:rPr>
          <w:rFonts w:ascii="Arial Narrow" w:hAnsi="Arial Narrow"/>
        </w:rPr>
        <w:t xml:space="preserve"> (Entrada, Saida, Todos)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Número: range de números, Numero da NFe.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Chave de Acesso NF-e: identificação da chave de acesso.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Situação NF-e: situação das NFe (Aguardando Processamento, Em Processamento, Processamento Rejeitado, Aguardando Ação do Usuário, NF-e Rejeitada, NF-e Autorizada, NF-e Denegada)</w:t>
      </w:r>
    </w:p>
    <w:p w:rsidR="002F6D61" w:rsidRDefault="002F6D61" w:rsidP="00F609D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identificação do box.</w:t>
      </w:r>
    </w:p>
    <w:p w:rsidR="00F609D6" w:rsidRDefault="00F609D6" w:rsidP="0010198B">
      <w:pPr>
        <w:ind w:left="426"/>
        <w:rPr>
          <w:rFonts w:ascii="Arial Narrow" w:hAnsi="Arial Narrow"/>
        </w:rPr>
      </w:pPr>
    </w:p>
    <w:p w:rsidR="002F6D61" w:rsidRDefault="002F6D61" w:rsidP="0010198B">
      <w:pPr>
        <w:ind w:left="426"/>
        <w:rPr>
          <w:rFonts w:ascii="Arial Narrow" w:hAnsi="Arial Narrow"/>
        </w:rPr>
      </w:pPr>
    </w:p>
    <w:p w:rsidR="002F6D61" w:rsidRDefault="002F6D6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(campos não editáveis)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Nota: Numero da Nota.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Data de emissão da nota.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Emissão: tipo de emissão da nota.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Emissor: CNPJ do Emissor.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Destinatário: CNPJ do Destinatário.</w:t>
      </w:r>
    </w:p>
    <w:p w:rsidR="002F6D61" w:rsidRDefault="002F6D61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NF-e: Status da NF-e</w:t>
      </w:r>
    </w:p>
    <w:p w:rsidR="008E2A26" w:rsidRDefault="008E2A26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NF-e: Tipo de NF-e</w:t>
      </w:r>
    </w:p>
    <w:p w:rsidR="008E2A26" w:rsidRDefault="008E2A26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 Integração: ind</w:t>
      </w:r>
      <w:r w:rsidR="00DF1D88">
        <w:rPr>
          <w:rFonts w:ascii="Arial Narrow" w:hAnsi="Arial Narrow"/>
        </w:rPr>
        <w:t xml:space="preserve">icação </w:t>
      </w:r>
      <w:r w:rsidR="008D37DE">
        <w:rPr>
          <w:rFonts w:ascii="Arial Narrow" w:hAnsi="Arial Narrow"/>
        </w:rPr>
        <w:t>motivo da situação da nota</w:t>
      </w:r>
      <w:r w:rsidR="00DF1D88">
        <w:rPr>
          <w:rFonts w:ascii="Arial Narrow" w:hAnsi="Arial Narrow"/>
        </w:rPr>
        <w:t xml:space="preserve">, conforme o mouse seja posicionado nessa coluna, deve ser exibido </w:t>
      </w:r>
      <w:r w:rsidR="005261C5">
        <w:rPr>
          <w:rFonts w:ascii="Arial Narrow" w:hAnsi="Arial Narrow"/>
        </w:rPr>
        <w:t>o motivo da rejeição se for o caso.</w:t>
      </w:r>
    </w:p>
    <w:p w:rsidR="008E2A26" w:rsidRDefault="008E2A26" w:rsidP="002F6D6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 para imprimir o item selecionado.</w:t>
      </w:r>
    </w:p>
    <w:p w:rsidR="008E2A26" w:rsidRDefault="008E2A26" w:rsidP="008E2A26">
      <w:pPr>
        <w:rPr>
          <w:rFonts w:ascii="Arial Narrow" w:hAnsi="Arial Narrow"/>
        </w:rPr>
      </w:pPr>
    </w:p>
    <w:p w:rsidR="008E2A26" w:rsidRDefault="008E2A26" w:rsidP="008E2A26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8E2A26" w:rsidRDefault="008E2A26" w:rsidP="008E2A2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resultado da pesquisa.</w:t>
      </w:r>
    </w:p>
    <w:p w:rsidR="008E2A26" w:rsidRDefault="008E2A26" w:rsidP="008E2A2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FA4293" w:rsidRDefault="00FA4293" w:rsidP="008E2A2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 Seleção: Imprime conforme seleção feita.</w:t>
      </w:r>
    </w:p>
    <w:p w:rsidR="008E2A26" w:rsidRDefault="008E2A26" w:rsidP="008E2A26">
      <w:pPr>
        <w:rPr>
          <w:rFonts w:ascii="Arial Narrow" w:hAnsi="Arial Narrow"/>
        </w:rPr>
      </w:pPr>
    </w:p>
    <w:p w:rsidR="002F6D61" w:rsidRPr="00F609D6" w:rsidRDefault="002F6D61" w:rsidP="0010198B">
      <w:pPr>
        <w:ind w:left="426"/>
        <w:rPr>
          <w:rFonts w:ascii="Arial Narrow" w:hAnsi="Arial Narrow"/>
        </w:rPr>
      </w:pPr>
    </w:p>
    <w:p w:rsidR="00040169" w:rsidRDefault="00FA429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 id="_x0000_i1026" type="#_x0000_t75" style="width:481.4pt;height:283.75pt">
            <v:imagedata r:id="rId10" o:title=""/>
          </v:shape>
        </w:pict>
      </w: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Default="00040169" w:rsidP="0010198B">
      <w:pPr>
        <w:ind w:left="426"/>
        <w:rPr>
          <w:rFonts w:ascii="Arial Narrow" w:hAnsi="Arial Narrow"/>
        </w:rPr>
      </w:pPr>
    </w:p>
    <w:p w:rsidR="00040169" w:rsidRPr="00875148" w:rsidRDefault="00040169" w:rsidP="0010198B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40169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040169" w:rsidRPr="00875148" w:rsidRDefault="0004016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40169" w:rsidRPr="00875148" w:rsidRDefault="0004016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40169" w:rsidRDefault="0004016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40169" w:rsidRPr="001E5B29" w:rsidRDefault="00040169" w:rsidP="001E5B29">
      <w:pPr>
        <w:pStyle w:val="TCTips"/>
        <w:ind w:firstLine="720"/>
        <w:rPr>
          <w:i w:val="0"/>
        </w:rPr>
      </w:pPr>
    </w:p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40169" w:rsidRPr="00B978C8" w:rsidRDefault="00040169" w:rsidP="00B978C8"/>
    <w:p w:rsidR="00040169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40169" w:rsidRPr="00B978C8" w:rsidRDefault="00040169" w:rsidP="00B978C8"/>
    <w:p w:rsidR="00040169" w:rsidRPr="00875148" w:rsidRDefault="0004016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40169" w:rsidRPr="00875148" w:rsidRDefault="0004016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40169" w:rsidRPr="009540DC" w:rsidRDefault="000401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4016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4016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  <w:lang w:val="es-ES_tradnl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04016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</w:tcPr>
          <w:p w:rsidR="00040169" w:rsidRPr="009540DC" w:rsidRDefault="000401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40169" w:rsidRPr="009540DC" w:rsidRDefault="000401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4016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40169" w:rsidRPr="00875148" w:rsidRDefault="000401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040169" w:rsidRPr="00875148" w:rsidRDefault="0004016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40169" w:rsidRPr="00875148" w:rsidRDefault="0004016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00716A">
      <w:pPr>
        <w:rPr>
          <w:rFonts w:ascii="Arial Narrow" w:hAnsi="Arial Narrow"/>
        </w:rPr>
      </w:pPr>
    </w:p>
    <w:p w:rsidR="00040169" w:rsidRPr="00875148" w:rsidRDefault="0004016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40169" w:rsidRPr="00875148" w:rsidRDefault="0004016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40169" w:rsidRPr="00875148" w:rsidRDefault="0004016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40169" w:rsidRPr="00875148" w:rsidRDefault="0004016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40169" w:rsidRPr="00875148" w:rsidRDefault="00040169" w:rsidP="00A14994">
      <w:pPr>
        <w:rPr>
          <w:rFonts w:ascii="Arial Narrow" w:hAnsi="Arial Narrow"/>
        </w:rPr>
      </w:pPr>
    </w:p>
    <w:p w:rsidR="00040169" w:rsidRPr="00875148" w:rsidRDefault="0004016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p w:rsidR="00040169" w:rsidRPr="00875148" w:rsidRDefault="0004016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040169" w:rsidRPr="00875148">
        <w:tc>
          <w:tcPr>
            <w:tcW w:w="579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40169" w:rsidRPr="00875148" w:rsidRDefault="0004016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579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40169" w:rsidRPr="00875148" w:rsidRDefault="00040169" w:rsidP="002552D5">
      <w:pPr>
        <w:rPr>
          <w:rFonts w:ascii="Arial Narrow" w:hAnsi="Arial Narrow"/>
        </w:rPr>
      </w:pPr>
    </w:p>
    <w:p w:rsidR="00040169" w:rsidRPr="00875148" w:rsidRDefault="0004016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040169" w:rsidRPr="00875148">
        <w:tc>
          <w:tcPr>
            <w:tcW w:w="1844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40169" w:rsidRPr="00875148" w:rsidRDefault="0004016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40169" w:rsidRPr="00875148">
        <w:tc>
          <w:tcPr>
            <w:tcW w:w="1844" w:type="dxa"/>
          </w:tcPr>
          <w:p w:rsidR="00040169" w:rsidRPr="00875148" w:rsidRDefault="0004016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40169" w:rsidRPr="00875148" w:rsidRDefault="0004016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40169" w:rsidRPr="00875148" w:rsidRDefault="0004016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40169" w:rsidRPr="00875148" w:rsidRDefault="00040169">
      <w:pPr>
        <w:pStyle w:val="TCTips"/>
        <w:rPr>
          <w:rFonts w:ascii="Arial Narrow" w:hAnsi="Arial Narrow"/>
          <w:i w:val="0"/>
        </w:rPr>
      </w:pPr>
    </w:p>
    <w:sectPr w:rsidR="00040169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273" w:rsidRDefault="00C91273">
      <w:r>
        <w:separator/>
      </w:r>
    </w:p>
  </w:endnote>
  <w:endnote w:type="continuationSeparator" w:id="0">
    <w:p w:rsidR="00C91273" w:rsidRDefault="00C9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169" w:rsidRDefault="0004016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C24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C24D4">
      <w:rPr>
        <w:rStyle w:val="Nmerodepgina"/>
        <w:rFonts w:ascii="Arial" w:hAnsi="Arial"/>
        <w:snapToGrid w:val="0"/>
      </w:rPr>
      <w:fldChar w:fldCharType="separate"/>
    </w:r>
    <w:r w:rsidR="000D358F">
      <w:rPr>
        <w:rStyle w:val="Nmerodepgina"/>
        <w:rFonts w:ascii="Arial" w:hAnsi="Arial"/>
        <w:noProof/>
        <w:snapToGrid w:val="0"/>
      </w:rPr>
      <w:t>1</w:t>
    </w:r>
    <w:r w:rsidR="00CC24D4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C24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C24D4">
      <w:rPr>
        <w:rStyle w:val="Nmerodepgina"/>
        <w:rFonts w:ascii="Arial" w:hAnsi="Arial"/>
        <w:snapToGrid w:val="0"/>
      </w:rPr>
      <w:fldChar w:fldCharType="separate"/>
    </w:r>
    <w:r w:rsidR="000D358F">
      <w:rPr>
        <w:rStyle w:val="Nmerodepgina"/>
        <w:rFonts w:ascii="Arial" w:hAnsi="Arial"/>
        <w:noProof/>
        <w:snapToGrid w:val="0"/>
      </w:rPr>
      <w:t>8</w:t>
    </w:r>
    <w:r w:rsidR="00CC24D4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273" w:rsidRDefault="00C91273">
      <w:r>
        <w:separator/>
      </w:r>
    </w:p>
  </w:footnote>
  <w:footnote w:type="continuationSeparator" w:id="0">
    <w:p w:rsidR="00C91273" w:rsidRDefault="00C91273">
      <w:r>
        <w:continuationSeparator/>
      </w:r>
    </w:p>
  </w:footnote>
  <w:footnote w:id="1">
    <w:p w:rsidR="00040169" w:rsidRDefault="0004016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040169" w:rsidRDefault="0004016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040169" w:rsidRDefault="00040169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040169" w:rsidRDefault="0004016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040169" w:rsidRDefault="0004016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040169" w:rsidRDefault="00040169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040169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040169" w:rsidRPr="009540DC" w:rsidRDefault="00C9127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0.25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040169" w:rsidRPr="009540DC" w:rsidRDefault="0004016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040169">
      <w:trPr>
        <w:cantSplit/>
        <w:trHeight w:val="337"/>
        <w:jc w:val="center"/>
      </w:trPr>
      <w:tc>
        <w:tcPr>
          <w:tcW w:w="2089" w:type="dxa"/>
          <w:vMerge/>
        </w:tcPr>
        <w:p w:rsidR="00040169" w:rsidRPr="009540DC" w:rsidRDefault="0004016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040169" w:rsidRPr="009540DC" w:rsidRDefault="0004016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040169" w:rsidRPr="009540DC" w:rsidRDefault="0004016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04016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40169" w:rsidRPr="009540DC" w:rsidRDefault="000401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040169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40169" w:rsidRPr="009540DC" w:rsidRDefault="0004016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040169" w:rsidRDefault="000401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169"/>
    <w:rsid w:val="000408DB"/>
    <w:rsid w:val="000425DB"/>
    <w:rsid w:val="00043B76"/>
    <w:rsid w:val="0005102B"/>
    <w:rsid w:val="0005233D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8F"/>
    <w:rsid w:val="000E1C8C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5497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B03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A65E1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2F6D61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25AC"/>
    <w:rsid w:val="00313C02"/>
    <w:rsid w:val="0031420D"/>
    <w:rsid w:val="00315652"/>
    <w:rsid w:val="00321262"/>
    <w:rsid w:val="00321FF4"/>
    <w:rsid w:val="00324DF4"/>
    <w:rsid w:val="0032615C"/>
    <w:rsid w:val="003324E3"/>
    <w:rsid w:val="00343E85"/>
    <w:rsid w:val="0034692E"/>
    <w:rsid w:val="00346E2C"/>
    <w:rsid w:val="00352574"/>
    <w:rsid w:val="00360B96"/>
    <w:rsid w:val="0036483C"/>
    <w:rsid w:val="00370AA5"/>
    <w:rsid w:val="00373053"/>
    <w:rsid w:val="003735EF"/>
    <w:rsid w:val="003753C5"/>
    <w:rsid w:val="003814DB"/>
    <w:rsid w:val="0038232D"/>
    <w:rsid w:val="00385FB7"/>
    <w:rsid w:val="003878F7"/>
    <w:rsid w:val="00390056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285E"/>
    <w:rsid w:val="004046FE"/>
    <w:rsid w:val="00406C5E"/>
    <w:rsid w:val="0040743C"/>
    <w:rsid w:val="00407BCF"/>
    <w:rsid w:val="0041262B"/>
    <w:rsid w:val="004150D4"/>
    <w:rsid w:val="00415F64"/>
    <w:rsid w:val="00425CF6"/>
    <w:rsid w:val="00432241"/>
    <w:rsid w:val="00436432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5C8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3E0E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61C5"/>
    <w:rsid w:val="00533434"/>
    <w:rsid w:val="00533709"/>
    <w:rsid w:val="005342FA"/>
    <w:rsid w:val="00534FAE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082E"/>
    <w:rsid w:val="005B56C8"/>
    <w:rsid w:val="005B57DE"/>
    <w:rsid w:val="005B5AF7"/>
    <w:rsid w:val="005B5C2A"/>
    <w:rsid w:val="005B5C5F"/>
    <w:rsid w:val="005B7EC3"/>
    <w:rsid w:val="005C23C6"/>
    <w:rsid w:val="005C2ABC"/>
    <w:rsid w:val="005C4D3B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54AC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37DE"/>
    <w:rsid w:val="008D53D2"/>
    <w:rsid w:val="008D5D89"/>
    <w:rsid w:val="008D7370"/>
    <w:rsid w:val="008D79AC"/>
    <w:rsid w:val="008E04FA"/>
    <w:rsid w:val="008E2A26"/>
    <w:rsid w:val="008E31C4"/>
    <w:rsid w:val="008E6D40"/>
    <w:rsid w:val="008F0069"/>
    <w:rsid w:val="008F42D5"/>
    <w:rsid w:val="008F548F"/>
    <w:rsid w:val="008F5D03"/>
    <w:rsid w:val="008F6A82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576C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C5069"/>
    <w:rsid w:val="009D0684"/>
    <w:rsid w:val="009D3DD8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07A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1F13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2AEF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93D"/>
    <w:rsid w:val="00BB189E"/>
    <w:rsid w:val="00BB1E23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B31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1273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24D4"/>
    <w:rsid w:val="00CC356D"/>
    <w:rsid w:val="00CC628B"/>
    <w:rsid w:val="00CD7A51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4EC7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6676"/>
    <w:rsid w:val="00DE31D7"/>
    <w:rsid w:val="00DE7021"/>
    <w:rsid w:val="00DE7252"/>
    <w:rsid w:val="00DF092E"/>
    <w:rsid w:val="00DF1D88"/>
    <w:rsid w:val="00DF4D9A"/>
    <w:rsid w:val="00DF57AA"/>
    <w:rsid w:val="00E00549"/>
    <w:rsid w:val="00E0054C"/>
    <w:rsid w:val="00E006B2"/>
    <w:rsid w:val="00E0408D"/>
    <w:rsid w:val="00E0494C"/>
    <w:rsid w:val="00E060E1"/>
    <w:rsid w:val="00E13694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C7F93"/>
    <w:rsid w:val="00ED16FF"/>
    <w:rsid w:val="00ED1B21"/>
    <w:rsid w:val="00ED4391"/>
    <w:rsid w:val="00ED439D"/>
    <w:rsid w:val="00ED5B4E"/>
    <w:rsid w:val="00EE251C"/>
    <w:rsid w:val="00EE3B50"/>
    <w:rsid w:val="00EE76B3"/>
    <w:rsid w:val="00EF2883"/>
    <w:rsid w:val="00EF2DC2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09D6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E79"/>
    <w:rsid w:val="00F937C5"/>
    <w:rsid w:val="00F94EFF"/>
    <w:rsid w:val="00F94FE3"/>
    <w:rsid w:val="00F96D18"/>
    <w:rsid w:val="00FA0719"/>
    <w:rsid w:val="00FA0D48"/>
    <w:rsid w:val="00FA4293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9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128</TotalTime>
  <Pages>8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20</cp:revision>
  <cp:lastPrinted>2009-11-19T20:24:00Z</cp:lastPrinted>
  <dcterms:created xsi:type="dcterms:W3CDTF">2012-01-03T17:42:00Z</dcterms:created>
  <dcterms:modified xsi:type="dcterms:W3CDTF">2012-03-26T21:44:00Z</dcterms:modified>
</cp:coreProperties>
</file>