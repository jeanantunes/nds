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</w:t>
      </w:r>
      <w:r w:rsidR="001930AC">
        <w:rPr>
          <w:rFonts w:ascii="Arial Narrow" w:hAnsi="Arial Narrow"/>
          <w:b/>
          <w:sz w:val="36"/>
          <w:szCs w:val="36"/>
        </w:rPr>
        <w:t>62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E7654E">
        <w:rPr>
          <w:rFonts w:ascii="Arial Narrow" w:hAnsi="Arial Narrow"/>
          <w:b/>
          <w:sz w:val="36"/>
          <w:szCs w:val="36"/>
        </w:rPr>
        <w:t>Fiador</w:t>
      </w:r>
      <w:r w:rsidR="001930AC">
        <w:rPr>
          <w:rFonts w:ascii="Arial Narrow" w:hAnsi="Arial Narrow"/>
          <w:b/>
          <w:sz w:val="36"/>
          <w:szCs w:val="36"/>
        </w:rPr>
        <w:t xml:space="preserve"> – Pessoa Jurídica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AC71D7" w:rsidP="0060535B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60535B">
              <w:rPr>
                <w:rFonts w:ascii="Arial Narrow" w:hAnsi="Arial Narrow"/>
                <w:color w:val="0000FF"/>
                <w:lang w:val="es-ES_tradnl"/>
              </w:rPr>
              <w:t>9</w:t>
            </w:r>
            <w:r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</w:tcPr>
          <w:p w:rsidR="00DD7C0F" w:rsidRPr="00875148" w:rsidRDefault="00AC71D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AC71D7" w:rsidP="00AC71D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AC71D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D7C0F" w:rsidRPr="00875148" w:rsidRDefault="00AC71D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D201A" w:rsidRPr="00875148" w:rsidTr="006D201A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201A" w:rsidRPr="00875148" w:rsidRDefault="006D201A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201A" w:rsidRPr="00875148" w:rsidRDefault="006D201A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201A" w:rsidRPr="00875148" w:rsidRDefault="006D201A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201A" w:rsidRPr="00875148" w:rsidRDefault="006D201A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201A" w:rsidRPr="00875148" w:rsidRDefault="006D201A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E15F1" w:rsidRPr="00875148" w:rsidTr="008E15F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5F1" w:rsidRPr="00875148" w:rsidRDefault="008E15F1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5F1" w:rsidRPr="00875148" w:rsidRDefault="008E15F1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5F1" w:rsidRPr="00875148" w:rsidRDefault="008E15F1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5F1" w:rsidRPr="00875148" w:rsidRDefault="008E15F1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5F1" w:rsidRPr="00875148" w:rsidRDefault="008E15F1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47FEB" w:rsidRPr="00875148" w:rsidTr="00F47FE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FEB" w:rsidRPr="00875148" w:rsidRDefault="00F47FEB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</w:t>
            </w:r>
            <w:r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FEB" w:rsidRPr="00875148" w:rsidRDefault="00F47FEB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FEB" w:rsidRPr="00875148" w:rsidRDefault="00F47FEB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FEB" w:rsidRPr="00875148" w:rsidRDefault="00F47FEB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FEB" w:rsidRPr="00875148" w:rsidRDefault="00F47FEB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AC71D7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E7654E">
              <w:rPr>
                <w:rFonts w:ascii="Arial Narrow" w:hAnsi="Arial Narrow" w:cs="Arial"/>
                <w:color w:val="002060"/>
                <w:sz w:val="22"/>
                <w:szCs w:val="22"/>
              </w:rPr>
              <w:t>Fiador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841058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do tipo </w:t>
            </w:r>
            <w:r w:rsidR="00AC71D7">
              <w:rPr>
                <w:rFonts w:ascii="Arial Narrow" w:hAnsi="Arial Narrow" w:cs="Arial"/>
                <w:color w:val="002060"/>
                <w:sz w:val="22"/>
                <w:szCs w:val="22"/>
              </w:rPr>
              <w:t>jurídica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AC71D7" w:rsidRDefault="00AC71D7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usuário irá entrar com o nome ou o CPF/CNPJ para consultar um fiador cadastrado.</w:t>
      </w:r>
    </w:p>
    <w:p w:rsidR="00AC71D7" w:rsidRDefault="00AC71D7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incluir um novo Fiador, o usuário deve selecionar CPF ou CNPJ para que seja</w:t>
      </w:r>
      <w:r w:rsidR="00B870B2">
        <w:rPr>
          <w:rFonts w:ascii="Arial Narrow" w:hAnsi="Arial Narrow" w:cs="Arial"/>
          <w:color w:val="002060"/>
          <w:sz w:val="22"/>
          <w:szCs w:val="22"/>
        </w:rPr>
        <w:t>m</w:t>
      </w:r>
      <w:r>
        <w:rPr>
          <w:rFonts w:ascii="Arial Narrow" w:hAnsi="Arial Narrow" w:cs="Arial"/>
          <w:color w:val="002060"/>
          <w:sz w:val="22"/>
          <w:szCs w:val="22"/>
        </w:rPr>
        <w:t xml:space="preserve"> exibido</w:t>
      </w:r>
      <w:r w:rsidR="00B870B2">
        <w:rPr>
          <w:rFonts w:ascii="Arial Narrow" w:hAnsi="Arial Narrow" w:cs="Arial"/>
          <w:color w:val="002060"/>
          <w:sz w:val="22"/>
          <w:szCs w:val="22"/>
        </w:rPr>
        <w:t>s</w:t>
      </w:r>
      <w:r>
        <w:rPr>
          <w:rFonts w:ascii="Arial Narrow" w:hAnsi="Arial Narrow" w:cs="Arial"/>
          <w:color w:val="002060"/>
          <w:sz w:val="22"/>
          <w:szCs w:val="22"/>
        </w:rPr>
        <w:t xml:space="preserve"> os campos </w:t>
      </w:r>
      <w:r w:rsidR="00B870B2">
        <w:rPr>
          <w:rFonts w:ascii="Arial Narrow" w:hAnsi="Arial Narrow" w:cs="Arial"/>
          <w:color w:val="002060"/>
          <w:sz w:val="22"/>
          <w:szCs w:val="22"/>
        </w:rPr>
        <w:t>relacionados a esses tipos de cadastro.</w:t>
      </w:r>
    </w:p>
    <w:p w:rsidR="00B870B2" w:rsidRDefault="00B870B2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incluir um fiador o sistema deve considerar como inicio da atividade a data do sistema.</w:t>
      </w:r>
    </w:p>
    <w:p w:rsidR="00E22DEA" w:rsidRDefault="00E22DEA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Uma pessoa cadastrada poderá ter </w:t>
      </w:r>
      <w:r w:rsidR="003A22C6">
        <w:rPr>
          <w:rFonts w:ascii="Arial Narrow" w:hAnsi="Arial Narrow" w:cs="Arial"/>
          <w:color w:val="002060"/>
          <w:sz w:val="22"/>
          <w:szCs w:val="22"/>
        </w:rPr>
        <w:t xml:space="preserve">apenas </w:t>
      </w:r>
      <w:r>
        <w:rPr>
          <w:rFonts w:ascii="Arial Narrow" w:hAnsi="Arial Narrow" w:cs="Arial"/>
          <w:color w:val="002060"/>
          <w:sz w:val="22"/>
          <w:szCs w:val="22"/>
        </w:rPr>
        <w:t xml:space="preserve">um </w:t>
      </w:r>
      <w:r w:rsidR="00415FEE">
        <w:rPr>
          <w:rFonts w:ascii="Arial Narrow" w:hAnsi="Arial Narrow" w:cs="Arial"/>
          <w:color w:val="002060"/>
          <w:sz w:val="22"/>
          <w:szCs w:val="22"/>
        </w:rPr>
        <w:t>F</w:t>
      </w:r>
      <w:r w:rsidR="00E7654E">
        <w:rPr>
          <w:rFonts w:ascii="Arial Narrow" w:hAnsi="Arial Narrow" w:cs="Arial"/>
          <w:color w:val="002060"/>
          <w:sz w:val="22"/>
          <w:szCs w:val="22"/>
        </w:rPr>
        <w:t>iador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62DD3">
        <w:rPr>
          <w:rFonts w:ascii="Arial Narrow" w:hAnsi="Arial Narrow" w:cs="Arial"/>
          <w:color w:val="002060"/>
          <w:sz w:val="22"/>
          <w:szCs w:val="22"/>
        </w:rPr>
        <w:t>relacionado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757A6D" w:rsidRDefault="00757A6D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Nesse cadastro deverá haver possibilidade de indicar um sócio principal, um endereço principal, um telefone principal a esse fiador.</w:t>
      </w:r>
    </w:p>
    <w:p w:rsidR="00757A6D" w:rsidRDefault="00757A6D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 haver possibilidade associar ou desassociar o fiador a uma ou mais cotas já cadastradas.</w:t>
      </w:r>
    </w:p>
    <w:p w:rsidR="006D201A" w:rsidRDefault="006D201A" w:rsidP="006D201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A875E2">
        <w:rPr>
          <w:rFonts w:ascii="Arial Narrow" w:hAnsi="Arial Narrow" w:cs="Arial"/>
          <w:color w:val="002060"/>
          <w:sz w:val="22"/>
          <w:szCs w:val="22"/>
        </w:rPr>
        <w:t xml:space="preserve">Um fiador pode ser relacionado </w:t>
      </w:r>
      <w:proofErr w:type="gramStart"/>
      <w:r w:rsidRPr="00A875E2">
        <w:rPr>
          <w:rFonts w:ascii="Arial Narrow" w:hAnsi="Arial Narrow" w:cs="Arial"/>
          <w:color w:val="002060"/>
          <w:sz w:val="22"/>
          <w:szCs w:val="22"/>
        </w:rPr>
        <w:t>à</w:t>
      </w:r>
      <w:proofErr w:type="gramEnd"/>
      <w:r w:rsidRPr="00A875E2">
        <w:rPr>
          <w:rFonts w:ascii="Arial Narrow" w:hAnsi="Arial Narrow" w:cs="Arial"/>
          <w:color w:val="002060"/>
          <w:sz w:val="22"/>
          <w:szCs w:val="22"/>
        </w:rPr>
        <w:t xml:space="preserve"> várias cotas, porém uma cota não pode ter mais de um fiador.</w:t>
      </w:r>
    </w:p>
    <w:p w:rsidR="006D201A" w:rsidRDefault="006D201A" w:rsidP="006D201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exclusão devem-se levar em conta todos os relacionamentos feitos para um determinado registro para que não haja quebra relacional do banco de dados.</w:t>
      </w: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204D61" w:rsidRDefault="00204D61" w:rsidP="00204D61">
      <w:pPr>
        <w:pStyle w:val="PargrafodaLista"/>
        <w:ind w:left="360"/>
      </w:pPr>
    </w:p>
    <w:p w:rsidR="00204D61" w:rsidRDefault="00204D61" w:rsidP="00204D61">
      <w:pPr>
        <w:pStyle w:val="PargrafodaLista"/>
        <w:ind w:left="360"/>
      </w:pPr>
      <w:r>
        <w:t>Filtro para consulta:</w:t>
      </w:r>
    </w:p>
    <w:p w:rsidR="006D201A" w:rsidRDefault="006D201A" w:rsidP="00204D61">
      <w:pPr>
        <w:pStyle w:val="PargrafodaLista"/>
        <w:ind w:left="360"/>
      </w:pP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fiador.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CPF/CNPJ: </w:t>
      </w:r>
      <w:proofErr w:type="spellStart"/>
      <w:proofErr w:type="gramStart"/>
      <w:r>
        <w:rPr>
          <w:rFonts w:ascii="Arial Narrow" w:hAnsi="Arial Narrow"/>
        </w:rPr>
        <w:t>cpf</w:t>
      </w:r>
      <w:proofErr w:type="spellEnd"/>
      <w:proofErr w:type="gramEnd"/>
      <w:r>
        <w:rPr>
          <w:rFonts w:ascii="Arial Narrow" w:hAnsi="Arial Narrow"/>
        </w:rPr>
        <w:t xml:space="preserve"> ou </w:t>
      </w:r>
      <w:proofErr w:type="spellStart"/>
      <w:r>
        <w:rPr>
          <w:rFonts w:ascii="Arial Narrow" w:hAnsi="Arial Narrow"/>
        </w:rPr>
        <w:t>cnpj</w:t>
      </w:r>
      <w:proofErr w:type="spellEnd"/>
      <w:r>
        <w:rPr>
          <w:rFonts w:ascii="Arial Narrow" w:hAnsi="Arial Narrow"/>
        </w:rPr>
        <w:t xml:space="preserve"> do fiador</w:t>
      </w:r>
      <w:r w:rsidR="0052155F">
        <w:rPr>
          <w:rFonts w:ascii="Arial Narrow" w:hAnsi="Arial Narrow"/>
        </w:rPr>
        <w:t xml:space="preserve"> (para efeito de pesquisa, localizar </w:t>
      </w:r>
      <w:proofErr w:type="spellStart"/>
      <w:r w:rsidR="0052155F">
        <w:rPr>
          <w:rFonts w:ascii="Arial Narrow" w:hAnsi="Arial Narrow"/>
        </w:rPr>
        <w:t>cpf</w:t>
      </w:r>
      <w:proofErr w:type="spellEnd"/>
      <w:r w:rsidR="0052155F">
        <w:rPr>
          <w:rFonts w:ascii="Arial Narrow" w:hAnsi="Arial Narrow"/>
        </w:rPr>
        <w:t xml:space="preserve"> ou </w:t>
      </w:r>
      <w:proofErr w:type="spellStart"/>
      <w:r w:rsidR="0052155F">
        <w:rPr>
          <w:rFonts w:ascii="Arial Narrow" w:hAnsi="Arial Narrow"/>
        </w:rPr>
        <w:t>cnpj</w:t>
      </w:r>
      <w:proofErr w:type="spellEnd"/>
      <w:r w:rsidR="0052155F">
        <w:rPr>
          <w:rFonts w:ascii="Arial Narrow" w:hAnsi="Arial Narrow"/>
        </w:rPr>
        <w:t xml:space="preserve"> assim que perder o foco do campo).</w:t>
      </w:r>
    </w:p>
    <w:p w:rsidR="006D201A" w:rsidRDefault="006D201A" w:rsidP="006D201A">
      <w:pPr>
        <w:ind w:left="1146"/>
        <w:rPr>
          <w:rFonts w:ascii="Arial Narrow" w:hAnsi="Arial Narrow"/>
        </w:rPr>
      </w:pPr>
    </w:p>
    <w:p w:rsidR="006D201A" w:rsidRDefault="006D201A" w:rsidP="006D201A">
      <w:pPr>
        <w:ind w:left="114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do fiador, conforme retorno do cadastro.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fiador, conforme retorno do cadastro.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CPF/CNPJ: </w:t>
      </w:r>
      <w:proofErr w:type="spellStart"/>
      <w:proofErr w:type="gramStart"/>
      <w:r>
        <w:rPr>
          <w:rFonts w:ascii="Arial Narrow" w:hAnsi="Arial Narrow"/>
        </w:rPr>
        <w:t>cpf</w:t>
      </w:r>
      <w:proofErr w:type="spellEnd"/>
      <w:proofErr w:type="gramEnd"/>
      <w:r>
        <w:rPr>
          <w:rFonts w:ascii="Arial Narrow" w:hAnsi="Arial Narrow"/>
        </w:rPr>
        <w:t xml:space="preserve"> ou </w:t>
      </w:r>
      <w:proofErr w:type="spellStart"/>
      <w:r>
        <w:rPr>
          <w:rFonts w:ascii="Arial Narrow" w:hAnsi="Arial Narrow"/>
        </w:rPr>
        <w:t>cnpj</w:t>
      </w:r>
      <w:proofErr w:type="spellEnd"/>
      <w:r>
        <w:rPr>
          <w:rFonts w:ascii="Arial Narrow" w:hAnsi="Arial Narrow"/>
        </w:rPr>
        <w:t xml:space="preserve"> do fiador, conforme retorno do cadastro.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RG/Inscrição Estadual: </w:t>
      </w:r>
      <w:proofErr w:type="spellStart"/>
      <w:proofErr w:type="gramStart"/>
      <w:r>
        <w:rPr>
          <w:rFonts w:ascii="Arial Narrow" w:hAnsi="Arial Narrow"/>
        </w:rPr>
        <w:t>rg</w:t>
      </w:r>
      <w:proofErr w:type="spellEnd"/>
      <w:proofErr w:type="gramEnd"/>
      <w:r>
        <w:rPr>
          <w:rFonts w:ascii="Arial Narrow" w:hAnsi="Arial Narrow"/>
        </w:rPr>
        <w:t xml:space="preserve"> ou inscrição estadual do fiador, conforme retorno do cadastro.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Telefone: Telefone do fiador, conforme retorno do cadastro</w:t>
      </w:r>
      <w:r w:rsidR="00F47FEB">
        <w:rPr>
          <w:rFonts w:ascii="Arial Narrow" w:hAnsi="Arial Narrow"/>
        </w:rPr>
        <w:t xml:space="preserve"> (indicado como principal, caso não tenha, pegar o primeiro cadastrado)</w:t>
      </w:r>
      <w:r>
        <w:rPr>
          <w:rFonts w:ascii="Arial Narrow" w:hAnsi="Arial Narrow"/>
        </w:rPr>
        <w:t>.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E-mail: </w:t>
      </w: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 do fiador, conforme retorno do cadastro.</w:t>
      </w:r>
    </w:p>
    <w:p w:rsidR="006D201A" w:rsidRDefault="006D201A" w:rsidP="006D20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Ação: Ação para alterar ou excluir o fiador selecionado.</w:t>
      </w:r>
    </w:p>
    <w:p w:rsidR="00204D61" w:rsidRDefault="00204D61" w:rsidP="00204D61">
      <w:pPr>
        <w:pStyle w:val="PargrafodaLista"/>
        <w:ind w:left="360"/>
      </w:pPr>
    </w:p>
    <w:p w:rsidR="00204D61" w:rsidRDefault="00204D61" w:rsidP="00204D61">
      <w:pPr>
        <w:pStyle w:val="PargrafodaLista"/>
        <w:ind w:left="360"/>
      </w:pPr>
      <w:r>
        <w:t>Dados para cadastro:</w:t>
      </w:r>
    </w:p>
    <w:p w:rsidR="00B43C30" w:rsidRDefault="00B43C30" w:rsidP="00B43C30">
      <w:pPr>
        <w:ind w:firstLine="720"/>
        <w:rPr>
          <w:b/>
        </w:rPr>
      </w:pPr>
    </w:p>
    <w:p w:rsidR="00B43C30" w:rsidRPr="003970ED" w:rsidRDefault="00B43C30" w:rsidP="003970ED">
      <w:pPr>
        <w:ind w:left="66" w:firstLine="654"/>
        <w:rPr>
          <w:rFonts w:ascii="Arial Narrow" w:hAnsi="Arial Narrow"/>
          <w:b/>
        </w:rPr>
      </w:pPr>
      <w:r w:rsidRPr="003970ED">
        <w:rPr>
          <w:rFonts w:ascii="Arial Narrow" w:hAnsi="Arial Narrow"/>
          <w:b/>
        </w:rPr>
        <w:t>ABA DADOS CADASTRAIS</w:t>
      </w:r>
    </w:p>
    <w:p w:rsidR="00B43C30" w:rsidRDefault="00B43C30" w:rsidP="00B43C30">
      <w:pPr>
        <w:rPr>
          <w:b/>
        </w:rPr>
      </w:pPr>
    </w:p>
    <w:tbl>
      <w:tblPr>
        <w:tblStyle w:val="SombreamentoClaro-nfase11"/>
        <w:tblW w:w="0" w:type="auto"/>
        <w:tblInd w:w="923" w:type="dxa"/>
        <w:tblLook w:val="04A0" w:firstRow="1" w:lastRow="0" w:firstColumn="1" w:lastColumn="0" w:noHBand="0" w:noVBand="1"/>
      </w:tblPr>
      <w:tblGrid>
        <w:gridCol w:w="4666"/>
        <w:gridCol w:w="2741"/>
      </w:tblGrid>
      <w:tr w:rsidR="00B43C30" w:rsidRPr="00FC750E" w:rsidTr="00397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FC750E" w:rsidRDefault="00B43C30" w:rsidP="003970ED">
            <w:pPr>
              <w:ind w:left="11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tabs>
                <w:tab w:val="left" w:pos="1377"/>
                <w:tab w:val="center" w:pos="2172"/>
              </w:tabs>
              <w:ind w:left="114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</w:t>
            </w:r>
            <w:r w:rsidR="003970ED">
              <w:rPr>
                <w:rFonts w:ascii="Arial Narrow" w:hAnsi="Arial Narrow"/>
              </w:rPr>
              <w:t>O</w:t>
            </w:r>
            <w:r>
              <w:rPr>
                <w:rFonts w:ascii="Arial Narrow" w:hAnsi="Arial Narrow"/>
              </w:rPr>
              <w:t>brigatório?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Código: Código do fiador (numero incremental)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Razão Social: Razão social do fiador</w:t>
            </w:r>
          </w:p>
        </w:tc>
        <w:tc>
          <w:tcPr>
            <w:tcW w:w="2741" w:type="dxa"/>
          </w:tcPr>
          <w:p w:rsidR="00B43C30" w:rsidRPr="003970ED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Nome Fantasia: Nome fantasia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Inscrição Estadual: Inscrição estadual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CNPJ: CNPJ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E-mail: E-mail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</w:tbl>
    <w:p w:rsidR="00B43C30" w:rsidRDefault="00B43C30" w:rsidP="00B43C30">
      <w:pPr>
        <w:rPr>
          <w:b/>
        </w:rPr>
      </w:pPr>
    </w:p>
    <w:p w:rsidR="00B43C30" w:rsidRDefault="00B43C30" w:rsidP="00B43C30"/>
    <w:p w:rsidR="00B43C30" w:rsidRPr="003970ED" w:rsidRDefault="00B43C30" w:rsidP="003970ED">
      <w:pPr>
        <w:ind w:left="66" w:firstLine="654"/>
        <w:rPr>
          <w:rFonts w:ascii="Arial Narrow" w:hAnsi="Arial Narrow"/>
          <w:b/>
        </w:rPr>
      </w:pPr>
      <w:proofErr w:type="gramStart"/>
      <w:r w:rsidRPr="003970ED">
        <w:rPr>
          <w:rFonts w:ascii="Arial Narrow" w:hAnsi="Arial Narrow"/>
          <w:b/>
        </w:rPr>
        <w:t>ABA SÓCIOS</w:t>
      </w:r>
      <w:proofErr w:type="gramEnd"/>
    </w:p>
    <w:p w:rsidR="00B43C30" w:rsidRDefault="00B43C30" w:rsidP="00B43C30">
      <w:pPr>
        <w:ind w:left="720"/>
        <w:rPr>
          <w:b/>
        </w:rPr>
      </w:pPr>
    </w:p>
    <w:tbl>
      <w:tblPr>
        <w:tblStyle w:val="SombreamentoClaro-nfase11"/>
        <w:tblW w:w="0" w:type="auto"/>
        <w:tblInd w:w="923" w:type="dxa"/>
        <w:tblLook w:val="04A0" w:firstRow="1" w:lastRow="0" w:firstColumn="1" w:lastColumn="0" w:noHBand="0" w:noVBand="1"/>
      </w:tblPr>
      <w:tblGrid>
        <w:gridCol w:w="4666"/>
        <w:gridCol w:w="2741"/>
      </w:tblGrid>
      <w:tr w:rsidR="00B43C30" w:rsidRPr="00FC750E" w:rsidTr="00397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FC750E" w:rsidRDefault="00B43C30" w:rsidP="003970ED">
            <w:pPr>
              <w:ind w:left="11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tabs>
                <w:tab w:val="left" w:pos="1377"/>
                <w:tab w:val="center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Obrigatório?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Nome: Nome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E-mail: E-mail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lastRenderedPageBreak/>
              <w:t xml:space="preserve">CPF: CPF do fiador (com máscara </w:t>
            </w:r>
            <w:proofErr w:type="spellStart"/>
            <w:proofErr w:type="gramStart"/>
            <w:r w:rsidRPr="003970ED">
              <w:rPr>
                <w:rFonts w:ascii="Arial Narrow" w:hAnsi="Arial Narrow"/>
              </w:rPr>
              <w:t>xxx.</w:t>
            </w:r>
            <w:proofErr w:type="gramEnd"/>
            <w:r w:rsidRPr="003970ED">
              <w:rPr>
                <w:rFonts w:ascii="Arial Narrow" w:hAnsi="Arial Narrow"/>
              </w:rPr>
              <w:t>xxx.xxx-xx</w:t>
            </w:r>
            <w:proofErr w:type="spellEnd"/>
            <w:r w:rsidRPr="003970ED">
              <w:rPr>
                <w:rFonts w:ascii="Arial Narrow" w:hAnsi="Arial Narrow"/>
              </w:rPr>
              <w:t>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 xml:space="preserve">RG: RG do fiador (com máscara </w:t>
            </w:r>
            <w:proofErr w:type="spellStart"/>
            <w:proofErr w:type="gramStart"/>
            <w:r w:rsidRPr="003970ED">
              <w:rPr>
                <w:rFonts w:ascii="Arial Narrow" w:hAnsi="Arial Narrow"/>
              </w:rPr>
              <w:t>xx.</w:t>
            </w:r>
            <w:proofErr w:type="gramEnd"/>
            <w:r w:rsidRPr="003970ED">
              <w:rPr>
                <w:rFonts w:ascii="Arial Narrow" w:hAnsi="Arial Narrow"/>
              </w:rPr>
              <w:t>xxx.xxx</w:t>
            </w:r>
            <w:proofErr w:type="spellEnd"/>
            <w:r w:rsidRPr="003970ED">
              <w:rPr>
                <w:rFonts w:ascii="Arial Narrow" w:hAnsi="Arial Narrow"/>
              </w:rPr>
              <w:t>-x)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 xml:space="preserve">Data nascimento: Data de nascimento do fiador (com máscara </w:t>
            </w:r>
            <w:proofErr w:type="spellStart"/>
            <w:r w:rsidRPr="003970ED">
              <w:rPr>
                <w:rFonts w:ascii="Arial Narrow" w:hAnsi="Arial Narrow"/>
              </w:rPr>
              <w:t>xx</w:t>
            </w:r>
            <w:proofErr w:type="spellEnd"/>
            <w:r w:rsidRPr="003970ED">
              <w:rPr>
                <w:rFonts w:ascii="Arial Narrow" w:hAnsi="Arial Narrow"/>
              </w:rPr>
              <w:t>/</w:t>
            </w:r>
            <w:proofErr w:type="spellStart"/>
            <w:r w:rsidRPr="003970ED">
              <w:rPr>
                <w:rFonts w:ascii="Arial Narrow" w:hAnsi="Arial Narrow"/>
              </w:rPr>
              <w:t>xx</w:t>
            </w:r>
            <w:proofErr w:type="spellEnd"/>
            <w:r w:rsidRPr="003970ED">
              <w:rPr>
                <w:rFonts w:ascii="Arial Narrow" w:hAnsi="Arial Narrow"/>
              </w:rPr>
              <w:t>/</w:t>
            </w:r>
            <w:proofErr w:type="spellStart"/>
            <w:r w:rsidRPr="003970ED">
              <w:rPr>
                <w:rFonts w:ascii="Arial Narrow" w:hAnsi="Arial Narrow"/>
              </w:rPr>
              <w:t>xx</w:t>
            </w:r>
            <w:proofErr w:type="spellEnd"/>
            <w:r w:rsidRPr="003970ED">
              <w:rPr>
                <w:rFonts w:ascii="Arial Narrow" w:hAnsi="Arial Narrow"/>
              </w:rPr>
              <w:t>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Órgão emissor: Órgão emissor do RG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UF: Unidade Federativa de emissão (com máscara XX)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 xml:space="preserve">Estado civil: Solteiro, Casado, Divorciado ou </w:t>
            </w:r>
            <w:proofErr w:type="gramStart"/>
            <w:r w:rsidRPr="003970ED">
              <w:rPr>
                <w:rFonts w:ascii="Arial Narrow" w:hAnsi="Arial Narrow"/>
              </w:rPr>
              <w:t>Viúvo</w:t>
            </w:r>
            <w:proofErr w:type="gramEnd"/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Sexo: Masculino ou Feminino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Nacionalidade: Nacionalidade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Natural: Naturalidade do fiador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0000"/>
              </w:rPr>
            </w:pP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 xml:space="preserve">Principal: </w:t>
            </w:r>
            <w:proofErr w:type="spellStart"/>
            <w:r w:rsidRPr="003970ED">
              <w:rPr>
                <w:rFonts w:ascii="Arial Narrow" w:hAnsi="Arial Narrow"/>
              </w:rPr>
              <w:t>Chechbox</w:t>
            </w:r>
            <w:proofErr w:type="spellEnd"/>
            <w:r w:rsidRPr="003970ED">
              <w:rPr>
                <w:rFonts w:ascii="Arial Narrow" w:hAnsi="Arial Narrow"/>
              </w:rPr>
              <w:t xml:space="preserve"> para definir se o sócio é o sócio principal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</w:tbl>
    <w:p w:rsidR="00B43C30" w:rsidRDefault="00B43C30" w:rsidP="00B43C30">
      <w:pPr>
        <w:ind w:left="720"/>
      </w:pPr>
    </w:p>
    <w:p w:rsidR="00B43C30" w:rsidRDefault="00B43C30" w:rsidP="00B43C30">
      <w:pPr>
        <w:ind w:left="720"/>
      </w:pPr>
    </w:p>
    <w:p w:rsidR="00B43C30" w:rsidRPr="003970ED" w:rsidRDefault="00B43C30" w:rsidP="003970ED">
      <w:pPr>
        <w:ind w:left="1146"/>
        <w:rPr>
          <w:rFonts w:ascii="Arial Narrow" w:hAnsi="Arial Narrow"/>
        </w:rPr>
      </w:pPr>
      <w:r w:rsidRPr="003970ED">
        <w:rPr>
          <w:rFonts w:ascii="Arial Narrow" w:hAnsi="Arial Narrow"/>
        </w:rPr>
        <w:t>Caso o fiador seja casado, os dados do cônjuge devem ser inseridos no formulário que surgirá:</w:t>
      </w:r>
    </w:p>
    <w:p w:rsidR="00B43C30" w:rsidRDefault="00B43C30" w:rsidP="00B43C30">
      <w:pPr>
        <w:ind w:left="720"/>
      </w:pPr>
    </w:p>
    <w:p w:rsidR="00B43C30" w:rsidRPr="00FA63ED" w:rsidRDefault="00B43C30" w:rsidP="00FA63ED">
      <w:pPr>
        <w:ind w:left="66" w:firstLine="654"/>
        <w:rPr>
          <w:rFonts w:ascii="Arial Narrow" w:hAnsi="Arial Narrow"/>
          <w:b/>
        </w:rPr>
      </w:pPr>
      <w:r w:rsidRPr="00FA63ED">
        <w:rPr>
          <w:rFonts w:ascii="Arial Narrow" w:hAnsi="Arial Narrow"/>
          <w:b/>
        </w:rPr>
        <w:t>Dados do cônjuge</w:t>
      </w:r>
    </w:p>
    <w:p w:rsidR="00B43C30" w:rsidRDefault="00DB5F03" w:rsidP="00B43C30">
      <w:pPr>
        <w:ind w:left="720"/>
      </w:pPr>
      <w:r>
        <w:t>Cônjuge será considerado como uma pessoa física no cadastro.</w:t>
      </w:r>
    </w:p>
    <w:tbl>
      <w:tblPr>
        <w:tblStyle w:val="SombreamentoClaro-nfase11"/>
        <w:tblW w:w="0" w:type="auto"/>
        <w:tblInd w:w="923" w:type="dxa"/>
        <w:tblLook w:val="04A0" w:firstRow="1" w:lastRow="0" w:firstColumn="1" w:lastColumn="0" w:noHBand="0" w:noVBand="1"/>
      </w:tblPr>
      <w:tblGrid>
        <w:gridCol w:w="4666"/>
        <w:gridCol w:w="2741"/>
      </w:tblGrid>
      <w:tr w:rsidR="00B43C30" w:rsidRPr="00FC750E" w:rsidTr="00397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FC750E" w:rsidRDefault="00B43C30" w:rsidP="003970ED">
            <w:pPr>
              <w:ind w:left="11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tabs>
                <w:tab w:val="left" w:pos="1377"/>
                <w:tab w:val="center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Obrigatório?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Nome: Nome do cônjuge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E-mail: E-mail do cônjuge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 xml:space="preserve">CPF: CPF do cônjuge (com máscara </w:t>
            </w:r>
            <w:proofErr w:type="spellStart"/>
            <w:proofErr w:type="gramStart"/>
            <w:r w:rsidRPr="003970ED">
              <w:rPr>
                <w:rFonts w:ascii="Arial Narrow" w:hAnsi="Arial Narrow"/>
              </w:rPr>
              <w:t>xxx.</w:t>
            </w:r>
            <w:proofErr w:type="gramEnd"/>
            <w:r w:rsidRPr="003970ED">
              <w:rPr>
                <w:rFonts w:ascii="Arial Narrow" w:hAnsi="Arial Narrow"/>
              </w:rPr>
              <w:t>xxx.xxx-xx</w:t>
            </w:r>
            <w:proofErr w:type="spellEnd"/>
            <w:r w:rsidRPr="003970ED">
              <w:rPr>
                <w:rFonts w:ascii="Arial Narrow" w:hAnsi="Arial Narrow"/>
              </w:rPr>
              <w:t>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 xml:space="preserve">RG: RG do cônjuge (com máscara </w:t>
            </w:r>
            <w:proofErr w:type="spellStart"/>
            <w:proofErr w:type="gramStart"/>
            <w:r w:rsidRPr="003970ED">
              <w:rPr>
                <w:rFonts w:ascii="Arial Narrow" w:hAnsi="Arial Narrow"/>
              </w:rPr>
              <w:t>xx.</w:t>
            </w:r>
            <w:proofErr w:type="gramEnd"/>
            <w:r w:rsidRPr="003970ED">
              <w:rPr>
                <w:rFonts w:ascii="Arial Narrow" w:hAnsi="Arial Narrow"/>
              </w:rPr>
              <w:t>xxx.xxx</w:t>
            </w:r>
            <w:proofErr w:type="spellEnd"/>
            <w:r w:rsidRPr="003970ED">
              <w:rPr>
                <w:rFonts w:ascii="Arial Narrow" w:hAnsi="Arial Narrow"/>
              </w:rPr>
              <w:t>-x)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 xml:space="preserve">Data nascimento: Data de nascimento do cônjuge (com máscara </w:t>
            </w:r>
            <w:proofErr w:type="spellStart"/>
            <w:r w:rsidRPr="003970ED">
              <w:rPr>
                <w:rFonts w:ascii="Arial Narrow" w:hAnsi="Arial Narrow"/>
              </w:rPr>
              <w:t>xx</w:t>
            </w:r>
            <w:proofErr w:type="spellEnd"/>
            <w:r w:rsidRPr="003970ED">
              <w:rPr>
                <w:rFonts w:ascii="Arial Narrow" w:hAnsi="Arial Narrow"/>
              </w:rPr>
              <w:t>/</w:t>
            </w:r>
            <w:proofErr w:type="spellStart"/>
            <w:r w:rsidRPr="003970ED">
              <w:rPr>
                <w:rFonts w:ascii="Arial Narrow" w:hAnsi="Arial Narrow"/>
              </w:rPr>
              <w:t>xx</w:t>
            </w:r>
            <w:proofErr w:type="spellEnd"/>
            <w:r w:rsidRPr="003970ED">
              <w:rPr>
                <w:rFonts w:ascii="Arial Narrow" w:hAnsi="Arial Narrow"/>
              </w:rPr>
              <w:t>/</w:t>
            </w:r>
            <w:proofErr w:type="spellStart"/>
            <w:r w:rsidRPr="003970ED">
              <w:rPr>
                <w:rFonts w:ascii="Arial Narrow" w:hAnsi="Arial Narrow"/>
              </w:rPr>
              <w:t>xx</w:t>
            </w:r>
            <w:proofErr w:type="spellEnd"/>
            <w:r w:rsidRPr="003970ED">
              <w:rPr>
                <w:rFonts w:ascii="Arial Narrow" w:hAnsi="Arial Narrow"/>
              </w:rPr>
              <w:t>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Órgão emissor: Órgão emissor do RG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UF: Unidade Federativa de emissão (com máscara XX)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Sexo: Masculino ou Feminino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FC750E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Nacionalidade: Nacionalidade do cônjuge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43C30" w:rsidRPr="00FC750E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3970ED" w:rsidRDefault="00B43C30" w:rsidP="003970ED">
            <w:pPr>
              <w:ind w:left="1146"/>
              <w:rPr>
                <w:rFonts w:ascii="Arial Narrow" w:hAnsi="Arial Narrow"/>
              </w:rPr>
            </w:pPr>
            <w:r w:rsidRPr="003970ED">
              <w:rPr>
                <w:rFonts w:ascii="Arial Narrow" w:hAnsi="Arial Narrow"/>
              </w:rPr>
              <w:t>Natural: Naturalidade do cônjuge</w:t>
            </w:r>
          </w:p>
        </w:tc>
        <w:tc>
          <w:tcPr>
            <w:tcW w:w="2741" w:type="dxa"/>
          </w:tcPr>
          <w:p w:rsidR="00B43C30" w:rsidRPr="00FC750E" w:rsidRDefault="00B43C30" w:rsidP="003970ED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0000"/>
              </w:rPr>
            </w:pPr>
          </w:p>
        </w:tc>
      </w:tr>
    </w:tbl>
    <w:p w:rsidR="00B43C30" w:rsidRDefault="00B43C30" w:rsidP="00B43C30">
      <w:pPr>
        <w:ind w:left="720"/>
      </w:pPr>
    </w:p>
    <w:p w:rsidR="00B43C30" w:rsidRDefault="00B43C30" w:rsidP="00B43C30">
      <w:pPr>
        <w:ind w:left="720"/>
      </w:pPr>
    </w:p>
    <w:p w:rsidR="00B43C30" w:rsidRPr="00FA63ED" w:rsidRDefault="00B43C30" w:rsidP="00FA63ED">
      <w:pPr>
        <w:ind w:left="1146"/>
        <w:rPr>
          <w:rFonts w:ascii="Arial Narrow" w:hAnsi="Arial Narrow"/>
        </w:rPr>
      </w:pPr>
      <w:r w:rsidRPr="00FA63ED">
        <w:rPr>
          <w:rFonts w:ascii="Arial Narrow" w:hAnsi="Arial Narrow"/>
        </w:rPr>
        <w:t>Botão “Incluir Novo” para cadastrar novos sócios</w:t>
      </w:r>
    </w:p>
    <w:p w:rsidR="00B43C30" w:rsidRPr="00FA63ED" w:rsidRDefault="00B43C30" w:rsidP="00FA63ED">
      <w:pPr>
        <w:ind w:left="1146"/>
        <w:rPr>
          <w:rFonts w:ascii="Arial Narrow" w:hAnsi="Arial Narrow"/>
        </w:rPr>
      </w:pPr>
    </w:p>
    <w:p w:rsidR="00B43C30" w:rsidRPr="00FA63ED" w:rsidRDefault="00B43C30" w:rsidP="00FA63ED">
      <w:pPr>
        <w:ind w:left="1146"/>
        <w:rPr>
          <w:rFonts w:ascii="Arial Narrow" w:hAnsi="Arial Narrow"/>
        </w:rPr>
      </w:pPr>
      <w:r w:rsidRPr="00FA63ED">
        <w:rPr>
          <w:rFonts w:ascii="Arial Narrow" w:hAnsi="Arial Narrow"/>
        </w:rPr>
        <w:t>Grid com nome</w:t>
      </w:r>
      <w:proofErr w:type="gramStart"/>
      <w:r w:rsidRPr="00FA63ED">
        <w:rPr>
          <w:rFonts w:ascii="Arial Narrow" w:hAnsi="Arial Narrow"/>
        </w:rPr>
        <w:t>, se é</w:t>
      </w:r>
      <w:proofErr w:type="gramEnd"/>
      <w:r w:rsidRPr="00FA63ED">
        <w:rPr>
          <w:rFonts w:ascii="Arial Narrow" w:hAnsi="Arial Narrow"/>
        </w:rPr>
        <w:t xml:space="preserve"> principal ou não, e ação para edição ou exclusão de cota.</w:t>
      </w:r>
    </w:p>
    <w:p w:rsidR="00B43C30" w:rsidRPr="00FA63ED" w:rsidRDefault="00B43C30" w:rsidP="00FA63ED">
      <w:pPr>
        <w:ind w:left="1146"/>
        <w:rPr>
          <w:rFonts w:ascii="Arial Narrow" w:hAnsi="Arial Narrow"/>
        </w:rPr>
      </w:pPr>
      <w:r w:rsidRPr="00FA63ED">
        <w:rPr>
          <w:rFonts w:ascii="Arial Narrow" w:hAnsi="Arial Narrow"/>
        </w:rPr>
        <w:t xml:space="preserve">Ao clicar no ícone de edição, todas as informações do sócio devem popular o </w:t>
      </w:r>
      <w:proofErr w:type="gramStart"/>
      <w:r w:rsidRPr="00FA63ED">
        <w:rPr>
          <w:rFonts w:ascii="Arial Narrow" w:hAnsi="Arial Narrow"/>
        </w:rPr>
        <w:t>formulário</w:t>
      </w:r>
      <w:proofErr w:type="gramEnd"/>
    </w:p>
    <w:p w:rsidR="00B43C30" w:rsidRDefault="00B43C30" w:rsidP="00B43C30">
      <w:pPr>
        <w:ind w:left="720"/>
      </w:pPr>
    </w:p>
    <w:p w:rsidR="00B43C30" w:rsidRPr="00CE6D23" w:rsidRDefault="00B43C30" w:rsidP="00FA63ED">
      <w:pPr>
        <w:ind w:left="66" w:firstLine="654"/>
        <w:rPr>
          <w:b/>
        </w:rPr>
      </w:pPr>
      <w:r>
        <w:t xml:space="preserve"> </w:t>
      </w:r>
      <w:r w:rsidRPr="00FA63ED">
        <w:rPr>
          <w:rFonts w:ascii="Arial Narrow" w:hAnsi="Arial Narrow"/>
          <w:b/>
        </w:rPr>
        <w:t>ABA TIPO DE GARANTIA</w:t>
      </w:r>
    </w:p>
    <w:p w:rsidR="00B43C30" w:rsidRDefault="00B43C30" w:rsidP="00B43C30">
      <w:pPr>
        <w:ind w:left="720"/>
      </w:pPr>
    </w:p>
    <w:tbl>
      <w:tblPr>
        <w:tblStyle w:val="SombreamentoClaro-nfase11"/>
        <w:tblW w:w="0" w:type="auto"/>
        <w:tblInd w:w="923" w:type="dxa"/>
        <w:tblLook w:val="04A0" w:firstRow="1" w:lastRow="0" w:firstColumn="1" w:lastColumn="0" w:noHBand="0" w:noVBand="1"/>
      </w:tblPr>
      <w:tblGrid>
        <w:gridCol w:w="4666"/>
        <w:gridCol w:w="2741"/>
      </w:tblGrid>
      <w:tr w:rsidR="00B43C30" w:rsidRPr="00CA0468" w:rsidTr="00397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FC750E" w:rsidRDefault="00B43C30" w:rsidP="00CA0468">
            <w:pPr>
              <w:ind w:left="11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</w:t>
            </w:r>
          </w:p>
        </w:tc>
        <w:tc>
          <w:tcPr>
            <w:tcW w:w="2741" w:type="dxa"/>
          </w:tcPr>
          <w:p w:rsidR="00B43C30" w:rsidRPr="00FC750E" w:rsidRDefault="00B43C30" w:rsidP="00CA0468">
            <w:pPr>
              <w:ind w:left="114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Obrigatório?</w:t>
            </w:r>
          </w:p>
        </w:tc>
      </w:tr>
      <w:tr w:rsidR="00B43C30" w:rsidRPr="00CA0468" w:rsidTr="0039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CA0468" w:rsidRDefault="00B43C30" w:rsidP="00CA0468">
            <w:pPr>
              <w:ind w:left="1146"/>
              <w:rPr>
                <w:rFonts w:ascii="Arial Narrow" w:hAnsi="Arial Narrow"/>
              </w:rPr>
            </w:pPr>
            <w:r w:rsidRPr="00CA0468">
              <w:rPr>
                <w:rFonts w:ascii="Arial Narrow" w:hAnsi="Arial Narrow"/>
              </w:rPr>
              <w:t>Valor: Valor da garantia</w:t>
            </w:r>
          </w:p>
        </w:tc>
        <w:tc>
          <w:tcPr>
            <w:tcW w:w="2741" w:type="dxa"/>
          </w:tcPr>
          <w:p w:rsidR="00B43C30" w:rsidRPr="00FC750E" w:rsidRDefault="00B43C30" w:rsidP="00CA0468">
            <w:pPr>
              <w:ind w:left="11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B43C30" w:rsidRPr="00CA0468" w:rsidTr="00397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B43C30" w:rsidRPr="00CA0468" w:rsidRDefault="00B43C30" w:rsidP="00CA0468">
            <w:pPr>
              <w:ind w:left="1146"/>
              <w:rPr>
                <w:rFonts w:ascii="Arial Narrow" w:hAnsi="Arial Narrow"/>
              </w:rPr>
            </w:pPr>
            <w:r w:rsidRPr="00CA0468">
              <w:rPr>
                <w:rFonts w:ascii="Arial Narrow" w:hAnsi="Arial Narrow"/>
              </w:rPr>
              <w:t>Descrição: Descrição da garantia</w:t>
            </w:r>
          </w:p>
        </w:tc>
        <w:tc>
          <w:tcPr>
            <w:tcW w:w="2741" w:type="dxa"/>
          </w:tcPr>
          <w:p w:rsidR="00B43C30" w:rsidRPr="00FC750E" w:rsidRDefault="00B43C30" w:rsidP="00CA0468">
            <w:pPr>
              <w:ind w:left="11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</w:tbl>
    <w:p w:rsidR="00B43C30" w:rsidRPr="00CA0468" w:rsidRDefault="00B43C30" w:rsidP="00CA0468">
      <w:pPr>
        <w:ind w:left="1146"/>
        <w:rPr>
          <w:rFonts w:ascii="Arial Narrow" w:hAnsi="Arial Narrow"/>
          <w:b/>
          <w:bCs/>
          <w:color w:val="365F91" w:themeColor="accent1" w:themeShade="BF"/>
        </w:rPr>
      </w:pPr>
    </w:p>
    <w:p w:rsidR="00B43C30" w:rsidRPr="00FA63ED" w:rsidRDefault="00B43C30" w:rsidP="00FA63ED">
      <w:pPr>
        <w:ind w:left="66" w:firstLine="654"/>
        <w:rPr>
          <w:rFonts w:ascii="Arial Narrow" w:hAnsi="Arial Narrow"/>
          <w:b/>
        </w:rPr>
      </w:pPr>
      <w:r w:rsidRPr="00FA63ED">
        <w:rPr>
          <w:rFonts w:ascii="Arial Narrow" w:hAnsi="Arial Narrow"/>
          <w:b/>
        </w:rPr>
        <w:t>Garantias cadastradas</w:t>
      </w:r>
    </w:p>
    <w:p w:rsidR="00B43C30" w:rsidRDefault="00B43C30" w:rsidP="00B43C30">
      <w:pPr>
        <w:ind w:left="720"/>
      </w:pPr>
    </w:p>
    <w:p w:rsidR="00B43C30" w:rsidRPr="00FA63ED" w:rsidRDefault="00B43C30" w:rsidP="00FA63ED">
      <w:pPr>
        <w:ind w:left="1146"/>
        <w:rPr>
          <w:rFonts w:ascii="Arial Narrow" w:hAnsi="Arial Narrow"/>
        </w:rPr>
      </w:pPr>
      <w:r w:rsidRPr="00FA63ED">
        <w:rPr>
          <w:rFonts w:ascii="Arial Narrow" w:hAnsi="Arial Narrow"/>
        </w:rPr>
        <w:t>Grid com valor e observação, possibilitando edição ou exclusão da garantia.</w:t>
      </w:r>
    </w:p>
    <w:p w:rsidR="00B43C30" w:rsidRPr="00FA63ED" w:rsidRDefault="00B43C30" w:rsidP="00FA63ED">
      <w:pPr>
        <w:ind w:left="1146"/>
        <w:rPr>
          <w:rFonts w:ascii="Arial Narrow" w:hAnsi="Arial Narrow"/>
        </w:rPr>
      </w:pPr>
      <w:r w:rsidRPr="00FA63ED">
        <w:rPr>
          <w:rFonts w:ascii="Arial Narrow" w:hAnsi="Arial Narrow"/>
        </w:rPr>
        <w:t>Ao clicar no ícone de edição as informações cadastradas devem popular o formulário.</w:t>
      </w:r>
    </w:p>
    <w:p w:rsidR="00B43C30" w:rsidRDefault="00B43C30" w:rsidP="00B43C30">
      <w:pPr>
        <w:ind w:left="720"/>
      </w:pPr>
    </w:p>
    <w:p w:rsidR="00B43C30" w:rsidRDefault="00B43C30" w:rsidP="00B43C30">
      <w:pPr>
        <w:ind w:left="720"/>
      </w:pPr>
    </w:p>
    <w:p w:rsidR="00B43C30" w:rsidRPr="00FA63ED" w:rsidRDefault="00CE1887" w:rsidP="00FA63ED">
      <w:pPr>
        <w:ind w:left="66" w:firstLine="654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ABA Cotas Associadas</w:t>
      </w:r>
    </w:p>
    <w:p w:rsidR="00B43C30" w:rsidRDefault="00B43C30" w:rsidP="00B43C30">
      <w:pPr>
        <w:ind w:left="720"/>
      </w:pPr>
    </w:p>
    <w:p w:rsidR="006D201A" w:rsidRDefault="006D201A" w:rsidP="006D201A">
      <w:pPr>
        <w:pStyle w:val="PargrafodaLista"/>
      </w:pPr>
      <w:r>
        <w:t>Cota: Cota relacionada ao fiador (deve sensibilizar o cadastro da cota)</w:t>
      </w:r>
    </w:p>
    <w:p w:rsidR="006D201A" w:rsidRDefault="006D201A" w:rsidP="006D201A">
      <w:pPr>
        <w:pStyle w:val="PargrafodaLista"/>
      </w:pPr>
      <w:r>
        <w:t>Nome: Nome da Cota</w:t>
      </w:r>
      <w:proofErr w:type="gramStart"/>
      <w:r>
        <w:t>, deve</w:t>
      </w:r>
      <w:proofErr w:type="gramEnd"/>
      <w:r>
        <w:t xml:space="preserve"> aparecer automaticamente a partir do número da cota</w:t>
      </w:r>
    </w:p>
    <w:p w:rsidR="006D201A" w:rsidRDefault="006D201A" w:rsidP="006D201A">
      <w:pPr>
        <w:pStyle w:val="PargrafodaLista"/>
      </w:pPr>
    </w:p>
    <w:p w:rsidR="006D201A" w:rsidRDefault="006D201A" w:rsidP="006D201A">
      <w:pPr>
        <w:pStyle w:val="PargrafodaLista"/>
      </w:pPr>
      <w:r>
        <w:t>Botão “Incluir Novo” para transferir as informações de cota e nome para grid de Cotas Cadastradas</w:t>
      </w:r>
    </w:p>
    <w:p w:rsidR="006D201A" w:rsidRDefault="006D201A" w:rsidP="006D201A">
      <w:pPr>
        <w:pStyle w:val="PargrafodaLista"/>
      </w:pPr>
    </w:p>
    <w:p w:rsidR="006D201A" w:rsidRDefault="006D201A" w:rsidP="006D201A">
      <w:pPr>
        <w:pStyle w:val="PargrafodaLista"/>
      </w:pPr>
      <w:r>
        <w:t>Composição do Grid com Cota, Nome, possibilitando exclusão do relacionamento com a Cota.</w:t>
      </w:r>
    </w:p>
    <w:p w:rsidR="00B43C30" w:rsidRDefault="00B43C30" w:rsidP="00B43C30">
      <w:pPr>
        <w:ind w:left="720"/>
      </w:pPr>
    </w:p>
    <w:p w:rsidR="00B43C30" w:rsidRDefault="00B43C30" w:rsidP="00B43C30">
      <w:pPr>
        <w:ind w:left="720"/>
      </w:pPr>
    </w:p>
    <w:p w:rsidR="00B43C30" w:rsidRPr="00F97C33" w:rsidRDefault="00B43C30" w:rsidP="00B43C30">
      <w:pPr>
        <w:ind w:left="66" w:firstLine="654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BOTÕES</w:t>
      </w:r>
    </w:p>
    <w:p w:rsidR="00B43C30" w:rsidRDefault="00B43C30" w:rsidP="00B43C30">
      <w:pPr>
        <w:ind w:left="426"/>
        <w:rPr>
          <w:rFonts w:ascii="Arial Narrow" w:hAnsi="Arial Narrow"/>
        </w:rPr>
      </w:pPr>
    </w:p>
    <w:p w:rsidR="00B43C30" w:rsidRDefault="00B43C30" w:rsidP="00B43C3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B43C30" w:rsidRDefault="00B43C30" w:rsidP="00B43C3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C87414" w:rsidRDefault="00C87414" w:rsidP="00321A0E">
      <w:pPr>
        <w:ind w:left="1146"/>
        <w:rPr>
          <w:rFonts w:ascii="Arial Narrow" w:hAnsi="Arial Narrow"/>
        </w:rPr>
      </w:pPr>
    </w:p>
    <w:p w:rsidR="00B870B2" w:rsidRDefault="00B870B2" w:rsidP="00B870B2">
      <w:pPr>
        <w:rPr>
          <w:rFonts w:ascii="Arial Narrow" w:hAnsi="Arial Narrow"/>
        </w:rPr>
      </w:pPr>
    </w:p>
    <w:p w:rsidR="00757A6D" w:rsidRDefault="00757A6D" w:rsidP="00C87414">
      <w:pPr>
        <w:ind w:left="1146"/>
        <w:rPr>
          <w:rFonts w:ascii="Arial Narrow" w:hAnsi="Arial Narrow"/>
        </w:rPr>
      </w:pPr>
    </w:p>
    <w:p w:rsidR="00D76BE1" w:rsidRDefault="00D76BE1" w:rsidP="00D76BE1">
      <w:pPr>
        <w:ind w:left="1146"/>
        <w:rPr>
          <w:rFonts w:ascii="Arial Narrow" w:hAnsi="Arial Narrow"/>
        </w:rPr>
      </w:pPr>
    </w:p>
    <w:p w:rsidR="00C50460" w:rsidRDefault="00D76BE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Cadastro de </w:t>
      </w:r>
      <w:r w:rsidR="00C70D2B">
        <w:rPr>
          <w:rFonts w:ascii="Arial Narrow" w:hAnsi="Arial Narrow"/>
        </w:rPr>
        <w:t>Fiador</w:t>
      </w:r>
      <w:r w:rsidR="00CE1887">
        <w:rPr>
          <w:rFonts w:ascii="Arial Narrow" w:hAnsi="Arial Narrow"/>
        </w:rPr>
        <w:t xml:space="preserve"> – pessoa </w:t>
      </w:r>
      <w:proofErr w:type="spellStart"/>
      <w:r w:rsidR="00CE1887">
        <w:rPr>
          <w:rFonts w:ascii="Arial Narrow" w:hAnsi="Arial Narrow"/>
        </w:rPr>
        <w:t>fisica</w:t>
      </w:r>
      <w:proofErr w:type="spellEnd"/>
    </w:p>
    <w:p w:rsidR="001F6C63" w:rsidRDefault="001F6C63">
      <w:pPr>
        <w:rPr>
          <w:rFonts w:ascii="Arial Narrow" w:hAnsi="Arial Narrow"/>
        </w:rPr>
      </w:pPr>
    </w:p>
    <w:p w:rsidR="0030596D" w:rsidRDefault="00CE1887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13EB49D" wp14:editId="1DA3BC69">
            <wp:extent cx="6115685" cy="4150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6D" w:rsidRDefault="0030596D">
      <w:pPr>
        <w:rPr>
          <w:rFonts w:ascii="Arial Narrow" w:hAnsi="Arial Narrow"/>
        </w:rPr>
      </w:pPr>
    </w:p>
    <w:p w:rsidR="00D76BE1" w:rsidRDefault="00D76BE1">
      <w:pPr>
        <w:rPr>
          <w:rFonts w:ascii="Arial Narrow" w:hAnsi="Arial Narrow"/>
        </w:rPr>
      </w:pPr>
    </w:p>
    <w:p w:rsidR="00D76BE1" w:rsidRDefault="00D76BE1">
      <w:pPr>
        <w:rPr>
          <w:rFonts w:ascii="Arial Narrow" w:hAnsi="Arial Narrow"/>
        </w:rPr>
      </w:pPr>
    </w:p>
    <w:p w:rsidR="00CE1887" w:rsidRDefault="00CE188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cadastro de Fiador – Pessoa </w:t>
      </w:r>
      <w:proofErr w:type="spellStart"/>
      <w:r>
        <w:rPr>
          <w:rFonts w:ascii="Arial Narrow" w:hAnsi="Arial Narrow"/>
        </w:rPr>
        <w:t>Fisica</w:t>
      </w:r>
      <w:proofErr w:type="spellEnd"/>
      <w:r>
        <w:rPr>
          <w:rFonts w:ascii="Arial Narrow" w:hAnsi="Arial Narrow"/>
        </w:rPr>
        <w:t>:</w:t>
      </w:r>
    </w:p>
    <w:p w:rsidR="00CE1887" w:rsidRDefault="00CE1887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2D7FC5AA" wp14:editId="19CEC31B">
            <wp:extent cx="6115685" cy="41325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887" w:rsidRDefault="00CE1887">
      <w:pPr>
        <w:rPr>
          <w:rFonts w:ascii="Arial Narrow" w:hAnsi="Arial Narrow"/>
        </w:rPr>
      </w:pPr>
    </w:p>
    <w:p w:rsidR="00CE1887" w:rsidRDefault="00CE188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cadastro de </w:t>
      </w:r>
      <w:proofErr w:type="spellStart"/>
      <w:r>
        <w:rPr>
          <w:rFonts w:ascii="Arial Narrow" w:hAnsi="Arial Narrow"/>
        </w:rPr>
        <w:t>Socio</w:t>
      </w:r>
      <w:proofErr w:type="spellEnd"/>
      <w:r>
        <w:rPr>
          <w:rFonts w:ascii="Arial Narrow" w:hAnsi="Arial Narrow"/>
        </w:rPr>
        <w:t xml:space="preserve"> do fiador:</w:t>
      </w:r>
    </w:p>
    <w:p w:rsidR="00CE1887" w:rsidRDefault="00CE1887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C1FAD10" wp14:editId="563F18E0">
            <wp:extent cx="6115685" cy="3990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887" w:rsidRDefault="00CE1887">
      <w:pPr>
        <w:rPr>
          <w:rFonts w:ascii="Arial Narrow" w:hAnsi="Arial Narrow"/>
        </w:rPr>
      </w:pPr>
    </w:p>
    <w:p w:rsidR="00CE1887" w:rsidRDefault="00CE1887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Tela cadastro de garantia:</w:t>
      </w:r>
    </w:p>
    <w:p w:rsidR="00DD7C0F" w:rsidRDefault="006D201A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DAA2FF4" wp14:editId="14FE70AB">
            <wp:extent cx="6113780" cy="39503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60535B" w:rsidRDefault="0060535B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Tela Cotas Associadas:</w:t>
      </w:r>
    </w:p>
    <w:p w:rsidR="0060535B" w:rsidRDefault="0060535B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0351F79" wp14:editId="11052626">
            <wp:extent cx="6122035" cy="39008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00" w:rsidRDefault="00C36B00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4"/>
      <w:footerReference w:type="default" r:id="rId15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777" w:rsidRDefault="00AB0777">
      <w:r>
        <w:separator/>
      </w:r>
    </w:p>
  </w:endnote>
  <w:endnote w:type="continuationSeparator" w:id="0">
    <w:p w:rsidR="00AB0777" w:rsidRDefault="00AB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0ED" w:rsidRDefault="003970ED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F47FEB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F47FEB">
      <w:rPr>
        <w:rStyle w:val="Nmerodepgina"/>
        <w:rFonts w:ascii="Arial" w:hAnsi="Arial"/>
        <w:noProof/>
        <w:snapToGrid w:val="0"/>
      </w:rPr>
      <w:t>11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777" w:rsidRDefault="00AB0777">
      <w:r>
        <w:separator/>
      </w:r>
    </w:p>
  </w:footnote>
  <w:footnote w:type="continuationSeparator" w:id="0">
    <w:p w:rsidR="00AB0777" w:rsidRDefault="00AB0777">
      <w:r>
        <w:continuationSeparator/>
      </w:r>
    </w:p>
  </w:footnote>
  <w:footnote w:id="1">
    <w:p w:rsidR="003970ED" w:rsidRDefault="003970E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3970ED" w:rsidRDefault="003970E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3970ED" w:rsidRDefault="003970E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3970ED" w:rsidRDefault="003970E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3970ED" w:rsidRDefault="003970E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3970ED" w:rsidRDefault="003970E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3970ED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3970ED" w:rsidRDefault="003970ED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3970ED" w:rsidRDefault="003970ED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3970ED" w:rsidRDefault="003970E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3970ED" w:rsidRDefault="003970E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3970ED">
      <w:trPr>
        <w:cantSplit/>
        <w:trHeight w:val="337"/>
        <w:jc w:val="center"/>
      </w:trPr>
      <w:tc>
        <w:tcPr>
          <w:tcW w:w="2089" w:type="dxa"/>
          <w:vMerge/>
        </w:tcPr>
        <w:p w:rsidR="003970ED" w:rsidRDefault="003970ED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3970ED" w:rsidRDefault="003970ED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3970ED" w:rsidRDefault="003970E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3970ED" w:rsidRDefault="003970ED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3970E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3970ED" w:rsidRDefault="003970E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3970E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3970ED" w:rsidRDefault="003970ED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3970ED" w:rsidRDefault="003970E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226B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5919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52C"/>
    <w:rsid w:val="00190B56"/>
    <w:rsid w:val="001930AC"/>
    <w:rsid w:val="0019415F"/>
    <w:rsid w:val="0019454A"/>
    <w:rsid w:val="00195723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D6ACB"/>
    <w:rsid w:val="001E5B29"/>
    <w:rsid w:val="001F1D50"/>
    <w:rsid w:val="001F34B9"/>
    <w:rsid w:val="001F36C6"/>
    <w:rsid w:val="001F4ADC"/>
    <w:rsid w:val="001F53B7"/>
    <w:rsid w:val="001F6C63"/>
    <w:rsid w:val="00204D61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08A"/>
    <w:rsid w:val="00254241"/>
    <w:rsid w:val="002552D5"/>
    <w:rsid w:val="00255301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0ED"/>
    <w:rsid w:val="003976C3"/>
    <w:rsid w:val="003A031B"/>
    <w:rsid w:val="003A22C6"/>
    <w:rsid w:val="003A29F1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07D87"/>
    <w:rsid w:val="00410982"/>
    <w:rsid w:val="0041262B"/>
    <w:rsid w:val="004150D4"/>
    <w:rsid w:val="00415F64"/>
    <w:rsid w:val="00415FEE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155F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7E8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0535B"/>
    <w:rsid w:val="00607860"/>
    <w:rsid w:val="006104D7"/>
    <w:rsid w:val="00610B3D"/>
    <w:rsid w:val="00614377"/>
    <w:rsid w:val="00614B88"/>
    <w:rsid w:val="00622494"/>
    <w:rsid w:val="00640538"/>
    <w:rsid w:val="0064582D"/>
    <w:rsid w:val="00645DE2"/>
    <w:rsid w:val="00650A1B"/>
    <w:rsid w:val="00652F0D"/>
    <w:rsid w:val="006538E2"/>
    <w:rsid w:val="0065593F"/>
    <w:rsid w:val="0065695B"/>
    <w:rsid w:val="00660CDF"/>
    <w:rsid w:val="006611F9"/>
    <w:rsid w:val="00665832"/>
    <w:rsid w:val="006675D3"/>
    <w:rsid w:val="006740BF"/>
    <w:rsid w:val="00676DC7"/>
    <w:rsid w:val="00687C7B"/>
    <w:rsid w:val="006919C9"/>
    <w:rsid w:val="00691D6D"/>
    <w:rsid w:val="006A2A01"/>
    <w:rsid w:val="006B2DCC"/>
    <w:rsid w:val="006B4D0C"/>
    <w:rsid w:val="006B5723"/>
    <w:rsid w:val="006C1E49"/>
    <w:rsid w:val="006C43F7"/>
    <w:rsid w:val="006D10D1"/>
    <w:rsid w:val="006D201A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57A6D"/>
    <w:rsid w:val="0076025F"/>
    <w:rsid w:val="0076281B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0524C"/>
    <w:rsid w:val="008110AC"/>
    <w:rsid w:val="008125D7"/>
    <w:rsid w:val="008140EF"/>
    <w:rsid w:val="00823053"/>
    <w:rsid w:val="00823133"/>
    <w:rsid w:val="00824444"/>
    <w:rsid w:val="00832F35"/>
    <w:rsid w:val="00841058"/>
    <w:rsid w:val="00841321"/>
    <w:rsid w:val="0084764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53D2"/>
    <w:rsid w:val="008D5D89"/>
    <w:rsid w:val="008D7370"/>
    <w:rsid w:val="008E04FA"/>
    <w:rsid w:val="008E15F1"/>
    <w:rsid w:val="008E206E"/>
    <w:rsid w:val="008E23BA"/>
    <w:rsid w:val="008E31C4"/>
    <w:rsid w:val="008E3F21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213"/>
    <w:rsid w:val="0094354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1DCD"/>
    <w:rsid w:val="00AA323C"/>
    <w:rsid w:val="00AA52F3"/>
    <w:rsid w:val="00AA6FCC"/>
    <w:rsid w:val="00AB0777"/>
    <w:rsid w:val="00AB4590"/>
    <w:rsid w:val="00AB606A"/>
    <w:rsid w:val="00AB67A7"/>
    <w:rsid w:val="00AB7DCE"/>
    <w:rsid w:val="00AC3425"/>
    <w:rsid w:val="00AC361B"/>
    <w:rsid w:val="00AC3DDC"/>
    <w:rsid w:val="00AC71D7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3C30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6F32"/>
    <w:rsid w:val="00B870B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2514"/>
    <w:rsid w:val="00C25AFA"/>
    <w:rsid w:val="00C30277"/>
    <w:rsid w:val="00C31143"/>
    <w:rsid w:val="00C3375E"/>
    <w:rsid w:val="00C35528"/>
    <w:rsid w:val="00C36174"/>
    <w:rsid w:val="00C3621F"/>
    <w:rsid w:val="00C36B00"/>
    <w:rsid w:val="00C36FB2"/>
    <w:rsid w:val="00C449A0"/>
    <w:rsid w:val="00C46285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0D2B"/>
    <w:rsid w:val="00C75E39"/>
    <w:rsid w:val="00C8363C"/>
    <w:rsid w:val="00C83B93"/>
    <w:rsid w:val="00C8630C"/>
    <w:rsid w:val="00C86DCE"/>
    <w:rsid w:val="00C87414"/>
    <w:rsid w:val="00C9056D"/>
    <w:rsid w:val="00C93B4D"/>
    <w:rsid w:val="00CA0468"/>
    <w:rsid w:val="00CA1659"/>
    <w:rsid w:val="00CA3EC1"/>
    <w:rsid w:val="00CA4A3D"/>
    <w:rsid w:val="00CA5310"/>
    <w:rsid w:val="00CB1B89"/>
    <w:rsid w:val="00CB36EC"/>
    <w:rsid w:val="00CB7054"/>
    <w:rsid w:val="00CB7DB2"/>
    <w:rsid w:val="00CC072F"/>
    <w:rsid w:val="00CC186B"/>
    <w:rsid w:val="00CC356D"/>
    <w:rsid w:val="00CC628B"/>
    <w:rsid w:val="00CE1887"/>
    <w:rsid w:val="00CF2AC9"/>
    <w:rsid w:val="00CF360A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C24"/>
    <w:rsid w:val="00D94288"/>
    <w:rsid w:val="00D94953"/>
    <w:rsid w:val="00D9721C"/>
    <w:rsid w:val="00DA0FB6"/>
    <w:rsid w:val="00DA4CC3"/>
    <w:rsid w:val="00DA6877"/>
    <w:rsid w:val="00DA73D1"/>
    <w:rsid w:val="00DB2581"/>
    <w:rsid w:val="00DB5999"/>
    <w:rsid w:val="00DB5F03"/>
    <w:rsid w:val="00DC14D4"/>
    <w:rsid w:val="00DC28D8"/>
    <w:rsid w:val="00DC340A"/>
    <w:rsid w:val="00DC5667"/>
    <w:rsid w:val="00DD7C0F"/>
    <w:rsid w:val="00DE141D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62254"/>
    <w:rsid w:val="00E62DD3"/>
    <w:rsid w:val="00E635A2"/>
    <w:rsid w:val="00E751F2"/>
    <w:rsid w:val="00E7654E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4199"/>
    <w:rsid w:val="00F44663"/>
    <w:rsid w:val="00F47FEB"/>
    <w:rsid w:val="00F5185A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3ED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D6C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ED6C0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ED6C06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ED6C06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ED6C0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ED6C06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ED6C06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ED6C06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ED6C06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ED6C06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ED6C06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ED6C06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ED6C06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ED6C06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ED6C06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ED6C06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table" w:customStyle="1" w:styleId="SombreamentoClaro-nfase11">
    <w:name w:val="Sombreamento Claro - Ênfase 11"/>
    <w:basedOn w:val="Tabelanormal"/>
    <w:uiPriority w:val="60"/>
    <w:rsid w:val="00B43C3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39478-3393-4C77-AE00-35364058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5395</TotalTime>
  <Pages>11</Pages>
  <Words>1324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16</cp:revision>
  <cp:lastPrinted>2009-11-19T20:24:00Z</cp:lastPrinted>
  <dcterms:created xsi:type="dcterms:W3CDTF">2012-01-17T15:42:00Z</dcterms:created>
  <dcterms:modified xsi:type="dcterms:W3CDTF">2012-04-10T18:53:00Z</dcterms:modified>
</cp:coreProperties>
</file>