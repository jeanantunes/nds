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</w:t>
      </w:r>
      <w:r w:rsidR="004B2269">
        <w:rPr>
          <w:rFonts w:ascii="Arial Narrow" w:hAnsi="Arial Narrow"/>
          <w:b/>
          <w:sz w:val="36"/>
          <w:szCs w:val="36"/>
        </w:rPr>
        <w:t>90</w:t>
      </w:r>
      <w:r>
        <w:rPr>
          <w:rFonts w:ascii="Arial Narrow" w:hAnsi="Arial Narrow"/>
          <w:b/>
          <w:sz w:val="36"/>
          <w:szCs w:val="36"/>
        </w:rPr>
        <w:t>–</w:t>
      </w:r>
      <w:r w:rsidR="004B2269">
        <w:rPr>
          <w:rFonts w:ascii="Arial Narrow" w:hAnsi="Arial Narrow"/>
          <w:b/>
          <w:sz w:val="36"/>
          <w:szCs w:val="36"/>
        </w:rPr>
        <w:t>Manutenção Status d</w:t>
      </w:r>
      <w:r w:rsidR="005E5082">
        <w:rPr>
          <w:rFonts w:ascii="Arial Narrow" w:hAnsi="Arial Narrow"/>
          <w:b/>
          <w:sz w:val="36"/>
          <w:szCs w:val="36"/>
        </w:rPr>
        <w:t>a</w:t>
      </w:r>
      <w:r w:rsidR="004B2269">
        <w:rPr>
          <w:rFonts w:ascii="Arial Narrow" w:hAnsi="Arial Narrow"/>
          <w:b/>
          <w:sz w:val="36"/>
          <w:szCs w:val="36"/>
        </w:rPr>
        <w:t xml:space="preserve"> </w:t>
      </w:r>
      <w:r w:rsidR="005E5082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22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4B2269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C30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</w:tcPr>
          <w:p w:rsidR="00DD7C0F" w:rsidRPr="00875148" w:rsidRDefault="001C30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D0C2C" w:rsidRPr="00875148" w:rsidTr="000D0C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040D" w:rsidRPr="00875148" w:rsidTr="000F040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CD492B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="000F040D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 w:rsidR="000F040D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  <w:bookmarkStart w:id="2" w:name="_GoBack"/>
      <w:bookmarkEnd w:id="2"/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5E6DC4" w:rsidRPr="00D90C24" w:rsidRDefault="00BA6F4D" w:rsidP="005E508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</w:t>
            </w:r>
            <w:r w:rsidR="00D15311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por 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>alterar o status d</w:t>
            </w:r>
            <w:r w:rsidR="005E5082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5E5082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gravar o log da atualização.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491B7F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</w:t>
      </w:r>
      <w:r w:rsidR="00491B7F">
        <w:rPr>
          <w:rFonts w:ascii="Arial Narrow" w:hAnsi="Arial Narrow" w:cs="Arial"/>
          <w:color w:val="002060"/>
          <w:sz w:val="22"/>
          <w:szCs w:val="22"/>
        </w:rPr>
        <w:t>consulta e atualização de</w:t>
      </w:r>
      <w:r w:rsidR="00EC6EB2">
        <w:rPr>
          <w:rFonts w:ascii="Arial Narrow" w:hAnsi="Arial Narrow" w:cs="Arial"/>
          <w:color w:val="002060"/>
          <w:sz w:val="22"/>
          <w:szCs w:val="22"/>
        </w:rPr>
        <w:t xml:space="preserve"> registro</w:t>
      </w:r>
      <w:r w:rsidR="00491B7F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Default="00491B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 entrar com uma Cota, a funcionalidade deve retornar 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, deve entrar com um período, e opcionalmente o status e o motivo, deverá exibir todas as atualizações que essa Cota já teve em algum momento.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2F180A" w:rsidRDefault="00A3007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Nas mudanças de status por tempo determinado, após o término do período selecionado, a cota deve retornar ao status anterior.</w:t>
      </w:r>
    </w:p>
    <w:p w:rsidR="002F180A" w:rsidRDefault="000F040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mudança de status por tempo indeterminado o período não deve ser preenchido.</w:t>
      </w:r>
    </w:p>
    <w:p w:rsidR="000F040D" w:rsidRPr="00875148" w:rsidRDefault="000F040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A300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3D29B8">
        <w:rPr>
          <w:rFonts w:ascii="Arial Narrow" w:hAnsi="Arial Narrow"/>
        </w:rPr>
        <w:t>Código da Cota, s</w:t>
      </w:r>
      <w:r>
        <w:rPr>
          <w:rFonts w:ascii="Arial Narrow" w:hAnsi="Arial Narrow"/>
        </w:rPr>
        <w:t xml:space="preserve">erá preenchido pelo usuário para retornar as informações da </w:t>
      </w:r>
      <w:proofErr w:type="gramStart"/>
      <w:r>
        <w:rPr>
          <w:rFonts w:ascii="Arial Narrow" w:hAnsi="Arial Narrow"/>
        </w:rPr>
        <w:t>Cota.</w:t>
      </w:r>
      <w:proofErr w:type="gramEnd"/>
      <w:r w:rsidR="006E040D">
        <w:rPr>
          <w:rFonts w:ascii="Arial Narrow" w:hAnsi="Arial Narrow"/>
        </w:rPr>
        <w:t>(obrigatório)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Nome da Cota (poderá ser carregado pela pesquisa </w:t>
      </w:r>
      <w:r w:rsidR="003D29B8">
        <w:rPr>
          <w:rFonts w:ascii="Arial Narrow" w:hAnsi="Arial Narrow"/>
        </w:rPr>
        <w:t xml:space="preserve">do código </w:t>
      </w:r>
      <w:r>
        <w:rPr>
          <w:rFonts w:ascii="Arial Narrow" w:hAnsi="Arial Narrow"/>
        </w:rPr>
        <w:t>da Cota).</w:t>
      </w:r>
      <w:r w:rsidR="006E040D" w:rsidRPr="006E040D">
        <w:rPr>
          <w:rFonts w:ascii="Arial Narrow" w:hAnsi="Arial Narrow"/>
        </w:rPr>
        <w:t xml:space="preserve"> </w:t>
      </w:r>
      <w:r w:rsidR="006E040D">
        <w:rPr>
          <w:rFonts w:ascii="Arial Narrow" w:hAnsi="Arial Narrow"/>
        </w:rPr>
        <w:t>(obrigatório)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Deverá recuperar a </w:t>
      </w:r>
      <w:r w:rsidR="006E040D">
        <w:rPr>
          <w:rFonts w:ascii="Arial Narrow" w:hAnsi="Arial Narrow"/>
        </w:rPr>
        <w:t>informação do cadastro conforme pesquisa da Cota.</w:t>
      </w:r>
    </w:p>
    <w:p w:rsidR="00EC6EB2" w:rsidRDefault="00EC6EB2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Será preenchido com a informação atual do registro, porém será possível a escolha entre as outras opções do combo.</w:t>
      </w:r>
    </w:p>
    <w:p w:rsidR="007C63AF" w:rsidRDefault="007C63AF" w:rsidP="007C63A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Motivo: Será um campo onde o usuário poderá selecionar o motivo da alteração do status da Cota através de combo (inadimplência, reforma, venda da banca, doença, incidentes, recesso estudantil, outros).</w:t>
      </w:r>
    </w:p>
    <w:p w:rsidR="007C63AF" w:rsidRDefault="007C63AF" w:rsidP="00BA20BF">
      <w:pPr>
        <w:numPr>
          <w:ilvl w:val="0"/>
          <w:numId w:val="25"/>
        </w:numPr>
        <w:rPr>
          <w:rFonts w:ascii="Arial Narrow" w:hAnsi="Arial Narrow"/>
        </w:rPr>
      </w:pPr>
    </w:p>
    <w:p w:rsidR="006E040D" w:rsidRDefault="007C63A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</w:t>
      </w:r>
      <w:r w:rsidR="006E040D">
        <w:rPr>
          <w:rFonts w:ascii="Arial Narrow" w:hAnsi="Arial Narrow"/>
        </w:rPr>
        <w:t>odo: range de datas em que determinada Cota teve seu status alterado.</w:t>
      </w:r>
    </w:p>
    <w:p w:rsidR="00A30079" w:rsidRDefault="00A30079" w:rsidP="00B70D72">
      <w:pPr>
        <w:ind w:left="709"/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Deverá recuperar a informação do cadastro, data da gravação do log.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Anterior: Deverá recuperar a informação do cadastro.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Atualizado: Deverá recuperar a informação do cadastro.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Usuário: Deverá recuperar a informação do cadastro, usuário que registrou a informação.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Motivo: </w:t>
      </w:r>
      <w:r w:rsidR="005E5082">
        <w:rPr>
          <w:rFonts w:ascii="Arial Narrow" w:hAnsi="Arial Narrow"/>
        </w:rPr>
        <w:t>Motivo da alteração do status da</w:t>
      </w:r>
      <w:r>
        <w:rPr>
          <w:rFonts w:ascii="Arial Narrow" w:hAnsi="Arial Narrow"/>
        </w:rPr>
        <w:t xml:space="preserve"> </w:t>
      </w:r>
      <w:r w:rsidR="005E5082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89484D" w:rsidRDefault="004F634E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Descrição</w:t>
      </w:r>
      <w:r w:rsidR="0089484D">
        <w:rPr>
          <w:rFonts w:ascii="Arial Narrow" w:hAnsi="Arial Narrow"/>
        </w:rPr>
        <w:t>: Campo texto descritivo.</w:t>
      </w:r>
    </w:p>
    <w:p w:rsidR="0089484D" w:rsidRDefault="0089484D" w:rsidP="00E9572F">
      <w:pPr>
        <w:ind w:left="426"/>
        <w:rPr>
          <w:rFonts w:ascii="Arial Narrow" w:hAnsi="Arial Narrow"/>
        </w:rPr>
      </w:pPr>
    </w:p>
    <w:p w:rsidR="0089484D" w:rsidRDefault="0089484D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Novo Status:</w:t>
      </w:r>
    </w:p>
    <w:p w:rsidR="003D29B8" w:rsidRDefault="003D29B8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(não editável).</w:t>
      </w:r>
    </w:p>
    <w:p w:rsidR="003D29B8" w:rsidRDefault="003D29B8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 (não editável).</w:t>
      </w:r>
    </w:p>
    <w:p w:rsidR="004F634E" w:rsidRDefault="00F708EC" w:rsidP="004F6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da Cota (não editável).</w:t>
      </w:r>
    </w:p>
    <w:p w:rsidR="004F634E" w:rsidRPr="000D0C2C" w:rsidRDefault="004F634E" w:rsidP="000D0C2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4F634E">
        <w:rPr>
          <w:rFonts w:ascii="Arial Narrow" w:hAnsi="Arial Narrow"/>
        </w:rPr>
        <w:t>Status: Deve-se selecionar o status a ser assumido pela cota</w:t>
      </w:r>
    </w:p>
    <w:p w:rsidR="00F708EC" w:rsidRDefault="00F708EC" w:rsidP="003D29B8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Periodo</w:t>
      </w:r>
      <w:proofErr w:type="spellEnd"/>
      <w:r>
        <w:rPr>
          <w:rFonts w:ascii="Arial Narrow" w:hAnsi="Arial Narrow"/>
        </w:rPr>
        <w:t>: range de data (quando a Cota assumir um novo status por tempo determinado</w:t>
      </w:r>
      <w:proofErr w:type="gramStart"/>
      <w:r>
        <w:rPr>
          <w:rFonts w:ascii="Arial Narrow" w:hAnsi="Arial Narrow"/>
        </w:rPr>
        <w:t>, deve-se</w:t>
      </w:r>
      <w:proofErr w:type="gramEnd"/>
      <w:r>
        <w:rPr>
          <w:rFonts w:ascii="Arial Narrow" w:hAnsi="Arial Narrow"/>
        </w:rPr>
        <w:t xml:space="preserve"> estabelecer um período, ou seja, data inicial e data final)</w:t>
      </w:r>
    </w:p>
    <w:p w:rsidR="00F708EC" w:rsidRDefault="00F708EC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Motivo: Motivo da alteração do status da Cota. Deve selecionar um motivo no </w:t>
      </w:r>
      <w:r w:rsidRPr="00A30079">
        <w:rPr>
          <w:rFonts w:ascii="Arial Narrow" w:hAnsi="Arial Narrow"/>
        </w:rPr>
        <w:t>combo (Inadimpl</w:t>
      </w:r>
      <w:r>
        <w:rPr>
          <w:rFonts w:ascii="Arial Narrow" w:hAnsi="Arial Narrow"/>
        </w:rPr>
        <w:t>ê</w:t>
      </w:r>
      <w:r w:rsidRPr="00A30079">
        <w:rPr>
          <w:rFonts w:ascii="Arial Narrow" w:hAnsi="Arial Narrow"/>
        </w:rPr>
        <w:t>ncia, reforma, venda da banca, doença, incidentes, recesso estudantil, outros)</w:t>
      </w:r>
      <w:r>
        <w:rPr>
          <w:rFonts w:ascii="Arial Narrow" w:hAnsi="Arial Narrow"/>
        </w:rPr>
        <w:t>.</w:t>
      </w:r>
    </w:p>
    <w:p w:rsidR="009D6CBF" w:rsidRDefault="009D6CBF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</w:t>
      </w:r>
      <w:r w:rsidR="004F634E">
        <w:rPr>
          <w:rFonts w:ascii="Arial Narrow" w:hAnsi="Arial Narrow"/>
        </w:rPr>
        <w:t>scrição</w:t>
      </w:r>
      <w:r>
        <w:rPr>
          <w:rFonts w:ascii="Arial Narrow" w:hAnsi="Arial Narrow"/>
        </w:rPr>
        <w:t>: Campo texto descritivo.</w:t>
      </w:r>
    </w:p>
    <w:p w:rsidR="0089484D" w:rsidRDefault="0089484D" w:rsidP="00E9572F">
      <w:pPr>
        <w:ind w:left="426"/>
        <w:rPr>
          <w:rFonts w:ascii="Arial Narrow" w:hAnsi="Arial Narrow"/>
        </w:rPr>
      </w:pPr>
    </w:p>
    <w:p w:rsidR="0089484D" w:rsidRDefault="0089484D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1160CE" w:rsidRDefault="001160CE" w:rsidP="00E9572F">
      <w:pPr>
        <w:ind w:left="426"/>
        <w:rPr>
          <w:rFonts w:ascii="Arial Narrow" w:hAnsi="Arial Narrow"/>
        </w:rPr>
      </w:pPr>
    </w:p>
    <w:p w:rsidR="001160CE" w:rsidRPr="00D23BAA" w:rsidRDefault="001160CE" w:rsidP="001160C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Pesquisar os dados d</w:t>
      </w:r>
      <w:r w:rsidR="005E508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5E5082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pela cota digitada. Ao retornar dessa consulta deverá trazer as informações preenchidas.</w:t>
      </w:r>
    </w:p>
    <w:p w:rsidR="001160CE" w:rsidRDefault="001160CE" w:rsidP="001160C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Novo: Abre tela para inserir </w:t>
      </w:r>
      <w:r w:rsidR="00F708EC">
        <w:rPr>
          <w:rFonts w:ascii="Arial Narrow" w:hAnsi="Arial Narrow"/>
        </w:rPr>
        <w:t xml:space="preserve">novo </w:t>
      </w:r>
      <w:r>
        <w:rPr>
          <w:rFonts w:ascii="Arial Narrow" w:hAnsi="Arial Narrow"/>
        </w:rPr>
        <w:t>status.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</w:t>
      </w:r>
      <w:r w:rsidR="001160CE">
        <w:rPr>
          <w:rFonts w:ascii="Arial Narrow" w:hAnsi="Arial Narrow"/>
        </w:rPr>
        <w:t>firmar</w:t>
      </w:r>
      <w:r>
        <w:rPr>
          <w:rFonts w:ascii="Arial Narrow" w:hAnsi="Arial Narrow"/>
        </w:rPr>
        <w:t>: Ação para inserir o que foi digitado no cadastro.</w:t>
      </w:r>
    </w:p>
    <w:p w:rsidR="00704AC5" w:rsidRDefault="00704AC5" w:rsidP="00704A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1160CE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Pesquisa manutenção de status</w:t>
      </w:r>
    </w:p>
    <w:p w:rsidR="00056E51" w:rsidRDefault="000D0C2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9955DE0" wp14:editId="723F4FA3">
            <wp:extent cx="6116320" cy="3847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CE" w:rsidRDefault="001160CE">
      <w:pPr>
        <w:rPr>
          <w:rFonts w:ascii="Arial Narrow" w:hAnsi="Arial Narrow"/>
        </w:rPr>
      </w:pPr>
    </w:p>
    <w:p w:rsidR="00056E51" w:rsidRDefault="001160CE">
      <w:pPr>
        <w:rPr>
          <w:rFonts w:ascii="Arial Narrow" w:hAnsi="Arial Narrow"/>
        </w:rPr>
      </w:pPr>
      <w:r>
        <w:rPr>
          <w:rFonts w:ascii="Arial Narrow" w:hAnsi="Arial Narrow"/>
        </w:rPr>
        <w:t>Tela para inserir status.</w:t>
      </w:r>
    </w:p>
    <w:p w:rsidR="00DD7C0F" w:rsidRDefault="000D0C2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1DF0466" wp14:editId="63B86AFC">
            <wp:extent cx="6116320" cy="3717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43" w:rsidRDefault="00E51843">
      <w:r>
        <w:separator/>
      </w:r>
    </w:p>
  </w:endnote>
  <w:endnote w:type="continuationSeparator" w:id="0">
    <w:p w:rsidR="00E51843" w:rsidRDefault="00E5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47F5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47F52">
      <w:rPr>
        <w:rStyle w:val="Nmerodepgina"/>
        <w:rFonts w:ascii="Arial" w:hAnsi="Arial"/>
        <w:snapToGrid w:val="0"/>
      </w:rPr>
      <w:fldChar w:fldCharType="separate"/>
    </w:r>
    <w:r w:rsidR="00CD492B">
      <w:rPr>
        <w:rStyle w:val="Nmerodepgina"/>
        <w:rFonts w:ascii="Arial" w:hAnsi="Arial"/>
        <w:noProof/>
        <w:snapToGrid w:val="0"/>
      </w:rPr>
      <w:t>1</w:t>
    </w:r>
    <w:r w:rsidR="00947F5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47F5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47F52">
      <w:rPr>
        <w:rStyle w:val="Nmerodepgina"/>
        <w:rFonts w:ascii="Arial" w:hAnsi="Arial"/>
        <w:snapToGrid w:val="0"/>
      </w:rPr>
      <w:fldChar w:fldCharType="separate"/>
    </w:r>
    <w:r w:rsidR="00CD492B">
      <w:rPr>
        <w:rStyle w:val="Nmerodepgina"/>
        <w:rFonts w:ascii="Arial" w:hAnsi="Arial"/>
        <w:noProof/>
        <w:snapToGrid w:val="0"/>
      </w:rPr>
      <w:t>8</w:t>
    </w:r>
    <w:r w:rsidR="00947F5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43" w:rsidRDefault="00E51843">
      <w:r>
        <w:separator/>
      </w:r>
    </w:p>
  </w:footnote>
  <w:footnote w:type="continuationSeparator" w:id="0">
    <w:p w:rsidR="00E51843" w:rsidRDefault="00E51843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4B2269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0507AEC"/>
    <w:multiLevelType w:val="hybridMultilevel"/>
    <w:tmpl w:val="ECE0CE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65E1111"/>
    <w:multiLevelType w:val="hybridMultilevel"/>
    <w:tmpl w:val="B4F80D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5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2"/>
  </w:num>
  <w:num w:numId="15">
    <w:abstractNumId w:val="26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7"/>
  </w:num>
  <w:num w:numId="27">
    <w:abstractNumId w:val="19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4C2"/>
    <w:rsid w:val="000408DB"/>
    <w:rsid w:val="000425DB"/>
    <w:rsid w:val="00043B76"/>
    <w:rsid w:val="0005102B"/>
    <w:rsid w:val="00056E5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0C2C"/>
    <w:rsid w:val="000D29E9"/>
    <w:rsid w:val="000E3473"/>
    <w:rsid w:val="000E4113"/>
    <w:rsid w:val="000E5668"/>
    <w:rsid w:val="000E61E4"/>
    <w:rsid w:val="000E6CEA"/>
    <w:rsid w:val="000F0195"/>
    <w:rsid w:val="000F01B0"/>
    <w:rsid w:val="000F040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0CE"/>
    <w:rsid w:val="00116B72"/>
    <w:rsid w:val="0012448A"/>
    <w:rsid w:val="001252E4"/>
    <w:rsid w:val="00130BF4"/>
    <w:rsid w:val="0013234C"/>
    <w:rsid w:val="00133562"/>
    <w:rsid w:val="00134664"/>
    <w:rsid w:val="00134EA4"/>
    <w:rsid w:val="00137832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05E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29B8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1B7F"/>
    <w:rsid w:val="0049781C"/>
    <w:rsid w:val="004A0DF3"/>
    <w:rsid w:val="004A5B23"/>
    <w:rsid w:val="004B2235"/>
    <w:rsid w:val="004B2269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34E"/>
    <w:rsid w:val="004F73A2"/>
    <w:rsid w:val="004F7A14"/>
    <w:rsid w:val="00504061"/>
    <w:rsid w:val="0050515B"/>
    <w:rsid w:val="00507162"/>
    <w:rsid w:val="00507568"/>
    <w:rsid w:val="00511836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082"/>
    <w:rsid w:val="005E57D7"/>
    <w:rsid w:val="005E629A"/>
    <w:rsid w:val="005E6DC4"/>
    <w:rsid w:val="006011B9"/>
    <w:rsid w:val="0060216A"/>
    <w:rsid w:val="00603A73"/>
    <w:rsid w:val="00603F7B"/>
    <w:rsid w:val="00610B3D"/>
    <w:rsid w:val="00614377"/>
    <w:rsid w:val="00614B88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C1B"/>
    <w:rsid w:val="006C1E49"/>
    <w:rsid w:val="006C43F7"/>
    <w:rsid w:val="006E040D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507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3AF"/>
    <w:rsid w:val="007C6825"/>
    <w:rsid w:val="007C6A63"/>
    <w:rsid w:val="007D0756"/>
    <w:rsid w:val="007E3A6D"/>
    <w:rsid w:val="007E4CA4"/>
    <w:rsid w:val="007E71B4"/>
    <w:rsid w:val="008017EC"/>
    <w:rsid w:val="0080382D"/>
    <w:rsid w:val="008063F6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484D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47F52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4916"/>
    <w:rsid w:val="009D6BA7"/>
    <w:rsid w:val="009D6CBF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0079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00B3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3BAC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43F9"/>
    <w:rsid w:val="00C25AFA"/>
    <w:rsid w:val="00C30277"/>
    <w:rsid w:val="00C31143"/>
    <w:rsid w:val="00C3375E"/>
    <w:rsid w:val="00C35528"/>
    <w:rsid w:val="00C3621F"/>
    <w:rsid w:val="00C36FB2"/>
    <w:rsid w:val="00C449A0"/>
    <w:rsid w:val="00C4687F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492B"/>
    <w:rsid w:val="00CF2AC9"/>
    <w:rsid w:val="00CF360A"/>
    <w:rsid w:val="00D013E8"/>
    <w:rsid w:val="00D1287F"/>
    <w:rsid w:val="00D131F2"/>
    <w:rsid w:val="00D1455B"/>
    <w:rsid w:val="00D15072"/>
    <w:rsid w:val="00D15311"/>
    <w:rsid w:val="00D1558F"/>
    <w:rsid w:val="00D16DDA"/>
    <w:rsid w:val="00D20231"/>
    <w:rsid w:val="00D23BAA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51843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C6EB2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8E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6B8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063F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8063F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8063F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8063F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8063F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8063F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8063F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8063F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8063F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8063F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8063F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8063F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8063F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063F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8063F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8063F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8063F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8063F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063F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1116</TotalTime>
  <Pages>8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19</cp:revision>
  <cp:lastPrinted>2009-11-19T20:24:00Z</cp:lastPrinted>
  <dcterms:created xsi:type="dcterms:W3CDTF">2011-12-28T16:09:00Z</dcterms:created>
  <dcterms:modified xsi:type="dcterms:W3CDTF">2012-03-30T13:31:00Z</dcterms:modified>
</cp:coreProperties>
</file>