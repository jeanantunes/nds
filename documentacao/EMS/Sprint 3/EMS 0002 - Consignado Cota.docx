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C66" w:rsidRPr="00875148" w:rsidRDefault="008A0C66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8A0C66" w:rsidRPr="00875148" w:rsidRDefault="008A0C66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8A0C66" w:rsidRPr="00875148" w:rsidRDefault="008A0C66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0002–Consignado d</w:t>
      </w:r>
      <w:r w:rsidR="008727FC">
        <w:rPr>
          <w:rFonts w:ascii="Arial Narrow" w:hAnsi="Arial Narrow"/>
          <w:b/>
          <w:sz w:val="36"/>
          <w:szCs w:val="36"/>
        </w:rPr>
        <w:t>a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="008727FC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8A0C66" w:rsidRPr="00875148" w:rsidRDefault="008A0C66">
      <w:pPr>
        <w:jc w:val="center"/>
        <w:rPr>
          <w:rFonts w:ascii="Arial Narrow" w:hAnsi="Arial Narrow"/>
          <w:b/>
          <w:sz w:val="48"/>
        </w:rPr>
      </w:pPr>
    </w:p>
    <w:p w:rsidR="008A0C66" w:rsidRPr="00875148" w:rsidRDefault="008A0C66">
      <w:pPr>
        <w:pStyle w:val="Cabealho"/>
        <w:rPr>
          <w:rFonts w:ascii="Arial Narrow" w:hAnsi="Arial Narrow"/>
        </w:rPr>
      </w:pPr>
    </w:p>
    <w:p w:rsidR="008A0C66" w:rsidRPr="00875148" w:rsidRDefault="008A0C66">
      <w:pPr>
        <w:pStyle w:val="Cabealho"/>
        <w:rPr>
          <w:rFonts w:ascii="Arial Narrow" w:hAnsi="Arial Narrow"/>
        </w:rPr>
      </w:pPr>
    </w:p>
    <w:p w:rsidR="008A0C66" w:rsidRPr="00875148" w:rsidRDefault="008A0C66">
      <w:pPr>
        <w:pStyle w:val="Cabealho"/>
        <w:rPr>
          <w:rFonts w:ascii="Arial Narrow" w:hAnsi="Arial Narrow"/>
        </w:rPr>
      </w:pPr>
    </w:p>
    <w:p w:rsidR="008A0C66" w:rsidRPr="00875148" w:rsidRDefault="008A0C66">
      <w:pPr>
        <w:pStyle w:val="Cabealho"/>
        <w:rPr>
          <w:rFonts w:ascii="Arial Narrow" w:hAnsi="Arial Narrow"/>
        </w:rPr>
      </w:pPr>
    </w:p>
    <w:p w:rsidR="008A0C66" w:rsidRPr="00875148" w:rsidRDefault="008A0C66">
      <w:pPr>
        <w:pStyle w:val="Cabealho"/>
        <w:rPr>
          <w:rFonts w:ascii="Arial Narrow" w:hAnsi="Arial Narrow"/>
        </w:rPr>
      </w:pPr>
    </w:p>
    <w:p w:rsidR="008A0C66" w:rsidRDefault="008A0C66">
      <w:pPr>
        <w:pStyle w:val="Cabealho"/>
        <w:rPr>
          <w:rFonts w:ascii="Arial Narrow" w:hAnsi="Arial Narrow"/>
        </w:rPr>
      </w:pPr>
    </w:p>
    <w:p w:rsidR="008A0C66" w:rsidRDefault="008A0C66">
      <w:pPr>
        <w:pStyle w:val="Cabealho"/>
        <w:rPr>
          <w:rFonts w:ascii="Arial Narrow" w:hAnsi="Arial Narrow"/>
        </w:rPr>
      </w:pPr>
    </w:p>
    <w:p w:rsidR="008A0C66" w:rsidRDefault="008A0C66">
      <w:pPr>
        <w:pStyle w:val="Cabealho"/>
        <w:rPr>
          <w:rFonts w:ascii="Arial Narrow" w:hAnsi="Arial Narrow"/>
        </w:rPr>
      </w:pPr>
    </w:p>
    <w:p w:rsidR="008A0C66" w:rsidRDefault="008A0C66">
      <w:pPr>
        <w:pStyle w:val="Cabealho"/>
        <w:rPr>
          <w:rFonts w:ascii="Arial Narrow" w:hAnsi="Arial Narrow"/>
        </w:rPr>
      </w:pPr>
    </w:p>
    <w:p w:rsidR="008A0C66" w:rsidRDefault="008A0C66">
      <w:pPr>
        <w:pStyle w:val="Cabealho"/>
        <w:rPr>
          <w:rFonts w:ascii="Arial Narrow" w:hAnsi="Arial Narrow"/>
        </w:rPr>
      </w:pPr>
    </w:p>
    <w:p w:rsidR="008A0C66" w:rsidRDefault="008A0C66">
      <w:pPr>
        <w:pStyle w:val="Cabealho"/>
        <w:rPr>
          <w:rFonts w:ascii="Arial Narrow" w:hAnsi="Arial Narrow"/>
        </w:rPr>
      </w:pPr>
    </w:p>
    <w:p w:rsidR="008A0C66" w:rsidRPr="00875148" w:rsidRDefault="008A0C66">
      <w:pPr>
        <w:pStyle w:val="Cabealho"/>
        <w:rPr>
          <w:rFonts w:ascii="Arial Narrow" w:hAnsi="Arial Narrow"/>
        </w:rPr>
      </w:pPr>
    </w:p>
    <w:p w:rsidR="008A0C66" w:rsidRPr="00875148" w:rsidRDefault="008A0C66">
      <w:pPr>
        <w:rPr>
          <w:rFonts w:ascii="Arial Narrow" w:hAnsi="Arial Narrow"/>
        </w:rPr>
      </w:pPr>
    </w:p>
    <w:p w:rsidR="008A0C66" w:rsidRPr="00875148" w:rsidRDefault="008A0C66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96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A0C66" w:rsidRPr="00875148" w:rsidTr="0084083A">
        <w:tc>
          <w:tcPr>
            <w:tcW w:w="1134" w:type="dxa"/>
          </w:tcPr>
          <w:p w:rsidR="008A0C66" w:rsidRPr="00875148" w:rsidRDefault="008A0C66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8A0C66" w:rsidRPr="00875148" w:rsidRDefault="008A0C66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8A0C66" w:rsidRPr="00875148" w:rsidRDefault="008A0C66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8A0C66" w:rsidRPr="00875148" w:rsidRDefault="008A0C66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8A0C66" w:rsidRPr="00875148" w:rsidRDefault="008A0C66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A0C66" w:rsidRPr="00875148" w:rsidTr="0084083A">
        <w:tc>
          <w:tcPr>
            <w:tcW w:w="1134" w:type="dxa"/>
          </w:tcPr>
          <w:p w:rsidR="008A0C66" w:rsidRPr="00875148" w:rsidRDefault="008A0C6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8A0C66" w:rsidRPr="00875148" w:rsidRDefault="008A0C6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8A0C66" w:rsidRPr="00875148" w:rsidRDefault="008A0C6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A0C66" w:rsidRPr="00875148" w:rsidRDefault="008A0C6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8A0C66" w:rsidRPr="00875148" w:rsidRDefault="008A0C66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A0C66" w:rsidRPr="00875148" w:rsidTr="0084083A">
        <w:tc>
          <w:tcPr>
            <w:tcW w:w="1134" w:type="dxa"/>
          </w:tcPr>
          <w:p w:rsidR="008A0C66" w:rsidRPr="00875148" w:rsidRDefault="00363B6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28/02/2011</w:t>
            </w:r>
          </w:p>
        </w:tc>
        <w:tc>
          <w:tcPr>
            <w:tcW w:w="1134" w:type="dxa"/>
          </w:tcPr>
          <w:p w:rsidR="008A0C66" w:rsidRPr="00875148" w:rsidRDefault="00363B6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8A0C66" w:rsidRPr="00875148" w:rsidRDefault="00363B6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A0C66" w:rsidRPr="00875148" w:rsidRDefault="00363B6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8A0C66" w:rsidRPr="00875148" w:rsidRDefault="00363B6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84083A" w:rsidRPr="00875148" w:rsidTr="0084083A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83A" w:rsidRPr="00875148" w:rsidRDefault="0084083A" w:rsidP="0084083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09/03/2011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83A" w:rsidRPr="00875148" w:rsidRDefault="0084083A" w:rsidP="0027086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83A" w:rsidRPr="00875148" w:rsidRDefault="0084083A" w:rsidP="002708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83A" w:rsidRPr="00875148" w:rsidRDefault="0084083A" w:rsidP="002708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083A" w:rsidRPr="0084083A" w:rsidRDefault="0084083A" w:rsidP="00270869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432462" w:rsidRPr="0084083A" w:rsidTr="0043246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462" w:rsidRPr="00875148" w:rsidRDefault="00432462" w:rsidP="00BD6C6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13/03/2011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462" w:rsidRPr="00875148" w:rsidRDefault="00432462" w:rsidP="00BD6C6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462" w:rsidRPr="00875148" w:rsidRDefault="00432462" w:rsidP="00BD6C6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  <w:r w:rsidR="00A62487"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462" w:rsidRPr="00875148" w:rsidRDefault="00432462" w:rsidP="00BD6C6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462" w:rsidRPr="0084083A" w:rsidRDefault="00432462" w:rsidP="00BD6C6F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B37828" w:rsidRPr="0084083A" w:rsidTr="00B37828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28" w:rsidRPr="00875148" w:rsidRDefault="00B37828" w:rsidP="00B3782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14/03/2011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28" w:rsidRPr="00875148" w:rsidRDefault="00B37828" w:rsidP="004428BB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28" w:rsidRPr="00875148" w:rsidRDefault="00B37828" w:rsidP="004428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 e prototipo.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28" w:rsidRPr="00875148" w:rsidRDefault="00B37828" w:rsidP="004428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7828" w:rsidRPr="0084083A" w:rsidRDefault="00B37828" w:rsidP="004428BB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2433E0" w:rsidRPr="0084083A" w:rsidTr="002433E0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3E0" w:rsidRPr="00875148" w:rsidRDefault="002433E0" w:rsidP="00D92E6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3E0" w:rsidRPr="00875148" w:rsidRDefault="002433E0" w:rsidP="00D92E6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3E0" w:rsidRPr="00875148" w:rsidRDefault="002433E0" w:rsidP="00D92E6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3E0" w:rsidRPr="00875148" w:rsidRDefault="002433E0" w:rsidP="00D92E6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3E0" w:rsidRPr="0084083A" w:rsidRDefault="002433E0" w:rsidP="00D92E65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</w:tbl>
    <w:p w:rsidR="008A0C66" w:rsidRDefault="008A0C66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8A0C66" w:rsidRPr="00875148" w:rsidRDefault="008A0C66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8A0C66" w:rsidRPr="00875148" w:rsidRDefault="008A0C66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A0C66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8A0C66" w:rsidRPr="00875148" w:rsidRDefault="008A0C66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8A0C66" w:rsidRPr="00875148" w:rsidRDefault="008A0C66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8A0C66" w:rsidRPr="00875148">
        <w:trPr>
          <w:cantSplit/>
          <w:trHeight w:val="235"/>
        </w:trPr>
        <w:tc>
          <w:tcPr>
            <w:tcW w:w="4889" w:type="dxa"/>
            <w:vMerge/>
          </w:tcPr>
          <w:p w:rsidR="008A0C66" w:rsidRPr="00875148" w:rsidRDefault="008A0C66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8A0C66" w:rsidRPr="00875148" w:rsidRDefault="008A0C6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A0C66" w:rsidRPr="00875148">
        <w:tc>
          <w:tcPr>
            <w:tcW w:w="4889" w:type="dxa"/>
          </w:tcPr>
          <w:p w:rsidR="008A0C66" w:rsidRPr="00875148" w:rsidRDefault="008A0C66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8A0C66" w:rsidRPr="009540DC" w:rsidRDefault="008A0C66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9540DC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8A0C66" w:rsidRPr="00875148" w:rsidRDefault="008A0C66">
      <w:pPr>
        <w:rPr>
          <w:rFonts w:ascii="Arial Narrow" w:hAnsi="Arial Narrow"/>
        </w:rPr>
      </w:pPr>
    </w:p>
    <w:p w:rsidR="008A0C66" w:rsidRPr="00875148" w:rsidRDefault="008A0C66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8A0C66" w:rsidRPr="00875148" w:rsidRDefault="008A0C66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A0C66" w:rsidRPr="00875148">
        <w:tc>
          <w:tcPr>
            <w:tcW w:w="9779" w:type="dxa"/>
          </w:tcPr>
          <w:p w:rsidR="008A0C66" w:rsidRPr="009540DC" w:rsidRDefault="008A0C66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8A0C66" w:rsidRPr="00D90C24" w:rsidRDefault="008A0C66" w:rsidP="008727FC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Nesta consulta deverá ser visualizado reparte(consignado) de</w:t>
            </w:r>
            <w:r w:rsidR="008727FC">
              <w:rPr>
                <w:rFonts w:ascii="Calibri" w:hAnsi="Calibri"/>
                <w:sz w:val="22"/>
                <w:szCs w:val="22"/>
              </w:rPr>
              <w:t xml:space="preserve"> uma Cota</w:t>
            </w:r>
            <w:r>
              <w:rPr>
                <w:rFonts w:ascii="Calibri" w:hAnsi="Calibri"/>
                <w:sz w:val="22"/>
                <w:szCs w:val="22"/>
              </w:rPr>
              <w:t xml:space="preserve"> especific</w:t>
            </w:r>
            <w:r w:rsidR="008727FC"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 xml:space="preserve"> em data especifica.</w:t>
            </w:r>
          </w:p>
        </w:tc>
      </w:tr>
      <w:tr w:rsidR="008A0C66" w:rsidRPr="00875148">
        <w:tc>
          <w:tcPr>
            <w:tcW w:w="9779" w:type="dxa"/>
          </w:tcPr>
          <w:p w:rsidR="008A0C66" w:rsidRPr="00875148" w:rsidRDefault="008A0C66" w:rsidP="003A29F1">
            <w:pPr>
              <w:rPr>
                <w:rFonts w:ascii="Arial Narrow" w:hAnsi="Arial Narrow"/>
              </w:rPr>
            </w:pPr>
          </w:p>
        </w:tc>
      </w:tr>
    </w:tbl>
    <w:p w:rsidR="008A0C66" w:rsidRPr="00875148" w:rsidRDefault="008A0C66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8A0C66" w:rsidRPr="00875148" w:rsidRDefault="008A0C66">
      <w:pPr>
        <w:rPr>
          <w:rFonts w:ascii="Arial Narrow" w:hAnsi="Arial Narrow"/>
        </w:rPr>
      </w:pPr>
    </w:p>
    <w:p w:rsidR="008A0C66" w:rsidRDefault="008A0C6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AE28D4" w:rsidRDefault="00AE28D4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ao clicar em determinado valor de Consignado de qualquer registro na tela “Conta corrente Cota” esta tela deverá ser apresentada com informações de quantidade e financeiras do consignado que a Cota movimentou na data selecionada, agrupadas por produto, edição e fornecedor.</w:t>
      </w:r>
    </w:p>
    <w:p w:rsidR="00AE28D4" w:rsidRDefault="00AE28D4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tela deve exibir a data e a Cota escolhida para melhor visualização das informações.</w:t>
      </w:r>
    </w:p>
    <w:p w:rsidR="00095551" w:rsidRDefault="00095551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opção de totalização financeira por fornecedor, assim como a coluna no grid, só deverá aparecer nos casos em que o distribuidor tiver mais de um fornecedor cadastrado. Caso contrário, o grid não terá esta coluna e teremos apenas uma linha de total no final do grid.</w:t>
      </w:r>
    </w:p>
    <w:p w:rsidR="00095551" w:rsidRDefault="00095551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informação de diferença e motivo </w:t>
      </w:r>
      <w:r w:rsidR="0064209F">
        <w:rPr>
          <w:rFonts w:ascii="Calibri" w:hAnsi="Calibri" w:cs="Arial"/>
          <w:color w:val="002060"/>
          <w:sz w:val="22"/>
          <w:szCs w:val="22"/>
        </w:rPr>
        <w:t>deve ser encontrada</w:t>
      </w:r>
      <w:r>
        <w:rPr>
          <w:rFonts w:ascii="Calibri" w:hAnsi="Calibri" w:cs="Arial"/>
          <w:color w:val="002060"/>
          <w:sz w:val="22"/>
          <w:szCs w:val="22"/>
        </w:rPr>
        <w:t xml:space="preserve"> na funcionalidade “lançamentos sobras e faltas”, específicos da cota pesquisada.</w:t>
      </w:r>
    </w:p>
    <w:p w:rsidR="00AE28D4" w:rsidRDefault="00AE28D4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AE28D4" w:rsidRPr="001833D9" w:rsidRDefault="00AE28D4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1833D9">
        <w:rPr>
          <w:rFonts w:ascii="Calibri" w:hAnsi="Calibri" w:cs="Arial"/>
          <w:color w:val="002060"/>
          <w:sz w:val="22"/>
          <w:szCs w:val="22"/>
        </w:rPr>
        <w:t>Na tela haverá botões para ação de “imprimir” e “arquivo”, a opção “arquivo” tem como objetivo gerar as informações em formato Excel para utilização da área de negócio, a opção “imprimir” deverá gerar a impressão conforme informações da consulta.</w:t>
      </w:r>
    </w:p>
    <w:p w:rsidR="008A0C66" w:rsidRPr="001833D9" w:rsidRDefault="008A0C66" w:rsidP="001833D9">
      <w:pPr>
        <w:ind w:left="360"/>
        <w:rPr>
          <w:rFonts w:ascii="Calibri" w:hAnsi="Calibri" w:cs="Arial"/>
          <w:color w:val="002060"/>
          <w:sz w:val="22"/>
          <w:szCs w:val="22"/>
        </w:rPr>
      </w:pPr>
      <w:bookmarkStart w:id="13" w:name="_GoBack"/>
      <w:bookmarkEnd w:id="13"/>
    </w:p>
    <w:p w:rsidR="008A0C66" w:rsidRPr="00875148" w:rsidRDefault="008A0C66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A0C66" w:rsidRPr="00875148">
        <w:tc>
          <w:tcPr>
            <w:tcW w:w="9779" w:type="dxa"/>
          </w:tcPr>
          <w:p w:rsidR="008A0C66" w:rsidRPr="009540DC" w:rsidRDefault="008A0C66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8A0C66" w:rsidRPr="00875148" w:rsidRDefault="008A0C66" w:rsidP="00597006">
            <w:pPr>
              <w:rPr>
                <w:rFonts w:ascii="Arial Narrow" w:hAnsi="Arial Narrow"/>
              </w:rPr>
            </w:pPr>
          </w:p>
        </w:tc>
      </w:tr>
    </w:tbl>
    <w:p w:rsidR="008A0C66" w:rsidRPr="00875148" w:rsidRDefault="008A0C66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8A0C66" w:rsidRPr="00875148" w:rsidRDefault="008A0C66" w:rsidP="00E34CC4">
      <w:pPr>
        <w:rPr>
          <w:rFonts w:ascii="Arial Narrow" w:hAnsi="Arial Narrow"/>
        </w:rPr>
      </w:pPr>
    </w:p>
    <w:p w:rsidR="008A0C66" w:rsidRPr="00875148" w:rsidRDefault="008A0C66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8A0C66" w:rsidRPr="00875148" w:rsidRDefault="008A0C66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A0C66" w:rsidRPr="00875148" w:rsidTr="008573CA">
        <w:trPr>
          <w:trHeight w:val="314"/>
        </w:trPr>
        <w:tc>
          <w:tcPr>
            <w:tcW w:w="3136" w:type="dxa"/>
          </w:tcPr>
          <w:p w:rsidR="008A0C66" w:rsidRPr="00875148" w:rsidRDefault="008A0C66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8A0C66" w:rsidRPr="00875148" w:rsidRDefault="008A0C66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8A0C66" w:rsidRPr="00875148" w:rsidRDefault="008A0C66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8A0C66" w:rsidRPr="00875148" w:rsidRDefault="008A0C66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8A0C66" w:rsidRPr="00875148" w:rsidRDefault="008A0C66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8A0C66" w:rsidRPr="00875148" w:rsidRDefault="008A0C66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8A0C66" w:rsidRPr="00875148" w:rsidTr="008573CA">
        <w:trPr>
          <w:trHeight w:val="228"/>
        </w:trPr>
        <w:tc>
          <w:tcPr>
            <w:tcW w:w="3136" w:type="dxa"/>
          </w:tcPr>
          <w:p w:rsidR="008A0C66" w:rsidRPr="009540DC" w:rsidRDefault="008A0C66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A0C66" w:rsidRPr="00875148" w:rsidTr="008573CA">
        <w:trPr>
          <w:trHeight w:val="228"/>
        </w:trPr>
        <w:tc>
          <w:tcPr>
            <w:tcW w:w="3136" w:type="dxa"/>
          </w:tcPr>
          <w:p w:rsidR="008A0C66" w:rsidRPr="009540DC" w:rsidRDefault="008A0C66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8A0C66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A0C66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A0C66" w:rsidRPr="00875148" w:rsidTr="008573CA">
        <w:trPr>
          <w:trHeight w:val="228"/>
        </w:trPr>
        <w:tc>
          <w:tcPr>
            <w:tcW w:w="3136" w:type="dxa"/>
          </w:tcPr>
          <w:p w:rsidR="008A0C66" w:rsidRPr="009540DC" w:rsidRDefault="008A0C66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8A0C66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A0C66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A0C66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8A0C66" w:rsidRPr="00875148" w:rsidRDefault="008A0C66" w:rsidP="008665A6">
      <w:pPr>
        <w:outlineLvl w:val="0"/>
        <w:rPr>
          <w:rFonts w:ascii="Arial Narrow" w:hAnsi="Arial Narrow" w:cs="Arial"/>
          <w:b/>
        </w:rPr>
      </w:pPr>
    </w:p>
    <w:p w:rsidR="008A0C66" w:rsidRPr="00875148" w:rsidRDefault="008A0C66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Acesso as Tabelas;</w:t>
      </w:r>
    </w:p>
    <w:p w:rsidR="008A0C66" w:rsidRPr="00875148" w:rsidRDefault="008A0C66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A0C66" w:rsidRPr="00875148" w:rsidTr="00092FF2">
        <w:trPr>
          <w:trHeight w:val="234"/>
        </w:trPr>
        <w:tc>
          <w:tcPr>
            <w:tcW w:w="708" w:type="dxa"/>
          </w:tcPr>
          <w:p w:rsidR="008A0C66" w:rsidRPr="00875148" w:rsidRDefault="008A0C66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8A0C66" w:rsidRPr="009540DC" w:rsidRDefault="008A0C66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8A0C66" w:rsidRPr="00875148" w:rsidRDefault="008A0C66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8A0C66" w:rsidRPr="00875148" w:rsidRDefault="008A0C66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A0C66" w:rsidRPr="00875148" w:rsidTr="00092FF2">
        <w:trPr>
          <w:trHeight w:val="236"/>
        </w:trPr>
        <w:tc>
          <w:tcPr>
            <w:tcW w:w="708" w:type="dxa"/>
          </w:tcPr>
          <w:p w:rsidR="008A0C66" w:rsidRPr="00875148" w:rsidRDefault="008A0C66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8A0C66" w:rsidRPr="00875148" w:rsidRDefault="008A0C66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8A0C66" w:rsidRPr="009540DC" w:rsidRDefault="008A0C66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8A0C66" w:rsidRPr="00875148" w:rsidRDefault="008A0C66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8A0C66" w:rsidRPr="00875148" w:rsidRDefault="008A0C66" w:rsidP="00116B72">
      <w:pPr>
        <w:rPr>
          <w:rFonts w:ascii="Arial Narrow" w:hAnsi="Arial Narrow"/>
        </w:rPr>
      </w:pPr>
    </w:p>
    <w:p w:rsidR="008A0C66" w:rsidRPr="00875148" w:rsidRDefault="008A0C66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8A0C66" w:rsidRPr="00875148" w:rsidRDefault="008A0C66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A0C66" w:rsidRPr="00875148">
        <w:trPr>
          <w:trHeight w:val="204"/>
        </w:trPr>
        <w:tc>
          <w:tcPr>
            <w:tcW w:w="3239" w:type="dxa"/>
          </w:tcPr>
          <w:p w:rsidR="008A0C66" w:rsidRPr="00875148" w:rsidRDefault="008A0C66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A0C66" w:rsidRPr="00875148" w:rsidRDefault="008A0C66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A0C66" w:rsidRPr="009540DC" w:rsidRDefault="008A0C66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8A0C66" w:rsidRPr="00875148" w:rsidRDefault="008A0C66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A0C66" w:rsidRPr="00875148">
        <w:tc>
          <w:tcPr>
            <w:tcW w:w="3239" w:type="dxa"/>
          </w:tcPr>
          <w:p w:rsidR="008A0C66" w:rsidRPr="00875148" w:rsidRDefault="008A0C66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A0C66" w:rsidRPr="00875148" w:rsidRDefault="008A0C66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A0C66" w:rsidRPr="00875148" w:rsidRDefault="008A0C66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A0C66" w:rsidRPr="00875148" w:rsidRDefault="008A0C66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A0C66" w:rsidRPr="00875148" w:rsidRDefault="008A0C66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8A0C66" w:rsidRPr="00875148" w:rsidRDefault="008A0C66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8A0C66" w:rsidRPr="00875148" w:rsidRDefault="008A0C66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A0C66" w:rsidRPr="00875148">
        <w:trPr>
          <w:trHeight w:val="204"/>
        </w:trPr>
        <w:tc>
          <w:tcPr>
            <w:tcW w:w="3239" w:type="dxa"/>
          </w:tcPr>
          <w:p w:rsidR="008A0C66" w:rsidRPr="00875148" w:rsidRDefault="008A0C66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A0C66" w:rsidRPr="00875148" w:rsidRDefault="008A0C66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A0C66" w:rsidRPr="009540DC" w:rsidRDefault="008A0C66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8A0C66" w:rsidRPr="00875148" w:rsidRDefault="008A0C66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A0C66" w:rsidRPr="00875148">
        <w:tc>
          <w:tcPr>
            <w:tcW w:w="3239" w:type="dxa"/>
          </w:tcPr>
          <w:p w:rsidR="008A0C66" w:rsidRPr="00875148" w:rsidRDefault="008A0C66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A0C66" w:rsidRPr="00875148" w:rsidRDefault="008A0C66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A0C66" w:rsidRPr="00875148" w:rsidRDefault="008A0C66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A0C66" w:rsidRPr="00875148" w:rsidRDefault="008A0C66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A0C66" w:rsidRPr="00875148" w:rsidRDefault="008A0C66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8A0C66" w:rsidRPr="00875148" w:rsidRDefault="008A0C66" w:rsidP="00517854">
      <w:pPr>
        <w:rPr>
          <w:rFonts w:ascii="Arial Narrow" w:hAnsi="Arial Narrow"/>
        </w:rPr>
      </w:pPr>
    </w:p>
    <w:p w:rsidR="008A0C66" w:rsidRPr="00875148" w:rsidRDefault="008A0C66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8A0C66" w:rsidRPr="00875148" w:rsidRDefault="008A0C66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A0C66" w:rsidRPr="00875148" w:rsidTr="008573CA">
        <w:trPr>
          <w:trHeight w:val="204"/>
        </w:trPr>
        <w:tc>
          <w:tcPr>
            <w:tcW w:w="3520" w:type="dxa"/>
          </w:tcPr>
          <w:p w:rsidR="008A0C66" w:rsidRPr="00875148" w:rsidRDefault="008A0C66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8A0C66" w:rsidRPr="00875148" w:rsidRDefault="008A0C66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8A0C66" w:rsidRPr="009540DC" w:rsidRDefault="008A0C66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8A0C66" w:rsidRPr="00875148" w:rsidTr="008573CA">
        <w:tc>
          <w:tcPr>
            <w:tcW w:w="3520" w:type="dxa"/>
          </w:tcPr>
          <w:p w:rsidR="008A0C66" w:rsidRPr="00875148" w:rsidRDefault="008A0C66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8A0C66" w:rsidRPr="00875148" w:rsidRDefault="008A0C66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8A0C66" w:rsidRPr="00875148" w:rsidRDefault="008A0C66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A0C66" w:rsidRPr="00875148" w:rsidRDefault="008A0C66" w:rsidP="00116B72">
      <w:pPr>
        <w:rPr>
          <w:rFonts w:ascii="Arial Narrow" w:hAnsi="Arial Narrow"/>
        </w:rPr>
      </w:pPr>
    </w:p>
    <w:p w:rsidR="008A0C66" w:rsidRPr="00875148" w:rsidRDefault="008A0C66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8A0C66" w:rsidRPr="00875148" w:rsidRDefault="008A0C66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A0C66" w:rsidRPr="00875148" w:rsidTr="00974529">
        <w:trPr>
          <w:trHeight w:val="204"/>
        </w:trPr>
        <w:tc>
          <w:tcPr>
            <w:tcW w:w="3493" w:type="dxa"/>
          </w:tcPr>
          <w:p w:rsidR="008A0C66" w:rsidRPr="00875148" w:rsidRDefault="008A0C66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8A0C66" w:rsidRPr="00875148" w:rsidRDefault="008A0C66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8A0C66" w:rsidRPr="009540DC" w:rsidRDefault="008A0C66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8A0C66" w:rsidRPr="00875148" w:rsidTr="00974529">
        <w:tc>
          <w:tcPr>
            <w:tcW w:w="3493" w:type="dxa"/>
          </w:tcPr>
          <w:p w:rsidR="008A0C66" w:rsidRPr="00875148" w:rsidRDefault="008A0C66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8A0C66" w:rsidRPr="00875148" w:rsidRDefault="008A0C66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8A0C66" w:rsidRPr="00875148" w:rsidRDefault="008A0C66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A0C66" w:rsidRPr="00875148" w:rsidRDefault="008A0C66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8A0C66" w:rsidRPr="00875148" w:rsidRDefault="008A0C66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8A0C66" w:rsidRDefault="008A0C66" w:rsidP="00AA323C">
      <w:pPr>
        <w:rPr>
          <w:rFonts w:ascii="Arial Narrow" w:hAnsi="Arial Narrow"/>
        </w:rPr>
      </w:pPr>
    </w:p>
    <w:p w:rsidR="008A0C66" w:rsidRPr="00875148" w:rsidRDefault="008A0C6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8A0C66" w:rsidRDefault="008A0C66" w:rsidP="0010198B">
      <w:pPr>
        <w:ind w:left="426"/>
        <w:rPr>
          <w:rFonts w:ascii="Arial Narrow" w:hAnsi="Arial Narrow"/>
        </w:rPr>
      </w:pPr>
    </w:p>
    <w:p w:rsidR="00733E1A" w:rsidRDefault="00733E1A" w:rsidP="00733E1A">
      <w:pPr>
        <w:rPr>
          <w:rFonts w:ascii="Arial Narrow" w:hAnsi="Arial Narrow"/>
        </w:rPr>
      </w:pPr>
    </w:p>
    <w:p w:rsidR="002C58C5" w:rsidRDefault="002C58C5" w:rsidP="002C58C5">
      <w:p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2C58C5" w:rsidRDefault="002C58C5" w:rsidP="002C58C5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do produto.</w:t>
      </w:r>
    </w:p>
    <w:p w:rsidR="002C58C5" w:rsidRDefault="002C58C5" w:rsidP="002C58C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produto.</w:t>
      </w:r>
    </w:p>
    <w:p w:rsidR="002C58C5" w:rsidRDefault="0024730F" w:rsidP="002C58C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</w:p>
    <w:p w:rsidR="0024730F" w:rsidRDefault="0024730F" w:rsidP="002C58C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Preço Capa R$: Preço unitário do produto.</w:t>
      </w:r>
    </w:p>
    <w:p w:rsidR="00454B83" w:rsidRDefault="00095551" w:rsidP="002C58C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Preço </w:t>
      </w:r>
      <w:r w:rsidR="00454B83">
        <w:rPr>
          <w:rFonts w:ascii="Arial Narrow" w:hAnsi="Arial Narrow"/>
        </w:rPr>
        <w:t>Desconto R$: Preço unitário com desconto do produto.</w:t>
      </w:r>
    </w:p>
    <w:p w:rsidR="0024730F" w:rsidRDefault="0024730F" w:rsidP="002C58C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Reparte </w:t>
      </w:r>
      <w:r w:rsidR="00073C78">
        <w:rPr>
          <w:rFonts w:ascii="Arial Narrow" w:hAnsi="Arial Narrow"/>
        </w:rPr>
        <w:t>Sugerido</w:t>
      </w:r>
      <w:r>
        <w:rPr>
          <w:rFonts w:ascii="Arial Narrow" w:hAnsi="Arial Narrow"/>
        </w:rPr>
        <w:t xml:space="preserve">: </w:t>
      </w:r>
      <w:r w:rsidR="007A62D5">
        <w:rPr>
          <w:rFonts w:ascii="Arial Narrow" w:hAnsi="Arial Narrow"/>
        </w:rPr>
        <w:t>Quantidade de reparte previsto do produto</w:t>
      </w:r>
    </w:p>
    <w:p w:rsidR="007A62D5" w:rsidRDefault="007A62D5" w:rsidP="002C58C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Reparte Final: Quantidade de reparte físico do produto</w:t>
      </w:r>
    </w:p>
    <w:p w:rsidR="007A62D5" w:rsidRDefault="007A62D5" w:rsidP="002C58C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Diferença: Apontamento da diferença entre Reparte Previsto e o Reparte Final</w:t>
      </w:r>
    </w:p>
    <w:p w:rsidR="00073C78" w:rsidRDefault="00073C78" w:rsidP="002C58C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Motivo: descrição do motivo da diferença apontada.</w:t>
      </w:r>
    </w:p>
    <w:p w:rsidR="00073C78" w:rsidRDefault="00073C78" w:rsidP="002C58C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Fornecedor: Nome do fornecedor do produto.</w:t>
      </w:r>
    </w:p>
    <w:p w:rsidR="007A62D5" w:rsidRDefault="007A62D5" w:rsidP="002C58C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Total </w:t>
      </w:r>
      <w:proofErr w:type="gramStart"/>
      <w:r>
        <w:rPr>
          <w:rFonts w:ascii="Arial Narrow" w:hAnsi="Arial Narrow"/>
        </w:rPr>
        <w:t>R$:</w:t>
      </w:r>
      <w:proofErr w:type="gramEnd"/>
      <w:r>
        <w:rPr>
          <w:rFonts w:ascii="Arial Narrow" w:hAnsi="Arial Narrow"/>
        </w:rPr>
        <w:t xml:space="preserve">Total </w:t>
      </w:r>
      <w:r w:rsidR="00454B83">
        <w:rPr>
          <w:rFonts w:ascii="Arial Narrow" w:hAnsi="Arial Narrow"/>
        </w:rPr>
        <w:t>do</w:t>
      </w:r>
      <w:r>
        <w:rPr>
          <w:rFonts w:ascii="Arial Narrow" w:hAnsi="Arial Narrow"/>
        </w:rPr>
        <w:t xml:space="preserve"> </w:t>
      </w:r>
      <w:r w:rsidR="00454B83">
        <w:rPr>
          <w:rFonts w:ascii="Arial Narrow" w:hAnsi="Arial Narrow"/>
        </w:rPr>
        <w:t>Desconto</w:t>
      </w:r>
      <w:r>
        <w:rPr>
          <w:rFonts w:ascii="Arial Narrow" w:hAnsi="Arial Narrow"/>
        </w:rPr>
        <w:t xml:space="preserve"> x Reparte Final.</w:t>
      </w:r>
    </w:p>
    <w:p w:rsidR="007A62D5" w:rsidRDefault="007A62D5" w:rsidP="007A62D5">
      <w:pPr>
        <w:rPr>
          <w:rFonts w:ascii="Arial Narrow" w:hAnsi="Arial Narrow"/>
        </w:rPr>
      </w:pPr>
    </w:p>
    <w:p w:rsidR="002C58C5" w:rsidRDefault="002C58C5" w:rsidP="0010198B">
      <w:pPr>
        <w:ind w:left="426"/>
        <w:rPr>
          <w:rFonts w:ascii="Arial Narrow" w:hAnsi="Arial Narrow"/>
        </w:rPr>
      </w:pPr>
    </w:p>
    <w:p w:rsidR="002F72E7" w:rsidRDefault="002F72E7" w:rsidP="002F72E7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Totalizador da coluna Total R$ agrupado por fornecedor, conforme quantidade de fornecedores que retornarem na pesquisa.</w:t>
      </w:r>
    </w:p>
    <w:p w:rsidR="002C58C5" w:rsidRDefault="002C58C5" w:rsidP="0010198B">
      <w:pPr>
        <w:ind w:left="426"/>
        <w:rPr>
          <w:rFonts w:ascii="Arial Narrow" w:hAnsi="Arial Narrow"/>
        </w:rPr>
      </w:pPr>
    </w:p>
    <w:p w:rsidR="008A0C66" w:rsidRDefault="00B877D9" w:rsidP="00B877D9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Tela de Pesquisa Dados Consignados</w:t>
      </w:r>
    </w:p>
    <w:p w:rsidR="008A0C66" w:rsidRDefault="008A0C66" w:rsidP="0010198B">
      <w:pPr>
        <w:ind w:left="426"/>
        <w:rPr>
          <w:rFonts w:ascii="Arial Narrow" w:hAnsi="Arial Narrow"/>
          <w:noProof/>
        </w:rPr>
      </w:pPr>
    </w:p>
    <w:p w:rsidR="008A0C66" w:rsidRDefault="0064209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C91F43E" wp14:editId="3653EFA0">
            <wp:extent cx="5614670" cy="33953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C66" w:rsidRPr="00875148" w:rsidRDefault="008A0C66" w:rsidP="0010198B">
      <w:pPr>
        <w:ind w:left="426"/>
        <w:rPr>
          <w:rFonts w:ascii="Arial Narrow" w:hAnsi="Arial Narrow"/>
        </w:rPr>
      </w:pPr>
    </w:p>
    <w:p w:rsidR="008A0C66" w:rsidRPr="00875148" w:rsidRDefault="008A0C6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8A0C66" w:rsidRDefault="008A0C66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8A0C66" w:rsidRPr="00875148" w:rsidRDefault="008A0C66" w:rsidP="00FD0CD1">
      <w:pPr>
        <w:ind w:left="426"/>
        <w:rPr>
          <w:rFonts w:ascii="Arial Narrow" w:hAnsi="Arial Narrow"/>
        </w:rPr>
      </w:pPr>
    </w:p>
    <w:p w:rsidR="008A0C66" w:rsidRPr="00875148" w:rsidRDefault="008A0C6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8A0C66" w:rsidRDefault="008A0C66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A0C66" w:rsidRPr="00875148" w:rsidRDefault="008A0C66" w:rsidP="00FD0CD1">
      <w:pPr>
        <w:ind w:left="426"/>
        <w:rPr>
          <w:rFonts w:ascii="Arial Narrow" w:hAnsi="Arial Narrow"/>
        </w:rPr>
      </w:pPr>
    </w:p>
    <w:p w:rsidR="008A0C66" w:rsidRPr="00875148" w:rsidRDefault="008A0C6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8A0C66" w:rsidRPr="00875148" w:rsidRDefault="008A0C66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A0C66" w:rsidRPr="00875148" w:rsidRDefault="008A0C66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744A8B" w:rsidRPr="00875148" w:rsidRDefault="00744A8B" w:rsidP="00744A8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p w:rsidR="00744A8B" w:rsidRPr="00875148" w:rsidRDefault="00744A8B" w:rsidP="00744A8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744A8B" w:rsidRPr="00875148" w:rsidRDefault="00744A8B" w:rsidP="00744A8B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744A8B" w:rsidRPr="00875148" w:rsidRDefault="00744A8B" w:rsidP="00744A8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744A8B" w:rsidRPr="00875148" w:rsidRDefault="00744A8B" w:rsidP="00744A8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744A8B" w:rsidRPr="00875148" w:rsidRDefault="00744A8B" w:rsidP="00744A8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744A8B" w:rsidRDefault="00744A8B" w:rsidP="00744A8B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744A8B" w:rsidRPr="001E5B29" w:rsidRDefault="00744A8B" w:rsidP="00744A8B">
      <w:pPr>
        <w:pStyle w:val="TCTips"/>
        <w:ind w:firstLine="720"/>
        <w:rPr>
          <w:i w:val="0"/>
        </w:rPr>
      </w:pPr>
    </w:p>
    <w:p w:rsidR="00744A8B" w:rsidRDefault="00744A8B" w:rsidP="00744A8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744A8B" w:rsidRPr="00B978C8" w:rsidRDefault="00744A8B" w:rsidP="00744A8B"/>
    <w:p w:rsidR="00744A8B" w:rsidRDefault="00744A8B" w:rsidP="00744A8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744A8B" w:rsidRPr="00B978C8" w:rsidRDefault="00744A8B" w:rsidP="00744A8B"/>
    <w:p w:rsidR="00744A8B" w:rsidRPr="00875148" w:rsidRDefault="00744A8B" w:rsidP="00744A8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744A8B" w:rsidRPr="00875148" w:rsidRDefault="00744A8B" w:rsidP="00744A8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p w:rsidR="00744A8B" w:rsidRPr="00875148" w:rsidRDefault="00744A8B" w:rsidP="00744A8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744A8B" w:rsidRPr="00875148" w:rsidRDefault="00744A8B" w:rsidP="00744A8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744A8B" w:rsidRPr="00875148" w:rsidTr="00D92E65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44A8B" w:rsidRPr="009540DC" w:rsidRDefault="00744A8B" w:rsidP="00D92E6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44A8B" w:rsidRPr="009540DC" w:rsidRDefault="00744A8B" w:rsidP="00D92E6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744A8B" w:rsidRPr="00875148" w:rsidTr="00D92E65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744A8B" w:rsidRPr="00875148" w:rsidTr="00D92E65">
        <w:tc>
          <w:tcPr>
            <w:tcW w:w="6307" w:type="dxa"/>
            <w:tcBorders>
              <w:left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744A8B" w:rsidRPr="00875148" w:rsidTr="00D92E65">
        <w:tc>
          <w:tcPr>
            <w:tcW w:w="6307" w:type="dxa"/>
            <w:tcBorders>
              <w:left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744A8B" w:rsidRPr="00875148" w:rsidTr="00D92E65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744A8B" w:rsidRPr="00875148" w:rsidTr="00D92E65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744A8B" w:rsidRPr="00875148" w:rsidTr="00D92E65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4A8B" w:rsidRPr="00875148" w:rsidRDefault="00744A8B" w:rsidP="00D92E6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744A8B" w:rsidRPr="00875148" w:rsidRDefault="00744A8B" w:rsidP="00D92E6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744A8B" w:rsidRPr="00875148" w:rsidTr="00D92E65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44A8B" w:rsidRPr="009540DC" w:rsidRDefault="00744A8B" w:rsidP="00D92E6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44A8B" w:rsidRPr="009540DC" w:rsidRDefault="00744A8B" w:rsidP="00D92E6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744A8B" w:rsidRPr="00875148" w:rsidTr="00D92E65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744A8B" w:rsidRPr="00875148" w:rsidTr="00D92E65">
        <w:tc>
          <w:tcPr>
            <w:tcW w:w="6307" w:type="dxa"/>
            <w:tcBorders>
              <w:left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744A8B" w:rsidRPr="00875148" w:rsidTr="00D92E65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A8B" w:rsidRPr="00875148" w:rsidRDefault="00744A8B" w:rsidP="00D92E6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A8B" w:rsidRPr="00875148" w:rsidRDefault="00744A8B" w:rsidP="00D92E65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744A8B" w:rsidRPr="00875148" w:rsidTr="00D92E65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44A8B" w:rsidRPr="009540DC" w:rsidRDefault="00744A8B" w:rsidP="00D92E6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44A8B" w:rsidRPr="009540DC" w:rsidRDefault="00744A8B" w:rsidP="00D92E6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744A8B" w:rsidRPr="00875148" w:rsidTr="00D92E65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744A8B" w:rsidRPr="00875148" w:rsidTr="00D92E65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744A8B" w:rsidRPr="00875148" w:rsidTr="00D92E65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A8B" w:rsidRPr="00875148" w:rsidRDefault="00744A8B" w:rsidP="00D92E6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A8B" w:rsidRPr="00875148" w:rsidRDefault="00744A8B" w:rsidP="00D92E65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744A8B" w:rsidRPr="00875148" w:rsidRDefault="00744A8B" w:rsidP="00744A8B">
      <w:pPr>
        <w:pStyle w:val="TCTips"/>
        <w:rPr>
          <w:rFonts w:ascii="Arial Narrow" w:hAnsi="Arial Narrow"/>
          <w:i w:val="0"/>
          <w:lang w:val="es-ES_tradnl"/>
        </w:rPr>
      </w:pPr>
    </w:p>
    <w:p w:rsidR="00744A8B" w:rsidRPr="00875148" w:rsidRDefault="00744A8B" w:rsidP="00744A8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744A8B" w:rsidRPr="00875148" w:rsidTr="00D92E65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744A8B" w:rsidRPr="009540DC" w:rsidRDefault="00744A8B" w:rsidP="00D92E6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744A8B" w:rsidRPr="00875148" w:rsidTr="00D92E65">
        <w:trPr>
          <w:cantSplit/>
        </w:trPr>
        <w:tc>
          <w:tcPr>
            <w:tcW w:w="3614" w:type="dxa"/>
            <w:tcBorders>
              <w:top w:val="nil"/>
            </w:tcBorders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744A8B" w:rsidRPr="009540DC" w:rsidRDefault="00744A8B" w:rsidP="00D92E6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744A8B" w:rsidRPr="009540DC" w:rsidRDefault="00744A8B" w:rsidP="00D92E6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744A8B" w:rsidRPr="00875148" w:rsidRDefault="00744A8B" w:rsidP="00D92E6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744A8B" w:rsidRPr="00875148" w:rsidTr="00D92E65">
        <w:trPr>
          <w:cantSplit/>
        </w:trPr>
        <w:tc>
          <w:tcPr>
            <w:tcW w:w="3614" w:type="dxa"/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744A8B" w:rsidRPr="009540DC" w:rsidRDefault="00744A8B" w:rsidP="00D92E6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744A8B" w:rsidRPr="009540DC" w:rsidRDefault="00744A8B" w:rsidP="00D92E6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744A8B" w:rsidRPr="00875148" w:rsidRDefault="00744A8B" w:rsidP="00D92E6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744A8B" w:rsidRPr="00875148" w:rsidTr="00D92E65">
        <w:trPr>
          <w:cantSplit/>
        </w:trPr>
        <w:tc>
          <w:tcPr>
            <w:tcW w:w="3614" w:type="dxa"/>
          </w:tcPr>
          <w:p w:rsidR="00744A8B" w:rsidRPr="009540DC" w:rsidRDefault="00744A8B" w:rsidP="00D92E6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744A8B" w:rsidRPr="009540DC" w:rsidRDefault="00744A8B" w:rsidP="00D92E6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744A8B" w:rsidRPr="009540DC" w:rsidRDefault="00744A8B" w:rsidP="00D92E6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744A8B" w:rsidRPr="00875148" w:rsidRDefault="00744A8B" w:rsidP="00D92E6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744A8B" w:rsidRPr="00875148" w:rsidTr="00D92E65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744A8B" w:rsidRPr="00875148" w:rsidRDefault="00744A8B" w:rsidP="00D92E6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44A8B" w:rsidRPr="00875148" w:rsidRDefault="00744A8B" w:rsidP="00D92E65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744A8B" w:rsidRPr="00875148" w:rsidRDefault="00744A8B" w:rsidP="00D92E65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744A8B" w:rsidRPr="00875148" w:rsidRDefault="00744A8B" w:rsidP="00D92E6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744A8B" w:rsidRPr="00875148" w:rsidRDefault="00744A8B" w:rsidP="00744A8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744A8B" w:rsidRPr="00875148" w:rsidRDefault="00744A8B" w:rsidP="00744A8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744A8B" w:rsidRPr="00875148" w:rsidRDefault="00744A8B" w:rsidP="00744A8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p w:rsidR="00744A8B" w:rsidRPr="00875148" w:rsidRDefault="00744A8B" w:rsidP="00744A8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744A8B" w:rsidRPr="00875148" w:rsidRDefault="00744A8B" w:rsidP="00744A8B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744A8B" w:rsidRPr="00875148" w:rsidTr="00D92E65">
        <w:tc>
          <w:tcPr>
            <w:tcW w:w="579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744A8B" w:rsidRPr="00875148" w:rsidTr="00D92E65">
        <w:tc>
          <w:tcPr>
            <w:tcW w:w="579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579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579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579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579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744A8B" w:rsidRPr="00875148" w:rsidRDefault="00744A8B" w:rsidP="00744A8B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744A8B" w:rsidRPr="00875148" w:rsidRDefault="00744A8B" w:rsidP="00744A8B">
      <w:pPr>
        <w:rPr>
          <w:rFonts w:ascii="Arial Narrow" w:hAnsi="Arial Narrow"/>
        </w:rPr>
      </w:pPr>
    </w:p>
    <w:p w:rsidR="00744A8B" w:rsidRPr="00875148" w:rsidRDefault="00744A8B" w:rsidP="00744A8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744A8B" w:rsidRPr="00875148" w:rsidRDefault="00744A8B" w:rsidP="00744A8B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744A8B" w:rsidRPr="00875148" w:rsidTr="00D92E65">
        <w:tc>
          <w:tcPr>
            <w:tcW w:w="579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744A8B" w:rsidRPr="00875148" w:rsidTr="00D92E65">
        <w:tc>
          <w:tcPr>
            <w:tcW w:w="579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579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579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579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579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744A8B" w:rsidRPr="00875148" w:rsidRDefault="00744A8B" w:rsidP="00744A8B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744A8B" w:rsidRPr="00875148" w:rsidRDefault="00744A8B" w:rsidP="00744A8B">
      <w:pPr>
        <w:rPr>
          <w:rFonts w:ascii="Arial Narrow" w:hAnsi="Arial Narrow"/>
        </w:rPr>
      </w:pPr>
    </w:p>
    <w:p w:rsidR="00744A8B" w:rsidRPr="00875148" w:rsidRDefault="00744A8B" w:rsidP="00744A8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p w:rsidR="00744A8B" w:rsidRPr="00875148" w:rsidRDefault="00744A8B" w:rsidP="00744A8B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744A8B" w:rsidRPr="00875148" w:rsidTr="00D92E65">
        <w:tc>
          <w:tcPr>
            <w:tcW w:w="579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744A8B" w:rsidRPr="00875148" w:rsidTr="00D92E65">
        <w:tc>
          <w:tcPr>
            <w:tcW w:w="579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579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579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579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579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744A8B" w:rsidRPr="00875148" w:rsidRDefault="00744A8B" w:rsidP="00744A8B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744A8B" w:rsidRPr="00875148" w:rsidRDefault="00744A8B" w:rsidP="00744A8B">
      <w:pPr>
        <w:rPr>
          <w:rFonts w:ascii="Arial Narrow" w:hAnsi="Arial Narrow"/>
        </w:rPr>
      </w:pPr>
    </w:p>
    <w:p w:rsidR="00744A8B" w:rsidRPr="00875148" w:rsidRDefault="00744A8B" w:rsidP="00744A8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744A8B" w:rsidRPr="00875148" w:rsidTr="00D92E65">
        <w:tc>
          <w:tcPr>
            <w:tcW w:w="1844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744A8B" w:rsidRPr="00875148" w:rsidRDefault="00744A8B" w:rsidP="00D92E65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744A8B" w:rsidRPr="00875148" w:rsidTr="00D92E65">
        <w:tc>
          <w:tcPr>
            <w:tcW w:w="1844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1844" w:type="dxa"/>
          </w:tcPr>
          <w:p w:rsidR="00744A8B" w:rsidRPr="00875148" w:rsidRDefault="00744A8B" w:rsidP="00D92E65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1844" w:type="dxa"/>
          </w:tcPr>
          <w:p w:rsidR="00744A8B" w:rsidRPr="00875148" w:rsidRDefault="00744A8B" w:rsidP="00D92E65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1844" w:type="dxa"/>
          </w:tcPr>
          <w:p w:rsidR="00744A8B" w:rsidRPr="00875148" w:rsidRDefault="00744A8B" w:rsidP="00D92E65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1844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1844" w:type="dxa"/>
          </w:tcPr>
          <w:p w:rsidR="00744A8B" w:rsidRPr="00875148" w:rsidRDefault="00744A8B" w:rsidP="00D92E65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1844" w:type="dxa"/>
          </w:tcPr>
          <w:p w:rsidR="00744A8B" w:rsidRPr="00875148" w:rsidRDefault="00744A8B" w:rsidP="00D92E65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1844" w:type="dxa"/>
          </w:tcPr>
          <w:p w:rsidR="00744A8B" w:rsidRPr="00875148" w:rsidRDefault="00744A8B" w:rsidP="00D92E65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1844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1844" w:type="dxa"/>
          </w:tcPr>
          <w:p w:rsidR="00744A8B" w:rsidRPr="00875148" w:rsidRDefault="00744A8B" w:rsidP="00D92E65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1844" w:type="dxa"/>
          </w:tcPr>
          <w:p w:rsidR="00744A8B" w:rsidRPr="00875148" w:rsidRDefault="00744A8B" w:rsidP="00D92E65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:rsidTr="00D92E65">
        <w:tc>
          <w:tcPr>
            <w:tcW w:w="1844" w:type="dxa"/>
          </w:tcPr>
          <w:p w:rsidR="00744A8B" w:rsidRPr="00875148" w:rsidRDefault="00744A8B" w:rsidP="00D92E65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44A8B" w:rsidRPr="00875148" w:rsidRDefault="00744A8B" w:rsidP="00D92E65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44A8B" w:rsidRPr="00875148" w:rsidRDefault="00744A8B" w:rsidP="00D92E65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p w:rsidR="008A0C66" w:rsidRPr="00875148" w:rsidRDefault="008A0C66" w:rsidP="00744A8B">
      <w:pPr>
        <w:pStyle w:val="StyleHeading"/>
        <w:pBdr>
          <w:bottom w:val="single" w:sz="30" w:space="5" w:color="000080"/>
        </w:pBdr>
        <w:tabs>
          <w:tab w:val="clear" w:pos="720"/>
          <w:tab w:val="clear" w:pos="1080"/>
        </w:tabs>
        <w:jc w:val="both"/>
      </w:pPr>
    </w:p>
    <w:sectPr w:rsidR="008A0C66" w:rsidRPr="00875148" w:rsidSect="004A4B8D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CB7" w:rsidRDefault="000C5CB7">
      <w:r>
        <w:separator/>
      </w:r>
    </w:p>
  </w:endnote>
  <w:endnote w:type="continuationSeparator" w:id="0">
    <w:p w:rsidR="000C5CB7" w:rsidRDefault="000C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C66" w:rsidRDefault="008A0C66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B2564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B25647">
      <w:rPr>
        <w:rStyle w:val="Nmerodepgina"/>
        <w:rFonts w:ascii="Arial" w:hAnsi="Arial"/>
        <w:snapToGrid w:val="0"/>
      </w:rPr>
      <w:fldChar w:fldCharType="separate"/>
    </w:r>
    <w:r w:rsidR="001833D9">
      <w:rPr>
        <w:rStyle w:val="Nmerodepgina"/>
        <w:rFonts w:ascii="Arial" w:hAnsi="Arial"/>
        <w:noProof/>
        <w:snapToGrid w:val="0"/>
      </w:rPr>
      <w:t>2</w:t>
    </w:r>
    <w:r w:rsidR="00B25647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B2564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B25647">
      <w:rPr>
        <w:rStyle w:val="Nmerodepgina"/>
        <w:rFonts w:ascii="Arial" w:hAnsi="Arial"/>
        <w:snapToGrid w:val="0"/>
      </w:rPr>
      <w:fldChar w:fldCharType="separate"/>
    </w:r>
    <w:r w:rsidR="001833D9">
      <w:rPr>
        <w:rStyle w:val="Nmerodepgina"/>
        <w:rFonts w:ascii="Arial" w:hAnsi="Arial"/>
        <w:noProof/>
        <w:snapToGrid w:val="0"/>
      </w:rPr>
      <w:t>8</w:t>
    </w:r>
    <w:r w:rsidR="00B25647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CB7" w:rsidRDefault="000C5CB7">
      <w:r>
        <w:separator/>
      </w:r>
    </w:p>
  </w:footnote>
  <w:footnote w:type="continuationSeparator" w:id="0">
    <w:p w:rsidR="000C5CB7" w:rsidRDefault="000C5CB7">
      <w:r>
        <w:continuationSeparator/>
      </w:r>
    </w:p>
  </w:footnote>
  <w:footnote w:id="1">
    <w:p w:rsidR="008A0C66" w:rsidRDefault="008A0C66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8A0C66" w:rsidRDefault="008A0C66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744A8B" w:rsidRDefault="00744A8B" w:rsidP="00744A8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744A8B" w:rsidRDefault="00744A8B" w:rsidP="00744A8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744A8B" w:rsidRDefault="00744A8B" w:rsidP="00744A8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744A8B" w:rsidRDefault="00744A8B" w:rsidP="00744A8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8A0C66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8A0C66" w:rsidRPr="009540DC" w:rsidRDefault="0064209F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8350" cy="335280"/>
                <wp:effectExtent l="0" t="0" r="0" b="762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8A0C66" w:rsidRPr="009540DC" w:rsidRDefault="008A0C66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8A0C66" w:rsidRPr="009540DC" w:rsidRDefault="008A0C66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8A0C66" w:rsidRPr="009540DC" w:rsidRDefault="008A0C66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8A0C66">
      <w:trPr>
        <w:cantSplit/>
        <w:trHeight w:val="337"/>
        <w:jc w:val="center"/>
      </w:trPr>
      <w:tc>
        <w:tcPr>
          <w:tcW w:w="2089" w:type="dxa"/>
          <w:vMerge/>
        </w:tcPr>
        <w:p w:rsidR="008A0C66" w:rsidRPr="009540DC" w:rsidRDefault="008A0C66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8A0C66" w:rsidRPr="009540DC" w:rsidRDefault="008A0C66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8A0C66" w:rsidRPr="009540DC" w:rsidRDefault="008A0C66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8A0C66" w:rsidRPr="009540DC" w:rsidRDefault="008A0C66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28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8A0C66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A0C66" w:rsidRPr="009540DC" w:rsidRDefault="008A0C66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8A0C66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A0C66" w:rsidRPr="009540DC" w:rsidRDefault="008A0C66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8A0C66" w:rsidRDefault="008A0C6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7981"/>
    <w:rsid w:val="00062236"/>
    <w:rsid w:val="0006327C"/>
    <w:rsid w:val="00063320"/>
    <w:rsid w:val="00065E97"/>
    <w:rsid w:val="000718DF"/>
    <w:rsid w:val="00073C78"/>
    <w:rsid w:val="0007424A"/>
    <w:rsid w:val="00075F45"/>
    <w:rsid w:val="00082FD8"/>
    <w:rsid w:val="000841AF"/>
    <w:rsid w:val="00085C58"/>
    <w:rsid w:val="00090E34"/>
    <w:rsid w:val="00092FF2"/>
    <w:rsid w:val="00095551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5CB7"/>
    <w:rsid w:val="000C6D8D"/>
    <w:rsid w:val="000D29E9"/>
    <w:rsid w:val="000D3041"/>
    <w:rsid w:val="000E3473"/>
    <w:rsid w:val="000E4113"/>
    <w:rsid w:val="000E4518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33D9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202"/>
    <w:rsid w:val="00232E19"/>
    <w:rsid w:val="0023440C"/>
    <w:rsid w:val="002369D3"/>
    <w:rsid w:val="0023793F"/>
    <w:rsid w:val="002420A0"/>
    <w:rsid w:val="00242FDD"/>
    <w:rsid w:val="002433E0"/>
    <w:rsid w:val="00245221"/>
    <w:rsid w:val="0024730F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58C5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5A09"/>
    <w:rsid w:val="002E6A5F"/>
    <w:rsid w:val="002E73E1"/>
    <w:rsid w:val="002F2F90"/>
    <w:rsid w:val="002F64E0"/>
    <w:rsid w:val="002F72E7"/>
    <w:rsid w:val="003007BC"/>
    <w:rsid w:val="00301702"/>
    <w:rsid w:val="00301E5B"/>
    <w:rsid w:val="003026BA"/>
    <w:rsid w:val="00303590"/>
    <w:rsid w:val="00304F50"/>
    <w:rsid w:val="00306C3B"/>
    <w:rsid w:val="00310E23"/>
    <w:rsid w:val="00311AB3"/>
    <w:rsid w:val="00313C02"/>
    <w:rsid w:val="0031420D"/>
    <w:rsid w:val="00315652"/>
    <w:rsid w:val="00316BCC"/>
    <w:rsid w:val="0032060A"/>
    <w:rsid w:val="00321262"/>
    <w:rsid w:val="00321FF4"/>
    <w:rsid w:val="00324DF4"/>
    <w:rsid w:val="0032615C"/>
    <w:rsid w:val="00336811"/>
    <w:rsid w:val="00343E85"/>
    <w:rsid w:val="0034692E"/>
    <w:rsid w:val="00346E2C"/>
    <w:rsid w:val="00352574"/>
    <w:rsid w:val="00360B96"/>
    <w:rsid w:val="00363B6B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E66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155A"/>
    <w:rsid w:val="00432241"/>
    <w:rsid w:val="00432462"/>
    <w:rsid w:val="004429EB"/>
    <w:rsid w:val="004454DC"/>
    <w:rsid w:val="004474E5"/>
    <w:rsid w:val="00454B8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4B8D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53B7"/>
    <w:rsid w:val="004D681A"/>
    <w:rsid w:val="004D72B7"/>
    <w:rsid w:val="004E146B"/>
    <w:rsid w:val="004E433D"/>
    <w:rsid w:val="004E5C81"/>
    <w:rsid w:val="004E719B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AF9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344E"/>
    <w:rsid w:val="005C53BE"/>
    <w:rsid w:val="005C759A"/>
    <w:rsid w:val="005D18EF"/>
    <w:rsid w:val="005E211D"/>
    <w:rsid w:val="005E2F8C"/>
    <w:rsid w:val="005E57D7"/>
    <w:rsid w:val="005F10E3"/>
    <w:rsid w:val="005F1EC1"/>
    <w:rsid w:val="006011B9"/>
    <w:rsid w:val="00601534"/>
    <w:rsid w:val="0060216A"/>
    <w:rsid w:val="00603A73"/>
    <w:rsid w:val="00603F7B"/>
    <w:rsid w:val="00610B3D"/>
    <w:rsid w:val="00614377"/>
    <w:rsid w:val="00614B88"/>
    <w:rsid w:val="0062407B"/>
    <w:rsid w:val="0064209F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A43CE"/>
    <w:rsid w:val="006B4D0C"/>
    <w:rsid w:val="006B5723"/>
    <w:rsid w:val="006C1E49"/>
    <w:rsid w:val="006C43F7"/>
    <w:rsid w:val="006E2C4F"/>
    <w:rsid w:val="006E2F17"/>
    <w:rsid w:val="006E3248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3E1A"/>
    <w:rsid w:val="0073442D"/>
    <w:rsid w:val="00734F41"/>
    <w:rsid w:val="00736B62"/>
    <w:rsid w:val="00736D34"/>
    <w:rsid w:val="00737BCC"/>
    <w:rsid w:val="007400F0"/>
    <w:rsid w:val="00744A8B"/>
    <w:rsid w:val="007472E9"/>
    <w:rsid w:val="00752424"/>
    <w:rsid w:val="007565D7"/>
    <w:rsid w:val="0076025F"/>
    <w:rsid w:val="00761588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A62D5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83A"/>
    <w:rsid w:val="00841321"/>
    <w:rsid w:val="00854EA4"/>
    <w:rsid w:val="008573CA"/>
    <w:rsid w:val="00862B7C"/>
    <w:rsid w:val="00865547"/>
    <w:rsid w:val="008665A6"/>
    <w:rsid w:val="00870065"/>
    <w:rsid w:val="0087218B"/>
    <w:rsid w:val="008727FC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0C66"/>
    <w:rsid w:val="008A1117"/>
    <w:rsid w:val="008B3FE1"/>
    <w:rsid w:val="008B4842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22EC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2F82"/>
    <w:rsid w:val="009C0CFF"/>
    <w:rsid w:val="009C2CEB"/>
    <w:rsid w:val="009D0684"/>
    <w:rsid w:val="009D6BA7"/>
    <w:rsid w:val="009E1706"/>
    <w:rsid w:val="009F2E14"/>
    <w:rsid w:val="009F5AA5"/>
    <w:rsid w:val="009F7EDD"/>
    <w:rsid w:val="00A00118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56FDB"/>
    <w:rsid w:val="00A6089A"/>
    <w:rsid w:val="00A61BBE"/>
    <w:rsid w:val="00A62487"/>
    <w:rsid w:val="00A63569"/>
    <w:rsid w:val="00A64519"/>
    <w:rsid w:val="00A66899"/>
    <w:rsid w:val="00A7024F"/>
    <w:rsid w:val="00A71E9A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1C04"/>
    <w:rsid w:val="00AC3425"/>
    <w:rsid w:val="00AC3DDC"/>
    <w:rsid w:val="00AD13A0"/>
    <w:rsid w:val="00AD1CD7"/>
    <w:rsid w:val="00AD20B9"/>
    <w:rsid w:val="00AD450E"/>
    <w:rsid w:val="00AD527E"/>
    <w:rsid w:val="00AD59B6"/>
    <w:rsid w:val="00AE28D4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5647"/>
    <w:rsid w:val="00B26273"/>
    <w:rsid w:val="00B26CF8"/>
    <w:rsid w:val="00B275F6"/>
    <w:rsid w:val="00B342E9"/>
    <w:rsid w:val="00B34FA0"/>
    <w:rsid w:val="00B36A35"/>
    <w:rsid w:val="00B37828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7D9"/>
    <w:rsid w:val="00B87E6C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4D3"/>
    <w:rsid w:val="00BC3B32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BF654F"/>
    <w:rsid w:val="00BF7C3E"/>
    <w:rsid w:val="00C00B8A"/>
    <w:rsid w:val="00C0154E"/>
    <w:rsid w:val="00C02839"/>
    <w:rsid w:val="00C04CB1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94CBA"/>
    <w:rsid w:val="00C97C17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5610"/>
    <w:rsid w:val="00CC628B"/>
    <w:rsid w:val="00CF2AC9"/>
    <w:rsid w:val="00CF360A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1A13"/>
    <w:rsid w:val="00DB2ADC"/>
    <w:rsid w:val="00DB5999"/>
    <w:rsid w:val="00DC14D4"/>
    <w:rsid w:val="00DC340A"/>
    <w:rsid w:val="00DC5667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06D06"/>
    <w:rsid w:val="00E174D1"/>
    <w:rsid w:val="00E1791F"/>
    <w:rsid w:val="00E2543B"/>
    <w:rsid w:val="00E2592F"/>
    <w:rsid w:val="00E3022E"/>
    <w:rsid w:val="00E31B86"/>
    <w:rsid w:val="00E34CC4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6B4E"/>
    <w:rsid w:val="00F00402"/>
    <w:rsid w:val="00F004DC"/>
    <w:rsid w:val="00F023D9"/>
    <w:rsid w:val="00F025FE"/>
    <w:rsid w:val="00F06D28"/>
    <w:rsid w:val="00F06E32"/>
    <w:rsid w:val="00F110A0"/>
    <w:rsid w:val="00F115A0"/>
    <w:rsid w:val="00F1361E"/>
    <w:rsid w:val="00F17E54"/>
    <w:rsid w:val="00F235E2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3E4F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29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12</TotalTime>
  <Pages>8</Pages>
  <Words>932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5</cp:revision>
  <cp:lastPrinted>2009-11-19T20:24:00Z</cp:lastPrinted>
  <dcterms:created xsi:type="dcterms:W3CDTF">2012-03-21T19:51:00Z</dcterms:created>
  <dcterms:modified xsi:type="dcterms:W3CDTF">2012-03-28T12:58:00Z</dcterms:modified>
</cp:coreProperties>
</file>