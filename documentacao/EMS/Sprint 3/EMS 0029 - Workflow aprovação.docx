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143" w:rsidRPr="00875148" w:rsidRDefault="00981143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981143" w:rsidRPr="00875148" w:rsidRDefault="00981143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981143" w:rsidRPr="005C419E" w:rsidRDefault="00981143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5C419E">
        <w:rPr>
          <w:rFonts w:ascii="Arial Narrow" w:hAnsi="Arial Narrow"/>
          <w:b/>
          <w:sz w:val="40"/>
        </w:rPr>
        <w:t>&lt;</w:t>
      </w:r>
      <w:r w:rsidRPr="005C419E">
        <w:rPr>
          <w:rFonts w:ascii="Arial Narrow" w:hAnsi="Arial Narrow"/>
          <w:b/>
          <w:sz w:val="36"/>
          <w:szCs w:val="36"/>
        </w:rPr>
        <w:t xml:space="preserve">EMS 0029 – </w:t>
      </w:r>
      <w:proofErr w:type="spellStart"/>
      <w:r w:rsidRPr="005C419E">
        <w:rPr>
          <w:rFonts w:ascii="Arial Narrow" w:hAnsi="Arial Narrow"/>
          <w:b/>
          <w:sz w:val="36"/>
          <w:szCs w:val="36"/>
        </w:rPr>
        <w:t>Work</w:t>
      </w:r>
      <w:proofErr w:type="spellEnd"/>
      <w:r w:rsidRPr="005C419E">
        <w:rPr>
          <w:rFonts w:ascii="Arial Narrow" w:hAnsi="Arial Narrow"/>
          <w:b/>
          <w:sz w:val="36"/>
          <w:szCs w:val="36"/>
        </w:rPr>
        <w:t xml:space="preserve"> </w:t>
      </w:r>
      <w:proofErr w:type="spellStart"/>
      <w:r w:rsidRPr="005C419E">
        <w:rPr>
          <w:rFonts w:ascii="Arial Narrow" w:hAnsi="Arial Narrow"/>
          <w:b/>
          <w:sz w:val="36"/>
          <w:szCs w:val="36"/>
        </w:rPr>
        <w:t>Flow</w:t>
      </w:r>
      <w:proofErr w:type="spellEnd"/>
      <w:r w:rsidRPr="005C419E">
        <w:rPr>
          <w:rFonts w:ascii="Arial Narrow" w:hAnsi="Arial Narrow"/>
          <w:b/>
          <w:sz w:val="36"/>
          <w:szCs w:val="36"/>
        </w:rPr>
        <w:t xml:space="preserve"> de Aprovação</w:t>
      </w:r>
      <w:r w:rsidRPr="005C419E">
        <w:rPr>
          <w:rFonts w:ascii="Arial Narrow" w:hAnsi="Arial Narrow"/>
          <w:b/>
          <w:sz w:val="40"/>
        </w:rPr>
        <w:t>&gt;</w:t>
      </w:r>
    </w:p>
    <w:p w:rsidR="00981143" w:rsidRPr="005C419E" w:rsidRDefault="0098114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81143" w:rsidRPr="005C419E" w:rsidRDefault="0098114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81143" w:rsidRPr="005C419E" w:rsidRDefault="0098114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81143" w:rsidRPr="005C419E" w:rsidRDefault="0098114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81143" w:rsidRPr="005C419E" w:rsidRDefault="0098114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81143" w:rsidRPr="005C419E" w:rsidRDefault="0098114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81143" w:rsidRPr="005C419E" w:rsidRDefault="0098114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81143" w:rsidRPr="005C419E" w:rsidRDefault="0098114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81143" w:rsidRPr="005C419E" w:rsidRDefault="0098114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81143" w:rsidRPr="005C419E" w:rsidRDefault="0098114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81143" w:rsidRPr="005C419E" w:rsidRDefault="0098114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81143" w:rsidRPr="005C419E" w:rsidRDefault="00981143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981143" w:rsidRPr="005C419E" w:rsidRDefault="00981143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981143" w:rsidRPr="005C419E" w:rsidRDefault="00981143">
      <w:pPr>
        <w:jc w:val="center"/>
        <w:rPr>
          <w:rFonts w:ascii="Arial Narrow" w:hAnsi="Arial Narrow"/>
          <w:b/>
          <w:sz w:val="48"/>
        </w:rPr>
      </w:pPr>
    </w:p>
    <w:p w:rsidR="00981143" w:rsidRPr="005C419E" w:rsidRDefault="00981143">
      <w:pPr>
        <w:pStyle w:val="Cabealho"/>
        <w:rPr>
          <w:rFonts w:ascii="Arial Narrow" w:hAnsi="Arial Narrow"/>
        </w:rPr>
      </w:pPr>
    </w:p>
    <w:p w:rsidR="00981143" w:rsidRPr="005C419E" w:rsidRDefault="00981143">
      <w:pPr>
        <w:pStyle w:val="Cabealho"/>
        <w:rPr>
          <w:rFonts w:ascii="Arial Narrow" w:hAnsi="Arial Narrow"/>
        </w:rPr>
      </w:pPr>
    </w:p>
    <w:p w:rsidR="00981143" w:rsidRPr="005C419E" w:rsidRDefault="00981143">
      <w:pPr>
        <w:pStyle w:val="Cabealho"/>
        <w:rPr>
          <w:rFonts w:ascii="Arial Narrow" w:hAnsi="Arial Narrow"/>
        </w:rPr>
      </w:pPr>
    </w:p>
    <w:p w:rsidR="00981143" w:rsidRPr="005C419E" w:rsidRDefault="00981143">
      <w:pPr>
        <w:pStyle w:val="Cabealho"/>
        <w:rPr>
          <w:rFonts w:ascii="Arial Narrow" w:hAnsi="Arial Narrow"/>
        </w:rPr>
      </w:pPr>
    </w:p>
    <w:p w:rsidR="00981143" w:rsidRPr="005C419E" w:rsidRDefault="00981143">
      <w:pPr>
        <w:pStyle w:val="Cabealho"/>
        <w:rPr>
          <w:rFonts w:ascii="Arial Narrow" w:hAnsi="Arial Narrow"/>
        </w:rPr>
      </w:pPr>
    </w:p>
    <w:p w:rsidR="00981143" w:rsidRPr="005C419E" w:rsidRDefault="00981143">
      <w:pPr>
        <w:pStyle w:val="Cabealho"/>
        <w:rPr>
          <w:rFonts w:ascii="Arial Narrow" w:hAnsi="Arial Narrow"/>
        </w:rPr>
      </w:pPr>
    </w:p>
    <w:p w:rsidR="00981143" w:rsidRPr="005C419E" w:rsidRDefault="00981143">
      <w:pPr>
        <w:pStyle w:val="Cabealho"/>
        <w:rPr>
          <w:rFonts w:ascii="Arial Narrow" w:hAnsi="Arial Narrow"/>
        </w:rPr>
      </w:pPr>
    </w:p>
    <w:p w:rsidR="00981143" w:rsidRPr="005C419E" w:rsidRDefault="00981143">
      <w:pPr>
        <w:pStyle w:val="Cabealho"/>
        <w:rPr>
          <w:rFonts w:ascii="Arial Narrow" w:hAnsi="Arial Narrow"/>
        </w:rPr>
      </w:pPr>
    </w:p>
    <w:p w:rsidR="00981143" w:rsidRPr="005C419E" w:rsidRDefault="00981143">
      <w:pPr>
        <w:pStyle w:val="Cabealho"/>
        <w:rPr>
          <w:rFonts w:ascii="Arial Narrow" w:hAnsi="Arial Narrow"/>
        </w:rPr>
      </w:pPr>
    </w:p>
    <w:p w:rsidR="00981143" w:rsidRPr="005C419E" w:rsidRDefault="00981143">
      <w:pPr>
        <w:pStyle w:val="Cabealho"/>
        <w:rPr>
          <w:rFonts w:ascii="Arial Narrow" w:hAnsi="Arial Narrow"/>
        </w:rPr>
      </w:pPr>
    </w:p>
    <w:p w:rsidR="00981143" w:rsidRPr="005C419E" w:rsidRDefault="00981143">
      <w:pPr>
        <w:pStyle w:val="Cabealho"/>
        <w:rPr>
          <w:rFonts w:ascii="Arial Narrow" w:hAnsi="Arial Narrow"/>
        </w:rPr>
      </w:pPr>
    </w:p>
    <w:p w:rsidR="00981143" w:rsidRPr="005C419E" w:rsidRDefault="00981143">
      <w:pPr>
        <w:pStyle w:val="Cabealho"/>
        <w:rPr>
          <w:rFonts w:ascii="Arial Narrow" w:hAnsi="Arial Narrow"/>
        </w:rPr>
      </w:pPr>
    </w:p>
    <w:p w:rsidR="00981143" w:rsidRPr="005C419E" w:rsidRDefault="00981143">
      <w:pPr>
        <w:pStyle w:val="Cabealho"/>
        <w:rPr>
          <w:rFonts w:ascii="Arial Narrow" w:hAnsi="Arial Narrow"/>
        </w:rPr>
      </w:pPr>
    </w:p>
    <w:p w:rsidR="00981143" w:rsidRPr="005C419E" w:rsidRDefault="00981143">
      <w:pPr>
        <w:pStyle w:val="Cabealho"/>
        <w:rPr>
          <w:rFonts w:ascii="Arial Narrow" w:hAnsi="Arial Narrow"/>
        </w:rPr>
      </w:pPr>
    </w:p>
    <w:p w:rsidR="00981143" w:rsidRPr="005C419E" w:rsidRDefault="00981143">
      <w:pPr>
        <w:pStyle w:val="Cabealho"/>
        <w:rPr>
          <w:rFonts w:ascii="Arial Narrow" w:hAnsi="Arial Narrow"/>
        </w:rPr>
      </w:pPr>
    </w:p>
    <w:p w:rsidR="00981143" w:rsidRPr="005C419E" w:rsidRDefault="00981143">
      <w:pPr>
        <w:pStyle w:val="Cabealho"/>
        <w:rPr>
          <w:rFonts w:ascii="Arial Narrow" w:hAnsi="Arial Narrow"/>
        </w:rPr>
      </w:pPr>
    </w:p>
    <w:p w:rsidR="00981143" w:rsidRPr="005C419E" w:rsidRDefault="00981143">
      <w:pPr>
        <w:pStyle w:val="Cabealho"/>
        <w:rPr>
          <w:rFonts w:ascii="Arial Narrow" w:hAnsi="Arial Narrow"/>
        </w:rPr>
      </w:pPr>
    </w:p>
    <w:p w:rsidR="00981143" w:rsidRPr="005C419E" w:rsidRDefault="00981143">
      <w:pPr>
        <w:pStyle w:val="Cabealho"/>
        <w:rPr>
          <w:rFonts w:ascii="Arial Narrow" w:hAnsi="Arial Narrow"/>
        </w:rPr>
      </w:pPr>
    </w:p>
    <w:p w:rsidR="00981143" w:rsidRPr="005C419E" w:rsidRDefault="00981143">
      <w:pPr>
        <w:rPr>
          <w:rFonts w:ascii="Arial Narrow" w:hAnsi="Arial Narrow"/>
        </w:rPr>
      </w:pPr>
    </w:p>
    <w:p w:rsidR="00981143" w:rsidRPr="00875148" w:rsidRDefault="00981143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981143" w:rsidRPr="00875148" w:rsidTr="003D4B3F">
        <w:tc>
          <w:tcPr>
            <w:tcW w:w="1134" w:type="dxa"/>
          </w:tcPr>
          <w:p w:rsidR="00981143" w:rsidRPr="00875148" w:rsidRDefault="00981143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981143" w:rsidRPr="00875148" w:rsidRDefault="00981143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981143" w:rsidRPr="00875148" w:rsidRDefault="00981143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981143" w:rsidRPr="00875148" w:rsidRDefault="00981143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:rsidR="00981143" w:rsidRPr="00875148" w:rsidRDefault="00981143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981143" w:rsidRPr="00875148" w:rsidTr="003D4B3F">
        <w:tc>
          <w:tcPr>
            <w:tcW w:w="1134" w:type="dxa"/>
          </w:tcPr>
          <w:p w:rsidR="00981143" w:rsidRPr="00875148" w:rsidRDefault="00981143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12/01/2012</w:t>
            </w:r>
          </w:p>
        </w:tc>
        <w:tc>
          <w:tcPr>
            <w:tcW w:w="1134" w:type="dxa"/>
          </w:tcPr>
          <w:p w:rsidR="00981143" w:rsidRPr="00875148" w:rsidRDefault="00981143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981143" w:rsidRPr="00875148" w:rsidRDefault="0098114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981143" w:rsidRPr="00875148" w:rsidRDefault="0098114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981143" w:rsidRPr="00875148" w:rsidRDefault="00981143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981143" w:rsidRPr="00875148" w:rsidTr="003D4B3F">
        <w:tc>
          <w:tcPr>
            <w:tcW w:w="1134" w:type="dxa"/>
          </w:tcPr>
          <w:p w:rsidR="00981143" w:rsidRPr="00875148" w:rsidRDefault="00E97B9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28/02/2012</w:t>
            </w:r>
          </w:p>
        </w:tc>
        <w:tc>
          <w:tcPr>
            <w:tcW w:w="1134" w:type="dxa"/>
          </w:tcPr>
          <w:p w:rsidR="00981143" w:rsidRPr="00875148" w:rsidRDefault="00E97B9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981143" w:rsidRPr="00875148" w:rsidRDefault="00E97B9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</w:rPr>
              <w:t>Especificação</w:t>
            </w:r>
            <w:proofErr w:type="spellEnd"/>
            <w:r>
              <w:rPr>
                <w:rFonts w:ascii="Arial Narrow" w:hAnsi="Arial Narrow"/>
                <w:color w:val="0000FF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FF"/>
              </w:rPr>
              <w:t>Funcional</w:t>
            </w:r>
            <w:proofErr w:type="spellEnd"/>
          </w:p>
        </w:tc>
        <w:tc>
          <w:tcPr>
            <w:tcW w:w="2268" w:type="dxa"/>
          </w:tcPr>
          <w:p w:rsidR="00981143" w:rsidRPr="00875148" w:rsidRDefault="00E97B9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</w:tcPr>
          <w:p w:rsidR="00981143" w:rsidRPr="00875148" w:rsidRDefault="00E97B9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E56873" w:rsidRPr="00875148" w:rsidTr="00E56873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873" w:rsidRPr="00875148" w:rsidRDefault="00E56873" w:rsidP="00E5687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09/03/2012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873" w:rsidRPr="00875148" w:rsidRDefault="00E56873" w:rsidP="00270869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873" w:rsidRPr="005C419E" w:rsidRDefault="00AC0CA0" w:rsidP="0027086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 w:rsidRPr="005C419E">
              <w:rPr>
                <w:rFonts w:ascii="Arial Narrow" w:hAnsi="Arial Narrow"/>
                <w:color w:val="0000FF"/>
                <w:lang w:val="pt-BR"/>
              </w:rPr>
              <w:t xml:space="preserve">Alteração de regras e </w:t>
            </w:r>
            <w:proofErr w:type="spellStart"/>
            <w:r w:rsidRPr="005C419E"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873" w:rsidRPr="00875148" w:rsidRDefault="00E56873" w:rsidP="0027086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6873" w:rsidRPr="00875148" w:rsidRDefault="00E56873" w:rsidP="0027086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812DEE" w:rsidRPr="00875148" w:rsidTr="00812DEE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2DEE" w:rsidRPr="00875148" w:rsidRDefault="00812DEE" w:rsidP="008B14E8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13/03/2012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2DEE" w:rsidRPr="00875148" w:rsidRDefault="00812DEE" w:rsidP="008B14E8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2DEE" w:rsidRPr="00E56873" w:rsidRDefault="00812DEE" w:rsidP="008B14E8">
            <w:pPr>
              <w:pStyle w:val="Tabletext"/>
              <w:rPr>
                <w:rFonts w:ascii="Arial Narrow" w:hAnsi="Arial Narrow"/>
                <w:color w:val="0000FF"/>
              </w:rPr>
            </w:pPr>
            <w:proofErr w:type="spellStart"/>
            <w:r>
              <w:rPr>
                <w:rFonts w:ascii="Arial Narrow" w:hAnsi="Arial Narrow"/>
                <w:color w:val="0000FF"/>
              </w:rPr>
              <w:t>Alteração</w:t>
            </w:r>
            <w:proofErr w:type="spellEnd"/>
            <w:r>
              <w:rPr>
                <w:rFonts w:ascii="Arial Narrow" w:hAnsi="Arial Narrow"/>
                <w:color w:val="0000FF"/>
              </w:rPr>
              <w:t xml:space="preserve"> de </w:t>
            </w:r>
            <w:proofErr w:type="spellStart"/>
            <w:r>
              <w:rPr>
                <w:rFonts w:ascii="Arial Narrow" w:hAnsi="Arial Narrow"/>
                <w:color w:val="0000FF"/>
              </w:rPr>
              <w:t>regras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2DEE" w:rsidRPr="00875148" w:rsidRDefault="00812DEE" w:rsidP="008B14E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2DEE" w:rsidRPr="00875148" w:rsidRDefault="00812DEE" w:rsidP="008B14E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5C419E" w:rsidRPr="00875148" w:rsidTr="005C419E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19E" w:rsidRPr="00875148" w:rsidRDefault="005C419E" w:rsidP="005C419E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09</w:t>
            </w:r>
            <w:r>
              <w:rPr>
                <w:rFonts w:ascii="Arial Narrow" w:hAnsi="Arial Narrow"/>
                <w:color w:val="0000FF"/>
                <w:lang w:val="es-ES_tradnl"/>
              </w:rPr>
              <w:t>/0</w:t>
            </w:r>
            <w:r>
              <w:rPr>
                <w:rFonts w:ascii="Arial Narrow" w:hAnsi="Arial Narrow"/>
                <w:color w:val="0000FF"/>
                <w:lang w:val="es-ES_tradnl"/>
              </w:rPr>
              <w:t>4</w:t>
            </w:r>
            <w:r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19E" w:rsidRPr="00875148" w:rsidRDefault="005C419E" w:rsidP="00F958AC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>
              <w:rPr>
                <w:rFonts w:ascii="Arial Narrow" w:hAnsi="Arial Narrow"/>
                <w:color w:val="0000FF"/>
                <w:lang w:val="pt-BR"/>
              </w:rPr>
              <w:t>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19E" w:rsidRPr="005C419E" w:rsidRDefault="005C419E" w:rsidP="00F958A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 w:rsidRPr="005C419E">
              <w:rPr>
                <w:rFonts w:ascii="Arial Narrow" w:hAnsi="Arial Narrow"/>
                <w:color w:val="0000FF"/>
                <w:lang w:val="pt-BR"/>
              </w:rPr>
              <w:t>Complementação de regras de comportamento de tela.</w:t>
            </w:r>
            <w:bookmarkStart w:id="2" w:name="_GoBack"/>
            <w:bookmarkEnd w:id="2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19E" w:rsidRPr="00875148" w:rsidRDefault="005C419E" w:rsidP="00F958A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419E" w:rsidRPr="00875148" w:rsidRDefault="005C419E" w:rsidP="00F958A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981143" w:rsidRDefault="00981143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981143" w:rsidRPr="00875148" w:rsidRDefault="00981143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981143" w:rsidRPr="00875148" w:rsidRDefault="00981143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981143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981143" w:rsidRPr="00875148" w:rsidRDefault="00981143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do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981143" w:rsidRPr="00875148" w:rsidRDefault="00981143">
            <w:pPr>
              <w:rPr>
                <w:rFonts w:ascii="Arial Narrow" w:hAnsi="Arial Narrow"/>
              </w:rPr>
            </w:pPr>
            <w:proofErr w:type="spellStart"/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981143" w:rsidRPr="00875148">
        <w:trPr>
          <w:cantSplit/>
          <w:trHeight w:val="235"/>
        </w:trPr>
        <w:tc>
          <w:tcPr>
            <w:tcW w:w="4889" w:type="dxa"/>
            <w:vMerge/>
          </w:tcPr>
          <w:p w:rsidR="00981143" w:rsidRPr="00875148" w:rsidRDefault="00981143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981143" w:rsidRPr="00875148" w:rsidRDefault="00981143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981143" w:rsidRPr="00875148">
        <w:tc>
          <w:tcPr>
            <w:tcW w:w="4889" w:type="dxa"/>
          </w:tcPr>
          <w:p w:rsidR="00981143" w:rsidRPr="00875148" w:rsidRDefault="00981143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981143" w:rsidRPr="009540DC" w:rsidRDefault="00981143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Treelog</w:t>
            </w:r>
            <w:proofErr w:type="spellEnd"/>
          </w:p>
        </w:tc>
      </w:tr>
    </w:tbl>
    <w:p w:rsidR="00981143" w:rsidRPr="00875148" w:rsidRDefault="00981143">
      <w:pPr>
        <w:rPr>
          <w:rFonts w:ascii="Arial Narrow" w:hAnsi="Arial Narrow"/>
        </w:rPr>
      </w:pPr>
    </w:p>
    <w:p w:rsidR="00981143" w:rsidRPr="00875148" w:rsidRDefault="00981143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3" w:name="_Toc370695248"/>
      <w:bookmarkStart w:id="4" w:name="_Toc370696875"/>
      <w:bookmarkStart w:id="5" w:name="_Toc370697211"/>
      <w:bookmarkStart w:id="6" w:name="_Toc383848215"/>
      <w:bookmarkStart w:id="7" w:name="_Toc383848339"/>
      <w:bookmarkStart w:id="8" w:name="_Toc383950102"/>
      <w:bookmarkStart w:id="9" w:name="_Toc384540445"/>
      <w:bookmarkStart w:id="10" w:name="_Toc385229727"/>
      <w:bookmarkStart w:id="11" w:name="_Toc385230063"/>
      <w:bookmarkStart w:id="12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981143" w:rsidRPr="00875148" w:rsidRDefault="00981143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981143" w:rsidRPr="00875148">
        <w:tc>
          <w:tcPr>
            <w:tcW w:w="9779" w:type="dxa"/>
          </w:tcPr>
          <w:p w:rsidR="00981143" w:rsidRPr="009540DC" w:rsidRDefault="00981143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981143" w:rsidRPr="00D90C24" w:rsidRDefault="00981143" w:rsidP="001D5FD3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Confirmação de Valores (Iniciar Operação).</w:t>
            </w:r>
          </w:p>
        </w:tc>
      </w:tr>
      <w:tr w:rsidR="00981143" w:rsidRPr="00875148">
        <w:tc>
          <w:tcPr>
            <w:tcW w:w="9779" w:type="dxa"/>
          </w:tcPr>
          <w:p w:rsidR="00981143" w:rsidRPr="00875148" w:rsidRDefault="00981143" w:rsidP="003A29F1">
            <w:pPr>
              <w:rPr>
                <w:rFonts w:ascii="Arial Narrow" w:hAnsi="Arial Narrow"/>
              </w:rPr>
            </w:pPr>
          </w:p>
        </w:tc>
      </w:tr>
    </w:tbl>
    <w:p w:rsidR="00981143" w:rsidRPr="00875148" w:rsidRDefault="00981143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981143" w:rsidRPr="00875148" w:rsidRDefault="00981143">
      <w:pPr>
        <w:rPr>
          <w:rFonts w:ascii="Arial Narrow" w:hAnsi="Arial Narrow"/>
        </w:rPr>
      </w:pPr>
    </w:p>
    <w:p w:rsidR="00981143" w:rsidRDefault="0098114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981143" w:rsidRDefault="00981143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981143" w:rsidRDefault="00981143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Funcionalidade tem como objetivo confirmar aprovação dos movimentos requeridos por usuário do Sistema.</w:t>
      </w:r>
    </w:p>
    <w:p w:rsidR="00020480" w:rsidRDefault="00020480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Ao informar o tipo de movimento </w:t>
      </w:r>
      <w:r w:rsidR="00361F03">
        <w:rPr>
          <w:rFonts w:ascii="Calibri" w:hAnsi="Calibri" w:cs="Arial"/>
          <w:color w:val="002060"/>
          <w:sz w:val="22"/>
          <w:szCs w:val="22"/>
        </w:rPr>
        <w:t xml:space="preserve">(financeiro ou estoque) </w:t>
      </w:r>
      <w:r w:rsidR="008E05AC">
        <w:rPr>
          <w:rFonts w:ascii="Calibri" w:hAnsi="Calibri" w:cs="Arial"/>
          <w:color w:val="002060"/>
          <w:sz w:val="22"/>
          <w:szCs w:val="22"/>
        </w:rPr>
        <w:t>e</w:t>
      </w:r>
      <w:r>
        <w:rPr>
          <w:rFonts w:ascii="Calibri" w:hAnsi="Calibri" w:cs="Arial"/>
          <w:color w:val="002060"/>
          <w:sz w:val="22"/>
          <w:szCs w:val="22"/>
        </w:rPr>
        <w:t xml:space="preserve"> a data, é exibido o resultado de todas as solicitações de aprovação feitas.</w:t>
      </w:r>
    </w:p>
    <w:p w:rsidR="00812DEE" w:rsidRDefault="004C0139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As solicitações serão “marcadas” para passar por essa funcionalidade conforme parâmetro do distribuidor</w:t>
      </w:r>
      <w:r w:rsidR="00812DEE">
        <w:rPr>
          <w:rFonts w:ascii="Calibri" w:hAnsi="Calibri" w:cs="Arial"/>
          <w:color w:val="002060"/>
          <w:sz w:val="22"/>
          <w:szCs w:val="22"/>
        </w:rPr>
        <w:t>.</w:t>
      </w:r>
    </w:p>
    <w:p w:rsidR="00981143" w:rsidRDefault="00981143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Ao clicar na ação “confirmar”, a mesma deverá ser aprovada e gravada em tabela de “movimentos requeridos” como aprovada. O mesmo deverá ser contemplado em processo especifico do movimento.</w:t>
      </w:r>
    </w:p>
    <w:p w:rsidR="00981143" w:rsidRDefault="00981143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Exemplo: Crédito a </w:t>
      </w:r>
      <w:r w:rsidR="00C644E3">
        <w:rPr>
          <w:rFonts w:ascii="Calibri" w:hAnsi="Calibri" w:cs="Arial"/>
          <w:color w:val="002060"/>
          <w:sz w:val="22"/>
          <w:szCs w:val="22"/>
        </w:rPr>
        <w:t>Cota</w:t>
      </w:r>
      <w:r>
        <w:rPr>
          <w:rFonts w:ascii="Calibri" w:hAnsi="Calibri" w:cs="Arial"/>
          <w:color w:val="002060"/>
          <w:sz w:val="22"/>
          <w:szCs w:val="22"/>
        </w:rPr>
        <w:t xml:space="preserve"> deverá ser incorporado na próxima “geração de cobrança” do dia.</w:t>
      </w:r>
    </w:p>
    <w:p w:rsidR="00981143" w:rsidRDefault="00981143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981143" w:rsidRDefault="00981143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OBS1: Estas informações estarão gravadas na tabela “Movimentos requeridos”.</w:t>
      </w:r>
    </w:p>
    <w:p w:rsidR="00981143" w:rsidRDefault="00981143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981143" w:rsidRDefault="00981143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OBS2: possibilitar a “não aprovação” do movimento requerido também por botão de ação.</w:t>
      </w:r>
    </w:p>
    <w:p w:rsidR="00981143" w:rsidRDefault="00981143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981143" w:rsidRDefault="00981143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981143" w:rsidRDefault="00981143" w:rsidP="00EF7CA1">
      <w:pPr>
        <w:rPr>
          <w:rFonts w:ascii="Calibri" w:hAnsi="Calibri" w:cs="Arial"/>
          <w:color w:val="002060"/>
          <w:sz w:val="22"/>
          <w:szCs w:val="22"/>
        </w:rPr>
      </w:pPr>
      <w:r>
        <w:object w:dxaOrig="10685" w:dyaOrig="75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45pt;height:288.45pt" o:ole="">
            <v:imagedata r:id="rId8" o:title=""/>
          </v:shape>
          <o:OLEObject Type="Embed" ProgID="Visio.Drawing.11" ShapeID="_x0000_i1025" DrawAspect="Content" ObjectID="_1395491104" r:id="rId9"/>
        </w:object>
      </w:r>
    </w:p>
    <w:p w:rsidR="00981143" w:rsidRDefault="00981143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       </w:t>
      </w:r>
    </w:p>
    <w:p w:rsidR="00981143" w:rsidRPr="00875148" w:rsidRDefault="00981143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981143" w:rsidRPr="00875148">
        <w:tc>
          <w:tcPr>
            <w:tcW w:w="9779" w:type="dxa"/>
          </w:tcPr>
          <w:p w:rsidR="00981143" w:rsidRPr="009540DC" w:rsidRDefault="00981143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981143" w:rsidRPr="00875148" w:rsidRDefault="00981143" w:rsidP="00597006">
            <w:pPr>
              <w:rPr>
                <w:rFonts w:ascii="Arial Narrow" w:hAnsi="Arial Narrow"/>
              </w:rPr>
            </w:pPr>
          </w:p>
        </w:tc>
      </w:tr>
    </w:tbl>
    <w:p w:rsidR="00981143" w:rsidRPr="00875148" w:rsidRDefault="00981143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981143" w:rsidRPr="00875148" w:rsidRDefault="00981143" w:rsidP="00E34CC4">
      <w:pPr>
        <w:rPr>
          <w:rFonts w:ascii="Arial Narrow" w:hAnsi="Arial Narrow"/>
        </w:rPr>
      </w:pPr>
    </w:p>
    <w:p w:rsidR="00981143" w:rsidRPr="00875148" w:rsidRDefault="00981143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981143" w:rsidRPr="00875148" w:rsidRDefault="00981143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981143" w:rsidRPr="00875148" w:rsidTr="008573CA">
        <w:trPr>
          <w:trHeight w:val="314"/>
        </w:trPr>
        <w:tc>
          <w:tcPr>
            <w:tcW w:w="3136" w:type="dxa"/>
          </w:tcPr>
          <w:p w:rsidR="00981143" w:rsidRPr="00875148" w:rsidRDefault="00981143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981143" w:rsidRPr="00875148" w:rsidRDefault="00981143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981143" w:rsidRPr="00875148" w:rsidRDefault="00981143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981143" w:rsidRPr="00875148" w:rsidRDefault="00981143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981143" w:rsidRPr="00875148" w:rsidRDefault="00981143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981143" w:rsidRPr="00875148" w:rsidRDefault="00981143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981143" w:rsidRPr="00875148" w:rsidTr="008573CA">
        <w:trPr>
          <w:trHeight w:val="228"/>
        </w:trPr>
        <w:tc>
          <w:tcPr>
            <w:tcW w:w="3136" w:type="dxa"/>
          </w:tcPr>
          <w:p w:rsidR="00981143" w:rsidRPr="009540DC" w:rsidRDefault="00981143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981143" w:rsidRPr="00FD0CD1" w:rsidRDefault="0098114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981143" w:rsidRPr="00FD0CD1" w:rsidRDefault="0098114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981143" w:rsidRPr="00FD0CD1" w:rsidRDefault="0098114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981143" w:rsidRPr="00FD0CD1" w:rsidRDefault="0098114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981143" w:rsidRPr="00FD0CD1" w:rsidRDefault="0098114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981143" w:rsidRPr="00875148" w:rsidTr="008573CA">
        <w:trPr>
          <w:trHeight w:val="228"/>
        </w:trPr>
        <w:tc>
          <w:tcPr>
            <w:tcW w:w="3136" w:type="dxa"/>
          </w:tcPr>
          <w:p w:rsidR="00981143" w:rsidRPr="009540DC" w:rsidRDefault="00981143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981143" w:rsidRDefault="0098114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981143" w:rsidRPr="00FD0CD1" w:rsidRDefault="0098114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981143" w:rsidRPr="00FD0CD1" w:rsidRDefault="0098114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981143" w:rsidRDefault="0098114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981143" w:rsidRPr="00FD0CD1" w:rsidRDefault="0098114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981143" w:rsidRPr="00875148" w:rsidTr="008573CA">
        <w:trPr>
          <w:trHeight w:val="228"/>
        </w:trPr>
        <w:tc>
          <w:tcPr>
            <w:tcW w:w="3136" w:type="dxa"/>
          </w:tcPr>
          <w:p w:rsidR="00981143" w:rsidRPr="009540DC" w:rsidRDefault="00981143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981143" w:rsidRDefault="0098114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981143" w:rsidRPr="00FD0CD1" w:rsidRDefault="0098114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981143" w:rsidRDefault="0098114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981143" w:rsidRDefault="0098114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981143" w:rsidRPr="00FD0CD1" w:rsidRDefault="00981143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981143" w:rsidRPr="00875148" w:rsidRDefault="00981143" w:rsidP="008665A6">
      <w:pPr>
        <w:outlineLvl w:val="0"/>
        <w:rPr>
          <w:rFonts w:ascii="Arial Narrow" w:hAnsi="Arial Narrow" w:cs="Arial"/>
          <w:b/>
        </w:rPr>
      </w:pPr>
    </w:p>
    <w:p w:rsidR="00981143" w:rsidRPr="00875148" w:rsidRDefault="00981143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981143" w:rsidRPr="00875148" w:rsidRDefault="00981143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981143" w:rsidRPr="00875148" w:rsidTr="00092FF2">
        <w:trPr>
          <w:trHeight w:val="234"/>
        </w:trPr>
        <w:tc>
          <w:tcPr>
            <w:tcW w:w="708" w:type="dxa"/>
          </w:tcPr>
          <w:p w:rsidR="00981143" w:rsidRPr="00875148" w:rsidRDefault="00981143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981143" w:rsidRPr="009540DC" w:rsidRDefault="00981143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981143" w:rsidRPr="00875148" w:rsidRDefault="00981143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981143" w:rsidRPr="00875148" w:rsidRDefault="00981143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981143" w:rsidRPr="00875148" w:rsidTr="00092FF2">
        <w:trPr>
          <w:trHeight w:val="236"/>
        </w:trPr>
        <w:tc>
          <w:tcPr>
            <w:tcW w:w="708" w:type="dxa"/>
          </w:tcPr>
          <w:p w:rsidR="00981143" w:rsidRPr="00875148" w:rsidRDefault="00981143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981143" w:rsidRPr="00875148" w:rsidRDefault="00981143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981143" w:rsidRPr="009540DC" w:rsidRDefault="00981143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981143" w:rsidRPr="00875148" w:rsidRDefault="00981143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981143" w:rsidRPr="00875148" w:rsidRDefault="00981143" w:rsidP="00116B72">
      <w:pPr>
        <w:rPr>
          <w:rFonts w:ascii="Arial Narrow" w:hAnsi="Arial Narrow"/>
        </w:rPr>
      </w:pPr>
    </w:p>
    <w:p w:rsidR="00981143" w:rsidRPr="00875148" w:rsidRDefault="00981143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981143" w:rsidRPr="00875148" w:rsidRDefault="00981143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981143" w:rsidRPr="00875148">
        <w:trPr>
          <w:trHeight w:val="204"/>
        </w:trPr>
        <w:tc>
          <w:tcPr>
            <w:tcW w:w="3239" w:type="dxa"/>
          </w:tcPr>
          <w:p w:rsidR="00981143" w:rsidRPr="00875148" w:rsidRDefault="00981143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981143" w:rsidRPr="00875148" w:rsidRDefault="00981143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981143" w:rsidRPr="009540DC" w:rsidRDefault="00981143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981143" w:rsidRPr="00875148" w:rsidRDefault="00981143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981143" w:rsidRPr="00875148">
        <w:tc>
          <w:tcPr>
            <w:tcW w:w="3239" w:type="dxa"/>
          </w:tcPr>
          <w:p w:rsidR="00981143" w:rsidRPr="00875148" w:rsidRDefault="00981143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981143" w:rsidRPr="00875148" w:rsidRDefault="00981143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981143" w:rsidRPr="00875148" w:rsidRDefault="00981143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981143" w:rsidRPr="00875148" w:rsidRDefault="00981143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981143" w:rsidRPr="00875148" w:rsidRDefault="00981143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981143" w:rsidRPr="00875148" w:rsidRDefault="00981143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981143" w:rsidRPr="00875148" w:rsidRDefault="00981143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981143" w:rsidRPr="00875148">
        <w:trPr>
          <w:trHeight w:val="204"/>
        </w:trPr>
        <w:tc>
          <w:tcPr>
            <w:tcW w:w="3239" w:type="dxa"/>
          </w:tcPr>
          <w:p w:rsidR="00981143" w:rsidRPr="00875148" w:rsidRDefault="00981143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981143" w:rsidRPr="00875148" w:rsidRDefault="00981143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981143" w:rsidRPr="009540DC" w:rsidRDefault="00981143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981143" w:rsidRPr="00875148" w:rsidRDefault="00981143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981143" w:rsidRPr="00875148">
        <w:tc>
          <w:tcPr>
            <w:tcW w:w="3239" w:type="dxa"/>
          </w:tcPr>
          <w:p w:rsidR="00981143" w:rsidRPr="00875148" w:rsidRDefault="00981143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981143" w:rsidRPr="00875148" w:rsidRDefault="00981143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981143" w:rsidRPr="00875148" w:rsidRDefault="00981143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981143" w:rsidRPr="00875148" w:rsidRDefault="00981143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981143" w:rsidRPr="00875148" w:rsidRDefault="00981143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981143" w:rsidRPr="00875148" w:rsidRDefault="00981143" w:rsidP="00517854">
      <w:pPr>
        <w:rPr>
          <w:rFonts w:ascii="Arial Narrow" w:hAnsi="Arial Narrow"/>
        </w:rPr>
      </w:pPr>
    </w:p>
    <w:p w:rsidR="00981143" w:rsidRPr="00875148" w:rsidRDefault="00981143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Inclusão Tabela</w:t>
      </w:r>
    </w:p>
    <w:p w:rsidR="00981143" w:rsidRPr="00875148" w:rsidRDefault="00981143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981143" w:rsidRPr="00875148" w:rsidTr="008573CA">
        <w:trPr>
          <w:trHeight w:val="204"/>
        </w:trPr>
        <w:tc>
          <w:tcPr>
            <w:tcW w:w="3520" w:type="dxa"/>
          </w:tcPr>
          <w:p w:rsidR="00981143" w:rsidRPr="00875148" w:rsidRDefault="00981143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981143" w:rsidRPr="00875148" w:rsidRDefault="00981143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981143" w:rsidRPr="009540DC" w:rsidRDefault="00981143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981143" w:rsidRPr="00875148" w:rsidTr="008573CA">
        <w:tc>
          <w:tcPr>
            <w:tcW w:w="3520" w:type="dxa"/>
          </w:tcPr>
          <w:p w:rsidR="00981143" w:rsidRPr="00875148" w:rsidRDefault="00981143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981143" w:rsidRPr="00875148" w:rsidRDefault="00981143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981143" w:rsidRPr="00875148" w:rsidRDefault="00981143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981143" w:rsidRPr="00875148" w:rsidRDefault="00981143" w:rsidP="00116B72">
      <w:pPr>
        <w:rPr>
          <w:rFonts w:ascii="Arial Narrow" w:hAnsi="Arial Narrow"/>
        </w:rPr>
      </w:pPr>
    </w:p>
    <w:p w:rsidR="00981143" w:rsidRPr="00875148" w:rsidRDefault="00981143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981143" w:rsidRPr="00875148" w:rsidRDefault="00981143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981143" w:rsidRPr="00875148" w:rsidTr="00974529">
        <w:trPr>
          <w:trHeight w:val="204"/>
        </w:trPr>
        <w:tc>
          <w:tcPr>
            <w:tcW w:w="3493" w:type="dxa"/>
          </w:tcPr>
          <w:p w:rsidR="00981143" w:rsidRPr="00875148" w:rsidRDefault="00981143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981143" w:rsidRPr="00875148" w:rsidRDefault="00981143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981143" w:rsidRPr="009540DC" w:rsidRDefault="00981143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981143" w:rsidRPr="00875148" w:rsidTr="00974529">
        <w:tc>
          <w:tcPr>
            <w:tcW w:w="3493" w:type="dxa"/>
          </w:tcPr>
          <w:p w:rsidR="00981143" w:rsidRPr="00875148" w:rsidRDefault="00981143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981143" w:rsidRPr="00875148" w:rsidRDefault="00981143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981143" w:rsidRPr="00875148" w:rsidRDefault="00981143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981143" w:rsidRPr="00875148" w:rsidRDefault="00981143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981143" w:rsidRPr="00875148" w:rsidRDefault="00981143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981143" w:rsidRDefault="00981143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981143" w:rsidRPr="00875148" w:rsidRDefault="0098114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981143" w:rsidRDefault="00981143" w:rsidP="0010198B">
      <w:pPr>
        <w:ind w:left="426"/>
        <w:rPr>
          <w:rFonts w:ascii="Arial Narrow" w:hAnsi="Arial Narrow"/>
        </w:rPr>
      </w:pPr>
    </w:p>
    <w:p w:rsidR="00A433EB" w:rsidRDefault="00A433EB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Filtro:</w:t>
      </w:r>
    </w:p>
    <w:p w:rsidR="00A433EB" w:rsidRDefault="00A433EB" w:rsidP="00A433E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Movimento: Tipo de Movimento da solicitação de aprovaç</w:t>
      </w:r>
      <w:r w:rsidR="005323A8">
        <w:rPr>
          <w:rFonts w:ascii="Arial Narrow" w:hAnsi="Arial Narrow"/>
        </w:rPr>
        <w:t>ão, de acordo com o cadastro dos tipos de movimento.</w:t>
      </w:r>
    </w:p>
    <w:p w:rsidR="00A433EB" w:rsidRDefault="00A433EB" w:rsidP="00A433E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Data: Data da solicitação de aprovação</w:t>
      </w:r>
    </w:p>
    <w:p w:rsidR="00A433EB" w:rsidRDefault="00A433EB" w:rsidP="00A433EB">
      <w:pPr>
        <w:rPr>
          <w:rFonts w:ascii="Arial Narrow" w:hAnsi="Arial Narrow"/>
        </w:rPr>
      </w:pPr>
    </w:p>
    <w:p w:rsidR="00A433EB" w:rsidRDefault="00A433EB" w:rsidP="00A433EB">
      <w:pPr>
        <w:rPr>
          <w:rFonts w:ascii="Arial Narrow" w:hAnsi="Arial Narrow"/>
        </w:rPr>
      </w:pPr>
    </w:p>
    <w:p w:rsidR="00841B46" w:rsidRDefault="00841B46" w:rsidP="00841B46">
      <w:pPr>
        <w:rPr>
          <w:rFonts w:ascii="Arial Narrow" w:hAnsi="Arial Narrow"/>
        </w:rPr>
      </w:pPr>
      <w:r>
        <w:rPr>
          <w:rFonts w:ascii="Arial Narrow" w:hAnsi="Arial Narrow"/>
        </w:rPr>
        <w:t>Campos não editáveis:</w:t>
      </w:r>
    </w:p>
    <w:p w:rsidR="00841B46" w:rsidRDefault="00841B46" w:rsidP="00841B4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Movimento: Tipos de movimento da solicitação de aprovação, retorna vários se não escolher um tipo especifico no filtro</w:t>
      </w:r>
    </w:p>
    <w:p w:rsidR="00841B46" w:rsidRDefault="00841B46" w:rsidP="00841B4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Data: Data da solicitação.</w:t>
      </w:r>
    </w:p>
    <w:p w:rsidR="00841B46" w:rsidRDefault="00841B46" w:rsidP="00841B4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Cota: Código da Cota</w:t>
      </w:r>
      <w:proofErr w:type="gramStart"/>
      <w:r>
        <w:rPr>
          <w:rFonts w:ascii="Arial Narrow" w:hAnsi="Arial Narrow"/>
        </w:rPr>
        <w:t>, retorna</w:t>
      </w:r>
      <w:proofErr w:type="gramEnd"/>
      <w:r>
        <w:rPr>
          <w:rFonts w:ascii="Arial Narrow" w:hAnsi="Arial Narrow"/>
        </w:rPr>
        <w:t xml:space="preserve"> conforme solicitação feita para essa Cota.</w:t>
      </w:r>
      <w:r w:rsidR="005C419E">
        <w:rPr>
          <w:rFonts w:ascii="Arial Narrow" w:hAnsi="Arial Narrow"/>
        </w:rPr>
        <w:t>(pode ficar em branco dependendo do tipo de movimento)</w:t>
      </w:r>
    </w:p>
    <w:p w:rsidR="00841B46" w:rsidRDefault="00841B46" w:rsidP="00841B4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Nome: Nome da Cota</w:t>
      </w:r>
      <w:proofErr w:type="gramStart"/>
      <w:r>
        <w:rPr>
          <w:rFonts w:ascii="Arial Narrow" w:hAnsi="Arial Narrow"/>
        </w:rPr>
        <w:t>, retorna</w:t>
      </w:r>
      <w:proofErr w:type="gramEnd"/>
      <w:r>
        <w:rPr>
          <w:rFonts w:ascii="Arial Narrow" w:hAnsi="Arial Narrow"/>
        </w:rPr>
        <w:t xml:space="preserve"> conforme solicitação feita para essa Cota.</w:t>
      </w:r>
      <w:r w:rsidR="005C419E" w:rsidRPr="005C419E">
        <w:rPr>
          <w:rFonts w:ascii="Arial Narrow" w:hAnsi="Arial Narrow"/>
        </w:rPr>
        <w:t xml:space="preserve"> </w:t>
      </w:r>
      <w:r w:rsidR="005C419E">
        <w:rPr>
          <w:rFonts w:ascii="Arial Narrow" w:hAnsi="Arial Narrow"/>
        </w:rPr>
        <w:t>.(pode ficar em branco dependendo do tipo de movimento</w:t>
      </w:r>
      <w:proofErr w:type="gramStart"/>
      <w:r w:rsidR="005C419E">
        <w:rPr>
          <w:rFonts w:ascii="Arial Narrow" w:hAnsi="Arial Narrow"/>
        </w:rPr>
        <w:t>)</w:t>
      </w:r>
      <w:proofErr w:type="gramEnd"/>
    </w:p>
    <w:p w:rsidR="00841B46" w:rsidRDefault="00841B46" w:rsidP="00841B4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Valor R$: Valor da solicitação</w:t>
      </w:r>
      <w:proofErr w:type="gramStart"/>
      <w:r>
        <w:rPr>
          <w:rFonts w:ascii="Arial Narrow" w:hAnsi="Arial Narrow"/>
        </w:rPr>
        <w:t>, retorna</w:t>
      </w:r>
      <w:proofErr w:type="gramEnd"/>
      <w:r>
        <w:rPr>
          <w:rFonts w:ascii="Arial Narrow" w:hAnsi="Arial Narrow"/>
        </w:rPr>
        <w:t xml:space="preserve"> conforme solicitação feita para essa Cota.</w:t>
      </w:r>
      <w:r w:rsidR="005C419E" w:rsidRPr="005C419E">
        <w:rPr>
          <w:rFonts w:ascii="Arial Narrow" w:hAnsi="Arial Narrow"/>
        </w:rPr>
        <w:t xml:space="preserve"> </w:t>
      </w:r>
      <w:r w:rsidR="005C419E">
        <w:rPr>
          <w:rFonts w:ascii="Arial Narrow" w:hAnsi="Arial Narrow"/>
        </w:rPr>
        <w:t>.(pode ficar em branco dependendo do tipo de movimento</w:t>
      </w:r>
      <w:proofErr w:type="gramStart"/>
      <w:r w:rsidR="005C419E">
        <w:rPr>
          <w:rFonts w:ascii="Arial Narrow" w:hAnsi="Arial Narrow"/>
        </w:rPr>
        <w:t>)</w:t>
      </w:r>
      <w:proofErr w:type="gramEnd"/>
    </w:p>
    <w:p w:rsidR="00841B46" w:rsidRDefault="00841B46" w:rsidP="00841B4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Parcelas: quantidade de parcelas e valor</w:t>
      </w:r>
      <w:proofErr w:type="gramStart"/>
      <w:r>
        <w:rPr>
          <w:rFonts w:ascii="Arial Narrow" w:hAnsi="Arial Narrow"/>
        </w:rPr>
        <w:t>, retorna</w:t>
      </w:r>
      <w:proofErr w:type="gramEnd"/>
      <w:r>
        <w:rPr>
          <w:rFonts w:ascii="Arial Narrow" w:hAnsi="Arial Narrow"/>
        </w:rPr>
        <w:t xml:space="preserve"> conforme solicitação feita para essa Cota.</w:t>
      </w:r>
      <w:r w:rsidR="005C419E" w:rsidRPr="005C419E">
        <w:rPr>
          <w:rFonts w:ascii="Arial Narrow" w:hAnsi="Arial Narrow"/>
        </w:rPr>
        <w:t xml:space="preserve"> </w:t>
      </w:r>
      <w:r w:rsidR="005C419E">
        <w:rPr>
          <w:rFonts w:ascii="Arial Narrow" w:hAnsi="Arial Narrow"/>
        </w:rPr>
        <w:t>.(pode ficar em branco dependendo do tipo de movimento</w:t>
      </w:r>
      <w:proofErr w:type="gramStart"/>
      <w:r w:rsidR="005C419E">
        <w:rPr>
          <w:rFonts w:ascii="Arial Narrow" w:hAnsi="Arial Narrow"/>
        </w:rPr>
        <w:t>)</w:t>
      </w:r>
      <w:proofErr w:type="gramEnd"/>
    </w:p>
    <w:p w:rsidR="00841B46" w:rsidRDefault="00841B46" w:rsidP="00841B4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Prazo: Quantidade de dias</w:t>
      </w:r>
      <w:proofErr w:type="gramStart"/>
      <w:r>
        <w:rPr>
          <w:rFonts w:ascii="Arial Narrow" w:hAnsi="Arial Narrow"/>
        </w:rPr>
        <w:t>, retorna</w:t>
      </w:r>
      <w:proofErr w:type="gramEnd"/>
      <w:r>
        <w:rPr>
          <w:rFonts w:ascii="Arial Narrow" w:hAnsi="Arial Narrow"/>
        </w:rPr>
        <w:t xml:space="preserve"> conforme solicitação feita para essa Cota.</w:t>
      </w:r>
      <w:r w:rsidR="005C419E" w:rsidRPr="005C419E">
        <w:rPr>
          <w:rFonts w:ascii="Arial Narrow" w:hAnsi="Arial Narrow"/>
        </w:rPr>
        <w:t xml:space="preserve"> </w:t>
      </w:r>
      <w:r w:rsidR="005C419E">
        <w:rPr>
          <w:rFonts w:ascii="Arial Narrow" w:hAnsi="Arial Narrow"/>
        </w:rPr>
        <w:t>.(pode ficar em branco dependendo do tipo de movimento</w:t>
      </w:r>
      <w:proofErr w:type="gramStart"/>
      <w:r w:rsidR="005C419E">
        <w:rPr>
          <w:rFonts w:ascii="Arial Narrow" w:hAnsi="Arial Narrow"/>
        </w:rPr>
        <w:t>)</w:t>
      </w:r>
      <w:proofErr w:type="gramEnd"/>
    </w:p>
    <w:p w:rsidR="00841B46" w:rsidRDefault="00841B46" w:rsidP="00841B4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Requerente: Nome do requerente da solicitação</w:t>
      </w:r>
      <w:proofErr w:type="gramStart"/>
      <w:r>
        <w:rPr>
          <w:rFonts w:ascii="Arial Narrow" w:hAnsi="Arial Narrow"/>
        </w:rPr>
        <w:t>, retorna</w:t>
      </w:r>
      <w:proofErr w:type="gramEnd"/>
      <w:r>
        <w:rPr>
          <w:rFonts w:ascii="Arial Narrow" w:hAnsi="Arial Narrow"/>
        </w:rPr>
        <w:t xml:space="preserve"> conforme solicitação feitas para essa Cota.</w:t>
      </w:r>
    </w:p>
    <w:p w:rsidR="00841B46" w:rsidRDefault="00841B46" w:rsidP="00841B4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Ação: Aprova ou Rejeita a solicitaç</w:t>
      </w:r>
      <w:r w:rsidR="00CC4F69">
        <w:rPr>
          <w:rFonts w:ascii="Arial Narrow" w:hAnsi="Arial Narrow"/>
        </w:rPr>
        <w:t>ão feita, no caso de rejeição irá exibir tela para digitação do motivo da rejeição.</w:t>
      </w:r>
    </w:p>
    <w:p w:rsidR="00841B46" w:rsidRDefault="00841B46" w:rsidP="00841B46">
      <w:pPr>
        <w:ind w:left="1146"/>
        <w:rPr>
          <w:rFonts w:ascii="Arial Narrow" w:hAnsi="Arial Narrow"/>
        </w:rPr>
      </w:pPr>
    </w:p>
    <w:p w:rsidR="00A433EB" w:rsidRDefault="007C4733" w:rsidP="00A433EB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Detalhe Rejeitar Solicitação: Descrição do motivo da rejeição da solicitação.</w:t>
      </w:r>
    </w:p>
    <w:p w:rsidR="00A433EB" w:rsidRDefault="00841B46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Botão</w:t>
      </w:r>
    </w:p>
    <w:p w:rsidR="00841B46" w:rsidRDefault="00841B46" w:rsidP="00841B4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Pesquisar: Exibe resultado da pesquisa após digitação dos filtros.</w:t>
      </w:r>
    </w:p>
    <w:p w:rsidR="00877276" w:rsidRDefault="00877276" w:rsidP="00841B4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Confirma: Confirma a solicitação conforme seleção.</w:t>
      </w:r>
    </w:p>
    <w:p w:rsidR="00877276" w:rsidRDefault="00877276" w:rsidP="00841B4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Cancela: Cancela a solicitação conforme seleção.</w:t>
      </w:r>
    </w:p>
    <w:p w:rsidR="00841B46" w:rsidRDefault="00841B46" w:rsidP="0010198B">
      <w:pPr>
        <w:ind w:left="426"/>
        <w:rPr>
          <w:rFonts w:ascii="Arial Narrow" w:hAnsi="Arial Narrow"/>
        </w:rPr>
      </w:pPr>
    </w:p>
    <w:p w:rsidR="00A433EB" w:rsidRDefault="00A433EB" w:rsidP="0010198B">
      <w:pPr>
        <w:ind w:left="426"/>
        <w:rPr>
          <w:rFonts w:ascii="Arial Narrow" w:hAnsi="Arial Narrow"/>
        </w:rPr>
      </w:pPr>
    </w:p>
    <w:p w:rsidR="00A433EB" w:rsidRDefault="00A433EB" w:rsidP="0010198B">
      <w:pPr>
        <w:ind w:left="426"/>
        <w:rPr>
          <w:rFonts w:ascii="Arial Narrow" w:hAnsi="Arial Narrow"/>
        </w:rPr>
      </w:pPr>
    </w:p>
    <w:p w:rsidR="00A433EB" w:rsidRDefault="00A433EB" w:rsidP="0010198B">
      <w:pPr>
        <w:ind w:left="426"/>
        <w:rPr>
          <w:rFonts w:ascii="Arial Narrow" w:hAnsi="Arial Narrow"/>
        </w:rPr>
      </w:pPr>
    </w:p>
    <w:p w:rsidR="00981143" w:rsidRDefault="00981143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>
        <w:rPr>
          <w:rFonts w:ascii="Arial Narrow" w:hAnsi="Arial Narrow"/>
          <w:b/>
        </w:rPr>
        <w:t>Movimentos</w:t>
      </w:r>
      <w:r w:rsidR="00E97B9B">
        <w:rPr>
          <w:rFonts w:ascii="Arial Narrow" w:hAnsi="Arial Narrow"/>
          <w:b/>
        </w:rPr>
        <w:t xml:space="preserve"> para aprovação</w:t>
      </w:r>
      <w:r w:rsidRPr="00271A13">
        <w:rPr>
          <w:rFonts w:ascii="Arial Narrow" w:hAnsi="Arial Narrow"/>
          <w:b/>
        </w:rPr>
        <w:t>”</w:t>
      </w:r>
    </w:p>
    <w:p w:rsidR="00981143" w:rsidRDefault="00981143" w:rsidP="0010198B">
      <w:pPr>
        <w:ind w:left="426"/>
        <w:rPr>
          <w:rFonts w:ascii="Arial Narrow" w:hAnsi="Arial Narrow"/>
          <w:b/>
        </w:rPr>
      </w:pPr>
    </w:p>
    <w:p w:rsidR="00981143" w:rsidRDefault="00DB0F41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</w:rPr>
        <w:lastRenderedPageBreak/>
        <w:drawing>
          <wp:inline distT="0" distB="0" distL="0" distR="0" wp14:anchorId="565AAB78" wp14:editId="6F70FB66">
            <wp:extent cx="6114415" cy="30435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451" w:rsidRDefault="00E97B9B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Confirmação de aprovação</w:t>
      </w:r>
    </w:p>
    <w:p w:rsidR="00981143" w:rsidRDefault="00DB0F41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5C696BF8" wp14:editId="535FE2EF">
            <wp:extent cx="6114415" cy="29038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3EB" w:rsidRDefault="00A433EB" w:rsidP="0010198B">
      <w:pPr>
        <w:ind w:left="426"/>
        <w:rPr>
          <w:rFonts w:ascii="Arial Narrow" w:hAnsi="Arial Narrow"/>
        </w:rPr>
      </w:pPr>
    </w:p>
    <w:p w:rsidR="00E97B9B" w:rsidRDefault="00E97B9B" w:rsidP="0010198B">
      <w:pPr>
        <w:ind w:left="426"/>
        <w:rPr>
          <w:rFonts w:ascii="Arial Narrow" w:hAnsi="Arial Narrow"/>
        </w:rPr>
      </w:pPr>
    </w:p>
    <w:p w:rsidR="00E97B9B" w:rsidRDefault="00E97B9B" w:rsidP="0010198B">
      <w:pPr>
        <w:ind w:left="426"/>
        <w:rPr>
          <w:rFonts w:ascii="Arial Narrow" w:hAnsi="Arial Narrow"/>
        </w:rPr>
      </w:pPr>
    </w:p>
    <w:p w:rsidR="00E97B9B" w:rsidRDefault="00E97B9B" w:rsidP="0010198B">
      <w:pPr>
        <w:ind w:left="426"/>
        <w:rPr>
          <w:rFonts w:ascii="Arial Narrow" w:hAnsi="Arial Narrow"/>
        </w:rPr>
      </w:pPr>
    </w:p>
    <w:p w:rsidR="00E97B9B" w:rsidRDefault="00E97B9B" w:rsidP="0010198B">
      <w:pPr>
        <w:ind w:left="426"/>
        <w:rPr>
          <w:rFonts w:ascii="Arial Narrow" w:hAnsi="Arial Narrow"/>
        </w:rPr>
      </w:pPr>
    </w:p>
    <w:p w:rsidR="00E97B9B" w:rsidRDefault="00E97B9B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Motivo da rejeição de aprovação</w:t>
      </w:r>
    </w:p>
    <w:p w:rsidR="00A433EB" w:rsidRDefault="00DB0F41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2091BC80" wp14:editId="11F92D88">
            <wp:extent cx="6114415" cy="31343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143" w:rsidRDefault="00981143" w:rsidP="0010198B">
      <w:pPr>
        <w:ind w:left="426"/>
        <w:rPr>
          <w:rFonts w:ascii="Arial Narrow" w:hAnsi="Arial Narrow"/>
        </w:rPr>
      </w:pPr>
    </w:p>
    <w:p w:rsidR="00981143" w:rsidRDefault="00981143" w:rsidP="0010198B">
      <w:pPr>
        <w:ind w:left="426"/>
        <w:rPr>
          <w:rFonts w:ascii="Arial Narrow" w:hAnsi="Arial Narrow"/>
        </w:rPr>
      </w:pPr>
    </w:p>
    <w:p w:rsidR="00981143" w:rsidRPr="00875148" w:rsidRDefault="00981143" w:rsidP="0010198B">
      <w:pPr>
        <w:ind w:left="426"/>
        <w:rPr>
          <w:rFonts w:ascii="Arial Narrow" w:hAnsi="Arial Narrow"/>
        </w:rPr>
      </w:pPr>
    </w:p>
    <w:p w:rsidR="00981143" w:rsidRPr="00875148" w:rsidRDefault="0098114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981143" w:rsidRDefault="00981143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981143" w:rsidRPr="00875148" w:rsidRDefault="00981143" w:rsidP="00FD0CD1">
      <w:pPr>
        <w:ind w:left="426"/>
        <w:rPr>
          <w:rFonts w:ascii="Arial Narrow" w:hAnsi="Arial Narrow"/>
        </w:rPr>
      </w:pPr>
    </w:p>
    <w:p w:rsidR="00981143" w:rsidRPr="00875148" w:rsidRDefault="0098114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981143" w:rsidRDefault="00981143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981143" w:rsidRPr="00875148" w:rsidRDefault="00981143" w:rsidP="00FD0CD1">
      <w:pPr>
        <w:ind w:left="426"/>
        <w:rPr>
          <w:rFonts w:ascii="Arial Narrow" w:hAnsi="Arial Narrow"/>
        </w:rPr>
      </w:pPr>
    </w:p>
    <w:p w:rsidR="00981143" w:rsidRPr="00875148" w:rsidRDefault="0098114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981143" w:rsidRPr="00875148" w:rsidRDefault="00981143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981143" w:rsidRPr="00875148" w:rsidRDefault="00981143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:rsidR="00981143" w:rsidRPr="00875148" w:rsidRDefault="00981143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981143" w:rsidRPr="00875148" w:rsidRDefault="00981143">
      <w:pPr>
        <w:pStyle w:val="TCTips"/>
        <w:rPr>
          <w:rFonts w:ascii="Arial Narrow" w:hAnsi="Arial Narrow"/>
          <w:i w:val="0"/>
        </w:rPr>
      </w:pPr>
    </w:p>
    <w:p w:rsidR="00981143" w:rsidRPr="00875148" w:rsidRDefault="0098114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981143" w:rsidRPr="00875148" w:rsidRDefault="00981143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981143" w:rsidRPr="00875148" w:rsidRDefault="00981143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981143" w:rsidRPr="00875148" w:rsidRDefault="0098114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981143" w:rsidRPr="00875148" w:rsidRDefault="00981143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981143" w:rsidRDefault="00981143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981143" w:rsidRPr="001E5B29" w:rsidRDefault="00981143" w:rsidP="001E5B29">
      <w:pPr>
        <w:pStyle w:val="TCTips"/>
        <w:ind w:firstLine="720"/>
        <w:rPr>
          <w:i w:val="0"/>
        </w:rPr>
      </w:pPr>
    </w:p>
    <w:p w:rsidR="00981143" w:rsidRDefault="0098114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981143" w:rsidRPr="00B978C8" w:rsidRDefault="00981143" w:rsidP="00B978C8"/>
    <w:p w:rsidR="00981143" w:rsidRDefault="0098114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981143" w:rsidRPr="00B978C8" w:rsidRDefault="00981143" w:rsidP="00B978C8"/>
    <w:p w:rsidR="00981143" w:rsidRPr="00875148" w:rsidRDefault="0098114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981143" w:rsidRPr="00875148" w:rsidRDefault="00981143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981143" w:rsidRPr="00875148" w:rsidRDefault="00981143">
      <w:pPr>
        <w:pStyle w:val="TCTips"/>
        <w:rPr>
          <w:rFonts w:ascii="Arial Narrow" w:hAnsi="Arial Narrow"/>
          <w:i w:val="0"/>
        </w:rPr>
      </w:pPr>
    </w:p>
    <w:p w:rsidR="00981143" w:rsidRPr="00875148" w:rsidRDefault="0098114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981143" w:rsidRPr="00875148" w:rsidRDefault="00981143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981143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981143" w:rsidRPr="009540DC" w:rsidRDefault="00981143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981143" w:rsidRPr="009540DC" w:rsidRDefault="00981143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981143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981143" w:rsidRPr="00875148">
        <w:tc>
          <w:tcPr>
            <w:tcW w:w="6307" w:type="dxa"/>
            <w:tcBorders>
              <w:left w:val="single" w:sz="12" w:space="0" w:color="auto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981143" w:rsidRPr="00875148">
        <w:tc>
          <w:tcPr>
            <w:tcW w:w="6307" w:type="dxa"/>
            <w:tcBorders>
              <w:left w:val="single" w:sz="12" w:space="0" w:color="auto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981143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981143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981143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81143" w:rsidRPr="00875148" w:rsidRDefault="0098114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981143" w:rsidRPr="00875148" w:rsidRDefault="0098114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981143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981143" w:rsidRPr="009540DC" w:rsidRDefault="00981143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981143" w:rsidRPr="009540DC" w:rsidRDefault="00981143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981143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981143" w:rsidRPr="00875148">
        <w:tc>
          <w:tcPr>
            <w:tcW w:w="6307" w:type="dxa"/>
            <w:tcBorders>
              <w:left w:val="single" w:sz="12" w:space="0" w:color="auto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981143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1143" w:rsidRPr="00875148" w:rsidRDefault="0098114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1143" w:rsidRPr="00875148" w:rsidRDefault="00981143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981143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981143" w:rsidRPr="009540DC" w:rsidRDefault="00981143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981143" w:rsidRPr="009540DC" w:rsidRDefault="00981143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981143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981143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981143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1143" w:rsidRPr="00875148" w:rsidRDefault="0098114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1143" w:rsidRPr="00875148" w:rsidRDefault="00981143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981143" w:rsidRPr="00875148" w:rsidRDefault="00981143">
      <w:pPr>
        <w:pStyle w:val="TCTips"/>
        <w:rPr>
          <w:rFonts w:ascii="Arial Narrow" w:hAnsi="Arial Narrow"/>
          <w:i w:val="0"/>
          <w:lang w:val="es-ES_tradnl"/>
        </w:rPr>
      </w:pPr>
    </w:p>
    <w:p w:rsidR="00981143" w:rsidRPr="00875148" w:rsidRDefault="0098114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981143" w:rsidRPr="00875148" w:rsidRDefault="00981143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981143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981143" w:rsidRPr="009540DC" w:rsidRDefault="00981143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981143" w:rsidRPr="009540DC" w:rsidRDefault="00981143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981143" w:rsidRPr="009540DC" w:rsidRDefault="00981143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981143" w:rsidRPr="009540DC" w:rsidRDefault="00981143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981143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981143" w:rsidRPr="009540DC" w:rsidRDefault="00981143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981143" w:rsidRPr="009540DC" w:rsidRDefault="00981143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981143" w:rsidRPr="00875148" w:rsidRDefault="0098114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981143" w:rsidRPr="00875148">
        <w:trPr>
          <w:cantSplit/>
        </w:trPr>
        <w:tc>
          <w:tcPr>
            <w:tcW w:w="3614" w:type="dxa"/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981143" w:rsidRPr="009540DC" w:rsidRDefault="00981143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981143" w:rsidRPr="009540DC" w:rsidRDefault="00981143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981143" w:rsidRPr="00875148" w:rsidRDefault="0098114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981143" w:rsidRPr="00875148">
        <w:trPr>
          <w:cantSplit/>
        </w:trPr>
        <w:tc>
          <w:tcPr>
            <w:tcW w:w="3614" w:type="dxa"/>
          </w:tcPr>
          <w:p w:rsidR="00981143" w:rsidRPr="009540DC" w:rsidRDefault="00981143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981143" w:rsidRPr="009540DC" w:rsidRDefault="00981143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981143" w:rsidRPr="009540DC" w:rsidRDefault="00981143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981143" w:rsidRPr="00875148" w:rsidRDefault="0098114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981143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981143" w:rsidRPr="00875148" w:rsidRDefault="0098114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981143" w:rsidRPr="00875148" w:rsidRDefault="00981143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981143" w:rsidRPr="00875148" w:rsidRDefault="00981143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981143" w:rsidRPr="00875148" w:rsidRDefault="00981143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981143" w:rsidRPr="00875148" w:rsidRDefault="00981143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981143" w:rsidRPr="00875148" w:rsidRDefault="00981143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981143" w:rsidRPr="00875148" w:rsidRDefault="00981143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981143" w:rsidRPr="00875148" w:rsidRDefault="00981143">
      <w:pPr>
        <w:pStyle w:val="TCTips"/>
        <w:rPr>
          <w:rFonts w:ascii="Arial Narrow" w:hAnsi="Arial Narrow"/>
          <w:i w:val="0"/>
        </w:rPr>
      </w:pPr>
    </w:p>
    <w:p w:rsidR="00981143" w:rsidRPr="00875148" w:rsidRDefault="00981143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981143" w:rsidRPr="00875148" w:rsidRDefault="00981143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981143" w:rsidRPr="00875148">
        <w:tc>
          <w:tcPr>
            <w:tcW w:w="579" w:type="dxa"/>
            <w:vAlign w:val="center"/>
          </w:tcPr>
          <w:p w:rsidR="00981143" w:rsidRPr="00875148" w:rsidRDefault="00981143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981143" w:rsidRPr="00875148" w:rsidRDefault="00981143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981143" w:rsidRPr="00875148" w:rsidRDefault="00981143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981143" w:rsidRPr="00875148" w:rsidRDefault="00981143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981143" w:rsidRPr="00875148" w:rsidRDefault="00981143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981143" w:rsidRPr="00875148" w:rsidRDefault="00981143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981143" w:rsidRPr="00875148">
        <w:tc>
          <w:tcPr>
            <w:tcW w:w="579" w:type="dxa"/>
          </w:tcPr>
          <w:p w:rsidR="00981143" w:rsidRPr="00875148" w:rsidRDefault="00981143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579" w:type="dxa"/>
          </w:tcPr>
          <w:p w:rsidR="00981143" w:rsidRPr="00875148" w:rsidRDefault="00981143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579" w:type="dxa"/>
          </w:tcPr>
          <w:p w:rsidR="00981143" w:rsidRPr="00875148" w:rsidRDefault="00981143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579" w:type="dxa"/>
          </w:tcPr>
          <w:p w:rsidR="00981143" w:rsidRPr="00875148" w:rsidRDefault="00981143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579" w:type="dxa"/>
          </w:tcPr>
          <w:p w:rsidR="00981143" w:rsidRPr="00875148" w:rsidRDefault="00981143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81143" w:rsidRPr="00875148" w:rsidRDefault="00981143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981143" w:rsidRPr="00875148" w:rsidRDefault="00981143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981143" w:rsidRPr="00875148" w:rsidRDefault="00981143" w:rsidP="0000716A">
      <w:pPr>
        <w:rPr>
          <w:rFonts w:ascii="Arial Narrow" w:hAnsi="Arial Narrow"/>
        </w:rPr>
      </w:pPr>
    </w:p>
    <w:p w:rsidR="00981143" w:rsidRPr="00875148" w:rsidRDefault="00981143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981143" w:rsidRPr="00875148" w:rsidRDefault="00981143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981143" w:rsidRPr="00875148">
        <w:tc>
          <w:tcPr>
            <w:tcW w:w="579" w:type="dxa"/>
            <w:vAlign w:val="center"/>
          </w:tcPr>
          <w:p w:rsidR="00981143" w:rsidRPr="00875148" w:rsidRDefault="00981143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981143" w:rsidRPr="00875148" w:rsidRDefault="00981143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981143" w:rsidRPr="00875148" w:rsidRDefault="00981143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981143" w:rsidRPr="00875148" w:rsidRDefault="00981143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981143" w:rsidRPr="00875148" w:rsidRDefault="00981143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981143" w:rsidRPr="00875148" w:rsidRDefault="00981143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981143" w:rsidRPr="00875148" w:rsidRDefault="00981143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981143" w:rsidRPr="00875148">
        <w:tc>
          <w:tcPr>
            <w:tcW w:w="579" w:type="dxa"/>
          </w:tcPr>
          <w:p w:rsidR="00981143" w:rsidRPr="00875148" w:rsidRDefault="00981143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579" w:type="dxa"/>
          </w:tcPr>
          <w:p w:rsidR="00981143" w:rsidRPr="00875148" w:rsidRDefault="00981143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579" w:type="dxa"/>
          </w:tcPr>
          <w:p w:rsidR="00981143" w:rsidRPr="00875148" w:rsidRDefault="00981143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579" w:type="dxa"/>
          </w:tcPr>
          <w:p w:rsidR="00981143" w:rsidRPr="00875148" w:rsidRDefault="00981143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579" w:type="dxa"/>
          </w:tcPr>
          <w:p w:rsidR="00981143" w:rsidRPr="00875148" w:rsidRDefault="00981143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981143" w:rsidRPr="00875148" w:rsidRDefault="00981143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981143" w:rsidRPr="00875148" w:rsidRDefault="00981143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981143" w:rsidRPr="00875148" w:rsidRDefault="00981143" w:rsidP="00A14994">
      <w:pPr>
        <w:rPr>
          <w:rFonts w:ascii="Arial Narrow" w:hAnsi="Arial Narrow"/>
        </w:rPr>
      </w:pPr>
    </w:p>
    <w:p w:rsidR="00981143" w:rsidRPr="00875148" w:rsidRDefault="00981143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981143" w:rsidRPr="00875148" w:rsidRDefault="00981143">
      <w:pPr>
        <w:pStyle w:val="TCTips"/>
        <w:rPr>
          <w:rFonts w:ascii="Arial Narrow" w:hAnsi="Arial Narrow"/>
          <w:i w:val="0"/>
        </w:rPr>
      </w:pPr>
    </w:p>
    <w:p w:rsidR="00981143" w:rsidRPr="00875148" w:rsidRDefault="00981143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981143" w:rsidRPr="00875148" w:rsidRDefault="00981143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981143" w:rsidRPr="00875148">
        <w:tc>
          <w:tcPr>
            <w:tcW w:w="579" w:type="dxa"/>
            <w:vAlign w:val="center"/>
          </w:tcPr>
          <w:p w:rsidR="00981143" w:rsidRPr="00875148" w:rsidRDefault="00981143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981143" w:rsidRPr="00875148" w:rsidRDefault="00981143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981143" w:rsidRPr="00875148" w:rsidRDefault="00981143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981143" w:rsidRPr="00875148">
        <w:tc>
          <w:tcPr>
            <w:tcW w:w="579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579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579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579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579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981143" w:rsidRPr="00875148" w:rsidRDefault="00981143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981143" w:rsidRPr="00875148" w:rsidRDefault="00981143" w:rsidP="002552D5">
      <w:pPr>
        <w:rPr>
          <w:rFonts w:ascii="Arial Narrow" w:hAnsi="Arial Narrow"/>
        </w:rPr>
      </w:pPr>
    </w:p>
    <w:p w:rsidR="00981143" w:rsidRPr="00875148" w:rsidRDefault="00981143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981143" w:rsidRPr="00875148" w:rsidRDefault="00981143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981143" w:rsidRPr="00875148">
        <w:tc>
          <w:tcPr>
            <w:tcW w:w="1844" w:type="dxa"/>
            <w:vAlign w:val="center"/>
          </w:tcPr>
          <w:p w:rsidR="00981143" w:rsidRPr="00875148" w:rsidRDefault="00981143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981143" w:rsidRPr="00875148" w:rsidRDefault="00981143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981143" w:rsidRPr="00875148" w:rsidRDefault="00981143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981143" w:rsidRPr="00875148" w:rsidRDefault="00981143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981143" w:rsidRPr="00875148">
        <w:tc>
          <w:tcPr>
            <w:tcW w:w="1844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1844" w:type="dxa"/>
          </w:tcPr>
          <w:p w:rsidR="00981143" w:rsidRPr="00875148" w:rsidRDefault="00981143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1844" w:type="dxa"/>
          </w:tcPr>
          <w:p w:rsidR="00981143" w:rsidRPr="00875148" w:rsidRDefault="00981143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1844" w:type="dxa"/>
          </w:tcPr>
          <w:p w:rsidR="00981143" w:rsidRPr="00875148" w:rsidRDefault="00981143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1844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1844" w:type="dxa"/>
          </w:tcPr>
          <w:p w:rsidR="00981143" w:rsidRPr="00875148" w:rsidRDefault="00981143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1844" w:type="dxa"/>
          </w:tcPr>
          <w:p w:rsidR="00981143" w:rsidRPr="00875148" w:rsidRDefault="00981143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1844" w:type="dxa"/>
          </w:tcPr>
          <w:p w:rsidR="00981143" w:rsidRPr="00875148" w:rsidRDefault="00981143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1844" w:type="dxa"/>
          </w:tcPr>
          <w:p w:rsidR="00981143" w:rsidRPr="00875148" w:rsidRDefault="00981143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1844" w:type="dxa"/>
          </w:tcPr>
          <w:p w:rsidR="00981143" w:rsidRPr="00875148" w:rsidRDefault="00981143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1844" w:type="dxa"/>
          </w:tcPr>
          <w:p w:rsidR="00981143" w:rsidRPr="00875148" w:rsidRDefault="00981143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981143" w:rsidRPr="00875148">
        <w:tc>
          <w:tcPr>
            <w:tcW w:w="1844" w:type="dxa"/>
          </w:tcPr>
          <w:p w:rsidR="00981143" w:rsidRPr="00875148" w:rsidRDefault="00981143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981143" w:rsidRPr="00875148" w:rsidRDefault="00981143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981143" w:rsidRPr="00875148" w:rsidRDefault="00981143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981143" w:rsidRPr="00875148" w:rsidRDefault="00981143">
      <w:pPr>
        <w:pStyle w:val="TCTips"/>
        <w:rPr>
          <w:rFonts w:ascii="Arial Narrow" w:hAnsi="Arial Narrow"/>
          <w:i w:val="0"/>
        </w:rPr>
      </w:pPr>
    </w:p>
    <w:sectPr w:rsidR="00981143" w:rsidRPr="00875148" w:rsidSect="006F1417">
      <w:headerReference w:type="default" r:id="rId13"/>
      <w:footerReference w:type="default" r:id="rId14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656" w:rsidRDefault="005C1656">
      <w:r>
        <w:separator/>
      </w:r>
    </w:p>
  </w:endnote>
  <w:endnote w:type="continuationSeparator" w:id="0">
    <w:p w:rsidR="005C1656" w:rsidRDefault="005C1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143" w:rsidRDefault="00981143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5C419E">
      <w:rPr>
        <w:rStyle w:val="Nmerodepgina"/>
        <w:rFonts w:ascii="Arial" w:hAnsi="Arial"/>
        <w:noProof/>
        <w:snapToGrid w:val="0"/>
      </w:rPr>
      <w:t>1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5C419E">
      <w:rPr>
        <w:rStyle w:val="Nmerodepgina"/>
        <w:rFonts w:ascii="Arial" w:hAnsi="Arial"/>
        <w:noProof/>
        <w:snapToGrid w:val="0"/>
      </w:rPr>
      <w:t>9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656" w:rsidRDefault="005C1656">
      <w:r>
        <w:separator/>
      </w:r>
    </w:p>
  </w:footnote>
  <w:footnote w:type="continuationSeparator" w:id="0">
    <w:p w:rsidR="005C1656" w:rsidRDefault="005C1656">
      <w:r>
        <w:continuationSeparator/>
      </w:r>
    </w:p>
  </w:footnote>
  <w:footnote w:id="1">
    <w:p w:rsidR="00981143" w:rsidRDefault="0098114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981143" w:rsidRDefault="0098114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981143" w:rsidRDefault="0098114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981143" w:rsidRDefault="0098114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981143" w:rsidRDefault="0098114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981143" w:rsidRDefault="0098114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981143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981143" w:rsidRPr="009540DC" w:rsidRDefault="00DB0F41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774700" cy="335280"/>
                <wp:effectExtent l="0" t="0" r="0" b="0"/>
                <wp:docPr id="5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470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981143" w:rsidRPr="009540DC" w:rsidRDefault="00981143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981143" w:rsidRPr="009540DC" w:rsidRDefault="00981143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981143" w:rsidRPr="009540DC" w:rsidRDefault="00981143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981143">
      <w:trPr>
        <w:cantSplit/>
        <w:trHeight w:val="337"/>
        <w:jc w:val="center"/>
      </w:trPr>
      <w:tc>
        <w:tcPr>
          <w:tcW w:w="2089" w:type="dxa"/>
          <w:vMerge/>
        </w:tcPr>
        <w:p w:rsidR="00981143" w:rsidRPr="009540DC" w:rsidRDefault="00981143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981143" w:rsidRPr="009540DC" w:rsidRDefault="00981143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981143" w:rsidRPr="009540DC" w:rsidRDefault="00981143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981143" w:rsidRPr="009540DC" w:rsidRDefault="00981143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12/01/2012</w:t>
          </w:r>
        </w:p>
      </w:tc>
    </w:tr>
    <w:tr w:rsidR="0098114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81143" w:rsidRPr="009540DC" w:rsidRDefault="00981143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98114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81143" w:rsidRPr="009540DC" w:rsidRDefault="00981143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981143" w:rsidRDefault="0098114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1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2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19"/>
  </w:num>
  <w:num w:numId="12">
    <w:abstractNumId w:val="18"/>
  </w:num>
  <w:num w:numId="13">
    <w:abstractNumId w:val="4"/>
  </w:num>
  <w:num w:numId="14">
    <w:abstractNumId w:val="2"/>
  </w:num>
  <w:num w:numId="15">
    <w:abstractNumId w:val="23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0"/>
  </w:num>
  <w:num w:numId="21">
    <w:abstractNumId w:val="21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0FB"/>
    <w:rsid w:val="00002D60"/>
    <w:rsid w:val="00005CD4"/>
    <w:rsid w:val="0000716A"/>
    <w:rsid w:val="00010EE5"/>
    <w:rsid w:val="000111F6"/>
    <w:rsid w:val="000119B3"/>
    <w:rsid w:val="00011A3A"/>
    <w:rsid w:val="00020480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47F92"/>
    <w:rsid w:val="0005102B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1A9C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1918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374AB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2D0"/>
    <w:rsid w:val="00186729"/>
    <w:rsid w:val="0018798B"/>
    <w:rsid w:val="00190B56"/>
    <w:rsid w:val="0019415F"/>
    <w:rsid w:val="00195723"/>
    <w:rsid w:val="001A47D6"/>
    <w:rsid w:val="001B3B5F"/>
    <w:rsid w:val="001B744E"/>
    <w:rsid w:val="001C0FEA"/>
    <w:rsid w:val="001C3A9A"/>
    <w:rsid w:val="001C426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02DC7"/>
    <w:rsid w:val="002117FD"/>
    <w:rsid w:val="002128F9"/>
    <w:rsid w:val="00213CBA"/>
    <w:rsid w:val="00215804"/>
    <w:rsid w:val="00216BD7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473A3"/>
    <w:rsid w:val="00254241"/>
    <w:rsid w:val="002552D5"/>
    <w:rsid w:val="002609F8"/>
    <w:rsid w:val="00263DF6"/>
    <w:rsid w:val="00264270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3C02"/>
    <w:rsid w:val="0031420D"/>
    <w:rsid w:val="00315652"/>
    <w:rsid w:val="00321262"/>
    <w:rsid w:val="00321FF4"/>
    <w:rsid w:val="00324DF4"/>
    <w:rsid w:val="0032615C"/>
    <w:rsid w:val="00343E85"/>
    <w:rsid w:val="0034692E"/>
    <w:rsid w:val="00346E2C"/>
    <w:rsid w:val="00352574"/>
    <w:rsid w:val="00360B96"/>
    <w:rsid w:val="00361F03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0072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535C"/>
    <w:rsid w:val="00425CF6"/>
    <w:rsid w:val="00430836"/>
    <w:rsid w:val="00432241"/>
    <w:rsid w:val="004429EB"/>
    <w:rsid w:val="004454DC"/>
    <w:rsid w:val="004474E5"/>
    <w:rsid w:val="004506AF"/>
    <w:rsid w:val="004602E7"/>
    <w:rsid w:val="00460E14"/>
    <w:rsid w:val="00462052"/>
    <w:rsid w:val="00462254"/>
    <w:rsid w:val="0046284F"/>
    <w:rsid w:val="00462F1A"/>
    <w:rsid w:val="004663C3"/>
    <w:rsid w:val="00466BB1"/>
    <w:rsid w:val="00474405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091D"/>
    <w:rsid w:val="004B2235"/>
    <w:rsid w:val="004B4CB8"/>
    <w:rsid w:val="004B6EE3"/>
    <w:rsid w:val="004C0139"/>
    <w:rsid w:val="004C20D4"/>
    <w:rsid w:val="004C23C5"/>
    <w:rsid w:val="004C2988"/>
    <w:rsid w:val="004C5A88"/>
    <w:rsid w:val="004C5CED"/>
    <w:rsid w:val="004C65A3"/>
    <w:rsid w:val="004D06BD"/>
    <w:rsid w:val="004D08B8"/>
    <w:rsid w:val="004D1F01"/>
    <w:rsid w:val="004D2413"/>
    <w:rsid w:val="004D2628"/>
    <w:rsid w:val="004D3EF6"/>
    <w:rsid w:val="004D479A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23A8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1656"/>
    <w:rsid w:val="005C23C6"/>
    <w:rsid w:val="005C2ABC"/>
    <w:rsid w:val="005C419E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1F13"/>
    <w:rsid w:val="00613D0C"/>
    <w:rsid w:val="00614377"/>
    <w:rsid w:val="00614B88"/>
    <w:rsid w:val="0062407B"/>
    <w:rsid w:val="00635F81"/>
    <w:rsid w:val="00645DE2"/>
    <w:rsid w:val="00652F0D"/>
    <w:rsid w:val="006538E2"/>
    <w:rsid w:val="0065593F"/>
    <w:rsid w:val="0065695B"/>
    <w:rsid w:val="006675D3"/>
    <w:rsid w:val="006740BF"/>
    <w:rsid w:val="00674551"/>
    <w:rsid w:val="00676DC7"/>
    <w:rsid w:val="006802C7"/>
    <w:rsid w:val="006804C5"/>
    <w:rsid w:val="00687C7B"/>
    <w:rsid w:val="006919C9"/>
    <w:rsid w:val="00691D6D"/>
    <w:rsid w:val="006A2A01"/>
    <w:rsid w:val="006B4D0C"/>
    <w:rsid w:val="006B5723"/>
    <w:rsid w:val="006C1E49"/>
    <w:rsid w:val="006C43F7"/>
    <w:rsid w:val="006C7F76"/>
    <w:rsid w:val="006D2088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544C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15C"/>
    <w:rsid w:val="0077376A"/>
    <w:rsid w:val="00776469"/>
    <w:rsid w:val="00784705"/>
    <w:rsid w:val="00785E34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4733"/>
    <w:rsid w:val="007C6825"/>
    <w:rsid w:val="007C6A63"/>
    <w:rsid w:val="007C7C12"/>
    <w:rsid w:val="007D0756"/>
    <w:rsid w:val="007E4CA4"/>
    <w:rsid w:val="007E6953"/>
    <w:rsid w:val="007E71B4"/>
    <w:rsid w:val="007F20A4"/>
    <w:rsid w:val="008017EC"/>
    <w:rsid w:val="0080382D"/>
    <w:rsid w:val="008110AC"/>
    <w:rsid w:val="008125D7"/>
    <w:rsid w:val="00812DEE"/>
    <w:rsid w:val="00813102"/>
    <w:rsid w:val="008140EF"/>
    <w:rsid w:val="00823133"/>
    <w:rsid w:val="00824444"/>
    <w:rsid w:val="00832F35"/>
    <w:rsid w:val="00840D34"/>
    <w:rsid w:val="00841321"/>
    <w:rsid w:val="00841B46"/>
    <w:rsid w:val="00851712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77276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05AC"/>
    <w:rsid w:val="008E31C4"/>
    <w:rsid w:val="008E6D40"/>
    <w:rsid w:val="008F0069"/>
    <w:rsid w:val="008F42D5"/>
    <w:rsid w:val="008F548F"/>
    <w:rsid w:val="008F5D03"/>
    <w:rsid w:val="009056E9"/>
    <w:rsid w:val="00905D43"/>
    <w:rsid w:val="009073BD"/>
    <w:rsid w:val="00912DA6"/>
    <w:rsid w:val="00912FD6"/>
    <w:rsid w:val="00915B58"/>
    <w:rsid w:val="0092036A"/>
    <w:rsid w:val="009207B5"/>
    <w:rsid w:val="00927DE3"/>
    <w:rsid w:val="00933E88"/>
    <w:rsid w:val="00935C2B"/>
    <w:rsid w:val="00936174"/>
    <w:rsid w:val="00937D22"/>
    <w:rsid w:val="0094354E"/>
    <w:rsid w:val="009540DC"/>
    <w:rsid w:val="00954189"/>
    <w:rsid w:val="009571DC"/>
    <w:rsid w:val="00957451"/>
    <w:rsid w:val="00957F9C"/>
    <w:rsid w:val="00960881"/>
    <w:rsid w:val="00961437"/>
    <w:rsid w:val="00963850"/>
    <w:rsid w:val="009646D5"/>
    <w:rsid w:val="00965E63"/>
    <w:rsid w:val="00967685"/>
    <w:rsid w:val="00970784"/>
    <w:rsid w:val="00970806"/>
    <w:rsid w:val="0097118D"/>
    <w:rsid w:val="00971273"/>
    <w:rsid w:val="00974529"/>
    <w:rsid w:val="00976443"/>
    <w:rsid w:val="00977667"/>
    <w:rsid w:val="00977A2B"/>
    <w:rsid w:val="00981143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4158"/>
    <w:rsid w:val="009D6BA7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631C"/>
    <w:rsid w:val="00A36F80"/>
    <w:rsid w:val="00A433EB"/>
    <w:rsid w:val="00A47B45"/>
    <w:rsid w:val="00A504B8"/>
    <w:rsid w:val="00A50F02"/>
    <w:rsid w:val="00A52738"/>
    <w:rsid w:val="00A543D3"/>
    <w:rsid w:val="00A569C8"/>
    <w:rsid w:val="00A6089A"/>
    <w:rsid w:val="00A61BBE"/>
    <w:rsid w:val="00A628F1"/>
    <w:rsid w:val="00A63569"/>
    <w:rsid w:val="00A64519"/>
    <w:rsid w:val="00A64959"/>
    <w:rsid w:val="00A66899"/>
    <w:rsid w:val="00A7024F"/>
    <w:rsid w:val="00A71F64"/>
    <w:rsid w:val="00A7235E"/>
    <w:rsid w:val="00A7369D"/>
    <w:rsid w:val="00A73CCB"/>
    <w:rsid w:val="00A75621"/>
    <w:rsid w:val="00A757B8"/>
    <w:rsid w:val="00A827E2"/>
    <w:rsid w:val="00A837DC"/>
    <w:rsid w:val="00A9186E"/>
    <w:rsid w:val="00A91F99"/>
    <w:rsid w:val="00A941BE"/>
    <w:rsid w:val="00A9451A"/>
    <w:rsid w:val="00AA323C"/>
    <w:rsid w:val="00AA52F3"/>
    <w:rsid w:val="00AB4590"/>
    <w:rsid w:val="00AB67A7"/>
    <w:rsid w:val="00AB7DCE"/>
    <w:rsid w:val="00AC0CA0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45E8"/>
    <w:rsid w:val="00AE60F0"/>
    <w:rsid w:val="00AF2A86"/>
    <w:rsid w:val="00AF4003"/>
    <w:rsid w:val="00AF6532"/>
    <w:rsid w:val="00AF6E5E"/>
    <w:rsid w:val="00AF7F8F"/>
    <w:rsid w:val="00B027CB"/>
    <w:rsid w:val="00B02BE8"/>
    <w:rsid w:val="00B037D2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E06FD"/>
    <w:rsid w:val="00BE1773"/>
    <w:rsid w:val="00BE1A1C"/>
    <w:rsid w:val="00BE1CD2"/>
    <w:rsid w:val="00BE5CE5"/>
    <w:rsid w:val="00BF0AAB"/>
    <w:rsid w:val="00BF216B"/>
    <w:rsid w:val="00BF243E"/>
    <w:rsid w:val="00C00B8A"/>
    <w:rsid w:val="00C0154E"/>
    <w:rsid w:val="00C02839"/>
    <w:rsid w:val="00C05A90"/>
    <w:rsid w:val="00C06858"/>
    <w:rsid w:val="00C06BDE"/>
    <w:rsid w:val="00C16F5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44E3"/>
    <w:rsid w:val="00C65E4E"/>
    <w:rsid w:val="00C6618A"/>
    <w:rsid w:val="00C75E39"/>
    <w:rsid w:val="00C76F2C"/>
    <w:rsid w:val="00C809B6"/>
    <w:rsid w:val="00C8363C"/>
    <w:rsid w:val="00C83B93"/>
    <w:rsid w:val="00C85231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4F69"/>
    <w:rsid w:val="00CC628B"/>
    <w:rsid w:val="00CD050A"/>
    <w:rsid w:val="00CF2AC9"/>
    <w:rsid w:val="00CF360A"/>
    <w:rsid w:val="00CF7CBC"/>
    <w:rsid w:val="00D00D75"/>
    <w:rsid w:val="00D013E8"/>
    <w:rsid w:val="00D019BE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1EBC"/>
    <w:rsid w:val="00D43507"/>
    <w:rsid w:val="00D453FF"/>
    <w:rsid w:val="00D45EB1"/>
    <w:rsid w:val="00D515AB"/>
    <w:rsid w:val="00D51B34"/>
    <w:rsid w:val="00D5334D"/>
    <w:rsid w:val="00D578C4"/>
    <w:rsid w:val="00D60C2B"/>
    <w:rsid w:val="00D62C25"/>
    <w:rsid w:val="00D64577"/>
    <w:rsid w:val="00D64742"/>
    <w:rsid w:val="00D67D31"/>
    <w:rsid w:val="00D729CF"/>
    <w:rsid w:val="00D745E9"/>
    <w:rsid w:val="00D74DFC"/>
    <w:rsid w:val="00D7574A"/>
    <w:rsid w:val="00D82DF3"/>
    <w:rsid w:val="00D82F43"/>
    <w:rsid w:val="00D86DCA"/>
    <w:rsid w:val="00D87E0E"/>
    <w:rsid w:val="00D90C24"/>
    <w:rsid w:val="00D94953"/>
    <w:rsid w:val="00D9721C"/>
    <w:rsid w:val="00DA0FB6"/>
    <w:rsid w:val="00DA24A9"/>
    <w:rsid w:val="00DA4CC3"/>
    <w:rsid w:val="00DA6877"/>
    <w:rsid w:val="00DA73D1"/>
    <w:rsid w:val="00DB0F41"/>
    <w:rsid w:val="00DB2ADC"/>
    <w:rsid w:val="00DB5999"/>
    <w:rsid w:val="00DC14D4"/>
    <w:rsid w:val="00DC340A"/>
    <w:rsid w:val="00DC5667"/>
    <w:rsid w:val="00DE31D7"/>
    <w:rsid w:val="00DE7021"/>
    <w:rsid w:val="00DE7252"/>
    <w:rsid w:val="00DF092E"/>
    <w:rsid w:val="00DF3991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4CC4"/>
    <w:rsid w:val="00E35771"/>
    <w:rsid w:val="00E36488"/>
    <w:rsid w:val="00E36D54"/>
    <w:rsid w:val="00E41F2B"/>
    <w:rsid w:val="00E51217"/>
    <w:rsid w:val="00E52A49"/>
    <w:rsid w:val="00E56873"/>
    <w:rsid w:val="00E62254"/>
    <w:rsid w:val="00E635A2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5ABE"/>
    <w:rsid w:val="00E95E60"/>
    <w:rsid w:val="00E9713B"/>
    <w:rsid w:val="00E97B9B"/>
    <w:rsid w:val="00EA21F6"/>
    <w:rsid w:val="00EA27C5"/>
    <w:rsid w:val="00EA3AAD"/>
    <w:rsid w:val="00EA538F"/>
    <w:rsid w:val="00EB0A3F"/>
    <w:rsid w:val="00EB2506"/>
    <w:rsid w:val="00EB3B74"/>
    <w:rsid w:val="00EC0A20"/>
    <w:rsid w:val="00EC4534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EF7CA1"/>
    <w:rsid w:val="00F00402"/>
    <w:rsid w:val="00F023D9"/>
    <w:rsid w:val="00F025FE"/>
    <w:rsid w:val="00F03368"/>
    <w:rsid w:val="00F06D28"/>
    <w:rsid w:val="00F06E32"/>
    <w:rsid w:val="00F110A0"/>
    <w:rsid w:val="00F115A0"/>
    <w:rsid w:val="00F1361E"/>
    <w:rsid w:val="00F171B7"/>
    <w:rsid w:val="00F17E54"/>
    <w:rsid w:val="00F255DF"/>
    <w:rsid w:val="00F25CB5"/>
    <w:rsid w:val="00F27579"/>
    <w:rsid w:val="00F27E38"/>
    <w:rsid w:val="00F329E9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4987"/>
    <w:rsid w:val="00F85B21"/>
    <w:rsid w:val="00F87061"/>
    <w:rsid w:val="00F9249A"/>
    <w:rsid w:val="00F937C5"/>
    <w:rsid w:val="00F94FE3"/>
    <w:rsid w:val="00F96D18"/>
    <w:rsid w:val="00FA0719"/>
    <w:rsid w:val="00FA0D48"/>
    <w:rsid w:val="00FA44C0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56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290</TotalTime>
  <Pages>9</Pages>
  <Words>1024</Words>
  <Characters>5533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6544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Francivaldo Nogueira Alecrim_DISCOVER</cp:lastModifiedBy>
  <cp:revision>39</cp:revision>
  <cp:lastPrinted>2009-11-19T20:24:00Z</cp:lastPrinted>
  <dcterms:created xsi:type="dcterms:W3CDTF">2012-01-12T13:27:00Z</dcterms:created>
  <dcterms:modified xsi:type="dcterms:W3CDTF">2012-04-09T18:38:00Z</dcterms:modified>
  <cp:contentStatus/>
</cp:coreProperties>
</file>