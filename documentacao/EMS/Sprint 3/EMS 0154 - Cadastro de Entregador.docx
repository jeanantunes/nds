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E62DD3">
        <w:rPr>
          <w:rFonts w:ascii="Arial Narrow" w:hAnsi="Arial Narrow"/>
          <w:b/>
          <w:sz w:val="36"/>
          <w:szCs w:val="36"/>
        </w:rPr>
        <w:t>4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CA44D1">
        <w:rPr>
          <w:rFonts w:ascii="Arial Narrow" w:hAnsi="Arial Narrow"/>
          <w:b/>
          <w:sz w:val="36"/>
          <w:szCs w:val="36"/>
        </w:rPr>
        <w:t>Entregador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7258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</w:tcPr>
          <w:p w:rsidR="00DD7C0F" w:rsidRPr="00875148" w:rsidRDefault="0077258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725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7725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725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D1DBF" w:rsidRPr="00875148" w:rsidTr="00FD1DB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FC34A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FC34A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000BC9">
              <w:rPr>
                <w:rFonts w:ascii="Arial Narrow" w:hAnsi="Arial Narrow"/>
                <w:color w:val="0000FF"/>
                <w:lang w:val="pt-BR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000BC9" w:rsidP="00FC34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r w:rsidR="00FD1DBF"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FC34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DBF" w:rsidRPr="00875148" w:rsidRDefault="00FD1DBF" w:rsidP="00FC34A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54175" w:rsidRPr="00875148" w:rsidTr="00E5417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E5417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096DD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096DD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096DD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175" w:rsidRPr="00875148" w:rsidRDefault="00E54175" w:rsidP="00096DD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F320B" w:rsidRPr="00875148" w:rsidTr="002F320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20B" w:rsidRPr="00875148" w:rsidRDefault="002F320B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F5679" w:rsidRPr="00875148" w:rsidTr="007F567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6B4BB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6B4BB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6B4B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6B4B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679" w:rsidRPr="00875148" w:rsidRDefault="007F5679" w:rsidP="006B4B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42DAF" w:rsidRPr="00875148" w:rsidTr="00942DA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4C1BE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4C1BE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1.7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4C1BE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prototipo.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4C1BE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DAF" w:rsidRPr="00875148" w:rsidRDefault="00942DAF" w:rsidP="004C1BE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C1599" w:rsidRPr="00875148" w:rsidTr="00BC159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880A3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880A3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1.8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880A3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880A3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599" w:rsidRPr="00875148" w:rsidRDefault="00BC1599" w:rsidP="00880A3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7405F" w:rsidRPr="00875148" w:rsidTr="00E7405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11/04/2012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1.9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05F" w:rsidRPr="00875148" w:rsidRDefault="00E7405F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90A00" w:rsidRPr="00875148" w:rsidTr="00790A0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A00" w:rsidRPr="00875148" w:rsidRDefault="00790A00" w:rsidP="00790A0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>
              <w:rPr>
                <w:rFonts w:ascii="Arial Narrow" w:hAnsi="Arial Narrow"/>
                <w:color w:val="0000FF"/>
                <w:lang w:val="es-ES_tradnl"/>
              </w:rPr>
              <w:t>6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A00" w:rsidRPr="00875148" w:rsidRDefault="00790A00" w:rsidP="002204B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2.0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A00" w:rsidRPr="00875148" w:rsidRDefault="00790A00" w:rsidP="00790A0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r>
              <w:rPr>
                <w:rFonts w:ascii="Arial Narrow" w:hAnsi="Arial Narrow"/>
                <w:color w:val="0000FF"/>
                <w:lang w:val="pt-BR"/>
              </w:rPr>
              <w:t>regra</w:t>
            </w:r>
            <w:bookmarkStart w:id="2" w:name="_GoBack"/>
            <w:bookmarkEnd w:id="2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A00" w:rsidRPr="00875148" w:rsidRDefault="00790A00" w:rsidP="002204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A00" w:rsidRPr="00875148" w:rsidRDefault="00790A00" w:rsidP="002204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lastRenderedPageBreak/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772589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</w:t>
            </w:r>
            <w:r w:rsidR="00772589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 manutenção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d</w:t>
            </w:r>
            <w:r w:rsidR="00772589"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CA44D1">
              <w:rPr>
                <w:rFonts w:ascii="Arial Narrow" w:hAnsi="Arial Narrow" w:cs="Arial"/>
                <w:color w:val="002060"/>
                <w:sz w:val="22"/>
                <w:szCs w:val="22"/>
              </w:rPr>
              <w:t>Entregador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E22DEA" w:rsidRDefault="00111DD4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consulta o usuário deve entrar com o nome, </w:t>
      </w:r>
      <w:r w:rsidR="00CF5904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>ou Apelido</w:t>
      </w:r>
      <w:r w:rsidR="00CF5904">
        <w:rPr>
          <w:rFonts w:ascii="Arial Narrow" w:hAnsi="Arial Narrow" w:cs="Arial"/>
          <w:color w:val="002060"/>
          <w:sz w:val="22"/>
          <w:szCs w:val="22"/>
        </w:rPr>
        <w:t>/Nome Fantasia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CF5904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>ou CPF/CNPJ de um entregador cadastrado, a funcionalidade irá exibir as informações do entregador cadastrado.</w:t>
      </w:r>
    </w:p>
    <w:p w:rsidR="00111DD4" w:rsidRDefault="00111DD4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uma nova inclusão, o usuário deve escolher tipo </w:t>
      </w:r>
      <w:r w:rsidR="00925C06">
        <w:rPr>
          <w:rFonts w:ascii="Arial Narrow" w:hAnsi="Arial Narrow" w:cs="Arial"/>
          <w:color w:val="002060"/>
          <w:sz w:val="22"/>
          <w:szCs w:val="22"/>
        </w:rPr>
        <w:t xml:space="preserve">de </w:t>
      </w:r>
      <w:r>
        <w:rPr>
          <w:rFonts w:ascii="Arial Narrow" w:hAnsi="Arial Narrow" w:cs="Arial"/>
          <w:color w:val="002060"/>
          <w:sz w:val="22"/>
          <w:szCs w:val="22"/>
        </w:rPr>
        <w:t>cadastro que deseja (CPF ou CNPJ), conforme essa escolha os campos da tela mudarão.</w:t>
      </w:r>
    </w:p>
    <w:p w:rsidR="00CA5E0C" w:rsidRDefault="00CA5E0C" w:rsidP="00CA5E0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 prever o cadastro do percentual de comissão do entregador por cota atendida. Este critério deve ser aplicado tanto para um Entregador tipo CPF quanto um entregador tipo CNPJ.</w:t>
      </w:r>
    </w:p>
    <w:p w:rsidR="003A410D" w:rsidRDefault="003A410D" w:rsidP="00CA5E0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Um entregador poderá ter varias Cotas associadas.</w:t>
      </w:r>
    </w:p>
    <w:p w:rsidR="00111DD4" w:rsidRDefault="00EF6CE3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caso de procuração, haverá necessidade de entrar com as informações dos dados da pessoa física que irá representar o entregador mediante a operação. No caso de haver procuração para um entregador do tipo pessoa física, todos os dados do procurador devem ser carregados nos campos relacionados.</w:t>
      </w:r>
      <w:r w:rsidR="00551D1C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551D1C" w:rsidRDefault="00551D1C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modelo da procuração ficará no Parâmetro do Distribuidor, já que sua utilização será parametrizada. O primeiro parágrafo, onde teremos o carregamento de todas as informações, da cota e do entregador, devem manter as informações cadastradas, porém o segundo parágrafo poderá ser modificado pelo Distribuidor.</w:t>
      </w: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429A8" w:rsidRDefault="00B429A8" w:rsidP="00B429A8">
      <w:pPr>
        <w:pStyle w:val="PargrafodaLista"/>
        <w:ind w:left="360"/>
        <w:rPr>
          <w:rFonts w:ascii="Arial Narrow" w:hAnsi="Arial Narrow"/>
        </w:rPr>
      </w:pPr>
    </w:p>
    <w:p w:rsidR="00B3414E" w:rsidRDefault="00B3414E" w:rsidP="00B429A8">
      <w:pPr>
        <w:pStyle w:val="PargrafodaLista"/>
        <w:ind w:left="360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B3414E" w:rsidRDefault="00B3414E" w:rsidP="00B341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entregador.</w:t>
      </w:r>
    </w:p>
    <w:p w:rsidR="00B3414E" w:rsidRDefault="00B3414E" w:rsidP="00B341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Apelido / Nome Fantasia: Apelido para </w:t>
      </w:r>
      <w:proofErr w:type="gramStart"/>
      <w:r w:rsidR="00813972">
        <w:rPr>
          <w:rFonts w:ascii="Arial Narrow" w:hAnsi="Arial Narrow"/>
        </w:rPr>
        <w:t>entregador do tipo</w:t>
      </w:r>
      <w:r>
        <w:rPr>
          <w:rFonts w:ascii="Arial Narrow" w:hAnsi="Arial Narrow"/>
        </w:rPr>
        <w:t xml:space="preserve"> física</w:t>
      </w:r>
      <w:proofErr w:type="gramEnd"/>
      <w:r>
        <w:rPr>
          <w:rFonts w:ascii="Arial Narrow" w:hAnsi="Arial Narrow"/>
        </w:rPr>
        <w:t>, ou Nome Fantasia</w:t>
      </w:r>
      <w:r w:rsidR="00813972">
        <w:rPr>
          <w:rFonts w:ascii="Arial Narrow" w:hAnsi="Arial Narrow"/>
        </w:rPr>
        <w:t xml:space="preserve"> para entregador do tipo jurídica.</w:t>
      </w:r>
    </w:p>
    <w:p w:rsidR="00813972" w:rsidRDefault="00813972" w:rsidP="00B341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CPF/CNPJ: CPF para entregador do tipo física, ou CNPJ para </w:t>
      </w:r>
      <w:proofErr w:type="gramStart"/>
      <w:r>
        <w:rPr>
          <w:rFonts w:ascii="Arial Narrow" w:hAnsi="Arial Narrow"/>
        </w:rPr>
        <w:t>entregador do tipo jurídica</w:t>
      </w:r>
      <w:proofErr w:type="gramEnd"/>
      <w:r>
        <w:rPr>
          <w:rFonts w:ascii="Arial Narrow" w:hAnsi="Arial Narrow"/>
        </w:rPr>
        <w:t>.</w:t>
      </w:r>
    </w:p>
    <w:p w:rsidR="00B3414E" w:rsidRDefault="00B3414E" w:rsidP="00B429A8">
      <w:pPr>
        <w:pStyle w:val="PargrafodaLista"/>
        <w:ind w:left="360"/>
        <w:rPr>
          <w:rFonts w:ascii="Arial Narrow" w:hAnsi="Arial Narrow"/>
        </w:rPr>
      </w:pPr>
    </w:p>
    <w:p w:rsidR="00B429A8" w:rsidRPr="00B429A8" w:rsidRDefault="00B429A8" w:rsidP="00B429A8">
      <w:pPr>
        <w:pStyle w:val="PargrafodaLista"/>
        <w:ind w:left="360"/>
        <w:rPr>
          <w:rFonts w:ascii="Arial Narrow" w:hAnsi="Arial Narrow"/>
        </w:rPr>
      </w:pPr>
      <w:r w:rsidRPr="00B429A8">
        <w:rPr>
          <w:rFonts w:ascii="Arial Narrow" w:hAnsi="Arial Narrow"/>
        </w:rPr>
        <w:t>De acordo com o tipo de cadastro (CPF ou CNPJ), são disponibilizados campos distintos para preenchimento pelo usuário, a saber: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111DD4" w:rsidRDefault="00111DD4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Entregador pessoa física:</w:t>
      </w:r>
    </w:p>
    <w:p w:rsidR="005F181F" w:rsidRDefault="005F181F" w:rsidP="001F6C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digo: 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 xml:space="preserve">digo do entregador (no caso de inclusão </w:t>
      </w:r>
      <w:r w:rsidR="00CA5E0C">
        <w:rPr>
          <w:rFonts w:ascii="Arial Narrow" w:hAnsi="Arial Narrow"/>
        </w:rPr>
        <w:t>poderá ser</w:t>
      </w:r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auto-incremental</w:t>
      </w:r>
      <w:proofErr w:type="gramEnd"/>
      <w:r w:rsidR="00CA5E0C">
        <w:rPr>
          <w:rFonts w:ascii="Arial Narrow" w:hAnsi="Arial Narrow"/>
        </w:rPr>
        <w:t xml:space="preserve"> ou não, de acordo com</w:t>
      </w:r>
      <w:r w:rsidR="00813972">
        <w:rPr>
          <w:rFonts w:ascii="Arial Narrow" w:hAnsi="Arial Narrow"/>
        </w:rPr>
        <w:t xml:space="preserve"> parâmetro do distribuidor</w:t>
      </w:r>
      <w:r>
        <w:rPr>
          <w:rFonts w:ascii="Arial Narrow" w:hAnsi="Arial Narrow"/>
        </w:rPr>
        <w:t>)</w:t>
      </w:r>
      <w:r w:rsidR="00813972">
        <w:rPr>
          <w:rFonts w:ascii="Arial Narrow" w:hAnsi="Arial Narrow"/>
        </w:rPr>
        <w:t>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Inicio de atividade: data de inicio de atividade do entregador (deve carregar a data do sistema).</w:t>
      </w:r>
    </w:p>
    <w:p w:rsidR="00C50460" w:rsidRDefault="00111DD4" w:rsidP="001F6C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="00C50460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entregador</w:t>
      </w:r>
      <w:r w:rsidR="00E54175">
        <w:rPr>
          <w:rFonts w:ascii="Arial Narrow" w:hAnsi="Arial Narrow"/>
        </w:rPr>
        <w:t xml:space="preserve"> (obrigatório)</w:t>
      </w:r>
      <w:r w:rsidR="001F6C63">
        <w:rPr>
          <w:rFonts w:ascii="Arial Narrow" w:hAnsi="Arial Narrow"/>
        </w:rPr>
        <w:t>.</w:t>
      </w:r>
    </w:p>
    <w:p w:rsidR="00FD1DBF" w:rsidRDefault="00FD1DBF" w:rsidP="001F6C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Apelido: Apelido do entregador.</w:t>
      </w:r>
    </w:p>
    <w:p w:rsidR="002A358E" w:rsidRDefault="00111DD4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</w:t>
      </w:r>
      <w:r w:rsidR="002A358E">
        <w:rPr>
          <w:rFonts w:ascii="Arial Narrow" w:hAnsi="Arial Narrow"/>
        </w:rPr>
        <w:t xml:space="preserve">: </w:t>
      </w:r>
      <w:r w:rsidR="00492AE3">
        <w:rPr>
          <w:rFonts w:ascii="Arial Narrow" w:hAnsi="Arial Narrow"/>
        </w:rPr>
        <w:t>CPF</w:t>
      </w:r>
      <w:r>
        <w:rPr>
          <w:rFonts w:ascii="Arial Narrow" w:hAnsi="Arial Narrow"/>
        </w:rPr>
        <w:t xml:space="preserve"> do entregador</w:t>
      </w:r>
      <w:r w:rsidR="00E54175">
        <w:rPr>
          <w:rFonts w:ascii="Arial Narrow" w:hAnsi="Arial Narrow"/>
        </w:rPr>
        <w:t xml:space="preserve"> (</w:t>
      </w:r>
      <w:r w:rsidR="00492AE3">
        <w:rPr>
          <w:rFonts w:ascii="Arial Narrow" w:hAnsi="Arial Narrow"/>
        </w:rPr>
        <w:t>deve trazer esse campo preenchido do filtro</w:t>
      </w:r>
      <w:r w:rsidR="00E54175">
        <w:rPr>
          <w:rFonts w:ascii="Arial Narrow" w:hAnsi="Arial Narrow"/>
        </w:rPr>
        <w:t>)</w:t>
      </w:r>
      <w:r w:rsidR="002A358E">
        <w:rPr>
          <w:rFonts w:ascii="Arial Narrow" w:hAnsi="Arial Narrow"/>
        </w:rPr>
        <w:t>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R.G: RG do entregador (obrigatório).</w:t>
      </w:r>
    </w:p>
    <w:p w:rsidR="00106B1A" w:rsidRDefault="00CF5904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Ó</w:t>
      </w:r>
      <w:r w:rsidR="00106B1A">
        <w:rPr>
          <w:rFonts w:ascii="Arial Narrow" w:hAnsi="Arial Narrow"/>
        </w:rPr>
        <w:t>rgão Emissor e UF: órgão emissor do RG do entregador (obrigatório).</w:t>
      </w:r>
    </w:p>
    <w:p w:rsidR="00C50460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Nascimento</w:t>
      </w:r>
      <w:r w:rsidR="00F44199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data de nascimento do entregador</w:t>
      </w:r>
      <w:r w:rsidR="00E54175">
        <w:rPr>
          <w:rFonts w:ascii="Arial Narrow" w:hAnsi="Arial Narrow"/>
        </w:rPr>
        <w:t xml:space="preserve"> (obrigatório)</w:t>
      </w:r>
      <w:r w:rsidR="00F44199">
        <w:rPr>
          <w:rFonts w:ascii="Arial Narrow" w:hAnsi="Arial Narrow"/>
        </w:rPr>
        <w:t>.</w:t>
      </w:r>
    </w:p>
    <w:p w:rsidR="00111DD4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Estado Civil: estado civil do entregador.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Sexo: sexo do entregador (Masculino, Feminino) (obrigatório).</w:t>
      </w:r>
    </w:p>
    <w:p w:rsidR="00111DD4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Nacionalidade: nacionalidade do entregador.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Natural: naturalidade do entregador.</w:t>
      </w:r>
    </w:p>
    <w:p w:rsidR="00111DD4" w:rsidRDefault="00111DD4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E-mail: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 do entregador.</w:t>
      </w:r>
    </w:p>
    <w:p w:rsidR="00CA5E0C" w:rsidRDefault="007F5679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É</w:t>
      </w:r>
      <w:r w:rsidR="00CA5E0C">
        <w:rPr>
          <w:rFonts w:ascii="Arial Narrow" w:hAnsi="Arial Narrow"/>
        </w:rPr>
        <w:t xml:space="preserve"> comissionado</w:t>
      </w:r>
      <w:proofErr w:type="gramStart"/>
      <w:r w:rsidR="00CA5E0C">
        <w:rPr>
          <w:rFonts w:ascii="Arial Narrow" w:hAnsi="Arial Narrow"/>
        </w:rPr>
        <w:t>?:</w:t>
      </w:r>
      <w:proofErr w:type="gramEnd"/>
      <w:r w:rsidR="00CA5E0C">
        <w:rPr>
          <w:rFonts w:ascii="Arial Narrow" w:hAnsi="Arial Narrow"/>
        </w:rPr>
        <w:t xml:space="preserve"> </w:t>
      </w:r>
      <w:proofErr w:type="spellStart"/>
      <w:r w:rsidR="00CA5E0C">
        <w:rPr>
          <w:rFonts w:ascii="Arial Narrow" w:hAnsi="Arial Narrow"/>
        </w:rPr>
        <w:t>Checkbox</w:t>
      </w:r>
      <w:proofErr w:type="spellEnd"/>
      <w:r w:rsidR="00CA5E0C">
        <w:rPr>
          <w:rFonts w:ascii="Arial Narrow" w:hAnsi="Arial Narrow"/>
        </w:rPr>
        <w:t xml:space="preserve"> para indicação de comissão do Entregador (conceito de que o entregador possa ser comissionado de acordo com um percentual do faturamento das cotas que este atende).</w:t>
      </w:r>
    </w:p>
    <w:p w:rsidR="00942DAF" w:rsidRDefault="00942DAF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Informe %: Caso seja indicado que o entregador seja comissionado, exibe este campo para entrar com o percentual de comissão que o entregador recebe.</w:t>
      </w:r>
    </w:p>
    <w:p w:rsidR="001F6C63" w:rsidRDefault="001F6C63" w:rsidP="002A358E">
      <w:pPr>
        <w:ind w:left="426"/>
        <w:rPr>
          <w:rFonts w:ascii="Arial Narrow" w:hAnsi="Arial Narrow"/>
        </w:rPr>
      </w:pPr>
    </w:p>
    <w:p w:rsidR="00FD1DBF" w:rsidRDefault="00FD1DBF" w:rsidP="00FD1DBF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Entregador pessoa jurídica:</w:t>
      </w:r>
    </w:p>
    <w:p w:rsidR="005F181F" w:rsidRDefault="005F181F" w:rsidP="005F181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digo: 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 xml:space="preserve">digo do entregador (no caso de inclusão será </w:t>
      </w:r>
      <w:proofErr w:type="gramStart"/>
      <w:r>
        <w:rPr>
          <w:rFonts w:ascii="Arial Narrow" w:hAnsi="Arial Narrow"/>
        </w:rPr>
        <w:t>auto- incremental</w:t>
      </w:r>
      <w:proofErr w:type="gramEnd"/>
      <w:r>
        <w:rPr>
          <w:rFonts w:ascii="Arial Narrow" w:hAnsi="Arial Narrow"/>
        </w:rPr>
        <w:t>)</w:t>
      </w:r>
    </w:p>
    <w:p w:rsidR="00106B1A" w:rsidRDefault="00106B1A" w:rsidP="00106B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Inicio de atividade: data de inicio de atividade do entregador (deve carregar a data do sistema).</w:t>
      </w:r>
    </w:p>
    <w:p w:rsidR="00FD1DBF" w:rsidRDefault="00FD1DBF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do entregador</w:t>
      </w:r>
      <w:r w:rsidR="007F051E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406FB6" w:rsidRDefault="00406FB6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Fantasia: Nome fantasia do entregador</w:t>
      </w:r>
      <w:r w:rsidR="007F051E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D1DBF" w:rsidRDefault="00FD1DBF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inscrição estadual do entregador</w:t>
      </w:r>
      <w:r w:rsidR="007F051E">
        <w:rPr>
          <w:rFonts w:ascii="Arial Narrow" w:hAnsi="Arial Narrow"/>
        </w:rPr>
        <w:t xml:space="preserve"> (obrigatório)</w:t>
      </w:r>
      <w:r>
        <w:rPr>
          <w:rFonts w:ascii="Arial Narrow" w:hAnsi="Arial Narrow"/>
        </w:rPr>
        <w:t>.</w:t>
      </w:r>
    </w:p>
    <w:p w:rsidR="00FD1DBF" w:rsidRDefault="00000BC9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</w:t>
      </w:r>
      <w:r w:rsidR="00492AE3">
        <w:rPr>
          <w:rFonts w:ascii="Arial Narrow" w:hAnsi="Arial Narrow"/>
        </w:rPr>
        <w:t>CNPJ</w:t>
      </w:r>
      <w:r>
        <w:rPr>
          <w:rFonts w:ascii="Arial Narrow" w:hAnsi="Arial Narrow"/>
        </w:rPr>
        <w:t xml:space="preserve"> do entregador</w:t>
      </w:r>
      <w:r w:rsidR="00492AE3">
        <w:rPr>
          <w:rFonts w:ascii="Arial Narrow" w:hAnsi="Arial Narrow"/>
        </w:rPr>
        <w:t xml:space="preserve"> (deve trazer esse campo preenchido do filtro)</w:t>
      </w:r>
      <w:r>
        <w:rPr>
          <w:rFonts w:ascii="Arial Narrow" w:hAnsi="Arial Narrow"/>
        </w:rPr>
        <w:t>.</w:t>
      </w:r>
    </w:p>
    <w:p w:rsidR="00106B1A" w:rsidRDefault="00B3414E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E-mail: correio eletrônico da empresa.</w:t>
      </w:r>
    </w:p>
    <w:p w:rsidR="00B3414E" w:rsidRDefault="007F5679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É</w:t>
      </w:r>
      <w:r w:rsidR="00B3414E">
        <w:rPr>
          <w:rFonts w:ascii="Arial Narrow" w:hAnsi="Arial Narrow"/>
        </w:rPr>
        <w:t xml:space="preserve"> comissionado</w:t>
      </w:r>
      <w:proofErr w:type="gramStart"/>
      <w:r w:rsidR="00B3414E">
        <w:rPr>
          <w:rFonts w:ascii="Arial Narrow" w:hAnsi="Arial Narrow"/>
        </w:rPr>
        <w:t>?:</w:t>
      </w:r>
      <w:proofErr w:type="gramEnd"/>
      <w:r w:rsidR="00B3414E">
        <w:rPr>
          <w:rFonts w:ascii="Arial Narrow" w:hAnsi="Arial Narrow"/>
        </w:rPr>
        <w:t xml:space="preserve"> </w:t>
      </w:r>
      <w:proofErr w:type="gramStart"/>
      <w:r w:rsidR="00B3414E">
        <w:rPr>
          <w:rFonts w:ascii="Arial Narrow" w:hAnsi="Arial Narrow"/>
        </w:rPr>
        <w:t>conceito</w:t>
      </w:r>
      <w:proofErr w:type="gramEnd"/>
      <w:r w:rsidR="00B3414E">
        <w:rPr>
          <w:rFonts w:ascii="Arial Narrow" w:hAnsi="Arial Narrow"/>
        </w:rPr>
        <w:t xml:space="preserve"> de que o entregador possa ser comissionado de acordo com um percentual do faturamento das cotas que este atende</w:t>
      </w:r>
    </w:p>
    <w:p w:rsidR="00CB652B" w:rsidRDefault="00CB652B" w:rsidP="00FD1DB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Procuração: indicação de procuração do entregador a uma pessoa terceira, nesse caso exibe campos para inserção das informações necessárias.</w:t>
      </w:r>
    </w:p>
    <w:p w:rsidR="00FD1DBF" w:rsidRDefault="00FD1DBF" w:rsidP="002A358E">
      <w:pPr>
        <w:ind w:left="426"/>
        <w:rPr>
          <w:rFonts w:ascii="Arial Narrow" w:hAnsi="Arial Narrow"/>
        </w:rPr>
      </w:pPr>
    </w:p>
    <w:p w:rsidR="008A3561" w:rsidRDefault="00BE3A41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Dados da </w:t>
      </w:r>
      <w:r w:rsidR="008A3561">
        <w:rPr>
          <w:rFonts w:ascii="Arial Narrow" w:hAnsi="Arial Narrow"/>
        </w:rPr>
        <w:t>Procuração:</w:t>
      </w:r>
    </w:p>
    <w:p w:rsidR="008E0457" w:rsidRDefault="008E0457" w:rsidP="008E0457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Cota: código da cota atendida pelo entregador.</w:t>
      </w:r>
    </w:p>
    <w:p w:rsidR="008A3561" w:rsidRDefault="00BE3A41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Nome do Jornaleiro</w:t>
      </w:r>
      <w:r w:rsidR="008A3561">
        <w:rPr>
          <w:rFonts w:ascii="Arial Narrow" w:hAnsi="Arial Narrow"/>
        </w:rPr>
        <w:t xml:space="preserve">: </w:t>
      </w:r>
      <w:r w:rsidR="00697CCD">
        <w:rPr>
          <w:rFonts w:ascii="Arial Narrow" w:hAnsi="Arial Narrow"/>
        </w:rPr>
        <w:t>Nome do jornaleiro</w:t>
      </w:r>
      <w:r w:rsidR="008A3561">
        <w:rPr>
          <w:rFonts w:ascii="Arial Narrow" w:hAnsi="Arial Narrow"/>
        </w:rPr>
        <w:t xml:space="preserve"> d</w:t>
      </w:r>
      <w:r w:rsidR="00697CCD">
        <w:rPr>
          <w:rFonts w:ascii="Arial Narrow" w:hAnsi="Arial Narrow"/>
        </w:rPr>
        <w:t>a</w:t>
      </w:r>
      <w:r w:rsidR="008A3561">
        <w:rPr>
          <w:rFonts w:ascii="Arial Narrow" w:hAnsi="Arial Narrow"/>
        </w:rPr>
        <w:t xml:space="preserve"> </w:t>
      </w:r>
      <w:r w:rsidR="00697CCD">
        <w:rPr>
          <w:rFonts w:ascii="Arial Narrow" w:hAnsi="Arial Narrow"/>
        </w:rPr>
        <w:t>cota</w:t>
      </w:r>
      <w:r w:rsidR="00557C12">
        <w:rPr>
          <w:rFonts w:ascii="Arial Narrow" w:hAnsi="Arial Narrow"/>
        </w:rPr>
        <w:t xml:space="preserve"> atendida pelo entregador</w:t>
      </w:r>
      <w:r w:rsidR="008A3561">
        <w:rPr>
          <w:rFonts w:ascii="Arial Narrow" w:hAnsi="Arial Narrow"/>
        </w:rPr>
        <w:t>.</w:t>
      </w:r>
    </w:p>
    <w:p w:rsidR="00697CCD" w:rsidRDefault="00697CCD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Box: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 xml:space="preserve"> relacionado a cota do jornaleiro.</w:t>
      </w:r>
    </w:p>
    <w:p w:rsidR="00697CCD" w:rsidRDefault="008E0457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Nacionalidade:</w:t>
      </w:r>
      <w:r w:rsidR="00557C12">
        <w:rPr>
          <w:rFonts w:ascii="Arial Narrow" w:hAnsi="Arial Narrow"/>
        </w:rPr>
        <w:t xml:space="preserve"> nacionalidade do jornaleiro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Estado Civil: estado civil do jornaleiro, combo com as opções: Solteiro, Casado, Divorciado, </w:t>
      </w:r>
      <w:r w:rsidR="00BC1599">
        <w:rPr>
          <w:rFonts w:ascii="Arial Narrow" w:hAnsi="Arial Narrow"/>
        </w:rPr>
        <w:t>Viúvo</w:t>
      </w:r>
      <w:r>
        <w:rPr>
          <w:rFonts w:ascii="Arial Narrow" w:hAnsi="Arial Narrow"/>
        </w:rPr>
        <w:t>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Endereço PDV: endereço da cota.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CEP: </w:t>
      </w:r>
      <w:proofErr w:type="spellStart"/>
      <w:proofErr w:type="gramStart"/>
      <w:r>
        <w:rPr>
          <w:rFonts w:ascii="Arial Narrow" w:hAnsi="Arial Narrow"/>
        </w:rPr>
        <w:t>cep</w:t>
      </w:r>
      <w:proofErr w:type="spellEnd"/>
      <w:proofErr w:type="gramEnd"/>
      <w:r>
        <w:rPr>
          <w:rFonts w:ascii="Arial Narrow" w:hAnsi="Arial Narrow"/>
        </w:rPr>
        <w:t xml:space="preserve"> da jornaleiro da cota.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Bairro: bairro do jornaleiro da cota.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Cidade: cidade do jornaleiro da cota.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Nº Permissão: numero da permissão da procuração.</w:t>
      </w:r>
    </w:p>
    <w:p w:rsidR="00557C12" w:rsidRDefault="00557C12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RG: </w:t>
      </w:r>
      <w:proofErr w:type="spellStart"/>
      <w:proofErr w:type="gramStart"/>
      <w:r>
        <w:rPr>
          <w:rFonts w:ascii="Arial Narrow" w:hAnsi="Arial Narrow"/>
        </w:rPr>
        <w:t>rg</w:t>
      </w:r>
      <w:proofErr w:type="spellEnd"/>
      <w:proofErr w:type="gramEnd"/>
      <w:r>
        <w:rPr>
          <w:rFonts w:ascii="Arial Narrow" w:hAnsi="Arial Narrow"/>
        </w:rPr>
        <w:t xml:space="preserve"> </w:t>
      </w:r>
      <w:r w:rsidR="00BC1599">
        <w:rPr>
          <w:rFonts w:ascii="Arial Narrow" w:hAnsi="Arial Narrow"/>
        </w:rPr>
        <w:t>do jornaleiro da cota.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CPF: </w:t>
      </w:r>
      <w:proofErr w:type="spellStart"/>
      <w:proofErr w:type="gramStart"/>
      <w:r>
        <w:rPr>
          <w:rFonts w:ascii="Arial Narrow" w:hAnsi="Arial Narrow"/>
        </w:rPr>
        <w:t>cpf</w:t>
      </w:r>
      <w:proofErr w:type="spellEnd"/>
      <w:proofErr w:type="gramEnd"/>
      <w:r>
        <w:rPr>
          <w:rFonts w:ascii="Arial Narrow" w:hAnsi="Arial Narrow"/>
        </w:rPr>
        <w:t xml:space="preserve"> do jornaleiro da cota.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Procurador: Nome do procurador que irá representar a Cota.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Estado civil: Estado civil do procurador, combo com as opções: Solteiro, Casado, Divorciado, Viúvo.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Endereço: endereço do procurador.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RG: </w:t>
      </w:r>
      <w:proofErr w:type="spellStart"/>
      <w:proofErr w:type="gramStart"/>
      <w:r>
        <w:rPr>
          <w:rFonts w:ascii="Arial Narrow" w:hAnsi="Arial Narrow"/>
        </w:rPr>
        <w:t>rg</w:t>
      </w:r>
      <w:proofErr w:type="spellEnd"/>
      <w:proofErr w:type="gramEnd"/>
      <w:r>
        <w:rPr>
          <w:rFonts w:ascii="Arial Narrow" w:hAnsi="Arial Narrow"/>
        </w:rPr>
        <w:t xml:space="preserve"> do entregador.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Nacionalidade: nacionalidade do procurador.</w:t>
      </w:r>
    </w:p>
    <w:p w:rsidR="00BC1599" w:rsidRDefault="00BC1599" w:rsidP="008A3561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Profissão: profissão do procurador.</w:t>
      </w:r>
    </w:p>
    <w:p w:rsidR="008A3561" w:rsidRDefault="008A3561" w:rsidP="002A358E">
      <w:pPr>
        <w:ind w:left="426"/>
        <w:rPr>
          <w:rFonts w:ascii="Arial Narrow" w:hAnsi="Arial Narrow"/>
        </w:rPr>
      </w:pPr>
    </w:p>
    <w:p w:rsidR="008A3561" w:rsidRDefault="008A3561" w:rsidP="002A358E">
      <w:pPr>
        <w:ind w:left="426"/>
        <w:rPr>
          <w:rFonts w:ascii="Arial Narrow" w:hAnsi="Arial Narrow"/>
        </w:rPr>
      </w:pPr>
    </w:p>
    <w:p w:rsidR="00FD1DBF" w:rsidRDefault="00DD5F58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 Consulta:</w:t>
      </w:r>
    </w:p>
    <w:p w:rsidR="00DD5F58" w:rsidRDefault="00DD5F58" w:rsidP="002A358E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DD5F58" w:rsidRDefault="002677FD" w:rsidP="002A358E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digo: C</w:t>
      </w:r>
      <w:r w:rsidR="00CF5904">
        <w:rPr>
          <w:rFonts w:ascii="Arial Narrow" w:hAnsi="Arial Narrow"/>
        </w:rPr>
        <w:t>ó</w:t>
      </w:r>
      <w:r>
        <w:rPr>
          <w:rFonts w:ascii="Arial Narrow" w:hAnsi="Arial Narrow"/>
        </w:rPr>
        <w:t>digo do entregador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cadastro.</w:t>
      </w:r>
    </w:p>
    <w:p w:rsidR="002677FD" w:rsidRDefault="002677FD" w:rsidP="002677FD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Nome: Nome ou Razão social do entregador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cadastro.</w:t>
      </w:r>
    </w:p>
    <w:p w:rsidR="002677FD" w:rsidRDefault="002677FD" w:rsidP="002677FD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CPF/CNPJ: CPF ou CNPJ do entregador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cadastro.</w:t>
      </w:r>
    </w:p>
    <w:p w:rsidR="00C21B06" w:rsidRDefault="00C21B06" w:rsidP="002677FD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Apelido/Nome Fantasia: Apelido ou Nome Fantasia do Entr</w:t>
      </w:r>
      <w:r w:rsidR="00790A00">
        <w:rPr>
          <w:rFonts w:ascii="Arial Narrow" w:hAnsi="Arial Narrow"/>
        </w:rPr>
        <w:t>e</w:t>
      </w:r>
      <w:r>
        <w:rPr>
          <w:rFonts w:ascii="Arial Narrow" w:hAnsi="Arial Narrow"/>
        </w:rPr>
        <w:t>gador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cadastro</w:t>
      </w:r>
    </w:p>
    <w:p w:rsidR="002677FD" w:rsidRDefault="002677FD" w:rsidP="002677FD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Telefone: Telefone do entregador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cadastro.</w:t>
      </w:r>
    </w:p>
    <w:p w:rsidR="008D2D4A" w:rsidRDefault="002677FD" w:rsidP="008D2D4A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E-</w:t>
      </w:r>
      <w:r w:rsidR="00CF5904">
        <w:rPr>
          <w:rFonts w:ascii="Arial Narrow" w:hAnsi="Arial Narrow"/>
        </w:rPr>
        <w:t>m</w:t>
      </w:r>
      <w:r>
        <w:rPr>
          <w:rFonts w:ascii="Arial Narrow" w:hAnsi="Arial Narrow"/>
        </w:rPr>
        <w:t>ail</w:t>
      </w:r>
      <w:r w:rsidR="008D2D4A">
        <w:rPr>
          <w:rFonts w:ascii="Arial Narrow" w:hAnsi="Arial Narrow"/>
        </w:rPr>
        <w:t xml:space="preserve">: </w:t>
      </w:r>
      <w:proofErr w:type="spellStart"/>
      <w:r w:rsidR="008D2D4A">
        <w:rPr>
          <w:rFonts w:ascii="Arial Narrow" w:hAnsi="Arial Narrow"/>
        </w:rPr>
        <w:t>email</w:t>
      </w:r>
      <w:proofErr w:type="spellEnd"/>
      <w:r w:rsidR="008D2D4A">
        <w:rPr>
          <w:rFonts w:ascii="Arial Narrow" w:hAnsi="Arial Narrow"/>
        </w:rPr>
        <w:t xml:space="preserve"> do entregador</w:t>
      </w:r>
      <w:proofErr w:type="gramStart"/>
      <w:r w:rsidR="008D2D4A">
        <w:rPr>
          <w:rFonts w:ascii="Arial Narrow" w:hAnsi="Arial Narrow"/>
        </w:rPr>
        <w:t>,</w:t>
      </w:r>
      <w:r w:rsidR="008D2D4A" w:rsidRPr="008D2D4A">
        <w:rPr>
          <w:rFonts w:ascii="Arial Narrow" w:hAnsi="Arial Narrow"/>
        </w:rPr>
        <w:t xml:space="preserve"> </w:t>
      </w:r>
      <w:r w:rsidR="008D2D4A">
        <w:rPr>
          <w:rFonts w:ascii="Arial Narrow" w:hAnsi="Arial Narrow"/>
        </w:rPr>
        <w:t>retorna</w:t>
      </w:r>
      <w:proofErr w:type="gramEnd"/>
      <w:r w:rsidR="008D2D4A">
        <w:rPr>
          <w:rFonts w:ascii="Arial Narrow" w:hAnsi="Arial Narrow"/>
        </w:rPr>
        <w:t xml:space="preserve"> conforme cadastro.</w:t>
      </w:r>
    </w:p>
    <w:p w:rsidR="002677FD" w:rsidRPr="002677FD" w:rsidRDefault="008D2D4A" w:rsidP="002A358E">
      <w:pPr>
        <w:numPr>
          <w:ilvl w:val="0"/>
          <w:numId w:val="26"/>
        </w:numPr>
        <w:ind w:left="426"/>
        <w:rPr>
          <w:rFonts w:ascii="Arial Narrow" w:hAnsi="Arial Narrow"/>
        </w:rPr>
      </w:pPr>
      <w:r>
        <w:rPr>
          <w:rFonts w:ascii="Arial Narrow" w:hAnsi="Arial Narrow"/>
        </w:rPr>
        <w:t>Ação: Altera ou exclui o item selecionado.</w:t>
      </w:r>
    </w:p>
    <w:p w:rsidR="002677FD" w:rsidRDefault="002677FD" w:rsidP="002A358E">
      <w:pPr>
        <w:ind w:left="426"/>
        <w:rPr>
          <w:rFonts w:ascii="Arial Narrow" w:hAnsi="Arial Narrow"/>
        </w:rPr>
      </w:pPr>
    </w:p>
    <w:p w:rsidR="00EF6CE3" w:rsidRDefault="00EF6CE3" w:rsidP="002A358E">
      <w:pPr>
        <w:ind w:left="426"/>
        <w:rPr>
          <w:rFonts w:ascii="Arial Narrow" w:hAnsi="Arial Narrow"/>
        </w:rPr>
      </w:pPr>
    </w:p>
    <w:p w:rsidR="00EF6CE3" w:rsidRDefault="00EF6CE3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BC1599" w:rsidRDefault="00BC1599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Imprimir Procuração: envia para impressão os dados da procuração conforme </w:t>
      </w:r>
      <w:r w:rsidR="00790A00">
        <w:rPr>
          <w:rFonts w:ascii="Arial Narrow" w:hAnsi="Arial Narrow"/>
        </w:rPr>
        <w:t xml:space="preserve">dados da procuração (gera um </w:t>
      </w:r>
      <w:proofErr w:type="spellStart"/>
      <w:r w:rsidR="00790A00">
        <w:rPr>
          <w:rFonts w:ascii="Arial Narrow" w:hAnsi="Arial Narrow"/>
        </w:rPr>
        <w:t>pdf</w:t>
      </w:r>
      <w:proofErr w:type="spellEnd"/>
      <w:r w:rsidR="00790A00">
        <w:rPr>
          <w:rFonts w:ascii="Arial Narrow" w:hAnsi="Arial Narrow"/>
        </w:rPr>
        <w:t xml:space="preserve"> pra visualização)</w:t>
      </w:r>
      <w:r>
        <w:rPr>
          <w:rFonts w:ascii="Arial Narrow" w:hAnsi="Arial Narrow"/>
        </w:rPr>
        <w:t>.</w:t>
      </w:r>
    </w:p>
    <w:p w:rsidR="002A358E" w:rsidRDefault="002A358E" w:rsidP="002A358E">
      <w:pPr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C50460" w:rsidRDefault="00C50460">
      <w:pPr>
        <w:rPr>
          <w:rFonts w:ascii="Arial Narrow" w:hAnsi="Arial Narrow"/>
        </w:rPr>
      </w:pPr>
    </w:p>
    <w:p w:rsidR="001F6C63" w:rsidRDefault="001F6C63">
      <w:pPr>
        <w:rPr>
          <w:rFonts w:ascii="Arial Narrow" w:hAnsi="Arial Narrow"/>
        </w:rPr>
      </w:pPr>
    </w:p>
    <w:p w:rsidR="0030596D" w:rsidRDefault="007F5679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Consulta</w:t>
      </w:r>
    </w:p>
    <w:p w:rsidR="007F5679" w:rsidRDefault="00BB50E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C68E7D5" wp14:editId="0F92D922">
            <wp:extent cx="6113780" cy="3783330"/>
            <wp:effectExtent l="0" t="0" r="127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3" w:rsidRDefault="00D00A63">
      <w:pPr>
        <w:rPr>
          <w:rFonts w:ascii="Arial Narrow" w:hAnsi="Arial Narrow"/>
        </w:rPr>
      </w:pPr>
    </w:p>
    <w:p w:rsidR="00D00A63" w:rsidRDefault="00D00A6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Entregador – pessoa </w:t>
      </w:r>
      <w:proofErr w:type="spellStart"/>
      <w:r>
        <w:rPr>
          <w:rFonts w:ascii="Arial Narrow" w:hAnsi="Arial Narrow"/>
        </w:rPr>
        <w:t>fisica</w:t>
      </w:r>
      <w:proofErr w:type="spellEnd"/>
    </w:p>
    <w:p w:rsidR="00D76BE1" w:rsidRDefault="00BB50E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FA09F7B" wp14:editId="2012F905">
            <wp:extent cx="6113780" cy="3747135"/>
            <wp:effectExtent l="0" t="0" r="127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3" w:rsidRDefault="00D00A63">
      <w:pPr>
        <w:rPr>
          <w:rFonts w:ascii="Arial Narrow" w:hAnsi="Arial Narrow"/>
        </w:rPr>
      </w:pPr>
    </w:p>
    <w:p w:rsidR="00D00A63" w:rsidRDefault="00D00A63">
      <w:pPr>
        <w:rPr>
          <w:rFonts w:ascii="Arial Narrow" w:hAnsi="Arial Narrow"/>
        </w:rPr>
      </w:pPr>
    </w:p>
    <w:p w:rsidR="00D00A63" w:rsidRDefault="00D00A63">
      <w:pPr>
        <w:rPr>
          <w:rFonts w:ascii="Arial Narrow" w:hAnsi="Arial Narrow"/>
        </w:rPr>
      </w:pPr>
      <w:r>
        <w:rPr>
          <w:rFonts w:ascii="Arial Narrow" w:hAnsi="Arial Narrow"/>
        </w:rPr>
        <w:t>Cadastro de Entregador – Pessoa jurídica</w:t>
      </w:r>
    </w:p>
    <w:p w:rsidR="00942DAF" w:rsidRDefault="00BB50E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2E7E54C" wp14:editId="65545C17">
            <wp:extent cx="6115050" cy="3771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DAF" w:rsidRDefault="00942DAF">
      <w:pPr>
        <w:rPr>
          <w:rFonts w:ascii="Arial Narrow" w:hAnsi="Arial Narrow"/>
        </w:rPr>
      </w:pPr>
    </w:p>
    <w:p w:rsidR="00942DAF" w:rsidRDefault="00942DAF">
      <w:pPr>
        <w:rPr>
          <w:rFonts w:ascii="Arial Narrow" w:hAnsi="Arial Narrow"/>
        </w:rPr>
      </w:pPr>
      <w:r>
        <w:rPr>
          <w:rFonts w:ascii="Arial Narrow" w:hAnsi="Arial Narrow"/>
        </w:rPr>
        <w:t>Indicação de entregador com comissão.</w:t>
      </w:r>
    </w:p>
    <w:p w:rsidR="00BB50E4" w:rsidRDefault="00BB50E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05DC322" wp14:editId="5813D4F4">
            <wp:extent cx="6120130" cy="3794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E4" w:rsidRDefault="00BB50E4">
      <w:pPr>
        <w:rPr>
          <w:rFonts w:ascii="Arial Narrow" w:hAnsi="Arial Narrow"/>
        </w:rPr>
      </w:pPr>
    </w:p>
    <w:p w:rsidR="00BB50E4" w:rsidRDefault="00BB50E4">
      <w:pPr>
        <w:rPr>
          <w:rFonts w:ascii="Arial Narrow" w:hAnsi="Arial Narrow"/>
        </w:rPr>
      </w:pPr>
      <w:r>
        <w:rPr>
          <w:rFonts w:ascii="Arial Narrow" w:hAnsi="Arial Narrow"/>
        </w:rPr>
        <w:t>Cadastro da procuração do entregador</w:t>
      </w:r>
    </w:p>
    <w:p w:rsidR="00E7405F" w:rsidRDefault="00375122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BDD7A2C" wp14:editId="4AA4A22E">
            <wp:extent cx="6113780" cy="3843020"/>
            <wp:effectExtent l="0" t="0" r="127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5F" w:rsidRDefault="00E7405F">
      <w:pPr>
        <w:rPr>
          <w:rFonts w:ascii="Arial Narrow" w:hAnsi="Arial Narrow"/>
        </w:rPr>
      </w:pPr>
    </w:p>
    <w:p w:rsidR="00E7405F" w:rsidRDefault="00E7405F">
      <w:pPr>
        <w:rPr>
          <w:rFonts w:ascii="Arial Narrow" w:hAnsi="Arial Narrow"/>
        </w:rPr>
      </w:pPr>
      <w:r>
        <w:rPr>
          <w:rFonts w:ascii="Arial Narrow" w:hAnsi="Arial Narrow"/>
        </w:rPr>
        <w:t>Impressão da procuração</w:t>
      </w:r>
    </w:p>
    <w:p w:rsidR="00E7405F" w:rsidRDefault="00E7405F">
      <w:pPr>
        <w:rPr>
          <w:rFonts w:ascii="Arial Narrow" w:hAnsi="Arial Narrow"/>
        </w:rPr>
      </w:pPr>
    </w:p>
    <w:p w:rsidR="00E7405F" w:rsidRDefault="00E7405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8EEA165" wp14:editId="65B25BA2">
            <wp:extent cx="6120130" cy="4297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5"/>
      <w:footerReference w:type="default" r:id="rId16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7BE" w:rsidRDefault="001A07BE">
      <w:r>
        <w:separator/>
      </w:r>
    </w:p>
  </w:endnote>
  <w:endnote w:type="continuationSeparator" w:id="0">
    <w:p w:rsidR="001A07BE" w:rsidRDefault="001A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D6539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D6539">
      <w:rPr>
        <w:rStyle w:val="Nmerodepgina"/>
        <w:rFonts w:ascii="Arial" w:hAnsi="Arial"/>
        <w:snapToGrid w:val="0"/>
      </w:rPr>
      <w:fldChar w:fldCharType="separate"/>
    </w:r>
    <w:r w:rsidR="00790A00">
      <w:rPr>
        <w:rStyle w:val="Nmerodepgina"/>
        <w:rFonts w:ascii="Arial" w:hAnsi="Arial"/>
        <w:noProof/>
        <w:snapToGrid w:val="0"/>
      </w:rPr>
      <w:t>1</w:t>
    </w:r>
    <w:r w:rsidR="009D6539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D6539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D6539">
      <w:rPr>
        <w:rStyle w:val="Nmerodepgina"/>
        <w:rFonts w:ascii="Arial" w:hAnsi="Arial"/>
        <w:snapToGrid w:val="0"/>
      </w:rPr>
      <w:fldChar w:fldCharType="separate"/>
    </w:r>
    <w:r w:rsidR="00790A00">
      <w:rPr>
        <w:rStyle w:val="Nmerodepgina"/>
        <w:rFonts w:ascii="Arial" w:hAnsi="Arial"/>
        <w:noProof/>
        <w:snapToGrid w:val="0"/>
      </w:rPr>
      <w:t>13</w:t>
    </w:r>
    <w:r w:rsidR="009D6539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7BE" w:rsidRDefault="001A07BE">
      <w:r>
        <w:separator/>
      </w:r>
    </w:p>
  </w:footnote>
  <w:footnote w:type="continuationSeparator" w:id="0">
    <w:p w:rsidR="001A07BE" w:rsidRDefault="001A07BE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BC9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646"/>
    <w:rsid w:val="000339EB"/>
    <w:rsid w:val="00033B45"/>
    <w:rsid w:val="00034CB0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6B1A"/>
    <w:rsid w:val="00107798"/>
    <w:rsid w:val="00107843"/>
    <w:rsid w:val="00111DD4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5F8"/>
    <w:rsid w:val="0018798B"/>
    <w:rsid w:val="0019052C"/>
    <w:rsid w:val="00190B56"/>
    <w:rsid w:val="0019415F"/>
    <w:rsid w:val="0019454A"/>
    <w:rsid w:val="00195723"/>
    <w:rsid w:val="001A07BE"/>
    <w:rsid w:val="001B3A0A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033"/>
    <w:rsid w:val="001F34B9"/>
    <w:rsid w:val="001F36C6"/>
    <w:rsid w:val="001F4ADC"/>
    <w:rsid w:val="001F53B7"/>
    <w:rsid w:val="001F6C63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677FD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320B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43E85"/>
    <w:rsid w:val="0034692E"/>
    <w:rsid w:val="00346E2C"/>
    <w:rsid w:val="00352574"/>
    <w:rsid w:val="00360C9E"/>
    <w:rsid w:val="0036483C"/>
    <w:rsid w:val="00370AA5"/>
    <w:rsid w:val="003735EF"/>
    <w:rsid w:val="00375122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2C6"/>
    <w:rsid w:val="003A29F1"/>
    <w:rsid w:val="003A410D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6FB6"/>
    <w:rsid w:val="0040743C"/>
    <w:rsid w:val="00407BCF"/>
    <w:rsid w:val="00407D87"/>
    <w:rsid w:val="00410982"/>
    <w:rsid w:val="0041262B"/>
    <w:rsid w:val="004150D4"/>
    <w:rsid w:val="00415F64"/>
    <w:rsid w:val="00417028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2AE3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51D1C"/>
    <w:rsid w:val="00557C12"/>
    <w:rsid w:val="00563CCF"/>
    <w:rsid w:val="00565A80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488B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5F181F"/>
    <w:rsid w:val="005F3C70"/>
    <w:rsid w:val="005F4D06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97CCD"/>
    <w:rsid w:val="006A2A0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6FE8"/>
    <w:rsid w:val="007472E9"/>
    <w:rsid w:val="00752424"/>
    <w:rsid w:val="007565D7"/>
    <w:rsid w:val="0076025F"/>
    <w:rsid w:val="0076369B"/>
    <w:rsid w:val="00763BF1"/>
    <w:rsid w:val="007666D5"/>
    <w:rsid w:val="00771BEA"/>
    <w:rsid w:val="00772589"/>
    <w:rsid w:val="00772978"/>
    <w:rsid w:val="0077376A"/>
    <w:rsid w:val="00776469"/>
    <w:rsid w:val="00776B00"/>
    <w:rsid w:val="00790A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687D"/>
    <w:rsid w:val="007B744D"/>
    <w:rsid w:val="007C09C7"/>
    <w:rsid w:val="007C6825"/>
    <w:rsid w:val="007C6A63"/>
    <w:rsid w:val="007D0756"/>
    <w:rsid w:val="007E3A6D"/>
    <w:rsid w:val="007E4CA4"/>
    <w:rsid w:val="007E71B4"/>
    <w:rsid w:val="007F051E"/>
    <w:rsid w:val="007F5679"/>
    <w:rsid w:val="007F7141"/>
    <w:rsid w:val="008017EC"/>
    <w:rsid w:val="00802757"/>
    <w:rsid w:val="0080382D"/>
    <w:rsid w:val="008110AC"/>
    <w:rsid w:val="008125D7"/>
    <w:rsid w:val="00813972"/>
    <w:rsid w:val="008140EF"/>
    <w:rsid w:val="00823053"/>
    <w:rsid w:val="00823133"/>
    <w:rsid w:val="00824444"/>
    <w:rsid w:val="00832F35"/>
    <w:rsid w:val="00835BC9"/>
    <w:rsid w:val="00841058"/>
    <w:rsid w:val="00841321"/>
    <w:rsid w:val="00847647"/>
    <w:rsid w:val="008526E9"/>
    <w:rsid w:val="00854EA4"/>
    <w:rsid w:val="00855FB9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6095"/>
    <w:rsid w:val="008A1117"/>
    <w:rsid w:val="008A12E3"/>
    <w:rsid w:val="008A3561"/>
    <w:rsid w:val="008B0A7C"/>
    <w:rsid w:val="008B3FE1"/>
    <w:rsid w:val="008B6165"/>
    <w:rsid w:val="008C2362"/>
    <w:rsid w:val="008C5990"/>
    <w:rsid w:val="008C696C"/>
    <w:rsid w:val="008D111F"/>
    <w:rsid w:val="008D2D4A"/>
    <w:rsid w:val="008D53D2"/>
    <w:rsid w:val="008D5D89"/>
    <w:rsid w:val="008D7370"/>
    <w:rsid w:val="008E0457"/>
    <w:rsid w:val="008E04FA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5C06"/>
    <w:rsid w:val="00927DE3"/>
    <w:rsid w:val="00933E88"/>
    <w:rsid w:val="00934AE4"/>
    <w:rsid w:val="00935C2B"/>
    <w:rsid w:val="00936174"/>
    <w:rsid w:val="00937213"/>
    <w:rsid w:val="00942DAF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539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1DF9"/>
    <w:rsid w:val="00A827E2"/>
    <w:rsid w:val="00A837DC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14E"/>
    <w:rsid w:val="00B342E9"/>
    <w:rsid w:val="00B34FA0"/>
    <w:rsid w:val="00B35BEC"/>
    <w:rsid w:val="00B36A35"/>
    <w:rsid w:val="00B420A7"/>
    <w:rsid w:val="00B429A8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1A7A"/>
    <w:rsid w:val="00B729D3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50E4"/>
    <w:rsid w:val="00BB74D3"/>
    <w:rsid w:val="00BC1599"/>
    <w:rsid w:val="00BD06A1"/>
    <w:rsid w:val="00BD0912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3A41"/>
    <w:rsid w:val="00BE4632"/>
    <w:rsid w:val="00BE507F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1B06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4D1"/>
    <w:rsid w:val="00CA4A3D"/>
    <w:rsid w:val="00CA5310"/>
    <w:rsid w:val="00CA5E0C"/>
    <w:rsid w:val="00CB1B89"/>
    <w:rsid w:val="00CB36EC"/>
    <w:rsid w:val="00CB652B"/>
    <w:rsid w:val="00CB7054"/>
    <w:rsid w:val="00CB7DB2"/>
    <w:rsid w:val="00CC072F"/>
    <w:rsid w:val="00CC186B"/>
    <w:rsid w:val="00CC356D"/>
    <w:rsid w:val="00CC628B"/>
    <w:rsid w:val="00CF2AC9"/>
    <w:rsid w:val="00CF360A"/>
    <w:rsid w:val="00CF5904"/>
    <w:rsid w:val="00D001F6"/>
    <w:rsid w:val="00D00A63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4BE9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08E9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5F58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54175"/>
    <w:rsid w:val="00E62254"/>
    <w:rsid w:val="00E62DD3"/>
    <w:rsid w:val="00E635A2"/>
    <w:rsid w:val="00E7405F"/>
    <w:rsid w:val="00E751F2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EF6CE3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1DBF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AE634-D626-4105-BDD0-2F6C8F5B8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126</TotalTime>
  <Pages>13</Pages>
  <Words>1522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8</cp:revision>
  <cp:lastPrinted>2009-11-19T20:24:00Z</cp:lastPrinted>
  <dcterms:created xsi:type="dcterms:W3CDTF">2012-03-27T17:18:00Z</dcterms:created>
  <dcterms:modified xsi:type="dcterms:W3CDTF">2012-04-16T19:35:00Z</dcterms:modified>
</cp:coreProperties>
</file>