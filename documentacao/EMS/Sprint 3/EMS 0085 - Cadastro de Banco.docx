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008</w:t>
      </w:r>
      <w:r w:rsidR="00AD17E9">
        <w:rPr>
          <w:rFonts w:ascii="Arial Narrow" w:hAnsi="Arial Narrow"/>
          <w:b/>
          <w:sz w:val="36"/>
          <w:szCs w:val="36"/>
        </w:rPr>
        <w:t>5</w:t>
      </w:r>
      <w:r>
        <w:rPr>
          <w:rFonts w:ascii="Arial Narrow" w:hAnsi="Arial Narrow"/>
          <w:b/>
          <w:sz w:val="36"/>
          <w:szCs w:val="36"/>
        </w:rPr>
        <w:t>–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>adastro de Banco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F06D94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19/03/2012</w:t>
            </w:r>
          </w:p>
        </w:tc>
        <w:tc>
          <w:tcPr>
            <w:tcW w:w="1134" w:type="dxa"/>
          </w:tcPr>
          <w:p w:rsidR="00DD7C0F" w:rsidRPr="00875148" w:rsidRDefault="00F06D94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F06D9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F06D9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DD7C0F" w:rsidRPr="00875148" w:rsidRDefault="00F06D9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677166" w:rsidRPr="00875148" w:rsidTr="00677166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166" w:rsidRPr="00875148" w:rsidRDefault="00677166" w:rsidP="0067716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10</w:t>
            </w:r>
            <w:r>
              <w:rPr>
                <w:rFonts w:ascii="Arial Narrow" w:hAnsi="Arial Narrow"/>
                <w:color w:val="0000FF"/>
                <w:lang w:val="es-ES_tradnl"/>
              </w:rPr>
              <w:t>/0</w:t>
            </w:r>
            <w:r>
              <w:rPr>
                <w:rFonts w:ascii="Arial Narrow" w:hAnsi="Arial Narrow"/>
                <w:color w:val="0000FF"/>
                <w:lang w:val="es-ES_tradnl"/>
              </w:rPr>
              <w:t>4</w:t>
            </w:r>
            <w:r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166" w:rsidRPr="00875148" w:rsidRDefault="00677166" w:rsidP="00842637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166" w:rsidRPr="00875148" w:rsidRDefault="00677166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  <w:bookmarkStart w:id="2" w:name="_GoBack"/>
            <w:bookmarkEnd w:id="2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166" w:rsidRPr="00875148" w:rsidRDefault="00677166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166" w:rsidRPr="00875148" w:rsidRDefault="00677166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  <w:proofErr w:type="spellEnd"/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AD17E9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pelos cadastros de </w:t>
            </w:r>
            <w:r w:rsidR="00AD17E9">
              <w:rPr>
                <w:rFonts w:ascii="Arial Narrow" w:hAnsi="Arial Narrow" w:cs="Arial"/>
                <w:color w:val="002060"/>
                <w:sz w:val="22"/>
                <w:szCs w:val="22"/>
              </w:rPr>
              <w:t>Banco (instituição Financeira) que prestam esse serviço</w:t>
            </w:r>
            <w:r w:rsidR="00ED6266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no Distribuidor. 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Tela permitirá o cadastro de novos registros. </w:t>
      </w:r>
    </w:p>
    <w:p w:rsidR="002F180A" w:rsidRDefault="00FA51B2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parte inferior da tela será para consultas e </w:t>
      </w:r>
      <w:r>
        <w:rPr>
          <w:rFonts w:ascii="Arial Narrow" w:hAnsi="Arial Narrow" w:cs="Arial"/>
          <w:color w:val="002060"/>
          <w:sz w:val="22"/>
          <w:szCs w:val="22"/>
        </w:rPr>
        <w:t>deverão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aparecer tod</w:t>
      </w:r>
      <w:r w:rsidR="00BA20BF">
        <w:rPr>
          <w:rFonts w:ascii="Arial Narrow" w:hAnsi="Arial Narrow" w:cs="Arial"/>
          <w:color w:val="002060"/>
          <w:sz w:val="22"/>
          <w:szCs w:val="22"/>
        </w:rPr>
        <w:t>o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s os </w:t>
      </w:r>
      <w:r w:rsidR="00AD17E9">
        <w:rPr>
          <w:rFonts w:ascii="Arial Narrow" w:hAnsi="Arial Narrow" w:cs="Arial"/>
          <w:color w:val="002060"/>
          <w:sz w:val="22"/>
          <w:szCs w:val="22"/>
        </w:rPr>
        <w:t>Bancos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cadastrados </w:t>
      </w:r>
      <w:r>
        <w:rPr>
          <w:rFonts w:ascii="Arial Narrow" w:hAnsi="Arial Narrow" w:cs="Arial"/>
          <w:color w:val="002060"/>
          <w:sz w:val="22"/>
          <w:szCs w:val="22"/>
        </w:rPr>
        <w:t xml:space="preserve">e </w:t>
      </w:r>
      <w:r w:rsidR="002F180A">
        <w:rPr>
          <w:rFonts w:ascii="Arial Narrow" w:hAnsi="Arial Narrow" w:cs="Arial"/>
          <w:color w:val="002060"/>
          <w:sz w:val="22"/>
          <w:szCs w:val="22"/>
        </w:rPr>
        <w:t>paginados de acordo com o layout.</w:t>
      </w:r>
    </w:p>
    <w:p w:rsidR="00F06D94" w:rsidRDefault="00F06D9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resultado da consulta irá apresentar todos os bancos cadastrados ativos ou não.</w:t>
      </w:r>
    </w:p>
    <w:p w:rsidR="00910C2C" w:rsidRDefault="00910C2C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Na consulta deve haver ação para excluir ou alterar o item selecionado.</w:t>
      </w:r>
    </w:p>
    <w:p w:rsidR="00677166" w:rsidRDefault="00677166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As informações de juros, multas e instruções serão consideradas como default no cadastro de bancos, e quando este cadastro for referenciado nos parâmetros de cobrança do distribuidor, essas informações serão carregadas para estes parâmetros para serem alteradas ou não.</w:t>
      </w:r>
    </w:p>
    <w:p w:rsidR="00F06D94" w:rsidRDefault="00910C2C" w:rsidP="00F06D9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ação excluir um item selecionado, deve ser respeitada a integridade </w:t>
      </w:r>
      <w:r w:rsidR="007A364F">
        <w:rPr>
          <w:rFonts w:ascii="Arial Narrow" w:hAnsi="Arial Narrow" w:cs="Arial"/>
          <w:color w:val="002060"/>
          <w:sz w:val="22"/>
          <w:szCs w:val="22"/>
        </w:rPr>
        <w:t xml:space="preserve">referencial </w:t>
      </w:r>
      <w:r>
        <w:rPr>
          <w:rFonts w:ascii="Arial Narrow" w:hAnsi="Arial Narrow" w:cs="Arial"/>
          <w:color w:val="002060"/>
          <w:sz w:val="22"/>
          <w:szCs w:val="22"/>
        </w:rPr>
        <w:t>do banco de dados.</w:t>
      </w:r>
      <w:r w:rsidR="00F06D94">
        <w:rPr>
          <w:rFonts w:ascii="Arial Narrow" w:hAnsi="Arial Narrow" w:cs="Arial"/>
          <w:color w:val="002060"/>
          <w:sz w:val="22"/>
          <w:szCs w:val="22"/>
        </w:rPr>
        <w:t xml:space="preserve"> A funcionalidade só deve permitir a exclusão de um banco caso não haja pendências com o mesmo (ex.</w:t>
      </w:r>
      <w:r w:rsidR="00C5328D">
        <w:rPr>
          <w:rFonts w:ascii="Arial Narrow" w:hAnsi="Arial Narrow" w:cs="Arial"/>
          <w:color w:val="002060"/>
          <w:sz w:val="22"/>
          <w:szCs w:val="22"/>
        </w:rPr>
        <w:t>:</w:t>
      </w:r>
      <w:r w:rsidR="00F06D94">
        <w:rPr>
          <w:rFonts w:ascii="Arial Narrow" w:hAnsi="Arial Narrow" w:cs="Arial"/>
          <w:color w:val="002060"/>
          <w:sz w:val="22"/>
          <w:szCs w:val="22"/>
        </w:rPr>
        <w:t xml:space="preserve"> boletos emitidos e não baixados).</w:t>
      </w:r>
    </w:p>
    <w:p w:rsidR="00910C2C" w:rsidRDefault="00910C2C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910C2C" w:rsidRDefault="00910C2C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ação Alterar um item selecionado, deverá carregar na tela cadastro as informações para alteração.</w:t>
      </w:r>
    </w:p>
    <w:p w:rsidR="002F180A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F180A" w:rsidRPr="00875148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F06D94" w:rsidRDefault="00F06D94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F06D94" w:rsidRDefault="00F06D94" w:rsidP="00F06D94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</w:t>
      </w:r>
      <w:r w:rsidRPr="00BA20BF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Nome do banco.</w:t>
      </w:r>
    </w:p>
    <w:p w:rsidR="00F06D94" w:rsidRDefault="00F06D94" w:rsidP="00F06D94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Numero: Numero do banco.</w:t>
      </w:r>
    </w:p>
    <w:p w:rsidR="00F06D94" w:rsidRDefault="00F06D94" w:rsidP="00F06D94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Cedente: código do cedente.</w:t>
      </w:r>
    </w:p>
    <w:p w:rsidR="00F06D94" w:rsidRDefault="00F06D94" w:rsidP="00F06D94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Ativo: </w:t>
      </w:r>
      <w:proofErr w:type="spellStart"/>
      <w:r>
        <w:rPr>
          <w:rFonts w:ascii="Arial Narrow" w:hAnsi="Arial Narrow"/>
        </w:rPr>
        <w:t>checkbox</w:t>
      </w:r>
      <w:proofErr w:type="spellEnd"/>
      <w:r>
        <w:rPr>
          <w:rFonts w:ascii="Arial Narrow" w:hAnsi="Arial Narrow"/>
        </w:rPr>
        <w:t xml:space="preserve"> para indicação de ativo ou não.</w:t>
      </w:r>
    </w:p>
    <w:p w:rsidR="00F06D94" w:rsidRDefault="00F06D94" w:rsidP="0010198B">
      <w:pPr>
        <w:ind w:left="426"/>
        <w:rPr>
          <w:rFonts w:ascii="Arial Narrow" w:hAnsi="Arial Narrow"/>
        </w:rPr>
      </w:pPr>
    </w:p>
    <w:p w:rsidR="00F06D94" w:rsidRDefault="00F06D94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Grid da </w:t>
      </w:r>
      <w:proofErr w:type="gramStart"/>
      <w:r>
        <w:rPr>
          <w:rFonts w:ascii="Arial Narrow" w:hAnsi="Arial Narrow"/>
        </w:rPr>
        <w:t>pesquisa(</w:t>
      </w:r>
      <w:proofErr w:type="gramEnd"/>
      <w:r>
        <w:rPr>
          <w:rFonts w:ascii="Arial Narrow" w:hAnsi="Arial Narrow"/>
        </w:rPr>
        <w:t>campos não editáveis):</w:t>
      </w:r>
    </w:p>
    <w:p w:rsidR="00AB606A" w:rsidRDefault="00E9572F" w:rsidP="00BA20B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Código: Será preenchido </w:t>
      </w:r>
      <w:r w:rsidR="00BA20BF">
        <w:rPr>
          <w:rFonts w:ascii="Arial Narrow" w:hAnsi="Arial Narrow"/>
        </w:rPr>
        <w:t>automaticamente pelo sistema. Não será possível alteração.</w:t>
      </w:r>
    </w:p>
    <w:p w:rsidR="00BA20BF" w:rsidRDefault="00AD17E9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Banco</w:t>
      </w:r>
      <w:r w:rsidR="0076369B" w:rsidRPr="00BA20BF">
        <w:rPr>
          <w:rFonts w:ascii="Arial Narrow" w:hAnsi="Arial Narrow"/>
        </w:rPr>
        <w:t xml:space="preserve">: </w:t>
      </w:r>
      <w:r w:rsidR="00DC28D8">
        <w:rPr>
          <w:rFonts w:ascii="Arial Narrow" w:hAnsi="Arial Narrow"/>
        </w:rPr>
        <w:t>Número do banco, informação de mercado.</w:t>
      </w:r>
    </w:p>
    <w:p w:rsidR="00BA20BF" w:rsidRDefault="00AD17E9" w:rsidP="00BA20BF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</w:t>
      </w:r>
      <w:r w:rsidR="00BA20BF">
        <w:rPr>
          <w:rFonts w:ascii="Arial Narrow" w:hAnsi="Arial Narrow"/>
        </w:rPr>
        <w:t xml:space="preserve">: </w:t>
      </w:r>
      <w:r w:rsidR="00DC28D8">
        <w:rPr>
          <w:rFonts w:ascii="Arial Narrow" w:hAnsi="Arial Narrow"/>
        </w:rPr>
        <w:t>Nome do Banco.</w:t>
      </w:r>
    </w:p>
    <w:p w:rsidR="00BA20BF" w:rsidRDefault="00AD17E9" w:rsidP="00BA20BF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Agencia</w:t>
      </w:r>
      <w:r w:rsidR="00F06D94">
        <w:rPr>
          <w:rFonts w:ascii="Arial Narrow" w:hAnsi="Arial Narrow"/>
        </w:rPr>
        <w:t>/Digito</w:t>
      </w:r>
      <w:r w:rsidR="00BA20BF">
        <w:rPr>
          <w:rFonts w:ascii="Arial Narrow" w:hAnsi="Arial Narrow"/>
        </w:rPr>
        <w:t xml:space="preserve">: </w:t>
      </w:r>
      <w:r w:rsidR="002F6555">
        <w:rPr>
          <w:rFonts w:ascii="Arial Narrow" w:hAnsi="Arial Narrow"/>
        </w:rPr>
        <w:t xml:space="preserve">Numero da agência </w:t>
      </w:r>
      <w:r w:rsidR="00F06D94">
        <w:rPr>
          <w:rFonts w:ascii="Arial Narrow" w:hAnsi="Arial Narrow"/>
        </w:rPr>
        <w:t>e digito</w:t>
      </w:r>
      <w:r w:rsidR="00BA20BF">
        <w:rPr>
          <w:rFonts w:ascii="Arial Narrow" w:hAnsi="Arial Narrow"/>
        </w:rPr>
        <w:t>.</w:t>
      </w:r>
    </w:p>
    <w:p w:rsidR="00AD17E9" w:rsidRDefault="00AD17E9" w:rsidP="00BA20BF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Conta</w:t>
      </w:r>
      <w:r w:rsidR="00F06D94">
        <w:rPr>
          <w:rFonts w:ascii="Arial Narrow" w:hAnsi="Arial Narrow"/>
        </w:rPr>
        <w:t>-Corrente/Digito</w:t>
      </w:r>
      <w:r>
        <w:rPr>
          <w:rFonts w:ascii="Arial Narrow" w:hAnsi="Arial Narrow"/>
        </w:rPr>
        <w:t>:</w:t>
      </w:r>
      <w:r w:rsidR="002F6555">
        <w:rPr>
          <w:rFonts w:ascii="Arial Narrow" w:hAnsi="Arial Narrow"/>
        </w:rPr>
        <w:t xml:space="preserve"> Conta corrente </w:t>
      </w:r>
      <w:r w:rsidR="00F06D94">
        <w:rPr>
          <w:rFonts w:ascii="Arial Narrow" w:hAnsi="Arial Narrow"/>
        </w:rPr>
        <w:t xml:space="preserve">e digito </w:t>
      </w:r>
      <w:r w:rsidR="002F6555">
        <w:rPr>
          <w:rFonts w:ascii="Arial Narrow" w:hAnsi="Arial Narrow"/>
        </w:rPr>
        <w:t>do Distribuidor</w:t>
      </w:r>
    </w:p>
    <w:p w:rsidR="002103C6" w:rsidRDefault="002103C6" w:rsidP="002103C6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Cedente: Código do Distribuidor no banco.</w:t>
      </w:r>
    </w:p>
    <w:p w:rsidR="00AD17E9" w:rsidRDefault="00AD17E9" w:rsidP="00BA20BF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Moeda:</w:t>
      </w:r>
      <w:r w:rsidR="002F6555">
        <w:rPr>
          <w:rFonts w:ascii="Arial Narrow" w:hAnsi="Arial Narrow"/>
        </w:rPr>
        <w:t xml:space="preserve"> Código da Moeda (padrão CNB).</w:t>
      </w:r>
    </w:p>
    <w:p w:rsidR="00AD17E9" w:rsidRDefault="00AD17E9" w:rsidP="002103C6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Carteira:</w:t>
      </w:r>
      <w:r w:rsidR="002F6555">
        <w:rPr>
          <w:rFonts w:ascii="Arial Narrow" w:hAnsi="Arial Narrow"/>
        </w:rPr>
        <w:t xml:space="preserve"> Número da carteira.</w:t>
      </w:r>
      <w:r w:rsidR="002103C6" w:rsidRPr="002103C6">
        <w:t xml:space="preserve"> </w:t>
      </w:r>
      <w:r w:rsidR="002103C6">
        <w:t>(preenchimento</w:t>
      </w:r>
      <w:r w:rsidR="00847742">
        <w:rPr>
          <w:rFonts w:ascii="Arial Narrow" w:hAnsi="Arial Narrow"/>
        </w:rPr>
        <w:t xml:space="preserve"> do tipo de carteira praticada</w:t>
      </w:r>
      <w:r w:rsidR="002103C6">
        <w:rPr>
          <w:rFonts w:ascii="Arial Narrow" w:hAnsi="Arial Narrow"/>
        </w:rPr>
        <w:t>)</w:t>
      </w:r>
    </w:p>
    <w:p w:rsidR="00847742" w:rsidRDefault="00847742" w:rsidP="002103C6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Status: Status do cadastro (</w:t>
      </w:r>
      <w:proofErr w:type="gramStart"/>
      <w:r>
        <w:rPr>
          <w:rFonts w:ascii="Arial Narrow" w:hAnsi="Arial Narrow"/>
        </w:rPr>
        <w:t>Ativo, Inativo</w:t>
      </w:r>
      <w:proofErr w:type="gramEnd"/>
      <w:r>
        <w:rPr>
          <w:rFonts w:ascii="Arial Narrow" w:hAnsi="Arial Narrow"/>
        </w:rPr>
        <w:t>)</w:t>
      </w:r>
    </w:p>
    <w:p w:rsidR="00847742" w:rsidRDefault="00847742" w:rsidP="002103C6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Ação: Aciona tela de inclusão de novo cadastro.</w:t>
      </w:r>
    </w:p>
    <w:p w:rsidR="00BA20BF" w:rsidRDefault="00BA20BF" w:rsidP="00BA20BF">
      <w:pPr>
        <w:pStyle w:val="PargrafodaLista"/>
        <w:ind w:left="1146"/>
        <w:rPr>
          <w:rFonts w:ascii="Arial Narrow" w:hAnsi="Arial Narrow"/>
        </w:rPr>
      </w:pPr>
    </w:p>
    <w:p w:rsidR="00AB606A" w:rsidRDefault="00847742" w:rsidP="00B70D72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Detalhe Novo: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Número de Banco</w:t>
      </w:r>
      <w:r w:rsidRPr="00BA20BF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Número do banco, informação de mercado.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do Banco.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Agencia: Numero da agência bancaria.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Digito Agencia: Digito da agência bancaria.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Conta: Conta corrente do Distribuidor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Digito Conta: Digito da conta corrente do Distribuidor.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 de Cedente: Código do Distribuidor no banco.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Moeda: Código da Moeda (padrão CNB).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Carteira: Número da carteira.</w:t>
      </w:r>
      <w:r w:rsidRPr="002103C6">
        <w:t xml:space="preserve"> </w:t>
      </w:r>
      <w:r>
        <w:t>(preenchimento</w:t>
      </w:r>
      <w:r>
        <w:rPr>
          <w:rFonts w:ascii="Arial Narrow" w:hAnsi="Arial Narrow"/>
        </w:rPr>
        <w:t>:</w:t>
      </w:r>
      <w:proofErr w:type="gramStart"/>
      <w:r>
        <w:rPr>
          <w:rFonts w:ascii="Arial Narrow" w:hAnsi="Arial Narrow"/>
        </w:rPr>
        <w:t xml:space="preserve"> )</w:t>
      </w:r>
      <w:proofErr w:type="gramEnd"/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Status: Situação do banco.</w:t>
      </w:r>
    </w:p>
    <w:p w:rsidR="00847742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Juros %: Percentual de juros a ser aplicado em casos de inadimplência.</w:t>
      </w:r>
    </w:p>
    <w:p w:rsidR="00847742" w:rsidRPr="00F01689" w:rsidRDefault="00847742" w:rsidP="00847742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 w:rsidRPr="00B124E9">
        <w:rPr>
          <w:rFonts w:ascii="Arial Narrow" w:hAnsi="Arial Narrow"/>
        </w:rPr>
        <w:t>Multa: Percentual ou valor fixo a ser aplicado em casos de inadimplência.</w:t>
      </w:r>
      <w:r w:rsidRPr="00B124E9" w:rsidDel="00B124E9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Instruções: Campo descritivo.</w:t>
      </w:r>
    </w:p>
    <w:p w:rsidR="00E9572F" w:rsidRDefault="00E9572F" w:rsidP="00E9572F">
      <w:pPr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numPr>
          <w:ilvl w:val="0"/>
          <w:numId w:val="26"/>
        </w:numPr>
        <w:rPr>
          <w:rFonts w:ascii="Arial Narrow" w:hAnsi="Arial Narrow"/>
        </w:rPr>
      </w:pPr>
      <w:r w:rsidRPr="00704AC5">
        <w:rPr>
          <w:rFonts w:ascii="Arial Narrow" w:hAnsi="Arial Narrow"/>
        </w:rPr>
        <w:t xml:space="preserve">Pesquisar: </w:t>
      </w:r>
      <w:r w:rsidR="00704AC5" w:rsidRPr="00704AC5">
        <w:rPr>
          <w:rFonts w:ascii="Arial Narrow" w:hAnsi="Arial Narrow"/>
        </w:rPr>
        <w:t xml:space="preserve">Trabalha junto com o </w:t>
      </w:r>
      <w:proofErr w:type="spellStart"/>
      <w:r w:rsidR="00704AC5" w:rsidRPr="00704AC5">
        <w:rPr>
          <w:rFonts w:ascii="Arial Narrow" w:hAnsi="Arial Narrow"/>
        </w:rPr>
        <w:t>check</w:t>
      </w:r>
      <w:proofErr w:type="spellEnd"/>
      <w:r w:rsidR="00704AC5" w:rsidRPr="00704AC5">
        <w:rPr>
          <w:rFonts w:ascii="Arial Narrow" w:hAnsi="Arial Narrow"/>
        </w:rPr>
        <w:t>-box e</w:t>
      </w:r>
      <w:r w:rsidR="00AB606A" w:rsidRPr="00704AC5">
        <w:rPr>
          <w:rFonts w:ascii="Arial Narrow" w:hAnsi="Arial Narrow"/>
        </w:rPr>
        <w:t>xecuta</w:t>
      </w:r>
      <w:r w:rsidR="00704AC5" w:rsidRPr="00704AC5">
        <w:rPr>
          <w:rFonts w:ascii="Arial Narrow" w:hAnsi="Arial Narrow"/>
        </w:rPr>
        <w:t>ndo</w:t>
      </w:r>
      <w:r w:rsidR="00AB606A" w:rsidRPr="00704AC5">
        <w:rPr>
          <w:rFonts w:ascii="Arial Narrow" w:hAnsi="Arial Narrow"/>
        </w:rPr>
        <w:t xml:space="preserve"> a ação da pesquisa baseada n</w:t>
      </w:r>
      <w:r w:rsidR="00704AC5" w:rsidRPr="00704AC5">
        <w:rPr>
          <w:rFonts w:ascii="Arial Narrow" w:hAnsi="Arial Narrow"/>
        </w:rPr>
        <w:t>a seleção.</w:t>
      </w:r>
    </w:p>
    <w:p w:rsidR="00704AC5" w:rsidRDefault="00847742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</w:t>
      </w:r>
      <w:r w:rsidR="00704AC5">
        <w:rPr>
          <w:rFonts w:ascii="Arial Narrow" w:hAnsi="Arial Narrow"/>
        </w:rPr>
        <w:t>: Ação para inserir o que foi digitado no cadastro.</w:t>
      </w:r>
    </w:p>
    <w:p w:rsidR="00704AC5" w:rsidRDefault="00704AC5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704AC5" w:rsidRDefault="00704AC5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(x) Excluir: Excluir a informação. Deverá respeitar a integridade referencial do banco d</w:t>
      </w:r>
      <w:r w:rsidR="00AD17E9">
        <w:rPr>
          <w:rFonts w:ascii="Arial Narrow" w:hAnsi="Arial Narrow"/>
        </w:rPr>
        <w:t>e dados</w:t>
      </w:r>
      <w:r w:rsidR="0071466C">
        <w:rPr>
          <w:rFonts w:ascii="Arial Narrow" w:hAnsi="Arial Narrow"/>
        </w:rPr>
        <w:t xml:space="preserve">.  </w:t>
      </w:r>
    </w:p>
    <w:p w:rsidR="00DB2AD3" w:rsidRDefault="00DB2AD3" w:rsidP="00DB2AD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(/) Altera: Altera a informação do item selecionado.</w:t>
      </w:r>
    </w:p>
    <w:p w:rsidR="00704AC5" w:rsidRPr="00704AC5" w:rsidRDefault="00704AC5" w:rsidP="00704AC5">
      <w:pPr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10198B">
      <w:pPr>
        <w:ind w:left="426"/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9572F" w:rsidRDefault="00E9572F" w:rsidP="00E9572F">
      <w:pPr>
        <w:rPr>
          <w:rFonts w:ascii="Arial Narrow" w:hAnsi="Arial Narrow"/>
        </w:rPr>
      </w:pPr>
    </w:p>
    <w:p w:rsidR="00DB2AD3" w:rsidRDefault="00DB2AD3">
      <w:pPr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 xml:space="preserve">Tela de </w:t>
      </w:r>
      <w:r w:rsidR="00C06766">
        <w:rPr>
          <w:rFonts w:ascii="Arial Narrow" w:hAnsi="Arial Narrow"/>
          <w:noProof/>
        </w:rPr>
        <w:t>pesquisa</w:t>
      </w:r>
      <w:r>
        <w:rPr>
          <w:rFonts w:ascii="Arial Narrow" w:hAnsi="Arial Narrow"/>
          <w:noProof/>
        </w:rPr>
        <w:t xml:space="preserve"> de Bancos</w:t>
      </w:r>
    </w:p>
    <w:p w:rsidR="00DD7C0F" w:rsidRDefault="00F06D9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47941F95" wp14:editId="188C6103">
            <wp:extent cx="6115050" cy="38150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812" w:rsidRDefault="00C06766">
      <w:pPr>
        <w:rPr>
          <w:rFonts w:ascii="Arial Narrow" w:hAnsi="Arial Narrow"/>
        </w:rPr>
      </w:pPr>
      <w:r>
        <w:rPr>
          <w:rFonts w:ascii="Arial Narrow" w:hAnsi="Arial Narrow"/>
        </w:rPr>
        <w:t>Tela de Cadastro de bancos</w:t>
      </w:r>
    </w:p>
    <w:p w:rsidR="00561812" w:rsidRDefault="00F06D9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5C7272C6" wp14:editId="2DAA0919">
            <wp:extent cx="6115685" cy="35331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5B1" w:rsidRDefault="003A15B1">
      <w:r>
        <w:separator/>
      </w:r>
    </w:p>
  </w:endnote>
  <w:endnote w:type="continuationSeparator" w:id="0">
    <w:p w:rsidR="003A15B1" w:rsidRDefault="003A1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592460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592460">
      <w:rPr>
        <w:rStyle w:val="Nmerodepgina"/>
        <w:rFonts w:ascii="Arial" w:hAnsi="Arial"/>
        <w:snapToGrid w:val="0"/>
      </w:rPr>
      <w:fldChar w:fldCharType="separate"/>
    </w:r>
    <w:r w:rsidR="00677166">
      <w:rPr>
        <w:rStyle w:val="Nmerodepgina"/>
        <w:rFonts w:ascii="Arial" w:hAnsi="Arial"/>
        <w:noProof/>
        <w:snapToGrid w:val="0"/>
      </w:rPr>
      <w:t>1</w:t>
    </w:r>
    <w:r w:rsidR="00592460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592460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592460">
      <w:rPr>
        <w:rStyle w:val="Nmerodepgina"/>
        <w:rFonts w:ascii="Arial" w:hAnsi="Arial"/>
        <w:snapToGrid w:val="0"/>
      </w:rPr>
      <w:fldChar w:fldCharType="separate"/>
    </w:r>
    <w:r w:rsidR="00677166">
      <w:rPr>
        <w:rStyle w:val="Nmerodepgina"/>
        <w:rFonts w:ascii="Arial" w:hAnsi="Arial"/>
        <w:noProof/>
        <w:snapToGrid w:val="0"/>
      </w:rPr>
      <w:t>8</w:t>
    </w:r>
    <w:r w:rsidR="00592460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5B1" w:rsidRDefault="003A15B1">
      <w:r>
        <w:separator/>
      </w:r>
    </w:p>
  </w:footnote>
  <w:footnote w:type="continuationSeparator" w:id="0">
    <w:p w:rsidR="003A15B1" w:rsidRDefault="003A15B1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2619F6">
            <w:rPr>
              <w:rFonts w:ascii="Arial" w:hAnsi="Arial"/>
              <w:sz w:val="16"/>
            </w:rPr>
            <w:t>28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A4015"/>
    <w:rsid w:val="001B744E"/>
    <w:rsid w:val="001C0FEA"/>
    <w:rsid w:val="001C3A9A"/>
    <w:rsid w:val="001C76CB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103C6"/>
    <w:rsid w:val="002117FD"/>
    <w:rsid w:val="002128F9"/>
    <w:rsid w:val="00215804"/>
    <w:rsid w:val="00216BD7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F90"/>
    <w:rsid w:val="002F64E0"/>
    <w:rsid w:val="002F6555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15B1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61812"/>
    <w:rsid w:val="00563CCF"/>
    <w:rsid w:val="00565A80"/>
    <w:rsid w:val="00566DA7"/>
    <w:rsid w:val="005728F6"/>
    <w:rsid w:val="00580FAD"/>
    <w:rsid w:val="00586977"/>
    <w:rsid w:val="00591325"/>
    <w:rsid w:val="00592460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5E629A"/>
    <w:rsid w:val="006011B9"/>
    <w:rsid w:val="0060216A"/>
    <w:rsid w:val="00603A73"/>
    <w:rsid w:val="00603F7B"/>
    <w:rsid w:val="00610B3D"/>
    <w:rsid w:val="00614377"/>
    <w:rsid w:val="00614B88"/>
    <w:rsid w:val="00640538"/>
    <w:rsid w:val="00645DE2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77166"/>
    <w:rsid w:val="00687C7B"/>
    <w:rsid w:val="006919C9"/>
    <w:rsid w:val="00691D6D"/>
    <w:rsid w:val="006A2A01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3A58"/>
    <w:rsid w:val="0071466C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A364F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2F35"/>
    <w:rsid w:val="00841321"/>
    <w:rsid w:val="00847742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0A7C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10C2C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189"/>
    <w:rsid w:val="00960881"/>
    <w:rsid w:val="00961437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7E9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6E3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766"/>
    <w:rsid w:val="00C06858"/>
    <w:rsid w:val="00C06BDE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328D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3651"/>
    <w:rsid w:val="00CC628B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32C0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5489"/>
    <w:rsid w:val="00D9721C"/>
    <w:rsid w:val="00DA0FB6"/>
    <w:rsid w:val="00DA4CC3"/>
    <w:rsid w:val="00DA6877"/>
    <w:rsid w:val="00DA73D1"/>
    <w:rsid w:val="00DB2AD3"/>
    <w:rsid w:val="00DB5999"/>
    <w:rsid w:val="00DC14D4"/>
    <w:rsid w:val="00DC28D8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51217"/>
    <w:rsid w:val="00E54E29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6D24"/>
    <w:rsid w:val="00ED1B21"/>
    <w:rsid w:val="00ED439D"/>
    <w:rsid w:val="00ED5B4E"/>
    <w:rsid w:val="00ED6266"/>
    <w:rsid w:val="00EE251C"/>
    <w:rsid w:val="00EE364D"/>
    <w:rsid w:val="00EE76B3"/>
    <w:rsid w:val="00EF2883"/>
    <w:rsid w:val="00EF4284"/>
    <w:rsid w:val="00EF4F69"/>
    <w:rsid w:val="00F00402"/>
    <w:rsid w:val="00F025FE"/>
    <w:rsid w:val="00F06D28"/>
    <w:rsid w:val="00F06D94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2F18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5CD0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9246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592460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592460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592460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59246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592460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592460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592460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592460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92460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92460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92460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592460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92460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92460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592460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92460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92460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592460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178</TotalTime>
  <Pages>8</Pages>
  <Words>1049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20</cp:revision>
  <cp:lastPrinted>2009-11-19T20:24:00Z</cp:lastPrinted>
  <dcterms:created xsi:type="dcterms:W3CDTF">2011-12-28T16:09:00Z</dcterms:created>
  <dcterms:modified xsi:type="dcterms:W3CDTF">2012-04-10T16:48:00Z</dcterms:modified>
</cp:coreProperties>
</file>