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AD17E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  <w:r>
        <w:rPr>
          <w:rFonts w:ascii="Arial Narrow" w:hAnsi="Arial Narrow"/>
          <w:sz w:val="40"/>
        </w:rPr>
        <w:t xml:space="preserve"> </w:t>
      </w: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</w:t>
      </w:r>
      <w:r w:rsidR="00E029D0">
        <w:rPr>
          <w:rFonts w:ascii="Arial Narrow" w:hAnsi="Arial Narrow"/>
          <w:b/>
          <w:sz w:val="36"/>
          <w:szCs w:val="36"/>
        </w:rPr>
        <w:t>61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1B39D7">
        <w:rPr>
          <w:rFonts w:ascii="Arial Narrow" w:hAnsi="Arial Narrow"/>
          <w:b/>
          <w:sz w:val="36"/>
          <w:szCs w:val="36"/>
        </w:rPr>
        <w:t>Cota</w:t>
      </w:r>
      <w:r w:rsidR="00E029D0">
        <w:rPr>
          <w:rFonts w:ascii="Arial Narrow" w:hAnsi="Arial Narrow"/>
          <w:b/>
          <w:sz w:val="36"/>
          <w:szCs w:val="36"/>
        </w:rPr>
        <w:t xml:space="preserve"> – Pessoa Jurídica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4B2B2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29/03/2012</w:t>
            </w:r>
          </w:p>
        </w:tc>
        <w:tc>
          <w:tcPr>
            <w:tcW w:w="1134" w:type="dxa"/>
          </w:tcPr>
          <w:p w:rsidR="00DD7C0F" w:rsidRPr="00875148" w:rsidRDefault="004B2B2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4B2B2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4B2B2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4B2B2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F108D" w:rsidRPr="00875148" w:rsidTr="000F108D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0F108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Pr="0087514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8E6D14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 w:rsidR="00E029D0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para o tipo de Pessoa Jurídica</w:t>
            </w:r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, cuja informação será o ponto inicial para todos os relacionamentos de endereços, financeiros, </w:t>
            </w:r>
            <w:proofErr w:type="spellStart"/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>PDV´s</w:t>
            </w:r>
            <w:proofErr w:type="spellEnd"/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demais informações imputadas no sistema que necessite</w:t>
            </w:r>
            <w:r w:rsidR="00586B6F">
              <w:rPr>
                <w:rFonts w:ascii="Arial Narrow" w:hAnsi="Arial Narrow" w:cs="Arial"/>
                <w:color w:val="002060"/>
                <w:sz w:val="22"/>
                <w:szCs w:val="22"/>
              </w:rPr>
              <w:t>m</w:t>
            </w:r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identificação da pessoa cadastrada.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o 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Cadastro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 de Cota</w:t>
      </w:r>
      <w:r>
        <w:rPr>
          <w:rFonts w:ascii="Arial Narrow" w:hAnsi="Arial Narrow" w:cs="Arial"/>
          <w:color w:val="002060"/>
          <w:sz w:val="22"/>
          <w:szCs w:val="22"/>
        </w:rPr>
        <w:t>, o sistema exibirá os campos para pesquisa de Cotas cadastradas e a ação para incluir novas Cotas.</w:t>
      </w:r>
    </w:p>
    <w:p w:rsidR="00E2008D" w:rsidRDefault="00E2008D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pesquisa o usuário entrará com a cota ou </w:t>
      </w:r>
      <w:proofErr w:type="spellStart"/>
      <w:proofErr w:type="gramStart"/>
      <w:r>
        <w:rPr>
          <w:rFonts w:ascii="Arial Narrow" w:hAnsi="Arial Narrow" w:cs="Arial"/>
          <w:color w:val="002060"/>
          <w:sz w:val="22"/>
          <w:szCs w:val="22"/>
        </w:rPr>
        <w:t>cpf</w:t>
      </w:r>
      <w:proofErr w:type="spellEnd"/>
      <w:proofErr w:type="gramEnd"/>
      <w:r>
        <w:rPr>
          <w:rFonts w:ascii="Arial Narrow" w:hAnsi="Arial Narrow" w:cs="Arial"/>
          <w:color w:val="002060"/>
          <w:sz w:val="22"/>
          <w:szCs w:val="22"/>
        </w:rPr>
        <w:t>/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cnpj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da cota e a funcionalidade deve exibir as principais informações da cota que podem ser selecionadas para alteração ou exclusão.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Excluir, haverá solicitação de confirmação da exclusão do item selecionado, respeitando a integridad</w:t>
      </w:r>
      <w:r w:rsidR="003E7013">
        <w:rPr>
          <w:rFonts w:ascii="Arial Narrow" w:hAnsi="Arial Narrow" w:cs="Arial"/>
          <w:color w:val="002060"/>
          <w:sz w:val="22"/>
          <w:szCs w:val="22"/>
        </w:rPr>
        <w:t>e referencial do banco de dados, caso haja dependência do item cadastrado não deve permitir exclusão e deverá exibir mensagem “</w:t>
      </w:r>
      <w:r w:rsidR="003E7013" w:rsidRPr="003E7013">
        <w:rPr>
          <w:rFonts w:ascii="Arial Narrow" w:hAnsi="Arial Narrow" w:cs="Arial"/>
          <w:color w:val="002060"/>
          <w:sz w:val="22"/>
          <w:szCs w:val="22"/>
        </w:rPr>
        <w:t>Exclusão não permitida, registro possui depend</w:t>
      </w:r>
      <w:r w:rsidR="003E7013">
        <w:rPr>
          <w:rFonts w:ascii="Arial Narrow" w:hAnsi="Arial Narrow" w:cs="Arial"/>
          <w:color w:val="002060"/>
          <w:sz w:val="22"/>
          <w:szCs w:val="22"/>
        </w:rPr>
        <w:t>ê</w:t>
      </w:r>
      <w:r w:rsidR="003E7013" w:rsidRPr="003E7013">
        <w:rPr>
          <w:rFonts w:ascii="Arial Narrow" w:hAnsi="Arial Narrow" w:cs="Arial"/>
          <w:color w:val="002060"/>
          <w:sz w:val="22"/>
          <w:szCs w:val="22"/>
        </w:rPr>
        <w:t>ncias!</w:t>
      </w:r>
      <w:r w:rsidR="003E7013">
        <w:rPr>
          <w:rFonts w:ascii="Arial Narrow" w:hAnsi="Arial Narrow" w:cs="Arial"/>
          <w:color w:val="002060"/>
          <w:sz w:val="22"/>
          <w:szCs w:val="22"/>
        </w:rPr>
        <w:t>”.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Alterar, será apresentada a tela de cadastro com as informações do item selecionado para alteração.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 </w:t>
      </w:r>
      <w:proofErr w:type="gramEnd"/>
      <w:r w:rsidR="00E2008D">
        <w:rPr>
          <w:rFonts w:ascii="Arial Narrow" w:hAnsi="Arial Narrow" w:cs="Arial"/>
          <w:color w:val="002060"/>
          <w:sz w:val="22"/>
          <w:szCs w:val="22"/>
        </w:rPr>
        <w:t xml:space="preserve">a ação </w:t>
      </w:r>
      <w:r w:rsidR="009F0DAE">
        <w:rPr>
          <w:rFonts w:ascii="Arial Narrow" w:hAnsi="Arial Narrow" w:cs="Arial"/>
          <w:color w:val="002060"/>
          <w:sz w:val="22"/>
          <w:szCs w:val="22"/>
        </w:rPr>
        <w:t xml:space="preserve">para o tipo 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de </w:t>
      </w:r>
      <w:r w:rsidR="009F0DAE">
        <w:rPr>
          <w:rFonts w:ascii="Arial Narrow" w:hAnsi="Arial Narrow" w:cs="Arial"/>
          <w:color w:val="002060"/>
          <w:sz w:val="22"/>
          <w:szCs w:val="22"/>
        </w:rPr>
        <w:t xml:space="preserve">pessoa </w:t>
      </w:r>
      <w:r>
        <w:rPr>
          <w:rFonts w:ascii="Arial Narrow" w:hAnsi="Arial Narrow" w:cs="Arial"/>
          <w:color w:val="002060"/>
          <w:sz w:val="22"/>
          <w:szCs w:val="22"/>
        </w:rPr>
        <w:t>CPF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 ou </w:t>
      </w:r>
      <w:r>
        <w:rPr>
          <w:rFonts w:ascii="Arial Narrow" w:hAnsi="Arial Narrow" w:cs="Arial"/>
          <w:color w:val="002060"/>
          <w:sz w:val="22"/>
          <w:szCs w:val="22"/>
        </w:rPr>
        <w:t>CNPJ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, os campos para inserção das informações de cadastro deverão ser exibidos no layout conforme o tipo escolhido.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</w:t>
      </w:r>
      <w:r w:rsidR="009F0DAE">
        <w:rPr>
          <w:rFonts w:ascii="Arial Narrow" w:hAnsi="Arial Narrow" w:cs="Arial"/>
          <w:color w:val="002060"/>
          <w:sz w:val="22"/>
          <w:szCs w:val="22"/>
        </w:rPr>
        <w:t xml:space="preserve">entrada </w:t>
      </w:r>
      <w:r>
        <w:rPr>
          <w:rFonts w:ascii="Arial Narrow" w:hAnsi="Arial Narrow" w:cs="Arial"/>
          <w:color w:val="002060"/>
          <w:sz w:val="22"/>
          <w:szCs w:val="22"/>
        </w:rPr>
        <w:t xml:space="preserve">de CPF ou CNPJ deve ser </w:t>
      </w:r>
      <w:r w:rsidR="009F0DAE">
        <w:rPr>
          <w:rFonts w:ascii="Arial Narrow" w:hAnsi="Arial Narrow" w:cs="Arial"/>
          <w:color w:val="002060"/>
          <w:sz w:val="22"/>
          <w:szCs w:val="22"/>
        </w:rPr>
        <w:t xml:space="preserve">validada </w:t>
      </w:r>
      <w:r>
        <w:rPr>
          <w:rFonts w:ascii="Arial Narrow" w:hAnsi="Arial Narrow" w:cs="Arial"/>
          <w:color w:val="002060"/>
          <w:sz w:val="22"/>
          <w:szCs w:val="22"/>
        </w:rPr>
        <w:t>conforme regra de calculo para validação desses números.</w:t>
      </w:r>
    </w:p>
    <w:p w:rsidR="00F77E87" w:rsidRDefault="00F77E87" w:rsidP="00F77E8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não seja cadastrado nenhum PDV para uma cota cadastrada, deve assumir os próprios dados cadastrais da cota como PDV.</w:t>
      </w:r>
    </w:p>
    <w:p w:rsidR="002F180A" w:rsidRDefault="00F77E87" w:rsidP="00F77E8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Caso para Cota só tenha um PDV cadastrado e não seja indicado como principal, deve assumir como PDV principal dessa Cota, mas a funcionalidade deve permitir alteração da indicação de principal no caso da inserção de mais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PDV´s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para uma mesma Cota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  <w:bookmarkStart w:id="13" w:name="_GoBack"/>
      <w:bookmarkEnd w:id="13"/>
    </w:p>
    <w:p w:rsidR="00F77E87" w:rsidRPr="00875148" w:rsidRDefault="00F77E87" w:rsidP="00F77E87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BE4632" w:rsidRDefault="00BE4632">
      <w:pPr>
        <w:rPr>
          <w:rFonts w:ascii="Arial Narrow" w:hAnsi="Arial Narrow"/>
        </w:rPr>
      </w:pP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405B7" w:rsidRPr="004B2B2E" w:rsidRDefault="00C66C49" w:rsidP="00B056E7">
      <w:pPr>
        <w:ind w:left="1146"/>
        <w:rPr>
          <w:rFonts w:ascii="Arial Narrow" w:hAnsi="Arial Narrow"/>
          <w:b/>
        </w:rPr>
      </w:pPr>
      <w:r w:rsidRPr="004B2B2E">
        <w:rPr>
          <w:rFonts w:ascii="Arial Narrow" w:hAnsi="Arial Narrow"/>
          <w:b/>
        </w:rPr>
        <w:t>FILTRO PARA PESQUISA</w:t>
      </w: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E5116" w:rsidRPr="004B2B2E" w:rsidRDefault="00C66C49" w:rsidP="004B2B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Cota: Deve-se inserir a cota a ser pesquisada</w:t>
      </w:r>
    </w:p>
    <w:p w:rsidR="00EE5116" w:rsidRPr="004B2B2E" w:rsidRDefault="00C66C49" w:rsidP="004B2B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 xml:space="preserve">Nome/Razão Social: Deve-se inserir </w:t>
      </w:r>
      <w:r w:rsidR="00852267">
        <w:rPr>
          <w:rFonts w:ascii="Arial Narrow" w:hAnsi="Arial Narrow"/>
        </w:rPr>
        <w:t>a</w:t>
      </w:r>
      <w:r w:rsidRPr="004B2B2E">
        <w:rPr>
          <w:rFonts w:ascii="Arial Narrow" w:hAnsi="Arial Narrow"/>
        </w:rPr>
        <w:t xml:space="preserve"> razão social da cota a ser pesquisada</w:t>
      </w:r>
    </w:p>
    <w:p w:rsidR="00EE5116" w:rsidRPr="004B2B2E" w:rsidRDefault="00C66C49" w:rsidP="004B2B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CPF/CNPJ: Deve-se inserir o CNPJ da cota a ser pesquisada</w:t>
      </w: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405B7" w:rsidRPr="004B2B2E" w:rsidRDefault="00C66C49" w:rsidP="00B056E7">
      <w:pPr>
        <w:ind w:left="1146"/>
        <w:rPr>
          <w:rFonts w:ascii="Arial Narrow" w:hAnsi="Arial Narrow"/>
          <w:b/>
        </w:rPr>
      </w:pPr>
      <w:r w:rsidRPr="004B2B2E">
        <w:rPr>
          <w:rFonts w:ascii="Arial Narrow" w:hAnsi="Arial Narrow"/>
          <w:b/>
        </w:rPr>
        <w:t>RESULTADOS DA PESQUISA</w:t>
      </w: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405B7" w:rsidRDefault="00E405B7" w:rsidP="00B056E7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Grid com as seguintes informações (não-editáveis):</w:t>
      </w: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E5116" w:rsidRPr="004B2B2E" w:rsidRDefault="00586B6F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Cota</w:t>
      </w:r>
      <w:r w:rsidR="00C66C49" w:rsidRPr="004B2B2E">
        <w:rPr>
          <w:rFonts w:ascii="Arial Narrow" w:hAnsi="Arial Narrow"/>
        </w:rPr>
        <w:t>: Código da Cota</w:t>
      </w:r>
    </w:p>
    <w:p w:rsidR="00EE5116" w:rsidRPr="004B2B2E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Nome/Razão Social: Razão Social da Cota</w:t>
      </w:r>
    </w:p>
    <w:p w:rsidR="00EE5116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CPF/CNPJ: CNPJ da cota</w:t>
      </w:r>
    </w:p>
    <w:p w:rsidR="00852267" w:rsidRPr="004B2B2E" w:rsidRDefault="00AD14E6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Contato: contato da cota</w:t>
      </w:r>
    </w:p>
    <w:p w:rsidR="00EE5116" w:rsidRPr="004B2B2E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Telefone: Telefone da cota</w:t>
      </w:r>
    </w:p>
    <w:p w:rsidR="00EE5116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E-mail: E-mail da cota:</w:t>
      </w:r>
    </w:p>
    <w:p w:rsidR="00AD14E6" w:rsidRPr="004B2B2E" w:rsidRDefault="00AD14E6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Status: Status da Cota</w:t>
      </w:r>
    </w:p>
    <w:p w:rsidR="00EE5116" w:rsidRPr="004B2B2E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Ação: botão para edição e para exclusão</w:t>
      </w:r>
      <w:r w:rsidR="00852267">
        <w:rPr>
          <w:rFonts w:ascii="Arial Narrow" w:hAnsi="Arial Narrow"/>
        </w:rPr>
        <w:t xml:space="preserve"> do item selecionado</w:t>
      </w:r>
    </w:p>
    <w:p w:rsidR="00D9006C" w:rsidRDefault="00D9006C" w:rsidP="00B056E7">
      <w:pPr>
        <w:ind w:left="1146"/>
        <w:rPr>
          <w:rFonts w:ascii="Arial Narrow" w:hAnsi="Arial Narrow"/>
        </w:rPr>
      </w:pPr>
    </w:p>
    <w:p w:rsidR="00852267" w:rsidRDefault="00852267" w:rsidP="00B056E7">
      <w:pPr>
        <w:ind w:left="1146"/>
        <w:rPr>
          <w:rFonts w:ascii="Arial Narrow" w:hAnsi="Arial Narrow"/>
          <w:b/>
        </w:rPr>
      </w:pPr>
    </w:p>
    <w:p w:rsidR="00D9006C" w:rsidRPr="004B2B2E" w:rsidRDefault="00C66C49" w:rsidP="00B056E7">
      <w:pPr>
        <w:ind w:left="1146"/>
        <w:rPr>
          <w:rFonts w:ascii="Arial Narrow" w:hAnsi="Arial Narrow"/>
          <w:b/>
        </w:rPr>
      </w:pPr>
      <w:r w:rsidRPr="004B2B2E">
        <w:rPr>
          <w:rFonts w:ascii="Arial Narrow" w:hAnsi="Arial Narrow"/>
          <w:b/>
        </w:rPr>
        <w:t>ABA DADOS CADASTRAIS</w:t>
      </w:r>
    </w:p>
    <w:p w:rsidR="00D9006C" w:rsidRDefault="00762A6E" w:rsidP="00B056E7">
      <w:pPr>
        <w:ind w:left="114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:</w:t>
      </w:r>
    </w:p>
    <w:p w:rsidR="001B0F16" w:rsidRDefault="001B0F16" w:rsidP="00B056E7">
      <w:pPr>
        <w:ind w:left="1146"/>
        <w:rPr>
          <w:rFonts w:ascii="Arial Narrow" w:hAnsi="Arial Narrow"/>
        </w:rPr>
      </w:pPr>
    </w:p>
    <w:p w:rsidR="001B0F16" w:rsidRDefault="001B0F16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Inicio da At</w:t>
      </w:r>
      <w:r w:rsidR="0026630A">
        <w:rPr>
          <w:rFonts w:ascii="Arial Narrow" w:hAnsi="Arial Narrow"/>
        </w:rPr>
        <w:t>ividade:</w:t>
      </w:r>
      <w:proofErr w:type="gramStart"/>
      <w:r w:rsidR="0026630A">
        <w:rPr>
          <w:rFonts w:ascii="Arial Narrow" w:hAnsi="Arial Narrow"/>
        </w:rPr>
        <w:t xml:space="preserve"> </w:t>
      </w:r>
      <w:r w:rsidR="001F3529">
        <w:rPr>
          <w:rFonts w:ascii="Arial Narrow" w:hAnsi="Arial Narrow"/>
        </w:rPr>
        <w:t xml:space="preserve"> </w:t>
      </w:r>
      <w:proofErr w:type="gramEnd"/>
      <w:r w:rsidR="001F3529">
        <w:rPr>
          <w:rFonts w:ascii="Arial Narrow" w:hAnsi="Arial Narrow"/>
        </w:rPr>
        <w:t>momento d</w:t>
      </w:r>
      <w:r>
        <w:rPr>
          <w:rFonts w:ascii="Arial Narrow" w:hAnsi="Arial Narrow"/>
        </w:rPr>
        <w:t xml:space="preserve">o </w:t>
      </w:r>
      <w:r w:rsidR="0026630A">
        <w:rPr>
          <w:rFonts w:ascii="Arial Narrow" w:hAnsi="Arial Narrow"/>
        </w:rPr>
        <w:t xml:space="preserve">primeiro </w:t>
      </w:r>
      <w:r>
        <w:rPr>
          <w:rFonts w:ascii="Arial Narrow" w:hAnsi="Arial Narrow"/>
        </w:rPr>
        <w:t>cadastro</w:t>
      </w:r>
      <w:r w:rsidR="0026630A">
        <w:rPr>
          <w:rFonts w:ascii="Arial Narrow" w:hAnsi="Arial Narrow"/>
        </w:rPr>
        <w:t xml:space="preserve"> da cota</w:t>
      </w:r>
      <w:r>
        <w:rPr>
          <w:rFonts w:ascii="Arial Narrow" w:hAnsi="Arial Narrow"/>
        </w:rPr>
        <w:t xml:space="preserve"> (data do sistema, não será </w:t>
      </w:r>
      <w:r w:rsidR="001F3529">
        <w:rPr>
          <w:rFonts w:ascii="Arial Narrow" w:hAnsi="Arial Narrow"/>
        </w:rPr>
        <w:t>editável, somente será inserida no momento da inclusão</w:t>
      </w:r>
      <w:r>
        <w:rPr>
          <w:rFonts w:ascii="Arial Narrow" w:hAnsi="Arial Narrow"/>
        </w:rPr>
        <w:t>)</w:t>
      </w:r>
    </w:p>
    <w:p w:rsidR="00844C25" w:rsidRPr="00E065C8" w:rsidRDefault="00B056E7" w:rsidP="00E065C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Identificação de Cota</w:t>
      </w:r>
      <w:r w:rsidR="00762A6E">
        <w:rPr>
          <w:rFonts w:ascii="Arial Narrow" w:hAnsi="Arial Narrow"/>
        </w:rPr>
        <w:t xml:space="preserve"> (</w:t>
      </w:r>
      <w:r w:rsidR="005F67B2">
        <w:rPr>
          <w:rFonts w:ascii="Arial Narrow" w:hAnsi="Arial Narrow"/>
        </w:rPr>
        <w:t>obrigatório pelo usuário ou sugerido pelo sistema</w:t>
      </w:r>
      <w:r w:rsidR="00762A6E">
        <w:rPr>
          <w:rFonts w:ascii="Arial Narrow" w:hAnsi="Arial Narrow"/>
        </w:rPr>
        <w:t>)</w:t>
      </w:r>
    </w:p>
    <w:p w:rsidR="00844C25" w:rsidRDefault="00844C25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Razão Social: Razão Social da Pessoa Jurídica</w:t>
      </w:r>
      <w:r w:rsidR="00762A6E">
        <w:rPr>
          <w:rFonts w:ascii="Arial Narrow" w:hAnsi="Arial Narrow"/>
        </w:rPr>
        <w:t xml:space="preserve"> (</w:t>
      </w:r>
      <w:proofErr w:type="spellStart"/>
      <w:r w:rsidR="00762A6E">
        <w:rPr>
          <w:rFonts w:ascii="Arial Narrow" w:hAnsi="Arial Narrow"/>
        </w:rPr>
        <w:t>obrigatorio</w:t>
      </w:r>
      <w:proofErr w:type="spellEnd"/>
      <w:r w:rsidR="00762A6E">
        <w:rPr>
          <w:rFonts w:ascii="Arial Narrow" w:hAnsi="Arial Narrow"/>
        </w:rPr>
        <w:t>)</w:t>
      </w:r>
    </w:p>
    <w:p w:rsidR="00EE5116" w:rsidRDefault="00844C25" w:rsidP="004B2B2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Nome fantasia: Nome fantasia da Pessoa Jurídica</w:t>
      </w:r>
    </w:p>
    <w:p w:rsidR="00EE5116" w:rsidRDefault="00844C25" w:rsidP="004B2B2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CNPJ: CNPJ da Pessoa Jurídica</w:t>
      </w:r>
      <w:r w:rsidR="00762A6E">
        <w:rPr>
          <w:rFonts w:ascii="Arial Narrow" w:hAnsi="Arial Narrow"/>
        </w:rPr>
        <w:t xml:space="preserve"> (</w:t>
      </w:r>
      <w:proofErr w:type="spellStart"/>
      <w:r w:rsidR="00762A6E">
        <w:rPr>
          <w:rFonts w:ascii="Arial Narrow" w:hAnsi="Arial Narrow"/>
        </w:rPr>
        <w:t>obrigatorio</w:t>
      </w:r>
      <w:proofErr w:type="spellEnd"/>
      <w:r w:rsidR="00762A6E">
        <w:rPr>
          <w:rFonts w:ascii="Arial Narrow" w:hAnsi="Arial Narrow"/>
        </w:rPr>
        <w:t>)</w:t>
      </w:r>
    </w:p>
    <w:p w:rsidR="00EE5116" w:rsidRDefault="00844C25" w:rsidP="004B2B2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Inscrição Estadual: Inscrição Estadual da Pessoa Jurídica</w:t>
      </w:r>
      <w:r w:rsidR="00762A6E">
        <w:rPr>
          <w:rFonts w:ascii="Arial Narrow" w:hAnsi="Arial Narrow"/>
        </w:rPr>
        <w:t xml:space="preserve"> (</w:t>
      </w:r>
      <w:proofErr w:type="spellStart"/>
      <w:r w:rsidR="00762A6E">
        <w:rPr>
          <w:rFonts w:ascii="Arial Narrow" w:hAnsi="Arial Narrow"/>
        </w:rPr>
        <w:t>obrigatorio</w:t>
      </w:r>
      <w:proofErr w:type="spellEnd"/>
      <w:r w:rsidR="00762A6E">
        <w:rPr>
          <w:rFonts w:ascii="Arial Narrow" w:hAnsi="Arial Narrow"/>
        </w:rPr>
        <w:t>)</w:t>
      </w:r>
    </w:p>
    <w:p w:rsidR="00EE5116" w:rsidRPr="004B2B2E" w:rsidRDefault="00844C25" w:rsidP="004B2B2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Inscrição Municipal: Inscrição Municipal da Pessoa Jurídica</w:t>
      </w:r>
    </w:p>
    <w:p w:rsidR="00B056E7" w:rsidRDefault="00B056E7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</w:t>
      </w:r>
      <w:r w:rsidR="00844C25">
        <w:rPr>
          <w:rFonts w:ascii="Arial Narrow" w:hAnsi="Arial Narrow"/>
        </w:rPr>
        <w:t>-</w:t>
      </w:r>
      <w:r>
        <w:rPr>
          <w:rFonts w:ascii="Arial Narrow" w:hAnsi="Arial Narrow"/>
        </w:rPr>
        <w:t>mail: Endereço de e</w:t>
      </w:r>
      <w:r w:rsidR="00844C25">
        <w:rPr>
          <w:rFonts w:ascii="Arial Narrow" w:hAnsi="Arial Narrow"/>
        </w:rPr>
        <w:t>-</w:t>
      </w:r>
      <w:r>
        <w:rPr>
          <w:rFonts w:ascii="Arial Narrow" w:hAnsi="Arial Narrow"/>
        </w:rPr>
        <w:t>mail do Jornaleiro.</w:t>
      </w:r>
      <w:r w:rsidR="00762A6E">
        <w:rPr>
          <w:rFonts w:ascii="Arial Narrow" w:hAnsi="Arial Narrow"/>
        </w:rPr>
        <w:t xml:space="preserve"> </w:t>
      </w:r>
    </w:p>
    <w:p w:rsidR="00EE2744" w:rsidRDefault="0026630A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Emi</w:t>
      </w:r>
      <w:r w:rsidR="00E065C8">
        <w:rPr>
          <w:rFonts w:ascii="Arial Narrow" w:hAnsi="Arial Narrow"/>
        </w:rPr>
        <w:t>t</w:t>
      </w:r>
      <w:r w:rsidR="00EE2744">
        <w:rPr>
          <w:rFonts w:ascii="Arial Narrow" w:hAnsi="Arial Narrow"/>
        </w:rPr>
        <w:t xml:space="preserve">e </w:t>
      </w:r>
      <w:proofErr w:type="spellStart"/>
      <w:proofErr w:type="gramStart"/>
      <w:r w:rsidR="00EE2744">
        <w:rPr>
          <w:rFonts w:ascii="Arial Narrow" w:hAnsi="Arial Narrow"/>
        </w:rPr>
        <w:t>NFe</w:t>
      </w:r>
      <w:proofErr w:type="spellEnd"/>
      <w:proofErr w:type="gramEnd"/>
      <w:r w:rsidR="00EE2744">
        <w:rPr>
          <w:rFonts w:ascii="Arial Narrow" w:hAnsi="Arial Narrow"/>
        </w:rPr>
        <w:t xml:space="preserve">: </w:t>
      </w:r>
      <w:proofErr w:type="spellStart"/>
      <w:r w:rsidR="00EE2744">
        <w:rPr>
          <w:rFonts w:ascii="Arial Narrow" w:hAnsi="Arial Narrow"/>
        </w:rPr>
        <w:t>checkbox</w:t>
      </w:r>
      <w:proofErr w:type="spellEnd"/>
      <w:r w:rsidR="00EE2744">
        <w:rPr>
          <w:rFonts w:ascii="Arial Narrow" w:hAnsi="Arial Narrow"/>
        </w:rPr>
        <w:t xml:space="preserve"> para indica</w:t>
      </w:r>
      <w:r w:rsidR="009821BA">
        <w:rPr>
          <w:rFonts w:ascii="Arial Narrow" w:hAnsi="Arial Narrow"/>
        </w:rPr>
        <w:t xml:space="preserve">r </w:t>
      </w:r>
      <w:r w:rsidR="00EE2744">
        <w:rPr>
          <w:rFonts w:ascii="Arial Narrow" w:hAnsi="Arial Narrow"/>
        </w:rPr>
        <w:t xml:space="preserve"> que a Cota emite </w:t>
      </w:r>
      <w:proofErr w:type="spellStart"/>
      <w:r w:rsidR="00EE2744">
        <w:rPr>
          <w:rFonts w:ascii="Arial Narrow" w:hAnsi="Arial Narrow"/>
        </w:rPr>
        <w:t>NFe</w:t>
      </w:r>
      <w:proofErr w:type="spellEnd"/>
      <w:r w:rsidR="00EE2744">
        <w:rPr>
          <w:rFonts w:ascii="Arial Narrow" w:hAnsi="Arial Narrow"/>
        </w:rPr>
        <w:t>.</w:t>
      </w:r>
    </w:p>
    <w:p w:rsidR="00844C25" w:rsidRDefault="00844C25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E-mail NF-e: Endereço de e-mail utilizado para envio da nota fiscal eletrônica</w:t>
      </w:r>
      <w:proofErr w:type="gramStart"/>
      <w:r>
        <w:rPr>
          <w:rFonts w:ascii="Arial Narrow" w:hAnsi="Arial Narrow"/>
        </w:rPr>
        <w:t>, pode</w:t>
      </w:r>
      <w:proofErr w:type="gramEnd"/>
      <w:r>
        <w:rPr>
          <w:rFonts w:ascii="Arial Narrow" w:hAnsi="Arial Narrow"/>
        </w:rPr>
        <w:t xml:space="preserve"> ou não ser o mesmo que o e-mail já cadastrado </w:t>
      </w:r>
    </w:p>
    <w:p w:rsidR="00E065C8" w:rsidRDefault="00E065C8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Status – no momento do cadastro deve assumir status de pendente, posteriormente permite alterar conforme </w:t>
      </w:r>
      <w:proofErr w:type="gramStart"/>
      <w:r>
        <w:rPr>
          <w:rFonts w:ascii="Arial Narrow" w:hAnsi="Arial Narrow"/>
        </w:rPr>
        <w:t>menu</w:t>
      </w:r>
      <w:proofErr w:type="gramEnd"/>
      <w:r>
        <w:rPr>
          <w:rFonts w:ascii="Arial Narrow" w:hAnsi="Arial Narrow"/>
        </w:rPr>
        <w:t xml:space="preserve">. Esta alteração esta presente nesta tela, na tela de manutenção de status da cota e na tela de cotas </w:t>
      </w:r>
      <w:proofErr w:type="gramStart"/>
      <w:r>
        <w:rPr>
          <w:rFonts w:ascii="Arial Narrow" w:hAnsi="Arial Narrow"/>
        </w:rPr>
        <w:t>inadimplentes</w:t>
      </w:r>
      <w:proofErr w:type="gramEnd"/>
    </w:p>
    <w:p w:rsidR="00CF0011" w:rsidRDefault="00CF0011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Utilizar Histórico: </w:t>
      </w:r>
      <w:r w:rsidR="001637B5">
        <w:rPr>
          <w:rFonts w:ascii="Arial Narrow" w:hAnsi="Arial Narrow"/>
        </w:rPr>
        <w:t>usuário sugere uma, duas ou três cotas como base e os percentuais respectivos de participação. Estes devem compor 100%. O sistema deverá fazer esta checagem e obrigar o usuário a compor os 100%. O usuário deverá informar</w:t>
      </w:r>
      <w:r>
        <w:rPr>
          <w:rFonts w:ascii="Arial Narrow" w:hAnsi="Arial Narrow"/>
        </w:rPr>
        <w:t xml:space="preserve"> o período </w:t>
      </w:r>
      <w:r w:rsidR="001259A9">
        <w:rPr>
          <w:rFonts w:ascii="Arial Narrow" w:hAnsi="Arial Narrow"/>
        </w:rPr>
        <w:t xml:space="preserve">em </w:t>
      </w:r>
      <w:r>
        <w:rPr>
          <w:rFonts w:ascii="Arial Narrow" w:hAnsi="Arial Narrow"/>
        </w:rPr>
        <w:t>que</w:t>
      </w:r>
      <w:r w:rsidR="001259A9">
        <w:rPr>
          <w:rFonts w:ascii="Arial Narrow" w:hAnsi="Arial Narrow"/>
        </w:rPr>
        <w:t xml:space="preserve"> este histórico será usado. A partir do final deste a cota assumirá o histórico dela mesma para a </w:t>
      </w:r>
      <w:proofErr w:type="spellStart"/>
      <w:r w:rsidR="001259A9">
        <w:rPr>
          <w:rFonts w:ascii="Arial Narrow" w:hAnsi="Arial Narrow"/>
        </w:rPr>
        <w:t>microdistribuição</w:t>
      </w:r>
      <w:proofErr w:type="spellEnd"/>
      <w:r>
        <w:rPr>
          <w:rFonts w:ascii="Arial Narrow" w:hAnsi="Arial Narrow"/>
        </w:rPr>
        <w:t>.</w:t>
      </w:r>
    </w:p>
    <w:p w:rsidR="00CF0011" w:rsidRDefault="00CF0011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Classificação: </w:t>
      </w:r>
      <w:r w:rsidR="001637B5">
        <w:rPr>
          <w:rFonts w:ascii="Arial Narrow" w:hAnsi="Arial Narrow"/>
        </w:rPr>
        <w:t xml:space="preserve">classifica a cota em termos de expectativa de faturamento e importância dentro do ranking do distribuidor. Como </w:t>
      </w:r>
      <w:proofErr w:type="gramStart"/>
      <w:r w:rsidR="001637B5">
        <w:rPr>
          <w:rFonts w:ascii="Arial Narrow" w:hAnsi="Arial Narrow"/>
        </w:rPr>
        <w:t>trata-se</w:t>
      </w:r>
      <w:proofErr w:type="gramEnd"/>
      <w:r w:rsidR="001637B5">
        <w:rPr>
          <w:rFonts w:ascii="Arial Narrow" w:hAnsi="Arial Narrow"/>
        </w:rPr>
        <w:t xml:space="preserve"> de expectativa, o sistema deverá, ao início de todo mês atualizar a classificação de cada cota segundo este parâmetro:</w:t>
      </w:r>
    </w:p>
    <w:p w:rsidR="001637B5" w:rsidRDefault="001637B5" w:rsidP="001637B5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AA – cotas que possuem mais que um </w:t>
      </w:r>
      <w:proofErr w:type="spellStart"/>
      <w:proofErr w:type="gramStart"/>
      <w:r>
        <w:rPr>
          <w:rFonts w:ascii="Arial Narrow" w:hAnsi="Arial Narrow"/>
        </w:rPr>
        <w:t>pdv</w:t>
      </w:r>
      <w:proofErr w:type="spellEnd"/>
      <w:proofErr w:type="gramEnd"/>
      <w:r>
        <w:rPr>
          <w:rFonts w:ascii="Arial Narrow" w:hAnsi="Arial Narrow"/>
        </w:rPr>
        <w:t xml:space="preserve"> cadastrados abaixo dela</w:t>
      </w:r>
    </w:p>
    <w:p w:rsidR="001637B5" w:rsidRDefault="001637B5" w:rsidP="001637B5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 – cotas que faturam </w:t>
      </w:r>
      <w:proofErr w:type="gramStart"/>
      <w:r>
        <w:rPr>
          <w:rFonts w:ascii="Arial Narrow" w:hAnsi="Arial Narrow"/>
        </w:rPr>
        <w:t>média mês</w:t>
      </w:r>
      <w:proofErr w:type="gramEnd"/>
      <w:r>
        <w:rPr>
          <w:rFonts w:ascii="Arial Narrow" w:hAnsi="Arial Narrow"/>
        </w:rPr>
        <w:t xml:space="preserve"> mais que R$ 3,5 mil reais;</w:t>
      </w:r>
    </w:p>
    <w:p w:rsidR="001637B5" w:rsidRDefault="001637B5" w:rsidP="001637B5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 – cotas que faturam</w:t>
      </w:r>
      <w:r w:rsidR="00E40E64">
        <w:rPr>
          <w:rFonts w:ascii="Arial Narrow" w:hAnsi="Arial Narrow"/>
        </w:rPr>
        <w:t xml:space="preserve"> entre R$ 1,5 e R$ 3,5 mil </w:t>
      </w:r>
      <w:proofErr w:type="gramStart"/>
      <w:r w:rsidR="00E40E64">
        <w:rPr>
          <w:rFonts w:ascii="Arial Narrow" w:hAnsi="Arial Narrow"/>
        </w:rPr>
        <w:t>reais mês</w:t>
      </w:r>
      <w:proofErr w:type="gramEnd"/>
      <w:r w:rsidR="00E40E64">
        <w:rPr>
          <w:rFonts w:ascii="Arial Narrow" w:hAnsi="Arial Narrow"/>
        </w:rPr>
        <w:t>;</w:t>
      </w:r>
    </w:p>
    <w:p w:rsidR="00E40E64" w:rsidRDefault="00E40E64" w:rsidP="001637B5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 cotas que faturam menos que </w:t>
      </w:r>
      <w:proofErr w:type="gramStart"/>
      <w:r>
        <w:rPr>
          <w:rFonts w:ascii="Arial Narrow" w:hAnsi="Arial Narrow"/>
        </w:rPr>
        <w:t>R$ 1,5 mil</w:t>
      </w:r>
      <w:proofErr w:type="gramEnd"/>
      <w:r>
        <w:rPr>
          <w:rFonts w:ascii="Arial Narrow" w:hAnsi="Arial Narrow"/>
        </w:rPr>
        <w:t xml:space="preserve"> mês (faturamento baseado no recolhimento dos produtos e venda em exemplares vezes o preço de capa).</w:t>
      </w:r>
    </w:p>
    <w:p w:rsidR="00CF0011" w:rsidRDefault="00CF0011" w:rsidP="004B2B2E">
      <w:pPr>
        <w:ind w:left="786"/>
        <w:rPr>
          <w:rFonts w:ascii="Arial Narrow" w:hAnsi="Arial Narrow"/>
        </w:rPr>
      </w:pPr>
    </w:p>
    <w:p w:rsidR="00431D7F" w:rsidRDefault="00946395">
      <w:pPr>
        <w:ind w:left="1146"/>
        <w:rPr>
          <w:rFonts w:ascii="Arial Narrow" w:hAnsi="Arial Narrow"/>
          <w:b/>
        </w:rPr>
      </w:pPr>
      <w:r w:rsidRPr="00946395">
        <w:rPr>
          <w:rFonts w:ascii="Arial Narrow" w:hAnsi="Arial Narrow"/>
          <w:b/>
        </w:rPr>
        <w:t>ABA DESCONTOS:</w:t>
      </w:r>
    </w:p>
    <w:p w:rsidR="00844C25" w:rsidRDefault="00844C25" w:rsidP="004B2B2E">
      <w:pPr>
        <w:rPr>
          <w:rFonts w:ascii="Arial Narrow" w:hAnsi="Arial Narrow"/>
        </w:rPr>
      </w:pPr>
    </w:p>
    <w:p w:rsidR="00CF0011" w:rsidRDefault="00CF0011" w:rsidP="004B2B2E">
      <w:pPr>
        <w:rPr>
          <w:rFonts w:ascii="Arial Narrow" w:hAnsi="Arial Narrow"/>
        </w:rPr>
      </w:pPr>
      <w:r>
        <w:rPr>
          <w:rFonts w:ascii="Arial Narrow" w:hAnsi="Arial Narrow"/>
        </w:rPr>
        <w:t>Combo para seleção de quais tipos de descontos serão praticados para aquela cota. Assim como o percentual de desconto deverá ser citado.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Tipos de Desconto: relação dos possíveis tipos de desconto que uma cota possa ter.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Desconto Cota: relação dos descontos definidos para uma cota.</w:t>
      </w:r>
    </w:p>
    <w:p w:rsidR="007733B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% Desc.: Percentual de desconto</w:t>
      </w:r>
      <w:r w:rsidR="00EC5F85">
        <w:rPr>
          <w:rFonts w:ascii="Arial Narrow" w:hAnsi="Arial Narrow"/>
        </w:rPr>
        <w:t xml:space="preserve"> geral</w:t>
      </w:r>
      <w:r>
        <w:rPr>
          <w:rFonts w:ascii="Arial Narrow" w:hAnsi="Arial Narrow"/>
        </w:rPr>
        <w:t xml:space="preserve"> da cota</w:t>
      </w:r>
    </w:p>
    <w:p w:rsidR="00415C32" w:rsidRDefault="007733B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Esta seleção é baseada na EMS (ainda não descrita) de cadastro de descontos de uma cota, definida pelo distribuidor</w:t>
      </w:r>
      <w:r w:rsidR="00415C32">
        <w:rPr>
          <w:rFonts w:ascii="Arial Narrow" w:hAnsi="Arial Narrow"/>
        </w:rPr>
        <w:t>.</w:t>
      </w:r>
    </w:p>
    <w:p w:rsidR="00CF0011" w:rsidRDefault="00CF0011" w:rsidP="004B2B2E">
      <w:pPr>
        <w:rPr>
          <w:rFonts w:ascii="Arial Narrow" w:hAnsi="Arial Narrow"/>
        </w:rPr>
      </w:pPr>
    </w:p>
    <w:p w:rsidR="00431D7F" w:rsidRDefault="00946395">
      <w:pPr>
        <w:ind w:left="1146"/>
        <w:rPr>
          <w:rFonts w:ascii="Arial Narrow" w:hAnsi="Arial Narrow"/>
          <w:b/>
        </w:rPr>
      </w:pPr>
      <w:proofErr w:type="gramStart"/>
      <w:r w:rsidRPr="00946395">
        <w:rPr>
          <w:rFonts w:ascii="Arial Narrow" w:hAnsi="Arial Narrow"/>
          <w:b/>
        </w:rPr>
        <w:t>ABA SÓCIOS</w:t>
      </w:r>
      <w:proofErr w:type="gramEnd"/>
      <w:r w:rsidRPr="00946395">
        <w:rPr>
          <w:rFonts w:ascii="Arial Narrow" w:hAnsi="Arial Narrow"/>
          <w:b/>
        </w:rPr>
        <w:t>:</w:t>
      </w:r>
    </w:p>
    <w:p w:rsidR="000F108D" w:rsidRDefault="000F108D" w:rsidP="00B056E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Sócios serão considerados como pessoa física no cadastro.</w:t>
      </w:r>
    </w:p>
    <w:p w:rsidR="00844C25" w:rsidRDefault="00415C32" w:rsidP="00B056E7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editáveis</w:t>
      </w:r>
      <w:proofErr w:type="gramEnd"/>
      <w:r>
        <w:rPr>
          <w:rFonts w:ascii="Arial Narrow" w:hAnsi="Arial Narrow"/>
        </w:rPr>
        <w:t>:</w:t>
      </w:r>
    </w:p>
    <w:p w:rsidR="00EE5116" w:rsidRDefault="00844C25" w:rsidP="004B2B2E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Nome: Nome do sócio</w:t>
      </w:r>
    </w:p>
    <w:p w:rsidR="00EE5116" w:rsidRDefault="00844C25" w:rsidP="004B2B2E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Cargo: Cargo do sócio</w:t>
      </w:r>
    </w:p>
    <w:p w:rsidR="00415C32" w:rsidRPr="00415C32" w:rsidRDefault="00844C25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Principal: </w:t>
      </w:r>
      <w:proofErr w:type="spellStart"/>
      <w:r>
        <w:rPr>
          <w:rFonts w:ascii="Arial Narrow" w:hAnsi="Arial Narrow"/>
        </w:rPr>
        <w:t>Checkbox</w:t>
      </w:r>
      <w:proofErr w:type="spellEnd"/>
      <w:proofErr w:type="gramStart"/>
      <w:r>
        <w:rPr>
          <w:rFonts w:ascii="Arial Narrow" w:hAnsi="Arial Narrow"/>
        </w:rPr>
        <w:t>, deve</w:t>
      </w:r>
      <w:proofErr w:type="gramEnd"/>
      <w:r>
        <w:rPr>
          <w:rFonts w:ascii="Arial Narrow" w:hAnsi="Arial Narrow"/>
        </w:rPr>
        <w:t xml:space="preserve"> ser sensibilizado caso o sócio seja o principal</w:t>
      </w:r>
    </w:p>
    <w:p w:rsidR="00EE5116" w:rsidRDefault="00EE5116" w:rsidP="004B2B2E">
      <w:pPr>
        <w:rPr>
          <w:rFonts w:ascii="Arial Narrow" w:hAnsi="Arial Narrow"/>
        </w:rPr>
      </w:pPr>
    </w:p>
    <w:p w:rsidR="00431D7F" w:rsidRDefault="00415C32">
      <w:pPr>
        <w:ind w:left="72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 w:rsidR="007121F2">
        <w:rPr>
          <w:rFonts w:ascii="Arial Narrow" w:hAnsi="Arial Narrow"/>
        </w:rPr>
        <w:t xml:space="preserve"> na pesquisa</w:t>
      </w:r>
      <w:r>
        <w:rPr>
          <w:rFonts w:ascii="Arial Narrow" w:hAnsi="Arial Narrow"/>
        </w:rPr>
        <w:t>: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Nome: Nome do sócio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Cargo: Cargo do sócio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Principal: </w:t>
      </w:r>
      <w:proofErr w:type="spellStart"/>
      <w:r>
        <w:rPr>
          <w:rFonts w:ascii="Arial Narrow" w:hAnsi="Arial Narrow"/>
        </w:rPr>
        <w:t>Checkbox</w:t>
      </w:r>
      <w:proofErr w:type="spellEnd"/>
      <w:proofErr w:type="gramStart"/>
      <w:r>
        <w:rPr>
          <w:rFonts w:ascii="Arial Narrow" w:hAnsi="Arial Narrow"/>
        </w:rPr>
        <w:t>, deve</w:t>
      </w:r>
      <w:proofErr w:type="gramEnd"/>
      <w:r>
        <w:rPr>
          <w:rFonts w:ascii="Arial Narrow" w:hAnsi="Arial Narrow"/>
        </w:rPr>
        <w:t xml:space="preserve"> ser sensibilizado caso o sócio seja o principal</w:t>
      </w:r>
    </w:p>
    <w:p w:rsidR="00AF530A" w:rsidRPr="00F04FE6" w:rsidRDefault="00AF530A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Ação: Altera ou exclui o item selecionado (para exclusão não deve haver registros com esse sócio relacionado)</w:t>
      </w:r>
    </w:p>
    <w:p w:rsidR="00415C32" w:rsidRDefault="00415C32" w:rsidP="00415C32">
      <w:pPr>
        <w:rPr>
          <w:rFonts w:ascii="Arial Narrow" w:hAnsi="Arial Narrow"/>
        </w:rPr>
      </w:pPr>
    </w:p>
    <w:p w:rsidR="00431D7F" w:rsidRDefault="00047970" w:rsidP="005F32CB">
      <w:pPr>
        <w:ind w:left="720" w:firstLine="426"/>
        <w:rPr>
          <w:rFonts w:ascii="Arial Narrow" w:hAnsi="Arial Narrow"/>
          <w:b/>
        </w:rPr>
      </w:pPr>
      <w:proofErr w:type="gramStart"/>
      <w:r w:rsidRPr="00946395">
        <w:rPr>
          <w:rFonts w:ascii="Arial Narrow" w:hAnsi="Arial Narrow"/>
          <w:b/>
        </w:rPr>
        <w:t xml:space="preserve">ABA </w:t>
      </w:r>
      <w:r>
        <w:rPr>
          <w:rFonts w:ascii="Arial Narrow" w:hAnsi="Arial Narrow"/>
          <w:b/>
        </w:rPr>
        <w:t>FORNECEDORES</w:t>
      </w:r>
      <w:proofErr w:type="gramEnd"/>
      <w:r>
        <w:rPr>
          <w:rFonts w:ascii="Arial Narrow" w:hAnsi="Arial Narrow"/>
          <w:b/>
        </w:rPr>
        <w:t>:</w:t>
      </w:r>
    </w:p>
    <w:p w:rsidR="00047970" w:rsidRDefault="00047970" w:rsidP="005F32CB">
      <w:pPr>
        <w:ind w:left="720" w:firstLine="426"/>
        <w:rPr>
          <w:rFonts w:ascii="Arial Narrow" w:hAnsi="Arial Narrow"/>
          <w:b/>
        </w:rPr>
      </w:pPr>
    </w:p>
    <w:p w:rsidR="00AF4175" w:rsidRDefault="007121F2" w:rsidP="00AF4175">
      <w:pPr>
        <w:rPr>
          <w:rFonts w:ascii="Arial Narrow" w:hAnsi="Arial Narrow"/>
        </w:rPr>
      </w:pPr>
      <w:r>
        <w:rPr>
          <w:rFonts w:ascii="Arial Narrow" w:hAnsi="Arial Narrow"/>
        </w:rPr>
        <w:tab/>
        <w:t>L</w:t>
      </w:r>
      <w:r w:rsidR="00AF4175">
        <w:rPr>
          <w:rFonts w:ascii="Arial Narrow" w:hAnsi="Arial Narrow"/>
        </w:rPr>
        <w:t>ista com opção de múltiplas escolhas de associação de fornecedores que uma cota cadastrada pode trabalhar</w:t>
      </w:r>
      <w:r w:rsidR="00395F15">
        <w:rPr>
          <w:rFonts w:ascii="Arial Narrow" w:hAnsi="Arial Narrow"/>
        </w:rPr>
        <w:t xml:space="preserve"> (essa lista será carregada conforme cadastro de fornecedores)</w:t>
      </w:r>
      <w:r w:rsidR="00AF4175">
        <w:rPr>
          <w:rFonts w:ascii="Arial Narrow" w:hAnsi="Arial Narrow"/>
        </w:rPr>
        <w:t>.</w:t>
      </w:r>
      <w:r w:rsidR="005D4056">
        <w:rPr>
          <w:rFonts w:ascii="Arial Narrow" w:hAnsi="Arial Narrow"/>
        </w:rPr>
        <w:t xml:space="preserve"> Os fornecedores não cadastrados para a cota implica em que a mesma não receberá os produtos </w:t>
      </w:r>
      <w:proofErr w:type="gramStart"/>
      <w:r w:rsidR="005D4056">
        <w:rPr>
          <w:rFonts w:ascii="Arial Narrow" w:hAnsi="Arial Narrow"/>
        </w:rPr>
        <w:t>do respectivos</w:t>
      </w:r>
      <w:proofErr w:type="gramEnd"/>
      <w:r w:rsidR="005D4056">
        <w:rPr>
          <w:rFonts w:ascii="Arial Narrow" w:hAnsi="Arial Narrow"/>
        </w:rPr>
        <w:t xml:space="preserve"> fornecedores – link com </w:t>
      </w:r>
      <w:proofErr w:type="spellStart"/>
      <w:r w:rsidR="005D4056">
        <w:rPr>
          <w:rFonts w:ascii="Arial Narrow" w:hAnsi="Arial Narrow"/>
        </w:rPr>
        <w:t>micro-distribuição</w:t>
      </w:r>
      <w:proofErr w:type="spellEnd"/>
    </w:p>
    <w:p w:rsidR="00047970" w:rsidRDefault="00047970" w:rsidP="005F32CB">
      <w:pPr>
        <w:ind w:left="720" w:firstLine="426"/>
        <w:rPr>
          <w:rFonts w:ascii="Arial Narrow" w:hAnsi="Arial Narrow"/>
          <w:b/>
        </w:rPr>
      </w:pPr>
    </w:p>
    <w:p w:rsidR="00047970" w:rsidRDefault="00047970">
      <w:pPr>
        <w:ind w:left="720"/>
        <w:rPr>
          <w:rFonts w:ascii="Arial Narrow" w:hAnsi="Arial Narrow"/>
        </w:rPr>
      </w:pPr>
    </w:p>
    <w:p w:rsidR="00844C25" w:rsidRDefault="00844C25" w:rsidP="00844C25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Botão “Incluir Novo”: </w:t>
      </w:r>
      <w:r w:rsidR="00AF530A">
        <w:rPr>
          <w:rFonts w:ascii="Arial Narrow" w:hAnsi="Arial Narrow"/>
        </w:rPr>
        <w:t>Grava e atualiza o grid</w:t>
      </w:r>
    </w:p>
    <w:p w:rsidR="00844C25" w:rsidRDefault="00844C25" w:rsidP="00B056E7">
      <w:pPr>
        <w:ind w:left="426"/>
        <w:rPr>
          <w:rFonts w:ascii="Arial Narrow" w:hAnsi="Arial Narrow"/>
        </w:rPr>
      </w:pPr>
    </w:p>
    <w:p w:rsidR="00B056E7" w:rsidRDefault="00B056E7" w:rsidP="00B056E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C8040E" w:rsidRDefault="00C8040E" w:rsidP="00B056E7">
      <w:pPr>
        <w:ind w:left="426"/>
        <w:rPr>
          <w:rFonts w:ascii="Arial Narrow" w:hAnsi="Arial Narrow"/>
        </w:rPr>
      </w:pPr>
    </w:p>
    <w:p w:rsidR="00844C25" w:rsidRDefault="00622407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Confirmar: Ação para efetivar o que foi digitado na </w:t>
      </w:r>
      <w:proofErr w:type="gramStart"/>
      <w:r>
        <w:rPr>
          <w:rFonts w:ascii="Arial Narrow" w:hAnsi="Arial Narrow"/>
        </w:rPr>
        <w:t>tela.</w:t>
      </w:r>
      <w:proofErr w:type="gramEnd"/>
      <w:r w:rsidR="00844C25">
        <w:rPr>
          <w:rFonts w:ascii="Arial Narrow" w:hAnsi="Arial Narrow"/>
        </w:rPr>
        <w:t>Cancelar: Ação para cancelar o que foi digitado</w:t>
      </w:r>
    </w:p>
    <w:p w:rsidR="00A94814" w:rsidRDefault="00A94814" w:rsidP="00A9481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CPF: Exibe formulário para cadastro de Cota – Pessoa </w:t>
      </w:r>
      <w:proofErr w:type="spellStart"/>
      <w:r>
        <w:rPr>
          <w:rFonts w:ascii="Arial Narrow" w:hAnsi="Arial Narrow"/>
        </w:rPr>
        <w:t>Fisica</w:t>
      </w:r>
      <w:proofErr w:type="spellEnd"/>
      <w:r>
        <w:rPr>
          <w:rFonts w:ascii="Arial Narrow" w:hAnsi="Arial Narrow"/>
        </w:rPr>
        <w:t xml:space="preserve"> (</w:t>
      </w:r>
      <w:r w:rsidRPr="00A94814">
        <w:rPr>
          <w:rFonts w:ascii="Arial Narrow" w:hAnsi="Arial Narrow"/>
        </w:rPr>
        <w:t xml:space="preserve">EMS 0167 - Cadastro de Cota - Pessoa </w:t>
      </w:r>
      <w:proofErr w:type="spellStart"/>
      <w:r w:rsidRPr="00A94814">
        <w:rPr>
          <w:rFonts w:ascii="Arial Narrow" w:hAnsi="Arial Narrow"/>
        </w:rPr>
        <w:t>Fisica</w:t>
      </w:r>
      <w:proofErr w:type="spellEnd"/>
      <w:r>
        <w:rPr>
          <w:rFonts w:ascii="Arial Narrow" w:hAnsi="Arial Narrow"/>
        </w:rPr>
        <w:t>)</w:t>
      </w:r>
    </w:p>
    <w:p w:rsidR="00A94814" w:rsidRDefault="00A94814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CNPJ: Exibe formulário para cadastro de Cota – Pessoa </w:t>
      </w:r>
      <w:proofErr w:type="spellStart"/>
      <w:r>
        <w:rPr>
          <w:rFonts w:ascii="Arial Narrow" w:hAnsi="Arial Narrow"/>
        </w:rPr>
        <w:t>juridica</w:t>
      </w:r>
      <w:proofErr w:type="spellEnd"/>
    </w:p>
    <w:p w:rsidR="00622407" w:rsidRPr="00844C25" w:rsidRDefault="00622407" w:rsidP="00844C25">
      <w:pPr>
        <w:ind w:left="1146"/>
        <w:rPr>
          <w:rFonts w:ascii="Arial Narrow" w:hAnsi="Arial Narrow"/>
        </w:rPr>
      </w:pPr>
    </w:p>
    <w:p w:rsidR="006F0BF1" w:rsidRDefault="006F0BF1">
      <w:pPr>
        <w:rPr>
          <w:rFonts w:ascii="Arial Narrow" w:hAnsi="Arial Narrow"/>
        </w:rPr>
      </w:pPr>
    </w:p>
    <w:p w:rsidR="00A94814" w:rsidRDefault="00A9481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Consulta de Cota – Pessoa </w:t>
      </w:r>
      <w:proofErr w:type="spellStart"/>
      <w:r>
        <w:rPr>
          <w:rFonts w:ascii="Arial Narrow" w:hAnsi="Arial Narrow"/>
        </w:rPr>
        <w:t>Juridica</w:t>
      </w:r>
      <w:proofErr w:type="spellEnd"/>
    </w:p>
    <w:p w:rsidR="00A94814" w:rsidRDefault="005F32CB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0E65868" wp14:editId="6FDA454D">
            <wp:extent cx="6120130" cy="35426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814" w:rsidRDefault="00A94814">
      <w:pPr>
        <w:rPr>
          <w:rFonts w:ascii="Arial Narrow" w:hAnsi="Arial Narrow"/>
        </w:rPr>
      </w:pPr>
    </w:p>
    <w:p w:rsidR="00A94814" w:rsidRDefault="00A94814">
      <w:pPr>
        <w:rPr>
          <w:rFonts w:ascii="Arial Narrow" w:hAnsi="Arial Narrow"/>
        </w:rPr>
      </w:pPr>
    </w:p>
    <w:p w:rsidR="00B056E7" w:rsidRDefault="00B056E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</w:t>
      </w:r>
      <w:r w:rsidR="000B7241">
        <w:rPr>
          <w:rFonts w:ascii="Arial Narrow" w:hAnsi="Arial Narrow"/>
        </w:rPr>
        <w:t>Cota</w:t>
      </w:r>
      <w:r>
        <w:rPr>
          <w:rFonts w:ascii="Arial Narrow" w:hAnsi="Arial Narrow"/>
        </w:rPr>
        <w:t xml:space="preserve"> – Pessoa Jurídica</w:t>
      </w:r>
    </w:p>
    <w:p w:rsidR="000B7241" w:rsidRDefault="000B7241">
      <w:pPr>
        <w:rPr>
          <w:rFonts w:ascii="Arial Narrow" w:hAnsi="Arial Narrow"/>
        </w:rPr>
      </w:pPr>
    </w:p>
    <w:p w:rsidR="000B7241" w:rsidRDefault="000B7241">
      <w:pPr>
        <w:rPr>
          <w:rFonts w:ascii="Arial Narrow" w:hAnsi="Arial Narrow"/>
        </w:rPr>
      </w:pPr>
    </w:p>
    <w:p w:rsidR="00C36B00" w:rsidRDefault="0040578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6320" cy="36836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F15" w:rsidRDefault="00395F15">
      <w:pPr>
        <w:rPr>
          <w:rFonts w:ascii="Arial Narrow" w:hAnsi="Arial Narrow"/>
        </w:rPr>
      </w:pPr>
    </w:p>
    <w:p w:rsidR="00395F15" w:rsidRDefault="00395F15">
      <w:pPr>
        <w:rPr>
          <w:rFonts w:ascii="Arial Narrow" w:hAnsi="Arial Narrow"/>
        </w:rPr>
      </w:pPr>
    </w:p>
    <w:p w:rsidR="00395F15" w:rsidRDefault="00395F15">
      <w:pPr>
        <w:rPr>
          <w:rFonts w:ascii="Arial Narrow" w:hAnsi="Arial Narrow"/>
        </w:rPr>
      </w:pPr>
      <w:r>
        <w:rPr>
          <w:rFonts w:ascii="Arial Narrow" w:hAnsi="Arial Narrow"/>
        </w:rPr>
        <w:t>Cadastro de cota pessoa jurídica - Descontos</w:t>
      </w:r>
    </w:p>
    <w:p w:rsidR="00395F15" w:rsidRDefault="00395F1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6320" cy="3787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F15" w:rsidRDefault="00395F15">
      <w:pPr>
        <w:rPr>
          <w:rFonts w:ascii="Arial Narrow" w:hAnsi="Arial Narrow"/>
        </w:rPr>
      </w:pPr>
    </w:p>
    <w:p w:rsidR="00395F15" w:rsidRDefault="00395F1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cota jurídica - </w:t>
      </w:r>
      <w:proofErr w:type="spellStart"/>
      <w:r>
        <w:rPr>
          <w:rFonts w:ascii="Arial Narrow" w:hAnsi="Arial Narrow"/>
        </w:rPr>
        <w:t>Socios</w:t>
      </w:r>
      <w:proofErr w:type="spellEnd"/>
    </w:p>
    <w:p w:rsidR="00395F15" w:rsidRDefault="00395F1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4575" cy="36918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395F15" w:rsidRDefault="00395F15" w:rsidP="0010198B">
      <w:pPr>
        <w:ind w:left="426"/>
        <w:rPr>
          <w:rFonts w:ascii="Arial Narrow" w:hAnsi="Arial Narrow"/>
        </w:rPr>
      </w:pPr>
    </w:p>
    <w:p w:rsidR="00395F15" w:rsidRDefault="00395F15" w:rsidP="00395F15">
      <w:pPr>
        <w:rPr>
          <w:rFonts w:ascii="Arial Narrow" w:hAnsi="Arial Narrow"/>
        </w:rPr>
      </w:pPr>
      <w:r>
        <w:rPr>
          <w:rFonts w:ascii="Arial Narrow" w:hAnsi="Arial Narrow"/>
        </w:rPr>
        <w:t>Cadastro de cota pessoa jurídica – Fornecedores</w:t>
      </w:r>
    </w:p>
    <w:p w:rsidR="00395F15" w:rsidRDefault="00395F15" w:rsidP="00395F15">
      <w:pPr>
        <w:rPr>
          <w:rFonts w:ascii="Arial Narrow" w:hAnsi="Arial Narrow"/>
        </w:rPr>
      </w:pPr>
    </w:p>
    <w:p w:rsidR="00395F15" w:rsidRDefault="00395F15" w:rsidP="00395F1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6320" cy="3666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4"/>
      <w:footerReference w:type="default" r:id="rId15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699" w:rsidRDefault="00404699">
      <w:r>
        <w:separator/>
      </w:r>
    </w:p>
  </w:endnote>
  <w:endnote w:type="continuationSeparator" w:id="0">
    <w:p w:rsidR="00404699" w:rsidRDefault="00404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B8A" w:rsidRDefault="00997B8A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946395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946395">
      <w:rPr>
        <w:rStyle w:val="Nmerodepgina"/>
        <w:rFonts w:ascii="Arial" w:hAnsi="Arial"/>
        <w:snapToGrid w:val="0"/>
      </w:rPr>
      <w:fldChar w:fldCharType="separate"/>
    </w:r>
    <w:r w:rsidR="00F77E87">
      <w:rPr>
        <w:rStyle w:val="Nmerodepgina"/>
        <w:rFonts w:ascii="Arial" w:hAnsi="Arial"/>
        <w:noProof/>
        <w:snapToGrid w:val="0"/>
      </w:rPr>
      <w:t>2</w:t>
    </w:r>
    <w:r w:rsidR="00946395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946395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946395">
      <w:rPr>
        <w:rStyle w:val="Nmerodepgina"/>
        <w:rFonts w:ascii="Arial" w:hAnsi="Arial"/>
        <w:snapToGrid w:val="0"/>
      </w:rPr>
      <w:fldChar w:fldCharType="separate"/>
    </w:r>
    <w:r w:rsidR="00F77E87">
      <w:rPr>
        <w:rStyle w:val="Nmerodepgina"/>
        <w:rFonts w:ascii="Arial" w:hAnsi="Arial"/>
        <w:noProof/>
        <w:snapToGrid w:val="0"/>
      </w:rPr>
      <w:t>11</w:t>
    </w:r>
    <w:r w:rsidR="00946395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699" w:rsidRDefault="00404699">
      <w:r>
        <w:separator/>
      </w:r>
    </w:p>
  </w:footnote>
  <w:footnote w:type="continuationSeparator" w:id="0">
    <w:p w:rsidR="00404699" w:rsidRDefault="00404699">
      <w:r>
        <w:continuationSeparator/>
      </w:r>
    </w:p>
  </w:footnote>
  <w:footnote w:id="1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97B8A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97B8A">
      <w:trPr>
        <w:cantSplit/>
        <w:trHeight w:val="337"/>
        <w:jc w:val="center"/>
      </w:trPr>
      <w:tc>
        <w:tcPr>
          <w:tcW w:w="2089" w:type="dxa"/>
          <w:vMerge/>
        </w:tcPr>
        <w:p w:rsidR="00997B8A" w:rsidRDefault="00997B8A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97B8A" w:rsidRDefault="00997B8A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97B8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97B8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97B8A" w:rsidRDefault="00997B8A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97B8A" w:rsidRDefault="00997B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62733D9"/>
    <w:multiLevelType w:val="hybridMultilevel"/>
    <w:tmpl w:val="593CE4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3F2A5C"/>
    <w:multiLevelType w:val="hybridMultilevel"/>
    <w:tmpl w:val="7848D82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C677648"/>
    <w:multiLevelType w:val="hybridMultilevel"/>
    <w:tmpl w:val="DD523A1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982302A"/>
    <w:multiLevelType w:val="hybridMultilevel"/>
    <w:tmpl w:val="F78EC6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0"/>
  </w:num>
  <w:num w:numId="5">
    <w:abstractNumId w:val="11"/>
  </w:num>
  <w:num w:numId="6">
    <w:abstractNumId w:val="26"/>
  </w:num>
  <w:num w:numId="7">
    <w:abstractNumId w:val="8"/>
  </w:num>
  <w:num w:numId="8">
    <w:abstractNumId w:val="19"/>
  </w:num>
  <w:num w:numId="9">
    <w:abstractNumId w:val="15"/>
  </w:num>
  <w:num w:numId="10">
    <w:abstractNumId w:val="12"/>
  </w:num>
  <w:num w:numId="11">
    <w:abstractNumId w:val="22"/>
  </w:num>
  <w:num w:numId="12">
    <w:abstractNumId w:val="21"/>
  </w:num>
  <w:num w:numId="13">
    <w:abstractNumId w:val="5"/>
  </w:num>
  <w:num w:numId="14">
    <w:abstractNumId w:val="3"/>
  </w:num>
  <w:num w:numId="15">
    <w:abstractNumId w:val="27"/>
  </w:num>
  <w:num w:numId="16">
    <w:abstractNumId w:val="9"/>
  </w:num>
  <w:num w:numId="17">
    <w:abstractNumId w:val="17"/>
  </w:num>
  <w:num w:numId="18">
    <w:abstractNumId w:val="1"/>
  </w:num>
  <w:num w:numId="19">
    <w:abstractNumId w:val="7"/>
  </w:num>
  <w:num w:numId="20">
    <w:abstractNumId w:val="23"/>
  </w:num>
  <w:num w:numId="21">
    <w:abstractNumId w:val="25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18"/>
  </w:num>
  <w:num w:numId="27">
    <w:abstractNumId w:val="24"/>
  </w:num>
  <w:num w:numId="28">
    <w:abstractNumId w:val="16"/>
  </w:num>
  <w:num w:numId="29">
    <w:abstractNumId w:val="2"/>
  </w:num>
  <w:num w:numId="30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15B3"/>
    <w:rsid w:val="00002D60"/>
    <w:rsid w:val="00005CD4"/>
    <w:rsid w:val="0000716A"/>
    <w:rsid w:val="000111F6"/>
    <w:rsid w:val="000119B3"/>
    <w:rsid w:val="00011A3A"/>
    <w:rsid w:val="0002068B"/>
    <w:rsid w:val="000226F9"/>
    <w:rsid w:val="00025789"/>
    <w:rsid w:val="00026F37"/>
    <w:rsid w:val="000339EB"/>
    <w:rsid w:val="00033B45"/>
    <w:rsid w:val="00034CB0"/>
    <w:rsid w:val="000408DB"/>
    <w:rsid w:val="000425DB"/>
    <w:rsid w:val="00043B76"/>
    <w:rsid w:val="00047970"/>
    <w:rsid w:val="0005102B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241"/>
    <w:rsid w:val="000B74F7"/>
    <w:rsid w:val="000C1D0F"/>
    <w:rsid w:val="000C6D8D"/>
    <w:rsid w:val="000D29E9"/>
    <w:rsid w:val="000D7733"/>
    <w:rsid w:val="000E265B"/>
    <w:rsid w:val="000E3473"/>
    <w:rsid w:val="000E3990"/>
    <w:rsid w:val="000E4113"/>
    <w:rsid w:val="000E5668"/>
    <w:rsid w:val="000E61E4"/>
    <w:rsid w:val="000E6CEA"/>
    <w:rsid w:val="000F0195"/>
    <w:rsid w:val="000F01B0"/>
    <w:rsid w:val="000F108D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259A9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37B5"/>
    <w:rsid w:val="0016673B"/>
    <w:rsid w:val="00170678"/>
    <w:rsid w:val="00176665"/>
    <w:rsid w:val="00176B48"/>
    <w:rsid w:val="001776B5"/>
    <w:rsid w:val="0018054E"/>
    <w:rsid w:val="001808D1"/>
    <w:rsid w:val="0018172E"/>
    <w:rsid w:val="001826EF"/>
    <w:rsid w:val="00186729"/>
    <w:rsid w:val="0018798B"/>
    <w:rsid w:val="0019052C"/>
    <w:rsid w:val="00190B56"/>
    <w:rsid w:val="0019415F"/>
    <w:rsid w:val="00195723"/>
    <w:rsid w:val="001B0F16"/>
    <w:rsid w:val="001B39D7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E4241"/>
    <w:rsid w:val="001E5B29"/>
    <w:rsid w:val="001F1D50"/>
    <w:rsid w:val="001F34B9"/>
    <w:rsid w:val="001F3529"/>
    <w:rsid w:val="001F36C6"/>
    <w:rsid w:val="001F4ADC"/>
    <w:rsid w:val="001F53B7"/>
    <w:rsid w:val="00210BB8"/>
    <w:rsid w:val="002117FD"/>
    <w:rsid w:val="002128F9"/>
    <w:rsid w:val="00215804"/>
    <w:rsid w:val="00216BD7"/>
    <w:rsid w:val="00220386"/>
    <w:rsid w:val="0022538C"/>
    <w:rsid w:val="00227E41"/>
    <w:rsid w:val="00232E19"/>
    <w:rsid w:val="0023440C"/>
    <w:rsid w:val="002369D3"/>
    <w:rsid w:val="0023793F"/>
    <w:rsid w:val="002420A0"/>
    <w:rsid w:val="00242FDD"/>
    <w:rsid w:val="00244645"/>
    <w:rsid w:val="00245221"/>
    <w:rsid w:val="00254241"/>
    <w:rsid w:val="002552D5"/>
    <w:rsid w:val="00255301"/>
    <w:rsid w:val="002609F8"/>
    <w:rsid w:val="002619F6"/>
    <w:rsid w:val="00263DF6"/>
    <w:rsid w:val="0026630A"/>
    <w:rsid w:val="0026759F"/>
    <w:rsid w:val="00270B92"/>
    <w:rsid w:val="00271A13"/>
    <w:rsid w:val="00271B85"/>
    <w:rsid w:val="00271FB7"/>
    <w:rsid w:val="002743D3"/>
    <w:rsid w:val="00281B87"/>
    <w:rsid w:val="00282A7A"/>
    <w:rsid w:val="002867D4"/>
    <w:rsid w:val="00290D93"/>
    <w:rsid w:val="00292376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4C75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652"/>
    <w:rsid w:val="00321262"/>
    <w:rsid w:val="00321A0E"/>
    <w:rsid w:val="00323992"/>
    <w:rsid w:val="00324DF4"/>
    <w:rsid w:val="0032615C"/>
    <w:rsid w:val="0032791B"/>
    <w:rsid w:val="00343A0B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31A9"/>
    <w:rsid w:val="00394D33"/>
    <w:rsid w:val="00395F0A"/>
    <w:rsid w:val="00395F15"/>
    <w:rsid w:val="003976C3"/>
    <w:rsid w:val="003A031B"/>
    <w:rsid w:val="003A1765"/>
    <w:rsid w:val="003A29F1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E7013"/>
    <w:rsid w:val="003F3769"/>
    <w:rsid w:val="003F4CD3"/>
    <w:rsid w:val="003F51EA"/>
    <w:rsid w:val="00404699"/>
    <w:rsid w:val="00405781"/>
    <w:rsid w:val="00406C5E"/>
    <w:rsid w:val="0040743C"/>
    <w:rsid w:val="00407BCF"/>
    <w:rsid w:val="00407D87"/>
    <w:rsid w:val="0041262B"/>
    <w:rsid w:val="004150D4"/>
    <w:rsid w:val="00415C32"/>
    <w:rsid w:val="00415F64"/>
    <w:rsid w:val="00425CF6"/>
    <w:rsid w:val="00431D7F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261D"/>
    <w:rsid w:val="004748E1"/>
    <w:rsid w:val="00475930"/>
    <w:rsid w:val="00481037"/>
    <w:rsid w:val="0048184D"/>
    <w:rsid w:val="004848D8"/>
    <w:rsid w:val="00485E88"/>
    <w:rsid w:val="004971E6"/>
    <w:rsid w:val="0049781C"/>
    <w:rsid w:val="00497D23"/>
    <w:rsid w:val="004A0DF3"/>
    <w:rsid w:val="004A5B23"/>
    <w:rsid w:val="004B2235"/>
    <w:rsid w:val="004B2B2E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73A2"/>
    <w:rsid w:val="004F7A14"/>
    <w:rsid w:val="00504061"/>
    <w:rsid w:val="0050515B"/>
    <w:rsid w:val="00505701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7E8"/>
    <w:rsid w:val="00566DA7"/>
    <w:rsid w:val="005728F6"/>
    <w:rsid w:val="00580FAD"/>
    <w:rsid w:val="00585443"/>
    <w:rsid w:val="00586977"/>
    <w:rsid w:val="00586B6F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04D1"/>
    <w:rsid w:val="005C23C6"/>
    <w:rsid w:val="005C2ABC"/>
    <w:rsid w:val="005C53BE"/>
    <w:rsid w:val="005D18EF"/>
    <w:rsid w:val="005D4056"/>
    <w:rsid w:val="005E211D"/>
    <w:rsid w:val="005E2F8C"/>
    <w:rsid w:val="005E57D7"/>
    <w:rsid w:val="005E629A"/>
    <w:rsid w:val="005F32CB"/>
    <w:rsid w:val="005F67B2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170C8"/>
    <w:rsid w:val="00622407"/>
    <w:rsid w:val="00622494"/>
    <w:rsid w:val="00640538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2DCC"/>
    <w:rsid w:val="006B4D0C"/>
    <w:rsid w:val="006B5723"/>
    <w:rsid w:val="006C1E49"/>
    <w:rsid w:val="006C43F7"/>
    <w:rsid w:val="006D10D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4D9"/>
    <w:rsid w:val="00710567"/>
    <w:rsid w:val="00711B32"/>
    <w:rsid w:val="0071218D"/>
    <w:rsid w:val="007121F2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468F"/>
    <w:rsid w:val="00744E9F"/>
    <w:rsid w:val="007472E9"/>
    <w:rsid w:val="00752424"/>
    <w:rsid w:val="007565D7"/>
    <w:rsid w:val="0076025F"/>
    <w:rsid w:val="00762A6E"/>
    <w:rsid w:val="0076369B"/>
    <w:rsid w:val="00763BF1"/>
    <w:rsid w:val="007666D5"/>
    <w:rsid w:val="00771BEA"/>
    <w:rsid w:val="00772978"/>
    <w:rsid w:val="007733B2"/>
    <w:rsid w:val="0077376A"/>
    <w:rsid w:val="00776469"/>
    <w:rsid w:val="00776B00"/>
    <w:rsid w:val="00792AF6"/>
    <w:rsid w:val="00793B84"/>
    <w:rsid w:val="00793D6C"/>
    <w:rsid w:val="007950EE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6D8"/>
    <w:rsid w:val="00832F35"/>
    <w:rsid w:val="00841058"/>
    <w:rsid w:val="00841321"/>
    <w:rsid w:val="00844C25"/>
    <w:rsid w:val="00847647"/>
    <w:rsid w:val="00851D1E"/>
    <w:rsid w:val="0085226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3FC1"/>
    <w:rsid w:val="008D53D2"/>
    <w:rsid w:val="008D5D89"/>
    <w:rsid w:val="008D7370"/>
    <w:rsid w:val="008E04FA"/>
    <w:rsid w:val="008E206E"/>
    <w:rsid w:val="008E23BA"/>
    <w:rsid w:val="008E31C4"/>
    <w:rsid w:val="008E3F21"/>
    <w:rsid w:val="008E6D14"/>
    <w:rsid w:val="008E6D40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98B"/>
    <w:rsid w:val="00915B58"/>
    <w:rsid w:val="0092036A"/>
    <w:rsid w:val="009207B5"/>
    <w:rsid w:val="00927DE3"/>
    <w:rsid w:val="00933E88"/>
    <w:rsid w:val="00935C2B"/>
    <w:rsid w:val="00936174"/>
    <w:rsid w:val="0094354E"/>
    <w:rsid w:val="00946395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243D"/>
    <w:rsid w:val="00974529"/>
    <w:rsid w:val="00976443"/>
    <w:rsid w:val="00977667"/>
    <w:rsid w:val="00977A2B"/>
    <w:rsid w:val="009821BA"/>
    <w:rsid w:val="009844E0"/>
    <w:rsid w:val="00985A93"/>
    <w:rsid w:val="00987E43"/>
    <w:rsid w:val="00990122"/>
    <w:rsid w:val="00991CB1"/>
    <w:rsid w:val="0099463C"/>
    <w:rsid w:val="00994D77"/>
    <w:rsid w:val="00996E98"/>
    <w:rsid w:val="00997B8A"/>
    <w:rsid w:val="009B02FE"/>
    <w:rsid w:val="009C0CFF"/>
    <w:rsid w:val="009C2CEB"/>
    <w:rsid w:val="009D0684"/>
    <w:rsid w:val="009D6BA7"/>
    <w:rsid w:val="009F0DAE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86BC0"/>
    <w:rsid w:val="00A91F99"/>
    <w:rsid w:val="00A941BE"/>
    <w:rsid w:val="00A9451A"/>
    <w:rsid w:val="00A94814"/>
    <w:rsid w:val="00AA0230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4E6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2A86"/>
    <w:rsid w:val="00AF4003"/>
    <w:rsid w:val="00AF4175"/>
    <w:rsid w:val="00AF530A"/>
    <w:rsid w:val="00AF6532"/>
    <w:rsid w:val="00AF6E5E"/>
    <w:rsid w:val="00AF7638"/>
    <w:rsid w:val="00AF7F8F"/>
    <w:rsid w:val="00B027CB"/>
    <w:rsid w:val="00B02BE8"/>
    <w:rsid w:val="00B056E7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11"/>
    <w:rsid w:val="00B718ED"/>
    <w:rsid w:val="00B749AE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61F3"/>
    <w:rsid w:val="00BA6CC9"/>
    <w:rsid w:val="00BA6DDF"/>
    <w:rsid w:val="00BA6F4D"/>
    <w:rsid w:val="00BB189E"/>
    <w:rsid w:val="00BB2081"/>
    <w:rsid w:val="00BB4FC7"/>
    <w:rsid w:val="00BB74D3"/>
    <w:rsid w:val="00BC0F55"/>
    <w:rsid w:val="00BD06A1"/>
    <w:rsid w:val="00BD11A1"/>
    <w:rsid w:val="00BD16C4"/>
    <w:rsid w:val="00BD1DF1"/>
    <w:rsid w:val="00BD4414"/>
    <w:rsid w:val="00BD4E05"/>
    <w:rsid w:val="00BE0790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174"/>
    <w:rsid w:val="00C3621F"/>
    <w:rsid w:val="00C362C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66C49"/>
    <w:rsid w:val="00C75E39"/>
    <w:rsid w:val="00C8040E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1B89"/>
    <w:rsid w:val="00CB36EC"/>
    <w:rsid w:val="00CB5910"/>
    <w:rsid w:val="00CB7054"/>
    <w:rsid w:val="00CB7DB2"/>
    <w:rsid w:val="00CC0566"/>
    <w:rsid w:val="00CC072F"/>
    <w:rsid w:val="00CC186B"/>
    <w:rsid w:val="00CC356D"/>
    <w:rsid w:val="00CC628B"/>
    <w:rsid w:val="00CE2EDC"/>
    <w:rsid w:val="00CF0011"/>
    <w:rsid w:val="00CF2AC9"/>
    <w:rsid w:val="00CF360A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32C0"/>
    <w:rsid w:val="00D340EF"/>
    <w:rsid w:val="00D356E7"/>
    <w:rsid w:val="00D357CD"/>
    <w:rsid w:val="00D401AD"/>
    <w:rsid w:val="00D40FF6"/>
    <w:rsid w:val="00D43507"/>
    <w:rsid w:val="00D43A3D"/>
    <w:rsid w:val="00D453FF"/>
    <w:rsid w:val="00D45EB1"/>
    <w:rsid w:val="00D515AB"/>
    <w:rsid w:val="00D51B34"/>
    <w:rsid w:val="00D51B69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81D89"/>
    <w:rsid w:val="00D82DF3"/>
    <w:rsid w:val="00D83796"/>
    <w:rsid w:val="00D86DCA"/>
    <w:rsid w:val="00D874A6"/>
    <w:rsid w:val="00D9006C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28D8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29D0"/>
    <w:rsid w:val="00E0408D"/>
    <w:rsid w:val="00E060E1"/>
    <w:rsid w:val="00E065C8"/>
    <w:rsid w:val="00E174D1"/>
    <w:rsid w:val="00E1791F"/>
    <w:rsid w:val="00E2008D"/>
    <w:rsid w:val="00E2543B"/>
    <w:rsid w:val="00E2592F"/>
    <w:rsid w:val="00E2614B"/>
    <w:rsid w:val="00E3022E"/>
    <w:rsid w:val="00E31B86"/>
    <w:rsid w:val="00E3378F"/>
    <w:rsid w:val="00E34CC4"/>
    <w:rsid w:val="00E36D54"/>
    <w:rsid w:val="00E405B7"/>
    <w:rsid w:val="00E40E64"/>
    <w:rsid w:val="00E41F2B"/>
    <w:rsid w:val="00E44549"/>
    <w:rsid w:val="00E4726F"/>
    <w:rsid w:val="00E50C04"/>
    <w:rsid w:val="00E51217"/>
    <w:rsid w:val="00E62254"/>
    <w:rsid w:val="00E635A2"/>
    <w:rsid w:val="00E64A9B"/>
    <w:rsid w:val="00E67B8D"/>
    <w:rsid w:val="00E751F2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5F85"/>
    <w:rsid w:val="00EC6D24"/>
    <w:rsid w:val="00ED1B21"/>
    <w:rsid w:val="00ED33D7"/>
    <w:rsid w:val="00ED439D"/>
    <w:rsid w:val="00ED5B4E"/>
    <w:rsid w:val="00ED6266"/>
    <w:rsid w:val="00EE251C"/>
    <w:rsid w:val="00EE2744"/>
    <w:rsid w:val="00EE364D"/>
    <w:rsid w:val="00EE5116"/>
    <w:rsid w:val="00EE6A4E"/>
    <w:rsid w:val="00EE75E2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5849"/>
    <w:rsid w:val="00F379EA"/>
    <w:rsid w:val="00F41E73"/>
    <w:rsid w:val="00F44199"/>
    <w:rsid w:val="00F44663"/>
    <w:rsid w:val="00F53CDA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77E87"/>
    <w:rsid w:val="00F8004C"/>
    <w:rsid w:val="00F82747"/>
    <w:rsid w:val="00F83A04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4DC1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BE079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BE079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BE0790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BE0790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BE079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BE0790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BE0790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BE0790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BE0790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BE0790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BE0790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BE0790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BE0790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BE0790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BE0790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BE0790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BE0790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BE0790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BE0790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4C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4C25"/>
    <w:rPr>
      <w:rFonts w:cs="Times New Roman"/>
      <w:b/>
      <w:bCs/>
      <w:sz w:val="20"/>
      <w:szCs w:val="20"/>
    </w:rPr>
  </w:style>
  <w:style w:type="paragraph" w:styleId="Reviso">
    <w:name w:val="Revision"/>
    <w:hidden/>
    <w:uiPriority w:val="99"/>
    <w:semiHidden/>
    <w:rsid w:val="00CE2E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E46B6-CCB4-496C-A970-300CFA374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847</TotalTime>
  <Pages>11</Pages>
  <Words>1559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9960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33</cp:revision>
  <cp:lastPrinted>2009-11-19T20:24:00Z</cp:lastPrinted>
  <dcterms:created xsi:type="dcterms:W3CDTF">2012-01-17T15:36:00Z</dcterms:created>
  <dcterms:modified xsi:type="dcterms:W3CDTF">2012-04-17T19:59:00Z</dcterms:modified>
</cp:coreProperties>
</file>