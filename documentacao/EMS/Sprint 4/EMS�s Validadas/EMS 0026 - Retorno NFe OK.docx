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673F3" w14:textId="77777777" w:rsidR="00F92E79" w:rsidRPr="00875148" w:rsidRDefault="00F92E79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14:paraId="5F8B10E2" w14:textId="77777777" w:rsidR="00F92E79" w:rsidRPr="00875148" w:rsidRDefault="00F92E79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14:paraId="7513A59C" w14:textId="77777777" w:rsidR="00F92E79" w:rsidRPr="00875148" w:rsidRDefault="00F92E79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0026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87682">
        <w:rPr>
          <w:rFonts w:ascii="Arial Narrow" w:hAnsi="Arial Narrow"/>
          <w:b/>
          <w:sz w:val="36"/>
          <w:szCs w:val="36"/>
        </w:rPr>
        <w:t xml:space="preserve">Tratamento arquivo retorno </w:t>
      </w:r>
      <w:proofErr w:type="spellStart"/>
      <w:r w:rsidR="00587682">
        <w:rPr>
          <w:rFonts w:ascii="Arial Narrow" w:hAnsi="Arial Narrow"/>
          <w:b/>
          <w:sz w:val="36"/>
          <w:szCs w:val="36"/>
        </w:rPr>
        <w:t>NF</w:t>
      </w:r>
      <w:r>
        <w:rPr>
          <w:rFonts w:ascii="Arial Narrow" w:hAnsi="Arial Narrow"/>
          <w:b/>
          <w:sz w:val="36"/>
          <w:szCs w:val="36"/>
        </w:rPr>
        <w:t>e</w:t>
      </w:r>
      <w:proofErr w:type="spellEnd"/>
      <w:r w:rsidRPr="00875148">
        <w:rPr>
          <w:rFonts w:ascii="Arial Narrow" w:hAnsi="Arial Narrow"/>
          <w:b/>
          <w:sz w:val="40"/>
        </w:rPr>
        <w:t>&gt;</w:t>
      </w:r>
    </w:p>
    <w:p w14:paraId="0DC54703" w14:textId="77777777"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644202F2" w14:textId="77777777"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5377FB58" w14:textId="77777777"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3CF23B5B" w14:textId="77777777"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33DBEA7A" w14:textId="77777777"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6BF0AB0" w14:textId="77777777"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3A09B68A" w14:textId="77777777"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1AC933E" w14:textId="77777777"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74997375" w14:textId="77777777"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3DEF49B6" w14:textId="77777777"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FEBAED9" w14:textId="77777777"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F9F8B9B" w14:textId="77777777"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6BB8BCF" w14:textId="77777777" w:rsidR="00F92E79" w:rsidRPr="00875148" w:rsidRDefault="00F92E79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14:paraId="33EF3727" w14:textId="77777777" w:rsidR="00F92E79" w:rsidRPr="00875148" w:rsidRDefault="00F92E79">
      <w:pPr>
        <w:jc w:val="center"/>
        <w:rPr>
          <w:rFonts w:ascii="Arial Narrow" w:hAnsi="Arial Narrow"/>
          <w:b/>
          <w:sz w:val="48"/>
        </w:rPr>
      </w:pPr>
    </w:p>
    <w:p w14:paraId="7B239A6C" w14:textId="77777777" w:rsidR="00F92E79" w:rsidRPr="00875148" w:rsidRDefault="00F92E79">
      <w:pPr>
        <w:pStyle w:val="Header"/>
        <w:rPr>
          <w:rFonts w:ascii="Arial Narrow" w:hAnsi="Arial Narrow"/>
        </w:rPr>
      </w:pPr>
    </w:p>
    <w:p w14:paraId="1FE81779" w14:textId="77777777" w:rsidR="00F92E79" w:rsidRPr="00875148" w:rsidRDefault="00F92E79">
      <w:pPr>
        <w:pStyle w:val="Header"/>
        <w:rPr>
          <w:rFonts w:ascii="Arial Narrow" w:hAnsi="Arial Narrow"/>
        </w:rPr>
      </w:pPr>
    </w:p>
    <w:p w14:paraId="25D948B6" w14:textId="77777777" w:rsidR="00F92E79" w:rsidRPr="00875148" w:rsidRDefault="00F92E79">
      <w:pPr>
        <w:pStyle w:val="Header"/>
        <w:rPr>
          <w:rFonts w:ascii="Arial Narrow" w:hAnsi="Arial Narrow"/>
        </w:rPr>
      </w:pPr>
    </w:p>
    <w:p w14:paraId="1BC73A19" w14:textId="77777777" w:rsidR="00F92E79" w:rsidRPr="00875148" w:rsidRDefault="00F92E79">
      <w:pPr>
        <w:pStyle w:val="Header"/>
        <w:rPr>
          <w:rFonts w:ascii="Arial Narrow" w:hAnsi="Arial Narrow"/>
        </w:rPr>
      </w:pPr>
    </w:p>
    <w:p w14:paraId="450C8B9A" w14:textId="77777777" w:rsidR="00F92E79" w:rsidRPr="00875148" w:rsidRDefault="00F92E79">
      <w:pPr>
        <w:pStyle w:val="Header"/>
        <w:rPr>
          <w:rFonts w:ascii="Arial Narrow" w:hAnsi="Arial Narrow"/>
        </w:rPr>
      </w:pPr>
    </w:p>
    <w:p w14:paraId="0D546778" w14:textId="77777777" w:rsidR="00F92E79" w:rsidRDefault="00F92E79">
      <w:pPr>
        <w:pStyle w:val="Header"/>
        <w:rPr>
          <w:rFonts w:ascii="Arial Narrow" w:hAnsi="Arial Narrow"/>
        </w:rPr>
      </w:pPr>
    </w:p>
    <w:p w14:paraId="7A1215DF" w14:textId="77777777" w:rsidR="00F92E79" w:rsidRDefault="00F92E79">
      <w:pPr>
        <w:pStyle w:val="Header"/>
        <w:rPr>
          <w:rFonts w:ascii="Arial Narrow" w:hAnsi="Arial Narrow"/>
        </w:rPr>
      </w:pPr>
    </w:p>
    <w:p w14:paraId="22DDFD75" w14:textId="77777777" w:rsidR="00F92E79" w:rsidRDefault="00F92E79">
      <w:pPr>
        <w:pStyle w:val="Header"/>
        <w:rPr>
          <w:rFonts w:ascii="Arial Narrow" w:hAnsi="Arial Narrow"/>
        </w:rPr>
      </w:pPr>
    </w:p>
    <w:p w14:paraId="39512548" w14:textId="77777777" w:rsidR="00F92E79" w:rsidRDefault="00F92E79">
      <w:pPr>
        <w:pStyle w:val="Header"/>
        <w:rPr>
          <w:rFonts w:ascii="Arial Narrow" w:hAnsi="Arial Narrow"/>
        </w:rPr>
      </w:pPr>
    </w:p>
    <w:p w14:paraId="79100256" w14:textId="77777777" w:rsidR="00F92E79" w:rsidRDefault="00F92E79">
      <w:pPr>
        <w:pStyle w:val="Header"/>
        <w:rPr>
          <w:rFonts w:ascii="Arial Narrow" w:hAnsi="Arial Narrow"/>
        </w:rPr>
      </w:pPr>
    </w:p>
    <w:p w14:paraId="76368C82" w14:textId="77777777" w:rsidR="00F92E79" w:rsidRDefault="00F92E79">
      <w:pPr>
        <w:pStyle w:val="Header"/>
        <w:rPr>
          <w:rFonts w:ascii="Arial Narrow" w:hAnsi="Arial Narrow"/>
        </w:rPr>
      </w:pPr>
    </w:p>
    <w:p w14:paraId="25B94D64" w14:textId="77777777" w:rsidR="00F92E79" w:rsidRDefault="00F92E79">
      <w:pPr>
        <w:pStyle w:val="Header"/>
        <w:rPr>
          <w:rFonts w:ascii="Arial Narrow" w:hAnsi="Arial Narrow"/>
        </w:rPr>
      </w:pPr>
    </w:p>
    <w:p w14:paraId="50DABA09" w14:textId="77777777" w:rsidR="00F92E79" w:rsidRDefault="00F92E79">
      <w:pPr>
        <w:pStyle w:val="Header"/>
        <w:rPr>
          <w:rFonts w:ascii="Arial Narrow" w:hAnsi="Arial Narrow"/>
        </w:rPr>
      </w:pPr>
    </w:p>
    <w:p w14:paraId="721FDAC3" w14:textId="77777777" w:rsidR="00F92E79" w:rsidRDefault="00F92E79">
      <w:pPr>
        <w:pStyle w:val="Header"/>
        <w:rPr>
          <w:rFonts w:ascii="Arial Narrow" w:hAnsi="Arial Narrow"/>
        </w:rPr>
      </w:pPr>
    </w:p>
    <w:p w14:paraId="4B184F78" w14:textId="77777777" w:rsidR="00F92E79" w:rsidRDefault="00F92E79">
      <w:pPr>
        <w:pStyle w:val="Header"/>
        <w:rPr>
          <w:rFonts w:ascii="Arial Narrow" w:hAnsi="Arial Narrow"/>
        </w:rPr>
      </w:pPr>
    </w:p>
    <w:p w14:paraId="7EAD8655" w14:textId="77777777" w:rsidR="00F92E79" w:rsidRDefault="00F92E79">
      <w:pPr>
        <w:pStyle w:val="Header"/>
        <w:rPr>
          <w:rFonts w:ascii="Arial Narrow" w:hAnsi="Arial Narrow"/>
        </w:rPr>
      </w:pPr>
    </w:p>
    <w:p w14:paraId="62075F9E" w14:textId="77777777" w:rsidR="00F92E79" w:rsidRDefault="00F92E79">
      <w:pPr>
        <w:pStyle w:val="Header"/>
        <w:rPr>
          <w:rFonts w:ascii="Arial Narrow" w:hAnsi="Arial Narrow"/>
        </w:rPr>
      </w:pPr>
    </w:p>
    <w:p w14:paraId="4FEC0A3D" w14:textId="77777777" w:rsidR="00F92E79" w:rsidRDefault="00F92E79">
      <w:pPr>
        <w:pStyle w:val="Header"/>
        <w:rPr>
          <w:rFonts w:ascii="Arial Narrow" w:hAnsi="Arial Narrow"/>
        </w:rPr>
      </w:pPr>
    </w:p>
    <w:p w14:paraId="2D5197D5" w14:textId="77777777" w:rsidR="00F92E79" w:rsidRDefault="00F92E79">
      <w:pPr>
        <w:pStyle w:val="Header"/>
        <w:rPr>
          <w:rFonts w:ascii="Arial Narrow" w:hAnsi="Arial Narrow"/>
        </w:rPr>
      </w:pPr>
    </w:p>
    <w:p w14:paraId="2E3A9FC5" w14:textId="77777777" w:rsidR="00F92E79" w:rsidRDefault="00F92E79">
      <w:pPr>
        <w:pStyle w:val="Header"/>
        <w:rPr>
          <w:rFonts w:ascii="Arial Narrow" w:hAnsi="Arial Narrow"/>
        </w:rPr>
      </w:pPr>
    </w:p>
    <w:p w14:paraId="1A1016CB" w14:textId="77777777" w:rsidR="00F92E79" w:rsidRPr="00875148" w:rsidRDefault="00F92E79">
      <w:pPr>
        <w:pStyle w:val="Header"/>
        <w:rPr>
          <w:rFonts w:ascii="Arial Narrow" w:hAnsi="Arial Narrow"/>
        </w:rPr>
      </w:pPr>
    </w:p>
    <w:p w14:paraId="7647357F" w14:textId="77777777" w:rsidR="00F92E79" w:rsidRPr="00875148" w:rsidRDefault="00F92E79">
      <w:pPr>
        <w:rPr>
          <w:rFonts w:ascii="Arial Narrow" w:hAnsi="Arial Narrow"/>
        </w:rPr>
      </w:pPr>
    </w:p>
    <w:p w14:paraId="24DC3B7B" w14:textId="77777777" w:rsidR="00F92E79" w:rsidRPr="00875148" w:rsidRDefault="00F92E79">
      <w:pPr>
        <w:pStyle w:val="Title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F92E79" w:rsidRPr="00875148" w14:paraId="4DED8AFB" w14:textId="77777777" w:rsidTr="003D4B3F">
        <w:tc>
          <w:tcPr>
            <w:tcW w:w="1134" w:type="dxa"/>
          </w:tcPr>
          <w:p w14:paraId="2FE2985B" w14:textId="77777777" w:rsidR="00F92E79" w:rsidRPr="00875148" w:rsidRDefault="00F92E7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14:paraId="22FB9727" w14:textId="77777777" w:rsidR="00F92E79" w:rsidRPr="00875148" w:rsidRDefault="00F92E7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14:paraId="28E28092" w14:textId="77777777" w:rsidR="00F92E79" w:rsidRPr="00875148" w:rsidRDefault="00F92E7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14:paraId="146B2CDF" w14:textId="77777777" w:rsidR="00F92E79" w:rsidRPr="00875148" w:rsidRDefault="00F92E7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14:paraId="6EA51397" w14:textId="77777777" w:rsidR="00F92E79" w:rsidRPr="00875148" w:rsidRDefault="00F92E7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F92E79" w:rsidRPr="00875148" w14:paraId="2998B771" w14:textId="77777777" w:rsidTr="003D4B3F">
        <w:tc>
          <w:tcPr>
            <w:tcW w:w="1134" w:type="dxa"/>
          </w:tcPr>
          <w:p w14:paraId="2CF9943B" w14:textId="77777777" w:rsidR="00F92E79" w:rsidRPr="00875148" w:rsidRDefault="00F92E79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03/01/2012</w:t>
            </w:r>
          </w:p>
        </w:tc>
        <w:tc>
          <w:tcPr>
            <w:tcW w:w="1134" w:type="dxa"/>
          </w:tcPr>
          <w:p w14:paraId="7DB85520" w14:textId="77777777" w:rsidR="00F92E79" w:rsidRPr="00875148" w:rsidRDefault="00F92E7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14:paraId="23A6A796" w14:textId="77777777" w:rsidR="00F92E79" w:rsidRPr="00875148" w:rsidRDefault="00F92E7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14:paraId="4B77DBD1" w14:textId="77777777" w:rsidR="00F92E79" w:rsidRPr="00875148" w:rsidRDefault="00F92E7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14:paraId="5038AEDA" w14:textId="77777777" w:rsidR="00F92E79" w:rsidRPr="00875148" w:rsidRDefault="00F92E79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F92E79" w:rsidRPr="00875148" w14:paraId="17807496" w14:textId="77777777" w:rsidTr="003D4B3F">
        <w:tc>
          <w:tcPr>
            <w:tcW w:w="1134" w:type="dxa"/>
          </w:tcPr>
          <w:p w14:paraId="62C22026" w14:textId="77777777" w:rsidR="00F92E79" w:rsidRPr="00875148" w:rsidRDefault="007A619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28/03/2012</w:t>
            </w:r>
          </w:p>
        </w:tc>
        <w:tc>
          <w:tcPr>
            <w:tcW w:w="1134" w:type="dxa"/>
          </w:tcPr>
          <w:p w14:paraId="4C583130" w14:textId="77777777" w:rsidR="00F92E79" w:rsidRPr="00875148" w:rsidRDefault="007A619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14:paraId="6E63E10A" w14:textId="77777777" w:rsidR="00F92E79" w:rsidRPr="00875148" w:rsidRDefault="007A619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14:paraId="08BD3E56" w14:textId="77777777" w:rsidR="00F92E79" w:rsidRPr="00875148" w:rsidRDefault="007A619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14:paraId="5F0D2CE7" w14:textId="77777777" w:rsidR="00F92E79" w:rsidRPr="00875148" w:rsidRDefault="007A619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AF40AE" w:rsidRPr="00875148" w14:paraId="5B1A37E3" w14:textId="77777777" w:rsidTr="00AF40AE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549BA" w14:textId="77777777" w:rsidR="00AF40AE" w:rsidRPr="00875148" w:rsidRDefault="00AF40AE" w:rsidP="00D0437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04/04/2012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A36FF" w14:textId="77777777" w:rsidR="00AF40AE" w:rsidRPr="00875148" w:rsidRDefault="00AF40AE" w:rsidP="00D0437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C809F" w14:textId="77777777" w:rsidR="00AF40AE" w:rsidRPr="00875148" w:rsidRDefault="00AF40AE" w:rsidP="00D0437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F1F24" w14:textId="77777777" w:rsidR="00AF40AE" w:rsidRPr="00875148" w:rsidRDefault="00AF40AE" w:rsidP="00D0437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A7795" w14:textId="77777777" w:rsidR="00AF40AE" w:rsidRPr="00875148" w:rsidRDefault="00AF40AE" w:rsidP="00D0437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14:paraId="17DEF87A" w14:textId="77777777" w:rsidR="00F92E79" w:rsidRDefault="00F92E79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14:paraId="5FEF2CAC" w14:textId="77777777" w:rsidR="00F92E79" w:rsidRPr="00875148" w:rsidRDefault="00F92E7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14:paraId="75919FD8" w14:textId="77777777" w:rsidR="00F92E79" w:rsidRPr="00875148" w:rsidRDefault="00F92E79">
      <w:pPr>
        <w:pStyle w:val="Heading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F92E79" w:rsidRPr="00875148" w14:paraId="3B94BAB3" w14:textId="77777777">
        <w:trPr>
          <w:cantSplit/>
          <w:trHeight w:val="236"/>
        </w:trPr>
        <w:tc>
          <w:tcPr>
            <w:tcW w:w="4889" w:type="dxa"/>
            <w:vMerge w:val="restart"/>
          </w:tcPr>
          <w:p w14:paraId="6EAE07BE" w14:textId="77777777" w:rsidR="00F92E79" w:rsidRPr="00875148" w:rsidRDefault="00F92E79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do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14:paraId="256C01FB" w14:textId="77777777" w:rsidR="00F92E79" w:rsidRPr="00875148" w:rsidRDefault="00F92E79">
            <w:pPr>
              <w:rPr>
                <w:rFonts w:ascii="Arial Narrow" w:hAnsi="Arial Narrow"/>
              </w:rPr>
            </w:pPr>
            <w:proofErr w:type="spellStart"/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F92E79" w:rsidRPr="00875148" w14:paraId="73EA2B2E" w14:textId="77777777">
        <w:trPr>
          <w:cantSplit/>
          <w:trHeight w:val="235"/>
        </w:trPr>
        <w:tc>
          <w:tcPr>
            <w:tcW w:w="4889" w:type="dxa"/>
            <w:vMerge/>
          </w:tcPr>
          <w:p w14:paraId="53CB2790" w14:textId="77777777" w:rsidR="00F92E79" w:rsidRPr="00875148" w:rsidRDefault="00F92E79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14:paraId="33B9A48B" w14:textId="77777777" w:rsidR="00F92E79" w:rsidRPr="00875148" w:rsidRDefault="00F92E7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F92E79" w:rsidRPr="00875148" w14:paraId="575BC892" w14:textId="77777777">
        <w:tc>
          <w:tcPr>
            <w:tcW w:w="4889" w:type="dxa"/>
          </w:tcPr>
          <w:p w14:paraId="798776DF" w14:textId="77777777" w:rsidR="00F92E79" w:rsidRPr="00875148" w:rsidRDefault="00F92E79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14:paraId="5CE85041" w14:textId="77777777" w:rsidR="00F92E79" w:rsidRPr="009540DC" w:rsidRDefault="00F92E79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14:paraId="772A65A6" w14:textId="77777777" w:rsidR="00F92E79" w:rsidRPr="00875148" w:rsidRDefault="00F92E79">
      <w:pPr>
        <w:rPr>
          <w:rFonts w:ascii="Arial Narrow" w:hAnsi="Arial Narrow"/>
        </w:rPr>
      </w:pPr>
    </w:p>
    <w:p w14:paraId="308A7EA0" w14:textId="77777777" w:rsidR="00F92E79" w:rsidRPr="00875148" w:rsidRDefault="00F92E7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FootnoteReference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14:paraId="4C289A90" w14:textId="77777777" w:rsidR="00F92E79" w:rsidRPr="00875148" w:rsidRDefault="00F92E79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F92E79" w:rsidRPr="00875148" w14:paraId="2038B70C" w14:textId="77777777">
        <w:tc>
          <w:tcPr>
            <w:tcW w:w="9779" w:type="dxa"/>
          </w:tcPr>
          <w:p w14:paraId="4CBE695E" w14:textId="77777777" w:rsidR="00F92E79" w:rsidRPr="009540DC" w:rsidRDefault="00F92E79">
            <w:pPr>
              <w:pStyle w:val="Heading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14:paraId="3FDD19EF" w14:textId="77777777" w:rsidR="00F92E79" w:rsidRPr="00D90C24" w:rsidRDefault="00F92E79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Processamento de arquivo retorno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Nfe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F92E79" w:rsidRPr="00875148" w14:paraId="5017F9EC" w14:textId="77777777">
        <w:tc>
          <w:tcPr>
            <w:tcW w:w="9779" w:type="dxa"/>
          </w:tcPr>
          <w:p w14:paraId="3AD31D4E" w14:textId="77777777" w:rsidR="00F92E79" w:rsidRPr="00875148" w:rsidRDefault="00F92E79" w:rsidP="003A29F1">
            <w:pPr>
              <w:rPr>
                <w:rFonts w:ascii="Arial Narrow" w:hAnsi="Arial Narrow"/>
              </w:rPr>
            </w:pPr>
          </w:p>
        </w:tc>
      </w:tr>
    </w:tbl>
    <w:p w14:paraId="42DBC29A" w14:textId="77777777" w:rsidR="00F92E79" w:rsidRPr="00875148" w:rsidRDefault="00F92E7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FootnoteReference"/>
          <w:rFonts w:ascii="Arial Narrow" w:hAnsi="Arial Narrow"/>
        </w:rPr>
        <w:footnoteReference w:customMarkFollows="1" w:id="2"/>
        <w:t>*</w:t>
      </w:r>
    </w:p>
    <w:p w14:paraId="03C56F0E" w14:textId="77777777" w:rsidR="00F92E79" w:rsidRPr="00875148" w:rsidRDefault="00F92E79">
      <w:pPr>
        <w:rPr>
          <w:rFonts w:ascii="Arial Narrow" w:hAnsi="Arial Narrow"/>
        </w:rPr>
      </w:pPr>
    </w:p>
    <w:p w14:paraId="48422F26" w14:textId="77777777" w:rsidR="00F92E79" w:rsidRDefault="00F92E79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14:paraId="2E178E16" w14:textId="77777777" w:rsidR="00F92E79" w:rsidRDefault="00F92E79" w:rsidP="0018031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usuário deverá selecionar data do arquivo.</w:t>
      </w:r>
    </w:p>
    <w:p w14:paraId="58B2AE31" w14:textId="77777777" w:rsidR="00F92E79" w:rsidRDefault="00F92E7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59D18396" w14:textId="77777777" w:rsidR="00F92E79" w:rsidRDefault="00F92E79" w:rsidP="0038232D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data do arquivo deverá ser verificada antes do processamento.</w:t>
      </w:r>
      <w:r w:rsidR="00E624E8">
        <w:rPr>
          <w:rFonts w:ascii="Calibri" w:hAnsi="Calibri" w:cs="Arial"/>
          <w:color w:val="002060"/>
          <w:sz w:val="22"/>
          <w:szCs w:val="22"/>
        </w:rPr>
        <w:t xml:space="preserve"> A funcionalidade deverá v</w:t>
      </w:r>
      <w:r>
        <w:rPr>
          <w:rFonts w:ascii="Calibri" w:hAnsi="Calibri" w:cs="Arial"/>
          <w:color w:val="002060"/>
          <w:sz w:val="22"/>
          <w:szCs w:val="22"/>
        </w:rPr>
        <w:t>erificar se a data escolhida corresponde com a data do arquivo.</w:t>
      </w:r>
    </w:p>
    <w:p w14:paraId="55B20003" w14:textId="77777777" w:rsidR="00E624E8" w:rsidRDefault="00E624E8" w:rsidP="0038232D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28B749DC" w14:textId="77777777" w:rsidR="00E624E8" w:rsidRDefault="00E624E8" w:rsidP="0038232D">
      <w:pPr>
        <w:ind w:left="360"/>
        <w:rPr>
          <w:rFonts w:ascii="Calibri" w:hAnsi="Calibri" w:cs="Arial"/>
          <w:color w:val="002060"/>
          <w:sz w:val="22"/>
          <w:szCs w:val="22"/>
        </w:rPr>
      </w:pPr>
      <w:bookmarkStart w:id="13" w:name="_GoBack"/>
      <w:bookmarkEnd w:id="13"/>
      <w:r>
        <w:rPr>
          <w:rFonts w:ascii="Calibri" w:hAnsi="Calibri" w:cs="Arial"/>
          <w:color w:val="002060"/>
          <w:sz w:val="22"/>
          <w:szCs w:val="22"/>
        </w:rPr>
        <w:t>O usuário poderá solicitar a integração do arquivo de retorno da mesma data, mais de uma vez no mesmo dia</w:t>
      </w:r>
      <w:r w:rsidR="00012589">
        <w:rPr>
          <w:rFonts w:ascii="Calibri" w:hAnsi="Calibri" w:cs="Arial"/>
          <w:color w:val="002060"/>
          <w:sz w:val="22"/>
          <w:szCs w:val="22"/>
        </w:rPr>
        <w:t xml:space="preserve">, porem ao importar novamente o mesmo arquivo a funcionalidade não deve permitir a substituição de </w:t>
      </w:r>
      <w:r w:rsidR="00E0055E">
        <w:rPr>
          <w:rFonts w:ascii="Calibri" w:hAnsi="Calibri" w:cs="Arial"/>
          <w:color w:val="002060"/>
          <w:sz w:val="22"/>
          <w:szCs w:val="22"/>
        </w:rPr>
        <w:t>notas</w:t>
      </w:r>
      <w:r w:rsidR="00012589">
        <w:rPr>
          <w:rFonts w:ascii="Calibri" w:hAnsi="Calibri" w:cs="Arial"/>
          <w:color w:val="002060"/>
          <w:sz w:val="22"/>
          <w:szCs w:val="22"/>
        </w:rPr>
        <w:t xml:space="preserve"> que já </w:t>
      </w:r>
      <w:r w:rsidR="00E0055E">
        <w:rPr>
          <w:rFonts w:ascii="Calibri" w:hAnsi="Calibri" w:cs="Arial"/>
          <w:color w:val="002060"/>
          <w:sz w:val="22"/>
          <w:szCs w:val="22"/>
        </w:rPr>
        <w:t xml:space="preserve">foram aprovadas ou rejeitadas </w:t>
      </w:r>
      <w:r w:rsidR="00A80D2F">
        <w:rPr>
          <w:rFonts w:ascii="Calibri" w:hAnsi="Calibri" w:cs="Arial"/>
          <w:color w:val="002060"/>
          <w:sz w:val="22"/>
          <w:szCs w:val="22"/>
        </w:rPr>
        <w:t xml:space="preserve">e </w:t>
      </w:r>
      <w:r w:rsidR="00E0055E">
        <w:rPr>
          <w:rFonts w:ascii="Calibri" w:hAnsi="Calibri" w:cs="Arial"/>
          <w:color w:val="002060"/>
          <w:sz w:val="22"/>
          <w:szCs w:val="22"/>
        </w:rPr>
        <w:t xml:space="preserve">que foram importadas anteriormente neste </w:t>
      </w:r>
      <w:r w:rsidR="001A4311">
        <w:rPr>
          <w:rFonts w:ascii="Calibri" w:hAnsi="Calibri" w:cs="Arial"/>
          <w:color w:val="002060"/>
          <w:sz w:val="22"/>
          <w:szCs w:val="22"/>
        </w:rPr>
        <w:t xml:space="preserve">mesmo </w:t>
      </w:r>
      <w:r w:rsidR="00E0055E">
        <w:rPr>
          <w:rFonts w:ascii="Calibri" w:hAnsi="Calibri" w:cs="Arial"/>
          <w:color w:val="002060"/>
          <w:sz w:val="22"/>
          <w:szCs w:val="22"/>
        </w:rPr>
        <w:t>arquivo</w:t>
      </w:r>
      <w:r w:rsidR="00CE69B2">
        <w:rPr>
          <w:rFonts w:ascii="Calibri" w:hAnsi="Calibri" w:cs="Arial"/>
          <w:color w:val="002060"/>
          <w:sz w:val="22"/>
          <w:szCs w:val="22"/>
        </w:rPr>
        <w:t>.</w:t>
      </w:r>
    </w:p>
    <w:p w14:paraId="1A993D70" w14:textId="77777777" w:rsidR="00F92E79" w:rsidRDefault="00F92E79" w:rsidP="0038232D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03D6B43A" w14:textId="77777777" w:rsidR="00F92E79" w:rsidRPr="007A619E" w:rsidRDefault="00F92E79" w:rsidP="00D90C24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  <w:r w:rsidRPr="007A619E">
        <w:rPr>
          <w:rFonts w:ascii="Calibri" w:hAnsi="Calibri" w:cs="Arial"/>
          <w:b/>
          <w:color w:val="002060"/>
          <w:sz w:val="22"/>
          <w:szCs w:val="22"/>
        </w:rPr>
        <w:t>Esta rotina tem como objetivo atualizar as situações de todas as notas da tabela de notas geradas, que foram submetidas através da rotina da EMS</w:t>
      </w:r>
      <w:r w:rsidR="00E624E8" w:rsidRPr="007A619E">
        <w:rPr>
          <w:rFonts w:ascii="Calibri" w:hAnsi="Calibri" w:cs="Arial"/>
          <w:b/>
          <w:color w:val="002060"/>
          <w:sz w:val="22"/>
          <w:szCs w:val="22"/>
        </w:rPr>
        <w:t xml:space="preserve"> </w:t>
      </w:r>
      <w:r w:rsidRPr="007A619E">
        <w:rPr>
          <w:rFonts w:ascii="Calibri" w:hAnsi="Calibri" w:cs="Arial"/>
          <w:b/>
          <w:color w:val="002060"/>
          <w:sz w:val="22"/>
          <w:szCs w:val="22"/>
        </w:rPr>
        <w:t>0025.</w:t>
      </w:r>
    </w:p>
    <w:p w14:paraId="5ECCD3EF" w14:textId="77777777" w:rsidR="00F92E79" w:rsidRPr="007A619E" w:rsidRDefault="00F92E79" w:rsidP="00D90C24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  <w:r w:rsidRPr="007A619E">
        <w:rPr>
          <w:rFonts w:ascii="Calibri" w:hAnsi="Calibri" w:cs="Arial"/>
          <w:b/>
          <w:color w:val="002060"/>
          <w:sz w:val="22"/>
          <w:szCs w:val="22"/>
        </w:rPr>
        <w:t xml:space="preserve">Nesta tabela deverá haver </w:t>
      </w:r>
      <w:proofErr w:type="spellStart"/>
      <w:r w:rsidRPr="007A619E">
        <w:rPr>
          <w:rFonts w:ascii="Calibri" w:hAnsi="Calibri" w:cs="Arial"/>
          <w:b/>
          <w:color w:val="002060"/>
          <w:sz w:val="22"/>
          <w:szCs w:val="22"/>
        </w:rPr>
        <w:t>flags</w:t>
      </w:r>
      <w:proofErr w:type="spellEnd"/>
      <w:r w:rsidRPr="007A619E">
        <w:rPr>
          <w:rFonts w:ascii="Calibri" w:hAnsi="Calibri" w:cs="Arial"/>
          <w:b/>
          <w:color w:val="002060"/>
          <w:sz w:val="22"/>
          <w:szCs w:val="22"/>
        </w:rPr>
        <w:t xml:space="preserve"> de controles de retorno para cada nota vinda da mensageria:</w:t>
      </w:r>
    </w:p>
    <w:p w14:paraId="72EB60DF" w14:textId="77777777" w:rsidR="00F92E79" w:rsidRPr="007A619E" w:rsidRDefault="00F92E79" w:rsidP="00D90C24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  <w:r w:rsidRPr="007A619E">
        <w:rPr>
          <w:rFonts w:ascii="Calibri" w:hAnsi="Calibri" w:cs="Arial"/>
          <w:b/>
          <w:color w:val="002060"/>
          <w:sz w:val="22"/>
          <w:szCs w:val="22"/>
        </w:rPr>
        <w:tab/>
      </w:r>
      <w:r w:rsidRPr="007A619E">
        <w:rPr>
          <w:rFonts w:ascii="Calibri" w:hAnsi="Calibri" w:cs="Arial"/>
          <w:b/>
          <w:color w:val="002060"/>
          <w:sz w:val="22"/>
          <w:szCs w:val="22"/>
        </w:rPr>
        <w:tab/>
        <w:t>“</w:t>
      </w:r>
      <w:proofErr w:type="spellStart"/>
      <w:r w:rsidRPr="007A619E">
        <w:rPr>
          <w:rFonts w:ascii="Calibri" w:hAnsi="Calibri" w:cs="Arial"/>
          <w:b/>
          <w:color w:val="002060"/>
          <w:sz w:val="22"/>
          <w:szCs w:val="22"/>
        </w:rPr>
        <w:t>D”enegada</w:t>
      </w:r>
      <w:proofErr w:type="spellEnd"/>
      <w:r w:rsidRPr="007A619E">
        <w:rPr>
          <w:rFonts w:ascii="Calibri" w:hAnsi="Calibri" w:cs="Arial"/>
          <w:b/>
          <w:color w:val="002060"/>
          <w:sz w:val="22"/>
          <w:szCs w:val="22"/>
        </w:rPr>
        <w:t>.</w:t>
      </w:r>
    </w:p>
    <w:p w14:paraId="4AF03E2D" w14:textId="77777777" w:rsidR="00F92E79" w:rsidRPr="007A619E" w:rsidRDefault="00F92E79" w:rsidP="00D90C24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  <w:r w:rsidRPr="007A619E">
        <w:rPr>
          <w:rFonts w:ascii="Calibri" w:hAnsi="Calibri" w:cs="Arial"/>
          <w:b/>
          <w:color w:val="002060"/>
          <w:sz w:val="22"/>
          <w:szCs w:val="22"/>
        </w:rPr>
        <w:t xml:space="preserve">                      “</w:t>
      </w:r>
      <w:proofErr w:type="spellStart"/>
      <w:r w:rsidRPr="007A619E">
        <w:rPr>
          <w:rFonts w:ascii="Calibri" w:hAnsi="Calibri" w:cs="Arial"/>
          <w:b/>
          <w:color w:val="002060"/>
          <w:sz w:val="22"/>
          <w:szCs w:val="22"/>
        </w:rPr>
        <w:t>R”ejeitada</w:t>
      </w:r>
      <w:proofErr w:type="spellEnd"/>
      <w:r w:rsidRPr="007A619E">
        <w:rPr>
          <w:rFonts w:ascii="Calibri" w:hAnsi="Calibri" w:cs="Arial"/>
          <w:b/>
          <w:color w:val="002060"/>
          <w:sz w:val="22"/>
          <w:szCs w:val="22"/>
        </w:rPr>
        <w:t>.</w:t>
      </w:r>
    </w:p>
    <w:p w14:paraId="7D8E253A" w14:textId="77777777" w:rsidR="00F92E79" w:rsidRPr="007A619E" w:rsidRDefault="00F92E79" w:rsidP="00D90C24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  <w:r w:rsidRPr="007A619E">
        <w:rPr>
          <w:rFonts w:ascii="Calibri" w:hAnsi="Calibri" w:cs="Arial"/>
          <w:b/>
          <w:color w:val="002060"/>
          <w:sz w:val="22"/>
          <w:szCs w:val="22"/>
        </w:rPr>
        <w:tab/>
      </w:r>
      <w:r w:rsidRPr="007A619E">
        <w:rPr>
          <w:rFonts w:ascii="Calibri" w:hAnsi="Calibri" w:cs="Arial"/>
          <w:b/>
          <w:color w:val="002060"/>
          <w:sz w:val="22"/>
          <w:szCs w:val="22"/>
        </w:rPr>
        <w:tab/>
        <w:t>“</w:t>
      </w:r>
      <w:proofErr w:type="spellStart"/>
      <w:r w:rsidRPr="007A619E">
        <w:rPr>
          <w:rFonts w:ascii="Calibri" w:hAnsi="Calibri" w:cs="Arial"/>
          <w:b/>
          <w:color w:val="002060"/>
          <w:sz w:val="22"/>
          <w:szCs w:val="22"/>
        </w:rPr>
        <w:t>A”utorizada</w:t>
      </w:r>
      <w:proofErr w:type="spellEnd"/>
      <w:r w:rsidRPr="007A619E">
        <w:rPr>
          <w:rFonts w:ascii="Calibri" w:hAnsi="Calibri" w:cs="Arial"/>
          <w:b/>
          <w:color w:val="002060"/>
          <w:sz w:val="22"/>
          <w:szCs w:val="22"/>
        </w:rPr>
        <w:t>.</w:t>
      </w:r>
    </w:p>
    <w:p w14:paraId="51371CF4" w14:textId="77777777" w:rsidR="003007F3" w:rsidRDefault="003007F3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4A5E9249" w14:textId="77777777" w:rsidR="003007F3" w:rsidRDefault="003007F3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Após a confirmação da integraç</w:t>
      </w:r>
      <w:r w:rsidR="005A7B2B">
        <w:rPr>
          <w:rFonts w:ascii="Calibri" w:hAnsi="Calibri" w:cs="Arial"/>
          <w:color w:val="002060"/>
          <w:sz w:val="22"/>
          <w:szCs w:val="22"/>
        </w:rPr>
        <w:t xml:space="preserve">ão, esta funcionalidade deve sensibilizar a EMS 0027 - </w:t>
      </w:r>
      <w:r w:rsidR="005A7B2B" w:rsidRPr="005A7B2B">
        <w:rPr>
          <w:rFonts w:ascii="Calibri" w:hAnsi="Calibri" w:cs="Arial"/>
          <w:color w:val="002060"/>
          <w:sz w:val="22"/>
          <w:szCs w:val="22"/>
        </w:rPr>
        <w:t>Painel para monitoramento de Status NF-e</w:t>
      </w:r>
      <w:r w:rsidR="005A7B2B">
        <w:rPr>
          <w:rFonts w:ascii="Calibri" w:hAnsi="Calibri" w:cs="Arial"/>
          <w:color w:val="002060"/>
          <w:sz w:val="22"/>
          <w:szCs w:val="22"/>
        </w:rPr>
        <w:t>, com seus devidos retornos.</w:t>
      </w:r>
    </w:p>
    <w:p w14:paraId="291EC599" w14:textId="77777777" w:rsidR="00F92E79" w:rsidRDefault="00F92E7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  <w:r>
        <w:rPr>
          <w:rFonts w:ascii="Calibri" w:hAnsi="Calibri" w:cs="Arial"/>
          <w:color w:val="002060"/>
          <w:sz w:val="22"/>
          <w:szCs w:val="22"/>
        </w:rPr>
        <w:tab/>
      </w:r>
    </w:p>
    <w:p w14:paraId="1C8F5893" w14:textId="77777777" w:rsidR="00F92E79" w:rsidRDefault="00A80D2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OBS: Lay</w:t>
      </w:r>
      <w:r w:rsidR="00F92E79">
        <w:rPr>
          <w:rFonts w:ascii="Calibri" w:hAnsi="Calibri" w:cs="Arial"/>
          <w:color w:val="002060"/>
          <w:sz w:val="22"/>
          <w:szCs w:val="22"/>
        </w:rPr>
        <w:t>out do arquivo TXT vai variar de acordo com a interface necessária de cada Mensageria.</w:t>
      </w:r>
    </w:p>
    <w:p w14:paraId="4245B8A6" w14:textId="77777777" w:rsidR="00F92E79" w:rsidRDefault="00F92E79" w:rsidP="0098211C">
      <w:pPr>
        <w:ind w:left="855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Ex. Programa Emissor do Governo, Mensageria Alliance (Grupo Abril) ou Mensageria de Mercado          escolhida pelo Distribuidor (verificar document</w:t>
      </w:r>
      <w:r w:rsidR="006E5077">
        <w:rPr>
          <w:rFonts w:ascii="Calibri" w:hAnsi="Calibri" w:cs="Arial"/>
          <w:color w:val="002060"/>
          <w:sz w:val="22"/>
          <w:szCs w:val="22"/>
        </w:rPr>
        <w:t>o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6E5077" w:rsidRPr="006E5077">
        <w:rPr>
          <w:rFonts w:ascii="Calibri" w:hAnsi="Calibri" w:cs="Arial"/>
          <w:color w:val="002060"/>
          <w:sz w:val="22"/>
          <w:szCs w:val="22"/>
        </w:rPr>
        <w:t>Manual_de_layout-NF-e_v1.1.1</w:t>
      </w:r>
      <w:r>
        <w:rPr>
          <w:rFonts w:ascii="Calibri" w:hAnsi="Calibri" w:cs="Arial"/>
          <w:color w:val="002060"/>
          <w:sz w:val="22"/>
          <w:szCs w:val="22"/>
        </w:rPr>
        <w:t>).</w:t>
      </w:r>
    </w:p>
    <w:p w14:paraId="07C98975" w14:textId="77777777" w:rsidR="00F92E79" w:rsidRDefault="00F92E7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59AAF61D" w14:textId="77777777" w:rsidR="00AF40AE" w:rsidRDefault="00AF40AE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localização do arquivo que a funcionalidade irá realizar a leitura e importação será conforme indicação no parâmetro do sistema.</w:t>
      </w:r>
    </w:p>
    <w:p w14:paraId="0EB0A19C" w14:textId="77777777" w:rsidR="00F92E79" w:rsidRDefault="00F92E7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object w:dxaOrig="6953" w:dyaOrig="5999" w14:anchorId="5A6F7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95pt;height:224.55pt" o:ole="">
            <v:imagedata r:id="rId9" o:title=""/>
          </v:shape>
          <o:OLEObject Type="Embed" ProgID="Visio.Drawing.11" ShapeID="_x0000_i1025" DrawAspect="Content" ObjectID="_1270021447" r:id="rId10"/>
        </w:object>
      </w:r>
    </w:p>
    <w:p w14:paraId="2934A6CE" w14:textId="77777777" w:rsidR="00F92E79" w:rsidRDefault="00F92E7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63EFEB19" w14:textId="77777777" w:rsidR="00F92E79" w:rsidRDefault="00F92E7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061B1C1E" w14:textId="77777777" w:rsidR="00424E7B" w:rsidRDefault="00424E7B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59124BF1" w14:textId="77777777" w:rsidR="00F92E79" w:rsidRDefault="00F92E79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14:paraId="2DF83A5D" w14:textId="77777777" w:rsidR="00F92E79" w:rsidRPr="00875148" w:rsidRDefault="00F92E79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F92E79" w:rsidRPr="00875148" w14:paraId="59BD064C" w14:textId="77777777">
        <w:tc>
          <w:tcPr>
            <w:tcW w:w="9779" w:type="dxa"/>
          </w:tcPr>
          <w:p w14:paraId="26E3C526" w14:textId="77777777" w:rsidR="00F92E79" w:rsidRPr="009540DC" w:rsidRDefault="00F92E79" w:rsidP="00FF0990">
            <w:pPr>
              <w:pStyle w:val="Heading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14:paraId="0B0F0199" w14:textId="77777777" w:rsidR="00F92E79" w:rsidRPr="00875148" w:rsidRDefault="00F92E79" w:rsidP="00597006">
            <w:pPr>
              <w:rPr>
                <w:rFonts w:ascii="Arial Narrow" w:hAnsi="Arial Narrow"/>
              </w:rPr>
            </w:pPr>
          </w:p>
        </w:tc>
      </w:tr>
    </w:tbl>
    <w:p w14:paraId="43A788E5" w14:textId="77777777" w:rsidR="00F92E79" w:rsidRPr="00875148" w:rsidRDefault="00F92E79" w:rsidP="00603A73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14:paraId="0D3B99A1" w14:textId="77777777" w:rsidR="00F92E79" w:rsidRPr="00875148" w:rsidRDefault="00F92E79" w:rsidP="00E34CC4">
      <w:pPr>
        <w:rPr>
          <w:rFonts w:ascii="Arial Narrow" w:hAnsi="Arial Narrow"/>
        </w:rPr>
      </w:pPr>
    </w:p>
    <w:p w14:paraId="42816033" w14:textId="77777777" w:rsidR="00F92E79" w:rsidRPr="00875148" w:rsidRDefault="00F92E79" w:rsidP="00603A73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14:paraId="78544C88" w14:textId="77777777" w:rsidR="00F92E79" w:rsidRPr="00875148" w:rsidRDefault="00F92E79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F92E79" w:rsidRPr="00875148" w14:paraId="3668297E" w14:textId="77777777" w:rsidTr="008573CA">
        <w:trPr>
          <w:trHeight w:val="314"/>
        </w:trPr>
        <w:tc>
          <w:tcPr>
            <w:tcW w:w="3136" w:type="dxa"/>
          </w:tcPr>
          <w:p w14:paraId="5508EC99" w14:textId="77777777" w:rsidR="00F92E79" w:rsidRPr="00875148" w:rsidRDefault="00F92E79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14:paraId="526998B3" w14:textId="77777777" w:rsidR="00F92E79" w:rsidRPr="00875148" w:rsidRDefault="00F92E7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14:paraId="3813F32E" w14:textId="77777777" w:rsidR="00F92E79" w:rsidRPr="00875148" w:rsidRDefault="00F92E7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14:paraId="7064F19E" w14:textId="77777777" w:rsidR="00F92E79" w:rsidRPr="00875148" w:rsidRDefault="00F92E7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14:paraId="6B96264B" w14:textId="77777777" w:rsidR="00F92E79" w:rsidRPr="00875148" w:rsidRDefault="00F92E7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14:paraId="7A47FAA9" w14:textId="77777777" w:rsidR="00F92E79" w:rsidRPr="00875148" w:rsidRDefault="00F92E7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F92E79" w:rsidRPr="00875148" w14:paraId="7BD95A1C" w14:textId="77777777" w:rsidTr="008573CA">
        <w:trPr>
          <w:trHeight w:val="228"/>
        </w:trPr>
        <w:tc>
          <w:tcPr>
            <w:tcW w:w="3136" w:type="dxa"/>
          </w:tcPr>
          <w:p w14:paraId="550CA99A" w14:textId="77777777" w:rsidR="00F92E79" w:rsidRPr="009540DC" w:rsidRDefault="00F92E79" w:rsidP="00D013E8">
            <w:pPr>
              <w:pStyle w:val="Heading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14:paraId="61D36930" w14:textId="77777777" w:rsidR="00F92E79" w:rsidRPr="00FD0CD1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06773407" w14:textId="77777777" w:rsidR="00F92E79" w:rsidRPr="00FD0CD1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26139F00" w14:textId="77777777" w:rsidR="00F92E79" w:rsidRPr="00FD0CD1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59C78E27" w14:textId="77777777" w:rsidR="00F92E79" w:rsidRPr="00FD0CD1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57A54F20" w14:textId="77777777" w:rsidR="00F92E79" w:rsidRPr="00FD0CD1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F92E79" w:rsidRPr="00875148" w14:paraId="52EA047A" w14:textId="77777777" w:rsidTr="008573CA">
        <w:trPr>
          <w:trHeight w:val="228"/>
        </w:trPr>
        <w:tc>
          <w:tcPr>
            <w:tcW w:w="3136" w:type="dxa"/>
          </w:tcPr>
          <w:p w14:paraId="5C62DC0E" w14:textId="77777777" w:rsidR="00F92E79" w:rsidRPr="009540DC" w:rsidRDefault="00F92E79" w:rsidP="00D013E8">
            <w:pPr>
              <w:pStyle w:val="Heading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14:paraId="57A0F6E7" w14:textId="77777777" w:rsidR="00F92E79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552CD262" w14:textId="77777777" w:rsidR="00F92E79" w:rsidRPr="00FD0CD1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338FEAF8" w14:textId="77777777" w:rsidR="00F92E79" w:rsidRPr="00FD0CD1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3335FF1E" w14:textId="77777777" w:rsidR="00F92E79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3988DF44" w14:textId="77777777" w:rsidR="00F92E79" w:rsidRPr="00FD0CD1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F92E79" w:rsidRPr="00875148" w14:paraId="60FB2D34" w14:textId="77777777" w:rsidTr="008573CA">
        <w:trPr>
          <w:trHeight w:val="228"/>
        </w:trPr>
        <w:tc>
          <w:tcPr>
            <w:tcW w:w="3136" w:type="dxa"/>
          </w:tcPr>
          <w:p w14:paraId="76BA8ED0" w14:textId="77777777" w:rsidR="00F92E79" w:rsidRPr="009540DC" w:rsidRDefault="00F92E79" w:rsidP="00D013E8">
            <w:pPr>
              <w:pStyle w:val="Heading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14:paraId="6E05C13D" w14:textId="77777777" w:rsidR="00F92E79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6DD32EC7" w14:textId="77777777" w:rsidR="00F92E79" w:rsidRPr="00FD0CD1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59B67E9A" w14:textId="77777777" w:rsidR="00F92E79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4923D2F4" w14:textId="77777777" w:rsidR="00F92E79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7E60C1E3" w14:textId="77777777" w:rsidR="00F92E79" w:rsidRPr="00FD0CD1" w:rsidRDefault="00F92E7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14:paraId="1F021AF4" w14:textId="77777777" w:rsidR="00F92E79" w:rsidRPr="00875148" w:rsidRDefault="00F92E79" w:rsidP="008665A6">
      <w:pPr>
        <w:outlineLvl w:val="0"/>
        <w:rPr>
          <w:rFonts w:ascii="Arial Narrow" w:hAnsi="Arial Narrow" w:cs="Arial"/>
          <w:b/>
        </w:rPr>
      </w:pPr>
    </w:p>
    <w:p w14:paraId="2ED0CE2B" w14:textId="77777777" w:rsidR="00F92E79" w:rsidRPr="00875148" w:rsidRDefault="00F92E79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14:paraId="1B82250F" w14:textId="77777777" w:rsidR="00F92E79" w:rsidRPr="00875148" w:rsidRDefault="00F92E79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F92E79" w:rsidRPr="00875148" w14:paraId="1B116C85" w14:textId="77777777" w:rsidTr="00092FF2">
        <w:trPr>
          <w:trHeight w:val="234"/>
        </w:trPr>
        <w:tc>
          <w:tcPr>
            <w:tcW w:w="708" w:type="dxa"/>
          </w:tcPr>
          <w:p w14:paraId="6AD47754" w14:textId="77777777" w:rsidR="00F92E79" w:rsidRPr="00875148" w:rsidRDefault="00F92E79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14:paraId="73F2CB45" w14:textId="77777777" w:rsidR="00F92E79" w:rsidRPr="009540DC" w:rsidRDefault="00F92E79" w:rsidP="00116B72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14:paraId="446D1CB6" w14:textId="77777777" w:rsidR="00F92E79" w:rsidRPr="00875148" w:rsidRDefault="00F92E7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14:paraId="28F35BB1" w14:textId="77777777" w:rsidR="00F92E79" w:rsidRPr="00875148" w:rsidRDefault="00F92E7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F92E79" w:rsidRPr="00875148" w14:paraId="029B3A9D" w14:textId="77777777" w:rsidTr="00092FF2">
        <w:trPr>
          <w:trHeight w:val="236"/>
        </w:trPr>
        <w:tc>
          <w:tcPr>
            <w:tcW w:w="708" w:type="dxa"/>
          </w:tcPr>
          <w:p w14:paraId="067CEE48" w14:textId="77777777" w:rsidR="00F92E79" w:rsidRPr="00875148" w:rsidRDefault="00F92E79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14:paraId="01CDE9F8" w14:textId="77777777" w:rsidR="00F92E79" w:rsidRPr="00875148" w:rsidRDefault="00F92E79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14:paraId="53959035" w14:textId="77777777" w:rsidR="00F92E79" w:rsidRPr="009540DC" w:rsidRDefault="00F92E79" w:rsidP="00D013E8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14:paraId="2BCA152D" w14:textId="77777777" w:rsidR="00F92E79" w:rsidRPr="00875148" w:rsidRDefault="00F92E79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14:paraId="182455A8" w14:textId="77777777" w:rsidR="00F92E79" w:rsidRPr="00875148" w:rsidRDefault="00F92E79" w:rsidP="00116B72">
      <w:pPr>
        <w:rPr>
          <w:rFonts w:ascii="Arial Narrow" w:hAnsi="Arial Narrow"/>
        </w:rPr>
      </w:pPr>
    </w:p>
    <w:p w14:paraId="44F6BF7C" w14:textId="77777777" w:rsidR="00F92E79" w:rsidRPr="00875148" w:rsidRDefault="00F92E79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14:paraId="491CE465" w14:textId="77777777" w:rsidR="00F92E79" w:rsidRPr="00875148" w:rsidRDefault="00F92E79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F92E79" w:rsidRPr="00875148" w14:paraId="5D2465EB" w14:textId="77777777">
        <w:trPr>
          <w:trHeight w:val="204"/>
        </w:trPr>
        <w:tc>
          <w:tcPr>
            <w:tcW w:w="3239" w:type="dxa"/>
          </w:tcPr>
          <w:p w14:paraId="7472C331" w14:textId="77777777" w:rsidR="00F92E79" w:rsidRPr="00875148" w:rsidRDefault="00F92E79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71B71A18" w14:textId="77777777" w:rsidR="00F92E79" w:rsidRPr="00875148" w:rsidRDefault="00F92E7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18710F1F" w14:textId="77777777" w:rsidR="00F92E79" w:rsidRPr="009540DC" w:rsidRDefault="00F92E79" w:rsidP="00A837DC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14:paraId="445DCA3D" w14:textId="77777777" w:rsidR="00F92E79" w:rsidRPr="00875148" w:rsidRDefault="00F92E7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F92E79" w:rsidRPr="00875148" w14:paraId="661A5A7B" w14:textId="77777777">
        <w:tc>
          <w:tcPr>
            <w:tcW w:w="3239" w:type="dxa"/>
          </w:tcPr>
          <w:p w14:paraId="5866C774" w14:textId="77777777" w:rsidR="00F92E79" w:rsidRPr="00875148" w:rsidRDefault="00F92E79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79FE9A3C" w14:textId="77777777" w:rsidR="00F92E79" w:rsidRPr="00875148" w:rsidRDefault="00F92E79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376FDB9F" w14:textId="77777777" w:rsidR="00F92E79" w:rsidRPr="00875148" w:rsidRDefault="00F92E79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594924EC" w14:textId="77777777" w:rsidR="00F92E79" w:rsidRPr="00875148" w:rsidRDefault="00F92E79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1C0E1E57" w14:textId="77777777" w:rsidR="00F92E79" w:rsidRPr="00875148" w:rsidRDefault="00F92E79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14:paraId="64AEBA88" w14:textId="77777777" w:rsidR="00F92E79" w:rsidRPr="00875148" w:rsidRDefault="00F92E79" w:rsidP="00BE1A1C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14:paraId="1E36E5D3" w14:textId="77777777" w:rsidR="00F92E79" w:rsidRPr="00875148" w:rsidRDefault="00F92E79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F92E79" w:rsidRPr="00875148" w14:paraId="57A9F5A4" w14:textId="77777777">
        <w:trPr>
          <w:trHeight w:val="204"/>
        </w:trPr>
        <w:tc>
          <w:tcPr>
            <w:tcW w:w="3239" w:type="dxa"/>
          </w:tcPr>
          <w:p w14:paraId="3B1B9124" w14:textId="77777777" w:rsidR="00F92E79" w:rsidRPr="00875148" w:rsidRDefault="00F92E79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2B9BE27A" w14:textId="77777777" w:rsidR="00F92E79" w:rsidRPr="00875148" w:rsidRDefault="00F92E7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164C3857" w14:textId="77777777" w:rsidR="00F92E79" w:rsidRPr="009540DC" w:rsidRDefault="00F92E79" w:rsidP="00725A0D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14:paraId="051A292A" w14:textId="77777777" w:rsidR="00F92E79" w:rsidRPr="00875148" w:rsidRDefault="00F92E7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F92E79" w:rsidRPr="00875148" w14:paraId="662250B0" w14:textId="77777777">
        <w:tc>
          <w:tcPr>
            <w:tcW w:w="3239" w:type="dxa"/>
          </w:tcPr>
          <w:p w14:paraId="2E417610" w14:textId="77777777" w:rsidR="00F92E79" w:rsidRPr="00875148" w:rsidRDefault="00F92E79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205B035B" w14:textId="77777777" w:rsidR="00F92E79" w:rsidRPr="00875148" w:rsidRDefault="00F92E79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5E9C6EBB" w14:textId="77777777" w:rsidR="00F92E79" w:rsidRPr="00875148" w:rsidRDefault="00F92E79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3250F060" w14:textId="77777777" w:rsidR="00F92E79" w:rsidRPr="00875148" w:rsidRDefault="00F92E79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4D7E6A85" w14:textId="77777777" w:rsidR="00F92E79" w:rsidRPr="00875148" w:rsidRDefault="00F92E79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14:paraId="05C95074" w14:textId="77777777" w:rsidR="00F92E79" w:rsidRPr="00875148" w:rsidRDefault="00F92E79" w:rsidP="00517854">
      <w:pPr>
        <w:rPr>
          <w:rFonts w:ascii="Arial Narrow" w:hAnsi="Arial Narrow"/>
        </w:rPr>
      </w:pPr>
    </w:p>
    <w:p w14:paraId="17202758" w14:textId="77777777" w:rsidR="00F92E79" w:rsidRPr="00875148" w:rsidRDefault="00F92E79" w:rsidP="00D82DF3">
      <w:pPr>
        <w:pStyle w:val="Heading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14:paraId="47920D18" w14:textId="77777777" w:rsidR="00F92E79" w:rsidRPr="00875148" w:rsidRDefault="00F92E79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F92E79" w:rsidRPr="00875148" w14:paraId="1252D321" w14:textId="77777777" w:rsidTr="008573CA">
        <w:trPr>
          <w:trHeight w:val="204"/>
        </w:trPr>
        <w:tc>
          <w:tcPr>
            <w:tcW w:w="3520" w:type="dxa"/>
          </w:tcPr>
          <w:p w14:paraId="490D3F6A" w14:textId="77777777" w:rsidR="00F92E79" w:rsidRPr="00875148" w:rsidRDefault="00F92E79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14:paraId="1C469C5A" w14:textId="77777777" w:rsidR="00F92E79" w:rsidRPr="00875148" w:rsidRDefault="00F92E79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14:paraId="5BE8F02D" w14:textId="77777777" w:rsidR="00F92E79" w:rsidRPr="009540DC" w:rsidRDefault="00F92E79" w:rsidP="002B1A0A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F92E79" w:rsidRPr="00875148" w14:paraId="4A2FE1C2" w14:textId="77777777" w:rsidTr="008573CA">
        <w:tc>
          <w:tcPr>
            <w:tcW w:w="3520" w:type="dxa"/>
          </w:tcPr>
          <w:p w14:paraId="0E7A583B" w14:textId="77777777" w:rsidR="00F92E79" w:rsidRPr="00875148" w:rsidRDefault="00F92E79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14:paraId="06978E9A" w14:textId="77777777" w:rsidR="00F92E79" w:rsidRPr="00875148" w:rsidRDefault="00F92E79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14:paraId="7F466223" w14:textId="77777777" w:rsidR="00F92E79" w:rsidRPr="00875148" w:rsidRDefault="00F92E79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29F4B1DC" w14:textId="77777777" w:rsidR="00F92E79" w:rsidRPr="00875148" w:rsidRDefault="00F92E79" w:rsidP="00116B72">
      <w:pPr>
        <w:rPr>
          <w:rFonts w:ascii="Arial Narrow" w:hAnsi="Arial Narrow"/>
        </w:rPr>
      </w:pPr>
    </w:p>
    <w:p w14:paraId="2B580B5B" w14:textId="77777777" w:rsidR="00F92E79" w:rsidRPr="00875148" w:rsidRDefault="00F92E79" w:rsidP="00D82DF3">
      <w:pPr>
        <w:pStyle w:val="Heading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14:paraId="6BB87201" w14:textId="77777777" w:rsidR="00F92E79" w:rsidRPr="00875148" w:rsidRDefault="00F92E79" w:rsidP="000F5D38">
      <w:pPr>
        <w:pStyle w:val="Heading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F92E79" w:rsidRPr="00875148" w14:paraId="3D28C68C" w14:textId="77777777" w:rsidTr="00974529">
        <w:trPr>
          <w:trHeight w:val="204"/>
        </w:trPr>
        <w:tc>
          <w:tcPr>
            <w:tcW w:w="3493" w:type="dxa"/>
          </w:tcPr>
          <w:p w14:paraId="1DFA894D" w14:textId="77777777" w:rsidR="00F92E79" w:rsidRPr="00875148" w:rsidRDefault="00F92E79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14:paraId="2F72090B" w14:textId="77777777" w:rsidR="00F92E79" w:rsidRPr="00875148" w:rsidRDefault="00F92E79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14:paraId="44D1BC12" w14:textId="77777777" w:rsidR="00F92E79" w:rsidRPr="009540DC" w:rsidRDefault="00F92E79" w:rsidP="00186729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F92E79" w:rsidRPr="00875148" w14:paraId="28D3C312" w14:textId="77777777" w:rsidTr="00974529">
        <w:tc>
          <w:tcPr>
            <w:tcW w:w="3493" w:type="dxa"/>
          </w:tcPr>
          <w:p w14:paraId="6055B1B0" w14:textId="77777777" w:rsidR="00F92E79" w:rsidRPr="00875148" w:rsidRDefault="00F92E79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14:paraId="528E9C0E" w14:textId="77777777" w:rsidR="00F92E79" w:rsidRPr="00875148" w:rsidRDefault="00F92E79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14:paraId="4405AD3D" w14:textId="77777777" w:rsidR="00F92E79" w:rsidRPr="00875148" w:rsidRDefault="00F92E79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5EEF4F12" w14:textId="77777777" w:rsidR="00F92E79" w:rsidRPr="00875148" w:rsidRDefault="00F92E79" w:rsidP="00550E13">
      <w:pPr>
        <w:pStyle w:val="Heading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14:paraId="1DB954F6" w14:textId="77777777" w:rsidR="00F92E79" w:rsidRPr="00875148" w:rsidRDefault="00F92E79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14:paraId="69FD18A9" w14:textId="77777777" w:rsidR="00F92E79" w:rsidRDefault="00F92E79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14:paraId="2DA80D8C" w14:textId="77777777" w:rsidR="00F92E79" w:rsidRPr="00875148" w:rsidRDefault="00F92E79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14:paraId="231C7AE5" w14:textId="77777777" w:rsidR="00F92E79" w:rsidRDefault="00F92E79" w:rsidP="0010198B">
      <w:pPr>
        <w:ind w:left="426"/>
        <w:rPr>
          <w:rFonts w:ascii="Arial Narrow" w:hAnsi="Arial Narrow"/>
        </w:rPr>
      </w:pPr>
    </w:p>
    <w:p w14:paraId="16A35E2A" w14:textId="77777777" w:rsidR="00E737DB" w:rsidRDefault="00E737D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14:paraId="146022DD" w14:textId="77777777" w:rsidR="00E737DB" w:rsidRDefault="00E737DB" w:rsidP="0010198B">
      <w:pPr>
        <w:ind w:left="426"/>
        <w:rPr>
          <w:rFonts w:ascii="Arial Narrow" w:hAnsi="Arial Narrow"/>
        </w:rPr>
      </w:pPr>
    </w:p>
    <w:p w14:paraId="47263534" w14:textId="77777777" w:rsidR="00E737DB" w:rsidRDefault="00E737D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Data de Referência: data do arquivo que se deseja importar, trazer a data do sistema.</w:t>
      </w:r>
    </w:p>
    <w:p w14:paraId="1FD3D938" w14:textId="77777777" w:rsidR="00E737DB" w:rsidRDefault="00E737DB" w:rsidP="0010198B">
      <w:pPr>
        <w:ind w:left="426"/>
        <w:rPr>
          <w:rFonts w:ascii="Arial Narrow" w:hAnsi="Arial Narrow"/>
        </w:rPr>
      </w:pPr>
    </w:p>
    <w:p w14:paraId="1D40FE35" w14:textId="77777777" w:rsidR="00E737DB" w:rsidRDefault="00E737DB" w:rsidP="0010198B">
      <w:pPr>
        <w:ind w:left="426"/>
        <w:rPr>
          <w:rFonts w:ascii="Arial Narrow" w:hAnsi="Arial Narrow"/>
        </w:rPr>
      </w:pPr>
    </w:p>
    <w:p w14:paraId="6164E7F5" w14:textId="77777777" w:rsidR="00E737DB" w:rsidRDefault="00E737DB" w:rsidP="00E737DB">
      <w:pPr>
        <w:ind w:left="426"/>
        <w:rPr>
          <w:rFonts w:ascii="Calibri" w:hAnsi="Calibri" w:cs="Arial"/>
          <w:color w:val="002060"/>
          <w:sz w:val="22"/>
          <w:szCs w:val="22"/>
        </w:rPr>
      </w:pPr>
      <w:r w:rsidRPr="00E737DB">
        <w:rPr>
          <w:rFonts w:ascii="Arial Narrow" w:hAnsi="Arial Narrow"/>
        </w:rPr>
        <w:t>Botões</w:t>
      </w:r>
      <w:r>
        <w:rPr>
          <w:rFonts w:ascii="Arial Narrow" w:hAnsi="Arial Narrow"/>
        </w:rPr>
        <w:t>:</w:t>
      </w:r>
    </w:p>
    <w:p w14:paraId="77237E63" w14:textId="77777777" w:rsidR="00E737DB" w:rsidRDefault="00E737DB" w:rsidP="00E737DB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27B49ABF" w14:textId="77777777" w:rsidR="00E737DB" w:rsidRDefault="00E737DB" w:rsidP="00E737DB">
      <w:pPr>
        <w:numPr>
          <w:ilvl w:val="0"/>
          <w:numId w:val="2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Pesquisar: abre o arquivo conforme a data </w:t>
      </w:r>
      <w:r w:rsidR="00AF40AE">
        <w:rPr>
          <w:rFonts w:ascii="Calibri" w:hAnsi="Calibri" w:cs="Arial"/>
          <w:sz w:val="22"/>
          <w:szCs w:val="22"/>
        </w:rPr>
        <w:t xml:space="preserve">digitada </w:t>
      </w:r>
      <w:r>
        <w:rPr>
          <w:rFonts w:ascii="Calibri" w:hAnsi="Calibri" w:cs="Arial"/>
          <w:sz w:val="22"/>
          <w:szCs w:val="22"/>
        </w:rPr>
        <w:t>e exibe as informações em tela</w:t>
      </w:r>
      <w:r w:rsidR="00AF40AE">
        <w:rPr>
          <w:rFonts w:ascii="Calibri" w:hAnsi="Calibri" w:cs="Arial"/>
          <w:sz w:val="22"/>
          <w:szCs w:val="22"/>
        </w:rPr>
        <w:t xml:space="preserve"> conforme leitura do arquivo.</w:t>
      </w:r>
    </w:p>
    <w:p w14:paraId="56A151C0" w14:textId="77777777" w:rsidR="00E737DB" w:rsidRPr="00E737DB" w:rsidRDefault="00E737DB" w:rsidP="00E737DB">
      <w:pPr>
        <w:numPr>
          <w:ilvl w:val="0"/>
          <w:numId w:val="25"/>
        </w:numPr>
        <w:rPr>
          <w:rFonts w:ascii="Calibri" w:hAnsi="Calibri" w:cs="Arial"/>
          <w:sz w:val="22"/>
          <w:szCs w:val="22"/>
        </w:rPr>
      </w:pPr>
      <w:r w:rsidRPr="00E737DB">
        <w:rPr>
          <w:rFonts w:ascii="Calibri" w:hAnsi="Calibri" w:cs="Arial"/>
          <w:sz w:val="22"/>
          <w:szCs w:val="22"/>
        </w:rPr>
        <w:t>Confirma</w:t>
      </w:r>
      <w:r w:rsidR="00AF40AE">
        <w:rPr>
          <w:rFonts w:ascii="Calibri" w:hAnsi="Calibri" w:cs="Arial"/>
          <w:sz w:val="22"/>
          <w:szCs w:val="22"/>
        </w:rPr>
        <w:t>r</w:t>
      </w:r>
      <w:r w:rsidRPr="00E737DB">
        <w:rPr>
          <w:rFonts w:ascii="Calibri" w:hAnsi="Calibri" w:cs="Arial"/>
          <w:sz w:val="22"/>
          <w:szCs w:val="22"/>
        </w:rPr>
        <w:t xml:space="preserve">: Ação para </w:t>
      </w:r>
      <w:r>
        <w:rPr>
          <w:rFonts w:ascii="Calibri" w:hAnsi="Calibri" w:cs="Arial"/>
          <w:sz w:val="22"/>
          <w:szCs w:val="22"/>
        </w:rPr>
        <w:t>processar</w:t>
      </w:r>
      <w:r w:rsidRPr="00E737DB">
        <w:rPr>
          <w:rFonts w:ascii="Calibri" w:hAnsi="Calibri" w:cs="Arial"/>
          <w:sz w:val="22"/>
          <w:szCs w:val="22"/>
        </w:rPr>
        <w:t xml:space="preserve"> a integração do arquivo de retorno de NF-e.</w:t>
      </w:r>
    </w:p>
    <w:p w14:paraId="05CA0DB8" w14:textId="77777777" w:rsidR="00E737DB" w:rsidRDefault="00E737DB" w:rsidP="0010198B">
      <w:pPr>
        <w:ind w:left="426"/>
        <w:rPr>
          <w:rFonts w:ascii="Arial Narrow" w:hAnsi="Arial Narrow"/>
        </w:rPr>
      </w:pPr>
    </w:p>
    <w:p w14:paraId="337CEC97" w14:textId="77777777" w:rsidR="00F92E79" w:rsidRDefault="00F92E79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 xml:space="preserve">Tratamento arquivo retorno </w:t>
      </w:r>
      <w:proofErr w:type="spellStart"/>
      <w:r>
        <w:rPr>
          <w:rFonts w:ascii="Arial Narrow" w:hAnsi="Arial Narrow"/>
          <w:b/>
        </w:rPr>
        <w:t>NFe</w:t>
      </w:r>
      <w:proofErr w:type="spellEnd"/>
      <w:r>
        <w:rPr>
          <w:rFonts w:ascii="Arial Narrow" w:hAnsi="Arial Narrow"/>
          <w:b/>
        </w:rPr>
        <w:t xml:space="preserve"> </w:t>
      </w:r>
      <w:r w:rsidRPr="00271A13">
        <w:rPr>
          <w:rFonts w:ascii="Arial Narrow" w:hAnsi="Arial Narrow"/>
          <w:b/>
        </w:rPr>
        <w:t>”</w:t>
      </w:r>
    </w:p>
    <w:p w14:paraId="5A8D1ECB" w14:textId="77777777" w:rsidR="00F92E79" w:rsidRDefault="00F92E79" w:rsidP="0010198B">
      <w:pPr>
        <w:ind w:left="426"/>
        <w:rPr>
          <w:rFonts w:ascii="Arial Narrow" w:hAnsi="Arial Narrow"/>
        </w:rPr>
      </w:pPr>
    </w:p>
    <w:p w14:paraId="72E32597" w14:textId="77777777" w:rsidR="00F92E79" w:rsidRDefault="00587682" w:rsidP="0010198B">
      <w:pPr>
        <w:ind w:left="426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pict w14:anchorId="007D9647">
          <v:shape id="_x0000_i1026" type="#_x0000_t75" style="width:481.75pt;height:235.4pt">
            <v:imagedata r:id="rId11" o:title=""/>
          </v:shape>
        </w:pict>
      </w:r>
    </w:p>
    <w:p w14:paraId="0F25F583" w14:textId="77777777" w:rsidR="00FD44DF" w:rsidRDefault="00FD44DF" w:rsidP="0010198B">
      <w:pPr>
        <w:ind w:left="426"/>
        <w:rPr>
          <w:rFonts w:ascii="Calibri" w:hAnsi="Calibri" w:cs="Arial"/>
          <w:color w:val="002060"/>
          <w:sz w:val="22"/>
          <w:szCs w:val="22"/>
        </w:rPr>
      </w:pPr>
    </w:p>
    <w:p w14:paraId="3E486C8B" w14:textId="77777777" w:rsidR="00FD44DF" w:rsidRDefault="00587682" w:rsidP="0010198B">
      <w:pPr>
        <w:ind w:left="426"/>
        <w:rPr>
          <w:rFonts w:ascii="Arial Narrow" w:hAnsi="Arial Narrow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pict w14:anchorId="6CFAE3A7">
          <v:shape id="_x0000_i1027" type="#_x0000_t75" style="width:481.75pt;height:240.15pt">
            <v:imagedata r:id="rId12" o:title=""/>
          </v:shape>
        </w:pict>
      </w:r>
    </w:p>
    <w:p w14:paraId="7B78F50C" w14:textId="77777777" w:rsidR="00F92E79" w:rsidRDefault="00F92E79" w:rsidP="0010198B">
      <w:pPr>
        <w:ind w:left="426"/>
        <w:rPr>
          <w:rFonts w:ascii="Arial Narrow" w:hAnsi="Arial Narrow"/>
        </w:rPr>
      </w:pPr>
    </w:p>
    <w:p w14:paraId="6A5DC46B" w14:textId="77777777" w:rsidR="00F92E79" w:rsidRPr="00875148" w:rsidRDefault="00F92E79" w:rsidP="0010198B">
      <w:pPr>
        <w:ind w:left="426"/>
        <w:rPr>
          <w:rFonts w:ascii="Arial Narrow" w:hAnsi="Arial Narrow"/>
        </w:rPr>
      </w:pPr>
    </w:p>
    <w:p w14:paraId="2A452ED7" w14:textId="77777777" w:rsidR="00F92E79" w:rsidRPr="00875148" w:rsidRDefault="00F92E79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14:paraId="3B22AC26" w14:textId="77777777" w:rsidR="00F92E79" w:rsidRDefault="00F92E79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14:paraId="3C32F091" w14:textId="77777777" w:rsidR="00F92E79" w:rsidRPr="00875148" w:rsidRDefault="00F92E79" w:rsidP="00FD0CD1">
      <w:pPr>
        <w:ind w:left="426"/>
        <w:rPr>
          <w:rFonts w:ascii="Arial Narrow" w:hAnsi="Arial Narrow"/>
        </w:rPr>
      </w:pPr>
    </w:p>
    <w:p w14:paraId="0943BE73" w14:textId="77777777" w:rsidR="00F92E79" w:rsidRPr="00875148" w:rsidRDefault="00F92E79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14:paraId="06EDF81B" w14:textId="77777777" w:rsidR="00F92E79" w:rsidRDefault="00F92E7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7253CB5E" w14:textId="77777777" w:rsidR="00F92E79" w:rsidRPr="00875148" w:rsidRDefault="00F92E79" w:rsidP="00FD0CD1">
      <w:pPr>
        <w:ind w:left="426"/>
        <w:rPr>
          <w:rFonts w:ascii="Arial Narrow" w:hAnsi="Arial Narrow"/>
        </w:rPr>
      </w:pPr>
    </w:p>
    <w:p w14:paraId="13ADD1C2" w14:textId="77777777" w:rsidR="00F92E79" w:rsidRPr="00875148" w:rsidRDefault="00F92E79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14:paraId="0E54B5A7" w14:textId="77777777" w:rsidR="00F92E79" w:rsidRPr="00875148" w:rsidRDefault="00F92E7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62C987A8" w14:textId="77777777" w:rsidR="00F92E79" w:rsidRPr="00875148" w:rsidRDefault="00F92E79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14:paraId="68661684" w14:textId="77777777" w:rsidR="00F92E79" w:rsidRPr="00875148" w:rsidRDefault="00F92E7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FootnoteReference"/>
          <w:rFonts w:ascii="Arial Narrow" w:hAnsi="Arial Narrow"/>
        </w:rPr>
        <w:footnoteReference w:customMarkFollows="1" w:id="3"/>
        <w:t>*</w:t>
      </w:r>
    </w:p>
    <w:p w14:paraId="2F7AA1AB" w14:textId="77777777" w:rsidR="00F92E79" w:rsidRPr="00875148" w:rsidRDefault="00F92E79">
      <w:pPr>
        <w:pStyle w:val="TCTips"/>
        <w:rPr>
          <w:rFonts w:ascii="Arial Narrow" w:hAnsi="Arial Narrow"/>
          <w:i w:val="0"/>
        </w:rPr>
      </w:pPr>
    </w:p>
    <w:p w14:paraId="0E98DD30" w14:textId="77777777" w:rsidR="00F92E79" w:rsidRPr="00875148" w:rsidRDefault="00F92E79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14:paraId="196A3988" w14:textId="77777777" w:rsidR="00F92E79" w:rsidRPr="00875148" w:rsidRDefault="00F92E7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1B2DC7A3" w14:textId="77777777" w:rsidR="00F92E79" w:rsidRPr="00875148" w:rsidRDefault="00F92E7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FootnoteReference"/>
          <w:rFonts w:ascii="Arial Narrow" w:hAnsi="Arial Narrow"/>
        </w:rPr>
        <w:footnoteReference w:customMarkFollows="1" w:id="4"/>
        <w:t>**</w:t>
      </w:r>
    </w:p>
    <w:p w14:paraId="465078A7" w14:textId="77777777" w:rsidR="00F92E79" w:rsidRPr="00875148" w:rsidRDefault="00F92E79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14:paraId="1831809A" w14:textId="77777777" w:rsidR="00F92E79" w:rsidRPr="00875148" w:rsidRDefault="00F92E79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14:paraId="3E1F56EF" w14:textId="77777777" w:rsidR="00F92E79" w:rsidRDefault="00F92E79" w:rsidP="00A9451A">
      <w:pPr>
        <w:pStyle w:val="Heading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14:paraId="5356D123" w14:textId="77777777" w:rsidR="00F92E79" w:rsidRPr="001E5B29" w:rsidRDefault="00F92E79" w:rsidP="001E5B29">
      <w:pPr>
        <w:pStyle w:val="TCTips"/>
        <w:ind w:firstLine="720"/>
        <w:rPr>
          <w:i w:val="0"/>
        </w:rPr>
      </w:pPr>
    </w:p>
    <w:p w14:paraId="44A1FC0A" w14:textId="77777777" w:rsidR="00F92E79" w:rsidRDefault="00F92E79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14:paraId="154EDAAF" w14:textId="77777777" w:rsidR="00F92E79" w:rsidRPr="00B978C8" w:rsidRDefault="00F92E79" w:rsidP="00B978C8"/>
    <w:p w14:paraId="0D283741" w14:textId="77777777" w:rsidR="00F92E79" w:rsidRDefault="00F92E79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14:paraId="5ADC7D9F" w14:textId="77777777" w:rsidR="00F92E79" w:rsidRPr="00B978C8" w:rsidRDefault="00F92E79" w:rsidP="00B978C8"/>
    <w:p w14:paraId="57CC21C4" w14:textId="77777777" w:rsidR="00F92E79" w:rsidRPr="00875148" w:rsidRDefault="00F92E79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14:paraId="4D383059" w14:textId="77777777" w:rsidR="00F92E79" w:rsidRPr="00875148" w:rsidRDefault="00F92E7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FootnoteReference"/>
          <w:rFonts w:ascii="Arial Narrow" w:hAnsi="Arial Narrow"/>
        </w:rPr>
        <w:footnoteReference w:customMarkFollows="1" w:id="5"/>
        <w:t>**</w:t>
      </w:r>
    </w:p>
    <w:p w14:paraId="7FA39F7E" w14:textId="77777777" w:rsidR="00F92E79" w:rsidRPr="00875148" w:rsidRDefault="00F92E79">
      <w:pPr>
        <w:pStyle w:val="TCTips"/>
        <w:rPr>
          <w:rFonts w:ascii="Arial Narrow" w:hAnsi="Arial Narrow"/>
          <w:i w:val="0"/>
        </w:rPr>
      </w:pPr>
    </w:p>
    <w:p w14:paraId="432AAAD2" w14:textId="77777777" w:rsidR="00F92E79" w:rsidRPr="00875148" w:rsidRDefault="00F92E79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14:paraId="56E8127B" w14:textId="77777777" w:rsidR="00F92E79" w:rsidRPr="00875148" w:rsidRDefault="00F92E79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F92E79" w:rsidRPr="00875148" w14:paraId="331383C9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2019CA82" w14:textId="77777777" w:rsidR="00F92E79" w:rsidRPr="009540DC" w:rsidRDefault="00F92E7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187A9E31" w14:textId="77777777" w:rsidR="00F92E79" w:rsidRPr="009540DC" w:rsidRDefault="00F92E7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F92E79" w:rsidRPr="00875148" w14:paraId="66344C11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0EB38286" w14:textId="77777777"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17A3139E" w14:textId="77777777"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F92E79" w:rsidRPr="00875148" w14:paraId="23AB2E68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7F5726CD" w14:textId="77777777"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4D7885A0" w14:textId="77777777"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F92E79" w:rsidRPr="00875148" w14:paraId="688A660C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7920191B" w14:textId="77777777"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5F700C08" w14:textId="77777777"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F92E79" w:rsidRPr="00875148" w14:paraId="55683808" w14:textId="77777777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2079BDB7" w14:textId="77777777"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796FE9C6" w14:textId="77777777"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F92E79" w:rsidRPr="00875148" w14:paraId="26C26D57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A3A625A" w14:textId="77777777" w:rsidR="00F92E79" w:rsidRPr="009540DC" w:rsidRDefault="00F92E7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BC932" w14:textId="77777777"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F92E79" w:rsidRPr="00875148" w14:paraId="560509F4" w14:textId="77777777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E964D8" w14:textId="77777777" w:rsidR="00F92E79" w:rsidRPr="009540DC" w:rsidRDefault="00F92E7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3CE7BD4" w14:textId="77777777" w:rsidR="00F92E79" w:rsidRPr="00875148" w:rsidRDefault="00F92E7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14:paraId="737120D2" w14:textId="77777777" w:rsidR="00F92E79" w:rsidRPr="00875148" w:rsidRDefault="00F92E7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F92E79" w:rsidRPr="00875148" w14:paraId="05B4C89E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1A5BC49D" w14:textId="77777777" w:rsidR="00F92E79" w:rsidRPr="009540DC" w:rsidRDefault="00F92E7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4D926EE3" w14:textId="77777777" w:rsidR="00F92E79" w:rsidRPr="009540DC" w:rsidRDefault="00F92E7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F92E79" w:rsidRPr="00875148" w14:paraId="5A5B717E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03811A30" w14:textId="77777777"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0AD64D2D" w14:textId="77777777"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F92E79" w:rsidRPr="00875148" w14:paraId="1ADC0BC5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011DC6D1" w14:textId="77777777"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6E6103CF" w14:textId="77777777"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F92E79" w:rsidRPr="00875148" w14:paraId="458EBB4D" w14:textId="77777777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14:paraId="06BC556B" w14:textId="77777777" w:rsidR="00F92E79" w:rsidRPr="009540DC" w:rsidRDefault="00F92E7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59CFA" w14:textId="77777777" w:rsidR="00F92E79" w:rsidRPr="00875148" w:rsidRDefault="00F92E7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03D1A6" w14:textId="77777777" w:rsidR="00F92E79" w:rsidRPr="00875148" w:rsidRDefault="00F92E7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F92E79" w:rsidRPr="00875148" w14:paraId="47F21431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0FB45C68" w14:textId="77777777" w:rsidR="00F92E79" w:rsidRPr="009540DC" w:rsidRDefault="00F92E7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1549B6AF" w14:textId="77777777" w:rsidR="00F92E79" w:rsidRPr="009540DC" w:rsidRDefault="00F92E7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F92E79" w:rsidRPr="00875148" w14:paraId="209ED398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2CFD739E" w14:textId="77777777"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124949BF" w14:textId="77777777"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F92E79" w:rsidRPr="00875148" w14:paraId="1D153F5C" w14:textId="77777777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08283255" w14:textId="77777777"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091F9EA1" w14:textId="77777777"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F92E79" w:rsidRPr="00875148" w14:paraId="289794EB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32C8117" w14:textId="77777777" w:rsidR="00F92E79" w:rsidRPr="009540DC" w:rsidRDefault="00F92E7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6132EF" w14:textId="77777777" w:rsidR="00F92E79" w:rsidRPr="00875148" w:rsidRDefault="00F92E7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BE406" w14:textId="77777777" w:rsidR="00F92E79" w:rsidRPr="00875148" w:rsidRDefault="00F92E7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14:paraId="5A38D3EF" w14:textId="77777777" w:rsidR="00F92E79" w:rsidRPr="00875148" w:rsidRDefault="00F92E79">
      <w:pPr>
        <w:pStyle w:val="TCTips"/>
        <w:rPr>
          <w:rFonts w:ascii="Arial Narrow" w:hAnsi="Arial Narrow"/>
          <w:i w:val="0"/>
          <w:lang w:val="es-ES_tradnl"/>
        </w:rPr>
      </w:pPr>
    </w:p>
    <w:p w14:paraId="51276C7D" w14:textId="77777777" w:rsidR="00F92E79" w:rsidRPr="00875148" w:rsidRDefault="00F92E79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14:paraId="7079CA21" w14:textId="77777777" w:rsidR="00F92E79" w:rsidRPr="00875148" w:rsidRDefault="00F92E79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F92E79" w:rsidRPr="00875148" w14:paraId="12A7296C" w14:textId="77777777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14:paraId="0B4C4236" w14:textId="77777777" w:rsidR="00F92E79" w:rsidRPr="009540DC" w:rsidRDefault="00F92E7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0794CC97" w14:textId="77777777" w:rsidR="00F92E79" w:rsidRPr="009540DC" w:rsidRDefault="00F92E7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14:paraId="72796E75" w14:textId="77777777" w:rsidR="00F92E79" w:rsidRPr="009540DC" w:rsidRDefault="00F92E7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378F61C9" w14:textId="77777777" w:rsidR="00F92E79" w:rsidRPr="009540DC" w:rsidRDefault="00F92E7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F92E79" w:rsidRPr="00875148" w14:paraId="72EEFF34" w14:textId="77777777">
        <w:trPr>
          <w:cantSplit/>
        </w:trPr>
        <w:tc>
          <w:tcPr>
            <w:tcW w:w="3614" w:type="dxa"/>
            <w:tcBorders>
              <w:top w:val="nil"/>
            </w:tcBorders>
          </w:tcPr>
          <w:p w14:paraId="31ECE010" w14:textId="77777777"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14:paraId="675C98C2" w14:textId="77777777" w:rsidR="00F92E79" w:rsidRPr="009540DC" w:rsidRDefault="00F92E7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14:paraId="665D273C" w14:textId="77777777" w:rsidR="00F92E79" w:rsidRPr="009540DC" w:rsidRDefault="00F92E7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14:paraId="1EB7240E" w14:textId="77777777" w:rsidR="00F92E79" w:rsidRPr="00875148" w:rsidRDefault="00F92E7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F92E79" w:rsidRPr="00875148" w14:paraId="11FE8F00" w14:textId="77777777">
        <w:trPr>
          <w:cantSplit/>
        </w:trPr>
        <w:tc>
          <w:tcPr>
            <w:tcW w:w="3614" w:type="dxa"/>
          </w:tcPr>
          <w:p w14:paraId="55C17117" w14:textId="77777777"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791C5B4A" w14:textId="77777777" w:rsidR="00F92E79" w:rsidRPr="009540DC" w:rsidRDefault="00F92E7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4FE72137" w14:textId="77777777" w:rsidR="00F92E79" w:rsidRPr="009540DC" w:rsidRDefault="00F92E7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70F21438" w14:textId="77777777" w:rsidR="00F92E79" w:rsidRPr="00875148" w:rsidRDefault="00F92E7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F92E79" w:rsidRPr="00875148" w14:paraId="1EA4320A" w14:textId="77777777">
        <w:trPr>
          <w:cantSplit/>
        </w:trPr>
        <w:tc>
          <w:tcPr>
            <w:tcW w:w="3614" w:type="dxa"/>
          </w:tcPr>
          <w:p w14:paraId="6DC0A0C7" w14:textId="77777777" w:rsidR="00F92E79" w:rsidRPr="009540DC" w:rsidRDefault="00F92E7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11E4F1D3" w14:textId="77777777" w:rsidR="00F92E79" w:rsidRPr="009540DC" w:rsidRDefault="00F92E7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171DE520" w14:textId="77777777" w:rsidR="00F92E79" w:rsidRPr="009540DC" w:rsidRDefault="00F92E7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70EBBC50" w14:textId="77777777" w:rsidR="00F92E79" w:rsidRPr="00875148" w:rsidRDefault="00F92E7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F92E79" w:rsidRPr="00875148" w14:paraId="4C458B54" w14:textId="77777777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14:paraId="1C206F8B" w14:textId="77777777" w:rsidR="00F92E79" w:rsidRPr="00875148" w:rsidRDefault="00F92E7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2363ED08" w14:textId="77777777" w:rsidR="00F92E79" w:rsidRPr="00875148" w:rsidRDefault="00F92E7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4B8914F6" w14:textId="77777777" w:rsidR="00F92E79" w:rsidRPr="00875148" w:rsidRDefault="00F92E7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14:paraId="64F5FF07" w14:textId="77777777" w:rsidR="00F92E79" w:rsidRPr="00875148" w:rsidRDefault="00F92E7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14:paraId="22FF02EA" w14:textId="77777777" w:rsidR="00F92E79" w:rsidRPr="00875148" w:rsidRDefault="00F92E7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14:paraId="2C1F85FA" w14:textId="77777777" w:rsidR="00F92E79" w:rsidRPr="00875148" w:rsidRDefault="00F92E7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14:paraId="50639FC9" w14:textId="77777777" w:rsidR="00F92E79" w:rsidRPr="00875148" w:rsidRDefault="00F92E7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FootnoteReference"/>
          <w:rFonts w:ascii="Arial Narrow" w:hAnsi="Arial Narrow"/>
        </w:rPr>
        <w:footnoteReference w:customMarkFollows="1" w:id="6"/>
        <w:t>**</w:t>
      </w:r>
    </w:p>
    <w:p w14:paraId="18F5C54D" w14:textId="77777777" w:rsidR="00F92E79" w:rsidRPr="00875148" w:rsidRDefault="00F92E79">
      <w:pPr>
        <w:pStyle w:val="TCTips"/>
        <w:rPr>
          <w:rFonts w:ascii="Arial Narrow" w:hAnsi="Arial Narrow"/>
          <w:i w:val="0"/>
        </w:rPr>
      </w:pPr>
    </w:p>
    <w:p w14:paraId="279EE84D" w14:textId="77777777" w:rsidR="00F92E79" w:rsidRPr="00875148" w:rsidRDefault="00F92E79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14:paraId="164296D6" w14:textId="77777777" w:rsidR="00F92E79" w:rsidRPr="00875148" w:rsidRDefault="00F92E79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F92E79" w:rsidRPr="00875148" w14:paraId="5F4852FF" w14:textId="77777777">
        <w:tc>
          <w:tcPr>
            <w:tcW w:w="579" w:type="dxa"/>
            <w:vAlign w:val="center"/>
          </w:tcPr>
          <w:p w14:paraId="13A14073" w14:textId="77777777" w:rsidR="00F92E79" w:rsidRPr="00875148" w:rsidRDefault="00F92E7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2C3231CD" w14:textId="77777777" w:rsidR="00F92E79" w:rsidRPr="00875148" w:rsidRDefault="00F92E7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1CAD5DE4" w14:textId="77777777" w:rsidR="00F92E79" w:rsidRPr="00875148" w:rsidRDefault="00F92E7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14:paraId="41F7B431" w14:textId="77777777" w:rsidR="00F92E79" w:rsidRPr="00875148" w:rsidRDefault="00F92E7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56C896C3" w14:textId="77777777" w:rsidR="00F92E79" w:rsidRPr="00875148" w:rsidRDefault="00F92E7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14:paraId="684CA44F" w14:textId="77777777" w:rsidR="00F92E79" w:rsidRPr="00875148" w:rsidRDefault="00F92E7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F92E79" w:rsidRPr="00875148" w14:paraId="7E63BFD3" w14:textId="77777777">
        <w:tc>
          <w:tcPr>
            <w:tcW w:w="579" w:type="dxa"/>
          </w:tcPr>
          <w:p w14:paraId="74A4FAD8" w14:textId="77777777" w:rsidR="00F92E79" w:rsidRPr="00875148" w:rsidRDefault="00F92E7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14:paraId="7838141F" w14:textId="77777777"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1A68D995" w14:textId="77777777"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436FE765" w14:textId="77777777"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370CE55C" w14:textId="77777777"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04C7C1D5" w14:textId="77777777"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 w14:paraId="5A8E17CB" w14:textId="77777777">
        <w:tc>
          <w:tcPr>
            <w:tcW w:w="579" w:type="dxa"/>
          </w:tcPr>
          <w:p w14:paraId="53C2EB60" w14:textId="77777777" w:rsidR="00F92E79" w:rsidRPr="00875148" w:rsidRDefault="00F92E7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77CCA71A" w14:textId="77777777"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01337980" w14:textId="77777777"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2EC8CA17" w14:textId="77777777"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67FD9CBC" w14:textId="77777777"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0772CF79" w14:textId="77777777"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 w14:paraId="363E98C0" w14:textId="77777777">
        <w:tc>
          <w:tcPr>
            <w:tcW w:w="579" w:type="dxa"/>
          </w:tcPr>
          <w:p w14:paraId="1833A17D" w14:textId="77777777" w:rsidR="00F92E79" w:rsidRPr="00875148" w:rsidRDefault="00F92E7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0FC6EA9E" w14:textId="77777777"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5D235755" w14:textId="77777777"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2FDA50F7" w14:textId="77777777"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6560DB96" w14:textId="77777777"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4FD4EAC0" w14:textId="77777777"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 w14:paraId="023752DF" w14:textId="77777777">
        <w:tc>
          <w:tcPr>
            <w:tcW w:w="579" w:type="dxa"/>
          </w:tcPr>
          <w:p w14:paraId="1A76BECA" w14:textId="77777777" w:rsidR="00F92E79" w:rsidRPr="00875148" w:rsidRDefault="00F92E7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58821855" w14:textId="77777777"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11EC63A0" w14:textId="77777777"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34B6B66F" w14:textId="77777777"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60819AD6" w14:textId="77777777"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671DEDC3" w14:textId="77777777"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 w14:paraId="0FDA01D2" w14:textId="77777777">
        <w:tc>
          <w:tcPr>
            <w:tcW w:w="579" w:type="dxa"/>
          </w:tcPr>
          <w:p w14:paraId="1F72E03F" w14:textId="77777777" w:rsidR="00F92E79" w:rsidRPr="00875148" w:rsidRDefault="00F92E7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1511A350" w14:textId="77777777"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60B2F70C" w14:textId="77777777"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4CBC7009" w14:textId="77777777"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7422D997" w14:textId="77777777"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78026B44" w14:textId="77777777" w:rsidR="00F92E79" w:rsidRPr="00875148" w:rsidRDefault="00F92E7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3984A158" w14:textId="77777777" w:rsidR="00F92E79" w:rsidRPr="00875148" w:rsidRDefault="00F92E79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14:paraId="302E6E75" w14:textId="77777777" w:rsidR="00F92E79" w:rsidRPr="00875148" w:rsidRDefault="00F92E79" w:rsidP="0000716A">
      <w:pPr>
        <w:rPr>
          <w:rFonts w:ascii="Arial Narrow" w:hAnsi="Arial Narrow"/>
        </w:rPr>
      </w:pPr>
    </w:p>
    <w:p w14:paraId="00504EE8" w14:textId="77777777" w:rsidR="00F92E79" w:rsidRPr="00875148" w:rsidRDefault="00F92E79" w:rsidP="0000716A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14:paraId="23EFC9F0" w14:textId="77777777" w:rsidR="00F92E79" w:rsidRPr="00875148" w:rsidRDefault="00F92E79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F92E79" w:rsidRPr="00875148" w14:paraId="62E458F8" w14:textId="77777777">
        <w:tc>
          <w:tcPr>
            <w:tcW w:w="579" w:type="dxa"/>
            <w:vAlign w:val="center"/>
          </w:tcPr>
          <w:p w14:paraId="4122C3BF" w14:textId="77777777" w:rsidR="00F92E79" w:rsidRPr="00875148" w:rsidRDefault="00F92E7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6DBC4A27" w14:textId="77777777" w:rsidR="00F92E79" w:rsidRPr="00875148" w:rsidRDefault="00F92E7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6B75BD37" w14:textId="77777777" w:rsidR="00F92E79" w:rsidRPr="00875148" w:rsidRDefault="00F92E7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14:paraId="1EE8DB59" w14:textId="77777777" w:rsidR="00F92E79" w:rsidRPr="00875148" w:rsidRDefault="00F92E7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14:paraId="66339C41" w14:textId="77777777" w:rsidR="00F92E79" w:rsidRPr="00875148" w:rsidRDefault="00F92E7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64FE48EC" w14:textId="77777777" w:rsidR="00F92E79" w:rsidRPr="00875148" w:rsidRDefault="00F92E7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14:paraId="0A406160" w14:textId="77777777" w:rsidR="00F92E79" w:rsidRPr="00875148" w:rsidRDefault="00F92E7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F92E79" w:rsidRPr="00875148" w14:paraId="497872F0" w14:textId="77777777">
        <w:tc>
          <w:tcPr>
            <w:tcW w:w="579" w:type="dxa"/>
          </w:tcPr>
          <w:p w14:paraId="6D360BAA" w14:textId="77777777" w:rsidR="00F92E79" w:rsidRPr="00875148" w:rsidRDefault="00F92E7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14:paraId="4D6A7656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084AAB92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33A4A9DA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4F14D14F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6CAE979E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00FB7307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 w14:paraId="2D1828D1" w14:textId="77777777">
        <w:tc>
          <w:tcPr>
            <w:tcW w:w="579" w:type="dxa"/>
          </w:tcPr>
          <w:p w14:paraId="2CDE3F26" w14:textId="77777777" w:rsidR="00F92E79" w:rsidRPr="00875148" w:rsidRDefault="00F92E7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65297190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01F69C93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6CE15F28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1D0C84BC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044CECCD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16253969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 w14:paraId="7D0B490A" w14:textId="77777777">
        <w:tc>
          <w:tcPr>
            <w:tcW w:w="579" w:type="dxa"/>
          </w:tcPr>
          <w:p w14:paraId="12E2B232" w14:textId="77777777" w:rsidR="00F92E79" w:rsidRPr="00875148" w:rsidRDefault="00F92E7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1DDADA98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7000B60F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66554A2B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710B4309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5817B44B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206C7D2F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 w14:paraId="570EABD4" w14:textId="77777777">
        <w:tc>
          <w:tcPr>
            <w:tcW w:w="579" w:type="dxa"/>
          </w:tcPr>
          <w:p w14:paraId="34FE0416" w14:textId="77777777" w:rsidR="00F92E79" w:rsidRPr="00875148" w:rsidRDefault="00F92E7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0FEF98C9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75C513DC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2497CBA5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6E6C41FE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4A2CB14C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2F9A8C8C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 w14:paraId="7F039423" w14:textId="77777777">
        <w:tc>
          <w:tcPr>
            <w:tcW w:w="579" w:type="dxa"/>
          </w:tcPr>
          <w:p w14:paraId="68E2BD1A" w14:textId="77777777" w:rsidR="00F92E79" w:rsidRPr="00875148" w:rsidRDefault="00F92E7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5D7D8D86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34AB29EB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2573E6DA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6A6C01CC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4C8DEFB0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7C310116" w14:textId="77777777" w:rsidR="00F92E79" w:rsidRPr="00875148" w:rsidRDefault="00F92E7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4756F954" w14:textId="77777777" w:rsidR="00F92E79" w:rsidRPr="00875148" w:rsidRDefault="00F92E79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14:paraId="6EA7D3AB" w14:textId="77777777" w:rsidR="00F92E79" w:rsidRPr="00875148" w:rsidRDefault="00F92E79" w:rsidP="00A14994">
      <w:pPr>
        <w:rPr>
          <w:rFonts w:ascii="Arial Narrow" w:hAnsi="Arial Narrow"/>
        </w:rPr>
      </w:pPr>
    </w:p>
    <w:p w14:paraId="37704441" w14:textId="77777777" w:rsidR="00F92E79" w:rsidRPr="00875148" w:rsidRDefault="00F92E79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14:paraId="68F73246" w14:textId="77777777" w:rsidR="00F92E79" w:rsidRPr="00875148" w:rsidRDefault="00F92E79">
      <w:pPr>
        <w:pStyle w:val="TCTips"/>
        <w:rPr>
          <w:rFonts w:ascii="Arial Narrow" w:hAnsi="Arial Narrow"/>
          <w:i w:val="0"/>
        </w:rPr>
      </w:pPr>
    </w:p>
    <w:p w14:paraId="6E509E43" w14:textId="77777777" w:rsidR="00F92E79" w:rsidRPr="00875148" w:rsidRDefault="00F92E79" w:rsidP="002552D5">
      <w:pPr>
        <w:pStyle w:val="Heading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14:paraId="25D473B1" w14:textId="77777777" w:rsidR="00F92E79" w:rsidRPr="00875148" w:rsidRDefault="00F92E7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F92E79" w:rsidRPr="00875148" w14:paraId="749BC2E0" w14:textId="77777777">
        <w:tc>
          <w:tcPr>
            <w:tcW w:w="579" w:type="dxa"/>
            <w:vAlign w:val="center"/>
          </w:tcPr>
          <w:p w14:paraId="626710CF" w14:textId="77777777" w:rsidR="00F92E79" w:rsidRPr="00875148" w:rsidRDefault="00F92E7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14:paraId="26FCC84A" w14:textId="77777777" w:rsidR="00F92E79" w:rsidRPr="00875148" w:rsidRDefault="00F92E7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14:paraId="4A9C98B9" w14:textId="77777777" w:rsidR="00F92E79" w:rsidRPr="00875148" w:rsidRDefault="00F92E7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F92E79" w:rsidRPr="00875148" w14:paraId="25819E2B" w14:textId="77777777">
        <w:tc>
          <w:tcPr>
            <w:tcW w:w="579" w:type="dxa"/>
          </w:tcPr>
          <w:p w14:paraId="16900B21" w14:textId="77777777" w:rsidR="00F92E79" w:rsidRPr="00875148" w:rsidRDefault="00F92E7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14:paraId="2F07BF4A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57424C9A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 w14:paraId="5E0D5F08" w14:textId="77777777">
        <w:tc>
          <w:tcPr>
            <w:tcW w:w="579" w:type="dxa"/>
          </w:tcPr>
          <w:p w14:paraId="789D9283" w14:textId="77777777" w:rsidR="00F92E79" w:rsidRPr="00875148" w:rsidRDefault="00F92E7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14:paraId="500AA2F3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431A2BC1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 w14:paraId="39BF6FC0" w14:textId="77777777">
        <w:tc>
          <w:tcPr>
            <w:tcW w:w="579" w:type="dxa"/>
          </w:tcPr>
          <w:p w14:paraId="4203A088" w14:textId="77777777" w:rsidR="00F92E79" w:rsidRPr="00875148" w:rsidRDefault="00F92E7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14:paraId="20324718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43DE1459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 w14:paraId="01CE463D" w14:textId="77777777">
        <w:tc>
          <w:tcPr>
            <w:tcW w:w="579" w:type="dxa"/>
          </w:tcPr>
          <w:p w14:paraId="002EF54A" w14:textId="77777777" w:rsidR="00F92E79" w:rsidRPr="00875148" w:rsidRDefault="00F92E7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14:paraId="2484D7E0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175A6480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 w14:paraId="5F6EFD2B" w14:textId="77777777">
        <w:tc>
          <w:tcPr>
            <w:tcW w:w="579" w:type="dxa"/>
          </w:tcPr>
          <w:p w14:paraId="61694D6D" w14:textId="77777777" w:rsidR="00F92E79" w:rsidRPr="00875148" w:rsidRDefault="00F92E7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14:paraId="1FCC4271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7A1DAC7C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3FF338A8" w14:textId="77777777" w:rsidR="00F92E79" w:rsidRPr="00875148" w:rsidRDefault="00F92E79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14:paraId="70D15D4B" w14:textId="77777777" w:rsidR="00F92E79" w:rsidRPr="00875148" w:rsidRDefault="00F92E79" w:rsidP="002552D5">
      <w:pPr>
        <w:rPr>
          <w:rFonts w:ascii="Arial Narrow" w:hAnsi="Arial Narrow"/>
        </w:rPr>
      </w:pPr>
    </w:p>
    <w:p w14:paraId="2AF50567" w14:textId="77777777" w:rsidR="00F92E79" w:rsidRPr="00875148" w:rsidRDefault="00F92E79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14:paraId="14DCFD56" w14:textId="77777777" w:rsidR="00F92E79" w:rsidRPr="00875148" w:rsidRDefault="00F92E7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F92E79" w:rsidRPr="00875148" w14:paraId="6C47441C" w14:textId="77777777">
        <w:tc>
          <w:tcPr>
            <w:tcW w:w="1844" w:type="dxa"/>
            <w:vAlign w:val="center"/>
          </w:tcPr>
          <w:p w14:paraId="7CEF9991" w14:textId="77777777" w:rsidR="00F92E79" w:rsidRPr="00875148" w:rsidRDefault="00F92E7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14:paraId="0EE33AE7" w14:textId="77777777" w:rsidR="00F92E79" w:rsidRPr="00875148" w:rsidRDefault="00F92E7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14:paraId="3E5760B2" w14:textId="77777777" w:rsidR="00F92E79" w:rsidRPr="00875148" w:rsidRDefault="00F92E7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14:paraId="39257005" w14:textId="77777777" w:rsidR="00F92E79" w:rsidRPr="00875148" w:rsidRDefault="00F92E7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F92E79" w:rsidRPr="00875148" w14:paraId="40132E76" w14:textId="77777777">
        <w:tc>
          <w:tcPr>
            <w:tcW w:w="1844" w:type="dxa"/>
          </w:tcPr>
          <w:p w14:paraId="050CCD47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14:paraId="572BCDDF" w14:textId="77777777" w:rsidR="00F92E79" w:rsidRPr="00875148" w:rsidRDefault="00F92E7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685BCE0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13ABC78D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 w14:paraId="6FB33E49" w14:textId="77777777">
        <w:tc>
          <w:tcPr>
            <w:tcW w:w="1844" w:type="dxa"/>
          </w:tcPr>
          <w:p w14:paraId="3AEA2E39" w14:textId="77777777" w:rsidR="00F92E79" w:rsidRPr="00875148" w:rsidRDefault="00F92E79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44FC13E1" w14:textId="77777777" w:rsidR="00F92E79" w:rsidRPr="00875148" w:rsidRDefault="00F92E7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15936A0B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5357F087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 w14:paraId="43F652DF" w14:textId="77777777">
        <w:tc>
          <w:tcPr>
            <w:tcW w:w="1844" w:type="dxa"/>
          </w:tcPr>
          <w:p w14:paraId="4A696F27" w14:textId="77777777" w:rsidR="00F92E79" w:rsidRPr="00875148" w:rsidRDefault="00F92E7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49DA1617" w14:textId="77777777" w:rsidR="00F92E79" w:rsidRPr="00875148" w:rsidRDefault="00F92E7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E8E51E9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44E94484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 w14:paraId="02D04497" w14:textId="77777777">
        <w:tc>
          <w:tcPr>
            <w:tcW w:w="1844" w:type="dxa"/>
          </w:tcPr>
          <w:p w14:paraId="5BD60376" w14:textId="77777777" w:rsidR="00F92E79" w:rsidRPr="00875148" w:rsidRDefault="00F92E7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3C4FA686" w14:textId="77777777" w:rsidR="00F92E79" w:rsidRPr="00875148" w:rsidRDefault="00F92E7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56B448A8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5D543709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 w14:paraId="5578B81A" w14:textId="77777777">
        <w:tc>
          <w:tcPr>
            <w:tcW w:w="1844" w:type="dxa"/>
          </w:tcPr>
          <w:p w14:paraId="0AE4130D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14:paraId="6ABB840F" w14:textId="77777777" w:rsidR="00F92E79" w:rsidRPr="00875148" w:rsidRDefault="00F92E7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36C615F9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6845B68A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 w14:paraId="10DF77A1" w14:textId="77777777">
        <w:tc>
          <w:tcPr>
            <w:tcW w:w="1844" w:type="dxa"/>
          </w:tcPr>
          <w:p w14:paraId="133BB3D6" w14:textId="77777777" w:rsidR="00F92E79" w:rsidRPr="00875148" w:rsidRDefault="00F92E7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746ECBEA" w14:textId="77777777" w:rsidR="00F92E79" w:rsidRPr="00875148" w:rsidRDefault="00F92E7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5991D288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4A46956E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 w14:paraId="00393CA3" w14:textId="77777777">
        <w:tc>
          <w:tcPr>
            <w:tcW w:w="1844" w:type="dxa"/>
          </w:tcPr>
          <w:p w14:paraId="67FD06B8" w14:textId="77777777" w:rsidR="00F92E79" w:rsidRPr="00875148" w:rsidRDefault="00F92E7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70F7B9A0" w14:textId="77777777" w:rsidR="00F92E79" w:rsidRPr="00875148" w:rsidRDefault="00F92E7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6A9927D5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109A0833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 w14:paraId="59E09A26" w14:textId="77777777">
        <w:tc>
          <w:tcPr>
            <w:tcW w:w="1844" w:type="dxa"/>
          </w:tcPr>
          <w:p w14:paraId="2ED7DDDB" w14:textId="77777777" w:rsidR="00F92E79" w:rsidRPr="00875148" w:rsidRDefault="00F92E7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2A66ED95" w14:textId="77777777" w:rsidR="00F92E79" w:rsidRPr="00875148" w:rsidRDefault="00F92E7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9B538E2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48540214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 w14:paraId="6B3849F2" w14:textId="77777777">
        <w:tc>
          <w:tcPr>
            <w:tcW w:w="1844" w:type="dxa"/>
          </w:tcPr>
          <w:p w14:paraId="18867854" w14:textId="77777777" w:rsidR="00F92E79" w:rsidRPr="00875148" w:rsidRDefault="00F92E79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14:paraId="79C2DDCB" w14:textId="77777777" w:rsidR="00F92E79" w:rsidRPr="00875148" w:rsidRDefault="00F92E7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3C3A630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43CB5994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 w14:paraId="68BAC0FF" w14:textId="77777777">
        <w:tc>
          <w:tcPr>
            <w:tcW w:w="1844" w:type="dxa"/>
          </w:tcPr>
          <w:p w14:paraId="6979B82E" w14:textId="77777777" w:rsidR="00F92E79" w:rsidRPr="00875148" w:rsidRDefault="00F92E7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7D9BB2DF" w14:textId="77777777" w:rsidR="00F92E79" w:rsidRPr="00875148" w:rsidRDefault="00F92E7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592A0002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3B4F3541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 w14:paraId="171E9A8E" w14:textId="77777777">
        <w:tc>
          <w:tcPr>
            <w:tcW w:w="1844" w:type="dxa"/>
          </w:tcPr>
          <w:p w14:paraId="5F8AF44A" w14:textId="77777777" w:rsidR="00F92E79" w:rsidRPr="00875148" w:rsidRDefault="00F92E7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70CAAC2C" w14:textId="77777777" w:rsidR="00F92E79" w:rsidRPr="00875148" w:rsidRDefault="00F92E7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2A3C0667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5BCE5EFB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F92E79" w:rsidRPr="00875148" w14:paraId="2AE91BCC" w14:textId="77777777">
        <w:tc>
          <w:tcPr>
            <w:tcW w:w="1844" w:type="dxa"/>
          </w:tcPr>
          <w:p w14:paraId="0C1BE51F" w14:textId="77777777" w:rsidR="00F92E79" w:rsidRPr="00875148" w:rsidRDefault="00F92E79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25319E32" w14:textId="77777777" w:rsidR="00F92E79" w:rsidRPr="00875148" w:rsidRDefault="00F92E7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B8EA606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2A84276C" w14:textId="77777777" w:rsidR="00F92E79" w:rsidRPr="00875148" w:rsidRDefault="00F92E7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4BDC387A" w14:textId="77777777" w:rsidR="00F92E79" w:rsidRPr="00875148" w:rsidRDefault="00F92E79">
      <w:pPr>
        <w:pStyle w:val="TCTips"/>
        <w:rPr>
          <w:rFonts w:ascii="Arial Narrow" w:hAnsi="Arial Narrow"/>
          <w:i w:val="0"/>
        </w:rPr>
      </w:pPr>
    </w:p>
    <w:sectPr w:rsidR="00F92E79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F8E930" w14:textId="77777777" w:rsidR="00FC5FEF" w:rsidRDefault="00FC5FEF">
      <w:r>
        <w:separator/>
      </w:r>
    </w:p>
  </w:endnote>
  <w:endnote w:type="continuationSeparator" w:id="0">
    <w:p w14:paraId="1E47930C" w14:textId="77777777" w:rsidR="00FC5FEF" w:rsidRDefault="00FC5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BF65D" w14:textId="77777777" w:rsidR="00F92E79" w:rsidRDefault="00F92E79">
    <w:pPr>
      <w:pStyle w:val="Footer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PageNumber"/>
        <w:rFonts w:ascii="Arial" w:hAnsi="Arial"/>
        <w:snapToGrid w:val="0"/>
      </w:rPr>
      <w:t xml:space="preserve">Página </w:t>
    </w:r>
    <w:r w:rsidR="00CA3D6B">
      <w:rPr>
        <w:rStyle w:val="PageNumber"/>
        <w:rFonts w:ascii="Arial" w:hAnsi="Arial"/>
        <w:snapToGrid w:val="0"/>
      </w:rPr>
      <w:fldChar w:fldCharType="begin"/>
    </w:r>
    <w:r>
      <w:rPr>
        <w:rStyle w:val="PageNumber"/>
        <w:rFonts w:ascii="Arial" w:hAnsi="Arial"/>
        <w:snapToGrid w:val="0"/>
      </w:rPr>
      <w:instrText xml:space="preserve"> PAGE </w:instrText>
    </w:r>
    <w:r w:rsidR="00CA3D6B">
      <w:rPr>
        <w:rStyle w:val="PageNumber"/>
        <w:rFonts w:ascii="Arial" w:hAnsi="Arial"/>
        <w:snapToGrid w:val="0"/>
      </w:rPr>
      <w:fldChar w:fldCharType="separate"/>
    </w:r>
    <w:r w:rsidR="00587682">
      <w:rPr>
        <w:rStyle w:val="PageNumber"/>
        <w:rFonts w:ascii="Arial" w:hAnsi="Arial"/>
        <w:noProof/>
        <w:snapToGrid w:val="0"/>
      </w:rPr>
      <w:t>2</w:t>
    </w:r>
    <w:r w:rsidR="00CA3D6B">
      <w:rPr>
        <w:rStyle w:val="PageNumber"/>
        <w:rFonts w:ascii="Arial" w:hAnsi="Arial"/>
        <w:snapToGrid w:val="0"/>
      </w:rPr>
      <w:fldChar w:fldCharType="end"/>
    </w:r>
    <w:r>
      <w:rPr>
        <w:rStyle w:val="PageNumber"/>
        <w:rFonts w:ascii="Arial" w:hAnsi="Arial"/>
        <w:snapToGrid w:val="0"/>
      </w:rPr>
      <w:t xml:space="preserve"> de </w:t>
    </w:r>
    <w:r w:rsidR="00CA3D6B">
      <w:rPr>
        <w:rStyle w:val="PageNumber"/>
        <w:rFonts w:ascii="Arial" w:hAnsi="Arial"/>
        <w:snapToGrid w:val="0"/>
      </w:rPr>
      <w:fldChar w:fldCharType="begin"/>
    </w:r>
    <w:r>
      <w:rPr>
        <w:rStyle w:val="PageNumber"/>
        <w:rFonts w:ascii="Arial" w:hAnsi="Arial"/>
        <w:snapToGrid w:val="0"/>
      </w:rPr>
      <w:instrText xml:space="preserve"> NUMPAGES </w:instrText>
    </w:r>
    <w:r w:rsidR="00CA3D6B">
      <w:rPr>
        <w:rStyle w:val="PageNumber"/>
        <w:rFonts w:ascii="Arial" w:hAnsi="Arial"/>
        <w:snapToGrid w:val="0"/>
      </w:rPr>
      <w:fldChar w:fldCharType="separate"/>
    </w:r>
    <w:r w:rsidR="00587682">
      <w:rPr>
        <w:rStyle w:val="PageNumber"/>
        <w:rFonts w:ascii="Arial" w:hAnsi="Arial"/>
        <w:noProof/>
        <w:snapToGrid w:val="0"/>
      </w:rPr>
      <w:t>8</w:t>
    </w:r>
    <w:r w:rsidR="00CA3D6B">
      <w:rPr>
        <w:rStyle w:val="PageNumber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FC70E8" w14:textId="77777777" w:rsidR="00FC5FEF" w:rsidRDefault="00FC5FEF">
      <w:r>
        <w:separator/>
      </w:r>
    </w:p>
  </w:footnote>
  <w:footnote w:type="continuationSeparator" w:id="0">
    <w:p w14:paraId="6C872109" w14:textId="77777777" w:rsidR="00FC5FEF" w:rsidRDefault="00FC5FEF">
      <w:r>
        <w:continuationSeparator/>
      </w:r>
    </w:p>
  </w:footnote>
  <w:footnote w:id="1">
    <w:p w14:paraId="383B5B47" w14:textId="77777777" w:rsidR="00F92E79" w:rsidRDefault="00F92E79">
      <w:pPr>
        <w:pStyle w:val="FootnoteText"/>
      </w:pPr>
      <w:r>
        <w:rPr>
          <w:rStyle w:val="FootnoteReference"/>
        </w:rPr>
        <w:t>*</w:t>
      </w:r>
      <w:r>
        <w:t xml:space="preserve"> Preenchido pela Abril</w:t>
      </w:r>
    </w:p>
  </w:footnote>
  <w:footnote w:id="2">
    <w:p w14:paraId="582985D0" w14:textId="77777777" w:rsidR="00F92E79" w:rsidRDefault="00F92E79">
      <w:pPr>
        <w:pStyle w:val="FootnoteText"/>
      </w:pPr>
    </w:p>
  </w:footnote>
  <w:footnote w:id="3">
    <w:p w14:paraId="4BFF604B" w14:textId="77777777" w:rsidR="00F92E79" w:rsidRDefault="00F92E79">
      <w:pPr>
        <w:pStyle w:val="FootnoteText"/>
      </w:pPr>
      <w:r>
        <w:rPr>
          <w:rStyle w:val="FootnoteReference"/>
        </w:rPr>
        <w:t>*</w:t>
      </w:r>
      <w:r>
        <w:t xml:space="preserve"> </w:t>
      </w:r>
      <w:r>
        <w:t>Preenchido pela Abril</w:t>
      </w:r>
    </w:p>
  </w:footnote>
  <w:footnote w:id="4">
    <w:p w14:paraId="1F1DEE05" w14:textId="77777777" w:rsidR="00F92E79" w:rsidRDefault="00F92E79">
      <w:pPr>
        <w:pStyle w:val="FootnoteText"/>
      </w:pPr>
      <w:r>
        <w:rPr>
          <w:rStyle w:val="FootnoteReference"/>
        </w:rPr>
        <w:t>**</w:t>
      </w:r>
      <w:r>
        <w:t xml:space="preserve"> Preenchido pela Consultoria</w:t>
      </w:r>
    </w:p>
  </w:footnote>
  <w:footnote w:id="5">
    <w:p w14:paraId="5A410850" w14:textId="77777777" w:rsidR="00F92E79" w:rsidRDefault="00F92E79">
      <w:pPr>
        <w:pStyle w:val="FootnoteText"/>
      </w:pPr>
      <w:r>
        <w:rPr>
          <w:rStyle w:val="FootnoteReference"/>
        </w:rPr>
        <w:t>**</w:t>
      </w:r>
      <w:r>
        <w:t xml:space="preserve"> Preenchido pela Consultoria</w:t>
      </w:r>
    </w:p>
  </w:footnote>
  <w:footnote w:id="6">
    <w:p w14:paraId="0BE8BE61" w14:textId="77777777" w:rsidR="00F92E79" w:rsidRDefault="00F92E79">
      <w:pPr>
        <w:pStyle w:val="FootnoteText"/>
      </w:pPr>
      <w:r>
        <w:rPr>
          <w:rStyle w:val="FootnoteReference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F92E79" w14:paraId="03449F4F" w14:textId="77777777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14:paraId="628E3FB2" w14:textId="77777777" w:rsidR="00F92E79" w:rsidRPr="009540DC" w:rsidRDefault="00587682">
          <w:pPr>
            <w:pStyle w:val="Header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 w14:anchorId="1FA280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8" type="#_x0000_t75" style="width:60.65pt;height:26.0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14:paraId="062E73EC" w14:textId="77777777" w:rsidR="00F92E79" w:rsidRPr="009540DC" w:rsidRDefault="00F92E79">
          <w:pPr>
            <w:pStyle w:val="Header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14:paraId="3F21D98F" w14:textId="77777777" w:rsidR="00F92E79" w:rsidRPr="009540DC" w:rsidRDefault="00F92E79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14:paraId="10A41EF7" w14:textId="77777777" w:rsidR="00F92E79" w:rsidRPr="009540DC" w:rsidRDefault="00F92E79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F92E79" w14:paraId="3FFD98D5" w14:textId="77777777">
      <w:trPr>
        <w:cantSplit/>
        <w:trHeight w:val="337"/>
        <w:jc w:val="center"/>
      </w:trPr>
      <w:tc>
        <w:tcPr>
          <w:tcW w:w="2089" w:type="dxa"/>
          <w:vMerge/>
        </w:tcPr>
        <w:p w14:paraId="7AA0484D" w14:textId="77777777" w:rsidR="00F92E79" w:rsidRPr="009540DC" w:rsidRDefault="00F92E79">
          <w:pPr>
            <w:pStyle w:val="Header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14:paraId="7202B16D" w14:textId="77777777" w:rsidR="00F92E79" w:rsidRPr="009540DC" w:rsidRDefault="00F92E79">
          <w:pPr>
            <w:pStyle w:val="Header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14:paraId="6C5D9250" w14:textId="77777777" w:rsidR="00F92E79" w:rsidRPr="009540DC" w:rsidRDefault="00F92E79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14:paraId="5CC300AB" w14:textId="77777777" w:rsidR="00F92E79" w:rsidRPr="009540DC" w:rsidRDefault="00F92E79" w:rsidP="0000716A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03/01/2012</w:t>
          </w:r>
        </w:p>
      </w:tc>
    </w:tr>
    <w:tr w:rsidR="00F92E79" w14:paraId="7CC057F9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7EDCEEC1" w14:textId="77777777" w:rsidR="00F92E79" w:rsidRPr="009540DC" w:rsidRDefault="00F92E79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F92E79" w14:paraId="4EF45681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79FBE104" w14:textId="77777777" w:rsidR="00F92E79" w:rsidRPr="009540DC" w:rsidRDefault="00F92E79">
          <w:pPr>
            <w:pStyle w:val="Header"/>
            <w:rPr>
              <w:rStyle w:val="PageNumber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14:paraId="0EA77D0A" w14:textId="77777777" w:rsidR="00F92E79" w:rsidRDefault="00F92E7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FD73425"/>
    <w:multiLevelType w:val="hybridMultilevel"/>
    <w:tmpl w:val="34700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1"/>
  </w:num>
  <w:num w:numId="6">
    <w:abstractNumId w:val="23"/>
  </w:num>
  <w:num w:numId="7">
    <w:abstractNumId w:val="7"/>
  </w:num>
  <w:num w:numId="8">
    <w:abstractNumId w:val="17"/>
  </w:num>
  <w:num w:numId="9">
    <w:abstractNumId w:val="15"/>
  </w:num>
  <w:num w:numId="10">
    <w:abstractNumId w:val="12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6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2D60"/>
    <w:rsid w:val="00005CD4"/>
    <w:rsid w:val="0000716A"/>
    <w:rsid w:val="000111F6"/>
    <w:rsid w:val="000119B3"/>
    <w:rsid w:val="00011A3A"/>
    <w:rsid w:val="00012589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878DD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1C8C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60D"/>
    <w:rsid w:val="000F7F7E"/>
    <w:rsid w:val="00100949"/>
    <w:rsid w:val="0010198B"/>
    <w:rsid w:val="00107798"/>
    <w:rsid w:val="00107843"/>
    <w:rsid w:val="0011046E"/>
    <w:rsid w:val="00111FA2"/>
    <w:rsid w:val="00112EFC"/>
    <w:rsid w:val="001144A4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A4311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07F3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60B96"/>
    <w:rsid w:val="0036483C"/>
    <w:rsid w:val="00370AA5"/>
    <w:rsid w:val="00373053"/>
    <w:rsid w:val="003735EF"/>
    <w:rsid w:val="003753C5"/>
    <w:rsid w:val="003814DB"/>
    <w:rsid w:val="0038232D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4E7B"/>
    <w:rsid w:val="00425CF6"/>
    <w:rsid w:val="00432241"/>
    <w:rsid w:val="004429EB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08B8"/>
    <w:rsid w:val="004D1F01"/>
    <w:rsid w:val="004D3EF6"/>
    <w:rsid w:val="004D479A"/>
    <w:rsid w:val="004D681A"/>
    <w:rsid w:val="004D72B7"/>
    <w:rsid w:val="004E146B"/>
    <w:rsid w:val="004E3E0E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47903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87682"/>
    <w:rsid w:val="00591325"/>
    <w:rsid w:val="00591D01"/>
    <w:rsid w:val="0059362C"/>
    <w:rsid w:val="00594103"/>
    <w:rsid w:val="00595535"/>
    <w:rsid w:val="00597006"/>
    <w:rsid w:val="005976A3"/>
    <w:rsid w:val="005A082E"/>
    <w:rsid w:val="005A7B2B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7C7B"/>
    <w:rsid w:val="006919C9"/>
    <w:rsid w:val="00691D6D"/>
    <w:rsid w:val="00696732"/>
    <w:rsid w:val="006A2A01"/>
    <w:rsid w:val="006B4D0C"/>
    <w:rsid w:val="006B5723"/>
    <w:rsid w:val="006C1E49"/>
    <w:rsid w:val="006C43F7"/>
    <w:rsid w:val="006C7F76"/>
    <w:rsid w:val="006E2C4F"/>
    <w:rsid w:val="006E2F17"/>
    <w:rsid w:val="006E507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76A"/>
    <w:rsid w:val="00776469"/>
    <w:rsid w:val="0077737B"/>
    <w:rsid w:val="00792AF6"/>
    <w:rsid w:val="00793B84"/>
    <w:rsid w:val="00793D6C"/>
    <w:rsid w:val="007974B6"/>
    <w:rsid w:val="007A00C4"/>
    <w:rsid w:val="007A2713"/>
    <w:rsid w:val="007A619E"/>
    <w:rsid w:val="007A72EA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1026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0DC"/>
    <w:rsid w:val="00954189"/>
    <w:rsid w:val="009571DC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0D2F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1BC"/>
    <w:rsid w:val="00AD450E"/>
    <w:rsid w:val="00AD527E"/>
    <w:rsid w:val="00AD59B6"/>
    <w:rsid w:val="00AE290D"/>
    <w:rsid w:val="00AE45E8"/>
    <w:rsid w:val="00AF2A86"/>
    <w:rsid w:val="00AF4003"/>
    <w:rsid w:val="00AF40AE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A30"/>
    <w:rsid w:val="00B26CF8"/>
    <w:rsid w:val="00B275F6"/>
    <w:rsid w:val="00B31E7E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189E"/>
    <w:rsid w:val="00BB2081"/>
    <w:rsid w:val="00BB4FC7"/>
    <w:rsid w:val="00BB74D3"/>
    <w:rsid w:val="00BD06A1"/>
    <w:rsid w:val="00BD0D7E"/>
    <w:rsid w:val="00BD11A1"/>
    <w:rsid w:val="00BD16C4"/>
    <w:rsid w:val="00BD1D53"/>
    <w:rsid w:val="00BD1DF1"/>
    <w:rsid w:val="00BD4414"/>
    <w:rsid w:val="00BD7DFB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6DCE"/>
    <w:rsid w:val="00C9056D"/>
    <w:rsid w:val="00C93B4D"/>
    <w:rsid w:val="00CA1659"/>
    <w:rsid w:val="00CA3D6B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E69B2"/>
    <w:rsid w:val="00CF2AC9"/>
    <w:rsid w:val="00CF360A"/>
    <w:rsid w:val="00CF7CBC"/>
    <w:rsid w:val="00D013E8"/>
    <w:rsid w:val="00D019BE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7021"/>
    <w:rsid w:val="00DE7252"/>
    <w:rsid w:val="00DF092E"/>
    <w:rsid w:val="00DF4D9A"/>
    <w:rsid w:val="00DF57AA"/>
    <w:rsid w:val="00E00549"/>
    <w:rsid w:val="00E0054C"/>
    <w:rsid w:val="00E0055E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6D54"/>
    <w:rsid w:val="00E41F2B"/>
    <w:rsid w:val="00E51217"/>
    <w:rsid w:val="00E52A49"/>
    <w:rsid w:val="00E62254"/>
    <w:rsid w:val="00E624E8"/>
    <w:rsid w:val="00E635A2"/>
    <w:rsid w:val="00E737DB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1"/>
    <w:rsid w:val="00ED439D"/>
    <w:rsid w:val="00ED5B4E"/>
    <w:rsid w:val="00EE251C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2E79"/>
    <w:rsid w:val="00F937C5"/>
    <w:rsid w:val="00F94EFF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39AD"/>
    <w:rsid w:val="00FC47B9"/>
    <w:rsid w:val="00FC5D77"/>
    <w:rsid w:val="00FC5FEF"/>
    <w:rsid w:val="00FC747C"/>
    <w:rsid w:val="00FC748C"/>
    <w:rsid w:val="00FD0CD1"/>
    <w:rsid w:val="00FD1B9A"/>
    <w:rsid w:val="00FD2DDC"/>
    <w:rsid w:val="00FD3027"/>
    <w:rsid w:val="00FD44DF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9"/>
    <o:shapelayout v:ext="edit">
      <o:idmap v:ext="edit" data="1"/>
    </o:shapelayout>
  </w:shapeDefaults>
  <w:decimalSymbol w:val=","/>
  <w:listSeparator w:val=";"/>
  <w14:docId w14:val="7C2C3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Heading1">
    <w:name w:val="heading 1"/>
    <w:basedOn w:val="Normal"/>
    <w:next w:val="Normal"/>
    <w:link w:val="Heading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link w:val="Heading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link w:val="Heading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Heading4Char">
    <w:name w:val="Heading 4 Char"/>
    <w:link w:val="Heading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Heading5Char">
    <w:name w:val="Heading 5 Char"/>
    <w:link w:val="Heading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Heading6Char">
    <w:name w:val="Heading 6 Char"/>
    <w:link w:val="Heading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Heading7Char">
    <w:name w:val="Heading 7 Char"/>
    <w:link w:val="Heading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Heading8Char">
    <w:name w:val="Heading 8 Char"/>
    <w:link w:val="Heading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Heading9Char">
    <w:name w:val="Heading 9 Char"/>
    <w:link w:val="Heading9"/>
    <w:uiPriority w:val="99"/>
    <w:semiHidden/>
    <w:locked/>
    <w:rsid w:val="005F10E3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5F10E3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5F10E3"/>
    <w:rPr>
      <w:rFonts w:cs="Times New Roman"/>
      <w:sz w:val="20"/>
    </w:rPr>
  </w:style>
  <w:style w:type="character" w:styleId="PageNumber">
    <w:name w:val="page number"/>
    <w:uiPriority w:val="99"/>
    <w:rsid w:val="003C7E6F"/>
    <w:rPr>
      <w:rFonts w:cs="Times New Roman"/>
    </w:rPr>
  </w:style>
  <w:style w:type="paragraph" w:styleId="TOC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TOC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TOC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TOC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TOC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TOC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TOC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TOC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TOC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BodyTextIndent">
    <w:name w:val="Body Text Indent"/>
    <w:basedOn w:val="Normal"/>
    <w:link w:val="BodyTextIndent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BodyTextIndentChar">
    <w:name w:val="Body Text Indent Char"/>
    <w:link w:val="BodyTextIndent"/>
    <w:uiPriority w:val="99"/>
    <w:semiHidden/>
    <w:locked/>
    <w:rsid w:val="005F10E3"/>
    <w:rPr>
      <w:rFonts w:cs="Times New Roman"/>
      <w:sz w:val="20"/>
    </w:rPr>
  </w:style>
  <w:style w:type="paragraph" w:styleId="BodyText">
    <w:name w:val="Body Text"/>
    <w:basedOn w:val="Normal"/>
    <w:link w:val="BodyTextChar"/>
    <w:uiPriority w:val="99"/>
    <w:rsid w:val="003C7E6F"/>
  </w:style>
  <w:style w:type="character" w:customStyle="1" w:styleId="BodyTextChar">
    <w:name w:val="Body Text Char"/>
    <w:link w:val="BodyText"/>
    <w:uiPriority w:val="99"/>
    <w:semiHidden/>
    <w:locked/>
    <w:rsid w:val="005F10E3"/>
    <w:rPr>
      <w:rFonts w:cs="Times New Roman"/>
      <w:sz w:val="20"/>
    </w:rPr>
  </w:style>
  <w:style w:type="paragraph" w:styleId="BodyTextIndent2">
    <w:name w:val="Body Text Indent 2"/>
    <w:basedOn w:val="Normal"/>
    <w:link w:val="BodyTextIndent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5F10E3"/>
    <w:rPr>
      <w:rFonts w:cs="Times New Roman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Heading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BodyText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BodyText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Heading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Heading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BodyText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itle">
    <w:name w:val="Title"/>
    <w:basedOn w:val="Normal"/>
    <w:next w:val="Normal"/>
    <w:link w:val="Title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CommentReference">
    <w:name w:val="annotation reference"/>
    <w:uiPriority w:val="99"/>
    <w:semiHidden/>
    <w:rsid w:val="003C7E6F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C7E6F"/>
  </w:style>
  <w:style w:type="character" w:customStyle="1" w:styleId="CommentTextChar">
    <w:name w:val="Comment Text Char"/>
    <w:link w:val="CommentText"/>
    <w:uiPriority w:val="99"/>
    <w:semiHidden/>
    <w:locked/>
    <w:rsid w:val="005F10E3"/>
    <w:rPr>
      <w:rFonts w:cs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rsid w:val="003C7E6F"/>
  </w:style>
  <w:style w:type="character" w:customStyle="1" w:styleId="FootnoteTextChar">
    <w:name w:val="Footnote Text Char"/>
    <w:link w:val="FootnoteText"/>
    <w:uiPriority w:val="99"/>
    <w:semiHidden/>
    <w:locked/>
    <w:rsid w:val="005F10E3"/>
    <w:rPr>
      <w:rFonts w:cs="Times New Roman"/>
      <w:sz w:val="20"/>
    </w:rPr>
  </w:style>
  <w:style w:type="character" w:styleId="FootnoteReference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776469"/>
    <w:rPr>
      <w:sz w:val="2"/>
    </w:rPr>
  </w:style>
  <w:style w:type="character" w:customStyle="1" w:styleId="BalloonTextChar">
    <w:name w:val="Balloon Text Char"/>
    <w:link w:val="BalloonText"/>
    <w:uiPriority w:val="99"/>
    <w:semiHidden/>
    <w:locked/>
    <w:rsid w:val="005F10E3"/>
    <w:rPr>
      <w:rFonts w:cs="Times New Roman"/>
      <w:sz w:val="2"/>
    </w:rPr>
  </w:style>
  <w:style w:type="table" w:styleId="TableGrid">
    <w:name w:val="Table Grid"/>
    <w:basedOn w:val="Table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ListParagraph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3007F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007F3"/>
    <w:rPr>
      <w:rFonts w:cs="Times New Roman"/>
      <w:b/>
      <w:bCs/>
      <w:sz w:val="20"/>
    </w:rPr>
  </w:style>
  <w:style w:type="paragraph" w:styleId="Revision">
    <w:name w:val="Revision"/>
    <w:hidden/>
    <w:uiPriority w:val="99"/>
    <w:semiHidden/>
    <w:rsid w:val="00CE69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A0A65-2068-D242-A37A-5C6CB8126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\DOCUME~1\SLUCHE~1\CONFIG~1\Temp\GABRILsluchetta171033EMS_Especificacao_Manutencao_Sistemas.dot</Template>
  <TotalTime>222</TotalTime>
  <Pages>8</Pages>
  <Words>862</Words>
  <Characters>4917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Magali Moreira Coelho</cp:lastModifiedBy>
  <cp:revision>20</cp:revision>
  <cp:lastPrinted>2009-11-19T20:24:00Z</cp:lastPrinted>
  <dcterms:created xsi:type="dcterms:W3CDTF">2012-01-03T17:22:00Z</dcterms:created>
  <dcterms:modified xsi:type="dcterms:W3CDTF">2012-04-17T13:58:00Z</dcterms:modified>
</cp:coreProperties>
</file>