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DFBBC" w14:textId="77777777" w:rsidR="00B04E7F" w:rsidRPr="00875148" w:rsidRDefault="00B04E7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14:paraId="0CDF3C55" w14:textId="77777777" w:rsidR="00B04E7F" w:rsidRPr="00875148" w:rsidRDefault="00B04E7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14:paraId="6B1A44F8" w14:textId="77777777" w:rsidR="00B04E7F" w:rsidRPr="00875148" w:rsidRDefault="00B04E7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0025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Geração arquivos N</w:t>
      </w:r>
      <w:r w:rsidR="00117EDB">
        <w:rPr>
          <w:rFonts w:ascii="Arial Narrow" w:hAnsi="Arial Narrow"/>
          <w:b/>
          <w:sz w:val="36"/>
          <w:szCs w:val="36"/>
        </w:rPr>
        <w:t>F</w:t>
      </w:r>
      <w:r>
        <w:rPr>
          <w:rFonts w:ascii="Arial Narrow" w:hAnsi="Arial Narrow"/>
          <w:b/>
          <w:sz w:val="36"/>
          <w:szCs w:val="36"/>
        </w:rPr>
        <w:t>e</w:t>
      </w:r>
      <w:r w:rsidRPr="00875148">
        <w:rPr>
          <w:rFonts w:ascii="Arial Narrow" w:hAnsi="Arial Narrow"/>
          <w:b/>
          <w:sz w:val="40"/>
        </w:rPr>
        <w:t>&gt;</w:t>
      </w:r>
    </w:p>
    <w:p w14:paraId="69D4D1DB" w14:textId="77777777"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483B0D4" w14:textId="77777777"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6B236890" w14:textId="77777777"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486F5B51" w14:textId="77777777"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30F07C4" w14:textId="77777777"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2A9E623" w14:textId="77777777"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6AEE90F9" w14:textId="77777777"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D3C8C81" w14:textId="77777777"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6E70800" w14:textId="77777777"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82AF1B9" w14:textId="77777777"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4287F44A" w14:textId="77777777"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4B3898E" w14:textId="77777777"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6B10226" w14:textId="77777777"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14:paraId="6FAC457E" w14:textId="77777777" w:rsidR="00B04E7F" w:rsidRPr="00875148" w:rsidRDefault="00B04E7F">
      <w:pPr>
        <w:jc w:val="center"/>
        <w:rPr>
          <w:rFonts w:ascii="Arial Narrow" w:hAnsi="Arial Narrow"/>
          <w:b/>
          <w:sz w:val="48"/>
        </w:rPr>
      </w:pPr>
    </w:p>
    <w:p w14:paraId="3EF2DCDF" w14:textId="77777777" w:rsidR="00B04E7F" w:rsidRPr="00875148" w:rsidRDefault="00B04E7F">
      <w:pPr>
        <w:pStyle w:val="Header"/>
        <w:rPr>
          <w:rFonts w:ascii="Arial Narrow" w:hAnsi="Arial Narrow"/>
        </w:rPr>
      </w:pPr>
    </w:p>
    <w:p w14:paraId="061038A6" w14:textId="77777777" w:rsidR="00B04E7F" w:rsidRPr="00875148" w:rsidRDefault="00B04E7F">
      <w:pPr>
        <w:pStyle w:val="Header"/>
        <w:rPr>
          <w:rFonts w:ascii="Arial Narrow" w:hAnsi="Arial Narrow"/>
        </w:rPr>
      </w:pPr>
    </w:p>
    <w:p w14:paraId="3759DF6B" w14:textId="77777777" w:rsidR="00B04E7F" w:rsidRPr="00875148" w:rsidRDefault="00B04E7F">
      <w:pPr>
        <w:pStyle w:val="Header"/>
        <w:rPr>
          <w:rFonts w:ascii="Arial Narrow" w:hAnsi="Arial Narrow"/>
        </w:rPr>
      </w:pPr>
    </w:p>
    <w:p w14:paraId="0DDCDEAC" w14:textId="77777777" w:rsidR="00B04E7F" w:rsidRPr="00875148" w:rsidRDefault="00B04E7F">
      <w:pPr>
        <w:pStyle w:val="Header"/>
        <w:rPr>
          <w:rFonts w:ascii="Arial Narrow" w:hAnsi="Arial Narrow"/>
        </w:rPr>
      </w:pPr>
    </w:p>
    <w:p w14:paraId="6D5714F1" w14:textId="77777777" w:rsidR="00B04E7F" w:rsidRPr="00875148" w:rsidRDefault="00B04E7F">
      <w:pPr>
        <w:pStyle w:val="Header"/>
        <w:rPr>
          <w:rFonts w:ascii="Arial Narrow" w:hAnsi="Arial Narrow"/>
        </w:rPr>
      </w:pPr>
    </w:p>
    <w:p w14:paraId="40CB650D" w14:textId="77777777" w:rsidR="00B04E7F" w:rsidRDefault="00B04E7F">
      <w:pPr>
        <w:pStyle w:val="Header"/>
        <w:rPr>
          <w:rFonts w:ascii="Arial Narrow" w:hAnsi="Arial Narrow"/>
        </w:rPr>
      </w:pPr>
    </w:p>
    <w:p w14:paraId="55F0752B" w14:textId="77777777" w:rsidR="00B04E7F" w:rsidRDefault="00B04E7F">
      <w:pPr>
        <w:pStyle w:val="Header"/>
        <w:rPr>
          <w:rFonts w:ascii="Arial Narrow" w:hAnsi="Arial Narrow"/>
        </w:rPr>
      </w:pPr>
    </w:p>
    <w:p w14:paraId="04CBDD79" w14:textId="77777777" w:rsidR="00B04E7F" w:rsidRDefault="00B04E7F">
      <w:pPr>
        <w:pStyle w:val="Header"/>
        <w:rPr>
          <w:rFonts w:ascii="Arial Narrow" w:hAnsi="Arial Narrow"/>
        </w:rPr>
      </w:pPr>
    </w:p>
    <w:p w14:paraId="1BFC1F2F" w14:textId="77777777" w:rsidR="00B04E7F" w:rsidRDefault="00B04E7F">
      <w:pPr>
        <w:pStyle w:val="Header"/>
        <w:rPr>
          <w:rFonts w:ascii="Arial Narrow" w:hAnsi="Arial Narrow"/>
        </w:rPr>
      </w:pPr>
    </w:p>
    <w:p w14:paraId="324518B4" w14:textId="77777777" w:rsidR="00B04E7F" w:rsidRDefault="00B04E7F">
      <w:pPr>
        <w:pStyle w:val="Header"/>
        <w:rPr>
          <w:rFonts w:ascii="Arial Narrow" w:hAnsi="Arial Narrow"/>
        </w:rPr>
      </w:pPr>
    </w:p>
    <w:p w14:paraId="1FD187EF" w14:textId="77777777" w:rsidR="00B04E7F" w:rsidRDefault="00B04E7F">
      <w:pPr>
        <w:pStyle w:val="Header"/>
        <w:rPr>
          <w:rFonts w:ascii="Arial Narrow" w:hAnsi="Arial Narrow"/>
        </w:rPr>
      </w:pPr>
    </w:p>
    <w:p w14:paraId="4458ADCC" w14:textId="77777777" w:rsidR="00B04E7F" w:rsidRDefault="00B04E7F">
      <w:pPr>
        <w:pStyle w:val="Header"/>
        <w:rPr>
          <w:rFonts w:ascii="Arial Narrow" w:hAnsi="Arial Narrow"/>
        </w:rPr>
      </w:pPr>
    </w:p>
    <w:p w14:paraId="19103A03" w14:textId="77777777" w:rsidR="00B04E7F" w:rsidRDefault="00B04E7F">
      <w:pPr>
        <w:pStyle w:val="Header"/>
        <w:rPr>
          <w:rFonts w:ascii="Arial Narrow" w:hAnsi="Arial Narrow"/>
        </w:rPr>
      </w:pPr>
    </w:p>
    <w:p w14:paraId="1E8E42D5" w14:textId="77777777" w:rsidR="00B04E7F" w:rsidRDefault="00B04E7F">
      <w:pPr>
        <w:pStyle w:val="Header"/>
        <w:rPr>
          <w:rFonts w:ascii="Arial Narrow" w:hAnsi="Arial Narrow"/>
        </w:rPr>
      </w:pPr>
    </w:p>
    <w:p w14:paraId="52A6B2A1" w14:textId="77777777" w:rsidR="00B04E7F" w:rsidRDefault="00B04E7F">
      <w:pPr>
        <w:pStyle w:val="Header"/>
        <w:rPr>
          <w:rFonts w:ascii="Arial Narrow" w:hAnsi="Arial Narrow"/>
        </w:rPr>
      </w:pPr>
    </w:p>
    <w:p w14:paraId="601FAEBE" w14:textId="77777777" w:rsidR="00B04E7F" w:rsidRDefault="00B04E7F">
      <w:pPr>
        <w:pStyle w:val="Header"/>
        <w:rPr>
          <w:rFonts w:ascii="Arial Narrow" w:hAnsi="Arial Narrow"/>
        </w:rPr>
      </w:pPr>
    </w:p>
    <w:p w14:paraId="3A7F8A36" w14:textId="77777777" w:rsidR="00B04E7F" w:rsidRDefault="00B04E7F">
      <w:pPr>
        <w:pStyle w:val="Header"/>
        <w:rPr>
          <w:rFonts w:ascii="Arial Narrow" w:hAnsi="Arial Narrow"/>
        </w:rPr>
      </w:pPr>
    </w:p>
    <w:p w14:paraId="49E615A1" w14:textId="77777777" w:rsidR="00B04E7F" w:rsidRDefault="00B04E7F">
      <w:pPr>
        <w:pStyle w:val="Header"/>
        <w:rPr>
          <w:rFonts w:ascii="Arial Narrow" w:hAnsi="Arial Narrow"/>
        </w:rPr>
      </w:pPr>
    </w:p>
    <w:p w14:paraId="1AD89D6E" w14:textId="77777777" w:rsidR="00B04E7F" w:rsidRDefault="00B04E7F">
      <w:pPr>
        <w:pStyle w:val="Header"/>
        <w:rPr>
          <w:rFonts w:ascii="Arial Narrow" w:hAnsi="Arial Narrow"/>
        </w:rPr>
      </w:pPr>
    </w:p>
    <w:p w14:paraId="031C3392" w14:textId="77777777" w:rsidR="00B04E7F" w:rsidRDefault="00B04E7F">
      <w:pPr>
        <w:pStyle w:val="Header"/>
        <w:rPr>
          <w:rFonts w:ascii="Arial Narrow" w:hAnsi="Arial Narrow"/>
        </w:rPr>
      </w:pPr>
    </w:p>
    <w:p w14:paraId="6BF31AC3" w14:textId="77777777" w:rsidR="00B04E7F" w:rsidRDefault="00B04E7F">
      <w:pPr>
        <w:pStyle w:val="Header"/>
        <w:rPr>
          <w:rFonts w:ascii="Arial Narrow" w:hAnsi="Arial Narrow"/>
        </w:rPr>
      </w:pPr>
    </w:p>
    <w:p w14:paraId="6856A9EB" w14:textId="77777777" w:rsidR="00B04E7F" w:rsidRDefault="00B04E7F">
      <w:pPr>
        <w:pStyle w:val="Header"/>
        <w:rPr>
          <w:rFonts w:ascii="Arial Narrow" w:hAnsi="Arial Narrow"/>
        </w:rPr>
      </w:pPr>
    </w:p>
    <w:p w14:paraId="5FC18FAF" w14:textId="77777777" w:rsidR="00B04E7F" w:rsidRDefault="00B04E7F">
      <w:pPr>
        <w:pStyle w:val="Header"/>
        <w:rPr>
          <w:rFonts w:ascii="Arial Narrow" w:hAnsi="Arial Narrow"/>
        </w:rPr>
      </w:pPr>
    </w:p>
    <w:p w14:paraId="1FB21B52" w14:textId="77777777" w:rsidR="00B04E7F" w:rsidRDefault="00B04E7F">
      <w:pPr>
        <w:pStyle w:val="Header"/>
        <w:rPr>
          <w:rFonts w:ascii="Arial Narrow" w:hAnsi="Arial Narrow"/>
        </w:rPr>
      </w:pPr>
    </w:p>
    <w:p w14:paraId="0ECEDE1A" w14:textId="77777777" w:rsidR="00B04E7F" w:rsidRDefault="00B04E7F">
      <w:pPr>
        <w:pStyle w:val="Header"/>
        <w:rPr>
          <w:rFonts w:ascii="Arial Narrow" w:hAnsi="Arial Narrow"/>
        </w:rPr>
      </w:pPr>
    </w:p>
    <w:p w14:paraId="312B3F99" w14:textId="77777777" w:rsidR="00B04E7F" w:rsidRPr="00875148" w:rsidRDefault="00B04E7F">
      <w:pPr>
        <w:pStyle w:val="Header"/>
        <w:rPr>
          <w:rFonts w:ascii="Arial Narrow" w:hAnsi="Arial Narrow"/>
        </w:rPr>
      </w:pPr>
    </w:p>
    <w:p w14:paraId="6333943E" w14:textId="77777777" w:rsidR="00B04E7F" w:rsidRPr="00875148" w:rsidRDefault="00B04E7F">
      <w:pPr>
        <w:rPr>
          <w:rFonts w:ascii="Arial Narrow" w:hAnsi="Arial Narrow"/>
        </w:rPr>
      </w:pPr>
    </w:p>
    <w:p w14:paraId="4CCAE930" w14:textId="77777777" w:rsidR="00B04E7F" w:rsidRPr="00875148" w:rsidRDefault="00B04E7F">
      <w:pPr>
        <w:pStyle w:val="Title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B04E7F" w:rsidRPr="00875148" w14:paraId="26A48B07" w14:textId="77777777" w:rsidTr="003D4B3F">
        <w:tc>
          <w:tcPr>
            <w:tcW w:w="1134" w:type="dxa"/>
          </w:tcPr>
          <w:p w14:paraId="1F60A809" w14:textId="77777777" w:rsidR="00B04E7F" w:rsidRPr="00875148" w:rsidRDefault="00B04E7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14:paraId="5A1B33B0" w14:textId="77777777" w:rsidR="00B04E7F" w:rsidRPr="00875148" w:rsidRDefault="00B04E7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14:paraId="609ADFA5" w14:textId="77777777" w:rsidR="00B04E7F" w:rsidRPr="00875148" w:rsidRDefault="00B04E7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14:paraId="3082AEAF" w14:textId="77777777" w:rsidR="00B04E7F" w:rsidRPr="00875148" w:rsidRDefault="00B04E7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14:paraId="20743F13" w14:textId="77777777" w:rsidR="00B04E7F" w:rsidRPr="00875148" w:rsidRDefault="00B04E7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B04E7F" w:rsidRPr="00875148" w14:paraId="1EAEB1B7" w14:textId="77777777" w:rsidTr="003D4B3F">
        <w:tc>
          <w:tcPr>
            <w:tcW w:w="1134" w:type="dxa"/>
          </w:tcPr>
          <w:p w14:paraId="11765E31" w14:textId="77777777" w:rsidR="00B04E7F" w:rsidRPr="00875148" w:rsidRDefault="00B04E7F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14:paraId="05083EB1" w14:textId="77777777" w:rsidR="00B04E7F" w:rsidRPr="00875148" w:rsidRDefault="00B04E7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14:paraId="2859CB51" w14:textId="77777777" w:rsidR="00B04E7F" w:rsidRPr="00875148" w:rsidRDefault="00B04E7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14:paraId="17D9B30D" w14:textId="77777777" w:rsidR="00B04E7F" w:rsidRPr="00875148" w:rsidRDefault="00B04E7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14:paraId="15B6BE49" w14:textId="77777777" w:rsidR="00B04E7F" w:rsidRPr="00875148" w:rsidRDefault="00B04E7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04E7F" w:rsidRPr="00875148" w14:paraId="1FD5220F" w14:textId="77777777" w:rsidTr="003D4B3F">
        <w:tc>
          <w:tcPr>
            <w:tcW w:w="1134" w:type="dxa"/>
          </w:tcPr>
          <w:p w14:paraId="2EE47FFD" w14:textId="77777777" w:rsidR="00B04E7F" w:rsidRPr="00875148" w:rsidRDefault="00BB048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</w:tcPr>
          <w:p w14:paraId="0F0EE3D5" w14:textId="77777777" w:rsidR="00B04E7F" w:rsidRPr="00875148" w:rsidRDefault="00BB048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14:paraId="49470A77" w14:textId="77777777" w:rsidR="00B04E7F" w:rsidRPr="00875148" w:rsidRDefault="00BB048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</w:t>
            </w:r>
          </w:p>
        </w:tc>
        <w:tc>
          <w:tcPr>
            <w:tcW w:w="2268" w:type="dxa"/>
          </w:tcPr>
          <w:p w14:paraId="456957E3" w14:textId="77777777" w:rsidR="00B04E7F" w:rsidRPr="00875148" w:rsidRDefault="00BB048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14:paraId="755D8570" w14:textId="77777777" w:rsidR="00B04E7F" w:rsidRPr="00875148" w:rsidRDefault="00BB048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14:paraId="4E886367" w14:textId="77777777" w:rsidR="00B04E7F" w:rsidRDefault="00B04E7F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14:paraId="615A4AF8" w14:textId="77777777" w:rsidR="00B04E7F" w:rsidRPr="00875148" w:rsidRDefault="00B04E7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14:paraId="5FFB0327" w14:textId="77777777" w:rsidR="00B04E7F" w:rsidRPr="00875148" w:rsidRDefault="00B04E7F">
      <w:pPr>
        <w:pStyle w:val="Heading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04E7F" w:rsidRPr="00875148" w14:paraId="77F5A058" w14:textId="77777777">
        <w:trPr>
          <w:cantSplit/>
          <w:trHeight w:val="236"/>
        </w:trPr>
        <w:tc>
          <w:tcPr>
            <w:tcW w:w="4889" w:type="dxa"/>
            <w:vMerge w:val="restart"/>
          </w:tcPr>
          <w:p w14:paraId="3BB4E10F" w14:textId="77777777" w:rsidR="00B04E7F" w:rsidRPr="00875148" w:rsidRDefault="00B04E7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14:paraId="252AD9E3" w14:textId="77777777" w:rsidR="00B04E7F" w:rsidRPr="00875148" w:rsidRDefault="00B04E7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B04E7F" w:rsidRPr="00875148" w14:paraId="50F048B2" w14:textId="77777777">
        <w:trPr>
          <w:cantSplit/>
          <w:trHeight w:val="235"/>
        </w:trPr>
        <w:tc>
          <w:tcPr>
            <w:tcW w:w="4889" w:type="dxa"/>
            <w:vMerge/>
          </w:tcPr>
          <w:p w14:paraId="251549BB" w14:textId="77777777" w:rsidR="00B04E7F" w:rsidRPr="00875148" w:rsidRDefault="00B04E7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14:paraId="3CBA44DB" w14:textId="77777777" w:rsidR="00B04E7F" w:rsidRPr="00875148" w:rsidRDefault="00B04E7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B04E7F" w:rsidRPr="00875148" w14:paraId="3725DB28" w14:textId="77777777">
        <w:tc>
          <w:tcPr>
            <w:tcW w:w="4889" w:type="dxa"/>
          </w:tcPr>
          <w:p w14:paraId="2D21A4EA" w14:textId="77777777" w:rsidR="00B04E7F" w:rsidRPr="00875148" w:rsidRDefault="00B04E7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14:paraId="7EC06D16" w14:textId="77777777" w:rsidR="00B04E7F" w:rsidRPr="009540DC" w:rsidRDefault="00B04E7F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14:paraId="4255523E" w14:textId="77777777" w:rsidR="00B04E7F" w:rsidRPr="00875148" w:rsidRDefault="00B04E7F">
      <w:pPr>
        <w:rPr>
          <w:rFonts w:ascii="Arial Narrow" w:hAnsi="Arial Narrow"/>
        </w:rPr>
      </w:pPr>
    </w:p>
    <w:p w14:paraId="5E40DDA7" w14:textId="77777777" w:rsidR="00B04E7F" w:rsidRPr="00875148" w:rsidRDefault="00B04E7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FootnoteReference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7984344B" w14:textId="77777777" w:rsidR="00B04E7F" w:rsidRPr="00875148" w:rsidRDefault="00B04E7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04E7F" w:rsidRPr="00875148" w14:paraId="1F487815" w14:textId="77777777">
        <w:tc>
          <w:tcPr>
            <w:tcW w:w="9779" w:type="dxa"/>
          </w:tcPr>
          <w:p w14:paraId="5FD71F46" w14:textId="77777777" w:rsidR="00B04E7F" w:rsidRPr="009540DC" w:rsidRDefault="00B04E7F">
            <w:pPr>
              <w:pStyle w:val="Heading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14:paraId="5AD7AE59" w14:textId="77777777" w:rsidR="00B04E7F" w:rsidRPr="00D90C24" w:rsidRDefault="00B04E7F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Geração de arquivos Nfe para Mensageria.</w:t>
            </w:r>
          </w:p>
        </w:tc>
      </w:tr>
      <w:tr w:rsidR="00B04E7F" w:rsidRPr="00875148" w14:paraId="63AC1D4A" w14:textId="77777777">
        <w:tc>
          <w:tcPr>
            <w:tcW w:w="9779" w:type="dxa"/>
          </w:tcPr>
          <w:p w14:paraId="3A3378BF" w14:textId="77777777" w:rsidR="00B04E7F" w:rsidRPr="00875148" w:rsidRDefault="00B04E7F" w:rsidP="003A29F1">
            <w:pPr>
              <w:rPr>
                <w:rFonts w:ascii="Arial Narrow" w:hAnsi="Arial Narrow"/>
              </w:rPr>
            </w:pPr>
          </w:p>
        </w:tc>
      </w:tr>
    </w:tbl>
    <w:p w14:paraId="5CEC7AEB" w14:textId="77777777" w:rsidR="00B04E7F" w:rsidRPr="00875148" w:rsidRDefault="00B04E7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FootnoteReference"/>
          <w:rFonts w:ascii="Arial Narrow" w:hAnsi="Arial Narrow"/>
        </w:rPr>
        <w:footnoteReference w:customMarkFollows="1" w:id="2"/>
        <w:t>*</w:t>
      </w:r>
    </w:p>
    <w:p w14:paraId="77347DCE" w14:textId="77777777" w:rsidR="00B04E7F" w:rsidRPr="00875148" w:rsidRDefault="00B04E7F">
      <w:pPr>
        <w:rPr>
          <w:rFonts w:ascii="Arial Narrow" w:hAnsi="Arial Narrow"/>
        </w:rPr>
      </w:pPr>
    </w:p>
    <w:p w14:paraId="33CB5261" w14:textId="77777777" w:rsidR="00B04E7F" w:rsidRDefault="00B04E7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14:paraId="1A242789" w14:textId="77777777" w:rsidR="00B04E7F" w:rsidRDefault="00B04E7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780D7381" w14:textId="77777777" w:rsidR="00DB5FA6" w:rsidRDefault="00DB5FA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371519AB" w14:textId="77777777" w:rsidR="00B04E7F" w:rsidRDefault="00B04E7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Esta rotina tem como objetivo gerar arquivo TXT de todas as notas da </w:t>
      </w:r>
      <w:r w:rsidR="00515D34">
        <w:rPr>
          <w:rFonts w:ascii="Calibri" w:hAnsi="Calibri" w:cs="Arial"/>
          <w:color w:val="002060"/>
          <w:sz w:val="22"/>
          <w:szCs w:val="22"/>
        </w:rPr>
        <w:t xml:space="preserve">entidade </w:t>
      </w:r>
      <w:r>
        <w:rPr>
          <w:rFonts w:ascii="Calibri" w:hAnsi="Calibri" w:cs="Arial"/>
          <w:color w:val="002060"/>
          <w:sz w:val="22"/>
          <w:szCs w:val="22"/>
        </w:rPr>
        <w:t xml:space="preserve">de notas geradas, para serem submetidas </w:t>
      </w:r>
      <w:r w:rsidR="004A7406">
        <w:rPr>
          <w:rFonts w:ascii="Calibri" w:hAnsi="Calibri" w:cs="Arial"/>
          <w:color w:val="002060"/>
          <w:sz w:val="22"/>
          <w:szCs w:val="22"/>
        </w:rPr>
        <w:t>à</w:t>
      </w:r>
      <w:r>
        <w:rPr>
          <w:rFonts w:ascii="Calibri" w:hAnsi="Calibri" w:cs="Arial"/>
          <w:color w:val="002060"/>
          <w:sz w:val="22"/>
          <w:szCs w:val="22"/>
        </w:rPr>
        <w:t xml:space="preserve"> mensageria espec</w:t>
      </w:r>
      <w:r w:rsidR="00DB5FA6">
        <w:rPr>
          <w:rFonts w:ascii="Calibri" w:hAnsi="Calibri" w:cs="Arial"/>
          <w:color w:val="002060"/>
          <w:sz w:val="22"/>
          <w:szCs w:val="22"/>
        </w:rPr>
        <w:t>í</w:t>
      </w:r>
      <w:r>
        <w:rPr>
          <w:rFonts w:ascii="Calibri" w:hAnsi="Calibri" w:cs="Arial"/>
          <w:color w:val="002060"/>
          <w:sz w:val="22"/>
          <w:szCs w:val="22"/>
        </w:rPr>
        <w:t xml:space="preserve">fica de acordo com </w:t>
      </w:r>
      <w:r w:rsidR="004A7406">
        <w:rPr>
          <w:rFonts w:ascii="Calibri" w:hAnsi="Calibri" w:cs="Arial"/>
          <w:color w:val="002060"/>
          <w:sz w:val="22"/>
          <w:szCs w:val="22"/>
        </w:rPr>
        <w:t xml:space="preserve">a funcionalidade utilizada </w:t>
      </w:r>
      <w:r>
        <w:rPr>
          <w:rFonts w:ascii="Calibri" w:hAnsi="Calibri" w:cs="Arial"/>
          <w:color w:val="002060"/>
          <w:sz w:val="22"/>
          <w:szCs w:val="22"/>
        </w:rPr>
        <w:t>pelo usuário</w:t>
      </w:r>
      <w:r w:rsidR="00DB5FA6">
        <w:rPr>
          <w:rFonts w:ascii="Calibri" w:hAnsi="Calibri" w:cs="Arial"/>
          <w:color w:val="002060"/>
          <w:sz w:val="22"/>
          <w:szCs w:val="22"/>
        </w:rPr>
        <w:t>, ou seja, a partir de várias funcionalidades no sistema, teremos que agregar esta ação, de acordo com o objetivo de cada uma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14:paraId="3F868E10" w14:textId="77777777" w:rsidR="00DB5FA6" w:rsidRDefault="00DB5FA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2804C698" w14:textId="77777777" w:rsidR="00B04E7F" w:rsidRDefault="004A740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tela irá sensibilizar a EMS 0027 – Painel Monitor NF-e, de acordo com o processamento</w:t>
      </w:r>
      <w:r w:rsidR="00DE640A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B04E7F">
        <w:rPr>
          <w:rFonts w:ascii="Calibri" w:hAnsi="Calibri" w:cs="Arial"/>
          <w:color w:val="002060"/>
          <w:sz w:val="22"/>
          <w:szCs w:val="22"/>
        </w:rPr>
        <w:t>haver</w:t>
      </w:r>
      <w:r>
        <w:rPr>
          <w:rFonts w:ascii="Calibri" w:hAnsi="Calibri" w:cs="Arial"/>
          <w:color w:val="002060"/>
          <w:sz w:val="22"/>
          <w:szCs w:val="22"/>
        </w:rPr>
        <w:t>á</w:t>
      </w:r>
      <w:r w:rsidR="00B04E7F">
        <w:rPr>
          <w:rFonts w:ascii="Calibri" w:hAnsi="Calibri" w:cs="Arial"/>
          <w:color w:val="002060"/>
          <w:sz w:val="22"/>
          <w:szCs w:val="22"/>
        </w:rPr>
        <w:t xml:space="preserve"> flags de controles de processamentos para cada nota:</w:t>
      </w:r>
    </w:p>
    <w:p w14:paraId="5A437355" w14:textId="77777777" w:rsidR="00B04E7F" w:rsidRDefault="00B04E7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  <w:r>
        <w:rPr>
          <w:rFonts w:ascii="Calibri" w:hAnsi="Calibri" w:cs="Arial"/>
          <w:color w:val="002060"/>
          <w:sz w:val="22"/>
          <w:szCs w:val="22"/>
        </w:rPr>
        <w:tab/>
        <w:t>“G”erada 1º passo (EMS0024).</w:t>
      </w:r>
    </w:p>
    <w:p w14:paraId="68AC73F8" w14:textId="77777777" w:rsidR="00B04E7F" w:rsidRDefault="00B04E7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                    “E”nviada 2º passo (EMS0025).</w:t>
      </w:r>
    </w:p>
    <w:p w14:paraId="3AE9E71B" w14:textId="77777777" w:rsidR="00B04E7F" w:rsidRDefault="00B04E7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  <w:r>
        <w:rPr>
          <w:rFonts w:ascii="Calibri" w:hAnsi="Calibri" w:cs="Arial"/>
          <w:color w:val="002060"/>
          <w:sz w:val="22"/>
          <w:szCs w:val="22"/>
        </w:rPr>
        <w:tab/>
        <w:t>“R”etornada 3º passo (EMS0026)</w:t>
      </w:r>
    </w:p>
    <w:p w14:paraId="3A53D3DF" w14:textId="77777777" w:rsidR="008F14F7" w:rsidRDefault="008F14F7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3CF3DC6B" w14:textId="77777777" w:rsidR="00B04E7F" w:rsidRDefault="008F14F7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funcionalidade deve considerar todas as informações na preparação dos dados conforme 1º passo e gerar o arquivo txt que ficará disponível para mensageria.</w:t>
      </w:r>
    </w:p>
    <w:p w14:paraId="725BB681" w14:textId="77777777" w:rsidR="008F14F7" w:rsidRDefault="008F14F7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43757790" w14:textId="77777777" w:rsidR="00B04E7F" w:rsidRDefault="00B04E7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OBS:</w:t>
      </w:r>
      <w:r w:rsidR="00504ACF">
        <w:rPr>
          <w:rFonts w:ascii="Calibri" w:hAnsi="Calibri" w:cs="Arial"/>
          <w:color w:val="002060"/>
          <w:sz w:val="22"/>
          <w:szCs w:val="22"/>
        </w:rPr>
        <w:t xml:space="preserve"> O</w:t>
      </w:r>
      <w:r>
        <w:rPr>
          <w:rFonts w:ascii="Calibri" w:hAnsi="Calibri" w:cs="Arial"/>
          <w:color w:val="002060"/>
          <w:sz w:val="22"/>
          <w:szCs w:val="22"/>
        </w:rPr>
        <w:t xml:space="preserve"> Lay-out do arquivo TXT vai variar de acordo com a interface necessária de cada Mensageria.</w:t>
      </w:r>
    </w:p>
    <w:p w14:paraId="0C789D2B" w14:textId="77777777" w:rsidR="00B04E7F" w:rsidRDefault="00B04E7F" w:rsidP="0098211C">
      <w:pPr>
        <w:ind w:left="855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Ex. Programa Emissor do Governo, Mensageria Alliance (Grupo Abril) ou Mensageria de Mercado          escolhida pelo Distribuidor (verificar documentações de cada mensageria).</w:t>
      </w:r>
    </w:p>
    <w:p w14:paraId="0A322389" w14:textId="77777777" w:rsidR="00504ACF" w:rsidRDefault="00504ACF" w:rsidP="0098211C">
      <w:pPr>
        <w:ind w:left="855"/>
        <w:rPr>
          <w:rFonts w:ascii="Calibri" w:hAnsi="Calibri" w:cs="Arial"/>
          <w:color w:val="002060"/>
          <w:sz w:val="22"/>
          <w:szCs w:val="22"/>
        </w:rPr>
      </w:pPr>
    </w:p>
    <w:p w14:paraId="4089F8FD" w14:textId="77777777" w:rsidR="00B04E7F" w:rsidRDefault="00504AC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arquivo será disponibilizado em um recurso conforme informado no parâmetro do sistema.</w:t>
      </w:r>
    </w:p>
    <w:p w14:paraId="0821E0EC" w14:textId="77777777" w:rsidR="00504ACF" w:rsidRDefault="00504AC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16BE7D80" w14:textId="77777777" w:rsidR="00B15D60" w:rsidRDefault="00B15D6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Em anexo (abaixo) o documento com o layout possível para geração do arquivo texto:</w:t>
      </w:r>
    </w:p>
    <w:p w14:paraId="24E16115" w14:textId="77777777" w:rsidR="00B15D60" w:rsidRDefault="00B15D6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75562457" w14:textId="77777777" w:rsidR="00515D34" w:rsidRDefault="00B15D6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230F70">
        <w:rPr>
          <w:rFonts w:ascii="Calibri" w:hAnsi="Calibri" w:cs="Arial"/>
          <w:color w:val="002060"/>
          <w:sz w:val="22"/>
          <w:szCs w:val="22"/>
          <w:highlight w:val="red"/>
        </w:rPr>
        <w:object w:dxaOrig="9180" w:dyaOrig="11880" w14:anchorId="7A388B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05pt;height:59.6pt" o:ole="">
            <v:imagedata r:id="rId9" o:title=""/>
          </v:shape>
          <o:OLEObject Type="Embed" ProgID="AcroExch.Document.7" ShapeID="_x0000_i1025" DrawAspect="Content" ObjectID="_1270022532" r:id="rId10"/>
        </w:object>
      </w:r>
    </w:p>
    <w:p w14:paraId="04BD02EA" w14:textId="77777777" w:rsidR="00B04E7F" w:rsidRDefault="00D55E72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As telas que deverão ter esta EMS somada, será identificadas.</w:t>
      </w:r>
      <w:r w:rsidR="00B04E7F">
        <w:object w:dxaOrig="8276" w:dyaOrig="7133" w14:anchorId="66403229">
          <v:shape id="_x0000_i1026" type="#_x0000_t75" style="width:384.8pt;height:281.5pt" o:ole="">
            <v:imagedata r:id="rId11" o:title=""/>
          </v:shape>
          <o:OLEObject Type="Embed" ProgID="Visio.Drawing.11" ShapeID="_x0000_i1026" DrawAspect="Content" ObjectID="_1270022533" r:id="rId12"/>
        </w:object>
      </w:r>
    </w:p>
    <w:p w14:paraId="62256E4C" w14:textId="77777777" w:rsidR="00B04E7F" w:rsidRDefault="00B04E7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510548A7" w14:textId="77777777" w:rsidR="00B04E7F" w:rsidRDefault="00B04E7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52C10FD9" w14:textId="77777777" w:rsidR="00B04E7F" w:rsidRDefault="00B04E7F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14:paraId="5389E839" w14:textId="77777777" w:rsidR="00B04E7F" w:rsidRPr="00875148" w:rsidRDefault="00B04E7F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04E7F" w:rsidRPr="00875148" w14:paraId="652B0124" w14:textId="77777777">
        <w:tc>
          <w:tcPr>
            <w:tcW w:w="9779" w:type="dxa"/>
          </w:tcPr>
          <w:p w14:paraId="6C9EBE3A" w14:textId="77777777" w:rsidR="00B04E7F" w:rsidRPr="009540DC" w:rsidRDefault="00B04E7F" w:rsidP="00FF0990">
            <w:pPr>
              <w:pStyle w:val="Heading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14:paraId="20F4AA03" w14:textId="77777777" w:rsidR="00B04E7F" w:rsidRPr="00875148" w:rsidRDefault="00B04E7F" w:rsidP="00597006">
            <w:pPr>
              <w:rPr>
                <w:rFonts w:ascii="Arial Narrow" w:hAnsi="Arial Narrow"/>
              </w:rPr>
            </w:pPr>
          </w:p>
        </w:tc>
      </w:tr>
    </w:tbl>
    <w:p w14:paraId="3DD7A9EE" w14:textId="77777777" w:rsidR="00B04E7F" w:rsidRPr="00875148" w:rsidRDefault="00B04E7F" w:rsidP="00603A7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14:paraId="159EDFDD" w14:textId="77777777" w:rsidR="00B04E7F" w:rsidRPr="00875148" w:rsidRDefault="00B04E7F" w:rsidP="00E34CC4">
      <w:pPr>
        <w:rPr>
          <w:rFonts w:ascii="Arial Narrow" w:hAnsi="Arial Narrow"/>
        </w:rPr>
      </w:pPr>
    </w:p>
    <w:p w14:paraId="0AFED0F1" w14:textId="77777777" w:rsidR="00B04E7F" w:rsidRPr="00875148" w:rsidRDefault="00B04E7F" w:rsidP="00603A7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14:paraId="6CA2751B" w14:textId="77777777" w:rsidR="00B04E7F" w:rsidRPr="00875148" w:rsidRDefault="00B04E7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04E7F" w:rsidRPr="00875148" w14:paraId="2D817997" w14:textId="77777777" w:rsidTr="008573CA">
        <w:trPr>
          <w:trHeight w:val="314"/>
        </w:trPr>
        <w:tc>
          <w:tcPr>
            <w:tcW w:w="3136" w:type="dxa"/>
          </w:tcPr>
          <w:p w14:paraId="2F73788F" w14:textId="77777777" w:rsidR="00B04E7F" w:rsidRPr="00875148" w:rsidRDefault="00B04E7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14:paraId="7BE4C137" w14:textId="77777777" w:rsidR="00B04E7F" w:rsidRPr="00875148" w:rsidRDefault="00B04E7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14:paraId="11D54ED3" w14:textId="77777777" w:rsidR="00B04E7F" w:rsidRPr="00875148" w:rsidRDefault="00B04E7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14:paraId="3F3DA13C" w14:textId="77777777" w:rsidR="00B04E7F" w:rsidRPr="00875148" w:rsidRDefault="00B04E7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14:paraId="3A5F578F" w14:textId="77777777" w:rsidR="00B04E7F" w:rsidRPr="00875148" w:rsidRDefault="00B04E7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14:paraId="76AEDDD7" w14:textId="77777777" w:rsidR="00B04E7F" w:rsidRPr="00875148" w:rsidRDefault="00B04E7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B04E7F" w:rsidRPr="00875148" w14:paraId="27AB76AE" w14:textId="77777777" w:rsidTr="008573CA">
        <w:trPr>
          <w:trHeight w:val="228"/>
        </w:trPr>
        <w:tc>
          <w:tcPr>
            <w:tcW w:w="3136" w:type="dxa"/>
          </w:tcPr>
          <w:p w14:paraId="5B2272B1" w14:textId="77777777" w:rsidR="00B04E7F" w:rsidRPr="009540DC" w:rsidRDefault="00B04E7F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5396CC29" w14:textId="77777777"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5B233542" w14:textId="77777777"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70BF022F" w14:textId="77777777"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6AC3C3C7" w14:textId="77777777"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733A8920" w14:textId="77777777"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04E7F" w:rsidRPr="00875148" w14:paraId="01DBF4B2" w14:textId="77777777" w:rsidTr="008573CA">
        <w:trPr>
          <w:trHeight w:val="228"/>
        </w:trPr>
        <w:tc>
          <w:tcPr>
            <w:tcW w:w="3136" w:type="dxa"/>
          </w:tcPr>
          <w:p w14:paraId="77F4B3F8" w14:textId="77777777" w:rsidR="00B04E7F" w:rsidRPr="009540DC" w:rsidRDefault="00B04E7F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01A92B3B" w14:textId="77777777" w:rsidR="00B04E7F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51EC2CE8" w14:textId="77777777"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6C839C24" w14:textId="77777777"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100A10E9" w14:textId="77777777" w:rsidR="00B04E7F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6D37699F" w14:textId="77777777"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04E7F" w:rsidRPr="00875148" w14:paraId="2681CFE2" w14:textId="77777777" w:rsidTr="008573CA">
        <w:trPr>
          <w:trHeight w:val="228"/>
        </w:trPr>
        <w:tc>
          <w:tcPr>
            <w:tcW w:w="3136" w:type="dxa"/>
          </w:tcPr>
          <w:p w14:paraId="6E4714EC" w14:textId="77777777" w:rsidR="00B04E7F" w:rsidRPr="009540DC" w:rsidRDefault="00B04E7F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37FA8DC9" w14:textId="77777777" w:rsidR="00B04E7F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221E1FBA" w14:textId="77777777"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78B3F5E3" w14:textId="77777777" w:rsidR="00B04E7F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2AED0512" w14:textId="77777777" w:rsidR="00B04E7F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61E843E7" w14:textId="77777777"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14:paraId="5D10D835" w14:textId="77777777" w:rsidR="00B04E7F" w:rsidRPr="00875148" w:rsidRDefault="00B04E7F" w:rsidP="008665A6">
      <w:pPr>
        <w:outlineLvl w:val="0"/>
        <w:rPr>
          <w:rFonts w:ascii="Arial Narrow" w:hAnsi="Arial Narrow" w:cs="Arial"/>
          <w:b/>
        </w:rPr>
      </w:pPr>
    </w:p>
    <w:p w14:paraId="6A43518D" w14:textId="77777777" w:rsidR="00B04E7F" w:rsidRPr="00875148" w:rsidRDefault="00B04E7F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14:paraId="339C886F" w14:textId="77777777" w:rsidR="00B04E7F" w:rsidRPr="00875148" w:rsidRDefault="00B04E7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04E7F" w:rsidRPr="00875148" w14:paraId="7904F365" w14:textId="77777777" w:rsidTr="00092FF2">
        <w:trPr>
          <w:trHeight w:val="234"/>
        </w:trPr>
        <w:tc>
          <w:tcPr>
            <w:tcW w:w="708" w:type="dxa"/>
          </w:tcPr>
          <w:p w14:paraId="172AC79E" w14:textId="77777777" w:rsidR="00B04E7F" w:rsidRPr="00875148" w:rsidRDefault="00B04E7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14:paraId="5F38C234" w14:textId="77777777" w:rsidR="00B04E7F" w:rsidRPr="009540DC" w:rsidRDefault="00B04E7F" w:rsidP="00116B72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14:paraId="1F7F1B83" w14:textId="77777777" w:rsidR="00B04E7F" w:rsidRPr="00875148" w:rsidRDefault="00B04E7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14:paraId="6A4F232A" w14:textId="77777777" w:rsidR="00B04E7F" w:rsidRPr="00875148" w:rsidRDefault="00B04E7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B04E7F" w:rsidRPr="00875148" w14:paraId="6203AC41" w14:textId="77777777" w:rsidTr="00092FF2">
        <w:trPr>
          <w:trHeight w:val="236"/>
        </w:trPr>
        <w:tc>
          <w:tcPr>
            <w:tcW w:w="708" w:type="dxa"/>
          </w:tcPr>
          <w:p w14:paraId="4DFA7488" w14:textId="77777777" w:rsidR="00B04E7F" w:rsidRPr="00875148" w:rsidRDefault="00B04E7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14:paraId="1C557594" w14:textId="77777777" w:rsidR="00B04E7F" w:rsidRPr="00875148" w:rsidRDefault="00B04E7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14:paraId="158C5F06" w14:textId="77777777" w:rsidR="00B04E7F" w:rsidRPr="009540DC" w:rsidRDefault="00B04E7F" w:rsidP="00D013E8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14:paraId="45261BC2" w14:textId="77777777" w:rsidR="00B04E7F" w:rsidRPr="00875148" w:rsidRDefault="00B04E7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14:paraId="41F41E18" w14:textId="77777777" w:rsidR="00B04E7F" w:rsidRPr="00875148" w:rsidRDefault="00B04E7F" w:rsidP="00116B72">
      <w:pPr>
        <w:rPr>
          <w:rFonts w:ascii="Arial Narrow" w:hAnsi="Arial Narrow"/>
        </w:rPr>
      </w:pPr>
    </w:p>
    <w:p w14:paraId="4D334873" w14:textId="77777777" w:rsidR="00B04E7F" w:rsidRPr="00875148" w:rsidRDefault="00B04E7F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14:paraId="436F336D" w14:textId="77777777" w:rsidR="00B04E7F" w:rsidRPr="00875148" w:rsidRDefault="00B04E7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04E7F" w:rsidRPr="00875148" w14:paraId="05A87D02" w14:textId="77777777">
        <w:trPr>
          <w:trHeight w:val="204"/>
        </w:trPr>
        <w:tc>
          <w:tcPr>
            <w:tcW w:w="3239" w:type="dxa"/>
          </w:tcPr>
          <w:p w14:paraId="1C14B9A9" w14:textId="77777777" w:rsidR="00B04E7F" w:rsidRPr="00875148" w:rsidRDefault="00B04E7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622352CC" w14:textId="77777777" w:rsidR="00B04E7F" w:rsidRPr="00875148" w:rsidRDefault="00B04E7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002C441D" w14:textId="77777777" w:rsidR="00B04E7F" w:rsidRPr="009540DC" w:rsidRDefault="00B04E7F" w:rsidP="00A837DC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14:paraId="3D3DC482" w14:textId="77777777" w:rsidR="00B04E7F" w:rsidRPr="00875148" w:rsidRDefault="00B04E7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04E7F" w:rsidRPr="00875148" w14:paraId="49EDA886" w14:textId="77777777">
        <w:tc>
          <w:tcPr>
            <w:tcW w:w="3239" w:type="dxa"/>
          </w:tcPr>
          <w:p w14:paraId="2BD0660F" w14:textId="77777777" w:rsidR="00B04E7F" w:rsidRPr="00875148" w:rsidRDefault="00B04E7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74E806FE" w14:textId="77777777" w:rsidR="00B04E7F" w:rsidRPr="00875148" w:rsidRDefault="00B04E7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04612B4C" w14:textId="77777777" w:rsidR="00B04E7F" w:rsidRPr="00875148" w:rsidRDefault="00B04E7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1EC6C12D" w14:textId="77777777" w:rsidR="00B04E7F" w:rsidRPr="00875148" w:rsidRDefault="00B04E7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3D66F9F7" w14:textId="77777777" w:rsidR="00B04E7F" w:rsidRPr="00875148" w:rsidRDefault="00B04E7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14:paraId="3290580A" w14:textId="77777777" w:rsidR="00B04E7F" w:rsidRPr="00875148" w:rsidRDefault="00B04E7F" w:rsidP="00BE1A1C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14:paraId="668E5345" w14:textId="77777777" w:rsidR="00B04E7F" w:rsidRPr="00875148" w:rsidRDefault="00B04E7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04E7F" w:rsidRPr="00875148" w14:paraId="240CEDAC" w14:textId="77777777">
        <w:trPr>
          <w:trHeight w:val="204"/>
        </w:trPr>
        <w:tc>
          <w:tcPr>
            <w:tcW w:w="3239" w:type="dxa"/>
          </w:tcPr>
          <w:p w14:paraId="7D1D5D86" w14:textId="77777777" w:rsidR="00B04E7F" w:rsidRPr="00875148" w:rsidRDefault="00B04E7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6A99C740" w14:textId="77777777" w:rsidR="00B04E7F" w:rsidRPr="00875148" w:rsidRDefault="00B04E7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287DDFE8" w14:textId="77777777" w:rsidR="00B04E7F" w:rsidRPr="009540DC" w:rsidRDefault="00B04E7F" w:rsidP="00725A0D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14:paraId="00039237" w14:textId="77777777" w:rsidR="00B04E7F" w:rsidRPr="00875148" w:rsidRDefault="00B04E7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04E7F" w:rsidRPr="00875148" w14:paraId="7B91D2E1" w14:textId="77777777">
        <w:tc>
          <w:tcPr>
            <w:tcW w:w="3239" w:type="dxa"/>
          </w:tcPr>
          <w:p w14:paraId="1F06A0FA" w14:textId="77777777" w:rsidR="00B04E7F" w:rsidRPr="00875148" w:rsidRDefault="00B04E7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5C5A4EAE" w14:textId="77777777" w:rsidR="00B04E7F" w:rsidRPr="00875148" w:rsidRDefault="00B04E7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0F893FB8" w14:textId="77777777" w:rsidR="00B04E7F" w:rsidRPr="00875148" w:rsidRDefault="00B04E7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1F5E3130" w14:textId="77777777" w:rsidR="00B04E7F" w:rsidRPr="00875148" w:rsidRDefault="00B04E7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2453F6C7" w14:textId="77777777" w:rsidR="00B04E7F" w:rsidRPr="00875148" w:rsidRDefault="00B04E7F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Manutenção das Tabelas;</w:t>
      </w:r>
    </w:p>
    <w:p w14:paraId="442EFFA4" w14:textId="77777777" w:rsidR="00B04E7F" w:rsidRPr="00875148" w:rsidRDefault="00B04E7F" w:rsidP="00517854">
      <w:pPr>
        <w:rPr>
          <w:rFonts w:ascii="Arial Narrow" w:hAnsi="Arial Narrow"/>
        </w:rPr>
      </w:pPr>
    </w:p>
    <w:p w14:paraId="5A121E21" w14:textId="77777777" w:rsidR="00B04E7F" w:rsidRPr="00875148" w:rsidRDefault="00B04E7F" w:rsidP="00D82DF3">
      <w:pPr>
        <w:pStyle w:val="Heading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14:paraId="041AB2E1" w14:textId="77777777" w:rsidR="00B04E7F" w:rsidRPr="00875148" w:rsidRDefault="00B04E7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04E7F" w:rsidRPr="00875148" w14:paraId="18F78FF2" w14:textId="77777777" w:rsidTr="008573CA">
        <w:trPr>
          <w:trHeight w:val="204"/>
        </w:trPr>
        <w:tc>
          <w:tcPr>
            <w:tcW w:w="3520" w:type="dxa"/>
          </w:tcPr>
          <w:p w14:paraId="0F4D21E1" w14:textId="77777777" w:rsidR="00B04E7F" w:rsidRPr="00875148" w:rsidRDefault="00B04E7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14:paraId="1D197ACC" w14:textId="77777777" w:rsidR="00B04E7F" w:rsidRPr="00875148" w:rsidRDefault="00B04E7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14:paraId="7588B794" w14:textId="77777777" w:rsidR="00B04E7F" w:rsidRPr="009540DC" w:rsidRDefault="00B04E7F" w:rsidP="002B1A0A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04E7F" w:rsidRPr="00875148" w14:paraId="5FF45C20" w14:textId="77777777" w:rsidTr="008573CA">
        <w:tc>
          <w:tcPr>
            <w:tcW w:w="3520" w:type="dxa"/>
          </w:tcPr>
          <w:p w14:paraId="6C59EF08" w14:textId="77777777" w:rsidR="00B04E7F" w:rsidRPr="00875148" w:rsidRDefault="00B04E7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14:paraId="513407FB" w14:textId="77777777" w:rsidR="00B04E7F" w:rsidRPr="00875148" w:rsidRDefault="00B04E7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14:paraId="54230E9C" w14:textId="77777777" w:rsidR="00B04E7F" w:rsidRPr="00875148" w:rsidRDefault="00B04E7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3C7F0F37" w14:textId="77777777" w:rsidR="00B04E7F" w:rsidRPr="00875148" w:rsidRDefault="00B04E7F" w:rsidP="00116B72">
      <w:pPr>
        <w:rPr>
          <w:rFonts w:ascii="Arial Narrow" w:hAnsi="Arial Narrow"/>
        </w:rPr>
      </w:pPr>
    </w:p>
    <w:p w14:paraId="717797C8" w14:textId="77777777" w:rsidR="00B04E7F" w:rsidRPr="00875148" w:rsidRDefault="00B04E7F" w:rsidP="00D82DF3">
      <w:pPr>
        <w:pStyle w:val="Heading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14:paraId="1406B597" w14:textId="77777777" w:rsidR="00B04E7F" w:rsidRPr="00875148" w:rsidRDefault="00B04E7F" w:rsidP="000F5D38">
      <w:pPr>
        <w:pStyle w:val="Heading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04E7F" w:rsidRPr="00875148" w14:paraId="501D3883" w14:textId="77777777" w:rsidTr="00974529">
        <w:trPr>
          <w:trHeight w:val="204"/>
        </w:trPr>
        <w:tc>
          <w:tcPr>
            <w:tcW w:w="3493" w:type="dxa"/>
          </w:tcPr>
          <w:p w14:paraId="607124EA" w14:textId="77777777" w:rsidR="00B04E7F" w:rsidRPr="00875148" w:rsidRDefault="00B04E7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14:paraId="6FA214A6" w14:textId="77777777" w:rsidR="00B04E7F" w:rsidRPr="00875148" w:rsidRDefault="00B04E7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14:paraId="37FF16DF" w14:textId="77777777" w:rsidR="00B04E7F" w:rsidRPr="009540DC" w:rsidRDefault="00B04E7F" w:rsidP="00186729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04E7F" w:rsidRPr="00875148" w14:paraId="73A97FC0" w14:textId="77777777" w:rsidTr="00974529">
        <w:tc>
          <w:tcPr>
            <w:tcW w:w="3493" w:type="dxa"/>
          </w:tcPr>
          <w:p w14:paraId="0C0DC8B8" w14:textId="77777777" w:rsidR="00B04E7F" w:rsidRPr="00875148" w:rsidRDefault="00B04E7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14:paraId="07D9E721" w14:textId="77777777" w:rsidR="00B04E7F" w:rsidRPr="00875148" w:rsidRDefault="00B04E7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14:paraId="4D849DE0" w14:textId="77777777" w:rsidR="00B04E7F" w:rsidRPr="00875148" w:rsidRDefault="00B04E7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4896DFBC" w14:textId="77777777" w:rsidR="00B04E7F" w:rsidRPr="00875148" w:rsidRDefault="00B04E7F" w:rsidP="00550E13">
      <w:pPr>
        <w:pStyle w:val="Heading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14:paraId="5F121A38" w14:textId="77777777" w:rsidR="00B04E7F" w:rsidRPr="00875148" w:rsidRDefault="00B04E7F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14:paraId="5484B7E6" w14:textId="77777777" w:rsidR="00B04E7F" w:rsidRDefault="00B04E7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14:paraId="028FDF6E" w14:textId="77777777" w:rsidR="00B04E7F" w:rsidRPr="00875148" w:rsidRDefault="00B04E7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14:paraId="647B2F83" w14:textId="77777777" w:rsidR="00B04E7F" w:rsidRDefault="00B04E7F" w:rsidP="0010198B">
      <w:pPr>
        <w:ind w:left="426"/>
        <w:rPr>
          <w:rFonts w:ascii="Arial Narrow" w:hAnsi="Arial Narrow"/>
        </w:rPr>
      </w:pPr>
    </w:p>
    <w:p w14:paraId="64DAA967" w14:textId="77777777" w:rsidR="00B04E7F" w:rsidRDefault="00B04E7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14:paraId="33A1CC14" w14:textId="77777777" w:rsidR="00B04E7F" w:rsidRDefault="00B04E7F" w:rsidP="0010198B">
      <w:pPr>
        <w:ind w:left="426"/>
        <w:rPr>
          <w:rFonts w:ascii="Arial Narrow" w:hAnsi="Arial Narrow"/>
        </w:rPr>
      </w:pPr>
    </w:p>
    <w:p w14:paraId="611EF82D" w14:textId="77777777" w:rsidR="00B04E7F" w:rsidRDefault="00B04E7F" w:rsidP="0010198B">
      <w:pPr>
        <w:ind w:left="426"/>
        <w:rPr>
          <w:rFonts w:ascii="Arial Narrow" w:hAnsi="Arial Narrow"/>
        </w:rPr>
      </w:pPr>
      <w:bookmarkStart w:id="13" w:name="_GoBack"/>
      <w:bookmarkEnd w:id="13"/>
    </w:p>
    <w:p w14:paraId="7C23B92D" w14:textId="77777777" w:rsidR="00B04E7F" w:rsidRPr="00875148" w:rsidRDefault="00B04E7F" w:rsidP="0010198B">
      <w:pPr>
        <w:ind w:left="426"/>
        <w:rPr>
          <w:rFonts w:ascii="Arial Narrow" w:hAnsi="Arial Narrow"/>
        </w:rPr>
      </w:pPr>
    </w:p>
    <w:p w14:paraId="0183E398" w14:textId="77777777" w:rsidR="00B04E7F" w:rsidRPr="00875148" w:rsidRDefault="00B04E7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14:paraId="3BBEF597" w14:textId="77777777" w:rsidR="00B04E7F" w:rsidRDefault="00B04E7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14:paraId="27E0849D" w14:textId="77777777" w:rsidR="00B04E7F" w:rsidRPr="00875148" w:rsidRDefault="00B04E7F" w:rsidP="00FD0CD1">
      <w:pPr>
        <w:ind w:left="426"/>
        <w:rPr>
          <w:rFonts w:ascii="Arial Narrow" w:hAnsi="Arial Narrow"/>
        </w:rPr>
      </w:pPr>
    </w:p>
    <w:p w14:paraId="6B4C4968" w14:textId="77777777" w:rsidR="00B04E7F" w:rsidRPr="00875148" w:rsidRDefault="00B04E7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14:paraId="68A91AD5" w14:textId="77777777" w:rsidR="00B04E7F" w:rsidRDefault="00B04E7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3A77478E" w14:textId="77777777" w:rsidR="00B04E7F" w:rsidRPr="00875148" w:rsidRDefault="00B04E7F" w:rsidP="00FD0CD1">
      <w:pPr>
        <w:ind w:left="426"/>
        <w:rPr>
          <w:rFonts w:ascii="Arial Narrow" w:hAnsi="Arial Narrow"/>
        </w:rPr>
      </w:pPr>
    </w:p>
    <w:p w14:paraId="0D00D4D3" w14:textId="77777777" w:rsidR="00B04E7F" w:rsidRPr="00875148" w:rsidRDefault="00B04E7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14:paraId="73F16C01" w14:textId="77777777" w:rsidR="00B04E7F" w:rsidRPr="00875148" w:rsidRDefault="00B04E7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0FC95BE6" w14:textId="77777777" w:rsidR="00B04E7F" w:rsidRPr="00875148" w:rsidRDefault="00B04E7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14:paraId="3AD75202" w14:textId="77777777" w:rsidR="00B04E7F" w:rsidRPr="00875148" w:rsidRDefault="00B04E7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FootnoteReference"/>
          <w:rFonts w:ascii="Arial Narrow" w:hAnsi="Arial Narrow"/>
        </w:rPr>
        <w:footnoteReference w:customMarkFollows="1" w:id="3"/>
        <w:t>*</w:t>
      </w:r>
    </w:p>
    <w:p w14:paraId="7171ED31" w14:textId="77777777" w:rsidR="00B04E7F" w:rsidRPr="00875148" w:rsidRDefault="00B04E7F">
      <w:pPr>
        <w:pStyle w:val="TCTips"/>
        <w:rPr>
          <w:rFonts w:ascii="Arial Narrow" w:hAnsi="Arial Narrow"/>
          <w:i w:val="0"/>
        </w:rPr>
      </w:pPr>
    </w:p>
    <w:p w14:paraId="3AA5622B" w14:textId="77777777" w:rsidR="00B04E7F" w:rsidRPr="00875148" w:rsidRDefault="00B04E7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14:paraId="75B3DEB7" w14:textId="77777777" w:rsidR="00B04E7F" w:rsidRPr="00875148" w:rsidRDefault="00B04E7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1073FD2E" w14:textId="77777777" w:rsidR="00B04E7F" w:rsidRPr="00875148" w:rsidRDefault="00B04E7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FootnoteReference"/>
          <w:rFonts w:ascii="Arial Narrow" w:hAnsi="Arial Narrow"/>
        </w:rPr>
        <w:footnoteReference w:customMarkFollows="1" w:id="4"/>
        <w:t>**</w:t>
      </w:r>
    </w:p>
    <w:p w14:paraId="4CC49A5D" w14:textId="77777777" w:rsidR="00B04E7F" w:rsidRPr="00875148" w:rsidRDefault="00B04E7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14:paraId="2D62B4A8" w14:textId="77777777" w:rsidR="00B04E7F" w:rsidRPr="00875148" w:rsidRDefault="00B04E7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14:paraId="3EB966D3" w14:textId="77777777" w:rsidR="00B04E7F" w:rsidRDefault="00B04E7F" w:rsidP="00A9451A">
      <w:pPr>
        <w:pStyle w:val="Heading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14:paraId="69AA85AA" w14:textId="77777777" w:rsidR="00B04E7F" w:rsidRPr="001E5B29" w:rsidRDefault="00B04E7F" w:rsidP="001E5B29">
      <w:pPr>
        <w:pStyle w:val="TCTips"/>
        <w:ind w:firstLine="720"/>
        <w:rPr>
          <w:i w:val="0"/>
        </w:rPr>
      </w:pPr>
    </w:p>
    <w:p w14:paraId="4DD6C2DE" w14:textId="77777777" w:rsidR="00B04E7F" w:rsidRDefault="00B04E7F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14:paraId="42FE9F02" w14:textId="77777777" w:rsidR="00B04E7F" w:rsidRPr="00B978C8" w:rsidRDefault="00B04E7F" w:rsidP="00B978C8"/>
    <w:p w14:paraId="3D26D9D5" w14:textId="77777777" w:rsidR="00B04E7F" w:rsidRDefault="00B04E7F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14:paraId="167F8C82" w14:textId="77777777" w:rsidR="00B04E7F" w:rsidRPr="00B978C8" w:rsidRDefault="00B04E7F" w:rsidP="00B978C8"/>
    <w:p w14:paraId="363E1FAF" w14:textId="77777777" w:rsidR="00B04E7F" w:rsidRPr="00875148" w:rsidRDefault="00B04E7F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14:paraId="085248DB" w14:textId="77777777" w:rsidR="00B04E7F" w:rsidRPr="00875148" w:rsidRDefault="00B04E7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FootnoteReference"/>
          <w:rFonts w:ascii="Arial Narrow" w:hAnsi="Arial Narrow"/>
        </w:rPr>
        <w:footnoteReference w:customMarkFollows="1" w:id="5"/>
        <w:t>**</w:t>
      </w:r>
    </w:p>
    <w:p w14:paraId="57C1A996" w14:textId="77777777" w:rsidR="00B04E7F" w:rsidRPr="00875148" w:rsidRDefault="00B04E7F">
      <w:pPr>
        <w:pStyle w:val="TCTips"/>
        <w:rPr>
          <w:rFonts w:ascii="Arial Narrow" w:hAnsi="Arial Narrow"/>
          <w:i w:val="0"/>
        </w:rPr>
      </w:pPr>
    </w:p>
    <w:p w14:paraId="3B93C9E4" w14:textId="77777777" w:rsidR="00B04E7F" w:rsidRPr="00875148" w:rsidRDefault="00B04E7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14:paraId="2FB506F9" w14:textId="77777777" w:rsidR="00B04E7F" w:rsidRPr="00875148" w:rsidRDefault="00B04E7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04E7F" w:rsidRPr="00875148" w14:paraId="3979BCA4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4ED93B73" w14:textId="77777777" w:rsidR="00B04E7F" w:rsidRPr="009540DC" w:rsidRDefault="00B04E7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7ECA7F11" w14:textId="77777777" w:rsidR="00B04E7F" w:rsidRPr="009540DC" w:rsidRDefault="00B04E7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04E7F" w:rsidRPr="00875148" w14:paraId="6747E462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0E46B706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49E813AE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04E7F" w:rsidRPr="00875148" w14:paraId="29F1D40F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4C116C33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5370D03F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04E7F" w:rsidRPr="00875148" w14:paraId="748DEF2F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3D610EC1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4F7FCAA5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04E7F" w:rsidRPr="00875148" w14:paraId="56997667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041DD6B6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07C2C8AE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B04E7F" w:rsidRPr="00875148" w14:paraId="346A29EC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8603A4A" w14:textId="77777777" w:rsidR="00B04E7F" w:rsidRPr="009540DC" w:rsidRDefault="00B04E7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8FFCC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B04E7F" w:rsidRPr="00875148" w14:paraId="0C497521" w14:textId="77777777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7D72377" w14:textId="77777777" w:rsidR="00B04E7F" w:rsidRPr="009540DC" w:rsidRDefault="00B04E7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378792D" w14:textId="77777777"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14:paraId="7FCD913B" w14:textId="77777777"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04E7F" w:rsidRPr="00875148" w14:paraId="4EE050F6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791F2DA7" w14:textId="77777777" w:rsidR="00B04E7F" w:rsidRPr="009540DC" w:rsidRDefault="00B04E7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3C27687D" w14:textId="77777777" w:rsidR="00B04E7F" w:rsidRPr="009540DC" w:rsidRDefault="00B04E7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04E7F" w:rsidRPr="00875148" w14:paraId="6845AC98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0E8EC722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167A2E0F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04E7F" w:rsidRPr="00875148" w14:paraId="44750A2A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53FB376E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678A6C99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04E7F" w:rsidRPr="00875148" w14:paraId="30484515" w14:textId="77777777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14:paraId="5913CC44" w14:textId="77777777" w:rsidR="00B04E7F" w:rsidRPr="009540DC" w:rsidRDefault="00B04E7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032D4" w14:textId="77777777"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FADEF6" w14:textId="77777777" w:rsidR="00B04E7F" w:rsidRPr="00875148" w:rsidRDefault="00B04E7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04E7F" w:rsidRPr="00875148" w14:paraId="791A9457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5F8EF591" w14:textId="77777777" w:rsidR="00B04E7F" w:rsidRPr="009540DC" w:rsidRDefault="00B04E7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0A6FABB2" w14:textId="77777777" w:rsidR="00B04E7F" w:rsidRPr="009540DC" w:rsidRDefault="00B04E7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04E7F" w:rsidRPr="00875148" w14:paraId="07116090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0BB9D527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73330345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04E7F" w:rsidRPr="00875148" w14:paraId="5AFBF5D7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40B21668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0B126010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04E7F" w:rsidRPr="00875148" w14:paraId="56B0E749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F132382" w14:textId="77777777" w:rsidR="00B04E7F" w:rsidRPr="009540DC" w:rsidRDefault="00B04E7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5E301" w14:textId="77777777"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280B8" w14:textId="77777777" w:rsidR="00B04E7F" w:rsidRPr="00875148" w:rsidRDefault="00B04E7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14:paraId="5BA5D08E" w14:textId="77777777" w:rsidR="00B04E7F" w:rsidRPr="00875148" w:rsidRDefault="00B04E7F">
      <w:pPr>
        <w:pStyle w:val="TCTips"/>
        <w:rPr>
          <w:rFonts w:ascii="Arial Narrow" w:hAnsi="Arial Narrow"/>
          <w:i w:val="0"/>
          <w:lang w:val="es-ES_tradnl"/>
        </w:rPr>
      </w:pPr>
    </w:p>
    <w:p w14:paraId="033ECD27" w14:textId="77777777" w:rsidR="00B04E7F" w:rsidRPr="00875148" w:rsidRDefault="00B04E7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14:paraId="1B51046C" w14:textId="77777777" w:rsidR="00B04E7F" w:rsidRPr="00875148" w:rsidRDefault="00B04E7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04E7F" w:rsidRPr="00875148" w14:paraId="4F3DD34A" w14:textId="77777777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14:paraId="0E236002" w14:textId="77777777" w:rsidR="00B04E7F" w:rsidRPr="009540DC" w:rsidRDefault="00B04E7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7E26DCC1" w14:textId="77777777" w:rsidR="00B04E7F" w:rsidRPr="009540DC" w:rsidRDefault="00B04E7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14:paraId="33EFC283" w14:textId="77777777" w:rsidR="00B04E7F" w:rsidRPr="009540DC" w:rsidRDefault="00B04E7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1005F2BC" w14:textId="77777777" w:rsidR="00B04E7F" w:rsidRPr="009540DC" w:rsidRDefault="00B04E7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B04E7F" w:rsidRPr="00875148" w14:paraId="6F0C5A6D" w14:textId="77777777">
        <w:trPr>
          <w:cantSplit/>
        </w:trPr>
        <w:tc>
          <w:tcPr>
            <w:tcW w:w="3614" w:type="dxa"/>
            <w:tcBorders>
              <w:top w:val="nil"/>
            </w:tcBorders>
          </w:tcPr>
          <w:p w14:paraId="11DF922E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14:paraId="48F7AF73" w14:textId="77777777" w:rsidR="00B04E7F" w:rsidRPr="009540DC" w:rsidRDefault="00B04E7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14:paraId="6112A638" w14:textId="77777777" w:rsidR="00B04E7F" w:rsidRPr="009540DC" w:rsidRDefault="00B04E7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14:paraId="237F8B36" w14:textId="77777777"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04E7F" w:rsidRPr="00875148" w14:paraId="4D8B26D4" w14:textId="77777777">
        <w:trPr>
          <w:cantSplit/>
        </w:trPr>
        <w:tc>
          <w:tcPr>
            <w:tcW w:w="3614" w:type="dxa"/>
          </w:tcPr>
          <w:p w14:paraId="47F5F033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410C9DE2" w14:textId="77777777" w:rsidR="00B04E7F" w:rsidRPr="009540DC" w:rsidRDefault="00B04E7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1C11BA46" w14:textId="77777777" w:rsidR="00B04E7F" w:rsidRPr="009540DC" w:rsidRDefault="00B04E7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6F23DABB" w14:textId="77777777"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04E7F" w:rsidRPr="00875148" w14:paraId="778915CC" w14:textId="77777777">
        <w:trPr>
          <w:cantSplit/>
        </w:trPr>
        <w:tc>
          <w:tcPr>
            <w:tcW w:w="3614" w:type="dxa"/>
          </w:tcPr>
          <w:p w14:paraId="6E5D6642" w14:textId="77777777"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1028EA9D" w14:textId="77777777" w:rsidR="00B04E7F" w:rsidRPr="009540DC" w:rsidRDefault="00B04E7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0CBD4D99" w14:textId="77777777" w:rsidR="00B04E7F" w:rsidRPr="009540DC" w:rsidRDefault="00B04E7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5556A1C6" w14:textId="77777777"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04E7F" w:rsidRPr="00875148" w14:paraId="6198939F" w14:textId="77777777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14:paraId="61163063" w14:textId="77777777"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2B4B3AC8" w14:textId="77777777" w:rsidR="00B04E7F" w:rsidRPr="00875148" w:rsidRDefault="00B04E7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001AC4F4" w14:textId="77777777" w:rsidR="00B04E7F" w:rsidRPr="00875148" w:rsidRDefault="00B04E7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1E028442" w14:textId="77777777"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14:paraId="3564131A" w14:textId="77777777" w:rsidR="00B04E7F" w:rsidRPr="00875148" w:rsidRDefault="00B04E7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14:paraId="5B3DAC34" w14:textId="77777777" w:rsidR="00B04E7F" w:rsidRPr="00875148" w:rsidRDefault="00B04E7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14:paraId="680425F9" w14:textId="77777777" w:rsidR="00B04E7F" w:rsidRPr="00875148" w:rsidRDefault="00B04E7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FootnoteReference"/>
          <w:rFonts w:ascii="Arial Narrow" w:hAnsi="Arial Narrow"/>
        </w:rPr>
        <w:footnoteReference w:customMarkFollows="1" w:id="6"/>
        <w:t>**</w:t>
      </w:r>
    </w:p>
    <w:p w14:paraId="0231AE8F" w14:textId="77777777" w:rsidR="00B04E7F" w:rsidRPr="00875148" w:rsidRDefault="00B04E7F">
      <w:pPr>
        <w:pStyle w:val="TCTips"/>
        <w:rPr>
          <w:rFonts w:ascii="Arial Narrow" w:hAnsi="Arial Narrow"/>
          <w:i w:val="0"/>
        </w:rPr>
      </w:pPr>
    </w:p>
    <w:p w14:paraId="4702430B" w14:textId="77777777" w:rsidR="00B04E7F" w:rsidRPr="00875148" w:rsidRDefault="00B04E7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14:paraId="3CD2E573" w14:textId="77777777" w:rsidR="00B04E7F" w:rsidRPr="00875148" w:rsidRDefault="00B04E7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B04E7F" w:rsidRPr="00875148" w14:paraId="53E20C94" w14:textId="77777777">
        <w:tc>
          <w:tcPr>
            <w:tcW w:w="579" w:type="dxa"/>
            <w:vAlign w:val="center"/>
          </w:tcPr>
          <w:p w14:paraId="01B93F34" w14:textId="77777777" w:rsidR="00B04E7F" w:rsidRPr="00875148" w:rsidRDefault="00B04E7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3ABA59E0" w14:textId="77777777" w:rsidR="00B04E7F" w:rsidRPr="00875148" w:rsidRDefault="00B04E7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1A16B1C2" w14:textId="77777777" w:rsidR="00B04E7F" w:rsidRPr="00875148" w:rsidRDefault="00B04E7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14:paraId="73AE1F9D" w14:textId="77777777" w:rsidR="00B04E7F" w:rsidRPr="00875148" w:rsidRDefault="00B04E7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79FFB674" w14:textId="77777777" w:rsidR="00B04E7F" w:rsidRPr="00875148" w:rsidRDefault="00B04E7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14:paraId="62077A0C" w14:textId="77777777" w:rsidR="00B04E7F" w:rsidRPr="00875148" w:rsidRDefault="00B04E7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04E7F" w:rsidRPr="00875148" w14:paraId="6A824B6F" w14:textId="77777777">
        <w:tc>
          <w:tcPr>
            <w:tcW w:w="579" w:type="dxa"/>
          </w:tcPr>
          <w:p w14:paraId="22096B06" w14:textId="77777777" w:rsidR="00B04E7F" w:rsidRPr="00875148" w:rsidRDefault="00B04E7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5E5B962D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7A9D23BF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97149B3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0A2546DA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531BBF2F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01B208FE" w14:textId="77777777">
        <w:tc>
          <w:tcPr>
            <w:tcW w:w="579" w:type="dxa"/>
          </w:tcPr>
          <w:p w14:paraId="2394C79A" w14:textId="77777777" w:rsidR="00B04E7F" w:rsidRPr="00875148" w:rsidRDefault="00B04E7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1DBA3677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BC82CB4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967B515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A9AA93E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5A5B755B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0BD63A2D" w14:textId="77777777">
        <w:tc>
          <w:tcPr>
            <w:tcW w:w="579" w:type="dxa"/>
          </w:tcPr>
          <w:p w14:paraId="260F9F17" w14:textId="77777777" w:rsidR="00B04E7F" w:rsidRPr="00875148" w:rsidRDefault="00B04E7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4056EC48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61B3561A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37FB1C61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77C9586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4180F8D1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2F96C254" w14:textId="77777777">
        <w:tc>
          <w:tcPr>
            <w:tcW w:w="579" w:type="dxa"/>
          </w:tcPr>
          <w:p w14:paraId="3482986E" w14:textId="77777777" w:rsidR="00B04E7F" w:rsidRPr="00875148" w:rsidRDefault="00B04E7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111E83C3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AB19479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6999CE7B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4C932D6F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4542D29E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56349E95" w14:textId="77777777">
        <w:tc>
          <w:tcPr>
            <w:tcW w:w="579" w:type="dxa"/>
          </w:tcPr>
          <w:p w14:paraId="45A9DC91" w14:textId="77777777" w:rsidR="00B04E7F" w:rsidRPr="00875148" w:rsidRDefault="00B04E7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207F8E87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88BA171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FBD4211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A9C7419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7F1EA889" w14:textId="77777777"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3BB49C10" w14:textId="77777777" w:rsidR="00B04E7F" w:rsidRPr="00875148" w:rsidRDefault="00B04E7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14:paraId="1AD3D4CD" w14:textId="77777777" w:rsidR="00B04E7F" w:rsidRPr="00875148" w:rsidRDefault="00B04E7F" w:rsidP="0000716A">
      <w:pPr>
        <w:rPr>
          <w:rFonts w:ascii="Arial Narrow" w:hAnsi="Arial Narrow"/>
        </w:rPr>
      </w:pPr>
    </w:p>
    <w:p w14:paraId="4B977EC9" w14:textId="77777777" w:rsidR="00B04E7F" w:rsidRPr="00875148" w:rsidRDefault="00B04E7F" w:rsidP="0000716A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14:paraId="0DE7B559" w14:textId="77777777" w:rsidR="00B04E7F" w:rsidRPr="00875148" w:rsidRDefault="00B04E7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B04E7F" w:rsidRPr="00875148" w14:paraId="1E396C76" w14:textId="77777777">
        <w:tc>
          <w:tcPr>
            <w:tcW w:w="579" w:type="dxa"/>
            <w:vAlign w:val="center"/>
          </w:tcPr>
          <w:p w14:paraId="0D24C006" w14:textId="77777777" w:rsidR="00B04E7F" w:rsidRPr="00875148" w:rsidRDefault="00B04E7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55E74B7E" w14:textId="77777777" w:rsidR="00B04E7F" w:rsidRPr="00875148" w:rsidRDefault="00B04E7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25480C26" w14:textId="77777777" w:rsidR="00B04E7F" w:rsidRPr="00875148" w:rsidRDefault="00B04E7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14:paraId="5806CC72" w14:textId="77777777" w:rsidR="00B04E7F" w:rsidRPr="00875148" w:rsidRDefault="00B04E7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14:paraId="17DE0590" w14:textId="77777777" w:rsidR="00B04E7F" w:rsidRPr="00875148" w:rsidRDefault="00B04E7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3B88181D" w14:textId="77777777" w:rsidR="00B04E7F" w:rsidRPr="00875148" w:rsidRDefault="00B04E7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14:paraId="6F11F037" w14:textId="77777777" w:rsidR="00B04E7F" w:rsidRPr="00875148" w:rsidRDefault="00B04E7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04E7F" w:rsidRPr="00875148" w14:paraId="341F12B5" w14:textId="77777777">
        <w:tc>
          <w:tcPr>
            <w:tcW w:w="579" w:type="dxa"/>
          </w:tcPr>
          <w:p w14:paraId="1C02B5B9" w14:textId="77777777" w:rsidR="00B04E7F" w:rsidRPr="00875148" w:rsidRDefault="00B04E7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2F023F4B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442E5DC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1578D296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73377AB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C82B748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DBE2F07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539869F1" w14:textId="77777777">
        <w:tc>
          <w:tcPr>
            <w:tcW w:w="579" w:type="dxa"/>
          </w:tcPr>
          <w:p w14:paraId="271D8AA3" w14:textId="77777777" w:rsidR="00B04E7F" w:rsidRPr="00875148" w:rsidRDefault="00B04E7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335C63BC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7A6AF8F0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74DD00A0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D6DFAA0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5F34B9BE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04C6A444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6B609BEA" w14:textId="77777777">
        <w:tc>
          <w:tcPr>
            <w:tcW w:w="579" w:type="dxa"/>
          </w:tcPr>
          <w:p w14:paraId="192526F5" w14:textId="77777777" w:rsidR="00B04E7F" w:rsidRPr="00875148" w:rsidRDefault="00B04E7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415447C4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951FDF9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39891625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B23575E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75DB8763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01E5E3CB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2E4C0163" w14:textId="77777777">
        <w:tc>
          <w:tcPr>
            <w:tcW w:w="579" w:type="dxa"/>
          </w:tcPr>
          <w:p w14:paraId="744A508D" w14:textId="77777777" w:rsidR="00B04E7F" w:rsidRPr="00875148" w:rsidRDefault="00B04E7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62011B65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F84DA5D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06BA187A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C49A902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20E57D68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F08C3CB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527935E4" w14:textId="77777777">
        <w:tc>
          <w:tcPr>
            <w:tcW w:w="579" w:type="dxa"/>
          </w:tcPr>
          <w:p w14:paraId="34DE071C" w14:textId="77777777" w:rsidR="00B04E7F" w:rsidRPr="00875148" w:rsidRDefault="00B04E7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44C39656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E6B40EE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13A69C37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9C3B4D5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3FD3AD3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04C69CC7" w14:textId="77777777"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0F153D21" w14:textId="77777777" w:rsidR="00B04E7F" w:rsidRPr="00875148" w:rsidRDefault="00B04E7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14:paraId="3CD6D189" w14:textId="77777777" w:rsidR="00B04E7F" w:rsidRPr="00875148" w:rsidRDefault="00B04E7F" w:rsidP="00A14994">
      <w:pPr>
        <w:rPr>
          <w:rFonts w:ascii="Arial Narrow" w:hAnsi="Arial Narrow"/>
        </w:rPr>
      </w:pPr>
    </w:p>
    <w:p w14:paraId="1831579A" w14:textId="77777777" w:rsidR="00B04E7F" w:rsidRPr="00875148" w:rsidRDefault="00B04E7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14:paraId="37FA78D3" w14:textId="77777777" w:rsidR="00B04E7F" w:rsidRPr="00875148" w:rsidRDefault="00B04E7F">
      <w:pPr>
        <w:pStyle w:val="TCTips"/>
        <w:rPr>
          <w:rFonts w:ascii="Arial Narrow" w:hAnsi="Arial Narrow"/>
          <w:i w:val="0"/>
        </w:rPr>
      </w:pPr>
    </w:p>
    <w:p w14:paraId="1EFA143D" w14:textId="77777777" w:rsidR="00B04E7F" w:rsidRPr="00875148" w:rsidRDefault="00B04E7F" w:rsidP="002552D5">
      <w:pPr>
        <w:pStyle w:val="Heading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14:paraId="7AE73CFA" w14:textId="77777777" w:rsidR="00B04E7F" w:rsidRPr="00875148" w:rsidRDefault="00B04E7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04E7F" w:rsidRPr="00875148" w14:paraId="74DD3D03" w14:textId="77777777">
        <w:tc>
          <w:tcPr>
            <w:tcW w:w="579" w:type="dxa"/>
            <w:vAlign w:val="center"/>
          </w:tcPr>
          <w:p w14:paraId="141B3457" w14:textId="77777777" w:rsidR="00B04E7F" w:rsidRPr="00875148" w:rsidRDefault="00B04E7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14:paraId="72B3A846" w14:textId="77777777" w:rsidR="00B04E7F" w:rsidRPr="00875148" w:rsidRDefault="00B04E7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14:paraId="714B67E2" w14:textId="77777777" w:rsidR="00B04E7F" w:rsidRPr="00875148" w:rsidRDefault="00B04E7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B04E7F" w:rsidRPr="00875148" w14:paraId="64C44AF4" w14:textId="77777777">
        <w:tc>
          <w:tcPr>
            <w:tcW w:w="579" w:type="dxa"/>
          </w:tcPr>
          <w:p w14:paraId="667A9C4A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14:paraId="08CABAFF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647482A1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3BCEE4B7" w14:textId="77777777">
        <w:tc>
          <w:tcPr>
            <w:tcW w:w="579" w:type="dxa"/>
          </w:tcPr>
          <w:p w14:paraId="597C6521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14:paraId="144091CF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0C267E7B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7461A432" w14:textId="77777777">
        <w:tc>
          <w:tcPr>
            <w:tcW w:w="579" w:type="dxa"/>
          </w:tcPr>
          <w:p w14:paraId="0B290485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14:paraId="3F9F1318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54AC6313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6B9D1382" w14:textId="77777777">
        <w:tc>
          <w:tcPr>
            <w:tcW w:w="579" w:type="dxa"/>
          </w:tcPr>
          <w:p w14:paraId="60E4F944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14:paraId="4B3B7D25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443CCD4E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00E267E2" w14:textId="77777777">
        <w:tc>
          <w:tcPr>
            <w:tcW w:w="579" w:type="dxa"/>
          </w:tcPr>
          <w:p w14:paraId="04024AD5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14:paraId="66FD705E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23CCBFAF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08B7EB46" w14:textId="77777777" w:rsidR="00B04E7F" w:rsidRPr="00875148" w:rsidRDefault="00B04E7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14:paraId="12C98951" w14:textId="77777777" w:rsidR="00B04E7F" w:rsidRPr="00875148" w:rsidRDefault="00B04E7F" w:rsidP="002552D5">
      <w:pPr>
        <w:rPr>
          <w:rFonts w:ascii="Arial Narrow" w:hAnsi="Arial Narrow"/>
        </w:rPr>
      </w:pPr>
    </w:p>
    <w:p w14:paraId="58A59FD6" w14:textId="77777777" w:rsidR="00B04E7F" w:rsidRPr="00875148" w:rsidRDefault="00B04E7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14:paraId="64F1A7CC" w14:textId="77777777" w:rsidR="00B04E7F" w:rsidRPr="00875148" w:rsidRDefault="00B04E7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04E7F" w:rsidRPr="00875148" w14:paraId="36BFC599" w14:textId="77777777">
        <w:tc>
          <w:tcPr>
            <w:tcW w:w="1844" w:type="dxa"/>
            <w:vAlign w:val="center"/>
          </w:tcPr>
          <w:p w14:paraId="25BF378B" w14:textId="77777777" w:rsidR="00B04E7F" w:rsidRPr="00875148" w:rsidRDefault="00B04E7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14:paraId="33C2A1B2" w14:textId="77777777" w:rsidR="00B04E7F" w:rsidRPr="00875148" w:rsidRDefault="00B04E7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14:paraId="4CC1E71B" w14:textId="77777777" w:rsidR="00B04E7F" w:rsidRPr="00875148" w:rsidRDefault="00B04E7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14:paraId="45CBCE8D" w14:textId="77777777" w:rsidR="00B04E7F" w:rsidRPr="00875148" w:rsidRDefault="00B04E7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B04E7F" w:rsidRPr="00875148" w14:paraId="4E3A4422" w14:textId="77777777">
        <w:tc>
          <w:tcPr>
            <w:tcW w:w="1844" w:type="dxa"/>
          </w:tcPr>
          <w:p w14:paraId="760C5845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14:paraId="52A3392A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AD4E1E3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3EAB54E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08920877" w14:textId="77777777">
        <w:tc>
          <w:tcPr>
            <w:tcW w:w="1844" w:type="dxa"/>
          </w:tcPr>
          <w:p w14:paraId="2C549B2D" w14:textId="77777777" w:rsidR="00B04E7F" w:rsidRPr="00875148" w:rsidRDefault="00B04E7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14:paraId="44D1EA7C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41D686B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73BB4C0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30C808AA" w14:textId="77777777">
        <w:tc>
          <w:tcPr>
            <w:tcW w:w="1844" w:type="dxa"/>
          </w:tcPr>
          <w:p w14:paraId="655B611F" w14:textId="77777777" w:rsidR="00B04E7F" w:rsidRPr="00875148" w:rsidRDefault="00B04E7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14:paraId="7DA9BC52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3AAA2BA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7431AD08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4ABC8C99" w14:textId="77777777">
        <w:tc>
          <w:tcPr>
            <w:tcW w:w="1844" w:type="dxa"/>
          </w:tcPr>
          <w:p w14:paraId="050125DF" w14:textId="77777777" w:rsidR="00B04E7F" w:rsidRPr="00875148" w:rsidRDefault="00B04E7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14:paraId="181693C3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52F58B6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746B12C9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16117BE3" w14:textId="77777777">
        <w:tc>
          <w:tcPr>
            <w:tcW w:w="1844" w:type="dxa"/>
          </w:tcPr>
          <w:p w14:paraId="3E6AB2DB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14:paraId="1E5C5D44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872CE25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475B567B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76C08A15" w14:textId="77777777">
        <w:tc>
          <w:tcPr>
            <w:tcW w:w="1844" w:type="dxa"/>
          </w:tcPr>
          <w:p w14:paraId="37CA66B7" w14:textId="77777777" w:rsidR="00B04E7F" w:rsidRPr="00875148" w:rsidRDefault="00B04E7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14:paraId="6AD35D9C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9BB0F6D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84B95DA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710F1B6F" w14:textId="77777777">
        <w:tc>
          <w:tcPr>
            <w:tcW w:w="1844" w:type="dxa"/>
          </w:tcPr>
          <w:p w14:paraId="537E492E" w14:textId="77777777" w:rsidR="00B04E7F" w:rsidRPr="00875148" w:rsidRDefault="00B04E7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14:paraId="2ECA45CD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20E48604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79F6184C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6CFD6EBC" w14:textId="77777777">
        <w:tc>
          <w:tcPr>
            <w:tcW w:w="1844" w:type="dxa"/>
          </w:tcPr>
          <w:p w14:paraId="6B9C6D07" w14:textId="77777777" w:rsidR="00B04E7F" w:rsidRPr="00875148" w:rsidRDefault="00B04E7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14:paraId="6B0FA18C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1B56960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79868E8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2C40A226" w14:textId="77777777">
        <w:tc>
          <w:tcPr>
            <w:tcW w:w="1844" w:type="dxa"/>
          </w:tcPr>
          <w:p w14:paraId="518E160F" w14:textId="77777777" w:rsidR="00B04E7F" w:rsidRPr="00875148" w:rsidRDefault="00B04E7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14:paraId="52F12FB7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09C05966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3325055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18577C35" w14:textId="77777777">
        <w:tc>
          <w:tcPr>
            <w:tcW w:w="1844" w:type="dxa"/>
          </w:tcPr>
          <w:p w14:paraId="46995A68" w14:textId="77777777" w:rsidR="00B04E7F" w:rsidRPr="00875148" w:rsidRDefault="00B04E7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14:paraId="042E1004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62920D2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2DD2169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0E7F0EA3" w14:textId="77777777">
        <w:tc>
          <w:tcPr>
            <w:tcW w:w="1844" w:type="dxa"/>
          </w:tcPr>
          <w:p w14:paraId="6F44C688" w14:textId="77777777" w:rsidR="00B04E7F" w:rsidRPr="00875148" w:rsidRDefault="00B04E7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14:paraId="3C8141F9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5CCBCF5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A79D220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 w14:paraId="20C9C341" w14:textId="77777777">
        <w:tc>
          <w:tcPr>
            <w:tcW w:w="1844" w:type="dxa"/>
          </w:tcPr>
          <w:p w14:paraId="3B61441A" w14:textId="77777777" w:rsidR="00B04E7F" w:rsidRPr="00875148" w:rsidRDefault="00B04E7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14:paraId="1D7E7ED3" w14:textId="77777777"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8D43547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00CA95B" w14:textId="77777777"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77545B1E" w14:textId="77777777" w:rsidR="00B04E7F" w:rsidRPr="00875148" w:rsidRDefault="00B04E7F">
      <w:pPr>
        <w:pStyle w:val="TCTips"/>
        <w:rPr>
          <w:rFonts w:ascii="Arial Narrow" w:hAnsi="Arial Narrow"/>
          <w:i w:val="0"/>
        </w:rPr>
      </w:pPr>
    </w:p>
    <w:sectPr w:rsidR="00B04E7F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79A21" w14:textId="77777777" w:rsidR="00117EDB" w:rsidRDefault="00117EDB">
      <w:r>
        <w:separator/>
      </w:r>
    </w:p>
  </w:endnote>
  <w:endnote w:type="continuationSeparator" w:id="0">
    <w:p w14:paraId="5579D0D0" w14:textId="77777777" w:rsidR="00117EDB" w:rsidRDefault="00117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981AE" w14:textId="77777777" w:rsidR="00117EDB" w:rsidRDefault="00117EDB">
    <w:pPr>
      <w:pStyle w:val="Footer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PageNumber"/>
        <w:rFonts w:ascii="Arial" w:hAnsi="Arial"/>
        <w:snapToGrid w:val="0"/>
      </w:rPr>
      <w:t xml:space="preserve">Página </w:t>
    </w:r>
    <w:r>
      <w:rPr>
        <w:rStyle w:val="PageNumber"/>
        <w:rFonts w:ascii="Arial" w:hAnsi="Arial"/>
        <w:snapToGrid w:val="0"/>
      </w:rPr>
      <w:fldChar w:fldCharType="begin"/>
    </w:r>
    <w:r>
      <w:rPr>
        <w:rStyle w:val="PageNumber"/>
        <w:rFonts w:ascii="Arial" w:hAnsi="Arial"/>
        <w:snapToGrid w:val="0"/>
      </w:rPr>
      <w:instrText xml:space="preserve"> PAGE </w:instrText>
    </w:r>
    <w:r>
      <w:rPr>
        <w:rStyle w:val="PageNumber"/>
        <w:rFonts w:ascii="Arial" w:hAnsi="Arial"/>
        <w:snapToGrid w:val="0"/>
      </w:rPr>
      <w:fldChar w:fldCharType="separate"/>
    </w:r>
    <w:r w:rsidR="006A1513">
      <w:rPr>
        <w:rStyle w:val="PageNumber"/>
        <w:rFonts w:ascii="Arial" w:hAnsi="Arial"/>
        <w:noProof/>
        <w:snapToGrid w:val="0"/>
      </w:rPr>
      <w:t>4</w:t>
    </w:r>
    <w:r>
      <w:rPr>
        <w:rStyle w:val="PageNumber"/>
        <w:rFonts w:ascii="Arial" w:hAnsi="Arial"/>
        <w:snapToGrid w:val="0"/>
      </w:rPr>
      <w:fldChar w:fldCharType="end"/>
    </w:r>
    <w:r>
      <w:rPr>
        <w:rStyle w:val="PageNumber"/>
        <w:rFonts w:ascii="Arial" w:hAnsi="Arial"/>
        <w:snapToGrid w:val="0"/>
      </w:rPr>
      <w:t xml:space="preserve"> de </w:t>
    </w:r>
    <w:r>
      <w:rPr>
        <w:rStyle w:val="PageNumber"/>
        <w:rFonts w:ascii="Arial" w:hAnsi="Arial"/>
        <w:snapToGrid w:val="0"/>
      </w:rPr>
      <w:fldChar w:fldCharType="begin"/>
    </w:r>
    <w:r>
      <w:rPr>
        <w:rStyle w:val="PageNumber"/>
        <w:rFonts w:ascii="Arial" w:hAnsi="Arial"/>
        <w:snapToGrid w:val="0"/>
      </w:rPr>
      <w:instrText xml:space="preserve"> NUMPAGES </w:instrText>
    </w:r>
    <w:r>
      <w:rPr>
        <w:rStyle w:val="PageNumber"/>
        <w:rFonts w:ascii="Arial" w:hAnsi="Arial"/>
        <w:snapToGrid w:val="0"/>
      </w:rPr>
      <w:fldChar w:fldCharType="separate"/>
    </w:r>
    <w:r w:rsidR="006A1513">
      <w:rPr>
        <w:rStyle w:val="PageNumber"/>
        <w:rFonts w:ascii="Arial" w:hAnsi="Arial"/>
        <w:noProof/>
        <w:snapToGrid w:val="0"/>
      </w:rPr>
      <w:t>7</w:t>
    </w:r>
    <w:r>
      <w:rPr>
        <w:rStyle w:val="PageNumber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12FA0" w14:textId="77777777" w:rsidR="00117EDB" w:rsidRDefault="00117EDB">
      <w:r>
        <w:separator/>
      </w:r>
    </w:p>
  </w:footnote>
  <w:footnote w:type="continuationSeparator" w:id="0">
    <w:p w14:paraId="55B2626C" w14:textId="77777777" w:rsidR="00117EDB" w:rsidRDefault="00117EDB">
      <w:r>
        <w:continuationSeparator/>
      </w:r>
    </w:p>
  </w:footnote>
  <w:footnote w:id="1">
    <w:p w14:paraId="27236A77" w14:textId="77777777" w:rsidR="00117EDB" w:rsidRDefault="00117EDB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2">
    <w:p w14:paraId="14B81A4B" w14:textId="77777777" w:rsidR="00117EDB" w:rsidRDefault="00117EDB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3">
    <w:p w14:paraId="75D57886" w14:textId="77777777" w:rsidR="00117EDB" w:rsidRDefault="00117EDB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4">
    <w:p w14:paraId="197D9F3F" w14:textId="77777777" w:rsidR="00117EDB" w:rsidRDefault="00117EDB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  <w:footnote w:id="5">
    <w:p w14:paraId="03530364" w14:textId="77777777" w:rsidR="00117EDB" w:rsidRDefault="00117EDB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  <w:footnote w:id="6">
    <w:p w14:paraId="22B5BC17" w14:textId="77777777" w:rsidR="00117EDB" w:rsidRDefault="00117EDB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117EDB" w14:paraId="77D1B9D2" w14:textId="7777777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14:paraId="41B2980F" w14:textId="389696EA" w:rsidR="00117EDB" w:rsidRPr="009540DC" w:rsidRDefault="006A1513">
          <w:pPr>
            <w:pStyle w:val="Header"/>
            <w:jc w:val="center"/>
            <w:rPr>
              <w:rFonts w:ascii="Arial" w:hAnsi="Arial"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0200317" wp14:editId="2C54498E">
                <wp:extent cx="764540" cy="329565"/>
                <wp:effectExtent l="0" t="0" r="0" b="635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454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14:paraId="7B805435" w14:textId="77777777" w:rsidR="00117EDB" w:rsidRPr="009540DC" w:rsidRDefault="00117EDB">
          <w:pPr>
            <w:pStyle w:val="Header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14:paraId="052B7084" w14:textId="77777777" w:rsidR="00117EDB" w:rsidRPr="009540DC" w:rsidRDefault="00117EDB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14:paraId="6E8823C9" w14:textId="77777777" w:rsidR="00117EDB" w:rsidRPr="009540DC" w:rsidRDefault="00117EDB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117EDB" w14:paraId="4B966683" w14:textId="77777777">
      <w:trPr>
        <w:cantSplit/>
        <w:trHeight w:val="337"/>
        <w:jc w:val="center"/>
      </w:trPr>
      <w:tc>
        <w:tcPr>
          <w:tcW w:w="2089" w:type="dxa"/>
          <w:vMerge/>
        </w:tcPr>
        <w:p w14:paraId="43D2AB65" w14:textId="77777777" w:rsidR="00117EDB" w:rsidRPr="009540DC" w:rsidRDefault="00117EDB">
          <w:pPr>
            <w:pStyle w:val="Header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14:paraId="04061025" w14:textId="77777777" w:rsidR="00117EDB" w:rsidRPr="009540DC" w:rsidRDefault="00117EDB">
          <w:pPr>
            <w:pStyle w:val="Header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14:paraId="77A615BC" w14:textId="77777777" w:rsidR="00117EDB" w:rsidRPr="009540DC" w:rsidRDefault="00117EDB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14:paraId="399CB346" w14:textId="77777777" w:rsidR="00117EDB" w:rsidRPr="009540DC" w:rsidRDefault="00117EDB" w:rsidP="0000716A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03/01/2012</w:t>
          </w:r>
        </w:p>
      </w:tc>
    </w:tr>
    <w:tr w:rsidR="00117EDB" w14:paraId="433A0206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63E78083" w14:textId="77777777" w:rsidR="00117EDB" w:rsidRPr="009540DC" w:rsidRDefault="00117EDB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117EDB" w14:paraId="1241929F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236C7141" w14:textId="77777777" w:rsidR="00117EDB" w:rsidRPr="009540DC" w:rsidRDefault="00117EDB">
          <w:pPr>
            <w:pStyle w:val="Header"/>
            <w:rPr>
              <w:rStyle w:val="PageNumber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14:paraId="78A2A697" w14:textId="77777777" w:rsidR="00117EDB" w:rsidRDefault="00117E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41BB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2C8C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17EDB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E782B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0F70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21B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074F7"/>
    <w:rsid w:val="00310E23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2241"/>
    <w:rsid w:val="00433D01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A7406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4ACF"/>
    <w:rsid w:val="0050515B"/>
    <w:rsid w:val="00507162"/>
    <w:rsid w:val="00507568"/>
    <w:rsid w:val="00514BD6"/>
    <w:rsid w:val="00515D34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1513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2E26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76A"/>
    <w:rsid w:val="00776469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51712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8771E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0910"/>
    <w:rsid w:val="008D111F"/>
    <w:rsid w:val="008D53D2"/>
    <w:rsid w:val="008D5D89"/>
    <w:rsid w:val="008D7370"/>
    <w:rsid w:val="008D79AC"/>
    <w:rsid w:val="008E04FA"/>
    <w:rsid w:val="008E31C4"/>
    <w:rsid w:val="008E50C3"/>
    <w:rsid w:val="008E6D40"/>
    <w:rsid w:val="008F0069"/>
    <w:rsid w:val="008F14F7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571DC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533E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6899"/>
    <w:rsid w:val="00A7024F"/>
    <w:rsid w:val="00A71F64"/>
    <w:rsid w:val="00A7235E"/>
    <w:rsid w:val="00A7369D"/>
    <w:rsid w:val="00A73A00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E7F"/>
    <w:rsid w:val="00B05FC8"/>
    <w:rsid w:val="00B11C84"/>
    <w:rsid w:val="00B12EB4"/>
    <w:rsid w:val="00B13D59"/>
    <w:rsid w:val="00B14A7A"/>
    <w:rsid w:val="00B15D60"/>
    <w:rsid w:val="00B171CD"/>
    <w:rsid w:val="00B232EC"/>
    <w:rsid w:val="00B26273"/>
    <w:rsid w:val="00B26CF8"/>
    <w:rsid w:val="00B275F6"/>
    <w:rsid w:val="00B27D49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056D"/>
    <w:rsid w:val="00BA6CC9"/>
    <w:rsid w:val="00BA6DDF"/>
    <w:rsid w:val="00BB048A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55E72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B5FA6"/>
    <w:rsid w:val="00DC14D4"/>
    <w:rsid w:val="00DC340A"/>
    <w:rsid w:val="00DC5667"/>
    <w:rsid w:val="00DE31D7"/>
    <w:rsid w:val="00DE640A"/>
    <w:rsid w:val="00DE7021"/>
    <w:rsid w:val="00DE7252"/>
    <w:rsid w:val="00DF092E"/>
    <w:rsid w:val="00DF2A7F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9"/>
    <o:shapelayout v:ext="edit">
      <o:idmap v:ext="edit" data="1"/>
    </o:shapelayout>
  </w:shapeDefaults>
  <w:decimalSymbol w:val=","/>
  <w:listSeparator w:val=";"/>
  <w14:docId w14:val="36A6B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Heading1">
    <w:name w:val="heading 1"/>
    <w:basedOn w:val="Normal"/>
    <w:next w:val="Normal"/>
    <w:link w:val="Heading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link w:val="Heading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Heading4Char">
    <w:name w:val="Heading 4 Char"/>
    <w:link w:val="Heading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Heading5Char">
    <w:name w:val="Heading 5 Char"/>
    <w:link w:val="Heading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link w:val="Heading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Heading7Char">
    <w:name w:val="Heading 7 Char"/>
    <w:link w:val="Heading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Heading8Char">
    <w:name w:val="Heading 8 Char"/>
    <w:link w:val="Heading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Heading9Char">
    <w:name w:val="Heading 9 Char"/>
    <w:link w:val="Heading9"/>
    <w:uiPriority w:val="99"/>
    <w:semiHidden/>
    <w:locked/>
    <w:rsid w:val="005F10E3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F10E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F10E3"/>
    <w:rPr>
      <w:rFonts w:cs="Times New Roman"/>
      <w:sz w:val="20"/>
    </w:rPr>
  </w:style>
  <w:style w:type="character" w:styleId="PageNumber">
    <w:name w:val="page number"/>
    <w:uiPriority w:val="99"/>
    <w:rsid w:val="003C7E6F"/>
    <w:rPr>
      <w:rFonts w:cs="Times New Roman"/>
    </w:rPr>
  </w:style>
  <w:style w:type="paragraph" w:styleId="TOC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TOC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TOC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TOC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TOC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BodyTextIndent">
    <w:name w:val="Body Text Indent"/>
    <w:basedOn w:val="Normal"/>
    <w:link w:val="BodyTextIndent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BodyTextIndentChar">
    <w:name w:val="Body Text Indent Char"/>
    <w:link w:val="BodyTextIndent"/>
    <w:uiPriority w:val="99"/>
    <w:semiHidden/>
    <w:locked/>
    <w:rsid w:val="005F10E3"/>
    <w:rPr>
      <w:rFonts w:cs="Times New Roman"/>
      <w:sz w:val="20"/>
    </w:rPr>
  </w:style>
  <w:style w:type="paragraph" w:styleId="BodyText">
    <w:name w:val="Body Text"/>
    <w:basedOn w:val="Normal"/>
    <w:link w:val="BodyTextChar"/>
    <w:uiPriority w:val="99"/>
    <w:rsid w:val="003C7E6F"/>
  </w:style>
  <w:style w:type="character" w:customStyle="1" w:styleId="BodyTextChar">
    <w:name w:val="Body Text Char"/>
    <w:link w:val="BodyText"/>
    <w:uiPriority w:val="99"/>
    <w:semiHidden/>
    <w:locked/>
    <w:rsid w:val="005F10E3"/>
    <w:rPr>
      <w:rFonts w:cs="Times New Roman"/>
      <w:sz w:val="20"/>
    </w:rPr>
  </w:style>
  <w:style w:type="paragraph" w:styleId="BodyTextIndent2">
    <w:name w:val="Body Text Indent 2"/>
    <w:basedOn w:val="Normal"/>
    <w:link w:val="BodyTextIndent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5F10E3"/>
    <w:rPr>
      <w:rFonts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Heading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BodyText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BodyText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Heading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Heading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BodyText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CommentReference">
    <w:name w:val="annotation reference"/>
    <w:uiPriority w:val="99"/>
    <w:semiHidden/>
    <w:rsid w:val="003C7E6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C7E6F"/>
  </w:style>
  <w:style w:type="character" w:customStyle="1" w:styleId="CommentTextChar">
    <w:name w:val="Comment Text Char"/>
    <w:link w:val="CommentText"/>
    <w:uiPriority w:val="99"/>
    <w:semiHidden/>
    <w:locked/>
    <w:rsid w:val="005F10E3"/>
    <w:rPr>
      <w:rFonts w:cs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rsid w:val="003C7E6F"/>
  </w:style>
  <w:style w:type="character" w:customStyle="1" w:styleId="FootnoteTextChar">
    <w:name w:val="Footnote Text Char"/>
    <w:link w:val="FootnoteText"/>
    <w:uiPriority w:val="99"/>
    <w:semiHidden/>
    <w:locked/>
    <w:rsid w:val="005F10E3"/>
    <w:rPr>
      <w:rFonts w:cs="Times New Roman"/>
      <w:sz w:val="20"/>
    </w:rPr>
  </w:style>
  <w:style w:type="character" w:styleId="FootnoteReference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776469"/>
    <w:rPr>
      <w:sz w:val="2"/>
    </w:rPr>
  </w:style>
  <w:style w:type="character" w:customStyle="1" w:styleId="BalloonTextChar">
    <w:name w:val="Balloon Text Char"/>
    <w:link w:val="BalloonText"/>
    <w:uiPriority w:val="99"/>
    <w:semiHidden/>
    <w:locked/>
    <w:rsid w:val="005F10E3"/>
    <w:rPr>
      <w:rFonts w:cs="Times New Roman"/>
      <w:sz w:val="2"/>
    </w:rPr>
  </w:style>
  <w:style w:type="table" w:styleId="TableGrid">
    <w:name w:val="Table Grid"/>
    <w:basedOn w:val="Table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ListParagraph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uiPriority w:val="99"/>
    <w:unhideWhenUsed/>
    <w:locked/>
    <w:rsid w:val="00515D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Heading1">
    <w:name w:val="heading 1"/>
    <w:basedOn w:val="Normal"/>
    <w:next w:val="Normal"/>
    <w:link w:val="Heading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link w:val="Heading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Heading4Char">
    <w:name w:val="Heading 4 Char"/>
    <w:link w:val="Heading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Heading5Char">
    <w:name w:val="Heading 5 Char"/>
    <w:link w:val="Heading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link w:val="Heading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Heading7Char">
    <w:name w:val="Heading 7 Char"/>
    <w:link w:val="Heading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Heading8Char">
    <w:name w:val="Heading 8 Char"/>
    <w:link w:val="Heading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Heading9Char">
    <w:name w:val="Heading 9 Char"/>
    <w:link w:val="Heading9"/>
    <w:uiPriority w:val="99"/>
    <w:semiHidden/>
    <w:locked/>
    <w:rsid w:val="005F10E3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F10E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F10E3"/>
    <w:rPr>
      <w:rFonts w:cs="Times New Roman"/>
      <w:sz w:val="20"/>
    </w:rPr>
  </w:style>
  <w:style w:type="character" w:styleId="PageNumber">
    <w:name w:val="page number"/>
    <w:uiPriority w:val="99"/>
    <w:rsid w:val="003C7E6F"/>
    <w:rPr>
      <w:rFonts w:cs="Times New Roman"/>
    </w:rPr>
  </w:style>
  <w:style w:type="paragraph" w:styleId="TOC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TOC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TOC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TOC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TOC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BodyTextIndent">
    <w:name w:val="Body Text Indent"/>
    <w:basedOn w:val="Normal"/>
    <w:link w:val="BodyTextIndent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BodyTextIndentChar">
    <w:name w:val="Body Text Indent Char"/>
    <w:link w:val="BodyTextIndent"/>
    <w:uiPriority w:val="99"/>
    <w:semiHidden/>
    <w:locked/>
    <w:rsid w:val="005F10E3"/>
    <w:rPr>
      <w:rFonts w:cs="Times New Roman"/>
      <w:sz w:val="20"/>
    </w:rPr>
  </w:style>
  <w:style w:type="paragraph" w:styleId="BodyText">
    <w:name w:val="Body Text"/>
    <w:basedOn w:val="Normal"/>
    <w:link w:val="BodyTextChar"/>
    <w:uiPriority w:val="99"/>
    <w:rsid w:val="003C7E6F"/>
  </w:style>
  <w:style w:type="character" w:customStyle="1" w:styleId="BodyTextChar">
    <w:name w:val="Body Text Char"/>
    <w:link w:val="BodyText"/>
    <w:uiPriority w:val="99"/>
    <w:semiHidden/>
    <w:locked/>
    <w:rsid w:val="005F10E3"/>
    <w:rPr>
      <w:rFonts w:cs="Times New Roman"/>
      <w:sz w:val="20"/>
    </w:rPr>
  </w:style>
  <w:style w:type="paragraph" w:styleId="BodyTextIndent2">
    <w:name w:val="Body Text Indent 2"/>
    <w:basedOn w:val="Normal"/>
    <w:link w:val="BodyTextIndent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5F10E3"/>
    <w:rPr>
      <w:rFonts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Heading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BodyText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BodyText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Heading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Heading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BodyText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CommentReference">
    <w:name w:val="annotation reference"/>
    <w:uiPriority w:val="99"/>
    <w:semiHidden/>
    <w:rsid w:val="003C7E6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C7E6F"/>
  </w:style>
  <w:style w:type="character" w:customStyle="1" w:styleId="CommentTextChar">
    <w:name w:val="Comment Text Char"/>
    <w:link w:val="CommentText"/>
    <w:uiPriority w:val="99"/>
    <w:semiHidden/>
    <w:locked/>
    <w:rsid w:val="005F10E3"/>
    <w:rPr>
      <w:rFonts w:cs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rsid w:val="003C7E6F"/>
  </w:style>
  <w:style w:type="character" w:customStyle="1" w:styleId="FootnoteTextChar">
    <w:name w:val="Footnote Text Char"/>
    <w:link w:val="FootnoteText"/>
    <w:uiPriority w:val="99"/>
    <w:semiHidden/>
    <w:locked/>
    <w:rsid w:val="005F10E3"/>
    <w:rPr>
      <w:rFonts w:cs="Times New Roman"/>
      <w:sz w:val="20"/>
    </w:rPr>
  </w:style>
  <w:style w:type="character" w:styleId="FootnoteReference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776469"/>
    <w:rPr>
      <w:sz w:val="2"/>
    </w:rPr>
  </w:style>
  <w:style w:type="character" w:customStyle="1" w:styleId="BalloonTextChar">
    <w:name w:val="Balloon Text Char"/>
    <w:link w:val="BalloonText"/>
    <w:uiPriority w:val="99"/>
    <w:semiHidden/>
    <w:locked/>
    <w:rsid w:val="005F10E3"/>
    <w:rPr>
      <w:rFonts w:cs="Times New Roman"/>
      <w:sz w:val="2"/>
    </w:rPr>
  </w:style>
  <w:style w:type="table" w:styleId="TableGrid">
    <w:name w:val="Table Grid"/>
    <w:basedOn w:val="Table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ListParagraph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uiPriority w:val="99"/>
    <w:unhideWhenUsed/>
    <w:locked/>
    <w:rsid w:val="00515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9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A8993A-4955-F34F-BCB5-C0292D39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\DOCUME~1\SLUCHE~1\CONFIG~1\Temp\GABRILsluchetta171033EMS_Especificacao_Manutencao_Sistemas.dot</Template>
  <TotalTime>1</TotalTime>
  <Pages>7</Pages>
  <Words>790</Words>
  <Characters>4506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Magali Moreira Coelho</cp:lastModifiedBy>
  <cp:revision>2</cp:revision>
  <cp:lastPrinted>2009-11-19T20:24:00Z</cp:lastPrinted>
  <dcterms:created xsi:type="dcterms:W3CDTF">2012-04-17T14:16:00Z</dcterms:created>
  <dcterms:modified xsi:type="dcterms:W3CDTF">2012-04-17T14:16:00Z</dcterms:modified>
</cp:coreProperties>
</file>