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E2517A">
        <w:rPr>
          <w:rFonts w:ascii="Arial Narrow" w:hAnsi="Arial Narrow"/>
          <w:b/>
          <w:sz w:val="36"/>
          <w:szCs w:val="36"/>
        </w:rPr>
        <w:t>170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 xml:space="preserve">Cadastro de Cota - </w:t>
      </w:r>
      <w:r w:rsidR="00895563">
        <w:rPr>
          <w:rFonts w:ascii="Arial Narrow" w:hAnsi="Arial Narrow"/>
          <w:b/>
          <w:sz w:val="36"/>
          <w:szCs w:val="36"/>
        </w:rPr>
        <w:t>Garantias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9310D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9310D8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  <w:tr w:rsidR="00C502C6" w:rsidTr="00C502C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0E7125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</w:t>
            </w:r>
            <w:r w:rsidR="00C502C6"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E7125">
              <w:rPr>
                <w:rFonts w:ascii="Arial Narrow" w:hAnsi="Arial Narrow"/>
                <w:color w:val="0000FF"/>
                <w:lang w:val="pt-BR"/>
              </w:rPr>
              <w:t>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89556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o tipo de garantia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de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partir do cadastro de uma Cota, a tela permitirá cadastro </w:t>
      </w:r>
      <w:r w:rsidR="00895563">
        <w:rPr>
          <w:rFonts w:ascii="Arial Narrow" w:hAnsi="Arial Narrow" w:cs="Arial"/>
          <w:color w:val="002060"/>
          <w:sz w:val="22"/>
          <w:szCs w:val="22"/>
        </w:rPr>
        <w:t>e a manutenção dos dados d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 w:rsidR="00895563">
        <w:rPr>
          <w:rFonts w:ascii="Arial Narrow" w:hAnsi="Arial Narrow" w:cs="Arial"/>
          <w:color w:val="002060"/>
          <w:sz w:val="22"/>
          <w:szCs w:val="22"/>
        </w:rPr>
        <w:t xml:space="preserve"> garantias d</w:t>
      </w:r>
      <w:r>
        <w:rPr>
          <w:rFonts w:ascii="Arial Narrow" w:hAnsi="Arial Narrow" w:cs="Arial"/>
          <w:color w:val="002060"/>
          <w:sz w:val="22"/>
          <w:szCs w:val="22"/>
        </w:rPr>
        <w:t>e uma Cota especifica.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71608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Esta funcionalidade vai ter layouts de tela diferentes para </w:t>
      </w:r>
      <w:r w:rsidR="00B71608">
        <w:rPr>
          <w:rFonts w:ascii="Arial Narrow" w:hAnsi="Arial Narrow" w:cs="Arial"/>
          <w:color w:val="002060"/>
          <w:sz w:val="22"/>
          <w:szCs w:val="22"/>
        </w:rPr>
        <w:t>cada tipo de garantia: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Fiador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Cheque Caução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Caução Líquida</w:t>
      </w:r>
      <w:r w:rsidR="00B71608">
        <w:rPr>
          <w:rFonts w:ascii="Arial Narrow" w:hAnsi="Arial Narrow" w:cs="Arial"/>
          <w:color w:val="002060"/>
        </w:rPr>
        <w:t>;</w:t>
      </w:r>
    </w:p>
    <w:p w:rsidR="001954A3" w:rsidRPr="00B71608" w:rsidRDefault="00B71608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Nota Promissória ou Imóvel.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abertura destes tipos para cadastro </w:t>
      </w:r>
      <w:r w:rsidR="007B3FA6">
        <w:rPr>
          <w:rFonts w:ascii="Arial Narrow" w:hAnsi="Arial Narrow" w:cs="Arial"/>
          <w:color w:val="002060"/>
          <w:sz w:val="22"/>
          <w:szCs w:val="22"/>
        </w:rPr>
        <w:t>será realizada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acordo com as informações cadastradas no Parâmetro do Distribuidor</w:t>
      </w:r>
      <w:r w:rsidR="00D4527F">
        <w:rPr>
          <w:rFonts w:ascii="Arial Narrow" w:hAnsi="Arial Narrow" w:cs="Arial"/>
          <w:color w:val="002060"/>
          <w:sz w:val="22"/>
          <w:szCs w:val="22"/>
        </w:rPr>
        <w:t xml:space="preserve"> (tipos de garantias aceitas/definidas por ele)</w:t>
      </w:r>
      <w:r>
        <w:rPr>
          <w:rFonts w:ascii="Arial Narrow" w:hAnsi="Arial Narrow" w:cs="Arial"/>
          <w:color w:val="002060"/>
          <w:sz w:val="22"/>
          <w:szCs w:val="22"/>
        </w:rPr>
        <w:t xml:space="preserve">, ou seja, só deverão aparecer ao usuário </w:t>
      </w:r>
      <w:r w:rsidR="00D4527F">
        <w:rPr>
          <w:rFonts w:ascii="Arial Narrow" w:hAnsi="Arial Narrow" w:cs="Arial"/>
          <w:color w:val="002060"/>
          <w:sz w:val="22"/>
          <w:szCs w:val="22"/>
        </w:rPr>
        <w:t>estas garantias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deverá informar (via home) por um “Alerta” se há cotas com garantias vencidas ou </w:t>
      </w:r>
      <w:r w:rsidR="00D4527F">
        <w:rPr>
          <w:rFonts w:ascii="Arial Narrow" w:hAnsi="Arial Narrow" w:cs="Arial"/>
          <w:color w:val="002060"/>
          <w:sz w:val="22"/>
          <w:szCs w:val="22"/>
        </w:rPr>
        <w:t>há</w:t>
      </w:r>
      <w:r>
        <w:rPr>
          <w:rFonts w:ascii="Arial Narrow" w:hAnsi="Arial Narrow" w:cs="Arial"/>
          <w:color w:val="002060"/>
          <w:sz w:val="22"/>
          <w:szCs w:val="22"/>
        </w:rPr>
        <w:t xml:space="preserve"> necessidade de atualizar o índice de inflação (nos casos de caução líquida) e quais são estas</w:t>
      </w:r>
      <w:r w:rsidR="00ED7711">
        <w:rPr>
          <w:rFonts w:ascii="Arial Narrow" w:hAnsi="Arial Narrow" w:cs="Arial"/>
          <w:color w:val="002060"/>
          <w:sz w:val="22"/>
          <w:szCs w:val="22"/>
        </w:rPr>
        <w:t xml:space="preserve"> Cotas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954A3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4527F" w:rsidRDefault="00D4527F" w:rsidP="00D4527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4527F">
        <w:rPr>
          <w:rFonts w:ascii="Arial Narrow" w:hAnsi="Arial Narrow" w:cs="Arial"/>
          <w:color w:val="002060"/>
          <w:sz w:val="22"/>
          <w:szCs w:val="22"/>
        </w:rPr>
        <w:t>O sistema permitirá apenas um tipo de garantia por cota e manterá histórico apenas da última/atual.</w:t>
      </w:r>
    </w:p>
    <w:p w:rsidR="00D4527F" w:rsidRDefault="00D4527F" w:rsidP="00D4527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5563" w:rsidRDefault="0089556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Fiador, como tipo de Garantia, o usuário deverá procurar por nome ou CPF o Fiador, que já foi cadastrado na EMS 0155 – Cadastro de Fiador Pessoa Física e EMS 0162 – Cadastro de Fiador Pessoa Jurídica.</w:t>
      </w:r>
      <w:r w:rsidR="0094744D">
        <w:rPr>
          <w:rFonts w:ascii="Arial Narrow" w:hAnsi="Arial Narrow" w:cs="Arial"/>
          <w:color w:val="002060"/>
          <w:sz w:val="22"/>
          <w:szCs w:val="22"/>
        </w:rPr>
        <w:t xml:space="preserve"> Ao realizar esta pesquisa, o sistem</w:t>
      </w:r>
      <w:r w:rsidR="00D4527F">
        <w:rPr>
          <w:rFonts w:ascii="Arial Narrow" w:hAnsi="Arial Narrow" w:cs="Arial"/>
          <w:color w:val="002060"/>
          <w:sz w:val="22"/>
          <w:szCs w:val="22"/>
        </w:rPr>
        <w:t>a deverá associar estes dados</w:t>
      </w:r>
      <w:r w:rsidR="0094744D">
        <w:rPr>
          <w:rFonts w:ascii="Arial Narrow" w:hAnsi="Arial Narrow" w:cs="Arial"/>
          <w:color w:val="002060"/>
          <w:sz w:val="22"/>
          <w:szCs w:val="22"/>
        </w:rPr>
        <w:t xml:space="preserve"> na aba “Cotas Associadas” do Cadastro do Fiador PF/PJ. Já no Cadastro da Cota, deve carregar as informações do fiador cadastradas.</w:t>
      </w:r>
      <w:r w:rsidR="00D4527F">
        <w:rPr>
          <w:rFonts w:ascii="Arial Narrow" w:hAnsi="Arial Narrow" w:cs="Arial"/>
          <w:color w:val="002060"/>
          <w:sz w:val="22"/>
          <w:szCs w:val="22"/>
        </w:rPr>
        <w:t xml:space="preserve"> Caso o fiador não tenha sido cadastrado permite acesso direto a tela de cadastro de fiador para que seja feito imediatamente (botão de acesso).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901F6" w:rsidRPr="00875148" w:rsidTr="007119AF">
        <w:tc>
          <w:tcPr>
            <w:tcW w:w="9779" w:type="dxa"/>
          </w:tcPr>
          <w:p w:rsidR="009901F6" w:rsidRDefault="009901F6" w:rsidP="00D4527F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6B269E" w:rsidRDefault="006B269E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Ao consultar um cadastro já realizado, a tela deverá manter o tipo de garantia cadastrado anteriormente. Em casos de alteração, o usuário apenas selecionará o novo tipo de garantia e preencherá os dados necessários para a garantia espec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ífica, ao confirmar a alteração, o sistema questionará o usuário por meio de </w:t>
            </w:r>
            <w:r w:rsidR="00ED7711">
              <w:rPr>
                <w:rFonts w:ascii="Arial Narrow" w:hAnsi="Arial Narrow" w:cs="Arial"/>
                <w:color w:val="002060"/>
                <w:sz w:val="22"/>
                <w:szCs w:val="22"/>
              </w:rPr>
              <w:t>alerta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após a segunda confirmação, realiza as alterações. 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>Em casos de alterações, de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>le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>t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>mos</w:t>
            </w:r>
            <w:r w:rsidR="0013540E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as informações preenchidas no tipo de 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>garantia anterior.</w:t>
            </w:r>
          </w:p>
          <w:p w:rsidR="007119AF" w:rsidRDefault="007119AF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19AF" w:rsidRDefault="007119AF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 garantia “Caução Líquida” funciona aproximadamente como uma poupança, ou seja, o jornaleiro entregará ao Distribuidor um valor (em dinheiro/espécie) como garantia, onde o Distribuidor deverá fazer a 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>administração desse valor. E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m casos de troca de garantia ou encerramento da cota, o Distribuidor devolverá o dinheiro depositado, 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lastRenderedPageBreak/>
              <w:t>corrigido por u</w:t>
            </w:r>
            <w:r w:rsidR="00B76C51">
              <w:rPr>
                <w:rFonts w:ascii="Arial Narrow" w:hAnsi="Arial Narrow" w:cs="Arial"/>
                <w:color w:val="002060"/>
                <w:sz w:val="22"/>
                <w:szCs w:val="22"/>
              </w:rPr>
              <w:t>m índice inflacionário definido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pelo Distribuidor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</w:t>
            </w:r>
            <w:r w:rsidR="00B76C51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>jornaleiro</w:t>
            </w:r>
            <w:r w:rsidR="00B76C51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informado no Parâmetro Geral do distribuidor (Indicador de reajuste de caução líquida</w:t>
            </w:r>
            <w:r w:rsidR="00C439F9">
              <w:rPr>
                <w:rFonts w:ascii="Arial Narrow" w:hAnsi="Arial Narrow" w:cs="Arial"/>
                <w:color w:val="002060"/>
                <w:sz w:val="22"/>
                <w:szCs w:val="22"/>
              </w:rPr>
              <w:t>)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. </w:t>
            </w:r>
            <w:r w:rsidR="00C439F9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Este indicador deverá ser registrado periodicamente na tela do parâmetro geral do distribuidor e, </w:t>
            </w:r>
            <w:r w:rsidR="008F72F6">
              <w:rPr>
                <w:rFonts w:ascii="Arial Narrow" w:hAnsi="Arial Narrow" w:cs="Arial"/>
                <w:color w:val="002060"/>
                <w:sz w:val="22"/>
                <w:szCs w:val="22"/>
              </w:rPr>
              <w:t>à</w:t>
            </w:r>
            <w:r w:rsidR="00C439F9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medida que é atualizado, mostra na tela de caução líquida, o novo valor reajustado.</w:t>
            </w:r>
          </w:p>
          <w:p w:rsidR="007119AF" w:rsidRPr="00D90C24" w:rsidRDefault="007119AF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B71608" w:rsidRDefault="00B71608" w:rsidP="00B7160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br w:type="page"/>
      </w:r>
    </w:p>
    <w:p w:rsidR="00DD7C0F" w:rsidRPr="00B7160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B71608">
        <w:rPr>
          <w:rFonts w:ascii="Arial Narrow" w:hAnsi="Arial Narrow"/>
          <w:sz w:val="20"/>
        </w:rPr>
        <w:lastRenderedPageBreak/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1954A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Garantias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1954A3" w:rsidRPr="00B27AB7" w:rsidRDefault="001954A3" w:rsidP="0010198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</w:t>
      </w:r>
      <w:r w:rsidR="0013732B" w:rsidRPr="00B27AB7">
        <w:rPr>
          <w:rFonts w:ascii="Arial Narrow" w:hAnsi="Arial Narrow"/>
          <w:u w:val="single"/>
        </w:rPr>
        <w:t xml:space="preserve">Tipo de Garantia: </w:t>
      </w:r>
      <w:r w:rsidRPr="00B27AB7">
        <w:rPr>
          <w:rFonts w:ascii="Arial Narrow" w:hAnsi="Arial Narrow"/>
          <w:u w:val="single"/>
        </w:rPr>
        <w:t>Fiador”</w:t>
      </w:r>
    </w:p>
    <w:p w:rsidR="001954A3" w:rsidRDefault="001954A3" w:rsidP="0010198B">
      <w:pPr>
        <w:ind w:left="426"/>
        <w:rPr>
          <w:rFonts w:ascii="Arial Narrow" w:hAnsi="Arial Narrow"/>
        </w:rPr>
      </w:pPr>
    </w:p>
    <w:p w:rsidR="00D443F5" w:rsidRDefault="001954A3" w:rsidP="00173282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pesquisa:</w:t>
      </w:r>
    </w:p>
    <w:p w:rsidR="001954A3" w:rsidRDefault="001954A3" w:rsidP="00173282">
      <w:pPr>
        <w:ind w:firstLine="720"/>
        <w:rPr>
          <w:rFonts w:ascii="Arial Narrow" w:hAnsi="Arial Narrow"/>
        </w:rPr>
      </w:pPr>
    </w:p>
    <w:p w:rsidR="001954A3" w:rsidRP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Nome:</w:t>
      </w:r>
      <w:r>
        <w:rPr>
          <w:rFonts w:ascii="Arial Narrow" w:hAnsi="Arial Narrow"/>
        </w:rPr>
        <w:t xml:space="preserve"> Nome do Fiador</w:t>
      </w:r>
    </w:p>
    <w:p w:rsid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CPF:</w:t>
      </w:r>
      <w:r>
        <w:rPr>
          <w:rFonts w:ascii="Arial Narrow" w:hAnsi="Arial Narrow"/>
        </w:rPr>
        <w:t xml:space="preserve"> CPF do Fiador</w:t>
      </w:r>
    </w:p>
    <w:p w:rsidR="00C439F9" w:rsidRPr="001954A3" w:rsidRDefault="00C439F9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Botão de novo cadastro – encaminha para a tela de cadastro de fiador</w:t>
      </w:r>
    </w:p>
    <w:p w:rsidR="00D443F5" w:rsidRDefault="00D443F5" w:rsidP="00D443F5">
      <w:pPr>
        <w:ind w:left="720"/>
        <w:rPr>
          <w:rFonts w:ascii="Arial Narrow" w:hAnsi="Arial Narrow"/>
        </w:rPr>
      </w:pPr>
    </w:p>
    <w:p w:rsidR="001954A3" w:rsidRPr="00D443F5" w:rsidRDefault="001954A3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 pesquisa pode ser realizada por um ou outro campo. O sistema deve sugerir um </w:t>
      </w:r>
      <w:r w:rsidR="00736751">
        <w:rPr>
          <w:rFonts w:ascii="Arial Narrow" w:hAnsi="Arial Narrow"/>
        </w:rPr>
        <w:t>auto complete</w:t>
      </w:r>
      <w:r>
        <w:rPr>
          <w:rFonts w:ascii="Arial Narrow" w:hAnsi="Arial Narrow"/>
        </w:rPr>
        <w:t xml:space="preserve"> de acordo com os dados de Fiador </w:t>
      </w:r>
      <w:r w:rsidR="00736751">
        <w:rPr>
          <w:rFonts w:ascii="Arial Narrow" w:hAnsi="Arial Narrow"/>
        </w:rPr>
        <w:t>digita</w:t>
      </w:r>
      <w:r>
        <w:rPr>
          <w:rFonts w:ascii="Arial Narrow" w:hAnsi="Arial Narrow"/>
        </w:rPr>
        <w:t>dos.</w:t>
      </w:r>
    </w:p>
    <w:p w:rsidR="00D443F5" w:rsidRDefault="00736751" w:rsidP="00D443F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736751" w:rsidRDefault="00736751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Ao selecionar o Fiador, o sistema deve carregar as</w:t>
      </w:r>
      <w:r w:rsidR="00446DA7">
        <w:rPr>
          <w:rFonts w:ascii="Arial Narrow" w:hAnsi="Arial Narrow"/>
        </w:rPr>
        <w:t xml:space="preserve"> seguintes</w:t>
      </w:r>
      <w:r>
        <w:rPr>
          <w:rFonts w:ascii="Arial Narrow" w:hAnsi="Arial Narrow"/>
        </w:rPr>
        <w:t xml:space="preserve"> informações</w:t>
      </w:r>
      <w:r w:rsidR="00446DA7">
        <w:rPr>
          <w:rFonts w:ascii="Arial Narrow" w:hAnsi="Arial Narrow"/>
        </w:rPr>
        <w:t xml:space="preserve"> do Cadastro do Fiador</w:t>
      </w:r>
      <w:r>
        <w:rPr>
          <w:rFonts w:ascii="Arial Narrow" w:hAnsi="Arial Narrow"/>
        </w:rPr>
        <w:t>:</w:t>
      </w:r>
    </w:p>
    <w:p w:rsidR="00736751" w:rsidRDefault="00592916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Dados do Fiador:</w:t>
      </w:r>
    </w:p>
    <w:p w:rsidR="00736751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CPF: CPF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do Fiador</w:t>
      </w:r>
    </w:p>
    <w:p w:rsidR="00446DA7" w:rsidRDefault="00446DA7" w:rsidP="00446DA7">
      <w:pPr>
        <w:rPr>
          <w:rFonts w:ascii="Arial Narrow" w:hAnsi="Arial Narrow"/>
        </w:rPr>
      </w:pPr>
    </w:p>
    <w:p w:rsidR="00446DA7" w:rsidRDefault="00446DA7" w:rsidP="00446DA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Além disso, deve também trazer o grid de garantias/bens cadastrados:</w:t>
      </w:r>
    </w:p>
    <w:p w:rsidR="00446DA7" w:rsidRDefault="00446DA7" w:rsidP="00446DA7">
      <w:pPr>
        <w:ind w:left="720"/>
        <w:rPr>
          <w:rFonts w:ascii="Arial Narrow" w:hAnsi="Arial Narrow"/>
        </w:rPr>
      </w:pPr>
    </w:p>
    <w:p w:rsid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Valor: Valor da Garantia Cadastrada.</w:t>
      </w:r>
    </w:p>
    <w:p w:rsidR="00446DA7" w:rsidRP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Observação: Detalhes adicionais das Garantias.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a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A40B70" w:rsidRDefault="00A40B70" w:rsidP="0013732B">
      <w:pPr>
        <w:ind w:left="426"/>
        <w:rPr>
          <w:rFonts w:ascii="Arial Narrow" w:hAnsi="Arial Narrow"/>
        </w:rPr>
      </w:pPr>
    </w:p>
    <w:p w:rsidR="0013732B" w:rsidRPr="00B27AB7" w:rsidRDefault="0013732B" w:rsidP="0013732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Cheque Caução”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preenchimento:</w:t>
      </w:r>
    </w:p>
    <w:p w:rsidR="0013732B" w:rsidRDefault="0013732B" w:rsidP="0013732B">
      <w:pPr>
        <w:ind w:firstLine="720"/>
        <w:rPr>
          <w:rFonts w:ascii="Arial Narrow" w:hAnsi="Arial Narrow"/>
        </w:rPr>
      </w:pP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Núm. do Banco: Número do Banco.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Banco do cheque.</w:t>
      </w:r>
    </w:p>
    <w:p w:rsidR="0013732B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Agência: Agência bancária do cheque.</w:t>
      </w:r>
    </w:p>
    <w:p w:rsidR="00A40B70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 Corrente: Conta Corrente do cheque.</w:t>
      </w:r>
    </w:p>
    <w:p w:rsidR="00DB58E3" w:rsidRDefault="00A40B70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Valor: Valor do Cheque Caução.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Cheque: numero do cheque caução</w:t>
      </w:r>
    </w:p>
    <w:p w:rsidR="005A48AB" w:rsidRDefault="005A48AB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do Cheque: data de emissão do cheque.</w:t>
      </w:r>
    </w:p>
    <w:p w:rsidR="005A48AB" w:rsidRDefault="005A48AB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Validade: Validade do cheque como garantia.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</w:t>
      </w:r>
      <w:r>
        <w:rPr>
          <w:rFonts w:ascii="Arial Narrow" w:hAnsi="Arial Narrow"/>
        </w:rPr>
        <w:t xml:space="preserve"> Correntista</w:t>
      </w:r>
      <w:r w:rsidRPr="001954A3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Nome do Correntista do cheque.</w:t>
      </w:r>
    </w:p>
    <w:p w:rsidR="008C7FB2" w:rsidRPr="001954A3" w:rsidRDefault="008C7FB2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do cheque – data de preenchimento</w:t>
      </w:r>
    </w:p>
    <w:p w:rsidR="00A40B70" w:rsidRPr="00C439F9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Cliente Bancário desde: Tempo de cliente banc</w:t>
      </w:r>
      <w:r w:rsidR="00C87524" w:rsidRPr="00C439F9">
        <w:rPr>
          <w:rFonts w:ascii="Arial Narrow" w:hAnsi="Arial Narrow"/>
        </w:rPr>
        <w:t>ário (desde?)</w:t>
      </w:r>
    </w:p>
    <w:p w:rsidR="00187E53" w:rsidRPr="00C439F9" w:rsidRDefault="00C439F9" w:rsidP="00187E5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Prazo de Validade</w:t>
      </w:r>
      <w:r w:rsidR="008C7FB2">
        <w:rPr>
          <w:rFonts w:ascii="Arial Narrow" w:hAnsi="Arial Narrow"/>
        </w:rPr>
        <w:t xml:space="preserve"> – calculado pelo sistema de acordo com o parâmetro cadastrado no cadastro geral do distribuidor (validade em meses). Nesta tela mostra a data limite baseada neste parâmetro.</w:t>
      </w:r>
      <w:r w:rsidR="00187E53" w:rsidRPr="00187E53">
        <w:rPr>
          <w:rFonts w:ascii="Arial Narrow" w:hAnsi="Arial Narrow"/>
        </w:rPr>
        <w:t xml:space="preserve"> </w:t>
      </w:r>
      <w:r w:rsidR="00187E53">
        <w:rPr>
          <w:rFonts w:ascii="Arial Narrow" w:hAnsi="Arial Narrow"/>
        </w:rPr>
        <w:t>E gera follow-up de proximidade do prazo de vencimento.</w:t>
      </w:r>
    </w:p>
    <w:p w:rsidR="00C439F9" w:rsidRPr="00C439F9" w:rsidRDefault="00C439F9" w:rsidP="009852B3">
      <w:pPr>
        <w:pStyle w:val="PargrafodaLista"/>
        <w:ind w:left="1440"/>
        <w:rPr>
          <w:rFonts w:ascii="Arial Narrow" w:hAnsi="Arial Narrow"/>
        </w:rPr>
      </w:pPr>
    </w:p>
    <w:p w:rsidR="0013732B" w:rsidRPr="00C439F9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left="426" w:firstLine="294"/>
        <w:rPr>
          <w:rFonts w:ascii="Arial Narrow" w:hAnsi="Arial Narrow"/>
        </w:rPr>
      </w:pPr>
      <w:r w:rsidRPr="00C439F9">
        <w:rPr>
          <w:rFonts w:ascii="Arial Narrow" w:hAnsi="Arial Narrow"/>
        </w:rPr>
        <w:lastRenderedPageBreak/>
        <w:t>Botões: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C87524" w:rsidRPr="00C439F9" w:rsidRDefault="00C87524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Imagem: Possibilidade de carregar a imagem do cheque.</w:t>
      </w:r>
    </w:p>
    <w:p w:rsidR="0013732B" w:rsidRPr="00C439F9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Confirma: Efetiva os lançamentos.</w:t>
      </w:r>
    </w:p>
    <w:p w:rsidR="0013732B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a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C87524" w:rsidRPr="00B27AB7" w:rsidRDefault="00C87524" w:rsidP="00C87524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Nota Promissória”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Campos:</w:t>
      </w:r>
    </w:p>
    <w:p w:rsidR="00C87524" w:rsidRDefault="00C87524" w:rsidP="00C87524">
      <w:pPr>
        <w:ind w:firstLine="720"/>
        <w:rPr>
          <w:rFonts w:ascii="Arial Narrow" w:hAnsi="Arial Narrow"/>
        </w:rPr>
      </w:pPr>
    </w:p>
    <w:p w:rsidR="00C87524" w:rsidRDefault="009A225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Nota Promissória</w:t>
      </w:r>
      <w:r w:rsidR="00C87524">
        <w:rPr>
          <w:rFonts w:ascii="Arial Narrow" w:hAnsi="Arial Narrow"/>
        </w:rPr>
        <w:t>: Número da Nota Promissória (deve ser sequencial e informado pelo sistema).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Vencimento: Data de Vencimento desta Nota Promissória.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9A225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da Nota Promissória.</w:t>
      </w:r>
    </w:p>
    <w:p w:rsidR="009A2255" w:rsidRDefault="0044696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Por E</w:t>
      </w:r>
      <w:r w:rsidR="009A2255">
        <w:rPr>
          <w:rFonts w:ascii="Arial Narrow" w:hAnsi="Arial Narrow"/>
        </w:rPr>
        <w:t>xtenso:</w:t>
      </w:r>
      <w:r w:rsidR="00D62F48">
        <w:rPr>
          <w:rFonts w:ascii="Arial Narrow" w:hAnsi="Arial Narrow"/>
        </w:rPr>
        <w:t xml:space="preserve"> Valor da nota promissória por extenso.</w:t>
      </w:r>
    </w:p>
    <w:p w:rsidR="00446965" w:rsidRPr="00C439F9" w:rsidRDefault="00446965" w:rsidP="00446965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Prazo de Validade</w:t>
      </w:r>
      <w:r>
        <w:rPr>
          <w:rFonts w:ascii="Arial Narrow" w:hAnsi="Arial Narrow"/>
        </w:rPr>
        <w:t xml:space="preserve"> – calculado pelo sistema de acordo com o parâmetro cadastrado no cadastro geral do distribuidor (validade em meses). Nesta tela mostra a data limite baseada neste parâmetro. E</w:t>
      </w:r>
      <w:r w:rsidR="005C3899">
        <w:rPr>
          <w:rFonts w:ascii="Arial Narrow" w:hAnsi="Arial Narrow"/>
        </w:rPr>
        <w:t xml:space="preserve"> gera</w:t>
      </w:r>
      <w:r>
        <w:rPr>
          <w:rFonts w:ascii="Arial Narrow" w:hAnsi="Arial Narrow"/>
        </w:rPr>
        <w:t xml:space="preserve"> follow-up de proximidade do prazo de vencimento.</w:t>
      </w:r>
    </w:p>
    <w:p w:rsidR="001E1E28" w:rsidRDefault="001E1E28" w:rsidP="001E1E28">
      <w:pPr>
        <w:rPr>
          <w:rFonts w:ascii="Arial Narrow" w:hAnsi="Arial Narrow"/>
        </w:rPr>
      </w:pPr>
    </w:p>
    <w:p w:rsidR="00B06A94" w:rsidRPr="00B06A94" w:rsidRDefault="00B06A94" w:rsidP="00B06A9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Nesta opção, teremos a opção de impressão da nota promissória preenchida, de acordo com modelo de documento pré-estabelecido pelo sistema.</w:t>
      </w:r>
    </w:p>
    <w:p w:rsidR="001E1E28" w:rsidRPr="001E1E28" w:rsidRDefault="00606DFD" w:rsidP="001E1E28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Campos para composição da Nota promissória:</w:t>
      </w:r>
    </w:p>
    <w:p w:rsidR="00816FF1" w:rsidRDefault="00816FF1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 por extenso: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Beneficiário / Credor: Nome do Distribuidor</w:t>
      </w:r>
    </w:p>
    <w:p w:rsidR="00F266C0" w:rsidRDefault="00F266C0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Quantia: Valor na nota promissória,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Praça de Pagamento: </w:t>
      </w:r>
      <w:r w:rsidR="00F266C0">
        <w:rPr>
          <w:rFonts w:ascii="Arial Narrow" w:hAnsi="Arial Narrow"/>
        </w:rPr>
        <w:t>Cidade em que o distribuidor reside para P</w:t>
      </w:r>
      <w:r>
        <w:rPr>
          <w:rFonts w:ascii="Arial Narrow" w:hAnsi="Arial Narrow"/>
        </w:rPr>
        <w:t>agamento da Nota Promissória.</w:t>
      </w:r>
    </w:p>
    <w:p w:rsidR="001E1E28" w:rsidRPr="006B51F9" w:rsidRDefault="006B51F9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Emitente: Nome do Devedor, conforme cadastro da cota em que estiver emitindo a nota</w:t>
      </w:r>
      <w:r w:rsidR="001E1E28" w:rsidRPr="006B51F9">
        <w:rPr>
          <w:rFonts w:ascii="Arial Narrow" w:hAnsi="Arial Narrow"/>
        </w:rPr>
        <w:t>.</w:t>
      </w:r>
    </w:p>
    <w:p w:rsidR="006B51F9" w:rsidRPr="006B51F9" w:rsidRDefault="001E1E28" w:rsidP="006B51F9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>CPF do Emitente: CPF do Devedor</w:t>
      </w:r>
      <w:r w:rsidR="006B51F9">
        <w:rPr>
          <w:rFonts w:ascii="Arial Narrow" w:hAnsi="Arial Narrow"/>
        </w:rPr>
        <w:t>, conforme cadastro da cota em que estiver emitindo a nota</w:t>
      </w:r>
      <w:r w:rsidR="006B51F9" w:rsidRPr="006B51F9">
        <w:rPr>
          <w:rFonts w:ascii="Arial Narrow" w:hAnsi="Arial Narrow"/>
        </w:rPr>
        <w:t>.</w:t>
      </w:r>
    </w:p>
    <w:p w:rsidR="001E1E28" w:rsidRPr="006B51F9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 xml:space="preserve">Endereço do Emitente: Endereço </w:t>
      </w:r>
      <w:r w:rsidR="00A527BC">
        <w:rPr>
          <w:rFonts w:ascii="Arial Narrow" w:hAnsi="Arial Narrow"/>
        </w:rPr>
        <w:t xml:space="preserve">principal </w:t>
      </w:r>
      <w:r w:rsidRPr="006B51F9">
        <w:rPr>
          <w:rFonts w:ascii="Arial Narrow" w:hAnsi="Arial Narrow"/>
        </w:rPr>
        <w:t>do Devedor</w:t>
      </w:r>
      <w:r w:rsidR="00A527BC">
        <w:rPr>
          <w:rFonts w:ascii="Arial Narrow" w:hAnsi="Arial Narrow"/>
        </w:rPr>
        <w:t>, conforme cadastro da cota em que estiver emitindo a nota.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do dia que o cadastro está sendo realizado (default do sistema).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Pr="00A527BC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>Impressão: Ação de impressão da Nota Promissória preenchida, para assinatura das partes envolvidas.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Cancela: Cancela o cadastro da cota (nesta ação, o sistema deverá abrir janela solicitando do usuário </w:t>
      </w:r>
      <w:r w:rsidR="00B06A94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27AB7" w:rsidRPr="00B27AB7" w:rsidRDefault="00B27AB7" w:rsidP="00B27AB7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Imóvel</w:t>
      </w:r>
      <w:r w:rsidRPr="00B27AB7">
        <w:rPr>
          <w:rFonts w:ascii="Arial Narrow" w:hAnsi="Arial Narrow"/>
          <w:u w:val="single"/>
        </w:rPr>
        <w:t>”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</w:t>
      </w:r>
      <w:r w:rsidR="00EC0B05">
        <w:rPr>
          <w:rFonts w:ascii="Arial Narrow" w:hAnsi="Arial Narrow"/>
        </w:rPr>
        <w:t xml:space="preserve"> editáveis</w:t>
      </w:r>
      <w:r>
        <w:rPr>
          <w:rFonts w:ascii="Arial Narrow" w:hAnsi="Arial Narrow"/>
        </w:rPr>
        <w:t>:</w:t>
      </w:r>
    </w:p>
    <w:p w:rsidR="00B27AB7" w:rsidRDefault="00B27AB7" w:rsidP="00B27AB7">
      <w:pPr>
        <w:ind w:firstLine="720"/>
        <w:rPr>
          <w:rFonts w:ascii="Arial Narrow" w:hAnsi="Arial Narrow"/>
        </w:rPr>
      </w:pP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imóvel.</w:t>
      </w:r>
    </w:p>
    <w:p w:rsidR="00B27AB7" w:rsidRPr="00A527BC" w:rsidRDefault="00A527BC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 xml:space="preserve">Numero de </w:t>
      </w:r>
      <w:r w:rsidR="00B27AB7" w:rsidRPr="00A527BC">
        <w:rPr>
          <w:rFonts w:ascii="Arial Narrow" w:hAnsi="Arial Narrow"/>
        </w:rPr>
        <w:t xml:space="preserve">Registro: Número do registro do </w:t>
      </w:r>
      <w:r w:rsidR="006062C6" w:rsidRPr="00A527BC">
        <w:rPr>
          <w:rFonts w:ascii="Arial Narrow" w:hAnsi="Arial Narrow"/>
        </w:rPr>
        <w:t>I</w:t>
      </w:r>
      <w:r w:rsidR="00B27AB7" w:rsidRPr="00A527BC">
        <w:rPr>
          <w:rFonts w:ascii="Arial Narrow" w:hAnsi="Arial Narrow"/>
        </w:rPr>
        <w:t>m</w:t>
      </w:r>
      <w:r w:rsidR="006062C6" w:rsidRPr="00A527BC">
        <w:rPr>
          <w:rFonts w:ascii="Arial Narrow" w:hAnsi="Arial Narrow"/>
        </w:rPr>
        <w:t>óvel</w:t>
      </w:r>
      <w:r>
        <w:rPr>
          <w:rFonts w:ascii="Arial Narrow" w:hAnsi="Arial Narrow"/>
        </w:rPr>
        <w:t>, conforme escritura registrada em cartório de imóveis.</w:t>
      </w:r>
    </w:p>
    <w:p w:rsidR="006062C6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EC0B0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do Imóvel.</w:t>
      </w:r>
    </w:p>
    <w:p w:rsidR="006062C6" w:rsidRPr="00B27AB7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EC0B05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EC0B05" w:rsidRDefault="00EC0B05" w:rsidP="00EC0B05">
      <w:pPr>
        <w:ind w:firstLine="720"/>
        <w:rPr>
          <w:rFonts w:ascii="Arial Narrow" w:hAnsi="Arial Narrow"/>
        </w:rPr>
      </w:pP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Endereço: Endereço do imóvel.</w:t>
      </w:r>
    </w:p>
    <w:p w:rsidR="00EC0B05" w:rsidRPr="00A527BC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>Numero de Registro: Número do registro do Imóvel</w:t>
      </w:r>
      <w:r>
        <w:rPr>
          <w:rFonts w:ascii="Arial Narrow" w:hAnsi="Arial Narrow"/>
        </w:rPr>
        <w:t>, conforme escritura registrada em cartório de imóveis.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EC0B05" w:rsidRPr="00B27AB7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185847">
        <w:rPr>
          <w:rFonts w:ascii="Arial Narrow" w:hAnsi="Arial Narrow"/>
        </w:rPr>
        <w:t>ação para alterar ou apagar o item selecionado.</w:t>
      </w:r>
    </w:p>
    <w:p w:rsidR="00EC0B05" w:rsidRDefault="00EC0B05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Incluir novo: inclui novo registro no grid.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à confirmação do cancelamento do cadastro).</w:t>
      </w:r>
    </w:p>
    <w:p w:rsidR="007119AF" w:rsidRDefault="007119AF" w:rsidP="007119AF">
      <w:pPr>
        <w:ind w:left="426"/>
        <w:rPr>
          <w:rFonts w:ascii="Arial Narrow" w:hAnsi="Arial Narrow"/>
          <w:u w:val="single"/>
        </w:rPr>
      </w:pPr>
    </w:p>
    <w:p w:rsidR="007119AF" w:rsidRPr="00B27AB7" w:rsidRDefault="007119AF" w:rsidP="007119AF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Caução Líquida</w:t>
      </w:r>
      <w:r w:rsidRPr="00B27AB7">
        <w:rPr>
          <w:rFonts w:ascii="Arial Narrow" w:hAnsi="Arial Narrow"/>
          <w:u w:val="single"/>
        </w:rPr>
        <w:t>”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Campos:</w:t>
      </w:r>
    </w:p>
    <w:p w:rsidR="007119AF" w:rsidRDefault="007119AF" w:rsidP="007119AF">
      <w:pPr>
        <w:ind w:firstLine="720"/>
        <w:rPr>
          <w:rFonts w:ascii="Arial Narrow" w:hAnsi="Arial Narrow"/>
        </w:rPr>
      </w:pPr>
    </w:p>
    <w:p w:rsidR="007119AF" w:rsidRPr="00B27AB7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Valor: Valor depositado/entregue para caução (garantia).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Ao confirmar o recebimento deste valor, o sistema deverá preencher o grid, com as seguintes informações:</w:t>
      </w:r>
    </w:p>
    <w:p w:rsidR="007119AF" w:rsidRDefault="007119AF" w:rsidP="007119AF">
      <w:pPr>
        <w:ind w:left="720"/>
        <w:rPr>
          <w:rFonts w:ascii="Arial Narrow" w:hAnsi="Arial Narrow"/>
        </w:rPr>
      </w:pPr>
    </w:p>
    <w:p w:rsid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Data: Data da Correção</w:t>
      </w:r>
      <w:r w:rsidR="005D6EBB">
        <w:rPr>
          <w:rFonts w:ascii="Arial Narrow" w:hAnsi="Arial Narrow"/>
        </w:rPr>
        <w:t>, conforme cadastro, no caso de novo item, será a data atual.</w:t>
      </w:r>
    </w:p>
    <w:p w:rsid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Índice</w:t>
      </w:r>
      <w:r w:rsidR="009852B3">
        <w:rPr>
          <w:rFonts w:ascii="Arial Narrow" w:hAnsi="Arial Narrow"/>
        </w:rPr>
        <w:t xml:space="preserve"> de reajuste</w:t>
      </w:r>
      <w:r>
        <w:rPr>
          <w:rFonts w:ascii="Arial Narrow" w:hAnsi="Arial Narrow"/>
        </w:rPr>
        <w:t>: Percentual para atualização do valor</w:t>
      </w:r>
      <w:r w:rsidR="005D6EBB">
        <w:rPr>
          <w:rFonts w:ascii="Arial Narrow" w:hAnsi="Arial Narrow"/>
        </w:rPr>
        <w:t>, parametrizado no</w:t>
      </w:r>
      <w:r w:rsidR="009852B3">
        <w:rPr>
          <w:rFonts w:ascii="Arial Narrow" w:hAnsi="Arial Narrow"/>
        </w:rPr>
        <w:t xml:space="preserve"> cadastro geral do distribuidor e atualizado periodicamente</w:t>
      </w:r>
      <w:r>
        <w:rPr>
          <w:rFonts w:ascii="Arial Narrow" w:hAnsi="Arial Narrow"/>
        </w:rPr>
        <w:t>.</w:t>
      </w:r>
    </w:p>
    <w:p w:rsidR="007119AF" w:rsidRP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Valor: Valor atualizado da garantia depositada</w:t>
      </w:r>
      <w:r w:rsidR="005D6EBB">
        <w:rPr>
          <w:rFonts w:ascii="Arial Narrow" w:hAnsi="Arial Narrow"/>
        </w:rPr>
        <w:t>, levando em consideração para o calculo atualizado, o índice informado</w:t>
      </w:r>
      <w:r>
        <w:rPr>
          <w:rFonts w:ascii="Arial Narrow" w:hAnsi="Arial Narrow"/>
        </w:rPr>
        <w:t>.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3E5278" w:rsidRDefault="009702CC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Resgatar Valor Caução</w:t>
      </w:r>
      <w:bookmarkStart w:id="13" w:name="_GoBack"/>
      <w:bookmarkEnd w:id="13"/>
      <w:r w:rsidR="003E5278">
        <w:rPr>
          <w:rFonts w:ascii="Arial Narrow" w:hAnsi="Arial Narrow"/>
        </w:rPr>
        <w:t>: Efetiva a retirada do valor entregue como garantia, zerando o valor de garantia. (porém sistema deve guardar o histórico de depósito e correções no grid).</w:t>
      </w:r>
    </w:p>
    <w:p w:rsidR="007119AF" w:rsidRDefault="007119AF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7119AF" w:rsidRDefault="007119AF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à confirmação do cancelamento do cadastro).</w:t>
      </w:r>
    </w:p>
    <w:p w:rsidR="00B27AB7" w:rsidRDefault="00B27AB7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do tipo de garantia</w:t>
      </w:r>
    </w:p>
    <w:p w:rsidR="007119AF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9C29FCC" wp14:editId="7A793AB5">
            <wp:extent cx="6120765" cy="3903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Fiador</w:t>
      </w:r>
    </w:p>
    <w:p w:rsidR="00CF7312" w:rsidRDefault="0059291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7CE3DA6" wp14:editId="5E1FC193">
            <wp:extent cx="6114415" cy="3670935"/>
            <wp:effectExtent l="0" t="0" r="63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592916" w:rsidRDefault="00592916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cheque caução</w:t>
      </w:r>
    </w:p>
    <w:p w:rsidR="00CF7312" w:rsidRDefault="005A48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4415" cy="3670935"/>
            <wp:effectExtent l="0" t="0" r="63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nota promissória</w:t>
      </w: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434387C" wp14:editId="2267D486">
            <wp:extent cx="6114415" cy="220408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Impressão da nota promissória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450EC9A" wp14:editId="2F919435">
            <wp:extent cx="6120765" cy="2320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do tipo de imóvel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EEF7AEF" wp14:editId="444C202E">
            <wp:extent cx="6114415" cy="371221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caução liquida</w:t>
      </w:r>
    </w:p>
    <w:p w:rsidR="00947245" w:rsidRPr="00875148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77B5A34" wp14:editId="12406066">
            <wp:extent cx="6114415" cy="3637280"/>
            <wp:effectExtent l="0" t="0" r="63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B71608">
      <w:pPr>
        <w:pStyle w:val="Ttulo2"/>
        <w:numPr>
          <w:ilvl w:val="1"/>
          <w:numId w:val="33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6"/>
      <w:footerReference w:type="default" r:id="rId17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73" w:rsidRDefault="008F0973">
      <w:r>
        <w:separator/>
      </w:r>
    </w:p>
  </w:endnote>
  <w:endnote w:type="continuationSeparator" w:id="0">
    <w:p w:rsidR="008F0973" w:rsidRDefault="008F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45" w:rsidRDefault="00947245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702CC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702CC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73" w:rsidRDefault="008F0973">
      <w:r>
        <w:separator/>
      </w:r>
    </w:p>
  </w:footnote>
  <w:footnote w:type="continuationSeparator" w:id="0">
    <w:p w:rsidR="008F0973" w:rsidRDefault="008F0973">
      <w:r>
        <w:continuationSeparator/>
      </w:r>
    </w:p>
  </w:footnote>
  <w:footnote w:id="1">
    <w:p w:rsidR="00947245" w:rsidRDefault="0094724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47245" w:rsidRDefault="00947245">
      <w:pPr>
        <w:pStyle w:val="Textodenotaderodap"/>
      </w:pPr>
    </w:p>
  </w:footnote>
  <w:footnote w:id="3">
    <w:p w:rsidR="00947245" w:rsidRDefault="0094724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47245" w:rsidRDefault="0094724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47245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47245">
      <w:trPr>
        <w:cantSplit/>
        <w:trHeight w:val="337"/>
        <w:jc w:val="center"/>
      </w:trPr>
      <w:tc>
        <w:tcPr>
          <w:tcW w:w="2089" w:type="dxa"/>
          <w:vMerge/>
        </w:tcPr>
        <w:p w:rsidR="00947245" w:rsidRDefault="00947245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47245" w:rsidRDefault="00947245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47245" w:rsidRDefault="00947245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4724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47245" w:rsidRDefault="00947245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4724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47245" w:rsidRDefault="00947245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47245" w:rsidRDefault="009472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9553BF5"/>
    <w:multiLevelType w:val="hybridMultilevel"/>
    <w:tmpl w:val="D91A43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BDF6C90"/>
    <w:multiLevelType w:val="multilevel"/>
    <w:tmpl w:val="9322F7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C546B03"/>
    <w:multiLevelType w:val="hybridMultilevel"/>
    <w:tmpl w:val="5ABC5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8910E6B"/>
    <w:multiLevelType w:val="hybridMultilevel"/>
    <w:tmpl w:val="83F25B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B5292F"/>
    <w:multiLevelType w:val="hybridMultilevel"/>
    <w:tmpl w:val="1DC20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295016E"/>
    <w:multiLevelType w:val="hybridMultilevel"/>
    <w:tmpl w:val="EF08C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3"/>
  </w:num>
  <w:num w:numId="5">
    <w:abstractNumId w:val="13"/>
  </w:num>
  <w:num w:numId="6">
    <w:abstractNumId w:val="28"/>
  </w:num>
  <w:num w:numId="7">
    <w:abstractNumId w:val="8"/>
  </w:num>
  <w:num w:numId="8">
    <w:abstractNumId w:val="21"/>
  </w:num>
  <w:num w:numId="9">
    <w:abstractNumId w:val="18"/>
  </w:num>
  <w:num w:numId="10">
    <w:abstractNumId w:val="14"/>
  </w:num>
  <w:num w:numId="11">
    <w:abstractNumId w:val="25"/>
  </w:num>
  <w:num w:numId="12">
    <w:abstractNumId w:val="24"/>
  </w:num>
  <w:num w:numId="13">
    <w:abstractNumId w:val="5"/>
  </w:num>
  <w:num w:numId="14">
    <w:abstractNumId w:val="2"/>
  </w:num>
  <w:num w:numId="15">
    <w:abstractNumId w:val="29"/>
  </w:num>
  <w:num w:numId="16">
    <w:abstractNumId w:val="9"/>
  </w:num>
  <w:num w:numId="17">
    <w:abstractNumId w:val="19"/>
  </w:num>
  <w:num w:numId="18">
    <w:abstractNumId w:val="1"/>
  </w:num>
  <w:num w:numId="19">
    <w:abstractNumId w:val="7"/>
  </w:num>
  <w:num w:numId="20">
    <w:abstractNumId w:val="26"/>
  </w:num>
  <w:num w:numId="21">
    <w:abstractNumId w:val="27"/>
  </w:num>
  <w:num w:numId="22">
    <w:abstractNumId w:val="17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0"/>
  </w:num>
  <w:num w:numId="27">
    <w:abstractNumId w:val="32"/>
  </w:num>
  <w:num w:numId="28">
    <w:abstractNumId w:val="16"/>
  </w:num>
  <w:num w:numId="29">
    <w:abstractNumId w:val="12"/>
  </w:num>
  <w:num w:numId="30">
    <w:abstractNumId w:val="30"/>
  </w:num>
  <w:num w:numId="31">
    <w:abstractNumId w:val="22"/>
  </w:num>
  <w:num w:numId="32">
    <w:abstractNumId w:val="3"/>
  </w:num>
  <w:num w:numId="33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46B4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3C7E"/>
    <w:rsid w:val="000D6346"/>
    <w:rsid w:val="000E3473"/>
    <w:rsid w:val="000E4113"/>
    <w:rsid w:val="000E5668"/>
    <w:rsid w:val="000E61E4"/>
    <w:rsid w:val="000E6CEA"/>
    <w:rsid w:val="000E7125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25603"/>
    <w:rsid w:val="00125D3E"/>
    <w:rsid w:val="00130BF4"/>
    <w:rsid w:val="0013234C"/>
    <w:rsid w:val="001329F3"/>
    <w:rsid w:val="00133562"/>
    <w:rsid w:val="00134664"/>
    <w:rsid w:val="00134EA4"/>
    <w:rsid w:val="0013540E"/>
    <w:rsid w:val="0013732B"/>
    <w:rsid w:val="00154A6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6665"/>
    <w:rsid w:val="00176B48"/>
    <w:rsid w:val="001776B5"/>
    <w:rsid w:val="0018054E"/>
    <w:rsid w:val="0018172E"/>
    <w:rsid w:val="001826EF"/>
    <w:rsid w:val="00185847"/>
    <w:rsid w:val="00186729"/>
    <w:rsid w:val="0018798B"/>
    <w:rsid w:val="00187E53"/>
    <w:rsid w:val="00190B56"/>
    <w:rsid w:val="0019415F"/>
    <w:rsid w:val="001954A3"/>
    <w:rsid w:val="00195723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1E28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96F22"/>
    <w:rsid w:val="002A33BC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43E85"/>
    <w:rsid w:val="0034692E"/>
    <w:rsid w:val="00346E2C"/>
    <w:rsid w:val="00352574"/>
    <w:rsid w:val="00356B8A"/>
    <w:rsid w:val="0036483C"/>
    <w:rsid w:val="00370AA5"/>
    <w:rsid w:val="003735EF"/>
    <w:rsid w:val="00374803"/>
    <w:rsid w:val="003753C5"/>
    <w:rsid w:val="0038103F"/>
    <w:rsid w:val="003814DB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6C3"/>
    <w:rsid w:val="003A031B"/>
    <w:rsid w:val="003A29F1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5278"/>
    <w:rsid w:val="003E65D7"/>
    <w:rsid w:val="003F3769"/>
    <w:rsid w:val="003F4CD3"/>
    <w:rsid w:val="003F51EA"/>
    <w:rsid w:val="00403798"/>
    <w:rsid w:val="004048CA"/>
    <w:rsid w:val="00406C5E"/>
    <w:rsid w:val="0040743C"/>
    <w:rsid w:val="00407BCF"/>
    <w:rsid w:val="0041262B"/>
    <w:rsid w:val="004150D4"/>
    <w:rsid w:val="00415F64"/>
    <w:rsid w:val="00416F54"/>
    <w:rsid w:val="00425CF6"/>
    <w:rsid w:val="00432241"/>
    <w:rsid w:val="00434428"/>
    <w:rsid w:val="00435710"/>
    <w:rsid w:val="004429EB"/>
    <w:rsid w:val="004454DC"/>
    <w:rsid w:val="00446965"/>
    <w:rsid w:val="00446DA7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035D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2916"/>
    <w:rsid w:val="0059362C"/>
    <w:rsid w:val="00594103"/>
    <w:rsid w:val="00594267"/>
    <w:rsid w:val="00595535"/>
    <w:rsid w:val="00595985"/>
    <w:rsid w:val="00597006"/>
    <w:rsid w:val="005976A3"/>
    <w:rsid w:val="005A48AB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3899"/>
    <w:rsid w:val="005C53BE"/>
    <w:rsid w:val="005D18EF"/>
    <w:rsid w:val="005D6EBB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062C6"/>
    <w:rsid w:val="00606DFD"/>
    <w:rsid w:val="00610B3D"/>
    <w:rsid w:val="00614377"/>
    <w:rsid w:val="00614B88"/>
    <w:rsid w:val="00645DE2"/>
    <w:rsid w:val="00646C47"/>
    <w:rsid w:val="006510EE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5D12"/>
    <w:rsid w:val="006972E9"/>
    <w:rsid w:val="006A049B"/>
    <w:rsid w:val="006A2A01"/>
    <w:rsid w:val="006B269E"/>
    <w:rsid w:val="006B4D0C"/>
    <w:rsid w:val="006B51F9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4687"/>
    <w:rsid w:val="006F61F8"/>
    <w:rsid w:val="00703B21"/>
    <w:rsid w:val="00703C26"/>
    <w:rsid w:val="007044C8"/>
    <w:rsid w:val="007069D1"/>
    <w:rsid w:val="007077A7"/>
    <w:rsid w:val="00707850"/>
    <w:rsid w:val="00710567"/>
    <w:rsid w:val="007119AF"/>
    <w:rsid w:val="00711B32"/>
    <w:rsid w:val="00713A58"/>
    <w:rsid w:val="00715235"/>
    <w:rsid w:val="00716B52"/>
    <w:rsid w:val="00725A0D"/>
    <w:rsid w:val="00726D72"/>
    <w:rsid w:val="00732BAF"/>
    <w:rsid w:val="0073442D"/>
    <w:rsid w:val="00734F41"/>
    <w:rsid w:val="0073675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376A"/>
    <w:rsid w:val="00776469"/>
    <w:rsid w:val="007769A4"/>
    <w:rsid w:val="00792AF6"/>
    <w:rsid w:val="00793B84"/>
    <w:rsid w:val="00793BB9"/>
    <w:rsid w:val="00793D6C"/>
    <w:rsid w:val="007974B6"/>
    <w:rsid w:val="007A00C4"/>
    <w:rsid w:val="007A2713"/>
    <w:rsid w:val="007B1491"/>
    <w:rsid w:val="007B1AD5"/>
    <w:rsid w:val="007B3B6D"/>
    <w:rsid w:val="007B3FA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6FF1"/>
    <w:rsid w:val="00817AB2"/>
    <w:rsid w:val="00823133"/>
    <w:rsid w:val="00824444"/>
    <w:rsid w:val="00832F35"/>
    <w:rsid w:val="00835ED9"/>
    <w:rsid w:val="00841321"/>
    <w:rsid w:val="00854E94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5563"/>
    <w:rsid w:val="008A1117"/>
    <w:rsid w:val="008A12E3"/>
    <w:rsid w:val="008A4E15"/>
    <w:rsid w:val="008B2953"/>
    <w:rsid w:val="008B3FE1"/>
    <w:rsid w:val="008B6165"/>
    <w:rsid w:val="008C5990"/>
    <w:rsid w:val="008C696C"/>
    <w:rsid w:val="008C7FB2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0973"/>
    <w:rsid w:val="008F42D5"/>
    <w:rsid w:val="008F548F"/>
    <w:rsid w:val="008F5D03"/>
    <w:rsid w:val="008F72F6"/>
    <w:rsid w:val="009056E9"/>
    <w:rsid w:val="00905D43"/>
    <w:rsid w:val="009073BD"/>
    <w:rsid w:val="00912FD6"/>
    <w:rsid w:val="00914145"/>
    <w:rsid w:val="00915B58"/>
    <w:rsid w:val="0092036A"/>
    <w:rsid w:val="009207B5"/>
    <w:rsid w:val="00927DE3"/>
    <w:rsid w:val="009310D8"/>
    <w:rsid w:val="00931189"/>
    <w:rsid w:val="00933E88"/>
    <w:rsid w:val="00935C2B"/>
    <w:rsid w:val="00936174"/>
    <w:rsid w:val="00937001"/>
    <w:rsid w:val="0094354E"/>
    <w:rsid w:val="00947245"/>
    <w:rsid w:val="0094744D"/>
    <w:rsid w:val="00954189"/>
    <w:rsid w:val="00957568"/>
    <w:rsid w:val="00960881"/>
    <w:rsid w:val="00961437"/>
    <w:rsid w:val="009646D5"/>
    <w:rsid w:val="00964985"/>
    <w:rsid w:val="00965E63"/>
    <w:rsid w:val="00967685"/>
    <w:rsid w:val="009702CC"/>
    <w:rsid w:val="00970784"/>
    <w:rsid w:val="00970806"/>
    <w:rsid w:val="009723B3"/>
    <w:rsid w:val="00974529"/>
    <w:rsid w:val="00976443"/>
    <w:rsid w:val="00977667"/>
    <w:rsid w:val="00977A2B"/>
    <w:rsid w:val="009844E0"/>
    <w:rsid w:val="009852B3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A2255"/>
    <w:rsid w:val="009A628E"/>
    <w:rsid w:val="009B02FE"/>
    <w:rsid w:val="009B2A3B"/>
    <w:rsid w:val="009C0CFF"/>
    <w:rsid w:val="009C2CEB"/>
    <w:rsid w:val="009C39C0"/>
    <w:rsid w:val="009D0684"/>
    <w:rsid w:val="009D3C5C"/>
    <w:rsid w:val="009D6BA7"/>
    <w:rsid w:val="009E1222"/>
    <w:rsid w:val="009E4D52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0DCB"/>
    <w:rsid w:val="00A21164"/>
    <w:rsid w:val="00A21EA2"/>
    <w:rsid w:val="00A2330F"/>
    <w:rsid w:val="00A235E5"/>
    <w:rsid w:val="00A25C2E"/>
    <w:rsid w:val="00A25FE6"/>
    <w:rsid w:val="00A3631C"/>
    <w:rsid w:val="00A36F80"/>
    <w:rsid w:val="00A40B70"/>
    <w:rsid w:val="00A47B45"/>
    <w:rsid w:val="00A504B8"/>
    <w:rsid w:val="00A50F02"/>
    <w:rsid w:val="00A52738"/>
    <w:rsid w:val="00A527BC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6C3E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06A94"/>
    <w:rsid w:val="00B10305"/>
    <w:rsid w:val="00B11C84"/>
    <w:rsid w:val="00B12EB4"/>
    <w:rsid w:val="00B13D59"/>
    <w:rsid w:val="00B171CD"/>
    <w:rsid w:val="00B232EC"/>
    <w:rsid w:val="00B26273"/>
    <w:rsid w:val="00B26CF8"/>
    <w:rsid w:val="00B275F6"/>
    <w:rsid w:val="00B27AB7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08"/>
    <w:rsid w:val="00B71670"/>
    <w:rsid w:val="00B718ED"/>
    <w:rsid w:val="00B749AE"/>
    <w:rsid w:val="00B76C51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E7781"/>
    <w:rsid w:val="00BF0AAB"/>
    <w:rsid w:val="00BF216B"/>
    <w:rsid w:val="00BF243E"/>
    <w:rsid w:val="00C005B1"/>
    <w:rsid w:val="00C00B8A"/>
    <w:rsid w:val="00C0154E"/>
    <w:rsid w:val="00C02839"/>
    <w:rsid w:val="00C02B2F"/>
    <w:rsid w:val="00C038D1"/>
    <w:rsid w:val="00C06858"/>
    <w:rsid w:val="00C06BDE"/>
    <w:rsid w:val="00C10047"/>
    <w:rsid w:val="00C25AFA"/>
    <w:rsid w:val="00C30277"/>
    <w:rsid w:val="00C31143"/>
    <w:rsid w:val="00C3375E"/>
    <w:rsid w:val="00C35528"/>
    <w:rsid w:val="00C3621F"/>
    <w:rsid w:val="00C36FB2"/>
    <w:rsid w:val="00C439F9"/>
    <w:rsid w:val="00C449A0"/>
    <w:rsid w:val="00C468C7"/>
    <w:rsid w:val="00C46DE8"/>
    <w:rsid w:val="00C4727B"/>
    <w:rsid w:val="00C475C9"/>
    <w:rsid w:val="00C47D5A"/>
    <w:rsid w:val="00C502C6"/>
    <w:rsid w:val="00C55F51"/>
    <w:rsid w:val="00C57994"/>
    <w:rsid w:val="00C57C2E"/>
    <w:rsid w:val="00C60F0C"/>
    <w:rsid w:val="00C615D7"/>
    <w:rsid w:val="00C62494"/>
    <w:rsid w:val="00C631FD"/>
    <w:rsid w:val="00C65E4E"/>
    <w:rsid w:val="00C6618A"/>
    <w:rsid w:val="00C75E39"/>
    <w:rsid w:val="00C8363C"/>
    <w:rsid w:val="00C83B93"/>
    <w:rsid w:val="00C86DCE"/>
    <w:rsid w:val="00C87166"/>
    <w:rsid w:val="00C87524"/>
    <w:rsid w:val="00C9056D"/>
    <w:rsid w:val="00C93B4D"/>
    <w:rsid w:val="00C94620"/>
    <w:rsid w:val="00CA1659"/>
    <w:rsid w:val="00CA3EC1"/>
    <w:rsid w:val="00CA4A3D"/>
    <w:rsid w:val="00CA5310"/>
    <w:rsid w:val="00CA56D6"/>
    <w:rsid w:val="00CB1B89"/>
    <w:rsid w:val="00CB7054"/>
    <w:rsid w:val="00CB7DB2"/>
    <w:rsid w:val="00CC0A3F"/>
    <w:rsid w:val="00CC186B"/>
    <w:rsid w:val="00CC356D"/>
    <w:rsid w:val="00CC628B"/>
    <w:rsid w:val="00CE4AD9"/>
    <w:rsid w:val="00CE5607"/>
    <w:rsid w:val="00CF2AC9"/>
    <w:rsid w:val="00CF360A"/>
    <w:rsid w:val="00CF7312"/>
    <w:rsid w:val="00D013E8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43F5"/>
    <w:rsid w:val="00D4527F"/>
    <w:rsid w:val="00D453FF"/>
    <w:rsid w:val="00D45EB1"/>
    <w:rsid w:val="00D50453"/>
    <w:rsid w:val="00D515AB"/>
    <w:rsid w:val="00D51B34"/>
    <w:rsid w:val="00D5512B"/>
    <w:rsid w:val="00D60C2B"/>
    <w:rsid w:val="00D62F48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8E3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17A"/>
    <w:rsid w:val="00E2543B"/>
    <w:rsid w:val="00E2592F"/>
    <w:rsid w:val="00E3022E"/>
    <w:rsid w:val="00E31147"/>
    <w:rsid w:val="00E31B86"/>
    <w:rsid w:val="00E3378F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2506"/>
    <w:rsid w:val="00EC0A20"/>
    <w:rsid w:val="00EC0B05"/>
    <w:rsid w:val="00EC6D24"/>
    <w:rsid w:val="00ED11E7"/>
    <w:rsid w:val="00ED1B21"/>
    <w:rsid w:val="00ED439D"/>
    <w:rsid w:val="00ED5B4E"/>
    <w:rsid w:val="00ED7711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66C0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2C89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BFA"/>
    <w:rsid w:val="00FA6CD5"/>
    <w:rsid w:val="00FA6D41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367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B3F93-624C-44E7-A06A-349E8D7B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32</TotalTime>
  <Pages>1</Pages>
  <Words>1882</Words>
  <Characters>10169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10</cp:revision>
  <cp:lastPrinted>2009-11-19T20:24:00Z</cp:lastPrinted>
  <dcterms:created xsi:type="dcterms:W3CDTF">2012-04-13T20:47:00Z</dcterms:created>
  <dcterms:modified xsi:type="dcterms:W3CDTF">2012-04-16T13:50:00Z</dcterms:modified>
</cp:coreProperties>
</file>