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7C0F" w:rsidRPr="00875148" w:rsidRDefault="00AD17E9">
      <w:pPr>
        <w:numPr>
          <w:ilvl w:val="12"/>
          <w:numId w:val="0"/>
        </w:numPr>
        <w:pBdr>
          <w:top w:val="single" w:sz="6" w:space="1" w:color="0000FF"/>
          <w:left w:val="single" w:sz="6" w:space="1" w:color="0000FF"/>
          <w:bottom w:val="single" w:sz="6" w:space="1" w:color="0000FF"/>
          <w:right w:val="single" w:sz="6" w:space="1" w:color="0000FF"/>
        </w:pBdr>
        <w:shd w:val="solid" w:color="000080" w:fill="auto"/>
        <w:jc w:val="both"/>
        <w:rPr>
          <w:rFonts w:ascii="Arial Narrow" w:hAnsi="Arial Narrow"/>
          <w:sz w:val="40"/>
        </w:rPr>
      </w:pPr>
      <w:r>
        <w:rPr>
          <w:rFonts w:ascii="Arial Narrow" w:hAnsi="Arial Narrow"/>
          <w:sz w:val="40"/>
        </w:rPr>
        <w:t xml:space="preserve"> </w:t>
      </w:r>
    </w:p>
    <w:p w:rsidR="00DD7C0F" w:rsidRPr="00875148" w:rsidRDefault="00DD7C0F">
      <w:pPr>
        <w:numPr>
          <w:ilvl w:val="12"/>
          <w:numId w:val="0"/>
        </w:numPr>
        <w:ind w:left="3240" w:hanging="1113"/>
        <w:jc w:val="both"/>
        <w:rPr>
          <w:rFonts w:ascii="Arial Narrow" w:hAnsi="Arial Narrow"/>
        </w:rPr>
      </w:pPr>
    </w:p>
    <w:p w:rsidR="00DD7C0F" w:rsidRPr="00875148" w:rsidRDefault="00DD7C0F">
      <w:pPr>
        <w:numPr>
          <w:ilvl w:val="12"/>
          <w:numId w:val="0"/>
        </w:numPr>
        <w:jc w:val="center"/>
        <w:rPr>
          <w:rFonts w:ascii="Arial Narrow" w:hAnsi="Arial Narrow"/>
          <w:b/>
          <w:sz w:val="40"/>
        </w:rPr>
      </w:pPr>
      <w:r w:rsidRPr="00875148">
        <w:rPr>
          <w:rFonts w:ascii="Arial Narrow" w:hAnsi="Arial Narrow"/>
          <w:b/>
          <w:sz w:val="40"/>
        </w:rPr>
        <w:t>&lt;</w:t>
      </w:r>
      <w:r>
        <w:rPr>
          <w:rFonts w:ascii="Arial Narrow" w:hAnsi="Arial Narrow"/>
          <w:b/>
          <w:sz w:val="36"/>
          <w:szCs w:val="36"/>
        </w:rPr>
        <w:t xml:space="preserve">EMS </w:t>
      </w:r>
      <w:r w:rsidR="00F13ECC">
        <w:rPr>
          <w:rFonts w:ascii="Arial Narrow" w:hAnsi="Arial Narrow"/>
          <w:b/>
          <w:sz w:val="36"/>
          <w:szCs w:val="36"/>
        </w:rPr>
        <w:t>0</w:t>
      </w:r>
      <w:r w:rsidR="00C56C25">
        <w:rPr>
          <w:rFonts w:ascii="Arial Narrow" w:hAnsi="Arial Narrow"/>
          <w:b/>
          <w:sz w:val="36"/>
          <w:szCs w:val="36"/>
        </w:rPr>
        <w:t>15</w:t>
      </w:r>
      <w:r w:rsidR="00F35849">
        <w:rPr>
          <w:rFonts w:ascii="Arial Narrow" w:hAnsi="Arial Narrow"/>
          <w:b/>
          <w:sz w:val="36"/>
          <w:szCs w:val="36"/>
        </w:rPr>
        <w:t>3</w:t>
      </w:r>
      <w:r w:rsidRPr="003D4B3F">
        <w:rPr>
          <w:rFonts w:ascii="Arial Narrow" w:hAnsi="Arial Narrow"/>
          <w:b/>
          <w:sz w:val="36"/>
          <w:szCs w:val="36"/>
        </w:rPr>
        <w:t xml:space="preserve"> </w:t>
      </w:r>
      <w:r>
        <w:rPr>
          <w:rFonts w:ascii="Arial Narrow" w:hAnsi="Arial Narrow"/>
          <w:b/>
          <w:sz w:val="36"/>
          <w:szCs w:val="36"/>
        </w:rPr>
        <w:t>–</w:t>
      </w:r>
      <w:r w:rsidRPr="003D4B3F">
        <w:rPr>
          <w:rFonts w:ascii="Arial Narrow" w:hAnsi="Arial Narrow"/>
          <w:b/>
          <w:sz w:val="36"/>
          <w:szCs w:val="36"/>
        </w:rPr>
        <w:t xml:space="preserve"> </w:t>
      </w:r>
      <w:r w:rsidR="00EE364D">
        <w:rPr>
          <w:rFonts w:ascii="Arial Narrow" w:hAnsi="Arial Narrow"/>
          <w:b/>
          <w:sz w:val="36"/>
          <w:szCs w:val="36"/>
        </w:rPr>
        <w:t>C</w:t>
      </w:r>
      <w:r w:rsidR="00AD17E9">
        <w:rPr>
          <w:rFonts w:ascii="Arial Narrow" w:hAnsi="Arial Narrow"/>
          <w:b/>
          <w:sz w:val="36"/>
          <w:szCs w:val="36"/>
        </w:rPr>
        <w:t xml:space="preserve">adastro de </w:t>
      </w:r>
      <w:r w:rsidR="00416F80">
        <w:rPr>
          <w:rFonts w:ascii="Arial Narrow" w:hAnsi="Arial Narrow"/>
          <w:b/>
          <w:sz w:val="36"/>
          <w:szCs w:val="36"/>
        </w:rPr>
        <w:t xml:space="preserve">Cota – Pessoa </w:t>
      </w:r>
      <w:proofErr w:type="spellStart"/>
      <w:r w:rsidR="00416F80">
        <w:rPr>
          <w:rFonts w:ascii="Arial Narrow" w:hAnsi="Arial Narrow"/>
          <w:b/>
          <w:sz w:val="36"/>
          <w:szCs w:val="36"/>
        </w:rPr>
        <w:t>Fisica</w:t>
      </w:r>
      <w:proofErr w:type="spellEnd"/>
      <w:r w:rsidRPr="00875148">
        <w:rPr>
          <w:rFonts w:ascii="Arial Narrow" w:hAnsi="Arial Narrow"/>
          <w:b/>
          <w:sz w:val="40"/>
        </w:rPr>
        <w:t>&gt;</w:t>
      </w: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</w:rPr>
      </w:pPr>
    </w:p>
    <w:p w:rsidR="00DD7C0F" w:rsidRPr="00875148" w:rsidRDefault="00DD7C0F">
      <w:pPr>
        <w:jc w:val="center"/>
        <w:rPr>
          <w:rFonts w:ascii="Arial Narrow" w:hAnsi="Arial Narrow"/>
          <w:b/>
          <w:sz w:val="48"/>
        </w:rPr>
      </w:pPr>
    </w:p>
    <w:p w:rsidR="00DD7C0F" w:rsidRPr="00875148" w:rsidRDefault="00DD7C0F">
      <w:pPr>
        <w:pStyle w:val="Cabealho"/>
        <w:rPr>
          <w:rFonts w:ascii="Arial Narrow" w:hAnsi="Arial Narrow"/>
        </w:rPr>
      </w:pPr>
    </w:p>
    <w:p w:rsidR="00DD7C0F" w:rsidRPr="00875148" w:rsidRDefault="00DD7C0F">
      <w:pPr>
        <w:pStyle w:val="Cabealho"/>
        <w:rPr>
          <w:rFonts w:ascii="Arial Narrow" w:hAnsi="Arial Narrow"/>
        </w:rPr>
      </w:pPr>
    </w:p>
    <w:p w:rsidR="00DD7C0F" w:rsidRPr="00875148" w:rsidRDefault="00DD7C0F">
      <w:pPr>
        <w:pStyle w:val="Cabealho"/>
        <w:rPr>
          <w:rFonts w:ascii="Arial Narrow" w:hAnsi="Arial Narrow"/>
        </w:rPr>
      </w:pPr>
    </w:p>
    <w:p w:rsidR="00DD7C0F" w:rsidRPr="00875148" w:rsidRDefault="00DD7C0F">
      <w:pPr>
        <w:pStyle w:val="Cabealho"/>
        <w:rPr>
          <w:rFonts w:ascii="Arial Narrow" w:hAnsi="Arial Narrow"/>
        </w:rPr>
      </w:pPr>
    </w:p>
    <w:p w:rsidR="00DD7C0F" w:rsidRPr="00875148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Pr="00875148" w:rsidRDefault="00DD7C0F">
      <w:pPr>
        <w:pStyle w:val="Cabealho"/>
        <w:rPr>
          <w:rFonts w:ascii="Arial Narrow" w:hAnsi="Arial Narrow"/>
        </w:rPr>
      </w:pPr>
    </w:p>
    <w:p w:rsidR="00DD7C0F" w:rsidRPr="00875148" w:rsidRDefault="00DD7C0F">
      <w:pPr>
        <w:rPr>
          <w:rFonts w:ascii="Arial Narrow" w:hAnsi="Arial Narrow"/>
        </w:rPr>
      </w:pPr>
    </w:p>
    <w:p w:rsidR="00DD7C0F" w:rsidRPr="00875148" w:rsidRDefault="00DD7C0F">
      <w:pPr>
        <w:pStyle w:val="Ttulo"/>
        <w:spacing w:after="120"/>
        <w:rPr>
          <w:rFonts w:ascii="Arial Narrow" w:hAnsi="Arial Narrow"/>
          <w:sz w:val="24"/>
          <w:lang w:val="pt-BR"/>
        </w:rPr>
      </w:pPr>
      <w:r w:rsidRPr="00875148">
        <w:rPr>
          <w:rFonts w:ascii="Arial Narrow" w:hAnsi="Arial Narrow"/>
          <w:sz w:val="24"/>
          <w:lang w:val="pt-BR"/>
        </w:rPr>
        <w:t>Histórico de Revisão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134"/>
        <w:gridCol w:w="3686"/>
        <w:gridCol w:w="2268"/>
        <w:gridCol w:w="1418"/>
      </w:tblGrid>
      <w:tr w:rsidR="00DD7C0F" w:rsidRPr="00875148" w:rsidTr="003D4B3F">
        <w:tc>
          <w:tcPr>
            <w:tcW w:w="1134" w:type="dxa"/>
          </w:tcPr>
          <w:p w:rsidR="00DD7C0F" w:rsidRPr="00875148" w:rsidRDefault="00DD7C0F" w:rsidP="005205D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Data</w:t>
            </w:r>
          </w:p>
        </w:tc>
        <w:tc>
          <w:tcPr>
            <w:tcW w:w="1134" w:type="dxa"/>
          </w:tcPr>
          <w:p w:rsidR="00DD7C0F" w:rsidRPr="00875148" w:rsidRDefault="00DD7C0F" w:rsidP="005205D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Versão</w:t>
            </w:r>
          </w:p>
        </w:tc>
        <w:tc>
          <w:tcPr>
            <w:tcW w:w="3686" w:type="dxa"/>
          </w:tcPr>
          <w:p w:rsidR="00DD7C0F" w:rsidRPr="00875148" w:rsidRDefault="00DD7C0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Descrição</w:t>
            </w:r>
          </w:p>
        </w:tc>
        <w:tc>
          <w:tcPr>
            <w:tcW w:w="2268" w:type="dxa"/>
          </w:tcPr>
          <w:p w:rsidR="00DD7C0F" w:rsidRPr="00875148" w:rsidRDefault="00DD7C0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proofErr w:type="gramStart"/>
            <w:r w:rsidRPr="00875148">
              <w:rPr>
                <w:rFonts w:ascii="Arial Narrow" w:hAnsi="Arial Narrow"/>
                <w:b/>
                <w:sz w:val="24"/>
                <w:lang w:val="pt-BR"/>
              </w:rPr>
              <w:t>Autor(</w:t>
            </w:r>
            <w:proofErr w:type="gramEnd"/>
            <w:r w:rsidRPr="00875148">
              <w:rPr>
                <w:rFonts w:ascii="Arial Narrow" w:hAnsi="Arial Narrow"/>
                <w:b/>
                <w:sz w:val="24"/>
                <w:lang w:val="pt-BR"/>
              </w:rPr>
              <w:t>es) da Revisão</w:t>
            </w:r>
          </w:p>
        </w:tc>
        <w:tc>
          <w:tcPr>
            <w:tcW w:w="1418" w:type="dxa"/>
          </w:tcPr>
          <w:p w:rsidR="00DD7C0F" w:rsidRPr="00875148" w:rsidRDefault="00DD7C0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es-ES_tradnl"/>
              </w:rPr>
            </w:pPr>
            <w:r w:rsidRPr="00875148">
              <w:rPr>
                <w:rFonts w:ascii="Arial Narrow" w:hAnsi="Arial Narrow"/>
                <w:b/>
                <w:sz w:val="24"/>
                <w:lang w:val="es-ES_tradnl"/>
              </w:rPr>
              <w:t>Área</w:t>
            </w:r>
          </w:p>
        </w:tc>
      </w:tr>
      <w:tr w:rsidR="00DD7C0F" w:rsidRPr="00875148" w:rsidTr="003D4B3F">
        <w:tc>
          <w:tcPr>
            <w:tcW w:w="1134" w:type="dxa"/>
          </w:tcPr>
          <w:p w:rsidR="00DD7C0F" w:rsidRPr="00875148" w:rsidRDefault="002619F6" w:rsidP="004B6EE3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28/12/2011</w:t>
            </w:r>
          </w:p>
        </w:tc>
        <w:tc>
          <w:tcPr>
            <w:tcW w:w="1134" w:type="dxa"/>
          </w:tcPr>
          <w:p w:rsidR="00DD7C0F" w:rsidRPr="00875148" w:rsidRDefault="00DD7C0F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1.0</w:t>
            </w:r>
          </w:p>
        </w:tc>
        <w:tc>
          <w:tcPr>
            <w:tcW w:w="3686" w:type="dxa"/>
          </w:tcPr>
          <w:p w:rsidR="00DD7C0F" w:rsidRPr="00875148" w:rsidRDefault="00DD7C0F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Especificação Funcional</w:t>
            </w:r>
          </w:p>
        </w:tc>
        <w:tc>
          <w:tcPr>
            <w:tcW w:w="2268" w:type="dxa"/>
          </w:tcPr>
          <w:p w:rsidR="00DD7C0F" w:rsidRPr="00875148" w:rsidRDefault="002619F6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César Marracho</w:t>
            </w:r>
          </w:p>
        </w:tc>
        <w:tc>
          <w:tcPr>
            <w:tcW w:w="1418" w:type="dxa"/>
          </w:tcPr>
          <w:p w:rsidR="00DD7C0F" w:rsidRPr="00875148" w:rsidRDefault="00DD7C0F" w:rsidP="00304F50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  <w:tr w:rsidR="00DD7C0F" w:rsidRPr="00875148" w:rsidTr="003D4B3F">
        <w:tc>
          <w:tcPr>
            <w:tcW w:w="1134" w:type="dxa"/>
          </w:tcPr>
          <w:p w:rsidR="00DD7C0F" w:rsidRPr="00875148" w:rsidRDefault="00DD7C0F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</w:p>
        </w:tc>
        <w:tc>
          <w:tcPr>
            <w:tcW w:w="1134" w:type="dxa"/>
          </w:tcPr>
          <w:p w:rsidR="00DD7C0F" w:rsidRPr="00875148" w:rsidRDefault="00DD7C0F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</w:p>
        </w:tc>
        <w:tc>
          <w:tcPr>
            <w:tcW w:w="3686" w:type="dxa"/>
          </w:tcPr>
          <w:p w:rsidR="00DD7C0F" w:rsidRPr="00875148" w:rsidRDefault="00DD7C0F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</w:p>
        </w:tc>
        <w:tc>
          <w:tcPr>
            <w:tcW w:w="2268" w:type="dxa"/>
          </w:tcPr>
          <w:p w:rsidR="00DD7C0F" w:rsidRPr="00875148" w:rsidRDefault="00DD7C0F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</w:p>
        </w:tc>
        <w:tc>
          <w:tcPr>
            <w:tcW w:w="1418" w:type="dxa"/>
          </w:tcPr>
          <w:p w:rsidR="00DD7C0F" w:rsidRPr="00875148" w:rsidRDefault="00DD7C0F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</w:p>
        </w:tc>
      </w:tr>
    </w:tbl>
    <w:p w:rsidR="00DD7C0F" w:rsidRDefault="00DD7C0F">
      <w:pPr>
        <w:rPr>
          <w:rFonts w:ascii="Arial Narrow" w:hAnsi="Arial Narrow"/>
          <w:b/>
          <w:color w:val="000080"/>
          <w:sz w:val="28"/>
        </w:rPr>
      </w:pPr>
      <w:bookmarkStart w:id="0" w:name="_Toc84234381"/>
      <w:bookmarkStart w:id="1" w:name="_Toc84734077"/>
      <w:r>
        <w:rPr>
          <w:rFonts w:ascii="Arial Narrow" w:hAnsi="Arial Narrow"/>
        </w:rPr>
        <w:br w:type="page"/>
      </w:r>
    </w:p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lastRenderedPageBreak/>
        <w:t>INFORMAÇÕES DA EMS</w:t>
      </w:r>
      <w:r w:rsidRPr="00875148">
        <w:rPr>
          <w:rFonts w:ascii="Arial Narrow" w:hAnsi="Arial Narrow"/>
          <w:sz w:val="20"/>
        </w:rPr>
        <w:t>*</w:t>
      </w:r>
    </w:p>
    <w:p w:rsidR="00DD7C0F" w:rsidRPr="00875148" w:rsidRDefault="00DD7C0F">
      <w:pPr>
        <w:pStyle w:val="Ttulo2"/>
        <w:numPr>
          <w:ilvl w:val="0"/>
          <w:numId w:val="0"/>
        </w:numPr>
        <w:rPr>
          <w:rFonts w:ascii="Arial Narrow" w:hAnsi="Arial Narrow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89"/>
        <w:gridCol w:w="4889"/>
      </w:tblGrid>
      <w:tr w:rsidR="00DD7C0F" w:rsidRPr="00875148">
        <w:trPr>
          <w:cantSplit/>
          <w:trHeight w:val="236"/>
        </w:trPr>
        <w:tc>
          <w:tcPr>
            <w:tcW w:w="4889" w:type="dxa"/>
            <w:vMerge w:val="restart"/>
          </w:tcPr>
          <w:p w:rsidR="00DD7C0F" w:rsidRPr="00875148" w:rsidRDefault="00DD7C0F" w:rsidP="00AE290D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 xml:space="preserve">No. </w:t>
            </w:r>
            <w:proofErr w:type="gramStart"/>
            <w:r w:rsidRPr="00875148">
              <w:rPr>
                <w:rFonts w:ascii="Arial Narrow" w:hAnsi="Arial Narrow"/>
                <w:b/>
              </w:rPr>
              <w:t>do</w:t>
            </w:r>
            <w:proofErr w:type="gramEnd"/>
            <w:r w:rsidRPr="00875148">
              <w:rPr>
                <w:rFonts w:ascii="Arial Narrow" w:hAnsi="Arial Narrow"/>
                <w:b/>
              </w:rPr>
              <w:t xml:space="preserve"> </w:t>
            </w:r>
            <w:proofErr w:type="spellStart"/>
            <w:r w:rsidRPr="00875148">
              <w:rPr>
                <w:rFonts w:ascii="Arial Narrow" w:hAnsi="Arial Narrow"/>
                <w:b/>
              </w:rPr>
              <w:t>Backlog</w:t>
            </w:r>
            <w:proofErr w:type="spellEnd"/>
            <w:r w:rsidRPr="00875148">
              <w:rPr>
                <w:rFonts w:ascii="Arial Narrow" w:hAnsi="Arial Narrow"/>
                <w:b/>
              </w:rPr>
              <w:t>:</w:t>
            </w:r>
            <w:r w:rsidRPr="00875148">
              <w:rPr>
                <w:rFonts w:ascii="Arial Narrow" w:hAnsi="Arial Narrow"/>
              </w:rPr>
              <w:t xml:space="preserve"> </w:t>
            </w:r>
          </w:p>
        </w:tc>
        <w:tc>
          <w:tcPr>
            <w:tcW w:w="4889" w:type="dxa"/>
          </w:tcPr>
          <w:p w:rsidR="00DD7C0F" w:rsidRPr="00875148" w:rsidRDefault="00DD7C0F">
            <w:pPr>
              <w:rPr>
                <w:rFonts w:ascii="Arial Narrow" w:hAnsi="Arial Narrow"/>
              </w:rPr>
            </w:pPr>
            <w:proofErr w:type="spellStart"/>
            <w:proofErr w:type="gramStart"/>
            <w:r w:rsidRPr="00875148">
              <w:rPr>
                <w:rFonts w:ascii="Arial Narrow" w:hAnsi="Arial Narrow"/>
                <w:b/>
              </w:rPr>
              <w:t>Fornecedor:</w:t>
            </w:r>
            <w:proofErr w:type="gramEnd"/>
            <w:r>
              <w:rPr>
                <w:rFonts w:ascii="Arial Narrow" w:hAnsi="Arial Narrow"/>
                <w:b/>
              </w:rPr>
              <w:t>TI-DGB</w:t>
            </w:r>
            <w:proofErr w:type="spellEnd"/>
          </w:p>
        </w:tc>
      </w:tr>
      <w:tr w:rsidR="00DD7C0F" w:rsidRPr="00875148">
        <w:trPr>
          <w:cantSplit/>
          <w:trHeight w:val="235"/>
        </w:trPr>
        <w:tc>
          <w:tcPr>
            <w:tcW w:w="4889" w:type="dxa"/>
            <w:vMerge/>
          </w:tcPr>
          <w:p w:rsidR="00DD7C0F" w:rsidRPr="00875148" w:rsidRDefault="00DD7C0F">
            <w:pPr>
              <w:rPr>
                <w:rFonts w:ascii="Arial Narrow" w:hAnsi="Arial Narrow"/>
                <w:b/>
              </w:rPr>
            </w:pPr>
          </w:p>
        </w:tc>
        <w:tc>
          <w:tcPr>
            <w:tcW w:w="4889" w:type="dxa"/>
          </w:tcPr>
          <w:p w:rsidR="00DD7C0F" w:rsidRPr="00875148" w:rsidRDefault="00DD7C0F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Executor:</w:t>
            </w:r>
          </w:p>
        </w:tc>
      </w:tr>
      <w:tr w:rsidR="00DD7C0F" w:rsidRPr="00875148">
        <w:tc>
          <w:tcPr>
            <w:tcW w:w="4889" w:type="dxa"/>
          </w:tcPr>
          <w:p w:rsidR="00DD7C0F" w:rsidRPr="00875148" w:rsidRDefault="00DD7C0F" w:rsidP="00954189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>Analista Abril:</w:t>
            </w:r>
            <w:r w:rsidRPr="00875148">
              <w:rPr>
                <w:rFonts w:ascii="Arial Narrow" w:hAnsi="Arial Narrow"/>
                <w:color w:val="0000FF"/>
              </w:rPr>
              <w:t xml:space="preserve"> </w:t>
            </w:r>
            <w:r>
              <w:rPr>
                <w:rFonts w:ascii="Arial Narrow" w:hAnsi="Arial Narrow"/>
                <w:color w:val="0000FF"/>
              </w:rPr>
              <w:t>Eduardo Castro</w:t>
            </w:r>
          </w:p>
        </w:tc>
        <w:tc>
          <w:tcPr>
            <w:tcW w:w="4889" w:type="dxa"/>
          </w:tcPr>
          <w:p w:rsidR="00DD7C0F" w:rsidRPr="00875148" w:rsidRDefault="00DD7C0F">
            <w:pPr>
              <w:pStyle w:val="Cabealho"/>
              <w:tabs>
                <w:tab w:val="clear" w:pos="4320"/>
                <w:tab w:val="clear" w:pos="8640"/>
              </w:tabs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>Área:</w:t>
            </w:r>
            <w:r w:rsidRPr="00875148">
              <w:rPr>
                <w:rFonts w:ascii="Arial Narrow" w:hAnsi="Arial Narrow"/>
              </w:rPr>
              <w:t xml:space="preserve"> </w:t>
            </w:r>
            <w:r>
              <w:rPr>
                <w:rFonts w:ascii="Arial Narrow" w:hAnsi="Arial Narrow"/>
              </w:rPr>
              <w:t>Agência</w:t>
            </w:r>
          </w:p>
        </w:tc>
      </w:tr>
    </w:tbl>
    <w:p w:rsidR="00DD7C0F" w:rsidRPr="00875148" w:rsidRDefault="00DD7C0F">
      <w:pPr>
        <w:rPr>
          <w:rFonts w:ascii="Arial Narrow" w:hAnsi="Arial Narrow"/>
        </w:rPr>
      </w:pPr>
    </w:p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bookmarkStart w:id="2" w:name="_Toc370695248"/>
      <w:bookmarkStart w:id="3" w:name="_Toc370696875"/>
      <w:bookmarkStart w:id="4" w:name="_Toc370697211"/>
      <w:bookmarkStart w:id="5" w:name="_Toc383848215"/>
      <w:bookmarkStart w:id="6" w:name="_Toc383848339"/>
      <w:bookmarkStart w:id="7" w:name="_Toc383950102"/>
      <w:bookmarkStart w:id="8" w:name="_Toc384540445"/>
      <w:bookmarkStart w:id="9" w:name="_Toc385229727"/>
      <w:bookmarkStart w:id="10" w:name="_Toc385230063"/>
      <w:bookmarkStart w:id="11" w:name="_Toc51473124"/>
      <w:r w:rsidRPr="00875148">
        <w:rPr>
          <w:rFonts w:ascii="Arial Narrow" w:hAnsi="Arial Narrow"/>
        </w:rPr>
        <w:t>ESCOPO</w:t>
      </w:r>
      <w:r w:rsidRPr="00875148">
        <w:rPr>
          <w:rStyle w:val="Refdenotaderodap"/>
          <w:rFonts w:ascii="Arial Narrow" w:hAnsi="Arial Narrow"/>
        </w:rPr>
        <w:footnoteReference w:customMarkFollows="1" w:id="1"/>
        <w:t>*</w:t>
      </w:r>
    </w:p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p w:rsidR="00DD7C0F" w:rsidRPr="00875148" w:rsidRDefault="00DD7C0F">
      <w:pPr>
        <w:rPr>
          <w:rFonts w:ascii="Arial Narrow" w:hAnsi="Arial Narrow"/>
        </w:rPr>
      </w:pPr>
    </w:p>
    <w:tbl>
      <w:tblPr>
        <w:tblW w:w="0" w:type="auto"/>
        <w:tblBorders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DD7C0F" w:rsidRPr="00875148">
        <w:tc>
          <w:tcPr>
            <w:tcW w:w="9779" w:type="dxa"/>
          </w:tcPr>
          <w:p w:rsidR="00DD7C0F" w:rsidRPr="00875148" w:rsidRDefault="00DD7C0F">
            <w:pPr>
              <w:pStyle w:val="Ttulo2"/>
              <w:numPr>
                <w:ilvl w:val="0"/>
                <w:numId w:val="2"/>
              </w:numPr>
              <w:rPr>
                <w:rFonts w:ascii="Arial Narrow" w:hAnsi="Arial Narrow"/>
                <w:sz w:val="20"/>
              </w:rPr>
            </w:pPr>
            <w:r w:rsidRPr="00875148">
              <w:rPr>
                <w:rFonts w:ascii="Arial Narrow" w:hAnsi="Arial Narrow"/>
                <w:sz w:val="20"/>
              </w:rPr>
              <w:t>Descrição e Objetivo da Manutenção:</w:t>
            </w:r>
          </w:p>
          <w:p w:rsidR="00DD7C0F" w:rsidRPr="00D90C24" w:rsidRDefault="00BA6F4D" w:rsidP="00416F80">
            <w:pPr>
              <w:ind w:left="360"/>
              <w:rPr>
                <w:rFonts w:ascii="Arial Narrow" w:hAnsi="Arial Narrow" w:cs="Arial"/>
                <w:color w:val="002060"/>
                <w:sz w:val="22"/>
                <w:szCs w:val="22"/>
              </w:rPr>
            </w:pPr>
            <w:r>
              <w:rPr>
                <w:rFonts w:ascii="Arial Narrow" w:hAnsi="Arial Narrow" w:cs="Arial"/>
                <w:color w:val="002060"/>
                <w:sz w:val="22"/>
                <w:szCs w:val="22"/>
              </w:rPr>
              <w:t xml:space="preserve">Tela responsável pelo cadastro de </w:t>
            </w:r>
            <w:r w:rsidR="00416F80">
              <w:rPr>
                <w:rFonts w:ascii="Arial Narrow" w:hAnsi="Arial Narrow" w:cs="Arial"/>
                <w:color w:val="002060"/>
                <w:sz w:val="22"/>
                <w:szCs w:val="22"/>
              </w:rPr>
              <w:t>Cota</w:t>
            </w:r>
            <w:r w:rsidR="00C813EE">
              <w:rPr>
                <w:rFonts w:ascii="Arial Narrow" w:hAnsi="Arial Narrow" w:cs="Arial"/>
                <w:color w:val="002060"/>
                <w:sz w:val="22"/>
                <w:szCs w:val="22"/>
              </w:rPr>
              <w:t xml:space="preserve"> para o tipo de pessoa F</w:t>
            </w:r>
            <w:r w:rsidR="00954014">
              <w:rPr>
                <w:rFonts w:ascii="Arial Narrow" w:hAnsi="Arial Narrow" w:cs="Arial"/>
                <w:color w:val="002060"/>
                <w:sz w:val="22"/>
                <w:szCs w:val="22"/>
              </w:rPr>
              <w:t>í</w:t>
            </w:r>
            <w:r w:rsidR="00C813EE">
              <w:rPr>
                <w:rFonts w:ascii="Arial Narrow" w:hAnsi="Arial Narrow" w:cs="Arial"/>
                <w:color w:val="002060"/>
                <w:sz w:val="22"/>
                <w:szCs w:val="22"/>
              </w:rPr>
              <w:t>sica</w:t>
            </w:r>
            <w:r w:rsidR="00416F80">
              <w:rPr>
                <w:rFonts w:ascii="Arial Narrow" w:hAnsi="Arial Narrow" w:cs="Arial"/>
                <w:color w:val="002060"/>
                <w:sz w:val="22"/>
                <w:szCs w:val="22"/>
              </w:rPr>
              <w:t>.</w:t>
            </w:r>
          </w:p>
        </w:tc>
      </w:tr>
      <w:tr w:rsidR="00DD7C0F" w:rsidRPr="00875148">
        <w:tc>
          <w:tcPr>
            <w:tcW w:w="9779" w:type="dxa"/>
          </w:tcPr>
          <w:p w:rsidR="00DD7C0F" w:rsidRPr="00875148" w:rsidRDefault="00DD7C0F" w:rsidP="003A29F1">
            <w:pPr>
              <w:rPr>
                <w:rFonts w:ascii="Arial Narrow" w:hAnsi="Arial Narrow"/>
              </w:rPr>
            </w:pPr>
          </w:p>
        </w:tc>
      </w:tr>
    </w:tbl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ESPECIFICAÇÃO FUNCIONAL</w:t>
      </w:r>
      <w:r w:rsidRPr="00875148">
        <w:rPr>
          <w:rStyle w:val="Refdenotaderodap"/>
          <w:rFonts w:ascii="Arial Narrow" w:hAnsi="Arial Narrow"/>
        </w:rPr>
        <w:footnoteReference w:customMarkFollows="1" w:id="2"/>
        <w:t>*</w:t>
      </w:r>
    </w:p>
    <w:p w:rsidR="00DD7C0F" w:rsidRPr="00875148" w:rsidRDefault="00DD7C0F">
      <w:pPr>
        <w:rPr>
          <w:rFonts w:ascii="Arial Narrow" w:hAnsi="Arial Narrow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bookmarkStart w:id="12" w:name="_Toc456660582"/>
      <w:bookmarkEnd w:id="0"/>
      <w:bookmarkEnd w:id="1"/>
      <w:r w:rsidRPr="00875148">
        <w:rPr>
          <w:rFonts w:ascii="Arial Narrow" w:hAnsi="Arial Narrow"/>
          <w:sz w:val="20"/>
        </w:rPr>
        <w:t>Regras de Negócio envolvidas na Manutenção</w:t>
      </w:r>
    </w:p>
    <w:p w:rsidR="00E95CF1" w:rsidRDefault="00E95CF1" w:rsidP="00E9572F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A t</w:t>
      </w:r>
      <w:r w:rsidR="002F180A">
        <w:rPr>
          <w:rFonts w:ascii="Arial Narrow" w:hAnsi="Arial Narrow" w:cs="Arial"/>
          <w:color w:val="002060"/>
          <w:sz w:val="22"/>
          <w:szCs w:val="22"/>
        </w:rPr>
        <w:t xml:space="preserve">ela permitirá o cadastro e </w:t>
      </w:r>
      <w:r w:rsidR="000E265B">
        <w:rPr>
          <w:rFonts w:ascii="Arial Narrow" w:hAnsi="Arial Narrow" w:cs="Arial"/>
          <w:color w:val="002060"/>
          <w:sz w:val="22"/>
          <w:szCs w:val="22"/>
        </w:rPr>
        <w:t>manutenção de</w:t>
      </w:r>
      <w:r w:rsidR="002F180A">
        <w:rPr>
          <w:rFonts w:ascii="Arial Narrow" w:hAnsi="Arial Narrow" w:cs="Arial"/>
          <w:color w:val="002060"/>
          <w:sz w:val="22"/>
          <w:szCs w:val="22"/>
        </w:rPr>
        <w:t xml:space="preserve"> registros.</w:t>
      </w:r>
    </w:p>
    <w:p w:rsidR="008E2AA0" w:rsidRDefault="008E2AA0" w:rsidP="008E2AA0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Ao selecionar Cadastro, o sistema exibirá os campos para pesquisa de pessoas cadastradas e a ação para incluir novas pessoas.</w:t>
      </w:r>
    </w:p>
    <w:p w:rsidR="008E2AA0" w:rsidRDefault="008E2AA0" w:rsidP="008E2AA0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O resultado da pesquisa apresentada deverá ter a possibilidade de Excluir ou Alterar a informação selecionada.</w:t>
      </w:r>
    </w:p>
    <w:p w:rsidR="008E2AA0" w:rsidRDefault="008E2AA0" w:rsidP="008E2AA0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Ao selecionar Excluir, haverá solicitação de confirmação da exclusão do item selecionado, respeitando a integridade referencial do banco de dados.</w:t>
      </w:r>
    </w:p>
    <w:p w:rsidR="008E2AA0" w:rsidRDefault="008E2AA0" w:rsidP="008E2AA0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Ao selecionar Alterar, será apresentada a tela de cadastro com as informações do item selecionado para alteração.</w:t>
      </w:r>
    </w:p>
    <w:p w:rsidR="008E2AA0" w:rsidRDefault="008E2AA0" w:rsidP="008E2AA0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Ao selecionar na identificação de pessoa</w:t>
      </w:r>
      <w:r w:rsidR="007126D8">
        <w:rPr>
          <w:rFonts w:ascii="Arial Narrow" w:hAnsi="Arial Narrow" w:cs="Arial"/>
          <w:color w:val="002060"/>
          <w:sz w:val="22"/>
          <w:szCs w:val="22"/>
        </w:rPr>
        <w:t xml:space="preserve"> </w:t>
      </w:r>
      <w:r>
        <w:rPr>
          <w:rFonts w:ascii="Arial Narrow" w:hAnsi="Arial Narrow" w:cs="Arial"/>
          <w:color w:val="002060"/>
          <w:sz w:val="22"/>
          <w:szCs w:val="22"/>
        </w:rPr>
        <w:t>(CPF/CNPJ), os campos para inserção das informações de cadastro deverão ser exibidos no layout conforme o tipo escolhido.</w:t>
      </w:r>
    </w:p>
    <w:p w:rsidR="008E2AA0" w:rsidRDefault="008E2AA0" w:rsidP="008E2AA0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A inserção de CPF ou CNPJ deve ser verificada conforme regra de calculo para validação desses números.</w:t>
      </w:r>
    </w:p>
    <w:p w:rsidR="00AA0605" w:rsidRDefault="00AA0605" w:rsidP="00AA0605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Haverá aba para cada</w:t>
      </w:r>
      <w:r w:rsidR="006B0741">
        <w:rPr>
          <w:rFonts w:ascii="Arial Narrow" w:hAnsi="Arial Narrow" w:cs="Arial"/>
          <w:color w:val="002060"/>
          <w:sz w:val="22"/>
          <w:szCs w:val="22"/>
        </w:rPr>
        <w:t>stro de descontos praticados para</w:t>
      </w:r>
      <w:r>
        <w:rPr>
          <w:rFonts w:ascii="Arial Narrow" w:hAnsi="Arial Narrow" w:cs="Arial"/>
          <w:color w:val="002060"/>
          <w:sz w:val="22"/>
          <w:szCs w:val="22"/>
        </w:rPr>
        <w:t xml:space="preserve"> esta cota</w:t>
      </w:r>
      <w:r w:rsidR="006B0741">
        <w:rPr>
          <w:rFonts w:ascii="Arial Narrow" w:hAnsi="Arial Narrow" w:cs="Arial"/>
          <w:color w:val="002060"/>
          <w:sz w:val="22"/>
          <w:szCs w:val="22"/>
        </w:rPr>
        <w:t xml:space="preserve">, conforme </w:t>
      </w:r>
      <w:r w:rsidR="007126D8">
        <w:rPr>
          <w:rFonts w:ascii="Arial Narrow" w:hAnsi="Arial Narrow" w:cs="Arial"/>
          <w:color w:val="002060"/>
          <w:sz w:val="22"/>
          <w:szCs w:val="22"/>
        </w:rPr>
        <w:t>EMS</w:t>
      </w:r>
      <w:r w:rsidR="006B0741">
        <w:rPr>
          <w:rFonts w:ascii="Arial Narrow" w:hAnsi="Arial Narrow" w:cs="Arial"/>
          <w:color w:val="002060"/>
          <w:sz w:val="22"/>
          <w:szCs w:val="22"/>
        </w:rPr>
        <w:t xml:space="preserve"> de Cadastro Pessoa Jurídica.</w:t>
      </w:r>
    </w:p>
    <w:p w:rsidR="00755798" w:rsidRDefault="00755798" w:rsidP="00AA0605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Caso não seja cadastrado nenhum PDV para uma cota cadastrada, deve assumir os próprios dados cadastrais da cota como PDV.</w:t>
      </w:r>
    </w:p>
    <w:p w:rsidR="00755798" w:rsidRDefault="00755798" w:rsidP="00AA0605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 xml:space="preserve">Caso para Cota só tenha um PDV cadastrado e não seja indicado como principal, deve assumir como PDV principal dessa Cota, mas a funcionalidade deve permitir alteração da indicação de principal no caso da inserção de mais </w:t>
      </w:r>
      <w:proofErr w:type="spellStart"/>
      <w:r>
        <w:rPr>
          <w:rFonts w:ascii="Arial Narrow" w:hAnsi="Arial Narrow" w:cs="Arial"/>
          <w:color w:val="002060"/>
          <w:sz w:val="22"/>
          <w:szCs w:val="22"/>
        </w:rPr>
        <w:t>PDV´s</w:t>
      </w:r>
      <w:proofErr w:type="spellEnd"/>
      <w:r>
        <w:rPr>
          <w:rFonts w:ascii="Arial Narrow" w:hAnsi="Arial Narrow" w:cs="Arial"/>
          <w:color w:val="002060"/>
          <w:sz w:val="22"/>
          <w:szCs w:val="22"/>
        </w:rPr>
        <w:t xml:space="preserve"> para uma mesma Cota.</w:t>
      </w:r>
    </w:p>
    <w:p w:rsidR="00755798" w:rsidRDefault="00755798" w:rsidP="00AA0605">
      <w:pPr>
        <w:ind w:left="360"/>
        <w:rPr>
          <w:rFonts w:ascii="Arial Narrow" w:hAnsi="Arial Narrow" w:cs="Arial"/>
          <w:color w:val="002060"/>
          <w:sz w:val="22"/>
          <w:szCs w:val="22"/>
        </w:rPr>
      </w:pPr>
    </w:p>
    <w:p w:rsidR="00755798" w:rsidRDefault="00755798" w:rsidP="00AA0605">
      <w:pPr>
        <w:ind w:left="360"/>
        <w:rPr>
          <w:rFonts w:ascii="Arial Narrow" w:hAnsi="Arial Narrow" w:cs="Arial"/>
          <w:color w:val="002060"/>
          <w:sz w:val="22"/>
          <w:szCs w:val="22"/>
        </w:rPr>
      </w:pPr>
    </w:p>
    <w:p w:rsidR="002F180A" w:rsidRPr="00875148" w:rsidRDefault="002F180A" w:rsidP="00E9572F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bookmarkStart w:id="13" w:name="_GoBack"/>
      <w:bookmarkEnd w:id="13"/>
    </w:p>
    <w:tbl>
      <w:tblPr>
        <w:tblW w:w="0" w:type="auto"/>
        <w:tblBorders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DD7C0F" w:rsidRPr="00875148">
        <w:tc>
          <w:tcPr>
            <w:tcW w:w="9779" w:type="dxa"/>
          </w:tcPr>
          <w:p w:rsidR="00DD7C0F" w:rsidRPr="00875148" w:rsidRDefault="00DD7C0F" w:rsidP="00FF0990">
            <w:pPr>
              <w:pStyle w:val="Ttulo2"/>
              <w:numPr>
                <w:ilvl w:val="0"/>
                <w:numId w:val="2"/>
              </w:numPr>
              <w:rPr>
                <w:rFonts w:ascii="Arial Narrow" w:hAnsi="Arial Narrow"/>
                <w:sz w:val="20"/>
              </w:rPr>
            </w:pPr>
            <w:r w:rsidRPr="00875148">
              <w:rPr>
                <w:rFonts w:ascii="Arial Narrow" w:hAnsi="Arial Narrow"/>
                <w:sz w:val="20"/>
              </w:rPr>
              <w:t>Benefício esperado com a Manutenção:</w:t>
            </w:r>
          </w:p>
          <w:p w:rsidR="00DD7C0F" w:rsidRPr="00875148" w:rsidRDefault="00DD7C0F" w:rsidP="00597006">
            <w:pPr>
              <w:rPr>
                <w:rFonts w:ascii="Arial Narrow" w:hAnsi="Arial Narrow"/>
              </w:rPr>
            </w:pPr>
          </w:p>
        </w:tc>
      </w:tr>
    </w:tbl>
    <w:p w:rsidR="00DD7C0F" w:rsidRPr="00875148" w:rsidRDefault="00DD7C0F" w:rsidP="00603A73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Parâmetros Recebidos;</w:t>
      </w:r>
    </w:p>
    <w:p w:rsidR="00DD7C0F" w:rsidRPr="00875148" w:rsidRDefault="00DD7C0F" w:rsidP="00E34CC4">
      <w:pPr>
        <w:rPr>
          <w:rFonts w:ascii="Arial Narrow" w:hAnsi="Arial Narrow"/>
        </w:rPr>
      </w:pPr>
    </w:p>
    <w:p w:rsidR="00DD7C0F" w:rsidRPr="00875148" w:rsidRDefault="00DD7C0F" w:rsidP="00603A73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Tabelas;</w:t>
      </w:r>
    </w:p>
    <w:p w:rsidR="00DD7C0F" w:rsidRPr="00875148" w:rsidRDefault="00DD7C0F" w:rsidP="008665A6">
      <w:pPr>
        <w:rPr>
          <w:rFonts w:ascii="Arial Narrow" w:hAnsi="Arial Narrow"/>
        </w:rPr>
      </w:pPr>
    </w:p>
    <w:tbl>
      <w:tblPr>
        <w:tblW w:w="8156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36"/>
        <w:gridCol w:w="1004"/>
        <w:gridCol w:w="1076"/>
        <w:gridCol w:w="812"/>
        <w:gridCol w:w="1076"/>
        <w:gridCol w:w="1052"/>
      </w:tblGrid>
      <w:tr w:rsidR="00DD7C0F" w:rsidRPr="00875148" w:rsidTr="008573CA">
        <w:trPr>
          <w:trHeight w:val="314"/>
        </w:trPr>
        <w:tc>
          <w:tcPr>
            <w:tcW w:w="3136" w:type="dxa"/>
          </w:tcPr>
          <w:p w:rsidR="00DD7C0F" w:rsidRPr="00875148" w:rsidRDefault="00DD7C0F" w:rsidP="000339EB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TABELAS</w:t>
            </w:r>
          </w:p>
        </w:tc>
        <w:tc>
          <w:tcPr>
            <w:tcW w:w="1004" w:type="dxa"/>
          </w:tcPr>
          <w:p w:rsidR="00DD7C0F" w:rsidRPr="00875148" w:rsidRDefault="00DD7C0F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SUFIXO</w:t>
            </w:r>
          </w:p>
        </w:tc>
        <w:tc>
          <w:tcPr>
            <w:tcW w:w="1076" w:type="dxa"/>
          </w:tcPr>
          <w:p w:rsidR="00DD7C0F" w:rsidRPr="00875148" w:rsidRDefault="00DD7C0F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CREATE</w:t>
            </w:r>
          </w:p>
        </w:tc>
        <w:tc>
          <w:tcPr>
            <w:tcW w:w="812" w:type="dxa"/>
          </w:tcPr>
          <w:p w:rsidR="00DD7C0F" w:rsidRPr="00875148" w:rsidRDefault="00DD7C0F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READ</w:t>
            </w:r>
          </w:p>
        </w:tc>
        <w:tc>
          <w:tcPr>
            <w:tcW w:w="1076" w:type="dxa"/>
          </w:tcPr>
          <w:p w:rsidR="00DD7C0F" w:rsidRPr="00875148" w:rsidRDefault="00DD7C0F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UPDATE</w:t>
            </w:r>
          </w:p>
        </w:tc>
        <w:tc>
          <w:tcPr>
            <w:tcW w:w="1052" w:type="dxa"/>
          </w:tcPr>
          <w:p w:rsidR="00DD7C0F" w:rsidRPr="00875148" w:rsidRDefault="00DD7C0F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proofErr w:type="gramStart"/>
            <w:r w:rsidRPr="00875148">
              <w:rPr>
                <w:rFonts w:ascii="Arial Narrow" w:hAnsi="Arial Narrow" w:cs="Arial"/>
                <w:b/>
                <w:color w:val="0000FF"/>
              </w:rPr>
              <w:t>DELETE</w:t>
            </w:r>
            <w:proofErr w:type="gramEnd"/>
          </w:p>
        </w:tc>
      </w:tr>
      <w:tr w:rsidR="00DD7C0F" w:rsidRPr="00875148" w:rsidTr="008573CA">
        <w:trPr>
          <w:trHeight w:val="228"/>
        </w:trPr>
        <w:tc>
          <w:tcPr>
            <w:tcW w:w="3136" w:type="dxa"/>
          </w:tcPr>
          <w:p w:rsidR="00DD7C0F" w:rsidRPr="00FD0CD1" w:rsidRDefault="00DD7C0F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sz w:val="20"/>
              </w:rPr>
            </w:pPr>
          </w:p>
        </w:tc>
        <w:tc>
          <w:tcPr>
            <w:tcW w:w="1004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  <w:tr w:rsidR="00DD7C0F" w:rsidRPr="00875148" w:rsidTr="008573CA">
        <w:trPr>
          <w:trHeight w:val="228"/>
        </w:trPr>
        <w:tc>
          <w:tcPr>
            <w:tcW w:w="3136" w:type="dxa"/>
          </w:tcPr>
          <w:p w:rsidR="00DD7C0F" w:rsidRDefault="00DD7C0F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sz w:val="20"/>
              </w:rPr>
            </w:pPr>
          </w:p>
        </w:tc>
        <w:tc>
          <w:tcPr>
            <w:tcW w:w="1004" w:type="dxa"/>
          </w:tcPr>
          <w:p w:rsidR="00DD7C0F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  <w:tr w:rsidR="00DD7C0F" w:rsidRPr="00875148" w:rsidTr="008573CA">
        <w:trPr>
          <w:trHeight w:val="228"/>
        </w:trPr>
        <w:tc>
          <w:tcPr>
            <w:tcW w:w="3136" w:type="dxa"/>
          </w:tcPr>
          <w:p w:rsidR="00DD7C0F" w:rsidRDefault="00DD7C0F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sz w:val="20"/>
              </w:rPr>
            </w:pPr>
          </w:p>
        </w:tc>
        <w:tc>
          <w:tcPr>
            <w:tcW w:w="1004" w:type="dxa"/>
          </w:tcPr>
          <w:p w:rsidR="00DD7C0F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DD7C0F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</w:tbl>
    <w:p w:rsidR="00DD7C0F" w:rsidRPr="00875148" w:rsidRDefault="00DD7C0F" w:rsidP="008665A6">
      <w:pPr>
        <w:outlineLvl w:val="0"/>
        <w:rPr>
          <w:rFonts w:ascii="Arial Narrow" w:hAnsi="Arial Narrow" w:cs="Arial"/>
          <w:b/>
        </w:rPr>
      </w:pPr>
    </w:p>
    <w:p w:rsidR="00DD7C0F" w:rsidRPr="00875148" w:rsidRDefault="00DD7C0F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Acesso as Tabelas;</w:t>
      </w:r>
    </w:p>
    <w:p w:rsidR="00DD7C0F" w:rsidRPr="00875148" w:rsidRDefault="00DD7C0F" w:rsidP="00517854">
      <w:pPr>
        <w:rPr>
          <w:rFonts w:ascii="Arial Narrow" w:hAnsi="Arial Narrow"/>
        </w:rPr>
      </w:pPr>
    </w:p>
    <w:tbl>
      <w:tblPr>
        <w:tblW w:w="9213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"/>
        <w:gridCol w:w="2835"/>
        <w:gridCol w:w="3969"/>
        <w:gridCol w:w="1701"/>
      </w:tblGrid>
      <w:tr w:rsidR="00DD7C0F" w:rsidRPr="00875148" w:rsidTr="00092FF2">
        <w:trPr>
          <w:trHeight w:val="234"/>
        </w:trPr>
        <w:tc>
          <w:tcPr>
            <w:tcW w:w="708" w:type="dxa"/>
          </w:tcPr>
          <w:p w:rsidR="00DD7C0F" w:rsidRPr="00875148" w:rsidRDefault="00DD7C0F" w:rsidP="00D013E8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2835" w:type="dxa"/>
          </w:tcPr>
          <w:p w:rsidR="00DD7C0F" w:rsidRPr="00875148" w:rsidRDefault="00DD7C0F" w:rsidP="00116B72">
            <w:pPr>
              <w:pStyle w:val="Ttulo1"/>
              <w:ind w:left="0"/>
              <w:jc w:val="left"/>
              <w:rPr>
                <w:rFonts w:ascii="Arial Narrow" w:hAnsi="Arial Narrow" w:cs="Arial"/>
                <w:caps/>
                <w:color w:val="0000FF"/>
                <w:sz w:val="20"/>
              </w:rPr>
            </w:pPr>
            <w:r w:rsidRPr="00875148">
              <w:rPr>
                <w:rFonts w:ascii="Arial Narrow" w:hAnsi="Arial Narrow" w:cs="Arial"/>
                <w:caps/>
                <w:color w:val="0000FF"/>
                <w:sz w:val="20"/>
              </w:rPr>
              <w:t>TABELA</w:t>
            </w:r>
          </w:p>
        </w:tc>
        <w:tc>
          <w:tcPr>
            <w:tcW w:w="3969" w:type="dxa"/>
          </w:tcPr>
          <w:p w:rsidR="00DD7C0F" w:rsidRPr="00875148" w:rsidRDefault="00DD7C0F" w:rsidP="00116B72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Chave de Acesso</w:t>
            </w:r>
          </w:p>
        </w:tc>
        <w:tc>
          <w:tcPr>
            <w:tcW w:w="1701" w:type="dxa"/>
          </w:tcPr>
          <w:p w:rsidR="00DD7C0F" w:rsidRPr="00875148" w:rsidRDefault="00DD7C0F" w:rsidP="00116B72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Localizado na Tabela</w:t>
            </w:r>
          </w:p>
        </w:tc>
      </w:tr>
      <w:tr w:rsidR="00DD7C0F" w:rsidRPr="00875148" w:rsidTr="00092FF2">
        <w:trPr>
          <w:trHeight w:val="236"/>
        </w:trPr>
        <w:tc>
          <w:tcPr>
            <w:tcW w:w="708" w:type="dxa"/>
          </w:tcPr>
          <w:p w:rsidR="00DD7C0F" w:rsidRPr="00875148" w:rsidRDefault="00DD7C0F" w:rsidP="002A4DAE">
            <w:pPr>
              <w:jc w:val="center"/>
              <w:rPr>
                <w:rFonts w:ascii="Arial Narrow" w:hAnsi="Arial Narrow" w:cs="Arial"/>
                <w:caps/>
                <w:color w:val="000000"/>
              </w:rPr>
            </w:pPr>
          </w:p>
        </w:tc>
        <w:tc>
          <w:tcPr>
            <w:tcW w:w="2835" w:type="dxa"/>
          </w:tcPr>
          <w:p w:rsidR="00DD7C0F" w:rsidRPr="00875148" w:rsidRDefault="00DD7C0F" w:rsidP="00116B72">
            <w:pPr>
              <w:rPr>
                <w:rFonts w:ascii="Arial Narrow" w:hAnsi="Arial Narrow" w:cs="Arial"/>
                <w:b/>
                <w:color w:val="000000"/>
              </w:rPr>
            </w:pPr>
          </w:p>
        </w:tc>
        <w:tc>
          <w:tcPr>
            <w:tcW w:w="3969" w:type="dxa"/>
          </w:tcPr>
          <w:p w:rsidR="00DD7C0F" w:rsidRPr="00875148" w:rsidRDefault="00DD7C0F" w:rsidP="00D013E8">
            <w:pPr>
              <w:pStyle w:val="Cabealho"/>
              <w:tabs>
                <w:tab w:val="clear" w:pos="4320"/>
                <w:tab w:val="clear" w:pos="8640"/>
              </w:tabs>
              <w:rPr>
                <w:rFonts w:ascii="Arial Narrow" w:hAnsi="Arial Narrow" w:cs="Arial"/>
                <w:color w:val="000000"/>
              </w:rPr>
            </w:pPr>
          </w:p>
        </w:tc>
        <w:tc>
          <w:tcPr>
            <w:tcW w:w="1701" w:type="dxa"/>
          </w:tcPr>
          <w:p w:rsidR="00DD7C0F" w:rsidRPr="00875148" w:rsidRDefault="00DD7C0F" w:rsidP="00D013E8">
            <w:pPr>
              <w:rPr>
                <w:rFonts w:ascii="Arial Narrow" w:hAnsi="Arial Narrow" w:cs="Arial"/>
                <w:color w:val="000000"/>
              </w:rPr>
            </w:pPr>
          </w:p>
        </w:tc>
      </w:tr>
    </w:tbl>
    <w:p w:rsidR="00DD7C0F" w:rsidRPr="00875148" w:rsidRDefault="00DD7C0F" w:rsidP="00116B72">
      <w:pPr>
        <w:rPr>
          <w:rFonts w:ascii="Arial Narrow" w:hAnsi="Arial Narrow"/>
        </w:rPr>
      </w:pPr>
    </w:p>
    <w:p w:rsidR="00DD7C0F" w:rsidRPr="00875148" w:rsidRDefault="00DD7C0F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Formatação das Telas;</w:t>
      </w:r>
    </w:p>
    <w:p w:rsidR="00DD7C0F" w:rsidRPr="00875148" w:rsidRDefault="00DD7C0F" w:rsidP="00517854">
      <w:pPr>
        <w:rPr>
          <w:rFonts w:ascii="Arial Narrow" w:hAnsi="Arial Narrow"/>
        </w:rPr>
      </w:pPr>
    </w:p>
    <w:tbl>
      <w:tblPr>
        <w:tblW w:w="8431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9"/>
        <w:gridCol w:w="1496"/>
        <w:gridCol w:w="1888"/>
        <w:gridCol w:w="1808"/>
      </w:tblGrid>
      <w:tr w:rsidR="00DD7C0F" w:rsidRPr="00875148">
        <w:trPr>
          <w:trHeight w:val="204"/>
        </w:trPr>
        <w:tc>
          <w:tcPr>
            <w:tcW w:w="3239" w:type="dxa"/>
          </w:tcPr>
          <w:p w:rsidR="00DD7C0F" w:rsidRPr="00875148" w:rsidRDefault="00DD7C0F" w:rsidP="00A837DC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1496" w:type="dxa"/>
          </w:tcPr>
          <w:p w:rsidR="00DD7C0F" w:rsidRPr="00875148" w:rsidRDefault="00DD7C0F" w:rsidP="00A837DC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LABEL</w:t>
            </w:r>
          </w:p>
        </w:tc>
        <w:tc>
          <w:tcPr>
            <w:tcW w:w="1888" w:type="dxa"/>
          </w:tcPr>
          <w:p w:rsidR="00DD7C0F" w:rsidRPr="00875148" w:rsidRDefault="00DD7C0F" w:rsidP="00A837DC">
            <w:pPr>
              <w:pStyle w:val="Ttulo1"/>
              <w:ind w:left="0"/>
              <w:jc w:val="left"/>
              <w:rPr>
                <w:rFonts w:ascii="Arial Narrow" w:hAnsi="Arial Narrow" w:cs="Arial"/>
                <w:color w:val="0000FF"/>
                <w:sz w:val="20"/>
              </w:rPr>
            </w:pPr>
            <w:r w:rsidRPr="00875148">
              <w:rPr>
                <w:rFonts w:ascii="Arial Narrow" w:hAnsi="Arial Narrow" w:cs="Arial"/>
                <w:color w:val="0000FF"/>
                <w:sz w:val="20"/>
              </w:rPr>
              <w:t>TABELA</w:t>
            </w:r>
          </w:p>
        </w:tc>
        <w:tc>
          <w:tcPr>
            <w:tcW w:w="1808" w:type="dxa"/>
          </w:tcPr>
          <w:p w:rsidR="00DD7C0F" w:rsidRPr="00875148" w:rsidRDefault="00DD7C0F" w:rsidP="00A837DC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OBJETO</w:t>
            </w:r>
          </w:p>
        </w:tc>
      </w:tr>
      <w:tr w:rsidR="00DD7C0F" w:rsidRPr="00875148">
        <w:tc>
          <w:tcPr>
            <w:tcW w:w="3239" w:type="dxa"/>
          </w:tcPr>
          <w:p w:rsidR="00DD7C0F" w:rsidRPr="00875148" w:rsidRDefault="00DD7C0F" w:rsidP="00A837DC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1496" w:type="dxa"/>
          </w:tcPr>
          <w:p w:rsidR="00DD7C0F" w:rsidRPr="00875148" w:rsidRDefault="00DD7C0F" w:rsidP="00A837DC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1888" w:type="dxa"/>
          </w:tcPr>
          <w:p w:rsidR="00DD7C0F" w:rsidRPr="00875148" w:rsidRDefault="00DD7C0F" w:rsidP="00A837DC">
            <w:pPr>
              <w:rPr>
                <w:rStyle w:val="Negritoatributo"/>
                <w:rFonts w:ascii="Arial Narrow" w:hAnsi="Arial Narrow" w:cs="Arial"/>
                <w:color w:val="0000FF"/>
              </w:rPr>
            </w:pPr>
          </w:p>
        </w:tc>
        <w:tc>
          <w:tcPr>
            <w:tcW w:w="1808" w:type="dxa"/>
          </w:tcPr>
          <w:p w:rsidR="00DD7C0F" w:rsidRPr="00875148" w:rsidRDefault="00DD7C0F" w:rsidP="00A837DC">
            <w:pPr>
              <w:rPr>
                <w:rFonts w:ascii="Arial Narrow" w:hAnsi="Arial Narrow" w:cs="Arial"/>
                <w:color w:val="0000FF"/>
              </w:rPr>
            </w:pPr>
          </w:p>
        </w:tc>
      </w:tr>
    </w:tbl>
    <w:p w:rsidR="00DD7C0F" w:rsidRPr="00875148" w:rsidRDefault="00DD7C0F" w:rsidP="00752424">
      <w:pPr>
        <w:spacing w:before="30" w:after="30"/>
        <w:ind w:left="720"/>
        <w:rPr>
          <w:rFonts w:ascii="Arial Narrow" w:hAnsi="Arial Narrow" w:cs="Arial"/>
          <w:color w:val="0000FF"/>
        </w:rPr>
      </w:pPr>
    </w:p>
    <w:p w:rsidR="00DD7C0F" w:rsidRPr="00875148" w:rsidRDefault="00DD7C0F" w:rsidP="00BE1A1C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Formatação dos Relatórios;</w:t>
      </w:r>
    </w:p>
    <w:p w:rsidR="00DD7C0F" w:rsidRPr="00875148" w:rsidRDefault="00DD7C0F" w:rsidP="00BE1A1C">
      <w:pPr>
        <w:rPr>
          <w:rFonts w:ascii="Arial Narrow" w:hAnsi="Arial Narrow"/>
        </w:rPr>
      </w:pPr>
    </w:p>
    <w:tbl>
      <w:tblPr>
        <w:tblW w:w="8431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9"/>
        <w:gridCol w:w="1496"/>
        <w:gridCol w:w="1888"/>
        <w:gridCol w:w="1808"/>
      </w:tblGrid>
      <w:tr w:rsidR="00DD7C0F" w:rsidRPr="00875148">
        <w:trPr>
          <w:trHeight w:val="204"/>
        </w:trPr>
        <w:tc>
          <w:tcPr>
            <w:tcW w:w="3239" w:type="dxa"/>
          </w:tcPr>
          <w:p w:rsidR="00DD7C0F" w:rsidRPr="00875148" w:rsidRDefault="00DD7C0F" w:rsidP="00725A0D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1496" w:type="dxa"/>
          </w:tcPr>
          <w:p w:rsidR="00DD7C0F" w:rsidRPr="00875148" w:rsidRDefault="00DD7C0F" w:rsidP="00725A0D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LABEL</w:t>
            </w:r>
          </w:p>
        </w:tc>
        <w:tc>
          <w:tcPr>
            <w:tcW w:w="1888" w:type="dxa"/>
          </w:tcPr>
          <w:p w:rsidR="00DD7C0F" w:rsidRPr="00875148" w:rsidRDefault="00DD7C0F" w:rsidP="00725A0D">
            <w:pPr>
              <w:pStyle w:val="Ttulo1"/>
              <w:ind w:left="0"/>
              <w:jc w:val="left"/>
              <w:rPr>
                <w:rFonts w:ascii="Arial Narrow" w:hAnsi="Arial Narrow" w:cs="Arial"/>
                <w:color w:val="0000FF"/>
                <w:sz w:val="20"/>
              </w:rPr>
            </w:pPr>
            <w:r w:rsidRPr="00875148">
              <w:rPr>
                <w:rFonts w:ascii="Arial Narrow" w:hAnsi="Arial Narrow" w:cs="Arial"/>
                <w:color w:val="0000FF"/>
                <w:sz w:val="20"/>
              </w:rPr>
              <w:t>TABELA</w:t>
            </w:r>
          </w:p>
        </w:tc>
        <w:tc>
          <w:tcPr>
            <w:tcW w:w="1808" w:type="dxa"/>
          </w:tcPr>
          <w:p w:rsidR="00DD7C0F" w:rsidRPr="00875148" w:rsidRDefault="00DD7C0F" w:rsidP="00725A0D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OBJETO</w:t>
            </w:r>
          </w:p>
        </w:tc>
      </w:tr>
      <w:tr w:rsidR="00DD7C0F" w:rsidRPr="00875148">
        <w:tc>
          <w:tcPr>
            <w:tcW w:w="3239" w:type="dxa"/>
          </w:tcPr>
          <w:p w:rsidR="00DD7C0F" w:rsidRPr="00875148" w:rsidRDefault="00DD7C0F" w:rsidP="00725A0D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1496" w:type="dxa"/>
          </w:tcPr>
          <w:p w:rsidR="00DD7C0F" w:rsidRPr="00875148" w:rsidRDefault="00DD7C0F" w:rsidP="00725A0D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1888" w:type="dxa"/>
          </w:tcPr>
          <w:p w:rsidR="00DD7C0F" w:rsidRPr="00875148" w:rsidRDefault="00DD7C0F" w:rsidP="00725A0D">
            <w:pPr>
              <w:rPr>
                <w:rStyle w:val="Negritoatributo"/>
                <w:rFonts w:ascii="Arial Narrow" w:hAnsi="Arial Narrow" w:cs="Arial"/>
                <w:color w:val="0000FF"/>
              </w:rPr>
            </w:pPr>
          </w:p>
        </w:tc>
        <w:tc>
          <w:tcPr>
            <w:tcW w:w="1808" w:type="dxa"/>
          </w:tcPr>
          <w:p w:rsidR="00DD7C0F" w:rsidRPr="00875148" w:rsidRDefault="00DD7C0F" w:rsidP="00725A0D">
            <w:pPr>
              <w:rPr>
                <w:rFonts w:ascii="Arial Narrow" w:hAnsi="Arial Narrow" w:cs="Arial"/>
                <w:color w:val="0000FF"/>
              </w:rPr>
            </w:pPr>
          </w:p>
        </w:tc>
      </w:tr>
    </w:tbl>
    <w:p w:rsidR="00DD7C0F" w:rsidRPr="00875148" w:rsidRDefault="00DD7C0F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Manutenção das Tabelas;</w:t>
      </w:r>
    </w:p>
    <w:p w:rsidR="00DD7C0F" w:rsidRPr="00875148" w:rsidRDefault="00DD7C0F" w:rsidP="00517854">
      <w:pPr>
        <w:rPr>
          <w:rFonts w:ascii="Arial Narrow" w:hAnsi="Arial Narrow"/>
        </w:rPr>
      </w:pPr>
    </w:p>
    <w:p w:rsidR="00DD7C0F" w:rsidRPr="00875148" w:rsidRDefault="00DD7C0F" w:rsidP="00D82DF3">
      <w:pPr>
        <w:pStyle w:val="Ttulo2"/>
        <w:numPr>
          <w:ilvl w:val="2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Inclusão Tabela</w:t>
      </w:r>
    </w:p>
    <w:p w:rsidR="00DD7C0F" w:rsidRPr="00875148" w:rsidRDefault="00DD7C0F" w:rsidP="000F5D38">
      <w:pPr>
        <w:rPr>
          <w:rFonts w:ascii="Arial Narrow" w:hAnsi="Arial Narrow"/>
        </w:rPr>
      </w:pPr>
    </w:p>
    <w:tbl>
      <w:tblPr>
        <w:tblW w:w="6804" w:type="dxa"/>
        <w:tblInd w:w="1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20"/>
        <w:gridCol w:w="2292"/>
        <w:gridCol w:w="992"/>
      </w:tblGrid>
      <w:tr w:rsidR="00DD7C0F" w:rsidRPr="00875148" w:rsidTr="008573CA">
        <w:trPr>
          <w:trHeight w:val="204"/>
        </w:trPr>
        <w:tc>
          <w:tcPr>
            <w:tcW w:w="3520" w:type="dxa"/>
          </w:tcPr>
          <w:p w:rsidR="00DD7C0F" w:rsidRPr="00875148" w:rsidRDefault="00DD7C0F" w:rsidP="002D69A4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2292" w:type="dxa"/>
          </w:tcPr>
          <w:p w:rsidR="00DD7C0F" w:rsidRPr="00875148" w:rsidRDefault="00DD7C0F" w:rsidP="002D69A4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Conteúdo</w:t>
            </w:r>
          </w:p>
        </w:tc>
        <w:tc>
          <w:tcPr>
            <w:tcW w:w="992" w:type="dxa"/>
          </w:tcPr>
          <w:p w:rsidR="00DD7C0F" w:rsidRPr="00875148" w:rsidRDefault="00DD7C0F" w:rsidP="002B1A0A">
            <w:pPr>
              <w:pStyle w:val="Ttulo1"/>
              <w:ind w:left="0"/>
              <w:jc w:val="left"/>
              <w:rPr>
                <w:rFonts w:ascii="Arial Narrow" w:hAnsi="Arial Narrow" w:cs="Arial"/>
                <w:color w:val="0000FF"/>
                <w:sz w:val="20"/>
              </w:rPr>
            </w:pPr>
            <w:r w:rsidRPr="00875148">
              <w:rPr>
                <w:rFonts w:ascii="Arial Narrow" w:hAnsi="Arial Narrow" w:cs="Arial"/>
                <w:color w:val="0000FF"/>
                <w:sz w:val="20"/>
              </w:rPr>
              <w:t>Origem</w:t>
            </w:r>
          </w:p>
        </w:tc>
      </w:tr>
      <w:tr w:rsidR="00DD7C0F" w:rsidRPr="00875148" w:rsidTr="008573CA">
        <w:tc>
          <w:tcPr>
            <w:tcW w:w="3520" w:type="dxa"/>
          </w:tcPr>
          <w:p w:rsidR="00DD7C0F" w:rsidRPr="00875148" w:rsidRDefault="00DD7C0F" w:rsidP="00D013E8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2292" w:type="dxa"/>
          </w:tcPr>
          <w:p w:rsidR="00DD7C0F" w:rsidRPr="00875148" w:rsidRDefault="00DD7C0F" w:rsidP="00321262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  <w:tc>
          <w:tcPr>
            <w:tcW w:w="992" w:type="dxa"/>
          </w:tcPr>
          <w:p w:rsidR="00DD7C0F" w:rsidRPr="00875148" w:rsidRDefault="00DD7C0F" w:rsidP="002B1A0A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</w:tr>
    </w:tbl>
    <w:p w:rsidR="00DD7C0F" w:rsidRPr="00875148" w:rsidRDefault="00DD7C0F" w:rsidP="00116B72">
      <w:pPr>
        <w:rPr>
          <w:rFonts w:ascii="Arial Narrow" w:hAnsi="Arial Narrow"/>
        </w:rPr>
      </w:pPr>
    </w:p>
    <w:p w:rsidR="00DD7C0F" w:rsidRPr="00875148" w:rsidRDefault="00DD7C0F" w:rsidP="00D82DF3">
      <w:pPr>
        <w:pStyle w:val="Ttulo2"/>
        <w:numPr>
          <w:ilvl w:val="2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Alteração Tabela</w:t>
      </w:r>
    </w:p>
    <w:p w:rsidR="00DD7C0F" w:rsidRPr="00875148" w:rsidRDefault="00DD7C0F" w:rsidP="000F5D38">
      <w:pPr>
        <w:pStyle w:val="Ttulo2"/>
        <w:numPr>
          <w:ilvl w:val="0"/>
          <w:numId w:val="0"/>
        </w:numPr>
        <w:ind w:left="1080"/>
        <w:rPr>
          <w:rFonts w:ascii="Arial Narrow" w:hAnsi="Arial Narrow"/>
          <w:sz w:val="20"/>
        </w:rPr>
      </w:pPr>
    </w:p>
    <w:tbl>
      <w:tblPr>
        <w:tblW w:w="6812" w:type="dxa"/>
        <w:tblInd w:w="14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93"/>
        <w:gridCol w:w="2370"/>
        <w:gridCol w:w="949"/>
      </w:tblGrid>
      <w:tr w:rsidR="00DD7C0F" w:rsidRPr="00875148" w:rsidTr="00974529">
        <w:trPr>
          <w:trHeight w:val="204"/>
        </w:trPr>
        <w:tc>
          <w:tcPr>
            <w:tcW w:w="3493" w:type="dxa"/>
          </w:tcPr>
          <w:p w:rsidR="00DD7C0F" w:rsidRPr="00875148" w:rsidRDefault="00DD7C0F" w:rsidP="00186729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2370" w:type="dxa"/>
          </w:tcPr>
          <w:p w:rsidR="00DD7C0F" w:rsidRPr="00875148" w:rsidRDefault="00DD7C0F" w:rsidP="00186729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Conteúdo</w:t>
            </w:r>
          </w:p>
        </w:tc>
        <w:tc>
          <w:tcPr>
            <w:tcW w:w="949" w:type="dxa"/>
          </w:tcPr>
          <w:p w:rsidR="00DD7C0F" w:rsidRPr="00875148" w:rsidRDefault="00DD7C0F" w:rsidP="00186729">
            <w:pPr>
              <w:pStyle w:val="Ttulo1"/>
              <w:ind w:left="0"/>
              <w:jc w:val="left"/>
              <w:rPr>
                <w:rFonts w:ascii="Arial Narrow" w:hAnsi="Arial Narrow" w:cs="Arial"/>
                <w:color w:val="0000FF"/>
                <w:sz w:val="20"/>
              </w:rPr>
            </w:pPr>
            <w:r w:rsidRPr="00875148">
              <w:rPr>
                <w:rFonts w:ascii="Arial Narrow" w:hAnsi="Arial Narrow" w:cs="Arial"/>
                <w:color w:val="0000FF"/>
                <w:sz w:val="20"/>
              </w:rPr>
              <w:t>Origem</w:t>
            </w:r>
          </w:p>
        </w:tc>
      </w:tr>
      <w:tr w:rsidR="00DD7C0F" w:rsidRPr="00875148" w:rsidTr="00974529">
        <w:tc>
          <w:tcPr>
            <w:tcW w:w="3493" w:type="dxa"/>
          </w:tcPr>
          <w:p w:rsidR="00DD7C0F" w:rsidRPr="00875148" w:rsidRDefault="00DD7C0F" w:rsidP="00186729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2370" w:type="dxa"/>
          </w:tcPr>
          <w:p w:rsidR="00DD7C0F" w:rsidRPr="00875148" w:rsidRDefault="00DD7C0F">
            <w:pPr>
              <w:rPr>
                <w:rFonts w:ascii="Arial Narrow" w:hAnsi="Arial Narrow"/>
              </w:rPr>
            </w:pPr>
          </w:p>
        </w:tc>
        <w:tc>
          <w:tcPr>
            <w:tcW w:w="949" w:type="dxa"/>
          </w:tcPr>
          <w:p w:rsidR="00DD7C0F" w:rsidRPr="00875148" w:rsidRDefault="00DD7C0F" w:rsidP="00186729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</w:tr>
    </w:tbl>
    <w:p w:rsidR="00DD7C0F" w:rsidRPr="00875148" w:rsidRDefault="00DD7C0F" w:rsidP="00550E13">
      <w:pPr>
        <w:pStyle w:val="Ttulo2"/>
        <w:numPr>
          <w:ilvl w:val="0"/>
          <w:numId w:val="0"/>
        </w:numPr>
        <w:ind w:left="1080"/>
        <w:rPr>
          <w:rFonts w:ascii="Arial Narrow" w:hAnsi="Arial Narrow"/>
          <w:sz w:val="20"/>
        </w:rPr>
      </w:pPr>
    </w:p>
    <w:p w:rsidR="00DD7C0F" w:rsidRPr="00875148" w:rsidRDefault="00DD7C0F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Descrição do processo;</w:t>
      </w:r>
    </w:p>
    <w:p w:rsidR="00DD7C0F" w:rsidRDefault="00DD7C0F" w:rsidP="00AA323C">
      <w:pPr>
        <w:rPr>
          <w:rFonts w:ascii="Arial Narrow" w:hAnsi="Arial Narrow"/>
        </w:rPr>
      </w:pPr>
      <w:r>
        <w:rPr>
          <w:rFonts w:ascii="Arial Narrow" w:hAnsi="Arial Narrow"/>
        </w:rPr>
        <w:t xml:space="preserve">        </w:t>
      </w: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Telas envolvidas na Manutenção:</w:t>
      </w:r>
    </w:p>
    <w:p w:rsidR="00DD7C0F" w:rsidRDefault="00DD7C0F" w:rsidP="0010198B">
      <w:pPr>
        <w:ind w:left="426"/>
        <w:rPr>
          <w:rFonts w:ascii="Arial Narrow" w:hAnsi="Arial Narrow"/>
        </w:rPr>
      </w:pPr>
    </w:p>
    <w:p w:rsidR="004B47CB" w:rsidRPr="00F952B8" w:rsidRDefault="004B47CB" w:rsidP="004B47CB">
      <w:pPr>
        <w:ind w:left="1146"/>
        <w:rPr>
          <w:rFonts w:ascii="Arial Narrow" w:hAnsi="Arial Narrow"/>
          <w:b/>
        </w:rPr>
      </w:pPr>
      <w:r w:rsidRPr="00F952B8">
        <w:rPr>
          <w:rFonts w:ascii="Arial Narrow" w:hAnsi="Arial Narrow"/>
          <w:b/>
        </w:rPr>
        <w:t>FILTRO PARA PESQUISA</w:t>
      </w:r>
    </w:p>
    <w:p w:rsidR="004B47CB" w:rsidRDefault="004B47CB" w:rsidP="004B47CB">
      <w:pPr>
        <w:ind w:left="1146"/>
        <w:rPr>
          <w:rFonts w:ascii="Arial Narrow" w:hAnsi="Arial Narrow"/>
        </w:rPr>
      </w:pPr>
    </w:p>
    <w:p w:rsidR="004B47CB" w:rsidRPr="00F952B8" w:rsidRDefault="004B47CB" w:rsidP="004B47CB">
      <w:pPr>
        <w:pStyle w:val="PargrafodaLista"/>
        <w:numPr>
          <w:ilvl w:val="0"/>
          <w:numId w:val="27"/>
        </w:numPr>
        <w:rPr>
          <w:rFonts w:ascii="Arial Narrow" w:hAnsi="Arial Narrow"/>
        </w:rPr>
      </w:pPr>
      <w:r w:rsidRPr="00F952B8">
        <w:rPr>
          <w:rFonts w:ascii="Arial Narrow" w:hAnsi="Arial Narrow"/>
        </w:rPr>
        <w:t>Cota: Deve-se inserir a cota a ser pesquisada</w:t>
      </w:r>
    </w:p>
    <w:p w:rsidR="004B47CB" w:rsidRPr="00F952B8" w:rsidRDefault="004B47CB" w:rsidP="004B47CB">
      <w:pPr>
        <w:pStyle w:val="PargrafodaLista"/>
        <w:numPr>
          <w:ilvl w:val="0"/>
          <w:numId w:val="27"/>
        </w:numPr>
        <w:rPr>
          <w:rFonts w:ascii="Arial Narrow" w:hAnsi="Arial Narrow"/>
        </w:rPr>
      </w:pPr>
      <w:r w:rsidRPr="00F952B8">
        <w:rPr>
          <w:rFonts w:ascii="Arial Narrow" w:hAnsi="Arial Narrow"/>
        </w:rPr>
        <w:t>Nome/Razão Social: Deve-se inserir o nome ou razão social da cota a ser pesquisada</w:t>
      </w:r>
    </w:p>
    <w:p w:rsidR="004B47CB" w:rsidRPr="00F952B8" w:rsidRDefault="004B47CB" w:rsidP="004B47CB">
      <w:pPr>
        <w:pStyle w:val="PargrafodaLista"/>
        <w:numPr>
          <w:ilvl w:val="0"/>
          <w:numId w:val="27"/>
        </w:numPr>
        <w:rPr>
          <w:rFonts w:ascii="Arial Narrow" w:hAnsi="Arial Narrow"/>
        </w:rPr>
      </w:pPr>
      <w:r w:rsidRPr="00F952B8">
        <w:rPr>
          <w:rFonts w:ascii="Arial Narrow" w:hAnsi="Arial Narrow"/>
        </w:rPr>
        <w:t>CPF/CNPJ: Deve-se inserir o CPF ou CNPJ da cota a ser pesquisada</w:t>
      </w:r>
    </w:p>
    <w:p w:rsidR="004B47CB" w:rsidRDefault="004B47CB" w:rsidP="004B47CB">
      <w:pPr>
        <w:ind w:left="1146"/>
        <w:rPr>
          <w:rFonts w:ascii="Arial Narrow" w:hAnsi="Arial Narrow"/>
        </w:rPr>
      </w:pPr>
    </w:p>
    <w:p w:rsidR="004B47CB" w:rsidRPr="00F952B8" w:rsidRDefault="004B47CB" w:rsidP="004B47CB">
      <w:pPr>
        <w:ind w:left="1146"/>
        <w:rPr>
          <w:rFonts w:ascii="Arial Narrow" w:hAnsi="Arial Narrow"/>
          <w:b/>
        </w:rPr>
      </w:pPr>
      <w:r w:rsidRPr="00F952B8">
        <w:rPr>
          <w:rFonts w:ascii="Arial Narrow" w:hAnsi="Arial Narrow"/>
          <w:b/>
        </w:rPr>
        <w:t>RESULTADOS DA PESQUISA</w:t>
      </w:r>
    </w:p>
    <w:p w:rsidR="004B47CB" w:rsidRDefault="004B47CB" w:rsidP="004B47CB">
      <w:pPr>
        <w:ind w:left="1146"/>
        <w:rPr>
          <w:rFonts w:ascii="Arial Narrow" w:hAnsi="Arial Narrow"/>
        </w:rPr>
      </w:pPr>
    </w:p>
    <w:p w:rsidR="004B47CB" w:rsidRDefault="004B47CB" w:rsidP="004B47CB">
      <w:pPr>
        <w:ind w:left="1146"/>
        <w:rPr>
          <w:rFonts w:ascii="Arial Narrow" w:hAnsi="Arial Narrow"/>
        </w:rPr>
      </w:pPr>
      <w:r>
        <w:rPr>
          <w:rFonts w:ascii="Arial Narrow" w:hAnsi="Arial Narrow"/>
        </w:rPr>
        <w:t>Grid com as seguintes informações (</w:t>
      </w:r>
      <w:proofErr w:type="gramStart"/>
      <w:r>
        <w:rPr>
          <w:rFonts w:ascii="Arial Narrow" w:hAnsi="Arial Narrow"/>
        </w:rPr>
        <w:t>não-editáveis</w:t>
      </w:r>
      <w:proofErr w:type="gramEnd"/>
      <w:r>
        <w:rPr>
          <w:rFonts w:ascii="Arial Narrow" w:hAnsi="Arial Narrow"/>
        </w:rPr>
        <w:t>):</w:t>
      </w:r>
    </w:p>
    <w:p w:rsidR="004B47CB" w:rsidRDefault="004B47CB" w:rsidP="004B47CB">
      <w:pPr>
        <w:ind w:left="1146"/>
        <w:rPr>
          <w:rFonts w:ascii="Arial Narrow" w:hAnsi="Arial Narrow"/>
        </w:rPr>
      </w:pPr>
    </w:p>
    <w:p w:rsidR="004B47CB" w:rsidRPr="00F952B8" w:rsidRDefault="007126D8" w:rsidP="004B47CB">
      <w:pPr>
        <w:pStyle w:val="PargrafodaLista"/>
        <w:numPr>
          <w:ilvl w:val="0"/>
          <w:numId w:val="28"/>
        </w:numPr>
        <w:rPr>
          <w:rFonts w:ascii="Arial Narrow" w:hAnsi="Arial Narrow"/>
        </w:rPr>
      </w:pPr>
      <w:r>
        <w:rPr>
          <w:rFonts w:ascii="Arial Narrow" w:hAnsi="Arial Narrow"/>
        </w:rPr>
        <w:t>Cota</w:t>
      </w:r>
      <w:r w:rsidR="004B47CB" w:rsidRPr="00F952B8">
        <w:rPr>
          <w:rFonts w:ascii="Arial Narrow" w:hAnsi="Arial Narrow"/>
        </w:rPr>
        <w:t>: Código da Cota</w:t>
      </w:r>
    </w:p>
    <w:p w:rsidR="004B47CB" w:rsidRPr="00F952B8" w:rsidRDefault="004B47CB" w:rsidP="004B47CB">
      <w:pPr>
        <w:pStyle w:val="PargrafodaLista"/>
        <w:numPr>
          <w:ilvl w:val="0"/>
          <w:numId w:val="28"/>
        </w:numPr>
        <w:rPr>
          <w:rFonts w:ascii="Arial Narrow" w:hAnsi="Arial Narrow"/>
        </w:rPr>
      </w:pPr>
      <w:r w:rsidRPr="00F952B8">
        <w:rPr>
          <w:rFonts w:ascii="Arial Narrow" w:hAnsi="Arial Narrow"/>
        </w:rPr>
        <w:t>Nome/Razão Social: Nome ou Razão Social da Cota</w:t>
      </w:r>
    </w:p>
    <w:p w:rsidR="004B47CB" w:rsidRPr="00F952B8" w:rsidRDefault="004B47CB" w:rsidP="004B47CB">
      <w:pPr>
        <w:pStyle w:val="PargrafodaLista"/>
        <w:numPr>
          <w:ilvl w:val="0"/>
          <w:numId w:val="28"/>
        </w:numPr>
        <w:rPr>
          <w:rFonts w:ascii="Arial Narrow" w:hAnsi="Arial Narrow"/>
        </w:rPr>
      </w:pPr>
      <w:r w:rsidRPr="00F952B8">
        <w:rPr>
          <w:rFonts w:ascii="Arial Narrow" w:hAnsi="Arial Narrow"/>
        </w:rPr>
        <w:t>CPF/CNPJ: CPF ou CNPJ da cota</w:t>
      </w:r>
    </w:p>
    <w:p w:rsidR="00E87AEB" w:rsidRDefault="00E87AEB" w:rsidP="004B47CB">
      <w:pPr>
        <w:pStyle w:val="PargrafodaLista"/>
        <w:numPr>
          <w:ilvl w:val="0"/>
          <w:numId w:val="28"/>
        </w:numPr>
        <w:rPr>
          <w:rFonts w:ascii="Arial Narrow" w:hAnsi="Arial Narrow"/>
        </w:rPr>
      </w:pPr>
      <w:r>
        <w:rPr>
          <w:rFonts w:ascii="Arial Narrow" w:hAnsi="Arial Narrow"/>
        </w:rPr>
        <w:t>Contato: Contato do PDV Principal Cadastrado</w:t>
      </w:r>
    </w:p>
    <w:p w:rsidR="004B47CB" w:rsidRPr="00F952B8" w:rsidRDefault="004B47CB" w:rsidP="004B47CB">
      <w:pPr>
        <w:pStyle w:val="PargrafodaLista"/>
        <w:numPr>
          <w:ilvl w:val="0"/>
          <w:numId w:val="28"/>
        </w:numPr>
        <w:rPr>
          <w:rFonts w:ascii="Arial Narrow" w:hAnsi="Arial Narrow"/>
        </w:rPr>
      </w:pPr>
      <w:r w:rsidRPr="00F952B8">
        <w:rPr>
          <w:rFonts w:ascii="Arial Narrow" w:hAnsi="Arial Narrow"/>
        </w:rPr>
        <w:t>Telefone: Telefone da cota</w:t>
      </w:r>
    </w:p>
    <w:p w:rsidR="004B47CB" w:rsidRDefault="004B47CB" w:rsidP="004B47CB">
      <w:pPr>
        <w:pStyle w:val="PargrafodaLista"/>
        <w:numPr>
          <w:ilvl w:val="0"/>
          <w:numId w:val="28"/>
        </w:numPr>
        <w:rPr>
          <w:rFonts w:ascii="Arial Narrow" w:hAnsi="Arial Narrow"/>
        </w:rPr>
      </w:pPr>
      <w:r w:rsidRPr="00F952B8">
        <w:rPr>
          <w:rFonts w:ascii="Arial Narrow" w:hAnsi="Arial Narrow"/>
        </w:rPr>
        <w:t>E-mail: E-mail da cota</w:t>
      </w:r>
    </w:p>
    <w:p w:rsidR="00D723CC" w:rsidRPr="00F952B8" w:rsidRDefault="00D723CC" w:rsidP="004B47CB">
      <w:pPr>
        <w:pStyle w:val="PargrafodaLista"/>
        <w:numPr>
          <w:ilvl w:val="0"/>
          <w:numId w:val="28"/>
        </w:numPr>
        <w:rPr>
          <w:rFonts w:ascii="Arial Narrow" w:hAnsi="Arial Narrow"/>
        </w:rPr>
      </w:pPr>
      <w:r>
        <w:rPr>
          <w:rFonts w:ascii="Arial Narrow" w:hAnsi="Arial Narrow"/>
        </w:rPr>
        <w:t>Status: Status da cota.</w:t>
      </w:r>
    </w:p>
    <w:p w:rsidR="004B47CB" w:rsidRPr="00F952B8" w:rsidRDefault="004B47CB" w:rsidP="004B47CB">
      <w:pPr>
        <w:pStyle w:val="PargrafodaLista"/>
        <w:numPr>
          <w:ilvl w:val="0"/>
          <w:numId w:val="28"/>
        </w:numPr>
        <w:rPr>
          <w:rFonts w:ascii="Arial Narrow" w:hAnsi="Arial Narrow"/>
        </w:rPr>
      </w:pPr>
      <w:r w:rsidRPr="00F952B8">
        <w:rPr>
          <w:rFonts w:ascii="Arial Narrow" w:hAnsi="Arial Narrow"/>
        </w:rPr>
        <w:t>Ação: botão para edição e para exclusão</w:t>
      </w:r>
    </w:p>
    <w:p w:rsidR="004B47CB" w:rsidRDefault="004B47CB" w:rsidP="0010198B">
      <w:pPr>
        <w:ind w:left="426"/>
        <w:rPr>
          <w:rFonts w:ascii="Arial Narrow" w:hAnsi="Arial Narrow"/>
        </w:rPr>
      </w:pPr>
    </w:p>
    <w:p w:rsidR="004B47CB" w:rsidRDefault="004B47CB" w:rsidP="004B47CB">
      <w:pPr>
        <w:ind w:left="1146"/>
        <w:rPr>
          <w:rFonts w:ascii="Arial Narrow" w:hAnsi="Arial Narrow"/>
          <w:b/>
        </w:rPr>
      </w:pPr>
    </w:p>
    <w:p w:rsidR="004B47CB" w:rsidRPr="00F952B8" w:rsidRDefault="004B47CB" w:rsidP="004B47CB">
      <w:pPr>
        <w:ind w:left="1146"/>
        <w:rPr>
          <w:rFonts w:ascii="Arial Narrow" w:hAnsi="Arial Narrow"/>
          <w:b/>
        </w:rPr>
      </w:pPr>
      <w:r w:rsidRPr="00F952B8">
        <w:rPr>
          <w:rFonts w:ascii="Arial Narrow" w:hAnsi="Arial Narrow"/>
          <w:b/>
        </w:rPr>
        <w:t>ABA DADOS CADASTRAIS</w:t>
      </w:r>
    </w:p>
    <w:p w:rsidR="00477788" w:rsidRDefault="00477788" w:rsidP="00477788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Inicio da Atividade: </w:t>
      </w:r>
      <w:r w:rsidR="007126D8">
        <w:rPr>
          <w:rFonts w:ascii="Arial Narrow" w:hAnsi="Arial Narrow"/>
        </w:rPr>
        <w:t>momento do primeiro cadastro da cota (data do sistema, não será editável, somente será inserida no momento da inclusão</w:t>
      </w:r>
      <w:proofErr w:type="gramStart"/>
      <w:r w:rsidR="007126D8">
        <w:rPr>
          <w:rFonts w:ascii="Arial Narrow" w:hAnsi="Arial Narrow"/>
        </w:rPr>
        <w:t>)</w:t>
      </w:r>
      <w:proofErr w:type="gramEnd"/>
    </w:p>
    <w:p w:rsidR="007B24A3" w:rsidRDefault="007B24A3" w:rsidP="008C2362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Cota: Identificação de Cota</w:t>
      </w:r>
    </w:p>
    <w:p w:rsidR="00D467D5" w:rsidRPr="00D467D5" w:rsidRDefault="007B24A3" w:rsidP="00D467D5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Nome: Descrição do</w:t>
      </w:r>
      <w:r w:rsidR="00416F80">
        <w:rPr>
          <w:rFonts w:ascii="Arial Narrow" w:hAnsi="Arial Narrow"/>
        </w:rPr>
        <w:t xml:space="preserve"> nome da</w:t>
      </w:r>
      <w:r>
        <w:rPr>
          <w:rFonts w:ascii="Arial Narrow" w:hAnsi="Arial Narrow"/>
        </w:rPr>
        <w:t xml:space="preserve"> </w:t>
      </w:r>
      <w:r w:rsidR="00416F80">
        <w:rPr>
          <w:rFonts w:ascii="Arial Narrow" w:hAnsi="Arial Narrow"/>
        </w:rPr>
        <w:t>Cota</w:t>
      </w:r>
    </w:p>
    <w:p w:rsidR="007220ED" w:rsidRDefault="00E846E6" w:rsidP="00D75FBC">
      <w:pPr>
        <w:numPr>
          <w:ilvl w:val="0"/>
          <w:numId w:val="26"/>
        </w:numPr>
        <w:rPr>
          <w:rFonts w:ascii="Arial Narrow" w:hAnsi="Arial Narrow"/>
        </w:rPr>
      </w:pPr>
      <w:proofErr w:type="spellStart"/>
      <w:r>
        <w:rPr>
          <w:rFonts w:ascii="Arial Narrow" w:hAnsi="Arial Narrow"/>
        </w:rPr>
        <w:t>Email</w:t>
      </w:r>
      <w:proofErr w:type="spellEnd"/>
      <w:r>
        <w:rPr>
          <w:rFonts w:ascii="Arial Narrow" w:hAnsi="Arial Narrow"/>
        </w:rPr>
        <w:t xml:space="preserve">: Endereço de </w:t>
      </w:r>
      <w:proofErr w:type="spellStart"/>
      <w:r>
        <w:rPr>
          <w:rFonts w:ascii="Arial Narrow" w:hAnsi="Arial Narrow"/>
        </w:rPr>
        <w:t>email</w:t>
      </w:r>
      <w:proofErr w:type="spellEnd"/>
      <w:r>
        <w:rPr>
          <w:rFonts w:ascii="Arial Narrow" w:hAnsi="Arial Narrow"/>
        </w:rPr>
        <w:t xml:space="preserve"> d</w:t>
      </w:r>
      <w:r w:rsidR="00416F80">
        <w:rPr>
          <w:rFonts w:ascii="Arial Narrow" w:hAnsi="Arial Narrow"/>
        </w:rPr>
        <w:t>a</w:t>
      </w:r>
      <w:r>
        <w:rPr>
          <w:rFonts w:ascii="Arial Narrow" w:hAnsi="Arial Narrow"/>
        </w:rPr>
        <w:t xml:space="preserve"> </w:t>
      </w:r>
      <w:r w:rsidR="00416F80">
        <w:rPr>
          <w:rFonts w:ascii="Arial Narrow" w:hAnsi="Arial Narrow"/>
        </w:rPr>
        <w:t>Cota</w:t>
      </w:r>
      <w:r>
        <w:rPr>
          <w:rFonts w:ascii="Arial Narrow" w:hAnsi="Arial Narrow"/>
        </w:rPr>
        <w:t>.</w:t>
      </w:r>
    </w:p>
    <w:p w:rsidR="00D467D5" w:rsidRDefault="00D467D5" w:rsidP="00D75FBC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CPF: CPF do titular da Cota</w:t>
      </w:r>
    </w:p>
    <w:p w:rsidR="00D467D5" w:rsidRDefault="00D467D5" w:rsidP="00D75FBC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RG: RG do titular da Cota</w:t>
      </w:r>
    </w:p>
    <w:p w:rsidR="00CC5CFB" w:rsidRDefault="00CC5CFB" w:rsidP="00D75FBC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Órgão Emissor e UF: Órgão emissor e UF do RG da cota</w:t>
      </w:r>
    </w:p>
    <w:p w:rsidR="00D467D5" w:rsidRDefault="00D467D5" w:rsidP="00D467D5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lastRenderedPageBreak/>
        <w:t>Data Nascimento: Data de nascimento do titular da cota</w:t>
      </w:r>
    </w:p>
    <w:p w:rsidR="00D467D5" w:rsidRDefault="00CC5CFB" w:rsidP="00D467D5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Estado Civil: Estado Civil da cota (solteiro, casado, divorciado, viúvo</w:t>
      </w:r>
      <w:proofErr w:type="gramStart"/>
      <w:r>
        <w:rPr>
          <w:rFonts w:ascii="Arial Narrow" w:hAnsi="Arial Narrow"/>
        </w:rPr>
        <w:t>)</w:t>
      </w:r>
      <w:proofErr w:type="gramEnd"/>
    </w:p>
    <w:p w:rsidR="00CC5CFB" w:rsidRDefault="007126D8" w:rsidP="00D467D5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Sexo:</w:t>
      </w:r>
      <w:r w:rsidR="00CC5CFB">
        <w:rPr>
          <w:rFonts w:ascii="Arial Narrow" w:hAnsi="Arial Narrow"/>
        </w:rPr>
        <w:t xml:space="preserve"> (masculino ou feminino)</w:t>
      </w:r>
    </w:p>
    <w:p w:rsidR="00CC5CFB" w:rsidRDefault="00CC5CFB" w:rsidP="00D467D5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Naci</w:t>
      </w:r>
      <w:r w:rsidR="007126D8">
        <w:rPr>
          <w:rFonts w:ascii="Arial Narrow" w:hAnsi="Arial Narrow"/>
        </w:rPr>
        <w:t>onalidade: Nacionalidade</w:t>
      </w:r>
    </w:p>
    <w:p w:rsidR="00CC5CFB" w:rsidRDefault="007126D8" w:rsidP="00D467D5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Natural: Naturalidade</w:t>
      </w:r>
    </w:p>
    <w:p w:rsidR="00826397" w:rsidRDefault="00826397" w:rsidP="00826397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Emite </w:t>
      </w:r>
      <w:proofErr w:type="spellStart"/>
      <w:proofErr w:type="gramStart"/>
      <w:r>
        <w:rPr>
          <w:rFonts w:ascii="Arial Narrow" w:hAnsi="Arial Narrow"/>
        </w:rPr>
        <w:t>NFe</w:t>
      </w:r>
      <w:proofErr w:type="spellEnd"/>
      <w:proofErr w:type="gramEnd"/>
      <w:r>
        <w:rPr>
          <w:rFonts w:ascii="Arial Narrow" w:hAnsi="Arial Narrow"/>
        </w:rPr>
        <w:t>:</w:t>
      </w:r>
      <w:r w:rsidR="004C4F10">
        <w:rPr>
          <w:rFonts w:ascii="Arial Narrow" w:hAnsi="Arial Narrow"/>
        </w:rPr>
        <w:t xml:space="preserve"> </w:t>
      </w:r>
      <w:proofErr w:type="spellStart"/>
      <w:r w:rsidR="004C4F10">
        <w:rPr>
          <w:rFonts w:ascii="Arial Narrow" w:hAnsi="Arial Narrow"/>
        </w:rPr>
        <w:t>checkbox</w:t>
      </w:r>
      <w:proofErr w:type="spellEnd"/>
      <w:r w:rsidR="004C4F10">
        <w:rPr>
          <w:rFonts w:ascii="Arial Narrow" w:hAnsi="Arial Narrow"/>
        </w:rPr>
        <w:t xml:space="preserve"> para indicar </w:t>
      </w:r>
      <w:r>
        <w:rPr>
          <w:rFonts w:ascii="Arial Narrow" w:hAnsi="Arial Narrow"/>
        </w:rPr>
        <w:t xml:space="preserve">que a Cota emite </w:t>
      </w:r>
      <w:proofErr w:type="spellStart"/>
      <w:r>
        <w:rPr>
          <w:rFonts w:ascii="Arial Narrow" w:hAnsi="Arial Narrow"/>
        </w:rPr>
        <w:t>NFe</w:t>
      </w:r>
      <w:proofErr w:type="spellEnd"/>
      <w:r>
        <w:rPr>
          <w:rFonts w:ascii="Arial Narrow" w:hAnsi="Arial Narrow"/>
        </w:rPr>
        <w:t>.</w:t>
      </w:r>
    </w:p>
    <w:p w:rsidR="00CC5CFB" w:rsidRPr="00D467D5" w:rsidRDefault="00CC5CFB" w:rsidP="00D467D5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E-mail NF-e: Endereço de e-mail utilizado para envio da nota fiscal eletrônica</w:t>
      </w:r>
      <w:proofErr w:type="gramStart"/>
      <w:r>
        <w:rPr>
          <w:rFonts w:ascii="Arial Narrow" w:hAnsi="Arial Narrow"/>
        </w:rPr>
        <w:t>, pode</w:t>
      </w:r>
      <w:proofErr w:type="gramEnd"/>
      <w:r>
        <w:rPr>
          <w:rFonts w:ascii="Arial Narrow" w:hAnsi="Arial Narrow"/>
        </w:rPr>
        <w:t xml:space="preserve"> ser o e-mail já cadastrado ou outro.</w:t>
      </w:r>
    </w:p>
    <w:p w:rsidR="007126D8" w:rsidRDefault="007126D8" w:rsidP="007126D8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Status – no momento do cadastro deve assumir status de pendente, posteriormente permite alterar conforme </w:t>
      </w:r>
      <w:proofErr w:type="gramStart"/>
      <w:r>
        <w:rPr>
          <w:rFonts w:ascii="Arial Narrow" w:hAnsi="Arial Narrow"/>
        </w:rPr>
        <w:t>menu</w:t>
      </w:r>
      <w:proofErr w:type="gramEnd"/>
      <w:r>
        <w:rPr>
          <w:rFonts w:ascii="Arial Narrow" w:hAnsi="Arial Narrow"/>
        </w:rPr>
        <w:t xml:space="preserve">. Esta alteração esta presente nesta tela, na tela de manutenção de status da cota e na tela de cotas </w:t>
      </w:r>
      <w:proofErr w:type="gramStart"/>
      <w:r>
        <w:rPr>
          <w:rFonts w:ascii="Arial Narrow" w:hAnsi="Arial Narrow"/>
        </w:rPr>
        <w:t>inadimplentes</w:t>
      </w:r>
      <w:proofErr w:type="gramEnd"/>
    </w:p>
    <w:p w:rsidR="007126D8" w:rsidRDefault="007126D8" w:rsidP="007126D8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Utilizar Histórico: usuário sugere uma, duas ou três cotas como base e os percentuais respectivos de participação. Estes devem compor 100%. O sistema deverá fazer esta checagem e obrigar o usuário a compor os 100%. O usuário deverá informar o período em que este histórico será usado. A partir do final deste a cota assumirá o histórico dela mesma para a </w:t>
      </w:r>
      <w:proofErr w:type="spellStart"/>
      <w:r>
        <w:rPr>
          <w:rFonts w:ascii="Arial Narrow" w:hAnsi="Arial Narrow"/>
        </w:rPr>
        <w:t>micro</w:t>
      </w:r>
      <w:r w:rsidR="00852FAF">
        <w:rPr>
          <w:rFonts w:ascii="Arial Narrow" w:hAnsi="Arial Narrow"/>
        </w:rPr>
        <w:t>-</w:t>
      </w:r>
      <w:r>
        <w:rPr>
          <w:rFonts w:ascii="Arial Narrow" w:hAnsi="Arial Narrow"/>
        </w:rPr>
        <w:t>distribuição</w:t>
      </w:r>
      <w:proofErr w:type="spellEnd"/>
      <w:r>
        <w:rPr>
          <w:rFonts w:ascii="Arial Narrow" w:hAnsi="Arial Narrow"/>
        </w:rPr>
        <w:t>.</w:t>
      </w:r>
    </w:p>
    <w:p w:rsidR="007126D8" w:rsidRDefault="007126D8" w:rsidP="007126D8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Classificação: classifica a cota em termos de expectativa de faturamento e importância dentro do ranking do distribuidor. Como </w:t>
      </w:r>
      <w:proofErr w:type="gramStart"/>
      <w:r>
        <w:rPr>
          <w:rFonts w:ascii="Arial Narrow" w:hAnsi="Arial Narrow"/>
        </w:rPr>
        <w:t>trata-se</w:t>
      </w:r>
      <w:proofErr w:type="gramEnd"/>
      <w:r>
        <w:rPr>
          <w:rFonts w:ascii="Arial Narrow" w:hAnsi="Arial Narrow"/>
        </w:rPr>
        <w:t xml:space="preserve"> de expectativa, o sistema deverá, ao início de todo mês atualizar a classificação de cada cota segundo este parâmetro:</w:t>
      </w:r>
    </w:p>
    <w:p w:rsidR="007126D8" w:rsidRDefault="007126D8" w:rsidP="007126D8">
      <w:pPr>
        <w:numPr>
          <w:ilvl w:val="1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AA – cotas que possuem mais que um </w:t>
      </w:r>
      <w:proofErr w:type="spellStart"/>
      <w:proofErr w:type="gramStart"/>
      <w:r>
        <w:rPr>
          <w:rFonts w:ascii="Arial Narrow" w:hAnsi="Arial Narrow"/>
        </w:rPr>
        <w:t>pdv</w:t>
      </w:r>
      <w:proofErr w:type="spellEnd"/>
      <w:proofErr w:type="gramEnd"/>
      <w:r>
        <w:rPr>
          <w:rFonts w:ascii="Arial Narrow" w:hAnsi="Arial Narrow"/>
        </w:rPr>
        <w:t xml:space="preserve"> cadastrados abaixo dela</w:t>
      </w:r>
    </w:p>
    <w:p w:rsidR="007126D8" w:rsidRDefault="007126D8" w:rsidP="007126D8">
      <w:pPr>
        <w:numPr>
          <w:ilvl w:val="1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A – cotas que faturam </w:t>
      </w:r>
      <w:proofErr w:type="gramStart"/>
      <w:r>
        <w:rPr>
          <w:rFonts w:ascii="Arial Narrow" w:hAnsi="Arial Narrow"/>
        </w:rPr>
        <w:t>média mês</w:t>
      </w:r>
      <w:proofErr w:type="gramEnd"/>
      <w:r>
        <w:rPr>
          <w:rFonts w:ascii="Arial Narrow" w:hAnsi="Arial Narrow"/>
        </w:rPr>
        <w:t xml:space="preserve"> mais que R$ 3,5 mil reais;</w:t>
      </w:r>
    </w:p>
    <w:p w:rsidR="007126D8" w:rsidRDefault="007126D8" w:rsidP="007126D8">
      <w:pPr>
        <w:numPr>
          <w:ilvl w:val="1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B – cotas que faturam entre R$ 1,5 e R$ 3,5 mil </w:t>
      </w:r>
      <w:proofErr w:type="gramStart"/>
      <w:r>
        <w:rPr>
          <w:rFonts w:ascii="Arial Narrow" w:hAnsi="Arial Narrow"/>
        </w:rPr>
        <w:t>reais mês</w:t>
      </w:r>
      <w:proofErr w:type="gramEnd"/>
      <w:r>
        <w:rPr>
          <w:rFonts w:ascii="Arial Narrow" w:hAnsi="Arial Narrow"/>
        </w:rPr>
        <w:t>;</w:t>
      </w:r>
    </w:p>
    <w:p w:rsidR="007126D8" w:rsidRDefault="007126D8" w:rsidP="007126D8">
      <w:pPr>
        <w:numPr>
          <w:ilvl w:val="1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C cotas que faturam menos que </w:t>
      </w:r>
      <w:proofErr w:type="gramStart"/>
      <w:r>
        <w:rPr>
          <w:rFonts w:ascii="Arial Narrow" w:hAnsi="Arial Narrow"/>
        </w:rPr>
        <w:t>R$ 1,5 mil</w:t>
      </w:r>
      <w:proofErr w:type="gramEnd"/>
      <w:r>
        <w:rPr>
          <w:rFonts w:ascii="Arial Narrow" w:hAnsi="Arial Narrow"/>
        </w:rPr>
        <w:t xml:space="preserve"> mês (faturamento baseado no recolhimento dos produtos e venda em exemplares vezes o preço de capa).</w:t>
      </w:r>
    </w:p>
    <w:p w:rsidR="00852FAF" w:rsidRDefault="00852FAF" w:rsidP="00AA0605">
      <w:pPr>
        <w:ind w:left="426"/>
        <w:rPr>
          <w:rFonts w:ascii="Arial Narrow" w:hAnsi="Arial Narrow"/>
        </w:rPr>
      </w:pPr>
    </w:p>
    <w:p w:rsidR="00AA0605" w:rsidRDefault="00AA0605" w:rsidP="00AA0605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ab/>
        <w:t>ABA DESCONTOS:</w:t>
      </w:r>
    </w:p>
    <w:p w:rsidR="00AA0605" w:rsidRDefault="00AA0605" w:rsidP="00AA0605">
      <w:pPr>
        <w:rPr>
          <w:rFonts w:ascii="Arial Narrow" w:hAnsi="Arial Narrow"/>
        </w:rPr>
      </w:pPr>
    </w:p>
    <w:p w:rsidR="00852FAF" w:rsidRDefault="00852FAF" w:rsidP="00852FAF">
      <w:pPr>
        <w:rPr>
          <w:rFonts w:ascii="Arial Narrow" w:hAnsi="Arial Narrow"/>
        </w:rPr>
      </w:pPr>
      <w:r>
        <w:rPr>
          <w:rFonts w:ascii="Arial Narrow" w:hAnsi="Arial Narrow"/>
        </w:rPr>
        <w:t>Combo para seleção de quais tipos de descontos serão praticados para aquela cota. Assim como o percentual de desconto deverá ser citado.</w:t>
      </w:r>
    </w:p>
    <w:p w:rsidR="00852FAF" w:rsidRDefault="00852FAF" w:rsidP="00852FAF">
      <w:pPr>
        <w:pStyle w:val="PargrafodaLista"/>
        <w:numPr>
          <w:ilvl w:val="0"/>
          <w:numId w:val="29"/>
        </w:numPr>
        <w:rPr>
          <w:rFonts w:ascii="Arial Narrow" w:hAnsi="Arial Narrow"/>
        </w:rPr>
      </w:pPr>
      <w:r>
        <w:rPr>
          <w:rFonts w:ascii="Arial Narrow" w:hAnsi="Arial Narrow"/>
        </w:rPr>
        <w:t>Tipos de Desconto: relação dos possíveis tipos de desconto que uma cota possa ter.</w:t>
      </w:r>
    </w:p>
    <w:p w:rsidR="00852FAF" w:rsidRDefault="00852FAF" w:rsidP="00852FAF">
      <w:pPr>
        <w:pStyle w:val="PargrafodaLista"/>
        <w:numPr>
          <w:ilvl w:val="0"/>
          <w:numId w:val="29"/>
        </w:numPr>
        <w:rPr>
          <w:rFonts w:ascii="Arial Narrow" w:hAnsi="Arial Narrow"/>
        </w:rPr>
      </w:pPr>
      <w:r>
        <w:rPr>
          <w:rFonts w:ascii="Arial Narrow" w:hAnsi="Arial Narrow"/>
        </w:rPr>
        <w:t>Desconto Cota: relação dos descontos definidos para uma cota.</w:t>
      </w:r>
    </w:p>
    <w:p w:rsidR="00852FAF" w:rsidRDefault="00852FAF" w:rsidP="00852FAF">
      <w:pPr>
        <w:pStyle w:val="PargrafodaLista"/>
        <w:numPr>
          <w:ilvl w:val="0"/>
          <w:numId w:val="29"/>
        </w:numPr>
        <w:rPr>
          <w:rFonts w:ascii="Arial Narrow" w:hAnsi="Arial Narrow"/>
        </w:rPr>
      </w:pPr>
      <w:r>
        <w:rPr>
          <w:rFonts w:ascii="Arial Narrow" w:hAnsi="Arial Narrow"/>
        </w:rPr>
        <w:t>% Desc.: Percentual de desconto geral da cota</w:t>
      </w:r>
    </w:p>
    <w:p w:rsidR="00852FAF" w:rsidRDefault="00852FAF" w:rsidP="00852FAF">
      <w:pPr>
        <w:pStyle w:val="PargrafodaLista"/>
        <w:numPr>
          <w:ilvl w:val="0"/>
          <w:numId w:val="29"/>
        </w:numPr>
        <w:rPr>
          <w:rFonts w:ascii="Arial Narrow" w:hAnsi="Arial Narrow"/>
        </w:rPr>
      </w:pPr>
      <w:r>
        <w:rPr>
          <w:rFonts w:ascii="Arial Narrow" w:hAnsi="Arial Narrow"/>
        </w:rPr>
        <w:t>Esta seleção é baseada na EMS (ainda não descrita) de cadastro de descontos de uma cota, definida pelo distribuidor.</w:t>
      </w:r>
    </w:p>
    <w:p w:rsidR="002E285E" w:rsidRDefault="002E285E" w:rsidP="002E285E">
      <w:pPr>
        <w:ind w:left="720" w:firstLine="426"/>
        <w:rPr>
          <w:rFonts w:ascii="Arial Narrow" w:hAnsi="Arial Narrow"/>
          <w:b/>
        </w:rPr>
      </w:pPr>
    </w:p>
    <w:p w:rsidR="002E285E" w:rsidRDefault="002E285E" w:rsidP="002E285E">
      <w:pPr>
        <w:ind w:left="720" w:firstLine="426"/>
        <w:rPr>
          <w:rFonts w:ascii="Arial Narrow" w:hAnsi="Arial Narrow"/>
          <w:b/>
        </w:rPr>
      </w:pPr>
    </w:p>
    <w:p w:rsidR="002E285E" w:rsidRDefault="00D723CC" w:rsidP="00D723CC">
      <w:pPr>
        <w:rPr>
          <w:rFonts w:ascii="Arial Narrow" w:hAnsi="Arial Narrow"/>
          <w:b/>
        </w:rPr>
      </w:pPr>
      <w:r>
        <w:rPr>
          <w:rFonts w:ascii="Arial Narrow" w:hAnsi="Arial Narrow"/>
          <w:b/>
        </w:rPr>
        <w:t xml:space="preserve">               </w:t>
      </w:r>
      <w:proofErr w:type="gramStart"/>
      <w:r w:rsidR="002E285E" w:rsidRPr="00477788">
        <w:rPr>
          <w:rFonts w:ascii="Arial Narrow" w:hAnsi="Arial Narrow"/>
        </w:rPr>
        <w:t>ABA FORNECEDORES</w:t>
      </w:r>
      <w:proofErr w:type="gramEnd"/>
      <w:r w:rsidR="002E285E">
        <w:rPr>
          <w:rFonts w:ascii="Arial Narrow" w:hAnsi="Arial Narrow"/>
          <w:b/>
        </w:rPr>
        <w:t>:</w:t>
      </w:r>
    </w:p>
    <w:p w:rsidR="00D723CC" w:rsidRDefault="00D723CC" w:rsidP="00AA0605">
      <w:pPr>
        <w:rPr>
          <w:rFonts w:ascii="Arial Narrow" w:hAnsi="Arial Narrow"/>
        </w:rPr>
      </w:pPr>
    </w:p>
    <w:p w:rsidR="00AA0605" w:rsidRDefault="00BE6A10" w:rsidP="00AA0605">
      <w:pPr>
        <w:rPr>
          <w:rFonts w:ascii="Arial Narrow" w:hAnsi="Arial Narrow"/>
        </w:rPr>
      </w:pPr>
      <w:r>
        <w:rPr>
          <w:rFonts w:ascii="Arial Narrow" w:hAnsi="Arial Narrow"/>
        </w:rPr>
        <w:tab/>
      </w:r>
      <w:r w:rsidR="00852FAF">
        <w:rPr>
          <w:rFonts w:ascii="Arial Narrow" w:hAnsi="Arial Narrow"/>
        </w:rPr>
        <w:t>L</w:t>
      </w:r>
      <w:r w:rsidR="00477788">
        <w:rPr>
          <w:rFonts w:ascii="Arial Narrow" w:hAnsi="Arial Narrow"/>
        </w:rPr>
        <w:t>ista com opção de múltiplas escolhas de associação de fornecedores que uma cota cadastrada pode trabalhar (essa lista será carregada conforme cadastro de fornecedores).</w:t>
      </w:r>
      <w:r w:rsidR="00852FAF">
        <w:rPr>
          <w:rFonts w:ascii="Arial Narrow" w:hAnsi="Arial Narrow"/>
        </w:rPr>
        <w:t xml:space="preserve"> Os fornecedores não cadastrados para a cota implica em que a mesma não receberá os produtos </w:t>
      </w:r>
      <w:proofErr w:type="gramStart"/>
      <w:r w:rsidR="00852FAF">
        <w:rPr>
          <w:rFonts w:ascii="Arial Narrow" w:hAnsi="Arial Narrow"/>
        </w:rPr>
        <w:t>do respectivos</w:t>
      </w:r>
      <w:proofErr w:type="gramEnd"/>
      <w:r w:rsidR="00852FAF">
        <w:rPr>
          <w:rFonts w:ascii="Arial Narrow" w:hAnsi="Arial Narrow"/>
        </w:rPr>
        <w:t xml:space="preserve"> fornecedores – link com </w:t>
      </w:r>
      <w:proofErr w:type="spellStart"/>
      <w:r w:rsidR="00852FAF">
        <w:rPr>
          <w:rFonts w:ascii="Arial Narrow" w:hAnsi="Arial Narrow"/>
        </w:rPr>
        <w:t>micro-distribuição</w:t>
      </w:r>
      <w:proofErr w:type="spellEnd"/>
    </w:p>
    <w:p w:rsidR="00AA0605" w:rsidRDefault="00AA0605" w:rsidP="00093A9C">
      <w:pPr>
        <w:ind w:left="1146"/>
        <w:rPr>
          <w:rFonts w:ascii="Arial Narrow" w:hAnsi="Arial Narrow"/>
        </w:rPr>
      </w:pPr>
    </w:p>
    <w:p w:rsidR="00AA0230" w:rsidRDefault="00AA0230" w:rsidP="00AA0230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Botões:</w:t>
      </w:r>
    </w:p>
    <w:p w:rsidR="00AA0230" w:rsidRDefault="00AA0230" w:rsidP="00AA0230">
      <w:pPr>
        <w:ind w:left="1146"/>
        <w:rPr>
          <w:rFonts w:ascii="Arial Narrow" w:hAnsi="Arial Narrow"/>
        </w:rPr>
      </w:pPr>
    </w:p>
    <w:p w:rsidR="00622407" w:rsidRDefault="00622407" w:rsidP="00622407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Confirmar: Ação para efetivar o que foi digitado na tela.</w:t>
      </w:r>
    </w:p>
    <w:p w:rsidR="00622407" w:rsidRDefault="00622407" w:rsidP="00622407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Cancelar: Cancelar o que foi digitado</w:t>
      </w:r>
    </w:p>
    <w:p w:rsidR="003B03AE" w:rsidRDefault="003B03AE" w:rsidP="00622407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CPF: exibe tela de cadastro de uma Cota pessoa física.</w:t>
      </w:r>
    </w:p>
    <w:p w:rsidR="003B03AE" w:rsidRDefault="003B03AE" w:rsidP="00622407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CNPJ: exibe tela de cadastro de uma Cota pessoa </w:t>
      </w:r>
      <w:proofErr w:type="gramStart"/>
      <w:r>
        <w:rPr>
          <w:rFonts w:ascii="Arial Narrow" w:hAnsi="Arial Narrow"/>
        </w:rPr>
        <w:t>jurídica.</w:t>
      </w:r>
      <w:proofErr w:type="gramEnd"/>
      <w:r w:rsidR="00A52B4C">
        <w:rPr>
          <w:rFonts w:ascii="Arial Narrow" w:hAnsi="Arial Narrow"/>
        </w:rPr>
        <w:t xml:space="preserve">(EMS 0153 – cadastro de cota – Pessoa </w:t>
      </w:r>
      <w:proofErr w:type="spellStart"/>
      <w:r w:rsidR="00A52B4C">
        <w:rPr>
          <w:rFonts w:ascii="Arial Narrow" w:hAnsi="Arial Narrow"/>
        </w:rPr>
        <w:t>Juridica</w:t>
      </w:r>
      <w:proofErr w:type="spellEnd"/>
      <w:r w:rsidR="00A52B4C">
        <w:rPr>
          <w:rFonts w:ascii="Arial Narrow" w:hAnsi="Arial Narrow"/>
        </w:rPr>
        <w:t>)</w:t>
      </w:r>
    </w:p>
    <w:p w:rsidR="00AA0230" w:rsidRDefault="00AA0230" w:rsidP="00AA0230">
      <w:pPr>
        <w:ind w:left="1146"/>
        <w:rPr>
          <w:rFonts w:ascii="Arial Narrow" w:hAnsi="Arial Narrow"/>
        </w:rPr>
      </w:pPr>
    </w:p>
    <w:p w:rsidR="00BE4632" w:rsidRDefault="00BE4632">
      <w:pPr>
        <w:rPr>
          <w:rFonts w:ascii="Arial Narrow" w:hAnsi="Arial Narrow"/>
        </w:rPr>
      </w:pPr>
    </w:p>
    <w:p w:rsidR="00622407" w:rsidRDefault="00D723CC" w:rsidP="00D723CC">
      <w:pPr>
        <w:rPr>
          <w:rFonts w:ascii="Arial Narrow" w:hAnsi="Arial Narrow"/>
        </w:rPr>
      </w:pPr>
      <w:r>
        <w:rPr>
          <w:rFonts w:ascii="Arial Narrow" w:hAnsi="Arial Narrow"/>
        </w:rPr>
        <w:t>Cadastro da cota – consulta</w:t>
      </w:r>
    </w:p>
    <w:p w:rsidR="00D723CC" w:rsidRDefault="00D723CC" w:rsidP="00D723CC">
      <w:pPr>
        <w:rPr>
          <w:rFonts w:ascii="Arial Narrow" w:hAnsi="Arial Narrow"/>
        </w:rPr>
      </w:pPr>
      <w:r>
        <w:rPr>
          <w:rFonts w:ascii="Arial Narrow" w:hAnsi="Arial Narrow"/>
          <w:noProof/>
        </w:rPr>
        <w:lastRenderedPageBreak/>
        <w:drawing>
          <wp:inline distT="0" distB="0" distL="0" distR="0" wp14:anchorId="40A77E2E" wp14:editId="74A07E67">
            <wp:extent cx="6120130" cy="354266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42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0BF1" w:rsidRDefault="006F0BF1">
      <w:pPr>
        <w:rPr>
          <w:rFonts w:ascii="Arial Narrow" w:hAnsi="Arial Narrow"/>
        </w:rPr>
      </w:pPr>
    </w:p>
    <w:p w:rsidR="008E206E" w:rsidRDefault="00B056E7">
      <w:pPr>
        <w:rPr>
          <w:rFonts w:ascii="Arial Narrow" w:hAnsi="Arial Narrow"/>
        </w:rPr>
      </w:pPr>
      <w:r>
        <w:rPr>
          <w:rFonts w:ascii="Arial Narrow" w:hAnsi="Arial Narrow"/>
        </w:rPr>
        <w:t xml:space="preserve">Cadastro de </w:t>
      </w:r>
      <w:r w:rsidR="00416F80">
        <w:rPr>
          <w:rFonts w:ascii="Arial Narrow" w:hAnsi="Arial Narrow"/>
        </w:rPr>
        <w:t>Cota</w:t>
      </w:r>
      <w:r>
        <w:rPr>
          <w:rFonts w:ascii="Arial Narrow" w:hAnsi="Arial Narrow"/>
        </w:rPr>
        <w:t xml:space="preserve"> – Pessoa </w:t>
      </w:r>
      <w:proofErr w:type="spellStart"/>
      <w:r>
        <w:rPr>
          <w:rFonts w:ascii="Arial Narrow" w:hAnsi="Arial Narrow"/>
        </w:rPr>
        <w:t>Fisica</w:t>
      </w:r>
      <w:proofErr w:type="spellEnd"/>
    </w:p>
    <w:p w:rsidR="00C36B00" w:rsidRDefault="00C36B00">
      <w:pPr>
        <w:rPr>
          <w:rFonts w:ascii="Arial Narrow" w:hAnsi="Arial Narrow"/>
          <w:noProof/>
        </w:rPr>
      </w:pPr>
    </w:p>
    <w:p w:rsidR="00CC5CFB" w:rsidRPr="00CC5CFB" w:rsidRDefault="001E1985">
      <w:pPr>
        <w:rPr>
          <w:rFonts w:ascii="Arial Narrow" w:hAnsi="Arial Narrow"/>
          <w:color w:val="FF0000"/>
        </w:rPr>
      </w:pPr>
      <w:r>
        <w:rPr>
          <w:rFonts w:ascii="Arial Narrow" w:hAnsi="Arial Narrow"/>
          <w:noProof/>
          <w:color w:val="FF0000"/>
        </w:rPr>
        <w:drawing>
          <wp:inline distT="0" distB="0" distL="0" distR="0">
            <wp:extent cx="6113780" cy="372364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780" cy="372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6B00" w:rsidRDefault="00C36B00">
      <w:pPr>
        <w:rPr>
          <w:rFonts w:ascii="Arial Narrow" w:hAnsi="Arial Narrow"/>
        </w:rPr>
      </w:pPr>
    </w:p>
    <w:p w:rsidR="00BE6A10" w:rsidRDefault="00BE6A10">
      <w:pPr>
        <w:rPr>
          <w:rFonts w:ascii="Arial Narrow" w:hAnsi="Arial Narrow"/>
        </w:rPr>
      </w:pPr>
      <w:r>
        <w:rPr>
          <w:rFonts w:ascii="Arial Narrow" w:hAnsi="Arial Narrow"/>
        </w:rPr>
        <w:t>Cadastro de Cota – Desconto</w:t>
      </w:r>
    </w:p>
    <w:p w:rsidR="00BE6A10" w:rsidRDefault="00BE6A10">
      <w:pPr>
        <w:rPr>
          <w:rFonts w:ascii="Arial Narrow" w:hAnsi="Arial Narrow"/>
        </w:rPr>
      </w:pPr>
      <w:r>
        <w:rPr>
          <w:rFonts w:ascii="Arial Narrow" w:hAnsi="Arial Narrow"/>
          <w:noProof/>
        </w:rPr>
        <w:lastRenderedPageBreak/>
        <w:drawing>
          <wp:inline distT="0" distB="0" distL="0" distR="0" wp14:anchorId="52A349BA" wp14:editId="5D50448D">
            <wp:extent cx="6112510" cy="371538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2510" cy="371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6A10" w:rsidRDefault="00BE6A10">
      <w:pPr>
        <w:rPr>
          <w:rFonts w:ascii="Arial Narrow" w:hAnsi="Arial Narrow"/>
        </w:rPr>
      </w:pPr>
      <w:r>
        <w:rPr>
          <w:rFonts w:ascii="Arial Narrow" w:hAnsi="Arial Narrow"/>
        </w:rPr>
        <w:t>Cadastro de Cota - Fornecedores</w:t>
      </w:r>
    </w:p>
    <w:p w:rsidR="00BE6A10" w:rsidRDefault="00BE6A10">
      <w:pPr>
        <w:rPr>
          <w:rFonts w:ascii="Arial Narrow" w:hAnsi="Arial Narrow"/>
        </w:rPr>
      </w:pPr>
      <w:r>
        <w:rPr>
          <w:rFonts w:ascii="Arial Narrow" w:hAnsi="Arial Narrow"/>
          <w:noProof/>
        </w:rPr>
        <w:drawing>
          <wp:inline distT="0" distB="0" distL="0" distR="0" wp14:anchorId="6B62C936" wp14:editId="47CDFD59">
            <wp:extent cx="6112510" cy="375094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2510" cy="375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7C0F" w:rsidRDefault="00DD7C0F">
      <w:pPr>
        <w:rPr>
          <w:rFonts w:ascii="Arial Narrow" w:hAnsi="Arial Narrow"/>
        </w:rPr>
      </w:pPr>
      <w:r>
        <w:rPr>
          <w:rFonts w:ascii="Arial Narrow" w:hAnsi="Arial Narrow"/>
        </w:rPr>
        <w:br w:type="page"/>
      </w:r>
    </w:p>
    <w:p w:rsidR="00C36B00" w:rsidRDefault="00C36B00">
      <w:pPr>
        <w:rPr>
          <w:rFonts w:ascii="Arial Narrow" w:hAnsi="Arial Narrow"/>
        </w:rPr>
      </w:pPr>
    </w:p>
    <w:p w:rsidR="00DD7C0F" w:rsidRDefault="00DD7C0F" w:rsidP="0010198B">
      <w:pPr>
        <w:ind w:left="426"/>
        <w:rPr>
          <w:rFonts w:ascii="Arial Narrow" w:hAnsi="Arial Narrow"/>
        </w:rPr>
      </w:pPr>
    </w:p>
    <w:p w:rsidR="00DD7C0F" w:rsidRPr="00875148" w:rsidRDefault="00DD7C0F" w:rsidP="0010198B">
      <w:pPr>
        <w:ind w:left="426"/>
        <w:rPr>
          <w:rFonts w:ascii="Arial Narrow" w:hAnsi="Arial Narrow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Relatórios envolvidos na Manutenção</w:t>
      </w:r>
    </w:p>
    <w:p w:rsidR="00DD7C0F" w:rsidRDefault="00DD7C0F" w:rsidP="00FD0CD1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NA</w:t>
      </w:r>
    </w:p>
    <w:p w:rsidR="00DD7C0F" w:rsidRPr="00875148" w:rsidRDefault="00DD7C0F" w:rsidP="00FD0CD1">
      <w:pPr>
        <w:ind w:left="426"/>
        <w:rPr>
          <w:rFonts w:ascii="Arial Narrow" w:hAnsi="Arial Narrow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Interface dos Dispositivos envolvidos na Manutenção</w:t>
      </w:r>
    </w:p>
    <w:p w:rsidR="00DD7C0F" w:rsidRDefault="00DD7C0F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DD7C0F" w:rsidRPr="00875148" w:rsidRDefault="00DD7C0F" w:rsidP="00FD0CD1">
      <w:pPr>
        <w:ind w:left="426"/>
        <w:rPr>
          <w:rFonts w:ascii="Arial Narrow" w:hAnsi="Arial Narrow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Integrações entre sistemas/módulos envolvidas na Manutenção</w:t>
      </w:r>
    </w:p>
    <w:p w:rsidR="00DD7C0F" w:rsidRPr="00875148" w:rsidRDefault="00DD7C0F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DD7C0F" w:rsidRPr="00875148" w:rsidRDefault="00DD7C0F">
      <w:pPr>
        <w:pStyle w:val="TCTips"/>
        <w:ind w:firstLine="720"/>
        <w:rPr>
          <w:rFonts w:ascii="Arial Narrow" w:hAnsi="Arial Narrow"/>
          <w:i w:val="0"/>
        </w:rPr>
      </w:pPr>
    </w:p>
    <w:bookmarkEnd w:id="12"/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PONTOS DE ATENÇÃO</w:t>
      </w:r>
      <w:r w:rsidRPr="00875148">
        <w:rPr>
          <w:rStyle w:val="Refdenotaderodap"/>
          <w:rFonts w:ascii="Arial Narrow" w:hAnsi="Arial Narrow"/>
        </w:rPr>
        <w:footnoteReference w:customMarkFollows="1" w:id="3"/>
        <w:t>*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 xml:space="preserve">Riscos, restrições e dependências envolvidos na </w:t>
      </w:r>
      <w:proofErr w:type="gramStart"/>
      <w:r w:rsidRPr="00875148">
        <w:rPr>
          <w:rFonts w:ascii="Arial Narrow" w:hAnsi="Arial Narrow"/>
          <w:sz w:val="20"/>
        </w:rPr>
        <w:t>manutenção</w:t>
      </w:r>
      <w:proofErr w:type="gramEnd"/>
    </w:p>
    <w:p w:rsidR="00DD7C0F" w:rsidRPr="00875148" w:rsidRDefault="00DD7C0F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br w:type="page"/>
      </w:r>
      <w:r w:rsidRPr="00875148">
        <w:rPr>
          <w:rFonts w:ascii="Arial Narrow" w:hAnsi="Arial Narrow"/>
        </w:rPr>
        <w:lastRenderedPageBreak/>
        <w:t>ESPECIFICAÇÃO TÉCNICA</w:t>
      </w:r>
      <w:r w:rsidRPr="00875148">
        <w:rPr>
          <w:rStyle w:val="Refdenotaderodap"/>
          <w:rFonts w:ascii="Arial Narrow" w:hAnsi="Arial Narrow"/>
        </w:rPr>
        <w:footnoteReference w:customMarkFollows="1" w:id="4"/>
        <w:t>**</w:t>
      </w: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Lista de objetos manipulados/alterados/criados</w:t>
      </w:r>
    </w:p>
    <w:p w:rsidR="00DD7C0F" w:rsidRPr="00875148" w:rsidRDefault="00DD7C0F">
      <w:pPr>
        <w:pStyle w:val="TCParagraph"/>
        <w:ind w:firstLine="709"/>
        <w:rPr>
          <w:rFonts w:ascii="Arial Narrow" w:hAnsi="Arial Narrow"/>
        </w:rPr>
      </w:pPr>
      <w:r w:rsidRPr="00875148">
        <w:rPr>
          <w:rFonts w:ascii="Arial Narrow" w:hAnsi="Arial Narrow"/>
        </w:rPr>
        <w:t>Esta seção destaca os objetos do sistema/módulo envolvidos nesta Manutenção.</w:t>
      </w:r>
    </w:p>
    <w:p w:rsidR="00DD7C0F" w:rsidRDefault="00DD7C0F" w:rsidP="00A9451A">
      <w:pPr>
        <w:pStyle w:val="Ttulo2"/>
        <w:numPr>
          <w:ilvl w:val="1"/>
          <w:numId w:val="2"/>
        </w:numPr>
        <w:tabs>
          <w:tab w:val="clear" w:pos="9720"/>
        </w:tabs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Estrutura de Dados</w:t>
      </w:r>
    </w:p>
    <w:p w:rsidR="00DD7C0F" w:rsidRPr="001E5B29" w:rsidRDefault="00DD7C0F" w:rsidP="001E5B29">
      <w:pPr>
        <w:pStyle w:val="TCTips"/>
        <w:ind w:firstLine="720"/>
        <w:rPr>
          <w:i w:val="0"/>
        </w:rPr>
      </w:pPr>
    </w:p>
    <w:p w:rsidR="00DD7C0F" w:rsidRDefault="00DD7C0F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Objetos de Banco de Dados</w:t>
      </w:r>
    </w:p>
    <w:p w:rsidR="00DD7C0F" w:rsidRPr="00B978C8" w:rsidRDefault="00DD7C0F" w:rsidP="00B978C8"/>
    <w:p w:rsidR="00DD7C0F" w:rsidRDefault="00DD7C0F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Fontes</w:t>
      </w:r>
    </w:p>
    <w:p w:rsidR="00DD7C0F" w:rsidRPr="00B978C8" w:rsidRDefault="00DD7C0F" w:rsidP="00B978C8"/>
    <w:p w:rsidR="00DD7C0F" w:rsidRPr="00875148" w:rsidRDefault="00DD7C0F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Documentação</w:t>
      </w:r>
    </w:p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>
        <w:rPr>
          <w:rFonts w:ascii="Arial Narrow" w:hAnsi="Arial Narrow"/>
        </w:rPr>
        <w:br w:type="page"/>
      </w:r>
      <w:r w:rsidRPr="00875148">
        <w:rPr>
          <w:rFonts w:ascii="Arial Narrow" w:hAnsi="Arial Narrow"/>
        </w:rPr>
        <w:lastRenderedPageBreak/>
        <w:t>ESTIMATIVA PREVISTA</w:t>
      </w:r>
      <w:r w:rsidRPr="00875148">
        <w:rPr>
          <w:rStyle w:val="Refdenotaderodap"/>
          <w:rFonts w:ascii="Arial Narrow" w:hAnsi="Arial Narrow"/>
        </w:rPr>
        <w:footnoteReference w:customMarkFollows="1" w:id="5"/>
        <w:t>**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Estimativa de para implantação:</w:t>
      </w:r>
    </w:p>
    <w:p w:rsidR="00DD7C0F" w:rsidRPr="00875148" w:rsidRDefault="00DD7C0F">
      <w:pPr>
        <w:rPr>
          <w:rFonts w:ascii="Arial Narrow" w:hAnsi="Arial Narrow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07"/>
        <w:gridCol w:w="1735"/>
        <w:gridCol w:w="1736"/>
      </w:tblGrid>
      <w:tr w:rsidR="00DD7C0F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ATIVIDADES DE </w:t>
            </w:r>
            <w:proofErr w:type="gramStart"/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IMPLEMENTAÇÃO</w:t>
            </w:r>
            <w:proofErr w:type="gramEnd"/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DD7C0F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  <w:bottom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</w:p>
        </w:tc>
      </w:tr>
      <w:tr w:rsidR="00DD7C0F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proofErr w:type="gramStart"/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TOTAL HORAS</w:t>
            </w:r>
            <w:proofErr w:type="gramEnd"/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TOTAL de horas&gt;</w:t>
            </w:r>
          </w:p>
        </w:tc>
      </w:tr>
      <w:tr w:rsidR="00DD7C0F" w:rsidRPr="00875148">
        <w:tc>
          <w:tcPr>
            <w:tcW w:w="630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Data Início/Fim da </w:t>
            </w:r>
            <w:proofErr w:type="gramStart"/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Implementação</w:t>
            </w:r>
            <w:proofErr w:type="gramEnd"/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 da </w:t>
            </w:r>
            <w:r>
              <w:rPr>
                <w:rFonts w:ascii="Arial Narrow" w:hAnsi="Arial Narrow"/>
                <w:b/>
                <w:i w:val="0"/>
                <w:color w:val="auto"/>
                <w:sz w:val="24"/>
              </w:rPr>
              <w:t>SEM</w:t>
            </w:r>
          </w:p>
        </w:tc>
        <w:tc>
          <w:tcPr>
            <w:tcW w:w="173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  <w:tc>
          <w:tcPr>
            <w:tcW w:w="1736" w:type="dxa"/>
            <w:tcBorders>
              <w:top w:val="nil"/>
              <w:bottom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DD7C0F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DE HOMOLOGAÇÃO/TESTES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DD7C0F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 executada pela Consultoria&gt;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o nome da atividade executada </w:t>
            </w:r>
            <w:proofErr w:type="gramStart"/>
            <w:r w:rsidRPr="00875148">
              <w:rPr>
                <w:rFonts w:ascii="Arial Narrow" w:hAnsi="Arial Narrow"/>
                <w:i w:val="0"/>
              </w:rPr>
              <w:t>pela Abril</w:t>
            </w:r>
            <w:proofErr w:type="gramEnd"/>
            <w:r w:rsidRPr="00875148">
              <w:rPr>
                <w:rFonts w:ascii="Arial Narrow" w:hAnsi="Arial Narrow"/>
                <w:i w:val="0"/>
              </w:rPr>
              <w:t>&gt;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  <w:right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Data Início/Fim da Homologação da </w:t>
            </w:r>
            <w:r>
              <w:rPr>
                <w:rFonts w:ascii="Arial Narrow" w:hAnsi="Arial Narrow"/>
                <w:b/>
                <w:i w:val="0"/>
                <w:color w:val="auto"/>
                <w:sz w:val="24"/>
              </w:rPr>
              <w:t>SEM</w:t>
            </w:r>
          </w:p>
        </w:tc>
        <w:tc>
          <w:tcPr>
            <w:tcW w:w="1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  <w:tc>
          <w:tcPr>
            <w:tcW w:w="17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DD7C0F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IMPLANTAÇÃO</w:t>
            </w:r>
          </w:p>
        </w:tc>
        <w:tc>
          <w:tcPr>
            <w:tcW w:w="3471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DD7C0F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  <w:bottom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atividade&gt;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D7C0F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Data de Implantação em Produção</w:t>
            </w:r>
          </w:p>
        </w:tc>
        <w:tc>
          <w:tcPr>
            <w:tcW w:w="1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  <w:tc>
          <w:tcPr>
            <w:tcW w:w="17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</w:tbl>
    <w:p w:rsidR="00DD7C0F" w:rsidRPr="00875148" w:rsidRDefault="00DD7C0F">
      <w:pPr>
        <w:pStyle w:val="TCTips"/>
        <w:rPr>
          <w:rFonts w:ascii="Arial Narrow" w:hAnsi="Arial Narrow"/>
          <w:i w:val="0"/>
          <w:lang w:val="es-ES_tradnl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Aprovações: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14"/>
        <w:gridCol w:w="2126"/>
        <w:gridCol w:w="2127"/>
        <w:gridCol w:w="1910"/>
      </w:tblGrid>
      <w:tr w:rsidR="00DD7C0F" w:rsidRPr="00875148">
        <w:trPr>
          <w:cantSplit/>
        </w:trPr>
        <w:tc>
          <w:tcPr>
            <w:tcW w:w="3614" w:type="dxa"/>
            <w:tcBorders>
              <w:top w:val="single" w:sz="12" w:space="0" w:color="auto"/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Nome</w:t>
            </w:r>
          </w:p>
        </w:tc>
        <w:tc>
          <w:tcPr>
            <w:tcW w:w="2126" w:type="dxa"/>
            <w:tcBorders>
              <w:top w:val="single" w:sz="12" w:space="0" w:color="auto"/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Área</w:t>
            </w:r>
          </w:p>
        </w:tc>
        <w:tc>
          <w:tcPr>
            <w:tcW w:w="2127" w:type="dxa"/>
            <w:tcBorders>
              <w:top w:val="single" w:sz="12" w:space="0" w:color="auto"/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Assinatura</w:t>
            </w:r>
          </w:p>
        </w:tc>
        <w:tc>
          <w:tcPr>
            <w:tcW w:w="1910" w:type="dxa"/>
            <w:tcBorders>
              <w:top w:val="single" w:sz="12" w:space="0" w:color="auto"/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Data</w:t>
            </w:r>
          </w:p>
        </w:tc>
      </w:tr>
      <w:tr w:rsidR="00DD7C0F" w:rsidRPr="00875148">
        <w:trPr>
          <w:cantSplit/>
        </w:trPr>
        <w:tc>
          <w:tcPr>
            <w:tcW w:w="3614" w:type="dxa"/>
            <w:tcBorders>
              <w:top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  <w:tcBorders>
              <w:top w:val="nil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  <w:tcBorders>
              <w:top w:val="nil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  <w:tcBorders>
              <w:top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DD7C0F" w:rsidRPr="00875148">
        <w:trPr>
          <w:cantSplit/>
        </w:trPr>
        <w:tc>
          <w:tcPr>
            <w:tcW w:w="3614" w:type="dxa"/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DD7C0F" w:rsidRPr="00875148">
        <w:trPr>
          <w:cantSplit/>
        </w:trPr>
        <w:tc>
          <w:tcPr>
            <w:tcW w:w="3614" w:type="dxa"/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DD7C0F" w:rsidRPr="00875148">
        <w:trPr>
          <w:cantSplit/>
        </w:trPr>
        <w:tc>
          <w:tcPr>
            <w:tcW w:w="3614" w:type="dxa"/>
            <w:tcBorders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2126" w:type="dxa"/>
            <w:tcBorders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2127" w:type="dxa"/>
            <w:tcBorders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1910" w:type="dxa"/>
            <w:tcBorders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</w:p>
        </w:tc>
      </w:tr>
    </w:tbl>
    <w:p w:rsidR="00DD7C0F" w:rsidRPr="00875148" w:rsidRDefault="00DD7C0F">
      <w:pPr>
        <w:pStyle w:val="TCTips"/>
        <w:jc w:val="left"/>
        <w:rPr>
          <w:rFonts w:ascii="Arial Narrow" w:hAnsi="Arial Narrow"/>
          <w:i w:val="0"/>
          <w:sz w:val="16"/>
          <w:lang w:val="es-ES_tradnl"/>
        </w:rPr>
      </w:pPr>
      <w:r w:rsidRPr="00875148">
        <w:rPr>
          <w:rFonts w:ascii="Arial Narrow" w:hAnsi="Arial Narrow"/>
          <w:i w:val="0"/>
          <w:sz w:val="16"/>
          <w:lang w:val="es-ES_tradnl"/>
        </w:rPr>
        <w:t xml:space="preserve"> </w:t>
      </w:r>
    </w:p>
    <w:p w:rsidR="00DD7C0F" w:rsidRPr="00875148" w:rsidRDefault="00DD7C0F">
      <w:pPr>
        <w:pStyle w:val="TCTips"/>
        <w:jc w:val="left"/>
        <w:rPr>
          <w:rFonts w:ascii="Arial Narrow" w:hAnsi="Arial Narrow"/>
          <w:i w:val="0"/>
          <w:sz w:val="16"/>
          <w:lang w:val="es-ES_tradnl"/>
        </w:rPr>
      </w:pPr>
    </w:p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IMPLANTAÇÃO EM HOMOLOGAÇÃO/PRODUÇÃO</w:t>
      </w:r>
      <w:r w:rsidRPr="00875148">
        <w:rPr>
          <w:rStyle w:val="Refdenotaderodap"/>
          <w:rFonts w:ascii="Arial Narrow" w:hAnsi="Arial Narrow"/>
        </w:rPr>
        <w:footnoteReference w:customMarkFollows="1" w:id="6"/>
        <w:t>**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lastRenderedPageBreak/>
        <w:t>Roteiro de implantação em homologação</w:t>
      </w:r>
    </w:p>
    <w:p w:rsidR="00DD7C0F" w:rsidRPr="00875148" w:rsidRDefault="00DD7C0F" w:rsidP="0000716A">
      <w:pPr>
        <w:rPr>
          <w:rFonts w:ascii="Arial Narrow" w:hAnsi="Arial Narrow"/>
        </w:rPr>
      </w:pPr>
    </w:p>
    <w:tbl>
      <w:tblPr>
        <w:tblpPr w:leftFromText="141" w:rightFromText="141" w:vertAnchor="text" w:horzAnchor="margin" w:tblpXSpec="center" w:tblpY="71"/>
        <w:tblW w:w="93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1840"/>
        <w:gridCol w:w="2818"/>
        <w:gridCol w:w="816"/>
        <w:gridCol w:w="2418"/>
        <w:gridCol w:w="832"/>
      </w:tblGrid>
      <w:tr w:rsidR="00DD7C0F" w:rsidRPr="00875148">
        <w:tc>
          <w:tcPr>
            <w:tcW w:w="579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1840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2818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</w:t>
            </w:r>
          </w:p>
        </w:tc>
        <w:tc>
          <w:tcPr>
            <w:tcW w:w="816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Versão</w:t>
            </w:r>
          </w:p>
        </w:tc>
        <w:tc>
          <w:tcPr>
            <w:tcW w:w="2418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 xml:space="preserve">Caminho </w:t>
            </w:r>
            <w:proofErr w:type="spellStart"/>
            <w:r w:rsidRPr="00875148">
              <w:rPr>
                <w:rFonts w:ascii="Arial Narrow" w:hAnsi="Arial Narrow"/>
                <w:b/>
              </w:rPr>
              <w:t>Versionador</w:t>
            </w:r>
            <w:proofErr w:type="spellEnd"/>
          </w:p>
        </w:tc>
        <w:tc>
          <w:tcPr>
            <w:tcW w:w="832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Status*</w:t>
            </w: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1840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1840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1840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1840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1840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DD7C0F" w:rsidRPr="00875148" w:rsidRDefault="00DD7C0F" w:rsidP="00D94953">
      <w:pPr>
        <w:ind w:left="142"/>
        <w:rPr>
          <w:rFonts w:ascii="Arial Narrow" w:hAnsi="Arial Narrow"/>
        </w:rPr>
      </w:pPr>
      <w:r w:rsidRPr="00875148">
        <w:rPr>
          <w:rFonts w:ascii="Arial Narrow" w:hAnsi="Arial Narrow"/>
        </w:rPr>
        <w:t>*</w:t>
      </w:r>
      <w:proofErr w:type="gramStart"/>
      <w:r w:rsidRPr="00875148">
        <w:rPr>
          <w:rFonts w:ascii="Arial Narrow" w:hAnsi="Arial Narrow"/>
        </w:rPr>
        <w:t xml:space="preserve">  </w:t>
      </w:r>
      <w:proofErr w:type="gramEnd"/>
      <w:r w:rsidRPr="00875148">
        <w:rPr>
          <w:rFonts w:ascii="Arial Narrow" w:hAnsi="Arial Narrow"/>
        </w:rPr>
        <w:t>Preenchido pela Gerência de Liberação</w:t>
      </w:r>
    </w:p>
    <w:p w:rsidR="00DD7C0F" w:rsidRPr="00875148" w:rsidRDefault="00DD7C0F" w:rsidP="0000716A">
      <w:pPr>
        <w:rPr>
          <w:rFonts w:ascii="Arial Narrow" w:hAnsi="Arial Narrow"/>
        </w:rPr>
      </w:pPr>
    </w:p>
    <w:p w:rsidR="00DD7C0F" w:rsidRPr="00875148" w:rsidRDefault="00DD7C0F" w:rsidP="0000716A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Roteiro de implantação em produção</w:t>
      </w:r>
    </w:p>
    <w:p w:rsidR="00DD7C0F" w:rsidRPr="00875148" w:rsidRDefault="00DD7C0F" w:rsidP="0000716A">
      <w:pPr>
        <w:rPr>
          <w:rFonts w:ascii="Arial Narrow" w:hAnsi="Arial Narrow"/>
        </w:rPr>
      </w:pPr>
    </w:p>
    <w:tbl>
      <w:tblPr>
        <w:tblW w:w="11181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1840"/>
        <w:gridCol w:w="2818"/>
        <w:gridCol w:w="1878"/>
        <w:gridCol w:w="816"/>
        <w:gridCol w:w="2418"/>
        <w:gridCol w:w="832"/>
      </w:tblGrid>
      <w:tr w:rsidR="00DD7C0F" w:rsidRPr="00875148">
        <w:tc>
          <w:tcPr>
            <w:tcW w:w="579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1840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2818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</w:t>
            </w:r>
          </w:p>
        </w:tc>
        <w:tc>
          <w:tcPr>
            <w:tcW w:w="1878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Data/Hora Programada p/ Execução</w:t>
            </w:r>
          </w:p>
        </w:tc>
        <w:tc>
          <w:tcPr>
            <w:tcW w:w="816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Versão</w:t>
            </w:r>
          </w:p>
        </w:tc>
        <w:tc>
          <w:tcPr>
            <w:tcW w:w="2418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 xml:space="preserve">Caminho </w:t>
            </w:r>
            <w:proofErr w:type="spellStart"/>
            <w:r w:rsidRPr="00875148">
              <w:rPr>
                <w:rFonts w:ascii="Arial Narrow" w:hAnsi="Arial Narrow"/>
                <w:b/>
              </w:rPr>
              <w:t>Versionador</w:t>
            </w:r>
            <w:proofErr w:type="spellEnd"/>
          </w:p>
        </w:tc>
        <w:tc>
          <w:tcPr>
            <w:tcW w:w="832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Status*</w:t>
            </w: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A14994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1840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1840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1840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1840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A14994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1840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DD7C0F" w:rsidRPr="00875148" w:rsidRDefault="00DD7C0F" w:rsidP="00D94953">
      <w:pPr>
        <w:rPr>
          <w:rFonts w:ascii="Arial Narrow" w:hAnsi="Arial Narrow"/>
        </w:rPr>
      </w:pPr>
      <w:r w:rsidRPr="00875148">
        <w:rPr>
          <w:rFonts w:ascii="Arial Narrow" w:hAnsi="Arial Narrow"/>
        </w:rPr>
        <w:t>*</w:t>
      </w:r>
      <w:proofErr w:type="gramStart"/>
      <w:r w:rsidRPr="00875148">
        <w:rPr>
          <w:rFonts w:ascii="Arial Narrow" w:hAnsi="Arial Narrow"/>
        </w:rPr>
        <w:t xml:space="preserve">  </w:t>
      </w:r>
      <w:proofErr w:type="gramEnd"/>
      <w:r w:rsidRPr="00875148">
        <w:rPr>
          <w:rFonts w:ascii="Arial Narrow" w:hAnsi="Arial Narrow"/>
        </w:rPr>
        <w:t>Preenchido pela Gerência de Liberação</w:t>
      </w:r>
    </w:p>
    <w:p w:rsidR="00DD7C0F" w:rsidRPr="00875148" w:rsidRDefault="00DD7C0F" w:rsidP="00A14994">
      <w:pPr>
        <w:rPr>
          <w:rFonts w:ascii="Arial Narrow" w:hAnsi="Arial Narrow"/>
        </w:rPr>
      </w:pPr>
    </w:p>
    <w:p w:rsidR="00DD7C0F" w:rsidRPr="00875148" w:rsidRDefault="00DD7C0F" w:rsidP="002552D5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VOLTA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p w:rsidR="00DD7C0F" w:rsidRPr="00875148" w:rsidRDefault="00DD7C0F" w:rsidP="002552D5">
      <w:pPr>
        <w:pStyle w:val="Ttulo2"/>
        <w:numPr>
          <w:ilvl w:val="0"/>
          <w:numId w:val="2"/>
        </w:numPr>
        <w:rPr>
          <w:rFonts w:ascii="Arial Narrow" w:hAnsi="Arial Narrow"/>
        </w:rPr>
      </w:pPr>
      <w:r w:rsidRPr="00875148">
        <w:rPr>
          <w:rFonts w:ascii="Arial Narrow" w:hAnsi="Arial Narrow"/>
          <w:sz w:val="20"/>
        </w:rPr>
        <w:t>Roteiro para aplicação do plano de volta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tbl>
      <w:tblPr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2966"/>
        <w:gridCol w:w="7654"/>
      </w:tblGrid>
      <w:tr w:rsidR="00DD7C0F" w:rsidRPr="00875148">
        <w:tc>
          <w:tcPr>
            <w:tcW w:w="579" w:type="dxa"/>
            <w:vAlign w:val="center"/>
          </w:tcPr>
          <w:p w:rsidR="00DD7C0F" w:rsidRPr="00875148" w:rsidRDefault="00DD7C0F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2966" w:type="dxa"/>
            <w:vAlign w:val="center"/>
          </w:tcPr>
          <w:p w:rsidR="00DD7C0F" w:rsidRPr="00875148" w:rsidRDefault="00DD7C0F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7654" w:type="dxa"/>
            <w:vAlign w:val="center"/>
          </w:tcPr>
          <w:p w:rsidR="00DD7C0F" w:rsidRPr="00875148" w:rsidRDefault="00DD7C0F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 de volta</w:t>
            </w: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2966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2966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2966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2966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2966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DD7C0F" w:rsidRPr="00875148" w:rsidRDefault="00DD7C0F" w:rsidP="002552D5">
      <w:pPr>
        <w:rPr>
          <w:rFonts w:ascii="Arial Narrow" w:hAnsi="Arial Narrow"/>
        </w:rPr>
      </w:pPr>
      <w:r w:rsidRPr="00875148">
        <w:rPr>
          <w:rFonts w:ascii="Arial Narrow" w:hAnsi="Arial Narrow"/>
        </w:rPr>
        <w:t xml:space="preserve">* A </w:t>
      </w:r>
      <w:proofErr w:type="spellStart"/>
      <w:r w:rsidRPr="00875148">
        <w:rPr>
          <w:rFonts w:ascii="Arial Narrow" w:hAnsi="Arial Narrow"/>
        </w:rPr>
        <w:t>seqüência</w:t>
      </w:r>
      <w:proofErr w:type="spellEnd"/>
      <w:r w:rsidRPr="00875148">
        <w:rPr>
          <w:rFonts w:ascii="Arial Narrow" w:hAnsi="Arial Narrow"/>
        </w:rPr>
        <w:t xml:space="preserve"> de atividades descritas no plano de volta deverão estar sincronizadas (mesmo ID) com o Roteiro de Implantação</w:t>
      </w:r>
    </w:p>
    <w:p w:rsidR="00DD7C0F" w:rsidRPr="00875148" w:rsidRDefault="00DD7C0F" w:rsidP="002552D5">
      <w:pPr>
        <w:rPr>
          <w:rFonts w:ascii="Arial Narrow" w:hAnsi="Arial Narrow"/>
        </w:rPr>
      </w:pPr>
    </w:p>
    <w:p w:rsidR="00DD7C0F" w:rsidRPr="00875148" w:rsidRDefault="00DD7C0F" w:rsidP="0007424A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COMUNICAÇÃO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tbl>
      <w:tblPr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844"/>
        <w:gridCol w:w="4580"/>
        <w:gridCol w:w="2268"/>
        <w:gridCol w:w="2507"/>
      </w:tblGrid>
      <w:tr w:rsidR="00DD7C0F" w:rsidRPr="00875148">
        <w:tc>
          <w:tcPr>
            <w:tcW w:w="1844" w:type="dxa"/>
            <w:vAlign w:val="center"/>
          </w:tcPr>
          <w:p w:rsidR="00DD7C0F" w:rsidRPr="00875148" w:rsidRDefault="00DD7C0F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 Escalonamento</w:t>
            </w:r>
          </w:p>
        </w:tc>
        <w:tc>
          <w:tcPr>
            <w:tcW w:w="4580" w:type="dxa"/>
            <w:vAlign w:val="center"/>
          </w:tcPr>
          <w:p w:rsidR="00DD7C0F" w:rsidRPr="00875148" w:rsidRDefault="00DD7C0F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Nome Contato</w:t>
            </w:r>
          </w:p>
        </w:tc>
        <w:tc>
          <w:tcPr>
            <w:tcW w:w="2268" w:type="dxa"/>
            <w:vAlign w:val="center"/>
          </w:tcPr>
          <w:p w:rsidR="00DD7C0F" w:rsidRPr="00875148" w:rsidRDefault="00DD7C0F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Telefone</w:t>
            </w:r>
          </w:p>
        </w:tc>
        <w:tc>
          <w:tcPr>
            <w:tcW w:w="2507" w:type="dxa"/>
            <w:vAlign w:val="center"/>
          </w:tcPr>
          <w:p w:rsidR="00DD7C0F" w:rsidRPr="00875148" w:rsidRDefault="00DD7C0F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Área / Responsabilidade</w:t>
            </w: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07424A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1.1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1.2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1.3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2.1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2.2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2.3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3.1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3.2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0A2DBE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3.3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sectPr w:rsidR="00DD7C0F" w:rsidRPr="00875148" w:rsidSect="006F1417">
      <w:headerReference w:type="default" r:id="rId13"/>
      <w:footerReference w:type="default" r:id="rId14"/>
      <w:pgSz w:w="11907" w:h="16840" w:code="9"/>
      <w:pgMar w:top="1134" w:right="1134" w:bottom="567" w:left="1134" w:header="567" w:footer="567" w:gutter="0"/>
      <w:cols w:space="720"/>
      <w:rtlGutter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09C8" w:rsidRDefault="00A009C8">
      <w:r>
        <w:separator/>
      </w:r>
    </w:p>
  </w:endnote>
  <w:endnote w:type="continuationSeparator" w:id="0">
    <w:p w:rsidR="00A009C8" w:rsidRDefault="00A009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7B8A" w:rsidRDefault="00997B8A">
    <w:pPr>
      <w:pStyle w:val="Rodap"/>
      <w:pBdr>
        <w:top w:val="single" w:sz="12" w:space="1" w:color="auto"/>
      </w:pBdr>
      <w:tabs>
        <w:tab w:val="clear" w:pos="4320"/>
        <w:tab w:val="clear" w:pos="8640"/>
        <w:tab w:val="right" w:pos="9498"/>
      </w:tabs>
      <w:ind w:right="360"/>
      <w:rPr>
        <w:rFonts w:ascii="Arial" w:hAnsi="Arial"/>
      </w:rPr>
    </w:pPr>
    <w:r>
      <w:rPr>
        <w:rFonts w:ascii="Arial" w:hAnsi="Arial"/>
      </w:rPr>
      <w:t>Diretoria de Tecnologia da Informação</w:t>
    </w:r>
    <w:r>
      <w:rPr>
        <w:rFonts w:ascii="Arial" w:hAnsi="Arial"/>
      </w:rPr>
      <w:tab/>
    </w:r>
    <w:r>
      <w:rPr>
        <w:rStyle w:val="Nmerodepgina"/>
        <w:rFonts w:ascii="Arial" w:hAnsi="Arial"/>
        <w:snapToGrid w:val="0"/>
      </w:rPr>
      <w:t xml:space="preserve">Página </w:t>
    </w:r>
    <w:r w:rsidR="00346587">
      <w:rPr>
        <w:rStyle w:val="Nmerodepgina"/>
        <w:rFonts w:ascii="Arial" w:hAnsi="Arial"/>
        <w:snapToGrid w:val="0"/>
      </w:rPr>
      <w:fldChar w:fldCharType="begin"/>
    </w:r>
    <w:r>
      <w:rPr>
        <w:rStyle w:val="Nmerodepgina"/>
        <w:rFonts w:ascii="Arial" w:hAnsi="Arial"/>
        <w:snapToGrid w:val="0"/>
      </w:rPr>
      <w:instrText xml:space="preserve"> PAGE </w:instrText>
    </w:r>
    <w:r w:rsidR="00346587">
      <w:rPr>
        <w:rStyle w:val="Nmerodepgina"/>
        <w:rFonts w:ascii="Arial" w:hAnsi="Arial"/>
        <w:snapToGrid w:val="0"/>
      </w:rPr>
      <w:fldChar w:fldCharType="separate"/>
    </w:r>
    <w:r w:rsidR="00755798">
      <w:rPr>
        <w:rStyle w:val="Nmerodepgina"/>
        <w:rFonts w:ascii="Arial" w:hAnsi="Arial"/>
        <w:noProof/>
        <w:snapToGrid w:val="0"/>
      </w:rPr>
      <w:t>2</w:t>
    </w:r>
    <w:r w:rsidR="00346587">
      <w:rPr>
        <w:rStyle w:val="Nmerodepgina"/>
        <w:rFonts w:ascii="Arial" w:hAnsi="Arial"/>
        <w:snapToGrid w:val="0"/>
      </w:rPr>
      <w:fldChar w:fldCharType="end"/>
    </w:r>
    <w:r>
      <w:rPr>
        <w:rStyle w:val="Nmerodepgina"/>
        <w:rFonts w:ascii="Arial" w:hAnsi="Arial"/>
        <w:snapToGrid w:val="0"/>
      </w:rPr>
      <w:t xml:space="preserve"> de </w:t>
    </w:r>
    <w:r w:rsidR="00346587">
      <w:rPr>
        <w:rStyle w:val="Nmerodepgina"/>
        <w:rFonts w:ascii="Arial" w:hAnsi="Arial"/>
        <w:snapToGrid w:val="0"/>
      </w:rPr>
      <w:fldChar w:fldCharType="begin"/>
    </w:r>
    <w:r>
      <w:rPr>
        <w:rStyle w:val="Nmerodepgina"/>
        <w:rFonts w:ascii="Arial" w:hAnsi="Arial"/>
        <w:snapToGrid w:val="0"/>
      </w:rPr>
      <w:instrText xml:space="preserve"> NUMPAGES </w:instrText>
    </w:r>
    <w:r w:rsidR="00346587">
      <w:rPr>
        <w:rStyle w:val="Nmerodepgina"/>
        <w:rFonts w:ascii="Arial" w:hAnsi="Arial"/>
        <w:snapToGrid w:val="0"/>
      </w:rPr>
      <w:fldChar w:fldCharType="separate"/>
    </w:r>
    <w:r w:rsidR="00755798">
      <w:rPr>
        <w:rStyle w:val="Nmerodepgina"/>
        <w:rFonts w:ascii="Arial" w:hAnsi="Arial"/>
        <w:noProof/>
        <w:snapToGrid w:val="0"/>
      </w:rPr>
      <w:t>10</w:t>
    </w:r>
    <w:r w:rsidR="00346587">
      <w:rPr>
        <w:rStyle w:val="Nmerodepgina"/>
        <w:rFonts w:ascii="Arial" w:hAnsi="Arial"/>
        <w:snapToGrid w:val="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09C8" w:rsidRDefault="00A009C8">
      <w:r>
        <w:separator/>
      </w:r>
    </w:p>
  </w:footnote>
  <w:footnote w:type="continuationSeparator" w:id="0">
    <w:p w:rsidR="00A009C8" w:rsidRDefault="00A009C8">
      <w:r>
        <w:continuationSeparator/>
      </w:r>
    </w:p>
  </w:footnote>
  <w:footnote w:id="1">
    <w:p w:rsidR="00997B8A" w:rsidRDefault="00997B8A">
      <w:pPr>
        <w:pStyle w:val="Textodenotaderodap"/>
      </w:pPr>
      <w:r>
        <w:rPr>
          <w:rStyle w:val="Refdenotaderodap"/>
        </w:rPr>
        <w:t>*</w:t>
      </w:r>
      <w:r>
        <w:t xml:space="preserve"> Preenchido </w:t>
      </w:r>
      <w:proofErr w:type="gramStart"/>
      <w:r>
        <w:t>pela Abril</w:t>
      </w:r>
      <w:proofErr w:type="gramEnd"/>
    </w:p>
  </w:footnote>
  <w:footnote w:id="2">
    <w:p w:rsidR="00997B8A" w:rsidRDefault="00997B8A">
      <w:pPr>
        <w:pStyle w:val="Textodenotaderodap"/>
      </w:pPr>
      <w:r>
        <w:rPr>
          <w:rStyle w:val="Refdenotaderodap"/>
        </w:rPr>
        <w:t>*</w:t>
      </w:r>
      <w:r>
        <w:t xml:space="preserve"> Preenchido </w:t>
      </w:r>
      <w:proofErr w:type="gramStart"/>
      <w:r>
        <w:t>pela Abril</w:t>
      </w:r>
      <w:proofErr w:type="gramEnd"/>
    </w:p>
  </w:footnote>
  <w:footnote w:id="3">
    <w:p w:rsidR="00997B8A" w:rsidRDefault="00997B8A">
      <w:pPr>
        <w:pStyle w:val="Textodenotaderodap"/>
      </w:pPr>
      <w:r>
        <w:rPr>
          <w:rStyle w:val="Refdenotaderodap"/>
        </w:rPr>
        <w:t>*</w:t>
      </w:r>
      <w:r>
        <w:t xml:space="preserve"> Preenchido </w:t>
      </w:r>
      <w:proofErr w:type="gramStart"/>
      <w:r>
        <w:t>pela Abril</w:t>
      </w:r>
      <w:proofErr w:type="gramEnd"/>
    </w:p>
  </w:footnote>
  <w:footnote w:id="4">
    <w:p w:rsidR="00997B8A" w:rsidRDefault="00997B8A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  <w:footnote w:id="5">
    <w:p w:rsidR="00997B8A" w:rsidRDefault="00997B8A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  <w:footnote w:id="6">
    <w:p w:rsidR="00997B8A" w:rsidRDefault="00997B8A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89"/>
      <w:gridCol w:w="3970"/>
      <w:gridCol w:w="1985"/>
      <w:gridCol w:w="1772"/>
    </w:tblGrid>
    <w:tr w:rsidR="00997B8A">
      <w:trPr>
        <w:cantSplit/>
        <w:trHeight w:val="336"/>
        <w:jc w:val="center"/>
      </w:trPr>
      <w:tc>
        <w:tcPr>
          <w:tcW w:w="2089" w:type="dxa"/>
          <w:vMerge w:val="restart"/>
          <w:vAlign w:val="center"/>
        </w:tcPr>
        <w:p w:rsidR="00997B8A" w:rsidRDefault="00997B8A">
          <w:pPr>
            <w:pStyle w:val="Cabealho"/>
            <w:jc w:val="center"/>
            <w:rPr>
              <w:rFonts w:ascii="Arial" w:hAnsi="Arial"/>
              <w:sz w:val="16"/>
            </w:rPr>
          </w:pPr>
          <w:r>
            <w:rPr>
              <w:noProof/>
            </w:rPr>
            <w:drawing>
              <wp:inline distT="0" distB="0" distL="0" distR="0">
                <wp:extent cx="800735" cy="382270"/>
                <wp:effectExtent l="0" t="0" r="0" b="0"/>
                <wp:docPr id="2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0735" cy="382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70" w:type="dxa"/>
          <w:vMerge w:val="restart"/>
          <w:vAlign w:val="center"/>
        </w:tcPr>
        <w:p w:rsidR="00997B8A" w:rsidRDefault="00997B8A">
          <w:pPr>
            <w:pStyle w:val="Cabealho"/>
            <w:jc w:val="center"/>
            <w:rPr>
              <w:rFonts w:ascii="Arial" w:hAnsi="Arial"/>
              <w:b/>
              <w:sz w:val="24"/>
            </w:rPr>
          </w:pPr>
          <w:r>
            <w:rPr>
              <w:rFonts w:ascii="Arial" w:hAnsi="Arial"/>
              <w:b/>
              <w:sz w:val="24"/>
            </w:rPr>
            <w:t>MODELO DE DOCUMENTO</w:t>
          </w:r>
        </w:p>
      </w:tc>
      <w:tc>
        <w:tcPr>
          <w:tcW w:w="1985" w:type="dxa"/>
          <w:vAlign w:val="center"/>
        </w:tcPr>
        <w:p w:rsidR="00997B8A" w:rsidRDefault="00997B8A">
          <w:pPr>
            <w:pStyle w:val="Cabealho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VERSÃO: 1.0</w:t>
          </w:r>
        </w:p>
      </w:tc>
      <w:tc>
        <w:tcPr>
          <w:tcW w:w="1772" w:type="dxa"/>
          <w:vAlign w:val="center"/>
        </w:tcPr>
        <w:p w:rsidR="00997B8A" w:rsidRDefault="00997B8A">
          <w:pPr>
            <w:pStyle w:val="Cabealho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CÓDIGO: 147</w:t>
          </w:r>
        </w:p>
      </w:tc>
    </w:tr>
    <w:tr w:rsidR="00997B8A">
      <w:trPr>
        <w:cantSplit/>
        <w:trHeight w:val="337"/>
        <w:jc w:val="center"/>
      </w:trPr>
      <w:tc>
        <w:tcPr>
          <w:tcW w:w="2089" w:type="dxa"/>
          <w:vMerge/>
        </w:tcPr>
        <w:p w:rsidR="00997B8A" w:rsidRDefault="00997B8A">
          <w:pPr>
            <w:pStyle w:val="Cabealho"/>
            <w:jc w:val="center"/>
            <w:rPr>
              <w:noProof/>
            </w:rPr>
          </w:pPr>
        </w:p>
      </w:tc>
      <w:tc>
        <w:tcPr>
          <w:tcW w:w="3970" w:type="dxa"/>
          <w:vMerge/>
          <w:vAlign w:val="center"/>
        </w:tcPr>
        <w:p w:rsidR="00997B8A" w:rsidRDefault="00997B8A">
          <w:pPr>
            <w:pStyle w:val="Cabealho"/>
            <w:jc w:val="center"/>
            <w:rPr>
              <w:rFonts w:ascii="Arial" w:hAnsi="Arial"/>
              <w:b/>
              <w:sz w:val="24"/>
            </w:rPr>
          </w:pPr>
        </w:p>
      </w:tc>
      <w:tc>
        <w:tcPr>
          <w:tcW w:w="1985" w:type="dxa"/>
          <w:vAlign w:val="center"/>
        </w:tcPr>
        <w:p w:rsidR="00997B8A" w:rsidRDefault="00997B8A">
          <w:pPr>
            <w:pStyle w:val="Cabealho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STATUS: APROVADO</w:t>
          </w:r>
        </w:p>
      </w:tc>
      <w:tc>
        <w:tcPr>
          <w:tcW w:w="1772" w:type="dxa"/>
          <w:vAlign w:val="center"/>
        </w:tcPr>
        <w:p w:rsidR="00997B8A" w:rsidRDefault="00997B8A" w:rsidP="002619F6">
          <w:pPr>
            <w:pStyle w:val="Cabealho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DATA: 28/12/2011</w:t>
          </w:r>
        </w:p>
      </w:tc>
    </w:tr>
    <w:tr w:rsidR="00997B8A">
      <w:trPr>
        <w:cantSplit/>
        <w:trHeight w:val="427"/>
        <w:jc w:val="center"/>
      </w:trPr>
      <w:tc>
        <w:tcPr>
          <w:tcW w:w="9816" w:type="dxa"/>
          <w:gridSpan w:val="4"/>
          <w:vAlign w:val="center"/>
        </w:tcPr>
        <w:p w:rsidR="00997B8A" w:rsidRDefault="00997B8A">
          <w:pPr>
            <w:pStyle w:val="Cabealho"/>
            <w:rPr>
              <w:rFonts w:ascii="Arial" w:hAnsi="Arial"/>
              <w:sz w:val="16"/>
            </w:rPr>
          </w:pPr>
          <w:r>
            <w:rPr>
              <w:rFonts w:ascii="Arial" w:hAnsi="Arial"/>
              <w:b/>
              <w:sz w:val="28"/>
            </w:rPr>
            <w:t>Especificação de Manutenção de Sistemas - EMS</w:t>
          </w:r>
        </w:p>
      </w:tc>
    </w:tr>
    <w:tr w:rsidR="00997B8A">
      <w:trPr>
        <w:cantSplit/>
        <w:trHeight w:val="427"/>
        <w:jc w:val="center"/>
      </w:trPr>
      <w:tc>
        <w:tcPr>
          <w:tcW w:w="9816" w:type="dxa"/>
          <w:gridSpan w:val="4"/>
          <w:vAlign w:val="center"/>
        </w:tcPr>
        <w:p w:rsidR="00997B8A" w:rsidRDefault="00997B8A">
          <w:pPr>
            <w:pStyle w:val="Cabealho"/>
            <w:rPr>
              <w:rStyle w:val="Nmerodepgina"/>
              <w:rFonts w:ascii="Arial" w:hAnsi="Arial"/>
              <w:snapToGrid w:val="0"/>
            </w:rPr>
          </w:pPr>
          <w:r>
            <w:rPr>
              <w:rFonts w:ascii="Arial" w:hAnsi="Arial"/>
            </w:rPr>
            <w:t>Área Responsável pelo Modelo:</w:t>
          </w:r>
        </w:p>
      </w:tc>
    </w:tr>
  </w:tbl>
  <w:p w:rsidR="00997B8A" w:rsidRDefault="00997B8A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3C046AE"/>
    <w:lvl w:ilvl="0">
      <w:start w:val="1"/>
      <w:numFmt w:val="decimal"/>
      <w:lvlText w:val="%1."/>
      <w:lvlJc w:val="left"/>
      <w:pPr>
        <w:tabs>
          <w:tab w:val="num" w:pos="360"/>
        </w:tabs>
      </w:pPr>
      <w:rPr>
        <w:rFonts w:cs="Times New Roman"/>
      </w:rPr>
    </w:lvl>
    <w:lvl w:ilvl="1">
      <w:start w:val="1"/>
      <w:numFmt w:val="decimal"/>
      <w:pStyle w:val="TCHeading2"/>
      <w:lvlText w:val="%1.%2"/>
      <w:lvlJc w:val="left"/>
      <w:pPr>
        <w:tabs>
          <w:tab w:val="num" w:pos="360"/>
        </w:tabs>
      </w:pPr>
      <w:rPr>
        <w:rFonts w:cs="Times New Roman"/>
      </w:rPr>
    </w:lvl>
    <w:lvl w:ilvl="2">
      <w:start w:val="1"/>
      <w:numFmt w:val="decimal"/>
      <w:pStyle w:val="TCHeading3"/>
      <w:lvlText w:val="%1.%2.%3"/>
      <w:lvlJc w:val="left"/>
      <w:pPr>
        <w:tabs>
          <w:tab w:val="num" w:pos="720"/>
        </w:tabs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</w:pPr>
      <w:rPr>
        <w:rFonts w:cs="Times New Roman"/>
      </w:rPr>
    </w:lvl>
  </w:abstractNum>
  <w:abstractNum w:abstractNumId="1">
    <w:nsid w:val="02082E89"/>
    <w:multiLevelType w:val="hybridMultilevel"/>
    <w:tmpl w:val="D25EDEE2"/>
    <w:lvl w:ilvl="0" w:tplc="0416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">
    <w:nsid w:val="062733D9"/>
    <w:multiLevelType w:val="hybridMultilevel"/>
    <w:tmpl w:val="593CE43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7E75F2E"/>
    <w:multiLevelType w:val="hybridMultilevel"/>
    <w:tmpl w:val="54164466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abstractNum w:abstractNumId="4">
    <w:nsid w:val="129A5679"/>
    <w:multiLevelType w:val="hybridMultilevel"/>
    <w:tmpl w:val="5B568598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5">
    <w:nsid w:val="14437C0A"/>
    <w:multiLevelType w:val="hybridMultilevel"/>
    <w:tmpl w:val="CE623CE2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>
    <w:nsid w:val="155E77A1"/>
    <w:multiLevelType w:val="multilevel"/>
    <w:tmpl w:val="A19453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strike w:val="0"/>
        <w:dstrike w:val="0"/>
        <w:sz w:val="24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 w:val="0"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  <w:b w:val="0"/>
        <w:i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7">
    <w:nsid w:val="169D3F9C"/>
    <w:multiLevelType w:val="hybridMultilevel"/>
    <w:tmpl w:val="FFDC3790"/>
    <w:lvl w:ilvl="0" w:tplc="0416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8">
    <w:nsid w:val="16B37D47"/>
    <w:multiLevelType w:val="hybridMultilevel"/>
    <w:tmpl w:val="9D2AD248"/>
    <w:lvl w:ilvl="0" w:tplc="04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9">
    <w:nsid w:val="199A5CB8"/>
    <w:multiLevelType w:val="hybridMultilevel"/>
    <w:tmpl w:val="82DA7BF2"/>
    <w:lvl w:ilvl="0" w:tplc="0416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10">
    <w:nsid w:val="1AFD1863"/>
    <w:multiLevelType w:val="hybridMultilevel"/>
    <w:tmpl w:val="A7BA314C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>
    <w:nsid w:val="23E378A6"/>
    <w:multiLevelType w:val="hybridMultilevel"/>
    <w:tmpl w:val="15B058E4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16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24C27189"/>
    <w:multiLevelType w:val="hybridMultilevel"/>
    <w:tmpl w:val="AE72B9B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5D76F50"/>
    <w:multiLevelType w:val="hybridMultilevel"/>
    <w:tmpl w:val="81C85046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4">
    <w:nsid w:val="2C9873E7"/>
    <w:multiLevelType w:val="hybridMultilevel"/>
    <w:tmpl w:val="C4824B1E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>
    <w:nsid w:val="2E940F74"/>
    <w:multiLevelType w:val="hybridMultilevel"/>
    <w:tmpl w:val="FBC6633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23F2A5C"/>
    <w:multiLevelType w:val="hybridMultilevel"/>
    <w:tmpl w:val="7848D820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7">
    <w:nsid w:val="441C2E9A"/>
    <w:multiLevelType w:val="hybridMultilevel"/>
    <w:tmpl w:val="2760E0B4"/>
    <w:lvl w:ilvl="0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>
    <w:nsid w:val="4B5243A4"/>
    <w:multiLevelType w:val="hybridMultilevel"/>
    <w:tmpl w:val="4C408BB6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9">
    <w:nsid w:val="4D632509"/>
    <w:multiLevelType w:val="hybridMultilevel"/>
    <w:tmpl w:val="45B47C66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0">
    <w:nsid w:val="5B0C14AE"/>
    <w:multiLevelType w:val="hybridMultilevel"/>
    <w:tmpl w:val="FE140578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5CFF6264"/>
    <w:multiLevelType w:val="hybridMultilevel"/>
    <w:tmpl w:val="E03CE75E"/>
    <w:lvl w:ilvl="0" w:tplc="0416000F">
      <w:start w:val="1"/>
      <w:numFmt w:val="decimal"/>
      <w:lvlText w:val="%1."/>
      <w:lvlJc w:val="left"/>
      <w:pPr>
        <w:tabs>
          <w:tab w:val="num" w:pos="1584"/>
        </w:tabs>
        <w:ind w:left="1584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304"/>
        </w:tabs>
        <w:ind w:left="2304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3024"/>
        </w:tabs>
        <w:ind w:left="3024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744"/>
        </w:tabs>
        <w:ind w:left="3744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4464"/>
        </w:tabs>
        <w:ind w:left="4464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5184"/>
        </w:tabs>
        <w:ind w:left="5184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904"/>
        </w:tabs>
        <w:ind w:left="5904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624"/>
        </w:tabs>
        <w:ind w:left="6624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7344"/>
        </w:tabs>
        <w:ind w:left="7344" w:hanging="180"/>
      </w:pPr>
      <w:rPr>
        <w:rFonts w:cs="Times New Roman"/>
      </w:rPr>
    </w:lvl>
  </w:abstractNum>
  <w:abstractNum w:abstractNumId="22">
    <w:nsid w:val="6B932326"/>
    <w:multiLevelType w:val="hybridMultilevel"/>
    <w:tmpl w:val="5F5A9BEC"/>
    <w:lvl w:ilvl="0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>
    <w:nsid w:val="6C1A6C83"/>
    <w:multiLevelType w:val="hybridMultilevel"/>
    <w:tmpl w:val="56D23130"/>
    <w:lvl w:ilvl="0" w:tplc="0416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1" w:tplc="0416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24">
    <w:nsid w:val="6E7C554C"/>
    <w:multiLevelType w:val="hybridMultilevel"/>
    <w:tmpl w:val="0D8C2596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5">
    <w:nsid w:val="6FD05476"/>
    <w:multiLevelType w:val="hybridMultilevel"/>
    <w:tmpl w:val="15C80954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6">
    <w:nsid w:val="717A2088"/>
    <w:multiLevelType w:val="hybridMultilevel"/>
    <w:tmpl w:val="0D62BE5C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7">
    <w:nsid w:val="74326D38"/>
    <w:multiLevelType w:val="hybridMultilevel"/>
    <w:tmpl w:val="C61EF2CE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8">
    <w:nsid w:val="7982302A"/>
    <w:multiLevelType w:val="hybridMultilevel"/>
    <w:tmpl w:val="F78EC6E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0"/>
  </w:num>
  <w:num w:numId="4">
    <w:abstractNumId w:val="20"/>
  </w:num>
  <w:num w:numId="5">
    <w:abstractNumId w:val="11"/>
  </w:num>
  <w:num w:numId="6">
    <w:abstractNumId w:val="25"/>
  </w:num>
  <w:num w:numId="7">
    <w:abstractNumId w:val="8"/>
  </w:num>
  <w:num w:numId="8">
    <w:abstractNumId w:val="19"/>
  </w:num>
  <w:num w:numId="9">
    <w:abstractNumId w:val="15"/>
  </w:num>
  <w:num w:numId="10">
    <w:abstractNumId w:val="12"/>
  </w:num>
  <w:num w:numId="11">
    <w:abstractNumId w:val="22"/>
  </w:num>
  <w:num w:numId="12">
    <w:abstractNumId w:val="21"/>
  </w:num>
  <w:num w:numId="13">
    <w:abstractNumId w:val="5"/>
  </w:num>
  <w:num w:numId="14">
    <w:abstractNumId w:val="3"/>
  </w:num>
  <w:num w:numId="15">
    <w:abstractNumId w:val="26"/>
  </w:num>
  <w:num w:numId="16">
    <w:abstractNumId w:val="9"/>
  </w:num>
  <w:num w:numId="17">
    <w:abstractNumId w:val="17"/>
  </w:num>
  <w:num w:numId="18">
    <w:abstractNumId w:val="1"/>
  </w:num>
  <w:num w:numId="19">
    <w:abstractNumId w:val="7"/>
  </w:num>
  <w:num w:numId="20">
    <w:abstractNumId w:val="23"/>
  </w:num>
  <w:num w:numId="21">
    <w:abstractNumId w:val="24"/>
  </w:num>
  <w:num w:numId="22">
    <w:abstractNumId w:val="14"/>
  </w:num>
  <w:num w:numId="2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7"/>
  </w:num>
  <w:num w:numId="26">
    <w:abstractNumId w:val="18"/>
  </w:num>
  <w:num w:numId="27">
    <w:abstractNumId w:val="2"/>
  </w:num>
  <w:num w:numId="28">
    <w:abstractNumId w:val="28"/>
  </w:num>
  <w:num w:numId="29">
    <w:abstractNumId w:val="1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A29F1"/>
    <w:rsid w:val="000015B3"/>
    <w:rsid w:val="00002D60"/>
    <w:rsid w:val="00005CD4"/>
    <w:rsid w:val="0000716A"/>
    <w:rsid w:val="000111F6"/>
    <w:rsid w:val="000119B3"/>
    <w:rsid w:val="00011A3A"/>
    <w:rsid w:val="0002068B"/>
    <w:rsid w:val="00025789"/>
    <w:rsid w:val="00026F37"/>
    <w:rsid w:val="000339EB"/>
    <w:rsid w:val="00033B45"/>
    <w:rsid w:val="00034CB0"/>
    <w:rsid w:val="000408DB"/>
    <w:rsid w:val="000425DB"/>
    <w:rsid w:val="00043B76"/>
    <w:rsid w:val="0005102B"/>
    <w:rsid w:val="00062236"/>
    <w:rsid w:val="0006327C"/>
    <w:rsid w:val="00063320"/>
    <w:rsid w:val="00065E97"/>
    <w:rsid w:val="00066FAA"/>
    <w:rsid w:val="000718DF"/>
    <w:rsid w:val="0007424A"/>
    <w:rsid w:val="00075F45"/>
    <w:rsid w:val="00077EE7"/>
    <w:rsid w:val="00085C58"/>
    <w:rsid w:val="00090E34"/>
    <w:rsid w:val="00092FF2"/>
    <w:rsid w:val="00093A9C"/>
    <w:rsid w:val="00095B92"/>
    <w:rsid w:val="000971D1"/>
    <w:rsid w:val="00097715"/>
    <w:rsid w:val="000A2DBE"/>
    <w:rsid w:val="000A5878"/>
    <w:rsid w:val="000A60CC"/>
    <w:rsid w:val="000B206F"/>
    <w:rsid w:val="000B3976"/>
    <w:rsid w:val="000B4422"/>
    <w:rsid w:val="000B5FA9"/>
    <w:rsid w:val="000B74F7"/>
    <w:rsid w:val="000C1D0F"/>
    <w:rsid w:val="000C6D8D"/>
    <w:rsid w:val="000D29E9"/>
    <w:rsid w:val="000E265B"/>
    <w:rsid w:val="000E3473"/>
    <w:rsid w:val="000E4113"/>
    <w:rsid w:val="000E5668"/>
    <w:rsid w:val="000E61E4"/>
    <w:rsid w:val="000E6CEA"/>
    <w:rsid w:val="000F0195"/>
    <w:rsid w:val="000F01B0"/>
    <w:rsid w:val="000F25C4"/>
    <w:rsid w:val="000F3876"/>
    <w:rsid w:val="000F4B3C"/>
    <w:rsid w:val="000F5D38"/>
    <w:rsid w:val="000F7307"/>
    <w:rsid w:val="000F7F7E"/>
    <w:rsid w:val="00100949"/>
    <w:rsid w:val="0010198B"/>
    <w:rsid w:val="00107798"/>
    <w:rsid w:val="00107843"/>
    <w:rsid w:val="00111FA2"/>
    <w:rsid w:val="0011241E"/>
    <w:rsid w:val="00112EFC"/>
    <w:rsid w:val="00116B72"/>
    <w:rsid w:val="0012448A"/>
    <w:rsid w:val="001252E4"/>
    <w:rsid w:val="0012667F"/>
    <w:rsid w:val="00130BF4"/>
    <w:rsid w:val="0013234C"/>
    <w:rsid w:val="00132427"/>
    <w:rsid w:val="00133562"/>
    <w:rsid w:val="00134664"/>
    <w:rsid w:val="00134EA4"/>
    <w:rsid w:val="00154A64"/>
    <w:rsid w:val="00155152"/>
    <w:rsid w:val="00155485"/>
    <w:rsid w:val="00155AF9"/>
    <w:rsid w:val="0015625A"/>
    <w:rsid w:val="00156A85"/>
    <w:rsid w:val="00161746"/>
    <w:rsid w:val="0016673B"/>
    <w:rsid w:val="00170678"/>
    <w:rsid w:val="00176665"/>
    <w:rsid w:val="00176B48"/>
    <w:rsid w:val="001776B5"/>
    <w:rsid w:val="0018054E"/>
    <w:rsid w:val="0018172E"/>
    <w:rsid w:val="001826EF"/>
    <w:rsid w:val="00186729"/>
    <w:rsid w:val="0018798B"/>
    <w:rsid w:val="0019052C"/>
    <w:rsid w:val="00190B56"/>
    <w:rsid w:val="0019415F"/>
    <w:rsid w:val="00195723"/>
    <w:rsid w:val="001B744E"/>
    <w:rsid w:val="001C0FEA"/>
    <w:rsid w:val="001C3A9A"/>
    <w:rsid w:val="001C76CB"/>
    <w:rsid w:val="001D0F63"/>
    <w:rsid w:val="001D2410"/>
    <w:rsid w:val="001D24B2"/>
    <w:rsid w:val="001D3A86"/>
    <w:rsid w:val="001D55EF"/>
    <w:rsid w:val="001E1985"/>
    <w:rsid w:val="001E5B29"/>
    <w:rsid w:val="001F1D50"/>
    <w:rsid w:val="001F34B9"/>
    <w:rsid w:val="001F36C6"/>
    <w:rsid w:val="001F4ADC"/>
    <w:rsid w:val="001F53B7"/>
    <w:rsid w:val="00210BB8"/>
    <w:rsid w:val="002117FD"/>
    <w:rsid w:val="002128F9"/>
    <w:rsid w:val="00215804"/>
    <w:rsid w:val="00216BD7"/>
    <w:rsid w:val="00220386"/>
    <w:rsid w:val="0022538C"/>
    <w:rsid w:val="00227E41"/>
    <w:rsid w:val="00232E19"/>
    <w:rsid w:val="0023440C"/>
    <w:rsid w:val="002369D3"/>
    <w:rsid w:val="0023793F"/>
    <w:rsid w:val="002420A0"/>
    <w:rsid w:val="00242FDD"/>
    <w:rsid w:val="00244645"/>
    <w:rsid w:val="00245221"/>
    <w:rsid w:val="00254241"/>
    <w:rsid w:val="002552D5"/>
    <w:rsid w:val="00255301"/>
    <w:rsid w:val="002609F8"/>
    <w:rsid w:val="002619F6"/>
    <w:rsid w:val="00263DF6"/>
    <w:rsid w:val="00266E4F"/>
    <w:rsid w:val="0026759F"/>
    <w:rsid w:val="00270B92"/>
    <w:rsid w:val="00271A13"/>
    <w:rsid w:val="00271B85"/>
    <w:rsid w:val="00271FB7"/>
    <w:rsid w:val="002743D3"/>
    <w:rsid w:val="00281B87"/>
    <w:rsid w:val="00282A7A"/>
    <w:rsid w:val="002867D4"/>
    <w:rsid w:val="00290D93"/>
    <w:rsid w:val="00292871"/>
    <w:rsid w:val="00293543"/>
    <w:rsid w:val="00296253"/>
    <w:rsid w:val="002A0526"/>
    <w:rsid w:val="002A358E"/>
    <w:rsid w:val="002A37A9"/>
    <w:rsid w:val="002A3D6C"/>
    <w:rsid w:val="002A489D"/>
    <w:rsid w:val="002A493C"/>
    <w:rsid w:val="002A4DAE"/>
    <w:rsid w:val="002A5A05"/>
    <w:rsid w:val="002B1A0A"/>
    <w:rsid w:val="002B78BF"/>
    <w:rsid w:val="002C1118"/>
    <w:rsid w:val="002C121E"/>
    <w:rsid w:val="002C2B68"/>
    <w:rsid w:val="002C7CDA"/>
    <w:rsid w:val="002D07E2"/>
    <w:rsid w:val="002D0D9D"/>
    <w:rsid w:val="002D0FFA"/>
    <w:rsid w:val="002D2F9A"/>
    <w:rsid w:val="002D36B7"/>
    <w:rsid w:val="002D3A39"/>
    <w:rsid w:val="002D69A4"/>
    <w:rsid w:val="002E285E"/>
    <w:rsid w:val="002E294F"/>
    <w:rsid w:val="002E2EC5"/>
    <w:rsid w:val="002E6A5F"/>
    <w:rsid w:val="002E73E1"/>
    <w:rsid w:val="002F180A"/>
    <w:rsid w:val="002F2566"/>
    <w:rsid w:val="002F2F90"/>
    <w:rsid w:val="002F64E0"/>
    <w:rsid w:val="002F6555"/>
    <w:rsid w:val="003007BC"/>
    <w:rsid w:val="00301702"/>
    <w:rsid w:val="00301E5B"/>
    <w:rsid w:val="003026BA"/>
    <w:rsid w:val="00304F50"/>
    <w:rsid w:val="0030596D"/>
    <w:rsid w:val="00306C3B"/>
    <w:rsid w:val="00310E23"/>
    <w:rsid w:val="00313ACB"/>
    <w:rsid w:val="00313C02"/>
    <w:rsid w:val="0031420D"/>
    <w:rsid w:val="00315652"/>
    <w:rsid w:val="00321262"/>
    <w:rsid w:val="00321A0E"/>
    <w:rsid w:val="00324DF4"/>
    <w:rsid w:val="0032615C"/>
    <w:rsid w:val="0032791B"/>
    <w:rsid w:val="00343E85"/>
    <w:rsid w:val="00346587"/>
    <w:rsid w:val="0034692E"/>
    <w:rsid w:val="00346E2C"/>
    <w:rsid w:val="00352574"/>
    <w:rsid w:val="00360C9E"/>
    <w:rsid w:val="0036483C"/>
    <w:rsid w:val="00370AA5"/>
    <w:rsid w:val="003735EF"/>
    <w:rsid w:val="003753C5"/>
    <w:rsid w:val="003814DB"/>
    <w:rsid w:val="003843FA"/>
    <w:rsid w:val="00385FB7"/>
    <w:rsid w:val="003878F7"/>
    <w:rsid w:val="00390935"/>
    <w:rsid w:val="00392A11"/>
    <w:rsid w:val="00392D4C"/>
    <w:rsid w:val="00394D33"/>
    <w:rsid w:val="00395F0A"/>
    <w:rsid w:val="003976C3"/>
    <w:rsid w:val="003A031B"/>
    <w:rsid w:val="003A1765"/>
    <w:rsid w:val="003A29F1"/>
    <w:rsid w:val="003B03AE"/>
    <w:rsid w:val="003B124F"/>
    <w:rsid w:val="003B19BE"/>
    <w:rsid w:val="003B2F63"/>
    <w:rsid w:val="003B4274"/>
    <w:rsid w:val="003C00B5"/>
    <w:rsid w:val="003C0E76"/>
    <w:rsid w:val="003C3E5A"/>
    <w:rsid w:val="003C7E6F"/>
    <w:rsid w:val="003D4B3F"/>
    <w:rsid w:val="003D5F2A"/>
    <w:rsid w:val="003D6623"/>
    <w:rsid w:val="003E65D7"/>
    <w:rsid w:val="003F3769"/>
    <w:rsid w:val="003F4CD3"/>
    <w:rsid w:val="003F51EA"/>
    <w:rsid w:val="003F58B9"/>
    <w:rsid w:val="00406C5E"/>
    <w:rsid w:val="0040743C"/>
    <w:rsid w:val="00407BCF"/>
    <w:rsid w:val="00407D87"/>
    <w:rsid w:val="0041262B"/>
    <w:rsid w:val="004150D4"/>
    <w:rsid w:val="00415F64"/>
    <w:rsid w:val="00416F80"/>
    <w:rsid w:val="00425CF6"/>
    <w:rsid w:val="00432241"/>
    <w:rsid w:val="00435710"/>
    <w:rsid w:val="004429EB"/>
    <w:rsid w:val="004454DC"/>
    <w:rsid w:val="004474E5"/>
    <w:rsid w:val="00454803"/>
    <w:rsid w:val="004602E7"/>
    <w:rsid w:val="00460E14"/>
    <w:rsid w:val="00462254"/>
    <w:rsid w:val="0046284F"/>
    <w:rsid w:val="00462F1A"/>
    <w:rsid w:val="004663C3"/>
    <w:rsid w:val="00466BB1"/>
    <w:rsid w:val="0047261D"/>
    <w:rsid w:val="004748E1"/>
    <w:rsid w:val="00475930"/>
    <w:rsid w:val="00477788"/>
    <w:rsid w:val="00481037"/>
    <w:rsid w:val="0048184D"/>
    <w:rsid w:val="004848D8"/>
    <w:rsid w:val="00485E88"/>
    <w:rsid w:val="004971E6"/>
    <w:rsid w:val="0049781C"/>
    <w:rsid w:val="004A0DF3"/>
    <w:rsid w:val="004A5B23"/>
    <w:rsid w:val="004B2235"/>
    <w:rsid w:val="004B47CB"/>
    <w:rsid w:val="004B4CB8"/>
    <w:rsid w:val="004B6EE3"/>
    <w:rsid w:val="004C20D4"/>
    <w:rsid w:val="004C23C5"/>
    <w:rsid w:val="004C4F10"/>
    <w:rsid w:val="004C5A88"/>
    <w:rsid w:val="004C5CED"/>
    <w:rsid w:val="004D06BD"/>
    <w:rsid w:val="004D1F01"/>
    <w:rsid w:val="004D3EF6"/>
    <w:rsid w:val="004D479A"/>
    <w:rsid w:val="004D681A"/>
    <w:rsid w:val="004D72B7"/>
    <w:rsid w:val="004D7F20"/>
    <w:rsid w:val="004E146B"/>
    <w:rsid w:val="004E19D1"/>
    <w:rsid w:val="004E433D"/>
    <w:rsid w:val="004F355F"/>
    <w:rsid w:val="004F73A2"/>
    <w:rsid w:val="004F7A14"/>
    <w:rsid w:val="00500F9B"/>
    <w:rsid w:val="00504061"/>
    <w:rsid w:val="0050515B"/>
    <w:rsid w:val="00507162"/>
    <w:rsid w:val="00507568"/>
    <w:rsid w:val="00514BD6"/>
    <w:rsid w:val="00517854"/>
    <w:rsid w:val="005205DF"/>
    <w:rsid w:val="00520752"/>
    <w:rsid w:val="00520A18"/>
    <w:rsid w:val="00525158"/>
    <w:rsid w:val="00532F40"/>
    <w:rsid w:val="00533434"/>
    <w:rsid w:val="00533709"/>
    <w:rsid w:val="00536B8D"/>
    <w:rsid w:val="005421D7"/>
    <w:rsid w:val="0054470E"/>
    <w:rsid w:val="00550E13"/>
    <w:rsid w:val="00551A51"/>
    <w:rsid w:val="00563CCF"/>
    <w:rsid w:val="00565A80"/>
    <w:rsid w:val="005667E8"/>
    <w:rsid w:val="00566DA7"/>
    <w:rsid w:val="005728F6"/>
    <w:rsid w:val="0057505E"/>
    <w:rsid w:val="00580FAD"/>
    <w:rsid w:val="00586977"/>
    <w:rsid w:val="00591325"/>
    <w:rsid w:val="0059362C"/>
    <w:rsid w:val="00594103"/>
    <w:rsid w:val="00595535"/>
    <w:rsid w:val="00597006"/>
    <w:rsid w:val="005976A3"/>
    <w:rsid w:val="005B56C8"/>
    <w:rsid w:val="005B57DE"/>
    <w:rsid w:val="005B5AF7"/>
    <w:rsid w:val="005B5C2A"/>
    <w:rsid w:val="005B5C5F"/>
    <w:rsid w:val="005B7EC3"/>
    <w:rsid w:val="005C04D1"/>
    <w:rsid w:val="005C23C6"/>
    <w:rsid w:val="005C2ABC"/>
    <w:rsid w:val="005C53BE"/>
    <w:rsid w:val="005D18EF"/>
    <w:rsid w:val="005E211D"/>
    <w:rsid w:val="005E2F8C"/>
    <w:rsid w:val="005E57D7"/>
    <w:rsid w:val="005E629A"/>
    <w:rsid w:val="005F19E2"/>
    <w:rsid w:val="006011B9"/>
    <w:rsid w:val="0060216A"/>
    <w:rsid w:val="00603A73"/>
    <w:rsid w:val="00603F7B"/>
    <w:rsid w:val="00607860"/>
    <w:rsid w:val="006104D7"/>
    <w:rsid w:val="00610B3D"/>
    <w:rsid w:val="00614377"/>
    <w:rsid w:val="00614B88"/>
    <w:rsid w:val="00622407"/>
    <w:rsid w:val="00622494"/>
    <w:rsid w:val="006365D4"/>
    <w:rsid w:val="00640538"/>
    <w:rsid w:val="00645DE2"/>
    <w:rsid w:val="00652F0D"/>
    <w:rsid w:val="006538E2"/>
    <w:rsid w:val="0065593F"/>
    <w:rsid w:val="0065695B"/>
    <w:rsid w:val="00660CDF"/>
    <w:rsid w:val="006611F9"/>
    <w:rsid w:val="006675D3"/>
    <w:rsid w:val="006740BF"/>
    <w:rsid w:val="00676DC7"/>
    <w:rsid w:val="00687C7B"/>
    <w:rsid w:val="006919C9"/>
    <w:rsid w:val="00691D6D"/>
    <w:rsid w:val="006A2A01"/>
    <w:rsid w:val="006B0741"/>
    <w:rsid w:val="006B2DCC"/>
    <w:rsid w:val="006B4D0C"/>
    <w:rsid w:val="006B5723"/>
    <w:rsid w:val="006C1E49"/>
    <w:rsid w:val="006C43F7"/>
    <w:rsid w:val="006D10D1"/>
    <w:rsid w:val="006E2C4F"/>
    <w:rsid w:val="006E2F17"/>
    <w:rsid w:val="006E419D"/>
    <w:rsid w:val="006E709B"/>
    <w:rsid w:val="006E7B55"/>
    <w:rsid w:val="006F0842"/>
    <w:rsid w:val="006F0BF1"/>
    <w:rsid w:val="006F13AB"/>
    <w:rsid w:val="006F1417"/>
    <w:rsid w:val="006F3399"/>
    <w:rsid w:val="006F61F8"/>
    <w:rsid w:val="00703B21"/>
    <w:rsid w:val="00703C26"/>
    <w:rsid w:val="007044C8"/>
    <w:rsid w:val="00704AC5"/>
    <w:rsid w:val="007069D1"/>
    <w:rsid w:val="007077A7"/>
    <w:rsid w:val="00707850"/>
    <w:rsid w:val="00710567"/>
    <w:rsid w:val="00711B32"/>
    <w:rsid w:val="0071218D"/>
    <w:rsid w:val="007126D8"/>
    <w:rsid w:val="00713A58"/>
    <w:rsid w:val="0071466C"/>
    <w:rsid w:val="00715235"/>
    <w:rsid w:val="00716B52"/>
    <w:rsid w:val="00721C2A"/>
    <w:rsid w:val="007220ED"/>
    <w:rsid w:val="00725A0D"/>
    <w:rsid w:val="00725A77"/>
    <w:rsid w:val="00732BAF"/>
    <w:rsid w:val="00734030"/>
    <w:rsid w:val="0073442D"/>
    <w:rsid w:val="00734F41"/>
    <w:rsid w:val="00736B62"/>
    <w:rsid w:val="00736D34"/>
    <w:rsid w:val="00737BCC"/>
    <w:rsid w:val="007400F0"/>
    <w:rsid w:val="007472E9"/>
    <w:rsid w:val="00752424"/>
    <w:rsid w:val="00755798"/>
    <w:rsid w:val="007565D7"/>
    <w:rsid w:val="0076025F"/>
    <w:rsid w:val="0076369B"/>
    <w:rsid w:val="00763BF1"/>
    <w:rsid w:val="007666D5"/>
    <w:rsid w:val="00771BEA"/>
    <w:rsid w:val="00772978"/>
    <w:rsid w:val="0077376A"/>
    <w:rsid w:val="00776469"/>
    <w:rsid w:val="00776B00"/>
    <w:rsid w:val="00792AF6"/>
    <w:rsid w:val="00793B84"/>
    <w:rsid w:val="00793D6C"/>
    <w:rsid w:val="007974B6"/>
    <w:rsid w:val="007A00C4"/>
    <w:rsid w:val="007A1F42"/>
    <w:rsid w:val="007A2713"/>
    <w:rsid w:val="007B1491"/>
    <w:rsid w:val="007B1AD5"/>
    <w:rsid w:val="007B24A3"/>
    <w:rsid w:val="007B3B6D"/>
    <w:rsid w:val="007B539A"/>
    <w:rsid w:val="007B5D5D"/>
    <w:rsid w:val="007B744D"/>
    <w:rsid w:val="007C09C7"/>
    <w:rsid w:val="007C6825"/>
    <w:rsid w:val="007C6A63"/>
    <w:rsid w:val="007D0756"/>
    <w:rsid w:val="007E3A6D"/>
    <w:rsid w:val="007E4CA4"/>
    <w:rsid w:val="007E71B4"/>
    <w:rsid w:val="008017EC"/>
    <w:rsid w:val="0080382D"/>
    <w:rsid w:val="008110AC"/>
    <w:rsid w:val="008125D7"/>
    <w:rsid w:val="008140EF"/>
    <w:rsid w:val="00823133"/>
    <w:rsid w:val="00824444"/>
    <w:rsid w:val="00826397"/>
    <w:rsid w:val="008326D8"/>
    <w:rsid w:val="00832F35"/>
    <w:rsid w:val="00836136"/>
    <w:rsid w:val="00841058"/>
    <w:rsid w:val="00841321"/>
    <w:rsid w:val="00847647"/>
    <w:rsid w:val="008526E9"/>
    <w:rsid w:val="00852FAF"/>
    <w:rsid w:val="00854EA4"/>
    <w:rsid w:val="008573CA"/>
    <w:rsid w:val="00862B7C"/>
    <w:rsid w:val="00865547"/>
    <w:rsid w:val="008665A6"/>
    <w:rsid w:val="00870065"/>
    <w:rsid w:val="0087218B"/>
    <w:rsid w:val="0087493D"/>
    <w:rsid w:val="00875148"/>
    <w:rsid w:val="0087702B"/>
    <w:rsid w:val="00883CB7"/>
    <w:rsid w:val="00886CF7"/>
    <w:rsid w:val="00890929"/>
    <w:rsid w:val="0089266A"/>
    <w:rsid w:val="0089306D"/>
    <w:rsid w:val="008941BE"/>
    <w:rsid w:val="008A1117"/>
    <w:rsid w:val="008A12E3"/>
    <w:rsid w:val="008B0A7C"/>
    <w:rsid w:val="008B3FE1"/>
    <w:rsid w:val="008B6165"/>
    <w:rsid w:val="008C2362"/>
    <w:rsid w:val="008C5990"/>
    <w:rsid w:val="008C696C"/>
    <w:rsid w:val="008D111F"/>
    <w:rsid w:val="008D3FC1"/>
    <w:rsid w:val="008D53D2"/>
    <w:rsid w:val="008D5D89"/>
    <w:rsid w:val="008D7370"/>
    <w:rsid w:val="008E04FA"/>
    <w:rsid w:val="008E0A5D"/>
    <w:rsid w:val="008E206E"/>
    <w:rsid w:val="008E23BA"/>
    <w:rsid w:val="008E2AA0"/>
    <w:rsid w:val="008E31C4"/>
    <w:rsid w:val="008E3F21"/>
    <w:rsid w:val="008E6D40"/>
    <w:rsid w:val="008F0069"/>
    <w:rsid w:val="008F42D5"/>
    <w:rsid w:val="008F548F"/>
    <w:rsid w:val="008F5D03"/>
    <w:rsid w:val="00901BFD"/>
    <w:rsid w:val="009056E9"/>
    <w:rsid w:val="00905D43"/>
    <w:rsid w:val="009073BD"/>
    <w:rsid w:val="00912FD6"/>
    <w:rsid w:val="0091598B"/>
    <w:rsid w:val="00915B58"/>
    <w:rsid w:val="0092036A"/>
    <w:rsid w:val="009207B5"/>
    <w:rsid w:val="00927DE3"/>
    <w:rsid w:val="00933E88"/>
    <w:rsid w:val="00935C2B"/>
    <w:rsid w:val="00936174"/>
    <w:rsid w:val="0094354E"/>
    <w:rsid w:val="00950AFF"/>
    <w:rsid w:val="00954014"/>
    <w:rsid w:val="00954189"/>
    <w:rsid w:val="00960881"/>
    <w:rsid w:val="00961437"/>
    <w:rsid w:val="009646D5"/>
    <w:rsid w:val="00965067"/>
    <w:rsid w:val="00965E63"/>
    <w:rsid w:val="00967685"/>
    <w:rsid w:val="00970784"/>
    <w:rsid w:val="00970806"/>
    <w:rsid w:val="00974529"/>
    <w:rsid w:val="00976443"/>
    <w:rsid w:val="00977667"/>
    <w:rsid w:val="00977A2B"/>
    <w:rsid w:val="009844E0"/>
    <w:rsid w:val="00985A93"/>
    <w:rsid w:val="00987E43"/>
    <w:rsid w:val="00990122"/>
    <w:rsid w:val="00991CB1"/>
    <w:rsid w:val="0099463C"/>
    <w:rsid w:val="00994D77"/>
    <w:rsid w:val="00996E98"/>
    <w:rsid w:val="00997B8A"/>
    <w:rsid w:val="009B02FE"/>
    <w:rsid w:val="009C0CFF"/>
    <w:rsid w:val="009C2CEB"/>
    <w:rsid w:val="009D0684"/>
    <w:rsid w:val="009D6BA7"/>
    <w:rsid w:val="009E3831"/>
    <w:rsid w:val="009F2E14"/>
    <w:rsid w:val="009F5AA5"/>
    <w:rsid w:val="00A00118"/>
    <w:rsid w:val="00A009C8"/>
    <w:rsid w:val="00A035DD"/>
    <w:rsid w:val="00A05703"/>
    <w:rsid w:val="00A11C87"/>
    <w:rsid w:val="00A127FB"/>
    <w:rsid w:val="00A14994"/>
    <w:rsid w:val="00A16D04"/>
    <w:rsid w:val="00A178C1"/>
    <w:rsid w:val="00A203A1"/>
    <w:rsid w:val="00A21164"/>
    <w:rsid w:val="00A21EA2"/>
    <w:rsid w:val="00A235E5"/>
    <w:rsid w:val="00A25C2E"/>
    <w:rsid w:val="00A3631C"/>
    <w:rsid w:val="00A36F80"/>
    <w:rsid w:val="00A47B45"/>
    <w:rsid w:val="00A504B8"/>
    <w:rsid w:val="00A50F02"/>
    <w:rsid w:val="00A52738"/>
    <w:rsid w:val="00A52B4C"/>
    <w:rsid w:val="00A53F2B"/>
    <w:rsid w:val="00A543D3"/>
    <w:rsid w:val="00A569C8"/>
    <w:rsid w:val="00A6089A"/>
    <w:rsid w:val="00A61BBE"/>
    <w:rsid w:val="00A63569"/>
    <w:rsid w:val="00A64519"/>
    <w:rsid w:val="00A66899"/>
    <w:rsid w:val="00A7024F"/>
    <w:rsid w:val="00A71C15"/>
    <w:rsid w:val="00A7235E"/>
    <w:rsid w:val="00A7369D"/>
    <w:rsid w:val="00A75621"/>
    <w:rsid w:val="00A757B8"/>
    <w:rsid w:val="00A827E2"/>
    <w:rsid w:val="00A837DC"/>
    <w:rsid w:val="00A91F99"/>
    <w:rsid w:val="00A941BE"/>
    <w:rsid w:val="00A9451A"/>
    <w:rsid w:val="00AA0230"/>
    <w:rsid w:val="00AA0605"/>
    <w:rsid w:val="00AA1DCD"/>
    <w:rsid w:val="00AA323C"/>
    <w:rsid w:val="00AA52F3"/>
    <w:rsid w:val="00AA6FCC"/>
    <w:rsid w:val="00AB4590"/>
    <w:rsid w:val="00AB606A"/>
    <w:rsid w:val="00AB67A7"/>
    <w:rsid w:val="00AB7DCE"/>
    <w:rsid w:val="00AC3425"/>
    <w:rsid w:val="00AC3DDC"/>
    <w:rsid w:val="00AC4EA4"/>
    <w:rsid w:val="00AD00E4"/>
    <w:rsid w:val="00AD13A0"/>
    <w:rsid w:val="00AD17E9"/>
    <w:rsid w:val="00AD1CD7"/>
    <w:rsid w:val="00AD20B9"/>
    <w:rsid w:val="00AD450E"/>
    <w:rsid w:val="00AD527E"/>
    <w:rsid w:val="00AD59B6"/>
    <w:rsid w:val="00AE0007"/>
    <w:rsid w:val="00AE290D"/>
    <w:rsid w:val="00AE45E8"/>
    <w:rsid w:val="00AF2A86"/>
    <w:rsid w:val="00AF38D5"/>
    <w:rsid w:val="00AF4003"/>
    <w:rsid w:val="00AF6532"/>
    <w:rsid w:val="00AF6E5E"/>
    <w:rsid w:val="00AF7638"/>
    <w:rsid w:val="00AF7F8F"/>
    <w:rsid w:val="00B027CB"/>
    <w:rsid w:val="00B02BE8"/>
    <w:rsid w:val="00B056E7"/>
    <w:rsid w:val="00B05FC8"/>
    <w:rsid w:val="00B0652D"/>
    <w:rsid w:val="00B10A5A"/>
    <w:rsid w:val="00B11C84"/>
    <w:rsid w:val="00B12EB4"/>
    <w:rsid w:val="00B13D59"/>
    <w:rsid w:val="00B171CD"/>
    <w:rsid w:val="00B232EC"/>
    <w:rsid w:val="00B23B60"/>
    <w:rsid w:val="00B26273"/>
    <w:rsid w:val="00B26CF8"/>
    <w:rsid w:val="00B275F6"/>
    <w:rsid w:val="00B342E9"/>
    <w:rsid w:val="00B34FA0"/>
    <w:rsid w:val="00B3526F"/>
    <w:rsid w:val="00B35BEC"/>
    <w:rsid w:val="00B36A35"/>
    <w:rsid w:val="00B420A7"/>
    <w:rsid w:val="00B46CF8"/>
    <w:rsid w:val="00B51A23"/>
    <w:rsid w:val="00B5598E"/>
    <w:rsid w:val="00B562E1"/>
    <w:rsid w:val="00B604B0"/>
    <w:rsid w:val="00B6253E"/>
    <w:rsid w:val="00B639D5"/>
    <w:rsid w:val="00B64ACA"/>
    <w:rsid w:val="00B65ACA"/>
    <w:rsid w:val="00B676B1"/>
    <w:rsid w:val="00B70D72"/>
    <w:rsid w:val="00B71115"/>
    <w:rsid w:val="00B71670"/>
    <w:rsid w:val="00B718ED"/>
    <w:rsid w:val="00B749AE"/>
    <w:rsid w:val="00B83663"/>
    <w:rsid w:val="00B84DBD"/>
    <w:rsid w:val="00B86F32"/>
    <w:rsid w:val="00B87E6C"/>
    <w:rsid w:val="00B92540"/>
    <w:rsid w:val="00B97270"/>
    <w:rsid w:val="00B97651"/>
    <w:rsid w:val="00B978C8"/>
    <w:rsid w:val="00BA20BF"/>
    <w:rsid w:val="00BA61F3"/>
    <w:rsid w:val="00BA6CC9"/>
    <w:rsid w:val="00BA6DDF"/>
    <w:rsid w:val="00BA6F4D"/>
    <w:rsid w:val="00BB189E"/>
    <w:rsid w:val="00BB2081"/>
    <w:rsid w:val="00BB4FC7"/>
    <w:rsid w:val="00BB6BEB"/>
    <w:rsid w:val="00BB74D3"/>
    <w:rsid w:val="00BC0F55"/>
    <w:rsid w:val="00BD06A1"/>
    <w:rsid w:val="00BD11A1"/>
    <w:rsid w:val="00BD16C4"/>
    <w:rsid w:val="00BD1DF1"/>
    <w:rsid w:val="00BD4414"/>
    <w:rsid w:val="00BD4E05"/>
    <w:rsid w:val="00BE09CD"/>
    <w:rsid w:val="00BE1773"/>
    <w:rsid w:val="00BE1A1C"/>
    <w:rsid w:val="00BE1CD2"/>
    <w:rsid w:val="00BE4632"/>
    <w:rsid w:val="00BE6A10"/>
    <w:rsid w:val="00BF0AAB"/>
    <w:rsid w:val="00BF216B"/>
    <w:rsid w:val="00BF243E"/>
    <w:rsid w:val="00BF2CB6"/>
    <w:rsid w:val="00C00B8A"/>
    <w:rsid w:val="00C0154E"/>
    <w:rsid w:val="00C02839"/>
    <w:rsid w:val="00C06858"/>
    <w:rsid w:val="00C06BDE"/>
    <w:rsid w:val="00C25AFA"/>
    <w:rsid w:val="00C30277"/>
    <w:rsid w:val="00C31143"/>
    <w:rsid w:val="00C3375E"/>
    <w:rsid w:val="00C35528"/>
    <w:rsid w:val="00C36174"/>
    <w:rsid w:val="00C3621F"/>
    <w:rsid w:val="00C362CF"/>
    <w:rsid w:val="00C36B00"/>
    <w:rsid w:val="00C36FB2"/>
    <w:rsid w:val="00C449A0"/>
    <w:rsid w:val="00C468C7"/>
    <w:rsid w:val="00C475C9"/>
    <w:rsid w:val="00C47D5A"/>
    <w:rsid w:val="00C50460"/>
    <w:rsid w:val="00C55F51"/>
    <w:rsid w:val="00C56C25"/>
    <w:rsid w:val="00C57994"/>
    <w:rsid w:val="00C57C2E"/>
    <w:rsid w:val="00C60F0C"/>
    <w:rsid w:val="00C62494"/>
    <w:rsid w:val="00C65E4E"/>
    <w:rsid w:val="00C6618A"/>
    <w:rsid w:val="00C75E39"/>
    <w:rsid w:val="00C813EE"/>
    <w:rsid w:val="00C8363C"/>
    <w:rsid w:val="00C83B93"/>
    <w:rsid w:val="00C8630C"/>
    <w:rsid w:val="00C86DCE"/>
    <w:rsid w:val="00C9056D"/>
    <w:rsid w:val="00C93B4D"/>
    <w:rsid w:val="00CA1659"/>
    <w:rsid w:val="00CA3EC1"/>
    <w:rsid w:val="00CA4A3D"/>
    <w:rsid w:val="00CA5310"/>
    <w:rsid w:val="00CB1B89"/>
    <w:rsid w:val="00CB36EC"/>
    <w:rsid w:val="00CB5910"/>
    <w:rsid w:val="00CB7054"/>
    <w:rsid w:val="00CB7DB2"/>
    <w:rsid w:val="00CC072F"/>
    <w:rsid w:val="00CC186B"/>
    <w:rsid w:val="00CC356D"/>
    <w:rsid w:val="00CC5CFB"/>
    <w:rsid w:val="00CC628B"/>
    <w:rsid w:val="00CF2AC9"/>
    <w:rsid w:val="00CF360A"/>
    <w:rsid w:val="00CF4E56"/>
    <w:rsid w:val="00D001F6"/>
    <w:rsid w:val="00D013E8"/>
    <w:rsid w:val="00D0484B"/>
    <w:rsid w:val="00D051CE"/>
    <w:rsid w:val="00D1287F"/>
    <w:rsid w:val="00D131F2"/>
    <w:rsid w:val="00D1455B"/>
    <w:rsid w:val="00D15072"/>
    <w:rsid w:val="00D1558F"/>
    <w:rsid w:val="00D16DDA"/>
    <w:rsid w:val="00D17DE2"/>
    <w:rsid w:val="00D20231"/>
    <w:rsid w:val="00D253D6"/>
    <w:rsid w:val="00D31268"/>
    <w:rsid w:val="00D332C0"/>
    <w:rsid w:val="00D340EF"/>
    <w:rsid w:val="00D356E7"/>
    <w:rsid w:val="00D357CD"/>
    <w:rsid w:val="00D401AD"/>
    <w:rsid w:val="00D40FF6"/>
    <w:rsid w:val="00D43507"/>
    <w:rsid w:val="00D453FF"/>
    <w:rsid w:val="00D45EB1"/>
    <w:rsid w:val="00D467D5"/>
    <w:rsid w:val="00D515AB"/>
    <w:rsid w:val="00D51B34"/>
    <w:rsid w:val="00D60C2B"/>
    <w:rsid w:val="00D64577"/>
    <w:rsid w:val="00D64742"/>
    <w:rsid w:val="00D67D31"/>
    <w:rsid w:val="00D723CC"/>
    <w:rsid w:val="00D729CF"/>
    <w:rsid w:val="00D745E9"/>
    <w:rsid w:val="00D74DFC"/>
    <w:rsid w:val="00D7574A"/>
    <w:rsid w:val="00D75FBC"/>
    <w:rsid w:val="00D82DF3"/>
    <w:rsid w:val="00D83796"/>
    <w:rsid w:val="00D86DCA"/>
    <w:rsid w:val="00D874A6"/>
    <w:rsid w:val="00D90C24"/>
    <w:rsid w:val="00D94953"/>
    <w:rsid w:val="00D9721C"/>
    <w:rsid w:val="00DA0FB6"/>
    <w:rsid w:val="00DA4CC3"/>
    <w:rsid w:val="00DA6877"/>
    <w:rsid w:val="00DA73D1"/>
    <w:rsid w:val="00DB5999"/>
    <w:rsid w:val="00DC14D4"/>
    <w:rsid w:val="00DC28D8"/>
    <w:rsid w:val="00DC340A"/>
    <w:rsid w:val="00DC5667"/>
    <w:rsid w:val="00DD6CD2"/>
    <w:rsid w:val="00DD7C0F"/>
    <w:rsid w:val="00DE31D7"/>
    <w:rsid w:val="00DE7021"/>
    <w:rsid w:val="00DE7252"/>
    <w:rsid w:val="00DF092E"/>
    <w:rsid w:val="00DF18F8"/>
    <w:rsid w:val="00DF4D9A"/>
    <w:rsid w:val="00DF57AA"/>
    <w:rsid w:val="00E00549"/>
    <w:rsid w:val="00E0054C"/>
    <w:rsid w:val="00E006B2"/>
    <w:rsid w:val="00E0408D"/>
    <w:rsid w:val="00E060E1"/>
    <w:rsid w:val="00E174D1"/>
    <w:rsid w:val="00E1791F"/>
    <w:rsid w:val="00E2543B"/>
    <w:rsid w:val="00E2592F"/>
    <w:rsid w:val="00E2614B"/>
    <w:rsid w:val="00E3022E"/>
    <w:rsid w:val="00E31B86"/>
    <w:rsid w:val="00E3378F"/>
    <w:rsid w:val="00E34CC4"/>
    <w:rsid w:val="00E36D54"/>
    <w:rsid w:val="00E41F2B"/>
    <w:rsid w:val="00E44549"/>
    <w:rsid w:val="00E45EF7"/>
    <w:rsid w:val="00E51217"/>
    <w:rsid w:val="00E62254"/>
    <w:rsid w:val="00E635A2"/>
    <w:rsid w:val="00E751F2"/>
    <w:rsid w:val="00E825E0"/>
    <w:rsid w:val="00E829D5"/>
    <w:rsid w:val="00E846E6"/>
    <w:rsid w:val="00E857C3"/>
    <w:rsid w:val="00E86BF7"/>
    <w:rsid w:val="00E87A12"/>
    <w:rsid w:val="00E87AEB"/>
    <w:rsid w:val="00E9191F"/>
    <w:rsid w:val="00E9572F"/>
    <w:rsid w:val="00E95CF1"/>
    <w:rsid w:val="00E95E60"/>
    <w:rsid w:val="00E9713B"/>
    <w:rsid w:val="00EA21F6"/>
    <w:rsid w:val="00EA3AAD"/>
    <w:rsid w:val="00EA3CFD"/>
    <w:rsid w:val="00EA538F"/>
    <w:rsid w:val="00EA5CBB"/>
    <w:rsid w:val="00EB1B9F"/>
    <w:rsid w:val="00EB2506"/>
    <w:rsid w:val="00EC0A20"/>
    <w:rsid w:val="00EC255B"/>
    <w:rsid w:val="00EC6D24"/>
    <w:rsid w:val="00ED1B21"/>
    <w:rsid w:val="00ED33D7"/>
    <w:rsid w:val="00ED439D"/>
    <w:rsid w:val="00ED5B4E"/>
    <w:rsid w:val="00ED6266"/>
    <w:rsid w:val="00EE251C"/>
    <w:rsid w:val="00EE364D"/>
    <w:rsid w:val="00EE6A4E"/>
    <w:rsid w:val="00EE76B3"/>
    <w:rsid w:val="00EF2883"/>
    <w:rsid w:val="00EF4284"/>
    <w:rsid w:val="00EF4F69"/>
    <w:rsid w:val="00F00402"/>
    <w:rsid w:val="00F025FE"/>
    <w:rsid w:val="00F06D28"/>
    <w:rsid w:val="00F06E32"/>
    <w:rsid w:val="00F110A0"/>
    <w:rsid w:val="00F115A0"/>
    <w:rsid w:val="00F1361E"/>
    <w:rsid w:val="00F13ECC"/>
    <w:rsid w:val="00F17E54"/>
    <w:rsid w:val="00F255DF"/>
    <w:rsid w:val="00F25CB5"/>
    <w:rsid w:val="00F27E38"/>
    <w:rsid w:val="00F35849"/>
    <w:rsid w:val="00F379EA"/>
    <w:rsid w:val="00F41E73"/>
    <w:rsid w:val="00F44199"/>
    <w:rsid w:val="00F44663"/>
    <w:rsid w:val="00F56109"/>
    <w:rsid w:val="00F56B86"/>
    <w:rsid w:val="00F57135"/>
    <w:rsid w:val="00F5724C"/>
    <w:rsid w:val="00F574A1"/>
    <w:rsid w:val="00F6479F"/>
    <w:rsid w:val="00F65E7A"/>
    <w:rsid w:val="00F6638C"/>
    <w:rsid w:val="00F706DC"/>
    <w:rsid w:val="00F715DB"/>
    <w:rsid w:val="00F76278"/>
    <w:rsid w:val="00F8004C"/>
    <w:rsid w:val="00F82747"/>
    <w:rsid w:val="00F85B21"/>
    <w:rsid w:val="00F86CA9"/>
    <w:rsid w:val="00F87061"/>
    <w:rsid w:val="00F9249A"/>
    <w:rsid w:val="00F937C5"/>
    <w:rsid w:val="00F94FE3"/>
    <w:rsid w:val="00F96D18"/>
    <w:rsid w:val="00FA0719"/>
    <w:rsid w:val="00FA4BFA"/>
    <w:rsid w:val="00FA51B2"/>
    <w:rsid w:val="00FA6D41"/>
    <w:rsid w:val="00FA7B23"/>
    <w:rsid w:val="00FB28B8"/>
    <w:rsid w:val="00FB47D1"/>
    <w:rsid w:val="00FB6741"/>
    <w:rsid w:val="00FC09DF"/>
    <w:rsid w:val="00FC21FC"/>
    <w:rsid w:val="00FC2C72"/>
    <w:rsid w:val="00FC47B9"/>
    <w:rsid w:val="00FC4FC7"/>
    <w:rsid w:val="00FC5D77"/>
    <w:rsid w:val="00FC747C"/>
    <w:rsid w:val="00FC748C"/>
    <w:rsid w:val="00FD0CD1"/>
    <w:rsid w:val="00FD1B9A"/>
    <w:rsid w:val="00FD2DDC"/>
    <w:rsid w:val="00FD507A"/>
    <w:rsid w:val="00FD6CC2"/>
    <w:rsid w:val="00FE000B"/>
    <w:rsid w:val="00FE1EDE"/>
    <w:rsid w:val="00FE65F9"/>
    <w:rsid w:val="00FF03C0"/>
    <w:rsid w:val="00FF0990"/>
    <w:rsid w:val="00FF62B7"/>
    <w:rsid w:val="00FF6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semiHidden="0" w:uiPriority="0" w:qFormat="1"/>
    <w:lsdException w:name="heading 7" w:locked="1" w:semiHidden="0" w:uiPriority="0" w:qFormat="1"/>
    <w:lsdException w:name="heading 8" w:locked="1" w:semiHidden="0" w:uiPriority="0" w:qFormat="1"/>
    <w:lsdException w:name="heading 9" w:locked="1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3C7E6F"/>
  </w:style>
  <w:style w:type="paragraph" w:styleId="Ttulo1">
    <w:name w:val="heading 1"/>
    <w:basedOn w:val="Normal"/>
    <w:next w:val="Normal"/>
    <w:link w:val="Ttulo1Char"/>
    <w:uiPriority w:val="99"/>
    <w:qFormat/>
    <w:rsid w:val="003C7E6F"/>
    <w:pPr>
      <w:keepNext/>
      <w:numPr>
        <w:ilvl w:val="12"/>
      </w:numPr>
      <w:tabs>
        <w:tab w:val="left" w:pos="360"/>
        <w:tab w:val="left" w:pos="720"/>
        <w:tab w:val="left" w:pos="1260"/>
        <w:tab w:val="left" w:pos="1440"/>
        <w:tab w:val="left" w:leader="dot" w:pos="9720"/>
      </w:tabs>
      <w:ind w:left="900"/>
      <w:jc w:val="both"/>
      <w:outlineLvl w:val="0"/>
    </w:pPr>
    <w:rPr>
      <w:rFonts w:ascii="Arial" w:hAnsi="Arial"/>
      <w:b/>
      <w:sz w:val="28"/>
    </w:rPr>
  </w:style>
  <w:style w:type="paragraph" w:styleId="Ttulo2">
    <w:name w:val="heading 2"/>
    <w:basedOn w:val="Normal"/>
    <w:next w:val="Normal"/>
    <w:link w:val="Ttulo2Char"/>
    <w:uiPriority w:val="99"/>
    <w:qFormat/>
    <w:rsid w:val="003C7E6F"/>
    <w:pPr>
      <w:keepNext/>
      <w:numPr>
        <w:ilvl w:val="12"/>
      </w:numPr>
      <w:tabs>
        <w:tab w:val="left" w:pos="720"/>
        <w:tab w:val="left" w:leader="dot" w:pos="9720"/>
      </w:tabs>
      <w:ind w:left="360"/>
      <w:jc w:val="both"/>
      <w:outlineLvl w:val="1"/>
    </w:pPr>
    <w:rPr>
      <w:b/>
      <w:sz w:val="28"/>
    </w:rPr>
  </w:style>
  <w:style w:type="paragraph" w:styleId="Ttulo3">
    <w:name w:val="heading 3"/>
    <w:basedOn w:val="Normal"/>
    <w:next w:val="Normal"/>
    <w:link w:val="Ttulo3Char"/>
    <w:uiPriority w:val="99"/>
    <w:qFormat/>
    <w:rsid w:val="003C7E6F"/>
    <w:pPr>
      <w:keepNext/>
      <w:numPr>
        <w:ilvl w:val="12"/>
      </w:numPr>
      <w:ind w:left="3240"/>
      <w:jc w:val="both"/>
      <w:outlineLvl w:val="2"/>
    </w:pPr>
    <w:rPr>
      <w:b/>
      <w:sz w:val="36"/>
    </w:rPr>
  </w:style>
  <w:style w:type="paragraph" w:styleId="Ttulo4">
    <w:name w:val="heading 4"/>
    <w:basedOn w:val="Normal"/>
    <w:next w:val="Normal"/>
    <w:link w:val="Ttulo4Char"/>
    <w:uiPriority w:val="99"/>
    <w:qFormat/>
    <w:rsid w:val="003C7E6F"/>
    <w:pPr>
      <w:keepNext/>
      <w:numPr>
        <w:ilvl w:val="12"/>
      </w:numPr>
      <w:tabs>
        <w:tab w:val="left" w:pos="360"/>
        <w:tab w:val="left" w:pos="426"/>
        <w:tab w:val="left" w:leader="dot" w:pos="9720"/>
      </w:tabs>
      <w:ind w:left="426"/>
      <w:jc w:val="both"/>
      <w:outlineLvl w:val="3"/>
    </w:pPr>
    <w:rPr>
      <w:rFonts w:ascii="Arial" w:hAnsi="Arial"/>
      <w:b/>
      <w:sz w:val="24"/>
    </w:rPr>
  </w:style>
  <w:style w:type="paragraph" w:styleId="Ttulo5">
    <w:name w:val="heading 5"/>
    <w:basedOn w:val="Normal"/>
    <w:next w:val="Normal"/>
    <w:link w:val="Ttulo5Char"/>
    <w:uiPriority w:val="99"/>
    <w:qFormat/>
    <w:rsid w:val="003C7E6F"/>
    <w:pPr>
      <w:keepNext/>
      <w:tabs>
        <w:tab w:val="left" w:pos="720"/>
        <w:tab w:val="left" w:pos="1080"/>
      </w:tabs>
      <w:ind w:left="426"/>
      <w:jc w:val="both"/>
      <w:outlineLvl w:val="4"/>
    </w:pPr>
    <w:rPr>
      <w:rFonts w:ascii="Arial" w:hAnsi="Arial"/>
      <w:b/>
    </w:rPr>
  </w:style>
  <w:style w:type="paragraph" w:styleId="Ttulo6">
    <w:name w:val="heading 6"/>
    <w:basedOn w:val="Normal"/>
    <w:next w:val="Normal"/>
    <w:link w:val="Ttulo6Char"/>
    <w:uiPriority w:val="99"/>
    <w:qFormat/>
    <w:rsid w:val="003C7E6F"/>
    <w:pPr>
      <w:keepNext/>
      <w:tabs>
        <w:tab w:val="left" w:pos="720"/>
        <w:tab w:val="left" w:leader="dot" w:pos="9720"/>
      </w:tabs>
      <w:jc w:val="both"/>
      <w:outlineLvl w:val="5"/>
    </w:pPr>
    <w:rPr>
      <w:rFonts w:ascii="Arial" w:hAnsi="Arial"/>
      <w:sz w:val="24"/>
    </w:rPr>
  </w:style>
  <w:style w:type="paragraph" w:styleId="Ttulo7">
    <w:name w:val="heading 7"/>
    <w:basedOn w:val="Normal"/>
    <w:next w:val="Normal"/>
    <w:link w:val="Ttulo7Char"/>
    <w:uiPriority w:val="99"/>
    <w:qFormat/>
    <w:rsid w:val="003C7E6F"/>
    <w:pPr>
      <w:keepNext/>
      <w:tabs>
        <w:tab w:val="left" w:pos="720"/>
        <w:tab w:val="left" w:leader="dot" w:pos="9720"/>
      </w:tabs>
      <w:ind w:left="720"/>
      <w:jc w:val="both"/>
      <w:outlineLvl w:val="6"/>
    </w:pPr>
    <w:rPr>
      <w:rFonts w:ascii="Arial" w:hAnsi="Arial"/>
      <w:sz w:val="24"/>
    </w:rPr>
  </w:style>
  <w:style w:type="paragraph" w:styleId="Ttulo8">
    <w:name w:val="heading 8"/>
    <w:basedOn w:val="Normal"/>
    <w:next w:val="Normal"/>
    <w:link w:val="Ttulo8Char"/>
    <w:uiPriority w:val="99"/>
    <w:qFormat/>
    <w:rsid w:val="003C7E6F"/>
    <w:pPr>
      <w:spacing w:before="240" w:after="60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link w:val="Ttulo9Char"/>
    <w:uiPriority w:val="99"/>
    <w:qFormat/>
    <w:rsid w:val="003C7E6F"/>
    <w:pPr>
      <w:keepNext/>
      <w:numPr>
        <w:ilvl w:val="12"/>
      </w:numPr>
      <w:tabs>
        <w:tab w:val="left" w:pos="5040"/>
      </w:tabs>
      <w:spacing w:line="360" w:lineRule="auto"/>
      <w:ind w:left="3240"/>
      <w:jc w:val="both"/>
      <w:outlineLvl w:val="8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locked/>
    <w:rsid w:val="00AF38D5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Ttulo2Char">
    <w:name w:val="Título 2 Char"/>
    <w:link w:val="Ttulo2"/>
    <w:uiPriority w:val="99"/>
    <w:semiHidden/>
    <w:locked/>
    <w:rsid w:val="00AF38D5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Ttulo3Char">
    <w:name w:val="Título 3 Char"/>
    <w:link w:val="Ttulo3"/>
    <w:uiPriority w:val="99"/>
    <w:semiHidden/>
    <w:locked/>
    <w:rsid w:val="00AF38D5"/>
    <w:rPr>
      <w:rFonts w:ascii="Cambria" w:hAnsi="Cambria" w:cs="Times New Roman"/>
      <w:b/>
      <w:bCs/>
      <w:sz w:val="26"/>
      <w:szCs w:val="26"/>
    </w:rPr>
  </w:style>
  <w:style w:type="character" w:customStyle="1" w:styleId="Ttulo4Char">
    <w:name w:val="Título 4 Char"/>
    <w:link w:val="Ttulo4"/>
    <w:uiPriority w:val="99"/>
    <w:semiHidden/>
    <w:locked/>
    <w:rsid w:val="00AF38D5"/>
    <w:rPr>
      <w:rFonts w:ascii="Calibri" w:hAnsi="Calibri" w:cs="Times New Roman"/>
      <w:b/>
      <w:bCs/>
      <w:sz w:val="28"/>
      <w:szCs w:val="28"/>
    </w:rPr>
  </w:style>
  <w:style w:type="character" w:customStyle="1" w:styleId="Ttulo5Char">
    <w:name w:val="Título 5 Char"/>
    <w:link w:val="Ttulo5"/>
    <w:uiPriority w:val="99"/>
    <w:semiHidden/>
    <w:locked/>
    <w:rsid w:val="00AF38D5"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Ttulo6Char">
    <w:name w:val="Título 6 Char"/>
    <w:link w:val="Ttulo6"/>
    <w:uiPriority w:val="99"/>
    <w:semiHidden/>
    <w:locked/>
    <w:rsid w:val="00AF38D5"/>
    <w:rPr>
      <w:rFonts w:ascii="Calibri" w:hAnsi="Calibri" w:cs="Times New Roman"/>
      <w:b/>
      <w:bCs/>
    </w:rPr>
  </w:style>
  <w:style w:type="character" w:customStyle="1" w:styleId="Ttulo7Char">
    <w:name w:val="Título 7 Char"/>
    <w:link w:val="Ttulo7"/>
    <w:uiPriority w:val="99"/>
    <w:semiHidden/>
    <w:locked/>
    <w:rsid w:val="00AF38D5"/>
    <w:rPr>
      <w:rFonts w:ascii="Calibri" w:hAnsi="Calibri" w:cs="Times New Roman"/>
      <w:sz w:val="24"/>
      <w:szCs w:val="24"/>
    </w:rPr>
  </w:style>
  <w:style w:type="character" w:customStyle="1" w:styleId="Ttulo8Char">
    <w:name w:val="Título 8 Char"/>
    <w:link w:val="Ttulo8"/>
    <w:uiPriority w:val="99"/>
    <w:semiHidden/>
    <w:locked/>
    <w:rsid w:val="00AF38D5"/>
    <w:rPr>
      <w:rFonts w:ascii="Calibri" w:hAnsi="Calibri" w:cs="Times New Roman"/>
      <w:i/>
      <w:iCs/>
      <w:sz w:val="24"/>
      <w:szCs w:val="24"/>
    </w:rPr>
  </w:style>
  <w:style w:type="character" w:customStyle="1" w:styleId="Ttulo9Char">
    <w:name w:val="Título 9 Char"/>
    <w:link w:val="Ttulo9"/>
    <w:uiPriority w:val="99"/>
    <w:semiHidden/>
    <w:locked/>
    <w:rsid w:val="00AF38D5"/>
    <w:rPr>
      <w:rFonts w:ascii="Cambria" w:hAnsi="Cambria" w:cs="Times New Roman"/>
    </w:rPr>
  </w:style>
  <w:style w:type="paragraph" w:styleId="Cabealho">
    <w:name w:val="header"/>
    <w:basedOn w:val="Normal"/>
    <w:link w:val="Cabealho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semiHidden/>
    <w:locked/>
    <w:rsid w:val="00AF38D5"/>
    <w:rPr>
      <w:rFonts w:cs="Times New Roman"/>
      <w:sz w:val="20"/>
      <w:szCs w:val="20"/>
    </w:rPr>
  </w:style>
  <w:style w:type="paragraph" w:styleId="Rodap">
    <w:name w:val="footer"/>
    <w:basedOn w:val="Normal"/>
    <w:link w:val="Rodap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semiHidden/>
    <w:locked/>
    <w:rsid w:val="00AF38D5"/>
    <w:rPr>
      <w:rFonts w:cs="Times New Roman"/>
      <w:sz w:val="20"/>
      <w:szCs w:val="20"/>
    </w:rPr>
  </w:style>
  <w:style w:type="character" w:styleId="Nmerodepgina">
    <w:name w:val="page number"/>
    <w:uiPriority w:val="99"/>
    <w:rsid w:val="003C7E6F"/>
    <w:rPr>
      <w:rFonts w:cs="Times New Roman"/>
    </w:rPr>
  </w:style>
  <w:style w:type="paragraph" w:styleId="Sumrio1">
    <w:name w:val="toc 1"/>
    <w:basedOn w:val="Normal"/>
    <w:next w:val="Normal"/>
    <w:uiPriority w:val="99"/>
    <w:semiHidden/>
    <w:rsid w:val="003C7E6F"/>
    <w:pPr>
      <w:spacing w:before="120"/>
    </w:pPr>
    <w:rPr>
      <w:b/>
      <w:i/>
      <w:sz w:val="24"/>
    </w:rPr>
  </w:style>
  <w:style w:type="paragraph" w:customStyle="1" w:styleId="StyleHeading">
    <w:name w:val="Style Heading"/>
    <w:basedOn w:val="Normal"/>
    <w:uiPriority w:val="99"/>
    <w:rsid w:val="003C7E6F"/>
    <w:pPr>
      <w:pBdr>
        <w:bottom w:val="single" w:sz="30" w:space="1" w:color="000080"/>
      </w:pBdr>
      <w:tabs>
        <w:tab w:val="left" w:pos="720"/>
        <w:tab w:val="left" w:pos="1080"/>
      </w:tabs>
    </w:pPr>
    <w:rPr>
      <w:b/>
      <w:color w:val="000080"/>
      <w:sz w:val="28"/>
    </w:rPr>
  </w:style>
  <w:style w:type="paragraph" w:customStyle="1" w:styleId="SubHeading">
    <w:name w:val="Sub Heading"/>
    <w:basedOn w:val="Normal"/>
    <w:uiPriority w:val="99"/>
    <w:rsid w:val="003C7E6F"/>
    <w:pPr>
      <w:pBdr>
        <w:bottom w:val="single" w:sz="18" w:space="1" w:color="000080"/>
      </w:pBdr>
      <w:tabs>
        <w:tab w:val="left" w:pos="720"/>
        <w:tab w:val="left" w:pos="1080"/>
      </w:tabs>
      <w:ind w:left="720" w:right="4500" w:hanging="360"/>
    </w:pPr>
    <w:rPr>
      <w:b/>
      <w:sz w:val="24"/>
    </w:rPr>
  </w:style>
  <w:style w:type="paragraph" w:customStyle="1" w:styleId="Body">
    <w:name w:val="Body"/>
    <w:basedOn w:val="Normal"/>
    <w:uiPriority w:val="99"/>
    <w:rsid w:val="003C7E6F"/>
    <w:pPr>
      <w:ind w:left="360"/>
    </w:pPr>
    <w:rPr>
      <w:sz w:val="24"/>
    </w:rPr>
  </w:style>
  <w:style w:type="paragraph" w:styleId="Sumrio2">
    <w:name w:val="toc 2"/>
    <w:basedOn w:val="Normal"/>
    <w:next w:val="Normal"/>
    <w:uiPriority w:val="99"/>
    <w:semiHidden/>
    <w:rsid w:val="003C7E6F"/>
    <w:pPr>
      <w:spacing w:before="120"/>
      <w:ind w:left="200"/>
    </w:pPr>
    <w:rPr>
      <w:b/>
      <w:sz w:val="22"/>
    </w:rPr>
  </w:style>
  <w:style w:type="paragraph" w:styleId="Sumrio3">
    <w:name w:val="toc 3"/>
    <w:basedOn w:val="Normal"/>
    <w:next w:val="Normal"/>
    <w:uiPriority w:val="99"/>
    <w:semiHidden/>
    <w:rsid w:val="003C7E6F"/>
    <w:pPr>
      <w:ind w:left="400"/>
    </w:pPr>
  </w:style>
  <w:style w:type="paragraph" w:styleId="Sumrio4">
    <w:name w:val="toc 4"/>
    <w:basedOn w:val="Normal"/>
    <w:next w:val="Normal"/>
    <w:uiPriority w:val="99"/>
    <w:semiHidden/>
    <w:rsid w:val="003C7E6F"/>
    <w:pPr>
      <w:ind w:left="600"/>
    </w:pPr>
  </w:style>
  <w:style w:type="paragraph" w:styleId="Sumrio5">
    <w:name w:val="toc 5"/>
    <w:basedOn w:val="Normal"/>
    <w:next w:val="Normal"/>
    <w:uiPriority w:val="99"/>
    <w:semiHidden/>
    <w:rsid w:val="003C7E6F"/>
    <w:pPr>
      <w:ind w:left="800"/>
    </w:pPr>
  </w:style>
  <w:style w:type="paragraph" w:styleId="Sumrio6">
    <w:name w:val="toc 6"/>
    <w:basedOn w:val="Normal"/>
    <w:next w:val="Normal"/>
    <w:uiPriority w:val="99"/>
    <w:semiHidden/>
    <w:rsid w:val="003C7E6F"/>
    <w:pPr>
      <w:ind w:left="1000"/>
    </w:pPr>
  </w:style>
  <w:style w:type="paragraph" w:styleId="Sumrio7">
    <w:name w:val="toc 7"/>
    <w:basedOn w:val="Normal"/>
    <w:next w:val="Normal"/>
    <w:uiPriority w:val="99"/>
    <w:semiHidden/>
    <w:rsid w:val="003C7E6F"/>
    <w:pPr>
      <w:ind w:left="1200"/>
    </w:pPr>
  </w:style>
  <w:style w:type="paragraph" w:styleId="Sumrio8">
    <w:name w:val="toc 8"/>
    <w:basedOn w:val="Normal"/>
    <w:next w:val="Normal"/>
    <w:uiPriority w:val="99"/>
    <w:semiHidden/>
    <w:rsid w:val="003C7E6F"/>
    <w:pPr>
      <w:ind w:left="1400"/>
    </w:pPr>
  </w:style>
  <w:style w:type="paragraph" w:styleId="Sumrio9">
    <w:name w:val="toc 9"/>
    <w:basedOn w:val="Normal"/>
    <w:next w:val="Normal"/>
    <w:uiPriority w:val="99"/>
    <w:semiHidden/>
    <w:rsid w:val="003C7E6F"/>
    <w:pPr>
      <w:ind w:left="1600"/>
    </w:pPr>
  </w:style>
  <w:style w:type="paragraph" w:customStyle="1" w:styleId="Corpo">
    <w:name w:val="Corpo"/>
    <w:basedOn w:val="Normal"/>
    <w:uiPriority w:val="99"/>
    <w:rsid w:val="003C7E6F"/>
    <w:pPr>
      <w:spacing w:after="120"/>
      <w:ind w:left="709"/>
      <w:jc w:val="both"/>
    </w:pPr>
    <w:rPr>
      <w:rFonts w:ascii="Garamond" w:hAnsi="Garamond"/>
      <w:sz w:val="24"/>
      <w:lang w:eastAsia="en-US"/>
    </w:rPr>
  </w:style>
  <w:style w:type="paragraph" w:customStyle="1" w:styleId="TtulodoDocumento">
    <w:name w:val="Título do Documento"/>
    <w:basedOn w:val="Normal"/>
    <w:uiPriority w:val="99"/>
    <w:rsid w:val="003C7E6F"/>
    <w:pPr>
      <w:spacing w:before="3000" w:after="480"/>
      <w:ind w:left="567"/>
    </w:pPr>
    <w:rPr>
      <w:rFonts w:ascii="Impact" w:hAnsi="Impact"/>
      <w:sz w:val="36"/>
      <w:lang w:eastAsia="en-US"/>
    </w:rPr>
  </w:style>
  <w:style w:type="paragraph" w:customStyle="1" w:styleId="SubttulodoDocumento">
    <w:name w:val="Subtítulo do Documento"/>
    <w:basedOn w:val="TtulodoDocumento"/>
    <w:uiPriority w:val="99"/>
    <w:rsid w:val="003C7E6F"/>
    <w:pPr>
      <w:spacing w:before="120"/>
    </w:pPr>
  </w:style>
  <w:style w:type="paragraph" w:styleId="Recuodecorpodetexto">
    <w:name w:val="Body Text Indent"/>
    <w:basedOn w:val="Normal"/>
    <w:link w:val="RecuodecorpodetextoChar"/>
    <w:uiPriority w:val="99"/>
    <w:rsid w:val="003C7E6F"/>
    <w:pPr>
      <w:numPr>
        <w:ilvl w:val="12"/>
      </w:numPr>
      <w:tabs>
        <w:tab w:val="left" w:leader="dot" w:pos="9720"/>
      </w:tabs>
      <w:ind w:left="900"/>
      <w:jc w:val="both"/>
    </w:pPr>
    <w:rPr>
      <w:sz w:val="24"/>
    </w:rPr>
  </w:style>
  <w:style w:type="character" w:customStyle="1" w:styleId="RecuodecorpodetextoChar">
    <w:name w:val="Recuo de corpo de texto Char"/>
    <w:link w:val="Recuodecorpodetexto"/>
    <w:uiPriority w:val="99"/>
    <w:semiHidden/>
    <w:locked/>
    <w:rsid w:val="00AF38D5"/>
    <w:rPr>
      <w:rFonts w:cs="Times New Roman"/>
      <w:sz w:val="20"/>
      <w:szCs w:val="20"/>
    </w:rPr>
  </w:style>
  <w:style w:type="paragraph" w:styleId="Corpodetexto">
    <w:name w:val="Body Text"/>
    <w:basedOn w:val="Normal"/>
    <w:link w:val="CorpodetextoChar"/>
    <w:uiPriority w:val="99"/>
    <w:rsid w:val="003C7E6F"/>
    <w:rPr>
      <w:rFonts w:ascii="Arial" w:hAnsi="Arial"/>
      <w:sz w:val="24"/>
    </w:rPr>
  </w:style>
  <w:style w:type="character" w:customStyle="1" w:styleId="CorpodetextoChar">
    <w:name w:val="Corpo de texto Char"/>
    <w:link w:val="Corpodetexto"/>
    <w:uiPriority w:val="99"/>
    <w:semiHidden/>
    <w:locked/>
    <w:rsid w:val="00AF38D5"/>
    <w:rPr>
      <w:rFonts w:cs="Times New Roman"/>
      <w:sz w:val="20"/>
      <w:szCs w:val="20"/>
    </w:rPr>
  </w:style>
  <w:style w:type="paragraph" w:styleId="Recuodecorpodetexto2">
    <w:name w:val="Body Text Indent 2"/>
    <w:basedOn w:val="Normal"/>
    <w:link w:val="Recuodecorpodetexto2Char"/>
    <w:uiPriority w:val="99"/>
    <w:rsid w:val="003C7E6F"/>
    <w:pPr>
      <w:numPr>
        <w:ilvl w:val="12"/>
      </w:numPr>
      <w:tabs>
        <w:tab w:val="left" w:pos="360"/>
        <w:tab w:val="left" w:pos="1260"/>
        <w:tab w:val="left" w:pos="1440"/>
        <w:tab w:val="left" w:leader="dot" w:pos="9720"/>
      </w:tabs>
      <w:ind w:left="426"/>
      <w:jc w:val="both"/>
    </w:pPr>
    <w:rPr>
      <w:rFonts w:ascii="Arial" w:hAnsi="Arial"/>
      <w:sz w:val="24"/>
    </w:rPr>
  </w:style>
  <w:style w:type="character" w:customStyle="1" w:styleId="Recuodecorpodetexto2Char">
    <w:name w:val="Recuo de corpo de texto 2 Char"/>
    <w:link w:val="Recuodecorpodetexto2"/>
    <w:uiPriority w:val="99"/>
    <w:semiHidden/>
    <w:locked/>
    <w:rsid w:val="00AF38D5"/>
    <w:rPr>
      <w:rFonts w:cs="Times New Roman"/>
      <w:sz w:val="20"/>
      <w:szCs w:val="20"/>
    </w:rPr>
  </w:style>
  <w:style w:type="paragraph" w:styleId="Recuodecorpodetexto3">
    <w:name w:val="Body Text Indent 3"/>
    <w:basedOn w:val="Normal"/>
    <w:link w:val="Recuodecorpodetexto3Char"/>
    <w:uiPriority w:val="99"/>
    <w:rsid w:val="003C7E6F"/>
    <w:pPr>
      <w:numPr>
        <w:ilvl w:val="12"/>
      </w:numPr>
      <w:tabs>
        <w:tab w:val="left" w:pos="630"/>
        <w:tab w:val="left" w:pos="1260"/>
        <w:tab w:val="left" w:pos="1440"/>
        <w:tab w:val="left" w:pos="2410"/>
        <w:tab w:val="left" w:leader="dot" w:pos="9720"/>
      </w:tabs>
      <w:ind w:left="2410"/>
      <w:jc w:val="both"/>
    </w:pPr>
    <w:rPr>
      <w:rFonts w:ascii="Arial" w:hAnsi="Arial"/>
      <w:sz w:val="24"/>
    </w:rPr>
  </w:style>
  <w:style w:type="character" w:customStyle="1" w:styleId="Recuodecorpodetexto3Char">
    <w:name w:val="Recuo de corpo de texto 3 Char"/>
    <w:link w:val="Recuodecorpodetexto3"/>
    <w:uiPriority w:val="99"/>
    <w:semiHidden/>
    <w:locked/>
    <w:rsid w:val="00AF38D5"/>
    <w:rPr>
      <w:rFonts w:cs="Times New Roman"/>
      <w:sz w:val="16"/>
      <w:szCs w:val="16"/>
    </w:rPr>
  </w:style>
  <w:style w:type="paragraph" w:customStyle="1" w:styleId="Paragraph1">
    <w:name w:val="Paragraph1"/>
    <w:basedOn w:val="Normal"/>
    <w:uiPriority w:val="99"/>
    <w:rsid w:val="003C7E6F"/>
    <w:pPr>
      <w:widowControl w:val="0"/>
      <w:spacing w:before="80"/>
      <w:jc w:val="both"/>
    </w:pPr>
  </w:style>
  <w:style w:type="paragraph" w:customStyle="1" w:styleId="TCHeading1">
    <w:name w:val="TC Heading 1"/>
    <w:basedOn w:val="Ttulo1"/>
    <w:next w:val="Normal"/>
    <w:uiPriority w:val="99"/>
    <w:rsid w:val="003C7E6F"/>
    <w:pPr>
      <w:widowControl w:val="0"/>
      <w:numPr>
        <w:ilvl w:val="0"/>
      </w:numPr>
      <w:tabs>
        <w:tab w:val="clear" w:pos="720"/>
        <w:tab w:val="clear" w:pos="1260"/>
        <w:tab w:val="clear" w:pos="1440"/>
        <w:tab w:val="clear" w:pos="9720"/>
        <w:tab w:val="num" w:pos="360"/>
      </w:tabs>
      <w:spacing w:before="240" w:after="60" w:line="240" w:lineRule="atLeast"/>
      <w:ind w:left="900"/>
      <w:jc w:val="left"/>
    </w:pPr>
  </w:style>
  <w:style w:type="paragraph" w:customStyle="1" w:styleId="TCParagraph">
    <w:name w:val="TC Paragraph"/>
    <w:basedOn w:val="Corpodetexto"/>
    <w:uiPriority w:val="99"/>
    <w:rsid w:val="003C7E6F"/>
    <w:pPr>
      <w:keepLines/>
      <w:widowControl w:val="0"/>
      <w:spacing w:after="120" w:line="240" w:lineRule="atLeast"/>
      <w:ind w:firstLine="720"/>
      <w:jc w:val="both"/>
    </w:pPr>
    <w:rPr>
      <w:rFonts w:ascii="Times New Roman" w:hAnsi="Times New Roman"/>
      <w:sz w:val="20"/>
    </w:rPr>
  </w:style>
  <w:style w:type="paragraph" w:customStyle="1" w:styleId="TCTips">
    <w:name w:val="TC Tips"/>
    <w:basedOn w:val="Corpodetexto"/>
    <w:uiPriority w:val="99"/>
    <w:rsid w:val="003C7E6F"/>
    <w:pPr>
      <w:keepLines/>
      <w:widowControl w:val="0"/>
      <w:spacing w:after="120" w:line="240" w:lineRule="atLeast"/>
      <w:jc w:val="both"/>
    </w:pPr>
    <w:rPr>
      <w:rFonts w:ascii="Times New Roman" w:hAnsi="Times New Roman"/>
      <w:i/>
      <w:color w:val="0000FF"/>
      <w:sz w:val="20"/>
    </w:rPr>
  </w:style>
  <w:style w:type="paragraph" w:customStyle="1" w:styleId="TCHeading2">
    <w:name w:val="TC Heading 2"/>
    <w:basedOn w:val="Ttulo2"/>
    <w:next w:val="TCParagraph"/>
    <w:uiPriority w:val="99"/>
    <w:rsid w:val="003C7E6F"/>
    <w:pPr>
      <w:widowControl w:val="0"/>
      <w:numPr>
        <w:ilvl w:val="1"/>
        <w:numId w:val="1"/>
      </w:numPr>
      <w:tabs>
        <w:tab w:val="clear" w:pos="720"/>
        <w:tab w:val="clear" w:pos="9720"/>
      </w:tabs>
      <w:spacing w:before="120" w:after="60" w:line="240" w:lineRule="atLeast"/>
      <w:ind w:left="0"/>
      <w:jc w:val="left"/>
    </w:pPr>
    <w:rPr>
      <w:rFonts w:ascii="Arial" w:hAnsi="Arial"/>
      <w:sz w:val="24"/>
    </w:rPr>
  </w:style>
  <w:style w:type="paragraph" w:customStyle="1" w:styleId="TCHeading3">
    <w:name w:val="TC Heading 3"/>
    <w:basedOn w:val="Ttulo3"/>
    <w:next w:val="TCParagraph"/>
    <w:uiPriority w:val="99"/>
    <w:rsid w:val="003C7E6F"/>
    <w:pPr>
      <w:widowControl w:val="0"/>
      <w:numPr>
        <w:ilvl w:val="2"/>
        <w:numId w:val="1"/>
      </w:numPr>
      <w:spacing w:before="120" w:after="60" w:line="240" w:lineRule="atLeast"/>
      <w:ind w:left="0"/>
      <w:jc w:val="left"/>
    </w:pPr>
    <w:rPr>
      <w:rFonts w:ascii="Arial" w:hAnsi="Arial"/>
      <w:sz w:val="20"/>
    </w:rPr>
  </w:style>
  <w:style w:type="paragraph" w:customStyle="1" w:styleId="InfoBlue">
    <w:name w:val="InfoBlue"/>
    <w:basedOn w:val="Normal"/>
    <w:next w:val="Corpodetexto"/>
    <w:autoRedefine/>
    <w:uiPriority w:val="99"/>
    <w:rsid w:val="00752424"/>
    <w:pPr>
      <w:widowControl w:val="0"/>
      <w:spacing w:after="120" w:line="240" w:lineRule="atLeast"/>
      <w:ind w:left="720"/>
    </w:pPr>
    <w:rPr>
      <w:rFonts w:ascii="Arial" w:hAnsi="Arial"/>
      <w:i/>
      <w:color w:val="0000FF"/>
      <w:lang w:val="en-US"/>
    </w:rPr>
  </w:style>
  <w:style w:type="paragraph" w:styleId="Ttulo">
    <w:name w:val="Title"/>
    <w:basedOn w:val="Normal"/>
    <w:next w:val="Normal"/>
    <w:link w:val="TtuloChar"/>
    <w:uiPriority w:val="99"/>
    <w:qFormat/>
    <w:rsid w:val="003C7E6F"/>
    <w:pPr>
      <w:widowControl w:val="0"/>
      <w:jc w:val="center"/>
    </w:pPr>
    <w:rPr>
      <w:rFonts w:ascii="Arial" w:hAnsi="Arial"/>
      <w:b/>
      <w:sz w:val="36"/>
      <w:lang w:val="en-US"/>
    </w:rPr>
  </w:style>
  <w:style w:type="character" w:customStyle="1" w:styleId="TtuloChar">
    <w:name w:val="Título Char"/>
    <w:link w:val="Ttulo"/>
    <w:uiPriority w:val="99"/>
    <w:locked/>
    <w:rsid w:val="00AF38D5"/>
    <w:rPr>
      <w:rFonts w:ascii="Cambria" w:hAnsi="Cambria" w:cs="Times New Roman"/>
      <w:b/>
      <w:bCs/>
      <w:kern w:val="28"/>
      <w:sz w:val="32"/>
      <w:szCs w:val="32"/>
    </w:rPr>
  </w:style>
  <w:style w:type="paragraph" w:customStyle="1" w:styleId="Tabletext">
    <w:name w:val="Tabletext"/>
    <w:basedOn w:val="Normal"/>
    <w:uiPriority w:val="99"/>
    <w:rsid w:val="003C7E6F"/>
    <w:pPr>
      <w:keepLines/>
      <w:widowControl w:val="0"/>
      <w:spacing w:after="120" w:line="240" w:lineRule="atLeast"/>
    </w:pPr>
    <w:rPr>
      <w:rFonts w:ascii="Arial" w:hAnsi="Arial"/>
      <w:lang w:val="en-US"/>
    </w:rPr>
  </w:style>
  <w:style w:type="character" w:styleId="Refdecomentrio">
    <w:name w:val="annotation reference"/>
    <w:uiPriority w:val="99"/>
    <w:semiHidden/>
    <w:rsid w:val="003C7E6F"/>
    <w:rPr>
      <w:rFonts w:cs="Times New Roman"/>
      <w:sz w:val="16"/>
    </w:rPr>
  </w:style>
  <w:style w:type="paragraph" w:styleId="Textodecomentrio">
    <w:name w:val="annotation text"/>
    <w:basedOn w:val="Normal"/>
    <w:link w:val="TextodecomentrioChar"/>
    <w:uiPriority w:val="99"/>
    <w:semiHidden/>
    <w:rsid w:val="003C7E6F"/>
  </w:style>
  <w:style w:type="character" w:customStyle="1" w:styleId="TextodecomentrioChar">
    <w:name w:val="Texto de comentário Char"/>
    <w:link w:val="Textodecomentrio"/>
    <w:uiPriority w:val="99"/>
    <w:semiHidden/>
    <w:locked/>
    <w:rsid w:val="00AF38D5"/>
    <w:rPr>
      <w:rFonts w:cs="Times New Roman"/>
      <w:sz w:val="20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rsid w:val="003C7E6F"/>
  </w:style>
  <w:style w:type="character" w:customStyle="1" w:styleId="TextodenotaderodapChar">
    <w:name w:val="Texto de nota de rodapé Char"/>
    <w:link w:val="Textodenotaderodap"/>
    <w:uiPriority w:val="99"/>
    <w:semiHidden/>
    <w:locked/>
    <w:rsid w:val="00AF38D5"/>
    <w:rPr>
      <w:rFonts w:cs="Times New Roman"/>
      <w:sz w:val="20"/>
      <w:szCs w:val="20"/>
    </w:rPr>
  </w:style>
  <w:style w:type="character" w:styleId="Refdenotaderodap">
    <w:name w:val="footnote reference"/>
    <w:uiPriority w:val="99"/>
    <w:semiHidden/>
    <w:rsid w:val="003C7E6F"/>
    <w:rPr>
      <w:rFonts w:cs="Times New Roman"/>
      <w:vertAlign w:val="superscript"/>
    </w:rPr>
  </w:style>
  <w:style w:type="paragraph" w:styleId="Textodebalo">
    <w:name w:val="Balloon Text"/>
    <w:basedOn w:val="Normal"/>
    <w:link w:val="TextodebaloChar"/>
    <w:uiPriority w:val="99"/>
    <w:semiHidden/>
    <w:rsid w:val="0077646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locked/>
    <w:rsid w:val="00AF38D5"/>
    <w:rPr>
      <w:rFonts w:cs="Times New Roman"/>
      <w:sz w:val="2"/>
    </w:rPr>
  </w:style>
  <w:style w:type="table" w:styleId="Tabelacomgrade">
    <w:name w:val="Table Grid"/>
    <w:basedOn w:val="Tabelanormal"/>
    <w:uiPriority w:val="99"/>
    <w:rsid w:val="006011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egritoatributo">
    <w:name w:val="Negrito atributo"/>
    <w:uiPriority w:val="99"/>
    <w:rsid w:val="00752424"/>
    <w:rPr>
      <w:rFonts w:ascii="Courier New" w:hAnsi="Courier New"/>
      <w:b/>
      <w:sz w:val="18"/>
    </w:rPr>
  </w:style>
  <w:style w:type="paragraph" w:styleId="PargrafodaLista">
    <w:name w:val="List Paragraph"/>
    <w:basedOn w:val="Normal"/>
    <w:uiPriority w:val="99"/>
    <w:qFormat/>
    <w:rsid w:val="00A63569"/>
    <w:pPr>
      <w:ind w:left="720"/>
    </w:pPr>
    <w:rPr>
      <w:rFonts w:ascii="Calibri" w:hAnsi="Calibri"/>
      <w:sz w:val="22"/>
      <w:szCs w:val="22"/>
    </w:rPr>
  </w:style>
  <w:style w:type="character" w:customStyle="1" w:styleId="apple-style-span">
    <w:name w:val="apple-style-span"/>
    <w:uiPriority w:val="99"/>
    <w:rsid w:val="005D18EF"/>
    <w:rPr>
      <w:rFonts w:cs="Times New Roman"/>
    </w:rPr>
  </w:style>
  <w:style w:type="paragraph" w:customStyle="1" w:styleId="NormalArialNarrow">
    <w:name w:val="Normal + Arial Narrow"/>
    <w:aliases w:val="11 pt,Cor Personalizada(RGB(0,32,96))"/>
    <w:basedOn w:val="Normal"/>
    <w:link w:val="NormalArialNarrowChar"/>
    <w:uiPriority w:val="99"/>
    <w:rsid w:val="00EF4F69"/>
    <w:rPr>
      <w:rFonts w:ascii="Arial Narrow" w:hAnsi="Arial Narrow" w:cs="Arial"/>
      <w:color w:val="002060"/>
      <w:sz w:val="22"/>
      <w:szCs w:val="22"/>
    </w:rPr>
  </w:style>
  <w:style w:type="character" w:customStyle="1" w:styleId="NormalArialNarrowChar">
    <w:name w:val="Normal + Arial Narrow Char"/>
    <w:aliases w:val="11 pt Char,Cor Personalizada(RGB(0 Char,32 Char,96)) Char"/>
    <w:link w:val="NormalArialNarrow"/>
    <w:uiPriority w:val="99"/>
    <w:locked/>
    <w:rsid w:val="00EF4F69"/>
    <w:rPr>
      <w:rFonts w:ascii="Arial Narrow" w:hAnsi="Arial Narrow" w:cs="Arial"/>
      <w:color w:val="002060"/>
      <w:sz w:val="22"/>
      <w:szCs w:val="22"/>
      <w:lang w:val="pt-BR" w:eastAsia="pt-BR" w:bidi="ar-SA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66E4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66E4F"/>
    <w:rPr>
      <w:rFonts w:cs="Times New Roman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semiHidden="0" w:uiPriority="0" w:qFormat="1"/>
    <w:lsdException w:name="heading 7" w:locked="1" w:semiHidden="0" w:uiPriority="0" w:qFormat="1"/>
    <w:lsdException w:name="heading 8" w:locked="1" w:semiHidden="0" w:uiPriority="0" w:qFormat="1"/>
    <w:lsdException w:name="heading 9" w:locked="1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3C7E6F"/>
  </w:style>
  <w:style w:type="paragraph" w:styleId="Ttulo1">
    <w:name w:val="heading 1"/>
    <w:basedOn w:val="Normal"/>
    <w:next w:val="Normal"/>
    <w:link w:val="Ttulo1Char"/>
    <w:uiPriority w:val="99"/>
    <w:qFormat/>
    <w:rsid w:val="003C7E6F"/>
    <w:pPr>
      <w:keepNext/>
      <w:numPr>
        <w:ilvl w:val="12"/>
      </w:numPr>
      <w:tabs>
        <w:tab w:val="left" w:pos="360"/>
        <w:tab w:val="left" w:pos="720"/>
        <w:tab w:val="left" w:pos="1260"/>
        <w:tab w:val="left" w:pos="1440"/>
        <w:tab w:val="left" w:leader="dot" w:pos="9720"/>
      </w:tabs>
      <w:ind w:left="900"/>
      <w:jc w:val="both"/>
      <w:outlineLvl w:val="0"/>
    </w:pPr>
    <w:rPr>
      <w:rFonts w:ascii="Arial" w:hAnsi="Arial"/>
      <w:b/>
      <w:sz w:val="28"/>
    </w:rPr>
  </w:style>
  <w:style w:type="paragraph" w:styleId="Ttulo2">
    <w:name w:val="heading 2"/>
    <w:basedOn w:val="Normal"/>
    <w:next w:val="Normal"/>
    <w:link w:val="Ttulo2Char"/>
    <w:uiPriority w:val="99"/>
    <w:qFormat/>
    <w:rsid w:val="003C7E6F"/>
    <w:pPr>
      <w:keepNext/>
      <w:numPr>
        <w:ilvl w:val="12"/>
      </w:numPr>
      <w:tabs>
        <w:tab w:val="left" w:pos="720"/>
        <w:tab w:val="left" w:leader="dot" w:pos="9720"/>
      </w:tabs>
      <w:ind w:left="360"/>
      <w:jc w:val="both"/>
      <w:outlineLvl w:val="1"/>
    </w:pPr>
    <w:rPr>
      <w:b/>
      <w:sz w:val="28"/>
    </w:rPr>
  </w:style>
  <w:style w:type="paragraph" w:styleId="Ttulo3">
    <w:name w:val="heading 3"/>
    <w:basedOn w:val="Normal"/>
    <w:next w:val="Normal"/>
    <w:link w:val="Ttulo3Char"/>
    <w:uiPriority w:val="99"/>
    <w:qFormat/>
    <w:rsid w:val="003C7E6F"/>
    <w:pPr>
      <w:keepNext/>
      <w:numPr>
        <w:ilvl w:val="12"/>
      </w:numPr>
      <w:ind w:left="3240"/>
      <w:jc w:val="both"/>
      <w:outlineLvl w:val="2"/>
    </w:pPr>
    <w:rPr>
      <w:b/>
      <w:sz w:val="36"/>
    </w:rPr>
  </w:style>
  <w:style w:type="paragraph" w:styleId="Ttulo4">
    <w:name w:val="heading 4"/>
    <w:basedOn w:val="Normal"/>
    <w:next w:val="Normal"/>
    <w:link w:val="Ttulo4Char"/>
    <w:uiPriority w:val="99"/>
    <w:qFormat/>
    <w:rsid w:val="003C7E6F"/>
    <w:pPr>
      <w:keepNext/>
      <w:numPr>
        <w:ilvl w:val="12"/>
      </w:numPr>
      <w:tabs>
        <w:tab w:val="left" w:pos="360"/>
        <w:tab w:val="left" w:pos="426"/>
        <w:tab w:val="left" w:leader="dot" w:pos="9720"/>
      </w:tabs>
      <w:ind w:left="426"/>
      <w:jc w:val="both"/>
      <w:outlineLvl w:val="3"/>
    </w:pPr>
    <w:rPr>
      <w:rFonts w:ascii="Arial" w:hAnsi="Arial"/>
      <w:b/>
      <w:sz w:val="24"/>
    </w:rPr>
  </w:style>
  <w:style w:type="paragraph" w:styleId="Ttulo5">
    <w:name w:val="heading 5"/>
    <w:basedOn w:val="Normal"/>
    <w:next w:val="Normal"/>
    <w:link w:val="Ttulo5Char"/>
    <w:uiPriority w:val="99"/>
    <w:qFormat/>
    <w:rsid w:val="003C7E6F"/>
    <w:pPr>
      <w:keepNext/>
      <w:tabs>
        <w:tab w:val="left" w:pos="720"/>
        <w:tab w:val="left" w:pos="1080"/>
      </w:tabs>
      <w:ind w:left="426"/>
      <w:jc w:val="both"/>
      <w:outlineLvl w:val="4"/>
    </w:pPr>
    <w:rPr>
      <w:rFonts w:ascii="Arial" w:hAnsi="Arial"/>
      <w:b/>
    </w:rPr>
  </w:style>
  <w:style w:type="paragraph" w:styleId="Ttulo6">
    <w:name w:val="heading 6"/>
    <w:basedOn w:val="Normal"/>
    <w:next w:val="Normal"/>
    <w:link w:val="Ttulo6Char"/>
    <w:uiPriority w:val="99"/>
    <w:qFormat/>
    <w:rsid w:val="003C7E6F"/>
    <w:pPr>
      <w:keepNext/>
      <w:tabs>
        <w:tab w:val="left" w:pos="720"/>
        <w:tab w:val="left" w:leader="dot" w:pos="9720"/>
      </w:tabs>
      <w:jc w:val="both"/>
      <w:outlineLvl w:val="5"/>
    </w:pPr>
    <w:rPr>
      <w:rFonts w:ascii="Arial" w:hAnsi="Arial"/>
      <w:sz w:val="24"/>
    </w:rPr>
  </w:style>
  <w:style w:type="paragraph" w:styleId="Ttulo7">
    <w:name w:val="heading 7"/>
    <w:basedOn w:val="Normal"/>
    <w:next w:val="Normal"/>
    <w:link w:val="Ttulo7Char"/>
    <w:uiPriority w:val="99"/>
    <w:qFormat/>
    <w:rsid w:val="003C7E6F"/>
    <w:pPr>
      <w:keepNext/>
      <w:tabs>
        <w:tab w:val="left" w:pos="720"/>
        <w:tab w:val="left" w:leader="dot" w:pos="9720"/>
      </w:tabs>
      <w:ind w:left="720"/>
      <w:jc w:val="both"/>
      <w:outlineLvl w:val="6"/>
    </w:pPr>
    <w:rPr>
      <w:rFonts w:ascii="Arial" w:hAnsi="Arial"/>
      <w:sz w:val="24"/>
    </w:rPr>
  </w:style>
  <w:style w:type="paragraph" w:styleId="Ttulo8">
    <w:name w:val="heading 8"/>
    <w:basedOn w:val="Normal"/>
    <w:next w:val="Normal"/>
    <w:link w:val="Ttulo8Char"/>
    <w:uiPriority w:val="99"/>
    <w:qFormat/>
    <w:rsid w:val="003C7E6F"/>
    <w:pPr>
      <w:spacing w:before="240" w:after="60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link w:val="Ttulo9Char"/>
    <w:uiPriority w:val="99"/>
    <w:qFormat/>
    <w:rsid w:val="003C7E6F"/>
    <w:pPr>
      <w:keepNext/>
      <w:numPr>
        <w:ilvl w:val="12"/>
      </w:numPr>
      <w:tabs>
        <w:tab w:val="left" w:pos="5040"/>
      </w:tabs>
      <w:spacing w:line="360" w:lineRule="auto"/>
      <w:ind w:left="3240"/>
      <w:jc w:val="both"/>
      <w:outlineLvl w:val="8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locked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Ttulo2Char">
    <w:name w:val="Título 2 Char"/>
    <w:link w:val="Ttulo2"/>
    <w:uiPriority w:val="99"/>
    <w:semiHidden/>
    <w:locked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Ttulo3Char">
    <w:name w:val="Título 3 Char"/>
    <w:link w:val="Ttulo3"/>
    <w:uiPriority w:val="99"/>
    <w:semiHidden/>
    <w:locked/>
    <w:rPr>
      <w:rFonts w:ascii="Cambria" w:hAnsi="Cambria" w:cs="Times New Roman"/>
      <w:b/>
      <w:bCs/>
      <w:sz w:val="26"/>
      <w:szCs w:val="26"/>
    </w:rPr>
  </w:style>
  <w:style w:type="character" w:customStyle="1" w:styleId="Ttulo4Char">
    <w:name w:val="Título 4 Char"/>
    <w:link w:val="Ttulo4"/>
    <w:uiPriority w:val="99"/>
    <w:semiHidden/>
    <w:locked/>
    <w:rPr>
      <w:rFonts w:ascii="Calibri" w:hAnsi="Calibri" w:cs="Times New Roman"/>
      <w:b/>
      <w:bCs/>
      <w:sz w:val="28"/>
      <w:szCs w:val="28"/>
    </w:rPr>
  </w:style>
  <w:style w:type="character" w:customStyle="1" w:styleId="Ttulo5Char">
    <w:name w:val="Título 5 Char"/>
    <w:link w:val="Ttulo5"/>
    <w:uiPriority w:val="99"/>
    <w:semiHidden/>
    <w:locked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Ttulo6Char">
    <w:name w:val="Título 6 Char"/>
    <w:link w:val="Ttulo6"/>
    <w:uiPriority w:val="99"/>
    <w:semiHidden/>
    <w:locked/>
    <w:rPr>
      <w:rFonts w:ascii="Calibri" w:hAnsi="Calibri" w:cs="Times New Roman"/>
      <w:b/>
      <w:bCs/>
    </w:rPr>
  </w:style>
  <w:style w:type="character" w:customStyle="1" w:styleId="Ttulo7Char">
    <w:name w:val="Título 7 Char"/>
    <w:link w:val="Ttulo7"/>
    <w:uiPriority w:val="99"/>
    <w:semiHidden/>
    <w:locked/>
    <w:rPr>
      <w:rFonts w:ascii="Calibri" w:hAnsi="Calibri" w:cs="Times New Roman"/>
      <w:sz w:val="24"/>
      <w:szCs w:val="24"/>
    </w:rPr>
  </w:style>
  <w:style w:type="character" w:customStyle="1" w:styleId="Ttulo8Char">
    <w:name w:val="Título 8 Char"/>
    <w:link w:val="Ttulo8"/>
    <w:uiPriority w:val="99"/>
    <w:semiHidden/>
    <w:locked/>
    <w:rPr>
      <w:rFonts w:ascii="Calibri" w:hAnsi="Calibri" w:cs="Times New Roman"/>
      <w:i/>
      <w:iCs/>
      <w:sz w:val="24"/>
      <w:szCs w:val="24"/>
    </w:rPr>
  </w:style>
  <w:style w:type="character" w:customStyle="1" w:styleId="Ttulo9Char">
    <w:name w:val="Título 9 Char"/>
    <w:link w:val="Ttulo9"/>
    <w:uiPriority w:val="99"/>
    <w:semiHidden/>
    <w:locked/>
    <w:rPr>
      <w:rFonts w:ascii="Cambria" w:hAnsi="Cambria" w:cs="Times New Roman"/>
    </w:rPr>
  </w:style>
  <w:style w:type="paragraph" w:styleId="Cabealho">
    <w:name w:val="header"/>
    <w:basedOn w:val="Normal"/>
    <w:link w:val="Cabealho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semiHidden/>
    <w:locked/>
    <w:rPr>
      <w:rFonts w:cs="Times New Roman"/>
      <w:sz w:val="20"/>
      <w:szCs w:val="20"/>
    </w:rPr>
  </w:style>
  <w:style w:type="paragraph" w:styleId="Rodap">
    <w:name w:val="footer"/>
    <w:basedOn w:val="Normal"/>
    <w:link w:val="Rodap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semiHidden/>
    <w:locked/>
    <w:rPr>
      <w:rFonts w:cs="Times New Roman"/>
      <w:sz w:val="20"/>
      <w:szCs w:val="20"/>
    </w:rPr>
  </w:style>
  <w:style w:type="character" w:styleId="Nmerodepgina">
    <w:name w:val="page number"/>
    <w:uiPriority w:val="99"/>
    <w:rsid w:val="003C7E6F"/>
    <w:rPr>
      <w:rFonts w:cs="Times New Roman"/>
    </w:rPr>
  </w:style>
  <w:style w:type="paragraph" w:styleId="Sumrio1">
    <w:name w:val="toc 1"/>
    <w:basedOn w:val="Normal"/>
    <w:next w:val="Normal"/>
    <w:uiPriority w:val="99"/>
    <w:semiHidden/>
    <w:rsid w:val="003C7E6F"/>
    <w:pPr>
      <w:spacing w:before="120"/>
    </w:pPr>
    <w:rPr>
      <w:b/>
      <w:i/>
      <w:sz w:val="24"/>
    </w:rPr>
  </w:style>
  <w:style w:type="paragraph" w:customStyle="1" w:styleId="StyleHeading">
    <w:name w:val="Style Heading"/>
    <w:basedOn w:val="Normal"/>
    <w:uiPriority w:val="99"/>
    <w:rsid w:val="003C7E6F"/>
    <w:pPr>
      <w:pBdr>
        <w:bottom w:val="single" w:sz="30" w:space="1" w:color="000080"/>
      </w:pBdr>
      <w:tabs>
        <w:tab w:val="left" w:pos="720"/>
        <w:tab w:val="left" w:pos="1080"/>
      </w:tabs>
    </w:pPr>
    <w:rPr>
      <w:b/>
      <w:color w:val="000080"/>
      <w:sz w:val="28"/>
    </w:rPr>
  </w:style>
  <w:style w:type="paragraph" w:customStyle="1" w:styleId="SubHeading">
    <w:name w:val="Sub Heading"/>
    <w:basedOn w:val="Normal"/>
    <w:uiPriority w:val="99"/>
    <w:rsid w:val="003C7E6F"/>
    <w:pPr>
      <w:pBdr>
        <w:bottom w:val="single" w:sz="18" w:space="1" w:color="000080"/>
      </w:pBdr>
      <w:tabs>
        <w:tab w:val="left" w:pos="720"/>
        <w:tab w:val="left" w:pos="1080"/>
      </w:tabs>
      <w:ind w:left="720" w:right="4500" w:hanging="360"/>
    </w:pPr>
    <w:rPr>
      <w:b/>
      <w:sz w:val="24"/>
    </w:rPr>
  </w:style>
  <w:style w:type="paragraph" w:customStyle="1" w:styleId="Body">
    <w:name w:val="Body"/>
    <w:basedOn w:val="Normal"/>
    <w:uiPriority w:val="99"/>
    <w:rsid w:val="003C7E6F"/>
    <w:pPr>
      <w:ind w:left="360"/>
    </w:pPr>
    <w:rPr>
      <w:sz w:val="24"/>
    </w:rPr>
  </w:style>
  <w:style w:type="paragraph" w:styleId="Sumrio2">
    <w:name w:val="toc 2"/>
    <w:basedOn w:val="Normal"/>
    <w:next w:val="Normal"/>
    <w:uiPriority w:val="99"/>
    <w:semiHidden/>
    <w:rsid w:val="003C7E6F"/>
    <w:pPr>
      <w:spacing w:before="120"/>
      <w:ind w:left="200"/>
    </w:pPr>
    <w:rPr>
      <w:b/>
      <w:sz w:val="22"/>
    </w:rPr>
  </w:style>
  <w:style w:type="paragraph" w:styleId="Sumrio3">
    <w:name w:val="toc 3"/>
    <w:basedOn w:val="Normal"/>
    <w:next w:val="Normal"/>
    <w:uiPriority w:val="99"/>
    <w:semiHidden/>
    <w:rsid w:val="003C7E6F"/>
    <w:pPr>
      <w:ind w:left="400"/>
    </w:pPr>
  </w:style>
  <w:style w:type="paragraph" w:styleId="Sumrio4">
    <w:name w:val="toc 4"/>
    <w:basedOn w:val="Normal"/>
    <w:next w:val="Normal"/>
    <w:uiPriority w:val="99"/>
    <w:semiHidden/>
    <w:rsid w:val="003C7E6F"/>
    <w:pPr>
      <w:ind w:left="600"/>
    </w:pPr>
  </w:style>
  <w:style w:type="paragraph" w:styleId="Sumrio5">
    <w:name w:val="toc 5"/>
    <w:basedOn w:val="Normal"/>
    <w:next w:val="Normal"/>
    <w:uiPriority w:val="99"/>
    <w:semiHidden/>
    <w:rsid w:val="003C7E6F"/>
    <w:pPr>
      <w:ind w:left="800"/>
    </w:pPr>
  </w:style>
  <w:style w:type="paragraph" w:styleId="Sumrio6">
    <w:name w:val="toc 6"/>
    <w:basedOn w:val="Normal"/>
    <w:next w:val="Normal"/>
    <w:uiPriority w:val="99"/>
    <w:semiHidden/>
    <w:rsid w:val="003C7E6F"/>
    <w:pPr>
      <w:ind w:left="1000"/>
    </w:pPr>
  </w:style>
  <w:style w:type="paragraph" w:styleId="Sumrio7">
    <w:name w:val="toc 7"/>
    <w:basedOn w:val="Normal"/>
    <w:next w:val="Normal"/>
    <w:uiPriority w:val="99"/>
    <w:semiHidden/>
    <w:rsid w:val="003C7E6F"/>
    <w:pPr>
      <w:ind w:left="1200"/>
    </w:pPr>
  </w:style>
  <w:style w:type="paragraph" w:styleId="Sumrio8">
    <w:name w:val="toc 8"/>
    <w:basedOn w:val="Normal"/>
    <w:next w:val="Normal"/>
    <w:uiPriority w:val="99"/>
    <w:semiHidden/>
    <w:rsid w:val="003C7E6F"/>
    <w:pPr>
      <w:ind w:left="1400"/>
    </w:pPr>
  </w:style>
  <w:style w:type="paragraph" w:styleId="Sumrio9">
    <w:name w:val="toc 9"/>
    <w:basedOn w:val="Normal"/>
    <w:next w:val="Normal"/>
    <w:uiPriority w:val="99"/>
    <w:semiHidden/>
    <w:rsid w:val="003C7E6F"/>
    <w:pPr>
      <w:ind w:left="1600"/>
    </w:pPr>
  </w:style>
  <w:style w:type="paragraph" w:customStyle="1" w:styleId="Corpo">
    <w:name w:val="Corpo"/>
    <w:basedOn w:val="Normal"/>
    <w:uiPriority w:val="99"/>
    <w:rsid w:val="003C7E6F"/>
    <w:pPr>
      <w:spacing w:after="120"/>
      <w:ind w:left="709"/>
      <w:jc w:val="both"/>
    </w:pPr>
    <w:rPr>
      <w:rFonts w:ascii="Garamond" w:hAnsi="Garamond"/>
      <w:sz w:val="24"/>
      <w:lang w:eastAsia="en-US"/>
    </w:rPr>
  </w:style>
  <w:style w:type="paragraph" w:customStyle="1" w:styleId="TtulodoDocumento">
    <w:name w:val="Título do Documento"/>
    <w:basedOn w:val="Normal"/>
    <w:uiPriority w:val="99"/>
    <w:rsid w:val="003C7E6F"/>
    <w:pPr>
      <w:spacing w:before="3000" w:after="480"/>
      <w:ind w:left="567"/>
    </w:pPr>
    <w:rPr>
      <w:rFonts w:ascii="Impact" w:hAnsi="Impact"/>
      <w:sz w:val="36"/>
      <w:lang w:eastAsia="en-US"/>
    </w:rPr>
  </w:style>
  <w:style w:type="paragraph" w:customStyle="1" w:styleId="SubttulodoDocumento">
    <w:name w:val="Subtítulo do Documento"/>
    <w:basedOn w:val="TtulodoDocumento"/>
    <w:uiPriority w:val="99"/>
    <w:rsid w:val="003C7E6F"/>
    <w:pPr>
      <w:spacing w:before="120"/>
    </w:pPr>
  </w:style>
  <w:style w:type="paragraph" w:styleId="Recuodecorpodetexto">
    <w:name w:val="Body Text Indent"/>
    <w:basedOn w:val="Normal"/>
    <w:link w:val="RecuodecorpodetextoChar"/>
    <w:uiPriority w:val="99"/>
    <w:rsid w:val="003C7E6F"/>
    <w:pPr>
      <w:numPr>
        <w:ilvl w:val="12"/>
      </w:numPr>
      <w:tabs>
        <w:tab w:val="left" w:leader="dot" w:pos="9720"/>
      </w:tabs>
      <w:ind w:left="900"/>
      <w:jc w:val="both"/>
    </w:pPr>
    <w:rPr>
      <w:sz w:val="24"/>
    </w:rPr>
  </w:style>
  <w:style w:type="character" w:customStyle="1" w:styleId="RecuodecorpodetextoChar">
    <w:name w:val="Recuo de corpo de texto Char"/>
    <w:link w:val="Recuodecorpodetexto"/>
    <w:uiPriority w:val="99"/>
    <w:semiHidden/>
    <w:locked/>
    <w:rPr>
      <w:rFonts w:cs="Times New Roman"/>
      <w:sz w:val="20"/>
      <w:szCs w:val="20"/>
    </w:rPr>
  </w:style>
  <w:style w:type="paragraph" w:styleId="Corpodetexto">
    <w:name w:val="Body Text"/>
    <w:basedOn w:val="Normal"/>
    <w:link w:val="CorpodetextoChar"/>
    <w:uiPriority w:val="99"/>
    <w:rsid w:val="003C7E6F"/>
    <w:rPr>
      <w:rFonts w:ascii="Arial" w:hAnsi="Arial"/>
      <w:sz w:val="24"/>
    </w:rPr>
  </w:style>
  <w:style w:type="character" w:customStyle="1" w:styleId="CorpodetextoChar">
    <w:name w:val="Corpo de texto Char"/>
    <w:link w:val="Corpodetexto"/>
    <w:uiPriority w:val="99"/>
    <w:semiHidden/>
    <w:locked/>
    <w:rPr>
      <w:rFonts w:cs="Times New Roman"/>
      <w:sz w:val="20"/>
      <w:szCs w:val="20"/>
    </w:rPr>
  </w:style>
  <w:style w:type="paragraph" w:styleId="Recuodecorpodetexto2">
    <w:name w:val="Body Text Indent 2"/>
    <w:basedOn w:val="Normal"/>
    <w:link w:val="Recuodecorpodetexto2Char"/>
    <w:uiPriority w:val="99"/>
    <w:rsid w:val="003C7E6F"/>
    <w:pPr>
      <w:numPr>
        <w:ilvl w:val="12"/>
      </w:numPr>
      <w:tabs>
        <w:tab w:val="left" w:pos="360"/>
        <w:tab w:val="left" w:pos="1260"/>
        <w:tab w:val="left" w:pos="1440"/>
        <w:tab w:val="left" w:leader="dot" w:pos="9720"/>
      </w:tabs>
      <w:ind w:left="426"/>
      <w:jc w:val="both"/>
    </w:pPr>
    <w:rPr>
      <w:rFonts w:ascii="Arial" w:hAnsi="Arial"/>
      <w:sz w:val="24"/>
    </w:rPr>
  </w:style>
  <w:style w:type="character" w:customStyle="1" w:styleId="Recuodecorpodetexto2Char">
    <w:name w:val="Recuo de corpo de texto 2 Char"/>
    <w:link w:val="Recuodecorpodetexto2"/>
    <w:uiPriority w:val="99"/>
    <w:semiHidden/>
    <w:locked/>
    <w:rPr>
      <w:rFonts w:cs="Times New Roman"/>
      <w:sz w:val="20"/>
      <w:szCs w:val="20"/>
    </w:rPr>
  </w:style>
  <w:style w:type="paragraph" w:styleId="Recuodecorpodetexto3">
    <w:name w:val="Body Text Indent 3"/>
    <w:basedOn w:val="Normal"/>
    <w:link w:val="Recuodecorpodetexto3Char"/>
    <w:uiPriority w:val="99"/>
    <w:rsid w:val="003C7E6F"/>
    <w:pPr>
      <w:numPr>
        <w:ilvl w:val="12"/>
      </w:numPr>
      <w:tabs>
        <w:tab w:val="left" w:pos="630"/>
        <w:tab w:val="left" w:pos="1260"/>
        <w:tab w:val="left" w:pos="1440"/>
        <w:tab w:val="left" w:pos="2410"/>
        <w:tab w:val="left" w:leader="dot" w:pos="9720"/>
      </w:tabs>
      <w:ind w:left="2410"/>
      <w:jc w:val="both"/>
    </w:pPr>
    <w:rPr>
      <w:rFonts w:ascii="Arial" w:hAnsi="Arial"/>
      <w:sz w:val="24"/>
    </w:rPr>
  </w:style>
  <w:style w:type="character" w:customStyle="1" w:styleId="Recuodecorpodetexto3Char">
    <w:name w:val="Recuo de corpo de texto 3 Char"/>
    <w:link w:val="Recuodecorpodetexto3"/>
    <w:uiPriority w:val="99"/>
    <w:semiHidden/>
    <w:locked/>
    <w:rPr>
      <w:rFonts w:cs="Times New Roman"/>
      <w:sz w:val="16"/>
      <w:szCs w:val="16"/>
    </w:rPr>
  </w:style>
  <w:style w:type="paragraph" w:customStyle="1" w:styleId="Paragraph1">
    <w:name w:val="Paragraph1"/>
    <w:basedOn w:val="Normal"/>
    <w:uiPriority w:val="99"/>
    <w:rsid w:val="003C7E6F"/>
    <w:pPr>
      <w:widowControl w:val="0"/>
      <w:spacing w:before="80"/>
      <w:jc w:val="both"/>
    </w:pPr>
  </w:style>
  <w:style w:type="paragraph" w:customStyle="1" w:styleId="TCHeading1">
    <w:name w:val="TC Heading 1"/>
    <w:basedOn w:val="Ttulo1"/>
    <w:next w:val="Normal"/>
    <w:uiPriority w:val="99"/>
    <w:rsid w:val="003C7E6F"/>
    <w:pPr>
      <w:widowControl w:val="0"/>
      <w:numPr>
        <w:ilvl w:val="0"/>
      </w:numPr>
      <w:tabs>
        <w:tab w:val="clear" w:pos="720"/>
        <w:tab w:val="clear" w:pos="1260"/>
        <w:tab w:val="clear" w:pos="1440"/>
        <w:tab w:val="clear" w:pos="9720"/>
        <w:tab w:val="num" w:pos="360"/>
      </w:tabs>
      <w:spacing w:before="240" w:after="60" w:line="240" w:lineRule="atLeast"/>
      <w:ind w:left="900"/>
      <w:jc w:val="left"/>
    </w:pPr>
  </w:style>
  <w:style w:type="paragraph" w:customStyle="1" w:styleId="TCParagraph">
    <w:name w:val="TC Paragraph"/>
    <w:basedOn w:val="Corpodetexto"/>
    <w:uiPriority w:val="99"/>
    <w:rsid w:val="003C7E6F"/>
    <w:pPr>
      <w:keepLines/>
      <w:widowControl w:val="0"/>
      <w:spacing w:after="120" w:line="240" w:lineRule="atLeast"/>
      <w:ind w:firstLine="720"/>
      <w:jc w:val="both"/>
    </w:pPr>
    <w:rPr>
      <w:rFonts w:ascii="Times New Roman" w:hAnsi="Times New Roman"/>
      <w:sz w:val="20"/>
    </w:rPr>
  </w:style>
  <w:style w:type="paragraph" w:customStyle="1" w:styleId="TCTips">
    <w:name w:val="TC Tips"/>
    <w:basedOn w:val="Corpodetexto"/>
    <w:uiPriority w:val="99"/>
    <w:rsid w:val="003C7E6F"/>
    <w:pPr>
      <w:keepLines/>
      <w:widowControl w:val="0"/>
      <w:spacing w:after="120" w:line="240" w:lineRule="atLeast"/>
      <w:jc w:val="both"/>
    </w:pPr>
    <w:rPr>
      <w:rFonts w:ascii="Times New Roman" w:hAnsi="Times New Roman"/>
      <w:i/>
      <w:color w:val="0000FF"/>
      <w:sz w:val="20"/>
    </w:rPr>
  </w:style>
  <w:style w:type="paragraph" w:customStyle="1" w:styleId="TCHeading2">
    <w:name w:val="TC Heading 2"/>
    <w:basedOn w:val="Ttulo2"/>
    <w:next w:val="TCParagraph"/>
    <w:uiPriority w:val="99"/>
    <w:rsid w:val="003C7E6F"/>
    <w:pPr>
      <w:widowControl w:val="0"/>
      <w:numPr>
        <w:ilvl w:val="1"/>
        <w:numId w:val="1"/>
      </w:numPr>
      <w:tabs>
        <w:tab w:val="clear" w:pos="720"/>
        <w:tab w:val="clear" w:pos="9720"/>
      </w:tabs>
      <w:spacing w:before="120" w:after="60" w:line="240" w:lineRule="atLeast"/>
      <w:ind w:left="0"/>
      <w:jc w:val="left"/>
    </w:pPr>
    <w:rPr>
      <w:rFonts w:ascii="Arial" w:hAnsi="Arial"/>
      <w:sz w:val="24"/>
    </w:rPr>
  </w:style>
  <w:style w:type="paragraph" w:customStyle="1" w:styleId="TCHeading3">
    <w:name w:val="TC Heading 3"/>
    <w:basedOn w:val="Ttulo3"/>
    <w:next w:val="TCParagraph"/>
    <w:uiPriority w:val="99"/>
    <w:rsid w:val="003C7E6F"/>
    <w:pPr>
      <w:widowControl w:val="0"/>
      <w:numPr>
        <w:ilvl w:val="2"/>
        <w:numId w:val="1"/>
      </w:numPr>
      <w:spacing w:before="120" w:after="60" w:line="240" w:lineRule="atLeast"/>
      <w:ind w:left="0"/>
      <w:jc w:val="left"/>
    </w:pPr>
    <w:rPr>
      <w:rFonts w:ascii="Arial" w:hAnsi="Arial"/>
      <w:sz w:val="20"/>
    </w:rPr>
  </w:style>
  <w:style w:type="paragraph" w:customStyle="1" w:styleId="InfoBlue">
    <w:name w:val="InfoBlue"/>
    <w:basedOn w:val="Normal"/>
    <w:next w:val="Corpodetexto"/>
    <w:autoRedefine/>
    <w:uiPriority w:val="99"/>
    <w:rsid w:val="00752424"/>
    <w:pPr>
      <w:widowControl w:val="0"/>
      <w:spacing w:after="120" w:line="240" w:lineRule="atLeast"/>
      <w:ind w:left="720"/>
    </w:pPr>
    <w:rPr>
      <w:rFonts w:ascii="Arial" w:hAnsi="Arial"/>
      <w:i/>
      <w:color w:val="0000FF"/>
      <w:lang w:val="en-US"/>
    </w:rPr>
  </w:style>
  <w:style w:type="paragraph" w:styleId="Ttulo">
    <w:name w:val="Title"/>
    <w:basedOn w:val="Normal"/>
    <w:next w:val="Normal"/>
    <w:link w:val="TtuloChar"/>
    <w:uiPriority w:val="99"/>
    <w:qFormat/>
    <w:rsid w:val="003C7E6F"/>
    <w:pPr>
      <w:widowControl w:val="0"/>
      <w:jc w:val="center"/>
    </w:pPr>
    <w:rPr>
      <w:rFonts w:ascii="Arial" w:hAnsi="Arial"/>
      <w:b/>
      <w:sz w:val="36"/>
      <w:lang w:val="en-US"/>
    </w:rPr>
  </w:style>
  <w:style w:type="character" w:customStyle="1" w:styleId="TtuloChar">
    <w:name w:val="Título Char"/>
    <w:link w:val="Ttulo"/>
    <w:uiPriority w:val="99"/>
    <w:locked/>
    <w:rPr>
      <w:rFonts w:ascii="Cambria" w:hAnsi="Cambria" w:cs="Times New Roman"/>
      <w:b/>
      <w:bCs/>
      <w:kern w:val="28"/>
      <w:sz w:val="32"/>
      <w:szCs w:val="32"/>
    </w:rPr>
  </w:style>
  <w:style w:type="paragraph" w:customStyle="1" w:styleId="Tabletext">
    <w:name w:val="Tabletext"/>
    <w:basedOn w:val="Normal"/>
    <w:uiPriority w:val="99"/>
    <w:rsid w:val="003C7E6F"/>
    <w:pPr>
      <w:keepLines/>
      <w:widowControl w:val="0"/>
      <w:spacing w:after="120" w:line="240" w:lineRule="atLeast"/>
    </w:pPr>
    <w:rPr>
      <w:rFonts w:ascii="Arial" w:hAnsi="Arial"/>
      <w:lang w:val="en-US"/>
    </w:rPr>
  </w:style>
  <w:style w:type="character" w:styleId="Refdecomentrio">
    <w:name w:val="annotation reference"/>
    <w:uiPriority w:val="99"/>
    <w:semiHidden/>
    <w:rsid w:val="003C7E6F"/>
    <w:rPr>
      <w:rFonts w:cs="Times New Roman"/>
      <w:sz w:val="16"/>
    </w:rPr>
  </w:style>
  <w:style w:type="paragraph" w:styleId="Textodecomentrio">
    <w:name w:val="annotation text"/>
    <w:basedOn w:val="Normal"/>
    <w:link w:val="TextodecomentrioChar"/>
    <w:uiPriority w:val="99"/>
    <w:semiHidden/>
    <w:rsid w:val="003C7E6F"/>
  </w:style>
  <w:style w:type="character" w:customStyle="1" w:styleId="TextodecomentrioChar">
    <w:name w:val="Texto de comentário Char"/>
    <w:link w:val="Textodecomentrio"/>
    <w:uiPriority w:val="99"/>
    <w:semiHidden/>
    <w:locked/>
    <w:rPr>
      <w:rFonts w:cs="Times New Roman"/>
      <w:sz w:val="20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rsid w:val="003C7E6F"/>
  </w:style>
  <w:style w:type="character" w:customStyle="1" w:styleId="TextodenotaderodapChar">
    <w:name w:val="Texto de nota de rodapé Char"/>
    <w:link w:val="Textodenotaderodap"/>
    <w:uiPriority w:val="99"/>
    <w:semiHidden/>
    <w:locked/>
    <w:rPr>
      <w:rFonts w:cs="Times New Roman"/>
      <w:sz w:val="20"/>
      <w:szCs w:val="20"/>
    </w:rPr>
  </w:style>
  <w:style w:type="character" w:styleId="Refdenotaderodap">
    <w:name w:val="footnote reference"/>
    <w:uiPriority w:val="99"/>
    <w:semiHidden/>
    <w:rsid w:val="003C7E6F"/>
    <w:rPr>
      <w:rFonts w:cs="Times New Roman"/>
      <w:vertAlign w:val="superscript"/>
    </w:rPr>
  </w:style>
  <w:style w:type="paragraph" w:styleId="Textodebalo">
    <w:name w:val="Balloon Text"/>
    <w:basedOn w:val="Normal"/>
    <w:link w:val="TextodebaloChar"/>
    <w:uiPriority w:val="99"/>
    <w:semiHidden/>
    <w:rsid w:val="0077646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locked/>
    <w:rPr>
      <w:rFonts w:cs="Times New Roman"/>
      <w:sz w:val="2"/>
    </w:rPr>
  </w:style>
  <w:style w:type="table" w:styleId="Tabelacomgrade">
    <w:name w:val="Table Grid"/>
    <w:basedOn w:val="Tabelanormal"/>
    <w:uiPriority w:val="99"/>
    <w:rsid w:val="006011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egritoatributo">
    <w:name w:val="Negrito atributo"/>
    <w:uiPriority w:val="99"/>
    <w:rsid w:val="00752424"/>
    <w:rPr>
      <w:rFonts w:ascii="Courier New" w:hAnsi="Courier New"/>
      <w:b/>
      <w:sz w:val="18"/>
    </w:rPr>
  </w:style>
  <w:style w:type="paragraph" w:styleId="PargrafodaLista">
    <w:name w:val="List Paragraph"/>
    <w:basedOn w:val="Normal"/>
    <w:uiPriority w:val="99"/>
    <w:qFormat/>
    <w:rsid w:val="00A63569"/>
    <w:pPr>
      <w:ind w:left="720"/>
    </w:pPr>
    <w:rPr>
      <w:rFonts w:ascii="Calibri" w:hAnsi="Calibri"/>
      <w:sz w:val="22"/>
      <w:szCs w:val="22"/>
    </w:rPr>
  </w:style>
  <w:style w:type="character" w:customStyle="1" w:styleId="apple-style-span">
    <w:name w:val="apple-style-span"/>
    <w:uiPriority w:val="99"/>
    <w:rsid w:val="005D18EF"/>
    <w:rPr>
      <w:rFonts w:cs="Times New Roman"/>
    </w:rPr>
  </w:style>
  <w:style w:type="paragraph" w:customStyle="1" w:styleId="NormalArialNarrow">
    <w:name w:val="Normal + Arial Narrow"/>
    <w:aliases w:val="11 pt,Cor Personalizada(RGB(0,32,96))"/>
    <w:basedOn w:val="Normal"/>
    <w:link w:val="NormalArialNarrowChar"/>
    <w:uiPriority w:val="99"/>
    <w:rsid w:val="00EF4F69"/>
    <w:rPr>
      <w:rFonts w:ascii="Arial Narrow" w:hAnsi="Arial Narrow" w:cs="Arial"/>
      <w:color w:val="002060"/>
      <w:sz w:val="22"/>
      <w:szCs w:val="22"/>
    </w:rPr>
  </w:style>
  <w:style w:type="character" w:customStyle="1" w:styleId="NormalArialNarrowChar">
    <w:name w:val="Normal + Arial Narrow Char"/>
    <w:aliases w:val="11 pt Char,Cor Personalizada(RGB(0 Char,32 Char,96)) Char"/>
    <w:link w:val="NormalArialNarrow"/>
    <w:uiPriority w:val="99"/>
    <w:locked/>
    <w:rsid w:val="00EF4F69"/>
    <w:rPr>
      <w:rFonts w:ascii="Arial Narrow" w:hAnsi="Arial Narrow" w:cs="Arial"/>
      <w:color w:val="002060"/>
      <w:sz w:val="22"/>
      <w:szCs w:val="22"/>
      <w:lang w:val="pt-BR" w:eastAsia="pt-BR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349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SLUCHE~1\CONFIG~1\Temp\GABRILsluchetta171033EMS_Especificacao_Manutencao_Sistema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AF3F7B-F01B-4787-B889-960278E0B8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GABRILsluchetta171033EMS_Especificacao_Manutencao_Sistemas</Template>
  <TotalTime>378</TotalTime>
  <Pages>10</Pages>
  <Words>1397</Words>
  <Characters>7548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TREELOG</Company>
  <LinksUpToDate>false</LinksUpToDate>
  <CharactersWithSpaces>8928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 Candido De Castro</dc:creator>
  <cp:lastModifiedBy>Francivaldo Nogueira Alecrim_DISCOVER</cp:lastModifiedBy>
  <cp:revision>26</cp:revision>
  <cp:lastPrinted>2009-11-19T20:24:00Z</cp:lastPrinted>
  <dcterms:created xsi:type="dcterms:W3CDTF">2012-01-17T15:21:00Z</dcterms:created>
  <dcterms:modified xsi:type="dcterms:W3CDTF">2012-04-17T19:55:00Z</dcterms:modified>
</cp:coreProperties>
</file>