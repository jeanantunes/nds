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4EA20" w14:textId="77777777"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14:paraId="38C6BB2C" w14:textId="77777777"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14:paraId="3B07500A" w14:textId="77777777"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CC0A3F">
        <w:rPr>
          <w:rFonts w:ascii="Arial Narrow" w:hAnsi="Arial Narrow"/>
          <w:b/>
          <w:sz w:val="36"/>
          <w:szCs w:val="36"/>
        </w:rPr>
        <w:t>0</w:t>
      </w:r>
      <w:r w:rsidR="00C37581">
        <w:rPr>
          <w:rFonts w:ascii="Arial Narrow" w:hAnsi="Arial Narrow"/>
          <w:b/>
          <w:sz w:val="36"/>
          <w:szCs w:val="36"/>
        </w:rPr>
        <w:t>172</w:t>
      </w:r>
      <w:r>
        <w:rPr>
          <w:rFonts w:ascii="Arial Narrow" w:hAnsi="Arial Narrow"/>
          <w:b/>
          <w:sz w:val="36"/>
          <w:szCs w:val="36"/>
        </w:rPr>
        <w:t>–</w:t>
      </w:r>
      <w:r w:rsidR="00C37581">
        <w:rPr>
          <w:rFonts w:ascii="Arial Narrow" w:hAnsi="Arial Narrow"/>
          <w:b/>
          <w:sz w:val="36"/>
          <w:szCs w:val="36"/>
        </w:rPr>
        <w:t>Cancelamento de NF-e</w:t>
      </w:r>
      <w:r w:rsidRPr="00875148">
        <w:rPr>
          <w:rFonts w:ascii="Arial Narrow" w:hAnsi="Arial Narrow"/>
          <w:b/>
          <w:sz w:val="40"/>
        </w:rPr>
        <w:t>&gt;</w:t>
      </w:r>
    </w:p>
    <w:p w14:paraId="22966D4C" w14:textId="77777777"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7FEBB208" w14:textId="77777777"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1019CA4E" w14:textId="77777777"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4872CD4E" w14:textId="77777777"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773B014C" w14:textId="77777777"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2DADCA41" w14:textId="77777777"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7F34ED03" w14:textId="77777777"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2C757E48" w14:textId="77777777"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327A631A" w14:textId="77777777"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1C38B936" w14:textId="77777777"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4725FB26" w14:textId="77777777"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1720B2EE" w14:textId="77777777"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5C7D0AEF" w14:textId="77777777"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14:paraId="44194EB0" w14:textId="77777777"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14:paraId="19EC83F1" w14:textId="77777777" w:rsidR="00DD7C0F" w:rsidRPr="00875148" w:rsidRDefault="00DD7C0F">
      <w:pPr>
        <w:pStyle w:val="Header"/>
        <w:rPr>
          <w:rFonts w:ascii="Arial Narrow" w:hAnsi="Arial Narrow"/>
        </w:rPr>
      </w:pPr>
    </w:p>
    <w:p w14:paraId="218E6B67" w14:textId="77777777" w:rsidR="00DD7C0F" w:rsidRPr="00875148" w:rsidRDefault="00DD7C0F">
      <w:pPr>
        <w:pStyle w:val="Header"/>
        <w:rPr>
          <w:rFonts w:ascii="Arial Narrow" w:hAnsi="Arial Narrow"/>
        </w:rPr>
      </w:pPr>
    </w:p>
    <w:p w14:paraId="6FBB0064" w14:textId="77777777" w:rsidR="00DD7C0F" w:rsidRPr="00875148" w:rsidRDefault="00DD7C0F">
      <w:pPr>
        <w:pStyle w:val="Header"/>
        <w:rPr>
          <w:rFonts w:ascii="Arial Narrow" w:hAnsi="Arial Narrow"/>
        </w:rPr>
      </w:pPr>
    </w:p>
    <w:p w14:paraId="740B0272" w14:textId="77777777" w:rsidR="00DD7C0F" w:rsidRPr="00875148" w:rsidRDefault="00DD7C0F">
      <w:pPr>
        <w:pStyle w:val="Header"/>
        <w:rPr>
          <w:rFonts w:ascii="Arial Narrow" w:hAnsi="Arial Narrow"/>
        </w:rPr>
      </w:pPr>
    </w:p>
    <w:p w14:paraId="6569D502" w14:textId="77777777" w:rsidR="00DD7C0F" w:rsidRPr="00875148" w:rsidRDefault="00DD7C0F">
      <w:pPr>
        <w:pStyle w:val="Header"/>
        <w:rPr>
          <w:rFonts w:ascii="Arial Narrow" w:hAnsi="Arial Narrow"/>
        </w:rPr>
      </w:pPr>
    </w:p>
    <w:p w14:paraId="281DA8D6" w14:textId="77777777" w:rsidR="00DD7C0F" w:rsidRDefault="00DD7C0F">
      <w:pPr>
        <w:pStyle w:val="Header"/>
        <w:rPr>
          <w:rFonts w:ascii="Arial Narrow" w:hAnsi="Arial Narrow"/>
        </w:rPr>
      </w:pPr>
    </w:p>
    <w:p w14:paraId="14E2DDEE" w14:textId="77777777" w:rsidR="00DD7C0F" w:rsidRDefault="00DD7C0F">
      <w:pPr>
        <w:pStyle w:val="Header"/>
        <w:rPr>
          <w:rFonts w:ascii="Arial Narrow" w:hAnsi="Arial Narrow"/>
        </w:rPr>
      </w:pPr>
    </w:p>
    <w:p w14:paraId="5E68B22D" w14:textId="77777777" w:rsidR="00DD7C0F" w:rsidRDefault="00DD7C0F">
      <w:pPr>
        <w:pStyle w:val="Header"/>
        <w:rPr>
          <w:rFonts w:ascii="Arial Narrow" w:hAnsi="Arial Narrow"/>
        </w:rPr>
      </w:pPr>
    </w:p>
    <w:p w14:paraId="71884375" w14:textId="77777777" w:rsidR="00DD7C0F" w:rsidRDefault="00DD7C0F">
      <w:pPr>
        <w:pStyle w:val="Header"/>
        <w:rPr>
          <w:rFonts w:ascii="Arial Narrow" w:hAnsi="Arial Narrow"/>
        </w:rPr>
      </w:pPr>
    </w:p>
    <w:p w14:paraId="1390DAEA" w14:textId="77777777" w:rsidR="00DD7C0F" w:rsidRDefault="00DD7C0F">
      <w:pPr>
        <w:pStyle w:val="Header"/>
        <w:rPr>
          <w:rFonts w:ascii="Arial Narrow" w:hAnsi="Arial Narrow"/>
        </w:rPr>
      </w:pPr>
    </w:p>
    <w:p w14:paraId="372AFCC7" w14:textId="77777777" w:rsidR="00DD7C0F" w:rsidRDefault="00DD7C0F">
      <w:pPr>
        <w:pStyle w:val="Header"/>
        <w:rPr>
          <w:rFonts w:ascii="Arial Narrow" w:hAnsi="Arial Narrow"/>
        </w:rPr>
      </w:pPr>
    </w:p>
    <w:p w14:paraId="073039DC" w14:textId="77777777" w:rsidR="00DD7C0F" w:rsidRDefault="00DD7C0F">
      <w:pPr>
        <w:pStyle w:val="Header"/>
        <w:rPr>
          <w:rFonts w:ascii="Arial Narrow" w:hAnsi="Arial Narrow"/>
        </w:rPr>
      </w:pPr>
    </w:p>
    <w:p w14:paraId="60285F0C" w14:textId="77777777" w:rsidR="00DD7C0F" w:rsidRDefault="00DD7C0F">
      <w:pPr>
        <w:pStyle w:val="Header"/>
        <w:rPr>
          <w:rFonts w:ascii="Arial Narrow" w:hAnsi="Arial Narrow"/>
        </w:rPr>
      </w:pPr>
    </w:p>
    <w:p w14:paraId="07D33D0F" w14:textId="77777777" w:rsidR="00DD7C0F" w:rsidRDefault="00DD7C0F">
      <w:pPr>
        <w:pStyle w:val="Header"/>
        <w:rPr>
          <w:rFonts w:ascii="Arial Narrow" w:hAnsi="Arial Narrow"/>
        </w:rPr>
      </w:pPr>
    </w:p>
    <w:p w14:paraId="4DDA18ED" w14:textId="77777777" w:rsidR="00DD7C0F" w:rsidRDefault="00DD7C0F">
      <w:pPr>
        <w:pStyle w:val="Header"/>
        <w:rPr>
          <w:rFonts w:ascii="Arial Narrow" w:hAnsi="Arial Narrow"/>
        </w:rPr>
      </w:pPr>
    </w:p>
    <w:p w14:paraId="42FB29F1" w14:textId="77777777" w:rsidR="00DD7C0F" w:rsidRDefault="00DD7C0F">
      <w:pPr>
        <w:pStyle w:val="Header"/>
        <w:rPr>
          <w:rFonts w:ascii="Arial Narrow" w:hAnsi="Arial Narrow"/>
        </w:rPr>
      </w:pPr>
    </w:p>
    <w:p w14:paraId="3884E755" w14:textId="77777777" w:rsidR="00DD7C0F" w:rsidRDefault="00DD7C0F">
      <w:pPr>
        <w:pStyle w:val="Header"/>
        <w:rPr>
          <w:rFonts w:ascii="Arial Narrow" w:hAnsi="Arial Narrow"/>
        </w:rPr>
      </w:pPr>
    </w:p>
    <w:p w14:paraId="5DAB671E" w14:textId="77777777" w:rsidR="00DD7C0F" w:rsidRDefault="00DD7C0F">
      <w:pPr>
        <w:pStyle w:val="Header"/>
        <w:rPr>
          <w:rFonts w:ascii="Arial Narrow" w:hAnsi="Arial Narrow"/>
        </w:rPr>
      </w:pPr>
    </w:p>
    <w:p w14:paraId="139FCF6E" w14:textId="77777777" w:rsidR="00DD7C0F" w:rsidRDefault="00DD7C0F">
      <w:pPr>
        <w:pStyle w:val="Header"/>
        <w:rPr>
          <w:rFonts w:ascii="Arial Narrow" w:hAnsi="Arial Narrow"/>
        </w:rPr>
      </w:pPr>
    </w:p>
    <w:p w14:paraId="74E56727" w14:textId="77777777" w:rsidR="00DD7C0F" w:rsidRDefault="00DD7C0F">
      <w:pPr>
        <w:pStyle w:val="Header"/>
        <w:rPr>
          <w:rFonts w:ascii="Arial Narrow" w:hAnsi="Arial Narrow"/>
        </w:rPr>
      </w:pPr>
    </w:p>
    <w:p w14:paraId="1FB34C37" w14:textId="77777777" w:rsidR="00DD7C0F" w:rsidRDefault="00DD7C0F">
      <w:pPr>
        <w:pStyle w:val="Header"/>
        <w:rPr>
          <w:rFonts w:ascii="Arial Narrow" w:hAnsi="Arial Narrow"/>
        </w:rPr>
      </w:pPr>
    </w:p>
    <w:p w14:paraId="3C7F9600" w14:textId="77777777" w:rsidR="00DD7C0F" w:rsidRDefault="00DD7C0F">
      <w:pPr>
        <w:pStyle w:val="Header"/>
        <w:rPr>
          <w:rFonts w:ascii="Arial Narrow" w:hAnsi="Arial Narrow"/>
        </w:rPr>
      </w:pPr>
    </w:p>
    <w:p w14:paraId="05AA4470" w14:textId="77777777" w:rsidR="00DD7C0F" w:rsidRDefault="00DD7C0F">
      <w:pPr>
        <w:pStyle w:val="Header"/>
        <w:rPr>
          <w:rFonts w:ascii="Arial Narrow" w:hAnsi="Arial Narrow"/>
        </w:rPr>
      </w:pPr>
    </w:p>
    <w:p w14:paraId="70102645" w14:textId="77777777" w:rsidR="00DD7C0F" w:rsidRPr="00875148" w:rsidRDefault="00DD7C0F">
      <w:pPr>
        <w:rPr>
          <w:rFonts w:ascii="Arial Narrow" w:hAnsi="Arial Narrow"/>
        </w:rPr>
      </w:pPr>
    </w:p>
    <w:p w14:paraId="36991E00" w14:textId="77777777" w:rsidR="00DD7C0F" w:rsidRPr="00875148" w:rsidRDefault="00DD7C0F">
      <w:pPr>
        <w:pStyle w:val="Title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14:paraId="35D872D1" w14:textId="77777777" w:rsidTr="003D4B3F">
        <w:tc>
          <w:tcPr>
            <w:tcW w:w="1134" w:type="dxa"/>
          </w:tcPr>
          <w:p w14:paraId="2B20C66F" w14:textId="77777777"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14:paraId="23696166" w14:textId="77777777"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14:paraId="1CCA4E10" w14:textId="77777777"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14:paraId="182184A5" w14:textId="77777777"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14:paraId="58EA76B2" w14:textId="77777777"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14:paraId="171E0659" w14:textId="77777777" w:rsidTr="003D4B3F">
        <w:tc>
          <w:tcPr>
            <w:tcW w:w="1134" w:type="dxa"/>
          </w:tcPr>
          <w:p w14:paraId="4BB981D5" w14:textId="77777777" w:rsidR="00DD7C0F" w:rsidRPr="00875148" w:rsidRDefault="00A73546" w:rsidP="00A73546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10</w:t>
            </w:r>
            <w:r w:rsidR="002619F6">
              <w:rPr>
                <w:rFonts w:ascii="Arial Narrow" w:hAnsi="Arial Narrow"/>
                <w:color w:val="0000FF"/>
                <w:lang w:val="es-ES_tradnl"/>
              </w:rPr>
              <w:t>/</w:t>
            </w:r>
            <w:r>
              <w:rPr>
                <w:rFonts w:ascii="Arial Narrow" w:hAnsi="Arial Narrow"/>
                <w:color w:val="0000FF"/>
                <w:lang w:val="es-ES_tradnl"/>
              </w:rPr>
              <w:t>04</w:t>
            </w:r>
            <w:r w:rsidR="002619F6">
              <w:rPr>
                <w:rFonts w:ascii="Arial Narrow" w:hAnsi="Arial Narrow"/>
                <w:color w:val="0000FF"/>
                <w:lang w:val="es-ES_tradnl"/>
              </w:rPr>
              <w:t>/201</w:t>
            </w: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</w:p>
        </w:tc>
        <w:tc>
          <w:tcPr>
            <w:tcW w:w="1134" w:type="dxa"/>
          </w:tcPr>
          <w:p w14:paraId="26B6B447" w14:textId="77777777"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 w:rsidR="00A73546">
              <w:rPr>
                <w:rFonts w:ascii="Arial Narrow" w:hAnsi="Arial Narrow"/>
                <w:color w:val="0000FF"/>
                <w:lang w:val="pt-BR"/>
              </w:rPr>
              <w:t>0</w:t>
            </w:r>
          </w:p>
        </w:tc>
        <w:tc>
          <w:tcPr>
            <w:tcW w:w="3686" w:type="dxa"/>
          </w:tcPr>
          <w:p w14:paraId="4A2ED0D9" w14:textId="77777777"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14:paraId="010EF27F" w14:textId="77777777" w:rsidR="00DD7C0F" w:rsidRPr="00875148" w:rsidRDefault="00A7354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14:paraId="3579A790" w14:textId="77777777"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14:paraId="22881340" w14:textId="77777777" w:rsidTr="003D4B3F">
        <w:tc>
          <w:tcPr>
            <w:tcW w:w="1134" w:type="dxa"/>
          </w:tcPr>
          <w:p w14:paraId="75E64AC3" w14:textId="77777777"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14:paraId="1ECF1127" w14:textId="77777777"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14:paraId="08D1D7D1" w14:textId="77777777"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14:paraId="75512DD0" w14:textId="77777777"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14:paraId="465769F1" w14:textId="77777777"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  <w:tr w:rsidR="00944D4D" w:rsidRPr="00875148" w14:paraId="6A3F7B2A" w14:textId="77777777" w:rsidTr="00944D4D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749C7" w14:textId="77777777" w:rsidR="00944D4D" w:rsidRPr="00875148" w:rsidRDefault="00944D4D" w:rsidP="00C37581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634BC" w14:textId="77777777" w:rsidR="00944D4D" w:rsidRPr="00875148" w:rsidRDefault="00944D4D" w:rsidP="00C37581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1B0D0" w14:textId="77777777" w:rsidR="00944D4D" w:rsidRPr="00875148" w:rsidRDefault="00944D4D" w:rsidP="00C3758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91553" w14:textId="77777777" w:rsidR="00944D4D" w:rsidRPr="00875148" w:rsidRDefault="00944D4D" w:rsidP="00C3758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3CAFE" w14:textId="77777777" w:rsidR="00944D4D" w:rsidRPr="00875148" w:rsidRDefault="00944D4D" w:rsidP="00C3758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14:paraId="2064F511" w14:textId="77777777"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14:paraId="5C1A5BD9" w14:textId="77777777"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14:paraId="7A428964" w14:textId="77777777" w:rsidR="00DD7C0F" w:rsidRPr="00875148" w:rsidRDefault="00DD7C0F">
      <w:pPr>
        <w:pStyle w:val="Heading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 w14:paraId="5837AAFB" w14:textId="77777777">
        <w:trPr>
          <w:cantSplit/>
          <w:trHeight w:val="236"/>
        </w:trPr>
        <w:tc>
          <w:tcPr>
            <w:tcW w:w="4889" w:type="dxa"/>
            <w:vMerge w:val="restart"/>
          </w:tcPr>
          <w:p w14:paraId="659DC14E" w14:textId="77777777"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14:paraId="700DB077" w14:textId="77777777" w:rsidR="00DD7C0F" w:rsidRPr="00875148" w:rsidRDefault="00DD7C0F">
            <w:pPr>
              <w:rPr>
                <w:rFonts w:ascii="Arial Narrow" w:hAnsi="Arial Narrow"/>
              </w:rPr>
            </w:pPr>
            <w:proofErr w:type="spellStart"/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D7C0F" w:rsidRPr="00875148" w14:paraId="60520AF9" w14:textId="77777777">
        <w:trPr>
          <w:cantSplit/>
          <w:trHeight w:val="235"/>
        </w:trPr>
        <w:tc>
          <w:tcPr>
            <w:tcW w:w="4889" w:type="dxa"/>
            <w:vMerge/>
          </w:tcPr>
          <w:p w14:paraId="6AA752CC" w14:textId="77777777"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14:paraId="3020405D" w14:textId="77777777"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 w14:paraId="798A0F5F" w14:textId="77777777">
        <w:tc>
          <w:tcPr>
            <w:tcW w:w="4889" w:type="dxa"/>
          </w:tcPr>
          <w:p w14:paraId="467BCE78" w14:textId="77777777"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spellStart"/>
            <w:r w:rsidRPr="00875148">
              <w:rPr>
                <w:rFonts w:ascii="Arial Narrow" w:hAnsi="Arial Narrow"/>
                <w:b/>
              </w:rPr>
              <w:t>Abril:</w:t>
            </w:r>
            <w:r w:rsidR="00A73546">
              <w:rPr>
                <w:rFonts w:ascii="Arial Narrow" w:hAnsi="Arial Narrow"/>
                <w:color w:val="0000FF"/>
              </w:rPr>
              <w:t>Francivaldo</w:t>
            </w:r>
            <w:proofErr w:type="spellEnd"/>
          </w:p>
        </w:tc>
        <w:tc>
          <w:tcPr>
            <w:tcW w:w="4889" w:type="dxa"/>
          </w:tcPr>
          <w:p w14:paraId="16ACAD89" w14:textId="77777777" w:rsidR="00DD7C0F" w:rsidRPr="00875148" w:rsidRDefault="00DD7C0F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spellStart"/>
            <w:r w:rsidRPr="00875148">
              <w:rPr>
                <w:rFonts w:ascii="Arial Narrow" w:hAnsi="Arial Narrow"/>
                <w:b/>
              </w:rPr>
              <w:t>Área:</w:t>
            </w:r>
            <w:r>
              <w:rPr>
                <w:rFonts w:ascii="Arial Narrow" w:hAnsi="Arial Narrow"/>
              </w:rPr>
              <w:t>Agência</w:t>
            </w:r>
            <w:proofErr w:type="spellEnd"/>
          </w:p>
        </w:tc>
      </w:tr>
    </w:tbl>
    <w:p w14:paraId="407CAEF7" w14:textId="77777777" w:rsidR="00DD7C0F" w:rsidRPr="00875148" w:rsidRDefault="00DD7C0F">
      <w:pPr>
        <w:rPr>
          <w:rFonts w:ascii="Arial Narrow" w:hAnsi="Arial Narrow"/>
        </w:rPr>
      </w:pPr>
    </w:p>
    <w:p w14:paraId="0A511286" w14:textId="77777777"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FootnoteReference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14:paraId="63405B85" w14:textId="77777777"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 w14:paraId="39D93FBA" w14:textId="77777777">
        <w:tc>
          <w:tcPr>
            <w:tcW w:w="9779" w:type="dxa"/>
          </w:tcPr>
          <w:p w14:paraId="3703EA0A" w14:textId="77777777" w:rsidR="00DD7C0F" w:rsidRPr="00875148" w:rsidRDefault="00DD7C0F">
            <w:pPr>
              <w:pStyle w:val="Heading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14:paraId="2C364A9D" w14:textId="77777777" w:rsidR="00DD7C0F" w:rsidRPr="00D90C24" w:rsidRDefault="003B4274" w:rsidP="00A73546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E9572F">
              <w:rPr>
                <w:rFonts w:ascii="Arial Narrow" w:hAnsi="Arial Narrow" w:cs="Arial"/>
                <w:color w:val="002060"/>
                <w:sz w:val="22"/>
                <w:szCs w:val="22"/>
              </w:rPr>
              <w:t>Essa</w:t>
            </w:r>
            <w:r w:rsidR="00A73546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funcionalidade tem o objetivo de efetuar o cancelamento de </w:t>
            </w:r>
            <w:proofErr w:type="spellStart"/>
            <w:r w:rsidR="00A73546">
              <w:rPr>
                <w:rFonts w:ascii="Arial Narrow" w:hAnsi="Arial Narrow" w:cs="Arial"/>
                <w:color w:val="002060"/>
                <w:sz w:val="22"/>
                <w:szCs w:val="22"/>
              </w:rPr>
              <w:t>NFe</w:t>
            </w:r>
            <w:proofErr w:type="spellEnd"/>
            <w:r w:rsidR="00A73546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emitida</w:t>
            </w:r>
            <w:r w:rsidR="00DF18F8" w:rsidRPr="00E9572F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 w14:paraId="555C0F57" w14:textId="77777777">
        <w:tc>
          <w:tcPr>
            <w:tcW w:w="9779" w:type="dxa"/>
          </w:tcPr>
          <w:p w14:paraId="5E6EA27A" w14:textId="77777777"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14:paraId="47C56175" w14:textId="77777777"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FootnoteReference"/>
          <w:rFonts w:ascii="Arial Narrow" w:hAnsi="Arial Narrow"/>
        </w:rPr>
        <w:footnoteReference w:customMarkFollows="1" w:id="2"/>
        <w:t>*</w:t>
      </w:r>
    </w:p>
    <w:p w14:paraId="7A38B212" w14:textId="77777777" w:rsidR="00DD7C0F" w:rsidRPr="00875148" w:rsidRDefault="00DD7C0F">
      <w:pPr>
        <w:rPr>
          <w:rFonts w:ascii="Arial Narrow" w:hAnsi="Arial Narrow"/>
        </w:rPr>
      </w:pPr>
    </w:p>
    <w:p w14:paraId="6C14644F" w14:textId="77777777" w:rsidR="00DD7C0F" w:rsidRPr="00875148" w:rsidRDefault="00DD7C0F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14:paraId="655909A2" w14:textId="77777777" w:rsidR="00DF18F8" w:rsidRDefault="00A73546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 usuário irá entrar com as informações pertinentes a notas emitidas e será exibido as notas </w:t>
      </w:r>
      <w:r w:rsidR="005A2F0B">
        <w:rPr>
          <w:rFonts w:ascii="Arial Narrow" w:hAnsi="Arial Narrow" w:cs="Arial"/>
          <w:color w:val="002060"/>
          <w:sz w:val="22"/>
          <w:szCs w:val="22"/>
        </w:rPr>
        <w:t>geradas e emitidas</w:t>
      </w:r>
      <w:r w:rsidR="00DF18F8">
        <w:rPr>
          <w:rFonts w:ascii="Arial Narrow" w:hAnsi="Arial Narrow" w:cs="Arial"/>
          <w:color w:val="002060"/>
          <w:sz w:val="22"/>
          <w:szCs w:val="22"/>
        </w:rPr>
        <w:t>.</w:t>
      </w:r>
    </w:p>
    <w:p w14:paraId="23D36B16" w14:textId="77777777" w:rsidR="00944D4D" w:rsidRDefault="005A2F0B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Serão consideradas na consulta todas as notas que foram geradas, envidas ao SEFAZ ou não.</w:t>
      </w:r>
    </w:p>
    <w:p w14:paraId="00BFFFAA" w14:textId="77777777" w:rsidR="005A2F0B" w:rsidRDefault="005A2F0B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Por motivos de furo de produto, alteração de preços, </w:t>
      </w:r>
      <w:r w:rsidR="00D13272">
        <w:rPr>
          <w:rFonts w:ascii="Arial Narrow" w:hAnsi="Arial Narrow" w:cs="Arial"/>
          <w:color w:val="002060"/>
          <w:sz w:val="22"/>
          <w:szCs w:val="22"/>
        </w:rPr>
        <w:t>por algum tipo de erro na emissão da mesma, se faz necessário o cancelamento.</w:t>
      </w:r>
    </w:p>
    <w:p w14:paraId="60BFD9F9" w14:textId="77777777" w:rsidR="00D13272" w:rsidRDefault="00D13272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No caso </w:t>
      </w:r>
      <w:r w:rsidR="00AA4549">
        <w:rPr>
          <w:rFonts w:ascii="Arial Narrow" w:hAnsi="Arial Narrow" w:cs="Arial"/>
          <w:color w:val="002060"/>
          <w:sz w:val="22"/>
          <w:szCs w:val="22"/>
        </w:rPr>
        <w:t xml:space="preserve">do cancelamento </w:t>
      </w:r>
      <w:r>
        <w:rPr>
          <w:rFonts w:ascii="Arial Narrow" w:hAnsi="Arial Narrow" w:cs="Arial"/>
          <w:color w:val="002060"/>
          <w:sz w:val="22"/>
          <w:szCs w:val="22"/>
        </w:rPr>
        <w:t xml:space="preserve">de uma nota de envio que ainda não </w:t>
      </w:r>
      <w:r w:rsidR="00C37581">
        <w:rPr>
          <w:rFonts w:ascii="Arial Narrow" w:hAnsi="Arial Narrow" w:cs="Arial"/>
          <w:color w:val="002060"/>
          <w:sz w:val="22"/>
          <w:szCs w:val="22"/>
        </w:rPr>
        <w:t xml:space="preserve">foi </w:t>
      </w:r>
      <w:r>
        <w:rPr>
          <w:rFonts w:ascii="Arial Narrow" w:hAnsi="Arial Narrow" w:cs="Arial"/>
          <w:color w:val="002060"/>
          <w:sz w:val="22"/>
          <w:szCs w:val="22"/>
        </w:rPr>
        <w:t xml:space="preserve">enviada ao SEFAZ (momento em que </w:t>
      </w:r>
      <w:r w:rsidR="00035B51">
        <w:rPr>
          <w:rFonts w:ascii="Arial Narrow" w:hAnsi="Arial Narrow" w:cs="Arial"/>
          <w:color w:val="002060"/>
          <w:sz w:val="22"/>
          <w:szCs w:val="22"/>
        </w:rPr>
        <w:t xml:space="preserve">j[a foi gerado o arquivo para </w:t>
      </w:r>
      <w:proofErr w:type="spellStart"/>
      <w:r w:rsidR="00035B51">
        <w:rPr>
          <w:rFonts w:ascii="Arial Narrow" w:hAnsi="Arial Narrow" w:cs="Arial"/>
          <w:color w:val="002060"/>
          <w:sz w:val="22"/>
          <w:szCs w:val="22"/>
        </w:rPr>
        <w:t>NFe</w:t>
      </w:r>
      <w:proofErr w:type="spellEnd"/>
      <w:r w:rsidR="00035B51">
        <w:rPr>
          <w:rFonts w:ascii="Arial Narrow" w:hAnsi="Arial Narrow" w:cs="Arial"/>
          <w:color w:val="002060"/>
          <w:sz w:val="22"/>
          <w:szCs w:val="22"/>
        </w:rPr>
        <w:t xml:space="preserve">, porem, </w:t>
      </w:r>
      <w:r>
        <w:rPr>
          <w:rFonts w:ascii="Arial Narrow" w:hAnsi="Arial Narrow" w:cs="Arial"/>
          <w:color w:val="002060"/>
          <w:sz w:val="22"/>
          <w:szCs w:val="22"/>
        </w:rPr>
        <w:t>ain</w:t>
      </w:r>
      <w:r w:rsidR="00035B51">
        <w:rPr>
          <w:rFonts w:ascii="Arial Narrow" w:hAnsi="Arial Narrow" w:cs="Arial"/>
          <w:color w:val="002060"/>
          <w:sz w:val="22"/>
          <w:szCs w:val="22"/>
        </w:rPr>
        <w:t>da não foi importado pela</w:t>
      </w:r>
      <w:r>
        <w:rPr>
          <w:rFonts w:ascii="Arial Narrow" w:hAnsi="Arial Narrow" w:cs="Arial"/>
          <w:color w:val="002060"/>
          <w:sz w:val="22"/>
          <w:szCs w:val="22"/>
        </w:rPr>
        <w:t xml:space="preserve"> mensageria), a funcionalidade deve marca</w:t>
      </w:r>
      <w:r w:rsidR="00035B51">
        <w:rPr>
          <w:rFonts w:ascii="Arial Narrow" w:hAnsi="Arial Narrow" w:cs="Arial"/>
          <w:color w:val="002060"/>
          <w:sz w:val="22"/>
          <w:szCs w:val="22"/>
        </w:rPr>
        <w:t xml:space="preserve">r a nota como não gerada (status </w:t>
      </w:r>
      <w:proofErr w:type="spellStart"/>
      <w:r w:rsidR="00035B51">
        <w:rPr>
          <w:rFonts w:ascii="Arial Narrow" w:hAnsi="Arial Narrow" w:cs="Arial"/>
          <w:color w:val="002060"/>
          <w:sz w:val="22"/>
          <w:szCs w:val="22"/>
        </w:rPr>
        <w:t>NFe</w:t>
      </w:r>
      <w:proofErr w:type="spellEnd"/>
      <w:r>
        <w:rPr>
          <w:rFonts w:ascii="Arial Narrow" w:hAnsi="Arial Narrow" w:cs="Arial"/>
          <w:color w:val="002060"/>
          <w:sz w:val="22"/>
          <w:szCs w:val="22"/>
        </w:rPr>
        <w:t>, de modo que todos os produtos atrelados a essa nota devem voltar</w:t>
      </w:r>
      <w:r w:rsidR="00035B51">
        <w:rPr>
          <w:rFonts w:ascii="Arial Narrow" w:hAnsi="Arial Narrow" w:cs="Arial"/>
          <w:color w:val="002060"/>
          <w:sz w:val="22"/>
          <w:szCs w:val="22"/>
        </w:rPr>
        <w:t xml:space="preserve"> ao estoque para que seja gerado novo arquivo que </w:t>
      </w:r>
      <w:proofErr w:type="spellStart"/>
      <w:r w:rsidR="00035B51">
        <w:rPr>
          <w:rFonts w:ascii="Arial Narrow" w:hAnsi="Arial Narrow" w:cs="Arial"/>
          <w:color w:val="002060"/>
          <w:sz w:val="22"/>
          <w:szCs w:val="22"/>
        </w:rPr>
        <w:t>sera</w:t>
      </w:r>
      <w:proofErr w:type="spellEnd"/>
      <w:r w:rsidR="00035B51">
        <w:rPr>
          <w:rFonts w:ascii="Arial Narrow" w:hAnsi="Arial Narrow" w:cs="Arial"/>
          <w:color w:val="002060"/>
          <w:sz w:val="22"/>
          <w:szCs w:val="22"/>
        </w:rPr>
        <w:t xml:space="preserve"> submetido ao SEFAZ.</w:t>
      </w:r>
    </w:p>
    <w:p w14:paraId="3B1A0EA8" w14:textId="77777777" w:rsidR="00AA4549" w:rsidRDefault="00AA4549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No caso do cancelamento de uma nota de envio que já foi enviada ao SEFAZ, a funcionalidade deve marcar a nota como cancelada, de modo que todos os produtos atrelados a essa nota devem voltar ao estoque para que seja providenciada uma nova montagem, geração e envio de nota, deve gerar o arquivo de cancelamento, conforme layout de cancelamento.</w:t>
      </w:r>
    </w:p>
    <w:p w14:paraId="71B1293B" w14:textId="77777777" w:rsidR="00944D4D" w:rsidRDefault="009270C4" w:rsidP="00944D4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No caso</w:t>
      </w:r>
      <w:r w:rsidR="00AA4549">
        <w:rPr>
          <w:rFonts w:ascii="Arial Narrow" w:hAnsi="Arial Narrow" w:cs="Arial"/>
          <w:color w:val="002060"/>
          <w:sz w:val="22"/>
          <w:szCs w:val="22"/>
        </w:rPr>
        <w:t xml:space="preserve"> do cancelamento</w:t>
      </w:r>
      <w:r>
        <w:rPr>
          <w:rFonts w:ascii="Arial Narrow" w:hAnsi="Arial Narrow" w:cs="Arial"/>
          <w:color w:val="002060"/>
          <w:sz w:val="22"/>
          <w:szCs w:val="22"/>
        </w:rPr>
        <w:t xml:space="preserve"> de uma nota </w:t>
      </w:r>
      <w:r w:rsidR="00AA4549">
        <w:rPr>
          <w:rFonts w:ascii="Arial Narrow" w:hAnsi="Arial Narrow" w:cs="Arial"/>
          <w:color w:val="002060"/>
          <w:sz w:val="22"/>
          <w:szCs w:val="22"/>
        </w:rPr>
        <w:t xml:space="preserve">de outra natureza </w:t>
      </w:r>
      <w:r>
        <w:rPr>
          <w:rFonts w:ascii="Arial Narrow" w:hAnsi="Arial Narrow" w:cs="Arial"/>
          <w:color w:val="002060"/>
          <w:sz w:val="22"/>
          <w:szCs w:val="22"/>
        </w:rPr>
        <w:t xml:space="preserve">que já </w:t>
      </w:r>
      <w:r w:rsidR="00AA4549">
        <w:rPr>
          <w:rFonts w:ascii="Arial Narrow" w:hAnsi="Arial Narrow" w:cs="Arial"/>
          <w:color w:val="002060"/>
          <w:sz w:val="22"/>
          <w:szCs w:val="22"/>
        </w:rPr>
        <w:t xml:space="preserve">foi </w:t>
      </w:r>
      <w:r w:rsidR="00CB45DE">
        <w:rPr>
          <w:rFonts w:ascii="Arial Narrow" w:hAnsi="Arial Narrow" w:cs="Arial"/>
          <w:color w:val="002060"/>
          <w:sz w:val="22"/>
          <w:szCs w:val="22"/>
        </w:rPr>
        <w:t xml:space="preserve">enviada ao SEFAZ (momento em que já foi gerado e enviado o arquivo a mensageria), a funcionalidade deve gerar um arquivo de cancelamento conforme layout para cancelamento de </w:t>
      </w:r>
      <w:proofErr w:type="spellStart"/>
      <w:r w:rsidR="00CB45DE">
        <w:rPr>
          <w:rFonts w:ascii="Arial Narrow" w:hAnsi="Arial Narrow" w:cs="Arial"/>
          <w:color w:val="002060"/>
          <w:sz w:val="22"/>
          <w:szCs w:val="22"/>
        </w:rPr>
        <w:t>NFe</w:t>
      </w:r>
      <w:proofErr w:type="spellEnd"/>
      <w:r w:rsidR="00CB45DE">
        <w:rPr>
          <w:rFonts w:ascii="Arial Narrow" w:hAnsi="Arial Narrow" w:cs="Arial"/>
          <w:color w:val="002060"/>
          <w:sz w:val="22"/>
          <w:szCs w:val="22"/>
        </w:rPr>
        <w:t>.</w:t>
      </w:r>
    </w:p>
    <w:p w14:paraId="3487B359" w14:textId="77777777" w:rsidR="00CB45DE" w:rsidRDefault="00CB45DE" w:rsidP="00944D4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prazo para cancelamento de uma nota já enviada ao SEFAZ é de 24 horas a partir da emissão da mesma.</w:t>
      </w:r>
    </w:p>
    <w:p w14:paraId="54F81AFF" w14:textId="77777777" w:rsidR="00CB45DE" w:rsidRDefault="00CB45DE" w:rsidP="00944D4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Uma nota enviada não poderá ser cancelada caso o mês de emissão (geração da chave </w:t>
      </w:r>
      <w:proofErr w:type="spellStart"/>
      <w:r>
        <w:rPr>
          <w:rFonts w:ascii="Arial Narrow" w:hAnsi="Arial Narrow" w:cs="Arial"/>
          <w:color w:val="002060"/>
          <w:sz w:val="22"/>
          <w:szCs w:val="22"/>
        </w:rPr>
        <w:t>NFe</w:t>
      </w:r>
      <w:proofErr w:type="spellEnd"/>
      <w:r>
        <w:rPr>
          <w:rFonts w:ascii="Arial Narrow" w:hAnsi="Arial Narrow" w:cs="Arial"/>
          <w:color w:val="002060"/>
          <w:sz w:val="22"/>
          <w:szCs w:val="22"/>
        </w:rPr>
        <w:t>) seja diferente do mês de solicitação de cancelamento.</w:t>
      </w:r>
    </w:p>
    <w:p w14:paraId="4D309548" w14:textId="77777777" w:rsidR="006368EB" w:rsidRDefault="00151CF7" w:rsidP="00151CF7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Por definição as regras que constam no manual de </w:t>
      </w:r>
      <w:proofErr w:type="spellStart"/>
      <w:r>
        <w:rPr>
          <w:rFonts w:ascii="Arial Narrow" w:hAnsi="Arial Narrow" w:cs="Arial"/>
          <w:color w:val="002060"/>
          <w:sz w:val="22"/>
          <w:szCs w:val="22"/>
        </w:rPr>
        <w:t>NFe</w:t>
      </w:r>
      <w:proofErr w:type="spellEnd"/>
      <w:r>
        <w:rPr>
          <w:rFonts w:ascii="Arial Narrow" w:hAnsi="Arial Narrow" w:cs="Arial"/>
          <w:color w:val="002060"/>
          <w:sz w:val="22"/>
          <w:szCs w:val="22"/>
        </w:rPr>
        <w:t xml:space="preserve"> da receita federal com relação a uma nota que não </w:t>
      </w:r>
      <w:r w:rsidR="006368EB">
        <w:rPr>
          <w:rFonts w:ascii="Arial Narrow" w:hAnsi="Arial Narrow" w:cs="Arial"/>
          <w:color w:val="002060"/>
          <w:sz w:val="22"/>
          <w:szCs w:val="22"/>
        </w:rPr>
        <w:t>poderá ser considerada para cancelamento:</w:t>
      </w:r>
    </w:p>
    <w:p w14:paraId="5BDBD388" w14:textId="77777777" w:rsidR="006368EB" w:rsidRDefault="006368EB" w:rsidP="006368EB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- Uma nota em que já foi enviada uma solicitação de cancelamento.</w:t>
      </w:r>
    </w:p>
    <w:p w14:paraId="1B4EE339" w14:textId="77777777" w:rsidR="006368EB" w:rsidRDefault="006368EB" w:rsidP="006368EB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- A chave de acesso da nota solicitada para cancelamento difere da chave de geração da mesma enviada ao SEFAZ.</w:t>
      </w:r>
    </w:p>
    <w:p w14:paraId="3C6FBAE1" w14:textId="77777777" w:rsidR="006368EB" w:rsidRDefault="006368EB" w:rsidP="006368EB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- As informações da nota diferem da enviada ao SEFAZ (Ano, </w:t>
      </w:r>
      <w:proofErr w:type="spellStart"/>
      <w:r>
        <w:rPr>
          <w:rFonts w:ascii="Arial Narrow" w:hAnsi="Arial Narrow" w:cs="Arial"/>
          <w:color w:val="002060"/>
          <w:sz w:val="22"/>
          <w:szCs w:val="22"/>
        </w:rPr>
        <w:t>cnpj</w:t>
      </w:r>
      <w:proofErr w:type="spellEnd"/>
      <w:r>
        <w:rPr>
          <w:rFonts w:ascii="Arial Narrow" w:hAnsi="Arial Narrow" w:cs="Arial"/>
          <w:color w:val="002060"/>
          <w:sz w:val="22"/>
          <w:szCs w:val="22"/>
        </w:rPr>
        <w:t xml:space="preserve"> emitente, natureza, numero da nota, serie).</w:t>
      </w:r>
    </w:p>
    <w:p w14:paraId="256113EB" w14:textId="77777777" w:rsidR="006368EB" w:rsidRDefault="006368EB" w:rsidP="006368EB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- Uma nota que já foi denegada pelo SEFAZ.</w:t>
      </w:r>
    </w:p>
    <w:p w14:paraId="1845F178" w14:textId="77777777" w:rsidR="006368EB" w:rsidRDefault="006368EB" w:rsidP="006368EB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14:paraId="4E4D4CEE" w14:textId="77777777" w:rsidR="00CB45DE" w:rsidRPr="00875148" w:rsidRDefault="00CB45DE" w:rsidP="00944D4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 w14:paraId="7585F592" w14:textId="77777777">
        <w:tc>
          <w:tcPr>
            <w:tcW w:w="9779" w:type="dxa"/>
          </w:tcPr>
          <w:p w14:paraId="068D131E" w14:textId="77777777" w:rsidR="00DD7C0F" w:rsidRPr="00875148" w:rsidRDefault="00DD7C0F" w:rsidP="00FF0990">
            <w:pPr>
              <w:pStyle w:val="Heading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14:paraId="6D231267" w14:textId="77777777"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14:paraId="2F2AE17E" w14:textId="77777777" w:rsidR="00DD7C0F" w:rsidRPr="00875148" w:rsidRDefault="00DD7C0F" w:rsidP="00603A73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  <w:bookmarkStart w:id="13" w:name="_GoBack"/>
      <w:bookmarkEnd w:id="13"/>
    </w:p>
    <w:p w14:paraId="1B197791" w14:textId="77777777" w:rsidR="00DD7C0F" w:rsidRPr="00875148" w:rsidRDefault="00DD7C0F" w:rsidP="00E34CC4">
      <w:pPr>
        <w:rPr>
          <w:rFonts w:ascii="Arial Narrow" w:hAnsi="Arial Narrow"/>
        </w:rPr>
      </w:pPr>
    </w:p>
    <w:p w14:paraId="3B0CB285" w14:textId="77777777" w:rsidR="00DD7C0F" w:rsidRPr="00875148" w:rsidRDefault="00DD7C0F" w:rsidP="00603A73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14:paraId="71295EAC" w14:textId="77777777"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14:paraId="3D71C87E" w14:textId="77777777" w:rsidTr="008573CA">
        <w:trPr>
          <w:trHeight w:val="314"/>
        </w:trPr>
        <w:tc>
          <w:tcPr>
            <w:tcW w:w="3136" w:type="dxa"/>
          </w:tcPr>
          <w:p w14:paraId="5B21DBD4" w14:textId="77777777"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14:paraId="3CFB2ADC" w14:textId="77777777"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14:paraId="0AA80168" w14:textId="77777777"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14:paraId="6A4AB132" w14:textId="77777777"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14:paraId="4E7CB0C4" w14:textId="77777777"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14:paraId="209634BC" w14:textId="77777777"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DD7C0F" w:rsidRPr="00875148" w14:paraId="118AE4CF" w14:textId="77777777" w:rsidTr="008573CA">
        <w:trPr>
          <w:trHeight w:val="228"/>
        </w:trPr>
        <w:tc>
          <w:tcPr>
            <w:tcW w:w="3136" w:type="dxa"/>
          </w:tcPr>
          <w:p w14:paraId="51256C74" w14:textId="77777777" w:rsidR="00DD7C0F" w:rsidRPr="00FD0CD1" w:rsidRDefault="00DD7C0F" w:rsidP="00D013E8">
            <w:pPr>
              <w:pStyle w:val="Heading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14:paraId="23BE8073" w14:textId="77777777"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5E527B3D" w14:textId="77777777"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1D4ECD98" w14:textId="77777777"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7332126A" w14:textId="77777777"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62F9504F" w14:textId="77777777"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14:paraId="52A5E766" w14:textId="77777777" w:rsidTr="008573CA">
        <w:trPr>
          <w:trHeight w:val="228"/>
        </w:trPr>
        <w:tc>
          <w:tcPr>
            <w:tcW w:w="3136" w:type="dxa"/>
          </w:tcPr>
          <w:p w14:paraId="18788137" w14:textId="77777777" w:rsidR="00DD7C0F" w:rsidRDefault="00DD7C0F" w:rsidP="00D013E8">
            <w:pPr>
              <w:pStyle w:val="Heading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14:paraId="6201CE4E" w14:textId="77777777"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7A54706E" w14:textId="77777777"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146A33F5" w14:textId="77777777"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49580B8E" w14:textId="77777777"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51C02059" w14:textId="77777777"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14:paraId="53C33B40" w14:textId="77777777" w:rsidTr="008573CA">
        <w:trPr>
          <w:trHeight w:val="228"/>
        </w:trPr>
        <w:tc>
          <w:tcPr>
            <w:tcW w:w="3136" w:type="dxa"/>
          </w:tcPr>
          <w:p w14:paraId="41AB1191" w14:textId="77777777" w:rsidR="00DD7C0F" w:rsidRDefault="00DD7C0F" w:rsidP="00D013E8">
            <w:pPr>
              <w:pStyle w:val="Heading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14:paraId="5ACDB586" w14:textId="77777777"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20B9CB52" w14:textId="77777777"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12B9C303" w14:textId="77777777"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7B7B02BB" w14:textId="77777777"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3924CC6D" w14:textId="77777777"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14:paraId="03C4F54C" w14:textId="77777777"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14:paraId="36031F6E" w14:textId="77777777" w:rsidR="00DD7C0F" w:rsidRPr="00875148" w:rsidRDefault="00DD7C0F" w:rsidP="00517854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14:paraId="30D988FE" w14:textId="77777777"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14:paraId="1F14B167" w14:textId="77777777" w:rsidTr="00092FF2">
        <w:trPr>
          <w:trHeight w:val="234"/>
        </w:trPr>
        <w:tc>
          <w:tcPr>
            <w:tcW w:w="708" w:type="dxa"/>
          </w:tcPr>
          <w:p w14:paraId="24693D6F" w14:textId="77777777"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14:paraId="746697E6" w14:textId="77777777" w:rsidR="00DD7C0F" w:rsidRPr="00875148" w:rsidRDefault="00DD7C0F" w:rsidP="00116B72">
            <w:pPr>
              <w:pStyle w:val="Heading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14:paraId="1EDE44D3" w14:textId="77777777"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14:paraId="50030647" w14:textId="77777777"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14:paraId="3EF4C58F" w14:textId="77777777" w:rsidTr="00092FF2">
        <w:trPr>
          <w:trHeight w:val="236"/>
        </w:trPr>
        <w:tc>
          <w:tcPr>
            <w:tcW w:w="708" w:type="dxa"/>
          </w:tcPr>
          <w:p w14:paraId="77E68D90" w14:textId="77777777"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14:paraId="62D1C2A6" w14:textId="77777777"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14:paraId="24254587" w14:textId="77777777" w:rsidR="00DD7C0F" w:rsidRPr="00875148" w:rsidRDefault="00DD7C0F" w:rsidP="00D013E8">
            <w:pPr>
              <w:pStyle w:val="Header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14:paraId="44E9231C" w14:textId="77777777"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14:paraId="4F4BD75D" w14:textId="77777777" w:rsidR="00DD7C0F" w:rsidRPr="00875148" w:rsidRDefault="00DD7C0F" w:rsidP="00116B72">
      <w:pPr>
        <w:rPr>
          <w:rFonts w:ascii="Arial Narrow" w:hAnsi="Arial Narrow"/>
        </w:rPr>
      </w:pPr>
    </w:p>
    <w:p w14:paraId="2B91F183" w14:textId="77777777" w:rsidR="00DD7C0F" w:rsidRPr="00875148" w:rsidRDefault="00DD7C0F" w:rsidP="00517854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14:paraId="18EB098E" w14:textId="77777777"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 w14:paraId="6FE5766F" w14:textId="77777777">
        <w:trPr>
          <w:trHeight w:val="204"/>
        </w:trPr>
        <w:tc>
          <w:tcPr>
            <w:tcW w:w="3239" w:type="dxa"/>
          </w:tcPr>
          <w:p w14:paraId="0BDA53B2" w14:textId="77777777"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14:paraId="51C9959A" w14:textId="77777777"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14:paraId="3D7D08CA" w14:textId="77777777" w:rsidR="00DD7C0F" w:rsidRPr="00875148" w:rsidRDefault="00DD7C0F" w:rsidP="00A837DC">
            <w:pPr>
              <w:pStyle w:val="Heading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14:paraId="00C7110B" w14:textId="77777777"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 w14:paraId="1944A046" w14:textId="77777777">
        <w:tc>
          <w:tcPr>
            <w:tcW w:w="3239" w:type="dxa"/>
          </w:tcPr>
          <w:p w14:paraId="50FD7D4E" w14:textId="77777777"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14:paraId="27BCFDD1" w14:textId="77777777"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14:paraId="186204A8" w14:textId="77777777"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14:paraId="035970AF" w14:textId="77777777"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14:paraId="78C567D5" w14:textId="77777777"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14:paraId="482D3E61" w14:textId="77777777" w:rsidR="00DD7C0F" w:rsidRPr="00875148" w:rsidRDefault="00DD7C0F" w:rsidP="00BE1A1C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14:paraId="0ABEED94" w14:textId="77777777"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 w14:paraId="7AD41AE7" w14:textId="77777777">
        <w:trPr>
          <w:trHeight w:val="204"/>
        </w:trPr>
        <w:tc>
          <w:tcPr>
            <w:tcW w:w="3239" w:type="dxa"/>
          </w:tcPr>
          <w:p w14:paraId="59ACEE2D" w14:textId="77777777"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14:paraId="5A3A2304" w14:textId="77777777"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14:paraId="035E3529" w14:textId="77777777" w:rsidR="00DD7C0F" w:rsidRPr="00875148" w:rsidRDefault="00DD7C0F" w:rsidP="00725A0D">
            <w:pPr>
              <w:pStyle w:val="Heading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14:paraId="502A1E2A" w14:textId="77777777"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 w14:paraId="5F640CAF" w14:textId="77777777">
        <w:tc>
          <w:tcPr>
            <w:tcW w:w="3239" w:type="dxa"/>
          </w:tcPr>
          <w:p w14:paraId="36191478" w14:textId="77777777"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14:paraId="7B32FF81" w14:textId="77777777"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14:paraId="6E80F5BE" w14:textId="77777777"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14:paraId="646059DB" w14:textId="77777777"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14:paraId="1C478585" w14:textId="77777777" w:rsidR="00DD7C0F" w:rsidRPr="00875148" w:rsidRDefault="00DD7C0F" w:rsidP="00517854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14:paraId="7EDA0106" w14:textId="77777777" w:rsidR="00DD7C0F" w:rsidRPr="00875148" w:rsidRDefault="00DD7C0F" w:rsidP="00517854">
      <w:pPr>
        <w:rPr>
          <w:rFonts w:ascii="Arial Narrow" w:hAnsi="Arial Narrow"/>
        </w:rPr>
      </w:pPr>
    </w:p>
    <w:p w14:paraId="0C664ED9" w14:textId="77777777" w:rsidR="00DD7C0F" w:rsidRPr="00875148" w:rsidRDefault="00DD7C0F" w:rsidP="00D82DF3">
      <w:pPr>
        <w:pStyle w:val="Heading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14:paraId="4BEBA47C" w14:textId="77777777"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14:paraId="653E4B6A" w14:textId="77777777" w:rsidTr="008573CA">
        <w:trPr>
          <w:trHeight w:val="204"/>
        </w:trPr>
        <w:tc>
          <w:tcPr>
            <w:tcW w:w="3520" w:type="dxa"/>
          </w:tcPr>
          <w:p w14:paraId="2A121818" w14:textId="77777777"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14:paraId="13330B8A" w14:textId="77777777"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14:paraId="284E772A" w14:textId="77777777" w:rsidR="00DD7C0F" w:rsidRPr="00875148" w:rsidRDefault="00DD7C0F" w:rsidP="002B1A0A">
            <w:pPr>
              <w:pStyle w:val="Heading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14:paraId="2322A044" w14:textId="77777777" w:rsidTr="008573CA">
        <w:tc>
          <w:tcPr>
            <w:tcW w:w="3520" w:type="dxa"/>
          </w:tcPr>
          <w:p w14:paraId="21E01473" w14:textId="77777777"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14:paraId="2C7D4BAE" w14:textId="77777777"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14:paraId="5DCD2C20" w14:textId="77777777"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14:paraId="026B25FA" w14:textId="77777777" w:rsidR="00DD7C0F" w:rsidRPr="00875148" w:rsidRDefault="00DD7C0F" w:rsidP="00116B72">
      <w:pPr>
        <w:rPr>
          <w:rFonts w:ascii="Arial Narrow" w:hAnsi="Arial Narrow"/>
        </w:rPr>
      </w:pPr>
    </w:p>
    <w:p w14:paraId="639C900E" w14:textId="77777777" w:rsidR="00DD7C0F" w:rsidRPr="00875148" w:rsidRDefault="00DD7C0F" w:rsidP="00D82DF3">
      <w:pPr>
        <w:pStyle w:val="Heading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14:paraId="084F57B0" w14:textId="77777777" w:rsidR="00DD7C0F" w:rsidRPr="00875148" w:rsidRDefault="00DD7C0F" w:rsidP="000F5D38">
      <w:pPr>
        <w:pStyle w:val="Heading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14:paraId="79A484A5" w14:textId="77777777" w:rsidTr="00974529">
        <w:trPr>
          <w:trHeight w:val="204"/>
        </w:trPr>
        <w:tc>
          <w:tcPr>
            <w:tcW w:w="3493" w:type="dxa"/>
          </w:tcPr>
          <w:p w14:paraId="66E3A2F2" w14:textId="77777777"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14:paraId="45EF1DF7" w14:textId="77777777"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14:paraId="015D76D5" w14:textId="77777777" w:rsidR="00DD7C0F" w:rsidRPr="00875148" w:rsidRDefault="00DD7C0F" w:rsidP="00186729">
            <w:pPr>
              <w:pStyle w:val="Heading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14:paraId="366D8C08" w14:textId="77777777" w:rsidTr="00974529">
        <w:tc>
          <w:tcPr>
            <w:tcW w:w="3493" w:type="dxa"/>
          </w:tcPr>
          <w:p w14:paraId="3781A1C8" w14:textId="77777777"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14:paraId="032853FF" w14:textId="77777777"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14:paraId="3D2B050D" w14:textId="77777777"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14:paraId="23A1E440" w14:textId="77777777" w:rsidR="00DD7C0F" w:rsidRPr="00875148" w:rsidRDefault="00DD7C0F" w:rsidP="00550E13">
      <w:pPr>
        <w:pStyle w:val="Heading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14:paraId="14BE40D2" w14:textId="77777777" w:rsidR="00DD7C0F" w:rsidRPr="00875148" w:rsidRDefault="00DD7C0F" w:rsidP="00517854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14:paraId="61C97C66" w14:textId="77777777" w:rsidR="00DD7C0F" w:rsidRDefault="00DD7C0F" w:rsidP="00AA323C">
      <w:pPr>
        <w:rPr>
          <w:rFonts w:ascii="Arial Narrow" w:hAnsi="Arial Narrow"/>
        </w:rPr>
      </w:pPr>
    </w:p>
    <w:p w14:paraId="09B6332B" w14:textId="77777777" w:rsidR="00DD7C0F" w:rsidRPr="00875148" w:rsidRDefault="00DD7C0F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14:paraId="2DD5B17E" w14:textId="77777777" w:rsidR="00944D4D" w:rsidRDefault="00944D4D" w:rsidP="00944D4D">
      <w:pPr>
        <w:ind w:left="426"/>
        <w:rPr>
          <w:rFonts w:ascii="Arial Narrow" w:hAnsi="Arial Narrow"/>
        </w:rPr>
      </w:pPr>
    </w:p>
    <w:p w14:paraId="7A070370" w14:textId="77777777" w:rsidR="00944D4D" w:rsidRDefault="00944D4D" w:rsidP="00944D4D">
      <w:pPr>
        <w:ind w:left="426"/>
        <w:rPr>
          <w:rFonts w:ascii="Arial Narrow" w:hAnsi="Arial Narrow"/>
        </w:rPr>
      </w:pPr>
      <w:r w:rsidRPr="00F609D6">
        <w:rPr>
          <w:rFonts w:ascii="Arial Narrow" w:hAnsi="Arial Narrow"/>
        </w:rPr>
        <w:t>Filtro</w:t>
      </w:r>
      <w:r>
        <w:rPr>
          <w:rFonts w:ascii="Arial Narrow" w:hAnsi="Arial Narrow"/>
        </w:rPr>
        <w:t>:</w:t>
      </w:r>
    </w:p>
    <w:p w14:paraId="7A1BE9A1" w14:textId="77777777"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CNPJ: </w:t>
      </w:r>
      <w:proofErr w:type="spellStart"/>
      <w:r>
        <w:rPr>
          <w:rFonts w:ascii="Arial Narrow" w:hAnsi="Arial Narrow"/>
        </w:rPr>
        <w:t>cnpj</w:t>
      </w:r>
      <w:proofErr w:type="spellEnd"/>
      <w:r>
        <w:rPr>
          <w:rFonts w:ascii="Arial Narrow" w:hAnsi="Arial Narrow"/>
        </w:rPr>
        <w:t xml:space="preserve"> emissor da </w:t>
      </w:r>
      <w:proofErr w:type="spellStart"/>
      <w:r>
        <w:rPr>
          <w:rFonts w:ascii="Arial Narrow" w:hAnsi="Arial Narrow"/>
        </w:rPr>
        <w:t>NFe</w:t>
      </w:r>
      <w:proofErr w:type="spellEnd"/>
      <w:r>
        <w:rPr>
          <w:rFonts w:ascii="Arial Narrow" w:hAnsi="Arial Narrow"/>
        </w:rPr>
        <w:t>.</w:t>
      </w:r>
    </w:p>
    <w:p w14:paraId="1BDEAEC4" w14:textId="77777777"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Período de: range de datas, data de emissão da </w:t>
      </w:r>
      <w:proofErr w:type="spellStart"/>
      <w:r>
        <w:rPr>
          <w:rFonts w:ascii="Arial Narrow" w:hAnsi="Arial Narrow"/>
        </w:rPr>
        <w:t>NFe</w:t>
      </w:r>
      <w:proofErr w:type="spellEnd"/>
    </w:p>
    <w:p w14:paraId="48E3509F" w14:textId="77777777"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Destinatário: CPF ou CNPJ do destinatário.</w:t>
      </w:r>
    </w:p>
    <w:p w14:paraId="5398BF2C" w14:textId="77777777"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Número: range de números, Numero da </w:t>
      </w:r>
      <w:proofErr w:type="spellStart"/>
      <w:r>
        <w:rPr>
          <w:rFonts w:ascii="Arial Narrow" w:hAnsi="Arial Narrow"/>
        </w:rPr>
        <w:t>NFe</w:t>
      </w:r>
      <w:proofErr w:type="spellEnd"/>
      <w:r>
        <w:rPr>
          <w:rFonts w:ascii="Arial Narrow" w:hAnsi="Arial Narrow"/>
        </w:rPr>
        <w:t>.</w:t>
      </w:r>
    </w:p>
    <w:p w14:paraId="25EAEBE7" w14:textId="77777777"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Chave de Acesso NF-e: identificação da chave de acesso.</w:t>
      </w:r>
    </w:p>
    <w:p w14:paraId="4068CC7E" w14:textId="77777777"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Box: identificação do box.</w:t>
      </w:r>
    </w:p>
    <w:p w14:paraId="0F79D3DF" w14:textId="77777777" w:rsidR="00944D4D" w:rsidRDefault="00944D4D" w:rsidP="00944D4D">
      <w:pPr>
        <w:ind w:left="426"/>
        <w:rPr>
          <w:rFonts w:ascii="Arial Narrow" w:hAnsi="Arial Narrow"/>
        </w:rPr>
      </w:pPr>
    </w:p>
    <w:p w14:paraId="4FC1BA2C" w14:textId="77777777" w:rsidR="00944D4D" w:rsidRDefault="00944D4D" w:rsidP="00944D4D">
      <w:pPr>
        <w:ind w:left="426"/>
        <w:rPr>
          <w:rFonts w:ascii="Arial Narrow" w:hAnsi="Arial Narrow"/>
        </w:rPr>
      </w:pPr>
    </w:p>
    <w:p w14:paraId="5610119C" w14:textId="77777777" w:rsidR="00944D4D" w:rsidRDefault="00944D4D" w:rsidP="00944D4D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Grid (campos não editáveis)</w:t>
      </w:r>
    </w:p>
    <w:p w14:paraId="41806F87" w14:textId="77777777"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Nota: Numero da Nota.</w:t>
      </w:r>
    </w:p>
    <w:p w14:paraId="7743706C" w14:textId="77777777"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Serie: Serie da Nota</w:t>
      </w:r>
    </w:p>
    <w:p w14:paraId="713CCC07" w14:textId="77777777"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Emissão: Data de emissão da nota.</w:t>
      </w:r>
    </w:p>
    <w:p w14:paraId="446C1EDB" w14:textId="77777777"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Tipo de Emissão: tipo de emissão da nota.</w:t>
      </w:r>
    </w:p>
    <w:p w14:paraId="02E88A35" w14:textId="77777777"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CNPJ Emissor: CNPJ do Emissor.</w:t>
      </w:r>
    </w:p>
    <w:p w14:paraId="2E0AD425" w14:textId="77777777"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CNPJ Destinatário: CNPJ do Destinatário.</w:t>
      </w:r>
    </w:p>
    <w:p w14:paraId="70794E75" w14:textId="77777777"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Status NF-e: Status da NF-e</w:t>
      </w:r>
    </w:p>
    <w:p w14:paraId="78C3C620" w14:textId="77777777"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Tipo NF-e: Tipo de NF-e</w:t>
      </w:r>
    </w:p>
    <w:p w14:paraId="0994C1EC" w14:textId="77777777" w:rsidR="00944D4D" w:rsidRDefault="00FA7482" w:rsidP="00944D4D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Checkbox</w:t>
      </w:r>
      <w:proofErr w:type="spellEnd"/>
      <w:r>
        <w:rPr>
          <w:rFonts w:ascii="Arial Narrow" w:hAnsi="Arial Narrow"/>
        </w:rPr>
        <w:t xml:space="preserve"> para seleção das notas que serão solicitados o cancelamento</w:t>
      </w:r>
      <w:r w:rsidR="00944D4D">
        <w:rPr>
          <w:rFonts w:ascii="Arial Narrow" w:hAnsi="Arial Narrow"/>
        </w:rPr>
        <w:t>.</w:t>
      </w:r>
    </w:p>
    <w:p w14:paraId="2AE03DCC" w14:textId="77777777" w:rsidR="00944D4D" w:rsidRDefault="00944D4D" w:rsidP="00944D4D">
      <w:pPr>
        <w:rPr>
          <w:rFonts w:ascii="Arial Narrow" w:hAnsi="Arial Narrow"/>
        </w:rPr>
      </w:pPr>
    </w:p>
    <w:p w14:paraId="77AF8463" w14:textId="77777777" w:rsidR="00944D4D" w:rsidRDefault="00944D4D" w:rsidP="00944D4D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Botões </w:t>
      </w:r>
    </w:p>
    <w:p w14:paraId="2376BC88" w14:textId="77777777" w:rsidR="00FA7482" w:rsidRDefault="00FA7482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Cancelar Notas: ação para solicitar cancelamento de notas conforme seleção.</w:t>
      </w:r>
    </w:p>
    <w:p w14:paraId="1D2B7CE8" w14:textId="77777777" w:rsidR="00FA7482" w:rsidRDefault="00FA7482" w:rsidP="00944D4D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Checkbox</w:t>
      </w:r>
      <w:proofErr w:type="spellEnd"/>
      <w:r>
        <w:rPr>
          <w:rFonts w:ascii="Arial Narrow" w:hAnsi="Arial Narrow"/>
        </w:rPr>
        <w:t xml:space="preserve"> Selecionar todos para selecionar todos os itens visualizados na consulta.</w:t>
      </w:r>
    </w:p>
    <w:p w14:paraId="28639F68" w14:textId="77777777"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Arquivo: Envia para arquivo resultado da pesquisa.</w:t>
      </w:r>
    </w:p>
    <w:p w14:paraId="10E72B6E" w14:textId="77777777" w:rsidR="00944D4D" w:rsidRDefault="00944D4D" w:rsidP="00944D4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Imprimir: Envia para impressão resultado da pesquisa.</w:t>
      </w:r>
    </w:p>
    <w:p w14:paraId="0F79DBDA" w14:textId="77777777" w:rsidR="00DD7C0F" w:rsidRDefault="00DD7C0F" w:rsidP="0010198B">
      <w:pPr>
        <w:ind w:left="426"/>
        <w:rPr>
          <w:rFonts w:ascii="Arial Narrow" w:hAnsi="Arial Narrow"/>
        </w:rPr>
      </w:pPr>
    </w:p>
    <w:p w14:paraId="50F3F936" w14:textId="77777777" w:rsidR="00DD7C0F" w:rsidRDefault="00DD7C0F" w:rsidP="0010198B">
      <w:pPr>
        <w:ind w:left="426"/>
        <w:rPr>
          <w:rFonts w:ascii="Arial Narrow" w:hAnsi="Arial Narrow"/>
        </w:rPr>
      </w:pPr>
      <w:r w:rsidRPr="00271A13">
        <w:rPr>
          <w:rFonts w:ascii="Arial Narrow" w:hAnsi="Arial Narrow"/>
          <w:b/>
        </w:rPr>
        <w:t>“</w:t>
      </w:r>
      <w:r w:rsidR="0076369B">
        <w:rPr>
          <w:rFonts w:ascii="Arial Narrow" w:hAnsi="Arial Narrow"/>
          <w:b/>
        </w:rPr>
        <w:t xml:space="preserve">Consulta </w:t>
      </w:r>
      <w:r w:rsidR="00425F97">
        <w:rPr>
          <w:rFonts w:ascii="Arial Narrow" w:hAnsi="Arial Narrow"/>
          <w:b/>
        </w:rPr>
        <w:t xml:space="preserve">de </w:t>
      </w:r>
      <w:proofErr w:type="spellStart"/>
      <w:r w:rsidR="00425F97">
        <w:rPr>
          <w:rFonts w:ascii="Arial Narrow" w:hAnsi="Arial Narrow"/>
          <w:b/>
        </w:rPr>
        <w:t>NFs</w:t>
      </w:r>
      <w:proofErr w:type="spellEnd"/>
      <w:r w:rsidR="00425F97">
        <w:rPr>
          <w:rFonts w:ascii="Arial Narrow" w:hAnsi="Arial Narrow"/>
          <w:b/>
        </w:rPr>
        <w:t xml:space="preserve"> para cancelamento</w:t>
      </w:r>
      <w:r w:rsidRPr="00271A13">
        <w:rPr>
          <w:rFonts w:ascii="Arial Narrow" w:hAnsi="Arial Narrow"/>
          <w:b/>
        </w:rPr>
        <w:t>”</w:t>
      </w:r>
    </w:p>
    <w:p w14:paraId="3AAC5D3E" w14:textId="77777777" w:rsidR="00DD7C0F" w:rsidRDefault="00DD7C0F" w:rsidP="0010198B">
      <w:pPr>
        <w:ind w:left="426"/>
        <w:rPr>
          <w:rFonts w:ascii="Arial Narrow" w:hAnsi="Arial Narrow"/>
        </w:rPr>
      </w:pPr>
    </w:p>
    <w:p w14:paraId="0181D816" w14:textId="77777777" w:rsidR="00E3378F" w:rsidRDefault="00E3378F" w:rsidP="0010198B">
      <w:pPr>
        <w:ind w:left="426"/>
        <w:rPr>
          <w:rFonts w:ascii="Arial Narrow" w:hAnsi="Arial Narrow"/>
        </w:rPr>
      </w:pPr>
    </w:p>
    <w:p w14:paraId="6D4B7F2F" w14:textId="77777777" w:rsidR="00E9572F" w:rsidRDefault="00E9572F" w:rsidP="00E9572F">
      <w:pPr>
        <w:rPr>
          <w:rFonts w:ascii="Arial Narrow" w:hAnsi="Arial Narrow"/>
        </w:rPr>
      </w:pPr>
    </w:p>
    <w:p w14:paraId="045B1AF3" w14:textId="77777777" w:rsidR="00DD7C0F" w:rsidRDefault="00BA6F85">
      <w:pPr>
        <w:rPr>
          <w:rFonts w:ascii="Arial Narrow" w:hAnsi="Arial Narrow"/>
        </w:rPr>
      </w:pPr>
      <w:r>
        <w:rPr>
          <w:rFonts w:ascii="Arial Narrow" w:hAnsi="Arial Narrow"/>
          <w:noProof/>
          <w:lang w:val="en-US" w:eastAsia="en-US"/>
        </w:rPr>
        <w:drawing>
          <wp:inline distT="0" distB="0" distL="0" distR="0" wp14:anchorId="15E6A2E8" wp14:editId="4C04616B">
            <wp:extent cx="6113780" cy="3633470"/>
            <wp:effectExtent l="0" t="0" r="127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C0F">
        <w:rPr>
          <w:rFonts w:ascii="Arial Narrow" w:hAnsi="Arial Narrow"/>
        </w:rPr>
        <w:br w:type="page"/>
      </w:r>
    </w:p>
    <w:p w14:paraId="36259872" w14:textId="77777777" w:rsidR="00DD7C0F" w:rsidRDefault="00DD7C0F" w:rsidP="0010198B">
      <w:pPr>
        <w:ind w:left="426"/>
        <w:rPr>
          <w:rFonts w:ascii="Arial Narrow" w:hAnsi="Arial Narrow"/>
        </w:rPr>
      </w:pPr>
    </w:p>
    <w:p w14:paraId="5B5621C8" w14:textId="77777777" w:rsidR="00DD7C0F" w:rsidRPr="00875148" w:rsidRDefault="00DD7C0F" w:rsidP="0010198B">
      <w:pPr>
        <w:ind w:left="426"/>
        <w:rPr>
          <w:rFonts w:ascii="Arial Narrow" w:hAnsi="Arial Narrow"/>
        </w:rPr>
      </w:pPr>
    </w:p>
    <w:p w14:paraId="125AE3BB" w14:textId="77777777" w:rsidR="00DD7C0F" w:rsidRPr="00875148" w:rsidRDefault="00DD7C0F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14:paraId="43DF29E4" w14:textId="77777777"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14:paraId="6356E911" w14:textId="77777777" w:rsidR="00DD7C0F" w:rsidRPr="00875148" w:rsidRDefault="00DD7C0F" w:rsidP="00FD0CD1">
      <w:pPr>
        <w:ind w:left="426"/>
        <w:rPr>
          <w:rFonts w:ascii="Arial Narrow" w:hAnsi="Arial Narrow"/>
        </w:rPr>
      </w:pPr>
    </w:p>
    <w:p w14:paraId="183817D5" w14:textId="77777777" w:rsidR="00DD7C0F" w:rsidRPr="00875148" w:rsidRDefault="00DD7C0F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14:paraId="3AF6F403" w14:textId="77777777"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2EFBE252" w14:textId="77777777" w:rsidR="00DD7C0F" w:rsidRPr="00875148" w:rsidRDefault="00DD7C0F" w:rsidP="00FD0CD1">
      <w:pPr>
        <w:ind w:left="426"/>
        <w:rPr>
          <w:rFonts w:ascii="Arial Narrow" w:hAnsi="Arial Narrow"/>
        </w:rPr>
      </w:pPr>
    </w:p>
    <w:p w14:paraId="1026255B" w14:textId="77777777" w:rsidR="00DD7C0F" w:rsidRPr="00875148" w:rsidRDefault="00DD7C0F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14:paraId="2273C510" w14:textId="77777777"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4E5BC8B5" w14:textId="77777777"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14:paraId="322FB60D" w14:textId="77777777"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FootnoteReference"/>
          <w:rFonts w:ascii="Arial Narrow" w:hAnsi="Arial Narrow"/>
        </w:rPr>
        <w:footnoteReference w:customMarkFollows="1" w:id="3"/>
        <w:t>*</w:t>
      </w:r>
    </w:p>
    <w:p w14:paraId="6B67D295" w14:textId="77777777"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14:paraId="0906915F" w14:textId="77777777" w:rsidR="00DD7C0F" w:rsidRPr="00875148" w:rsidRDefault="00DD7C0F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14:paraId="5C03AB13" w14:textId="77777777"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13C6CF46" w14:textId="77777777"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FootnoteReference"/>
          <w:rFonts w:ascii="Arial Narrow" w:hAnsi="Arial Narrow"/>
        </w:rPr>
        <w:footnoteReference w:customMarkFollows="1" w:id="4"/>
        <w:t>**</w:t>
      </w:r>
    </w:p>
    <w:p w14:paraId="4D0A5BF6" w14:textId="77777777" w:rsidR="00DD7C0F" w:rsidRPr="00875148" w:rsidRDefault="00DD7C0F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14:paraId="2176DAAA" w14:textId="77777777"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14:paraId="67AF6D9E" w14:textId="77777777" w:rsidR="00DD7C0F" w:rsidRDefault="00DD7C0F" w:rsidP="00A9451A">
      <w:pPr>
        <w:pStyle w:val="Heading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14:paraId="500D39A3" w14:textId="77777777" w:rsidR="00DD7C0F" w:rsidRPr="001E5B29" w:rsidRDefault="00DD7C0F" w:rsidP="001E5B29">
      <w:pPr>
        <w:pStyle w:val="TCTips"/>
        <w:ind w:firstLine="720"/>
        <w:rPr>
          <w:i w:val="0"/>
        </w:rPr>
      </w:pPr>
    </w:p>
    <w:p w14:paraId="266909FE" w14:textId="77777777" w:rsidR="00DD7C0F" w:rsidRDefault="00DD7C0F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14:paraId="26B11EB4" w14:textId="77777777" w:rsidR="00DD7C0F" w:rsidRPr="00B978C8" w:rsidRDefault="00DD7C0F" w:rsidP="00B978C8"/>
    <w:p w14:paraId="73F3B987" w14:textId="77777777" w:rsidR="00DD7C0F" w:rsidRDefault="00DD7C0F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14:paraId="68215D96" w14:textId="77777777" w:rsidR="00DD7C0F" w:rsidRPr="00B978C8" w:rsidRDefault="00DD7C0F" w:rsidP="00B978C8"/>
    <w:p w14:paraId="631032E9" w14:textId="77777777" w:rsidR="00DD7C0F" w:rsidRPr="00875148" w:rsidRDefault="00DD7C0F">
      <w:pPr>
        <w:pStyle w:val="Heading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14:paraId="7F7DF24D" w14:textId="77777777"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FootnoteReference"/>
          <w:rFonts w:ascii="Arial Narrow" w:hAnsi="Arial Narrow"/>
        </w:rPr>
        <w:footnoteReference w:customMarkFollows="1" w:id="5"/>
        <w:t>**</w:t>
      </w:r>
    </w:p>
    <w:p w14:paraId="1DC57620" w14:textId="77777777"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14:paraId="3B5170BC" w14:textId="77777777" w:rsidR="00DD7C0F" w:rsidRPr="00875148" w:rsidRDefault="00DD7C0F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14:paraId="3E5E9E3C" w14:textId="77777777"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 w14:paraId="3313319A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4EE937A4" w14:textId="77777777"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6408723B" w14:textId="77777777"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 w14:paraId="5C62D065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0262B791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2028E841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 w14:paraId="26D03C8C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55E187CF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14:paraId="4823F73A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 w14:paraId="3DA477CE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1DAF7D7C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14:paraId="706DC17B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 w14:paraId="0228C296" w14:textId="77777777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14:paraId="6994F7DE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12F5FE48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 w14:paraId="622951ED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0BDB155" w14:textId="77777777"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48F69A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 w14:paraId="36AE090E" w14:textId="77777777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638E516" w14:textId="77777777"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Implementação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FB95DBA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14:paraId="754D6F26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 w14:paraId="3482397B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4D9E287D" w14:textId="77777777"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47842B69" w14:textId="77777777"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 w14:paraId="57B3F0B0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02E3F177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7DB3042B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 w14:paraId="74176472" w14:textId="77777777">
        <w:tc>
          <w:tcPr>
            <w:tcW w:w="6307" w:type="dxa"/>
            <w:tcBorders>
              <w:left w:val="single" w:sz="12" w:space="0" w:color="auto"/>
            </w:tcBorders>
          </w:tcPr>
          <w:p w14:paraId="2D2585A7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138518DC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 w14:paraId="5CF64649" w14:textId="77777777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14:paraId="40754FEB" w14:textId="77777777"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87B06D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883F6E" w14:textId="77777777"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 w14:paraId="41FBE42D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6EF34ADD" w14:textId="77777777"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068BF327" w14:textId="77777777"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 w14:paraId="3A699059" w14:textId="77777777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776D7759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3D888BD7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 w14:paraId="288D9EC8" w14:textId="77777777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14:paraId="7ED3669E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0F14B5C2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 w14:paraId="21772F3E" w14:textId="77777777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C11272F" w14:textId="77777777"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192FAF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471ED8" w14:textId="77777777"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14:paraId="745C3137" w14:textId="77777777"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14:paraId="0FD90711" w14:textId="77777777" w:rsidR="00DD7C0F" w:rsidRPr="00875148" w:rsidRDefault="00DD7C0F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14:paraId="13F0C2DD" w14:textId="77777777"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 w14:paraId="63110757" w14:textId="77777777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14:paraId="167047CB" w14:textId="77777777"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6C7EF05D" w14:textId="77777777"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14:paraId="5CD813C6" w14:textId="77777777"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687B73A9" w14:textId="77777777"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 w14:paraId="620EC5D8" w14:textId="77777777">
        <w:trPr>
          <w:cantSplit/>
        </w:trPr>
        <w:tc>
          <w:tcPr>
            <w:tcW w:w="3614" w:type="dxa"/>
            <w:tcBorders>
              <w:top w:val="nil"/>
            </w:tcBorders>
          </w:tcPr>
          <w:p w14:paraId="1F53727E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14:paraId="5F5C161A" w14:textId="77777777"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14:paraId="6AC8C47A" w14:textId="77777777"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14:paraId="33265EC7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 w14:paraId="094503B9" w14:textId="77777777">
        <w:trPr>
          <w:cantSplit/>
        </w:trPr>
        <w:tc>
          <w:tcPr>
            <w:tcW w:w="3614" w:type="dxa"/>
          </w:tcPr>
          <w:p w14:paraId="6BC8C93B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14:paraId="10DCCD81" w14:textId="77777777"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14:paraId="01C48517" w14:textId="77777777"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14:paraId="6B3271CF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 w14:paraId="596D8ED9" w14:textId="77777777">
        <w:trPr>
          <w:cantSplit/>
        </w:trPr>
        <w:tc>
          <w:tcPr>
            <w:tcW w:w="3614" w:type="dxa"/>
          </w:tcPr>
          <w:p w14:paraId="37AC7B71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14:paraId="6F087078" w14:textId="77777777"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14:paraId="31CFA44E" w14:textId="77777777"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14:paraId="05DF0FCB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 w14:paraId="40F26CFC" w14:textId="77777777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14:paraId="5B0E0C32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44F6D38C" w14:textId="77777777"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4C1E8597" w14:textId="77777777"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14:paraId="49F7C2A1" w14:textId="77777777"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14:paraId="2F4BD8DD" w14:textId="77777777"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14:paraId="0BCB5D8C" w14:textId="77777777"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14:paraId="13D06D5F" w14:textId="77777777"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FootnoteReference"/>
          <w:rFonts w:ascii="Arial Narrow" w:hAnsi="Arial Narrow"/>
        </w:rPr>
        <w:footnoteReference w:customMarkFollows="1" w:id="6"/>
        <w:t>**</w:t>
      </w:r>
    </w:p>
    <w:p w14:paraId="3E00A11D" w14:textId="77777777"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14:paraId="3931B9F1" w14:textId="77777777" w:rsidR="00DD7C0F" w:rsidRPr="00875148" w:rsidRDefault="00DD7C0F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14:paraId="43B71550" w14:textId="77777777"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 w14:paraId="55CDA14B" w14:textId="77777777">
        <w:tc>
          <w:tcPr>
            <w:tcW w:w="579" w:type="dxa"/>
            <w:vAlign w:val="center"/>
          </w:tcPr>
          <w:p w14:paraId="61B971D5" w14:textId="77777777"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14:paraId="2250D511" w14:textId="77777777"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14:paraId="120ABB1B" w14:textId="77777777"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14:paraId="40B8AAB0" w14:textId="77777777"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14:paraId="0778FE67" w14:textId="77777777"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14:paraId="47C46E70" w14:textId="77777777"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 w14:paraId="0689617D" w14:textId="77777777">
        <w:tc>
          <w:tcPr>
            <w:tcW w:w="579" w:type="dxa"/>
          </w:tcPr>
          <w:p w14:paraId="4CB19595" w14:textId="77777777"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14:paraId="53C45F14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2F8055F6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696E9415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5233E20A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2B736F81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6BE9E83C" w14:textId="77777777">
        <w:tc>
          <w:tcPr>
            <w:tcW w:w="579" w:type="dxa"/>
          </w:tcPr>
          <w:p w14:paraId="5F6D9FAC" w14:textId="77777777"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14:paraId="0B936A38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315EACED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181CDDFC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267CD6E1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1E4C3069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27128797" w14:textId="77777777">
        <w:tc>
          <w:tcPr>
            <w:tcW w:w="579" w:type="dxa"/>
          </w:tcPr>
          <w:p w14:paraId="077F3991" w14:textId="77777777"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14:paraId="36D01537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67CAB8E4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672401D4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6B671DA5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6DE937E7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30F7FE19" w14:textId="77777777">
        <w:tc>
          <w:tcPr>
            <w:tcW w:w="579" w:type="dxa"/>
          </w:tcPr>
          <w:p w14:paraId="0CE86A46" w14:textId="77777777"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14:paraId="4B41BEAB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343C8BA6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11C63DDE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7D4029F6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2196CB0A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44130B29" w14:textId="77777777">
        <w:tc>
          <w:tcPr>
            <w:tcW w:w="579" w:type="dxa"/>
          </w:tcPr>
          <w:p w14:paraId="34DBD927" w14:textId="77777777"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14:paraId="71267F5D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6CF0F696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7330D698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33A57A08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6E4765A3" w14:textId="77777777"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29A001EE" w14:textId="77777777"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14:paraId="7A76DFB9" w14:textId="77777777" w:rsidR="00DD7C0F" w:rsidRPr="00875148" w:rsidRDefault="00DD7C0F" w:rsidP="0000716A">
      <w:pPr>
        <w:rPr>
          <w:rFonts w:ascii="Arial Narrow" w:hAnsi="Arial Narrow"/>
        </w:rPr>
      </w:pPr>
    </w:p>
    <w:p w14:paraId="3D71BB5C" w14:textId="77777777" w:rsidR="00DD7C0F" w:rsidRPr="00875148" w:rsidRDefault="00DD7C0F" w:rsidP="0000716A">
      <w:pPr>
        <w:pStyle w:val="Heading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14:paraId="4F2D9BB4" w14:textId="77777777"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 w14:paraId="21206317" w14:textId="77777777">
        <w:tc>
          <w:tcPr>
            <w:tcW w:w="579" w:type="dxa"/>
            <w:vAlign w:val="center"/>
          </w:tcPr>
          <w:p w14:paraId="23BB15B8" w14:textId="77777777"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14:paraId="5B3CF8B4" w14:textId="77777777"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14:paraId="4D1DE875" w14:textId="77777777"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14:paraId="0F6BACE5" w14:textId="77777777"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14:paraId="30D47F3F" w14:textId="77777777"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14:paraId="63225440" w14:textId="77777777"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14:paraId="3706F637" w14:textId="77777777"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 w14:paraId="088DF496" w14:textId="77777777">
        <w:tc>
          <w:tcPr>
            <w:tcW w:w="579" w:type="dxa"/>
          </w:tcPr>
          <w:p w14:paraId="72862B4A" w14:textId="77777777"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14:paraId="2037B018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136B4617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156C8AC5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001453B4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26DBD358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5A479E3A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72CDD77C" w14:textId="77777777">
        <w:tc>
          <w:tcPr>
            <w:tcW w:w="579" w:type="dxa"/>
          </w:tcPr>
          <w:p w14:paraId="48ECC5FB" w14:textId="77777777"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14:paraId="3E73FD75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02CF5217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668CF500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489FE721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3972BD92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01DF690D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471FFDEA" w14:textId="77777777">
        <w:tc>
          <w:tcPr>
            <w:tcW w:w="579" w:type="dxa"/>
          </w:tcPr>
          <w:p w14:paraId="5DD09FFE" w14:textId="77777777"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14:paraId="2796AC11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5A53C504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5ABA172C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3017E254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1F528736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3C19DC2A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2FFAA4AF" w14:textId="77777777">
        <w:tc>
          <w:tcPr>
            <w:tcW w:w="579" w:type="dxa"/>
          </w:tcPr>
          <w:p w14:paraId="315CDEDD" w14:textId="77777777"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14:paraId="52DE8A7E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3E73E52E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7F2BF4A4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54553D19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6515DC4B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12B11EE3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385D3ACC" w14:textId="77777777">
        <w:tc>
          <w:tcPr>
            <w:tcW w:w="579" w:type="dxa"/>
          </w:tcPr>
          <w:p w14:paraId="3D8CAC95" w14:textId="77777777"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14:paraId="58C5B641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33EDCB8F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44A6EEA9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531EAEB2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5B20D2AE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153F4C42" w14:textId="77777777"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6BA56E23" w14:textId="77777777"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14:paraId="447F203D" w14:textId="77777777" w:rsidR="00DD7C0F" w:rsidRPr="00875148" w:rsidRDefault="00DD7C0F" w:rsidP="00A14994">
      <w:pPr>
        <w:rPr>
          <w:rFonts w:ascii="Arial Narrow" w:hAnsi="Arial Narrow"/>
        </w:rPr>
      </w:pPr>
    </w:p>
    <w:p w14:paraId="5C0490CF" w14:textId="77777777"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14:paraId="36344E6F" w14:textId="77777777"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14:paraId="0FB1CE1F" w14:textId="77777777" w:rsidR="00DD7C0F" w:rsidRPr="00875148" w:rsidRDefault="00DD7C0F" w:rsidP="002552D5">
      <w:pPr>
        <w:pStyle w:val="Heading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14:paraId="333D2DEA" w14:textId="77777777"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 w14:paraId="384C40F1" w14:textId="77777777">
        <w:tc>
          <w:tcPr>
            <w:tcW w:w="579" w:type="dxa"/>
            <w:vAlign w:val="center"/>
          </w:tcPr>
          <w:p w14:paraId="4D173BC1" w14:textId="77777777"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14:paraId="0F5C3B79" w14:textId="77777777"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14:paraId="60625B0F" w14:textId="77777777"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 w14:paraId="5DABC196" w14:textId="77777777">
        <w:tc>
          <w:tcPr>
            <w:tcW w:w="579" w:type="dxa"/>
          </w:tcPr>
          <w:p w14:paraId="60642601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14:paraId="7D12E700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5934E7C1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65ACB5D1" w14:textId="77777777">
        <w:tc>
          <w:tcPr>
            <w:tcW w:w="579" w:type="dxa"/>
          </w:tcPr>
          <w:p w14:paraId="212E759B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14:paraId="0E62742F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720FDD61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69028545" w14:textId="77777777">
        <w:tc>
          <w:tcPr>
            <w:tcW w:w="579" w:type="dxa"/>
          </w:tcPr>
          <w:p w14:paraId="2DC7FC34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14:paraId="6C23123B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187F5C3E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00A51304" w14:textId="77777777">
        <w:tc>
          <w:tcPr>
            <w:tcW w:w="579" w:type="dxa"/>
          </w:tcPr>
          <w:p w14:paraId="20BFA499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14:paraId="731A5713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548B5768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01CDF920" w14:textId="77777777">
        <w:tc>
          <w:tcPr>
            <w:tcW w:w="579" w:type="dxa"/>
          </w:tcPr>
          <w:p w14:paraId="57D738F3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14:paraId="76B09A77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7022CAE0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55DAFCF1" w14:textId="77777777"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14:paraId="4D268BDC" w14:textId="77777777" w:rsidR="00DD7C0F" w:rsidRPr="00875148" w:rsidRDefault="00DD7C0F" w:rsidP="002552D5">
      <w:pPr>
        <w:rPr>
          <w:rFonts w:ascii="Arial Narrow" w:hAnsi="Arial Narrow"/>
        </w:rPr>
      </w:pPr>
    </w:p>
    <w:p w14:paraId="5AD04D63" w14:textId="77777777"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14:paraId="0435C056" w14:textId="77777777"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 w14:paraId="02785415" w14:textId="77777777">
        <w:tc>
          <w:tcPr>
            <w:tcW w:w="1844" w:type="dxa"/>
            <w:vAlign w:val="center"/>
          </w:tcPr>
          <w:p w14:paraId="1D204FE7" w14:textId="77777777"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14:paraId="7BA60E48" w14:textId="77777777"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14:paraId="2C7ED74B" w14:textId="77777777"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14:paraId="19162AE5" w14:textId="77777777"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 w14:paraId="4BC6BA13" w14:textId="77777777">
        <w:tc>
          <w:tcPr>
            <w:tcW w:w="1844" w:type="dxa"/>
          </w:tcPr>
          <w:p w14:paraId="5D3E68A4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14:paraId="3E415291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6B09603C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61BDDCA6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72AE765E" w14:textId="77777777">
        <w:tc>
          <w:tcPr>
            <w:tcW w:w="1844" w:type="dxa"/>
          </w:tcPr>
          <w:p w14:paraId="21DD48B7" w14:textId="77777777"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413B57D7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1CA5B843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1C9A9E0F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58715AD9" w14:textId="77777777">
        <w:tc>
          <w:tcPr>
            <w:tcW w:w="1844" w:type="dxa"/>
          </w:tcPr>
          <w:p w14:paraId="29FFFAF2" w14:textId="77777777"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5C4AE70F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408F1FCA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4DC34D17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627A2420" w14:textId="77777777">
        <w:tc>
          <w:tcPr>
            <w:tcW w:w="1844" w:type="dxa"/>
          </w:tcPr>
          <w:p w14:paraId="0FB71B77" w14:textId="77777777"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7EA55588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27CF302E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52780C3B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3AF5D592" w14:textId="77777777">
        <w:tc>
          <w:tcPr>
            <w:tcW w:w="1844" w:type="dxa"/>
          </w:tcPr>
          <w:p w14:paraId="02C8C0A9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14:paraId="6A93CF7C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438BBBD0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62B0FD64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54EBA8D7" w14:textId="77777777">
        <w:tc>
          <w:tcPr>
            <w:tcW w:w="1844" w:type="dxa"/>
          </w:tcPr>
          <w:p w14:paraId="040F1FA1" w14:textId="77777777"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533D11F1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68E63C11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639B3922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45ABE35A" w14:textId="77777777">
        <w:tc>
          <w:tcPr>
            <w:tcW w:w="1844" w:type="dxa"/>
          </w:tcPr>
          <w:p w14:paraId="6FB911A0" w14:textId="77777777"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29E618F1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7B57AC17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6D71E6B0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4A89E4F5" w14:textId="77777777">
        <w:tc>
          <w:tcPr>
            <w:tcW w:w="1844" w:type="dxa"/>
          </w:tcPr>
          <w:p w14:paraId="6E3DBF72" w14:textId="77777777"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51E66AC1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0F9A4F26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2DDB20E6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71AD3909" w14:textId="77777777">
        <w:tc>
          <w:tcPr>
            <w:tcW w:w="1844" w:type="dxa"/>
          </w:tcPr>
          <w:p w14:paraId="272156D5" w14:textId="77777777"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14:paraId="450CFC53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1E38D8EA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05E65DE8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7E52C571" w14:textId="77777777">
        <w:tc>
          <w:tcPr>
            <w:tcW w:w="1844" w:type="dxa"/>
          </w:tcPr>
          <w:p w14:paraId="1D721179" w14:textId="77777777"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3C150488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0D5BAA61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10A3FDF8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685B66C6" w14:textId="77777777">
        <w:tc>
          <w:tcPr>
            <w:tcW w:w="1844" w:type="dxa"/>
          </w:tcPr>
          <w:p w14:paraId="486D82A7" w14:textId="77777777"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2C3A0B39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49CD5948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65E6F53F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 w14:paraId="501E016D" w14:textId="77777777">
        <w:tc>
          <w:tcPr>
            <w:tcW w:w="1844" w:type="dxa"/>
          </w:tcPr>
          <w:p w14:paraId="1582A18F" w14:textId="77777777"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14:paraId="4F7CA671" w14:textId="77777777"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7C0A1F6E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2B64ABC2" w14:textId="77777777"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2A29852C" w14:textId="77777777"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9"/>
      <w:footerReference w:type="default" r:id="rId10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BEBD0D" w14:textId="77777777" w:rsidR="00C37581" w:rsidRDefault="00C37581">
      <w:r>
        <w:separator/>
      </w:r>
    </w:p>
  </w:endnote>
  <w:endnote w:type="continuationSeparator" w:id="0">
    <w:p w14:paraId="2651ED40" w14:textId="77777777" w:rsidR="00C37581" w:rsidRDefault="00C37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E578B" w14:textId="77777777" w:rsidR="00C37581" w:rsidRDefault="00C37581">
    <w:pPr>
      <w:pStyle w:val="Footer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PageNumber"/>
        <w:rFonts w:ascii="Arial" w:hAnsi="Arial"/>
        <w:snapToGrid w:val="0"/>
      </w:rPr>
      <w:t xml:space="preserve">Página </w:t>
    </w:r>
    <w:r>
      <w:rPr>
        <w:rStyle w:val="PageNumber"/>
        <w:rFonts w:ascii="Arial" w:hAnsi="Arial"/>
        <w:snapToGrid w:val="0"/>
      </w:rPr>
      <w:fldChar w:fldCharType="begin"/>
    </w:r>
    <w:r>
      <w:rPr>
        <w:rStyle w:val="PageNumber"/>
        <w:rFonts w:ascii="Arial" w:hAnsi="Arial"/>
        <w:snapToGrid w:val="0"/>
      </w:rPr>
      <w:instrText xml:space="preserve"> PAGE </w:instrText>
    </w:r>
    <w:r>
      <w:rPr>
        <w:rStyle w:val="PageNumber"/>
        <w:rFonts w:ascii="Arial" w:hAnsi="Arial"/>
        <w:snapToGrid w:val="0"/>
      </w:rPr>
      <w:fldChar w:fldCharType="separate"/>
    </w:r>
    <w:r w:rsidR="00035B51">
      <w:rPr>
        <w:rStyle w:val="PageNumber"/>
        <w:rFonts w:ascii="Arial" w:hAnsi="Arial"/>
        <w:noProof/>
        <w:snapToGrid w:val="0"/>
      </w:rPr>
      <w:t>2</w:t>
    </w:r>
    <w:r>
      <w:rPr>
        <w:rStyle w:val="PageNumber"/>
        <w:rFonts w:ascii="Arial" w:hAnsi="Arial"/>
        <w:snapToGrid w:val="0"/>
      </w:rPr>
      <w:fldChar w:fldCharType="end"/>
    </w:r>
    <w:r>
      <w:rPr>
        <w:rStyle w:val="PageNumber"/>
        <w:rFonts w:ascii="Arial" w:hAnsi="Arial"/>
        <w:snapToGrid w:val="0"/>
      </w:rPr>
      <w:t xml:space="preserve"> de </w:t>
    </w:r>
    <w:r>
      <w:rPr>
        <w:rStyle w:val="PageNumber"/>
        <w:rFonts w:ascii="Arial" w:hAnsi="Arial"/>
        <w:snapToGrid w:val="0"/>
      </w:rPr>
      <w:fldChar w:fldCharType="begin"/>
    </w:r>
    <w:r>
      <w:rPr>
        <w:rStyle w:val="PageNumber"/>
        <w:rFonts w:ascii="Arial" w:hAnsi="Arial"/>
        <w:snapToGrid w:val="0"/>
      </w:rPr>
      <w:instrText xml:space="preserve"> NUMPAGES </w:instrText>
    </w:r>
    <w:r>
      <w:rPr>
        <w:rStyle w:val="PageNumber"/>
        <w:rFonts w:ascii="Arial" w:hAnsi="Arial"/>
        <w:snapToGrid w:val="0"/>
      </w:rPr>
      <w:fldChar w:fldCharType="separate"/>
    </w:r>
    <w:r w:rsidR="00035B51">
      <w:rPr>
        <w:rStyle w:val="PageNumber"/>
        <w:rFonts w:ascii="Arial" w:hAnsi="Arial"/>
        <w:noProof/>
        <w:snapToGrid w:val="0"/>
      </w:rPr>
      <w:t>8</w:t>
    </w:r>
    <w:r>
      <w:rPr>
        <w:rStyle w:val="PageNumber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1A161E" w14:textId="77777777" w:rsidR="00C37581" w:rsidRDefault="00C37581">
      <w:r>
        <w:separator/>
      </w:r>
    </w:p>
  </w:footnote>
  <w:footnote w:type="continuationSeparator" w:id="0">
    <w:p w14:paraId="5E55DEC4" w14:textId="77777777" w:rsidR="00C37581" w:rsidRDefault="00C37581">
      <w:r>
        <w:continuationSeparator/>
      </w:r>
    </w:p>
  </w:footnote>
  <w:footnote w:id="1">
    <w:p w14:paraId="1B84AA95" w14:textId="77777777" w:rsidR="00C37581" w:rsidRDefault="00C37581">
      <w:pPr>
        <w:pStyle w:val="FootnoteText"/>
      </w:pPr>
      <w:r>
        <w:rPr>
          <w:rStyle w:val="FootnoteReference"/>
        </w:rPr>
        <w:t>*</w:t>
      </w:r>
      <w:r>
        <w:t xml:space="preserve"> Preenchido pela Abril</w:t>
      </w:r>
    </w:p>
  </w:footnote>
  <w:footnote w:id="2">
    <w:p w14:paraId="4B90D96A" w14:textId="77777777" w:rsidR="00C37581" w:rsidRDefault="00C37581">
      <w:pPr>
        <w:pStyle w:val="FootnoteText"/>
      </w:pPr>
      <w:r>
        <w:rPr>
          <w:rStyle w:val="FootnoteReference"/>
        </w:rPr>
        <w:t>*</w:t>
      </w:r>
      <w:r>
        <w:t xml:space="preserve"> </w:t>
      </w:r>
      <w:r>
        <w:t>Preenchido pela Abril</w:t>
      </w:r>
    </w:p>
  </w:footnote>
  <w:footnote w:id="3">
    <w:p w14:paraId="0EF195B2" w14:textId="77777777" w:rsidR="00C37581" w:rsidRDefault="00C37581">
      <w:pPr>
        <w:pStyle w:val="FootnoteText"/>
      </w:pPr>
      <w:r>
        <w:rPr>
          <w:rStyle w:val="FootnoteReference"/>
        </w:rPr>
        <w:t>*</w:t>
      </w:r>
      <w:r>
        <w:t xml:space="preserve"> </w:t>
      </w:r>
      <w:r>
        <w:t>Preenchido pela Abril</w:t>
      </w:r>
    </w:p>
  </w:footnote>
  <w:footnote w:id="4">
    <w:p w14:paraId="65088D80" w14:textId="77777777" w:rsidR="00C37581" w:rsidRDefault="00C37581">
      <w:pPr>
        <w:pStyle w:val="FootnoteText"/>
      </w:pPr>
      <w:r>
        <w:rPr>
          <w:rStyle w:val="FootnoteReference"/>
        </w:rPr>
        <w:t>**</w:t>
      </w:r>
      <w:r>
        <w:t xml:space="preserve"> Preenchido pela Consultoria</w:t>
      </w:r>
    </w:p>
  </w:footnote>
  <w:footnote w:id="5">
    <w:p w14:paraId="14295E6A" w14:textId="77777777" w:rsidR="00C37581" w:rsidRDefault="00C37581">
      <w:pPr>
        <w:pStyle w:val="FootnoteText"/>
      </w:pPr>
      <w:r>
        <w:rPr>
          <w:rStyle w:val="FootnoteReference"/>
        </w:rPr>
        <w:t>**</w:t>
      </w:r>
      <w:r>
        <w:t xml:space="preserve"> Preenchido pela Consultoria</w:t>
      </w:r>
    </w:p>
  </w:footnote>
  <w:footnote w:id="6">
    <w:p w14:paraId="1217C61A" w14:textId="77777777" w:rsidR="00C37581" w:rsidRDefault="00C37581">
      <w:pPr>
        <w:pStyle w:val="FootnoteText"/>
      </w:pPr>
      <w:r>
        <w:rPr>
          <w:rStyle w:val="FootnoteReference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C37581" w14:paraId="48E3ADEA" w14:textId="77777777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14:paraId="2A0D5FC4" w14:textId="77777777" w:rsidR="00C37581" w:rsidRDefault="00C37581">
          <w:pPr>
            <w:pStyle w:val="Header"/>
            <w:jc w:val="center"/>
            <w:rPr>
              <w:rFonts w:ascii="Arial" w:hAnsi="Arial"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7712482F" wp14:editId="1368189B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14:paraId="5E1FA3B0" w14:textId="77777777" w:rsidR="00C37581" w:rsidRDefault="00C37581">
          <w:pPr>
            <w:pStyle w:val="Header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14:paraId="7ED78DB2" w14:textId="77777777" w:rsidR="00C37581" w:rsidRDefault="00C37581">
          <w:pPr>
            <w:pStyle w:val="Head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14:paraId="2E63E20C" w14:textId="77777777" w:rsidR="00C37581" w:rsidRDefault="00C37581">
          <w:pPr>
            <w:pStyle w:val="Head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C37581" w14:paraId="2D8C930D" w14:textId="77777777">
      <w:trPr>
        <w:cantSplit/>
        <w:trHeight w:val="337"/>
        <w:jc w:val="center"/>
      </w:trPr>
      <w:tc>
        <w:tcPr>
          <w:tcW w:w="2089" w:type="dxa"/>
          <w:vMerge/>
        </w:tcPr>
        <w:p w14:paraId="6193D5C1" w14:textId="77777777" w:rsidR="00C37581" w:rsidRDefault="00C37581">
          <w:pPr>
            <w:pStyle w:val="Header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14:paraId="7F7C2E97" w14:textId="77777777" w:rsidR="00C37581" w:rsidRDefault="00C37581">
          <w:pPr>
            <w:pStyle w:val="Header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14:paraId="5A14631F" w14:textId="77777777" w:rsidR="00C37581" w:rsidRDefault="00C37581">
          <w:pPr>
            <w:pStyle w:val="Head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14:paraId="5B2B774C" w14:textId="77777777" w:rsidR="00C37581" w:rsidRDefault="00C37581" w:rsidP="002619F6">
          <w:pPr>
            <w:pStyle w:val="Head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C37581" w14:paraId="567DDD5A" w14:textId="7777777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14:paraId="04F2178B" w14:textId="77777777" w:rsidR="00C37581" w:rsidRDefault="00C37581">
          <w:pPr>
            <w:pStyle w:val="Header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C37581" w14:paraId="15639195" w14:textId="7777777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14:paraId="35A1A5D4" w14:textId="77777777" w:rsidR="00C37581" w:rsidRDefault="00C37581">
          <w:pPr>
            <w:pStyle w:val="Header"/>
            <w:rPr>
              <w:rStyle w:val="PageNumber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14:paraId="27D4B342" w14:textId="77777777" w:rsidR="00C37581" w:rsidRDefault="00C3758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11F6"/>
    <w:rsid w:val="000119B3"/>
    <w:rsid w:val="00011A3A"/>
    <w:rsid w:val="000201BD"/>
    <w:rsid w:val="0002068B"/>
    <w:rsid w:val="00025789"/>
    <w:rsid w:val="00026F37"/>
    <w:rsid w:val="000318CB"/>
    <w:rsid w:val="000339EB"/>
    <w:rsid w:val="00033B45"/>
    <w:rsid w:val="00034CB0"/>
    <w:rsid w:val="00035B51"/>
    <w:rsid w:val="000408DB"/>
    <w:rsid w:val="000425DB"/>
    <w:rsid w:val="00043B76"/>
    <w:rsid w:val="0005102B"/>
    <w:rsid w:val="00062236"/>
    <w:rsid w:val="0006327C"/>
    <w:rsid w:val="00063320"/>
    <w:rsid w:val="00065E97"/>
    <w:rsid w:val="000718DF"/>
    <w:rsid w:val="0007424A"/>
    <w:rsid w:val="00075F45"/>
    <w:rsid w:val="00085C58"/>
    <w:rsid w:val="00090E34"/>
    <w:rsid w:val="00092FF2"/>
    <w:rsid w:val="00095B92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310B"/>
    <w:rsid w:val="0012448A"/>
    <w:rsid w:val="001252E4"/>
    <w:rsid w:val="00130BF4"/>
    <w:rsid w:val="0013234C"/>
    <w:rsid w:val="00133562"/>
    <w:rsid w:val="00134664"/>
    <w:rsid w:val="00134EA4"/>
    <w:rsid w:val="0015174A"/>
    <w:rsid w:val="00151CF7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0F55"/>
    <w:rsid w:val="0019415F"/>
    <w:rsid w:val="00195723"/>
    <w:rsid w:val="001A060C"/>
    <w:rsid w:val="001B744E"/>
    <w:rsid w:val="001B78C4"/>
    <w:rsid w:val="001C0FEA"/>
    <w:rsid w:val="001C3A9A"/>
    <w:rsid w:val="001D0F63"/>
    <w:rsid w:val="001D24B2"/>
    <w:rsid w:val="001D3A86"/>
    <w:rsid w:val="001D55EF"/>
    <w:rsid w:val="001E5B29"/>
    <w:rsid w:val="001F1D50"/>
    <w:rsid w:val="001F34B9"/>
    <w:rsid w:val="001F36C6"/>
    <w:rsid w:val="001F4ADC"/>
    <w:rsid w:val="001F53B7"/>
    <w:rsid w:val="00202F9B"/>
    <w:rsid w:val="002117FD"/>
    <w:rsid w:val="002128F9"/>
    <w:rsid w:val="00215804"/>
    <w:rsid w:val="00216BD7"/>
    <w:rsid w:val="00222B55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652"/>
    <w:rsid w:val="00321262"/>
    <w:rsid w:val="00324DF4"/>
    <w:rsid w:val="0032615C"/>
    <w:rsid w:val="00343E85"/>
    <w:rsid w:val="0034692E"/>
    <w:rsid w:val="00346E2C"/>
    <w:rsid w:val="00352574"/>
    <w:rsid w:val="0035344F"/>
    <w:rsid w:val="00362AE4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3E96"/>
    <w:rsid w:val="00394D33"/>
    <w:rsid w:val="00395F0A"/>
    <w:rsid w:val="003976C3"/>
    <w:rsid w:val="003A031B"/>
    <w:rsid w:val="003A29F1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32AB"/>
    <w:rsid w:val="00425CF6"/>
    <w:rsid w:val="00425F97"/>
    <w:rsid w:val="00432241"/>
    <w:rsid w:val="00435710"/>
    <w:rsid w:val="004429EB"/>
    <w:rsid w:val="004454DC"/>
    <w:rsid w:val="004474E5"/>
    <w:rsid w:val="00455C48"/>
    <w:rsid w:val="00455FCB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433D"/>
    <w:rsid w:val="004E7242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50E13"/>
    <w:rsid w:val="00551A51"/>
    <w:rsid w:val="00563CCF"/>
    <w:rsid w:val="00565A80"/>
    <w:rsid w:val="00566DA7"/>
    <w:rsid w:val="005728F6"/>
    <w:rsid w:val="00580FAD"/>
    <w:rsid w:val="00581040"/>
    <w:rsid w:val="00586977"/>
    <w:rsid w:val="00591325"/>
    <w:rsid w:val="0059362C"/>
    <w:rsid w:val="00594103"/>
    <w:rsid w:val="00595535"/>
    <w:rsid w:val="00597006"/>
    <w:rsid w:val="005976A3"/>
    <w:rsid w:val="005A2F0B"/>
    <w:rsid w:val="005B4799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57D7"/>
    <w:rsid w:val="006011B9"/>
    <w:rsid w:val="0060216A"/>
    <w:rsid w:val="00603A73"/>
    <w:rsid w:val="00603F7B"/>
    <w:rsid w:val="00610B3D"/>
    <w:rsid w:val="00614377"/>
    <w:rsid w:val="00614B88"/>
    <w:rsid w:val="006368EB"/>
    <w:rsid w:val="00645DE2"/>
    <w:rsid w:val="00652F0D"/>
    <w:rsid w:val="006538E2"/>
    <w:rsid w:val="0065593F"/>
    <w:rsid w:val="0065695B"/>
    <w:rsid w:val="00660CDF"/>
    <w:rsid w:val="006611F9"/>
    <w:rsid w:val="006675D3"/>
    <w:rsid w:val="006740BF"/>
    <w:rsid w:val="00676DC7"/>
    <w:rsid w:val="00687C7B"/>
    <w:rsid w:val="006919C9"/>
    <w:rsid w:val="00691D6D"/>
    <w:rsid w:val="006A2A01"/>
    <w:rsid w:val="006B4D0C"/>
    <w:rsid w:val="006B5723"/>
    <w:rsid w:val="006C1E49"/>
    <w:rsid w:val="006C43F7"/>
    <w:rsid w:val="006E043B"/>
    <w:rsid w:val="006E2C4F"/>
    <w:rsid w:val="006E2F17"/>
    <w:rsid w:val="006E465C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0C43"/>
    <w:rsid w:val="0072539D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369B"/>
    <w:rsid w:val="00763BF1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3133"/>
    <w:rsid w:val="00824444"/>
    <w:rsid w:val="00831457"/>
    <w:rsid w:val="00832F35"/>
    <w:rsid w:val="00841321"/>
    <w:rsid w:val="00854EA4"/>
    <w:rsid w:val="008573CA"/>
    <w:rsid w:val="00862B7C"/>
    <w:rsid w:val="00865547"/>
    <w:rsid w:val="008665A6"/>
    <w:rsid w:val="00870065"/>
    <w:rsid w:val="00871717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1CDF"/>
    <w:rsid w:val="008E23BA"/>
    <w:rsid w:val="008E31C4"/>
    <w:rsid w:val="008E3F21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0C4"/>
    <w:rsid w:val="00927DE3"/>
    <w:rsid w:val="00933E88"/>
    <w:rsid w:val="00935C2B"/>
    <w:rsid w:val="00936174"/>
    <w:rsid w:val="0094354E"/>
    <w:rsid w:val="00944D4D"/>
    <w:rsid w:val="00954189"/>
    <w:rsid w:val="00960881"/>
    <w:rsid w:val="00961437"/>
    <w:rsid w:val="009646D5"/>
    <w:rsid w:val="00965E63"/>
    <w:rsid w:val="00966D12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A6DD4"/>
    <w:rsid w:val="009B02FE"/>
    <w:rsid w:val="009C0CFF"/>
    <w:rsid w:val="009C2CEB"/>
    <w:rsid w:val="009D0684"/>
    <w:rsid w:val="009D6BA7"/>
    <w:rsid w:val="009F2E14"/>
    <w:rsid w:val="009F5429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235E"/>
    <w:rsid w:val="00A73546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4549"/>
    <w:rsid w:val="00AA52F3"/>
    <w:rsid w:val="00AA6FCC"/>
    <w:rsid w:val="00AB4590"/>
    <w:rsid w:val="00AB606A"/>
    <w:rsid w:val="00AB67A7"/>
    <w:rsid w:val="00AB7DCE"/>
    <w:rsid w:val="00AC3425"/>
    <w:rsid w:val="00AC3DDC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6CC9"/>
    <w:rsid w:val="00BA6DDF"/>
    <w:rsid w:val="00BA6F85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1530A"/>
    <w:rsid w:val="00C25AFA"/>
    <w:rsid w:val="00C30277"/>
    <w:rsid w:val="00C31143"/>
    <w:rsid w:val="00C3375E"/>
    <w:rsid w:val="00C35528"/>
    <w:rsid w:val="00C3621F"/>
    <w:rsid w:val="00C36FB2"/>
    <w:rsid w:val="00C37581"/>
    <w:rsid w:val="00C449A0"/>
    <w:rsid w:val="00C468C7"/>
    <w:rsid w:val="00C475C9"/>
    <w:rsid w:val="00C47D5A"/>
    <w:rsid w:val="00C55F51"/>
    <w:rsid w:val="00C57994"/>
    <w:rsid w:val="00C57C2E"/>
    <w:rsid w:val="00C60F0C"/>
    <w:rsid w:val="00C62494"/>
    <w:rsid w:val="00C631FD"/>
    <w:rsid w:val="00C65E4E"/>
    <w:rsid w:val="00C6618A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45DE"/>
    <w:rsid w:val="00CB7054"/>
    <w:rsid w:val="00CB7DB2"/>
    <w:rsid w:val="00CC0A3F"/>
    <w:rsid w:val="00CC186B"/>
    <w:rsid w:val="00CC356D"/>
    <w:rsid w:val="00CC628B"/>
    <w:rsid w:val="00CE0A92"/>
    <w:rsid w:val="00CF2AC9"/>
    <w:rsid w:val="00CF360A"/>
    <w:rsid w:val="00D013E8"/>
    <w:rsid w:val="00D1287F"/>
    <w:rsid w:val="00D131F2"/>
    <w:rsid w:val="00D1327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363E"/>
    <w:rsid w:val="00D64577"/>
    <w:rsid w:val="00D64742"/>
    <w:rsid w:val="00D67D31"/>
    <w:rsid w:val="00D70855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340A"/>
    <w:rsid w:val="00DC5667"/>
    <w:rsid w:val="00DD7C0F"/>
    <w:rsid w:val="00DE0CDD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543B"/>
    <w:rsid w:val="00E2592F"/>
    <w:rsid w:val="00E3022E"/>
    <w:rsid w:val="00E31B86"/>
    <w:rsid w:val="00E3378F"/>
    <w:rsid w:val="00E34CC4"/>
    <w:rsid w:val="00E36D54"/>
    <w:rsid w:val="00E41F2B"/>
    <w:rsid w:val="00E43274"/>
    <w:rsid w:val="00E51217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363A"/>
    <w:rsid w:val="00E9572F"/>
    <w:rsid w:val="00E95E60"/>
    <w:rsid w:val="00E9713B"/>
    <w:rsid w:val="00EA21F6"/>
    <w:rsid w:val="00EA3AAD"/>
    <w:rsid w:val="00EA538F"/>
    <w:rsid w:val="00EB1B9F"/>
    <w:rsid w:val="00EB2506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F00402"/>
    <w:rsid w:val="00F025FE"/>
    <w:rsid w:val="00F03719"/>
    <w:rsid w:val="00F06D28"/>
    <w:rsid w:val="00F06E32"/>
    <w:rsid w:val="00F110A0"/>
    <w:rsid w:val="00F115A0"/>
    <w:rsid w:val="00F1361E"/>
    <w:rsid w:val="00F17BB4"/>
    <w:rsid w:val="00F17E54"/>
    <w:rsid w:val="00F255DF"/>
    <w:rsid w:val="00F25CB5"/>
    <w:rsid w:val="00F27E38"/>
    <w:rsid w:val="00F379EA"/>
    <w:rsid w:val="00F41E73"/>
    <w:rsid w:val="00F44663"/>
    <w:rsid w:val="00F55B96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6D41"/>
    <w:rsid w:val="00FA7482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427E"/>
    <w:rsid w:val="00FF626F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97312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76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Heading1">
    <w:name w:val="heading 1"/>
    <w:basedOn w:val="Normal"/>
    <w:next w:val="Normal"/>
    <w:link w:val="Heading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0"/>
      <w:szCs w:val="20"/>
    </w:rPr>
  </w:style>
  <w:style w:type="character" w:styleId="PageNumber">
    <w:name w:val="page number"/>
    <w:uiPriority w:val="99"/>
    <w:rsid w:val="003C7E6F"/>
    <w:rPr>
      <w:rFonts w:cs="Times New Roman"/>
    </w:rPr>
  </w:style>
  <w:style w:type="paragraph" w:styleId="TOC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TOC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TOC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TOC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TOC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TOC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TOC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TOC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TOC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BodyTextIndent">
    <w:name w:val="Body Text Indent"/>
    <w:basedOn w:val="Normal"/>
    <w:link w:val="BodyTextIndent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3C7E6F"/>
    <w:rPr>
      <w:rFonts w:ascii="Arial" w:hAnsi="Arial"/>
      <w:sz w:val="24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Heading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BodyText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BodyText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Heading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Heading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BodyText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itle">
    <w:name w:val="Title"/>
    <w:basedOn w:val="Normal"/>
    <w:next w:val="Normal"/>
    <w:link w:val="Title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itleChar">
    <w:name w:val="Title Char"/>
    <w:link w:val="Title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CommentReference">
    <w:name w:val="annotation reference"/>
    <w:uiPriority w:val="99"/>
    <w:semiHidden/>
    <w:rsid w:val="003C7E6F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C7E6F"/>
  </w:style>
  <w:style w:type="character" w:customStyle="1" w:styleId="CommentTextChar">
    <w:name w:val="Comment Text Char"/>
    <w:link w:val="CommentText"/>
    <w:uiPriority w:val="99"/>
    <w:semiHidden/>
    <w:locked/>
    <w:rPr>
      <w:rFonts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3C7E6F"/>
  </w:style>
  <w:style w:type="character" w:customStyle="1" w:styleId="FootnoteTextChar">
    <w:name w:val="Footnote Text Char"/>
    <w:link w:val="FootnoteText"/>
    <w:uiPriority w:val="99"/>
    <w:semiHidden/>
    <w:locked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cs="Times New Roman"/>
      <w:sz w:val="2"/>
    </w:rPr>
  </w:style>
  <w:style w:type="table" w:styleId="TableGrid">
    <w:name w:val="Table Grid"/>
    <w:basedOn w:val="Table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ListParagraph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76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Heading1">
    <w:name w:val="heading 1"/>
    <w:basedOn w:val="Normal"/>
    <w:next w:val="Normal"/>
    <w:link w:val="Heading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Pr>
      <w:rFonts w:ascii="Calibri" w:hAnsi="Calibri" w:cs="Times New Roman"/>
      <w:b/>
      <w:bCs/>
    </w:rPr>
  </w:style>
  <w:style w:type="character" w:customStyle="1" w:styleId="Heading7Char">
    <w:name w:val="Heading 7 Char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0"/>
      <w:szCs w:val="20"/>
    </w:rPr>
  </w:style>
  <w:style w:type="character" w:styleId="PageNumber">
    <w:name w:val="page number"/>
    <w:uiPriority w:val="99"/>
    <w:rsid w:val="003C7E6F"/>
    <w:rPr>
      <w:rFonts w:cs="Times New Roman"/>
    </w:rPr>
  </w:style>
  <w:style w:type="paragraph" w:styleId="TOC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TOC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TOC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TOC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TOC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TOC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TOC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TOC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TOC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BodyTextIndent">
    <w:name w:val="Body Text Indent"/>
    <w:basedOn w:val="Normal"/>
    <w:link w:val="BodyTextIndent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3C7E6F"/>
    <w:rPr>
      <w:rFonts w:ascii="Arial" w:hAnsi="Arial"/>
      <w:sz w:val="24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Heading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BodyText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BodyText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Heading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Heading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BodyText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itle">
    <w:name w:val="Title"/>
    <w:basedOn w:val="Normal"/>
    <w:next w:val="Normal"/>
    <w:link w:val="Title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itleChar">
    <w:name w:val="Title Char"/>
    <w:link w:val="Title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CommentReference">
    <w:name w:val="annotation reference"/>
    <w:uiPriority w:val="99"/>
    <w:semiHidden/>
    <w:rsid w:val="003C7E6F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C7E6F"/>
  </w:style>
  <w:style w:type="character" w:customStyle="1" w:styleId="CommentTextChar">
    <w:name w:val="Comment Text Char"/>
    <w:link w:val="CommentText"/>
    <w:uiPriority w:val="99"/>
    <w:semiHidden/>
    <w:locked/>
    <w:rPr>
      <w:rFonts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3C7E6F"/>
  </w:style>
  <w:style w:type="character" w:customStyle="1" w:styleId="FootnoteTextChar">
    <w:name w:val="Footnote Text Char"/>
    <w:link w:val="FootnoteText"/>
    <w:uiPriority w:val="99"/>
    <w:semiHidden/>
    <w:locked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cs="Times New Roman"/>
      <w:sz w:val="2"/>
    </w:rPr>
  </w:style>
  <w:style w:type="table" w:styleId="TableGrid">
    <w:name w:val="Table Grid"/>
    <w:basedOn w:val="Table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ListParagraph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\DOCUME~1\SLUCHE~1\CONFIG~1\Temp\GABRILsluchetta171033EMS_Especificacao_Manutencao_Sistemas.dot</Template>
  <TotalTime>336</TotalTime>
  <Pages>8</Pages>
  <Words>1022</Words>
  <Characters>5832</Characters>
  <Application>Microsoft Macintosh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Magali Moreira Coelho</cp:lastModifiedBy>
  <cp:revision>6</cp:revision>
  <cp:lastPrinted>2009-11-19T20:24:00Z</cp:lastPrinted>
  <dcterms:created xsi:type="dcterms:W3CDTF">2012-04-10T21:30:00Z</dcterms:created>
  <dcterms:modified xsi:type="dcterms:W3CDTF">2012-04-17T14:54:00Z</dcterms:modified>
</cp:coreProperties>
</file>