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B714D" w14:textId="77777777" w:rsidR="00BE28B8" w:rsidRPr="00875148" w:rsidRDefault="00BE28B8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14:paraId="0466420F" w14:textId="77777777" w:rsidR="00BE28B8" w:rsidRPr="00875148" w:rsidRDefault="00BE28B8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14:paraId="6200FDEF" w14:textId="77777777" w:rsidR="00BE28B8" w:rsidRPr="00875148" w:rsidRDefault="00BE28B8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7A0E89">
        <w:rPr>
          <w:rFonts w:ascii="Arial Narrow" w:hAnsi="Arial Narrow"/>
          <w:b/>
          <w:sz w:val="36"/>
          <w:szCs w:val="36"/>
        </w:rPr>
        <w:t>171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7A0E89">
        <w:rPr>
          <w:rFonts w:ascii="Arial Narrow" w:hAnsi="Arial Narrow"/>
          <w:b/>
          <w:sz w:val="36"/>
          <w:szCs w:val="36"/>
        </w:rPr>
        <w:t>Mapa de Abastecimento</w:t>
      </w:r>
      <w:r w:rsidRPr="00875148">
        <w:rPr>
          <w:rFonts w:ascii="Arial Narrow" w:hAnsi="Arial Narrow"/>
          <w:b/>
          <w:sz w:val="40"/>
        </w:rPr>
        <w:t>&gt;</w:t>
      </w:r>
    </w:p>
    <w:p w14:paraId="5B1A9469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5BC7123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494D2242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F280FF3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EF8AC2E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4F21E74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7871565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044C8196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06140C52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4A295B70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FA5B3A0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02E8D619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396A2FCF" w14:textId="77777777" w:rsidR="00BE28B8" w:rsidRPr="00875148" w:rsidRDefault="00BE28B8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14:paraId="39B8F0EB" w14:textId="77777777" w:rsidR="00BE28B8" w:rsidRPr="00875148" w:rsidRDefault="00BE28B8">
      <w:pPr>
        <w:jc w:val="center"/>
        <w:rPr>
          <w:rFonts w:ascii="Arial Narrow" w:hAnsi="Arial Narrow"/>
          <w:b/>
          <w:sz w:val="48"/>
        </w:rPr>
      </w:pPr>
    </w:p>
    <w:p w14:paraId="06FF3440" w14:textId="77777777" w:rsidR="00BE28B8" w:rsidRPr="00875148" w:rsidRDefault="00BE28B8">
      <w:pPr>
        <w:pStyle w:val="Header"/>
        <w:rPr>
          <w:rFonts w:ascii="Arial Narrow" w:hAnsi="Arial Narrow"/>
        </w:rPr>
      </w:pPr>
    </w:p>
    <w:p w14:paraId="07843CAB" w14:textId="77777777" w:rsidR="00BE28B8" w:rsidRPr="00875148" w:rsidRDefault="00BE28B8">
      <w:pPr>
        <w:pStyle w:val="Header"/>
        <w:rPr>
          <w:rFonts w:ascii="Arial Narrow" w:hAnsi="Arial Narrow"/>
        </w:rPr>
      </w:pPr>
    </w:p>
    <w:p w14:paraId="77180F2F" w14:textId="77777777" w:rsidR="00BE28B8" w:rsidRPr="00875148" w:rsidRDefault="00BE28B8">
      <w:pPr>
        <w:pStyle w:val="Header"/>
        <w:rPr>
          <w:rFonts w:ascii="Arial Narrow" w:hAnsi="Arial Narrow"/>
        </w:rPr>
      </w:pPr>
    </w:p>
    <w:p w14:paraId="710B7E93" w14:textId="77777777" w:rsidR="00BE28B8" w:rsidRPr="00875148" w:rsidRDefault="00BE28B8">
      <w:pPr>
        <w:pStyle w:val="Header"/>
        <w:rPr>
          <w:rFonts w:ascii="Arial Narrow" w:hAnsi="Arial Narrow"/>
        </w:rPr>
      </w:pPr>
    </w:p>
    <w:p w14:paraId="6103BB05" w14:textId="77777777" w:rsidR="00BE28B8" w:rsidRPr="00875148" w:rsidRDefault="00BE28B8">
      <w:pPr>
        <w:pStyle w:val="Header"/>
        <w:rPr>
          <w:rFonts w:ascii="Arial Narrow" w:hAnsi="Arial Narrow"/>
        </w:rPr>
      </w:pPr>
    </w:p>
    <w:p w14:paraId="672AA520" w14:textId="77777777" w:rsidR="00BE28B8" w:rsidRDefault="00BE28B8">
      <w:pPr>
        <w:pStyle w:val="Header"/>
        <w:rPr>
          <w:rFonts w:ascii="Arial Narrow" w:hAnsi="Arial Narrow"/>
        </w:rPr>
      </w:pPr>
    </w:p>
    <w:p w14:paraId="6A0DB58F" w14:textId="77777777" w:rsidR="00BE28B8" w:rsidRDefault="00BE28B8">
      <w:pPr>
        <w:pStyle w:val="Header"/>
        <w:rPr>
          <w:rFonts w:ascii="Arial Narrow" w:hAnsi="Arial Narrow"/>
        </w:rPr>
      </w:pPr>
    </w:p>
    <w:p w14:paraId="2AFB0F3C" w14:textId="77777777" w:rsidR="00BE28B8" w:rsidRDefault="00BE28B8">
      <w:pPr>
        <w:pStyle w:val="Header"/>
        <w:rPr>
          <w:rFonts w:ascii="Arial Narrow" w:hAnsi="Arial Narrow"/>
        </w:rPr>
      </w:pPr>
    </w:p>
    <w:p w14:paraId="7C8433EE" w14:textId="77777777" w:rsidR="00BE28B8" w:rsidRDefault="00BE28B8">
      <w:pPr>
        <w:pStyle w:val="Header"/>
        <w:rPr>
          <w:rFonts w:ascii="Arial Narrow" w:hAnsi="Arial Narrow"/>
        </w:rPr>
      </w:pPr>
    </w:p>
    <w:p w14:paraId="76C92812" w14:textId="77777777" w:rsidR="00BE28B8" w:rsidRDefault="00BE28B8">
      <w:pPr>
        <w:pStyle w:val="Header"/>
        <w:rPr>
          <w:rFonts w:ascii="Arial Narrow" w:hAnsi="Arial Narrow"/>
        </w:rPr>
      </w:pPr>
    </w:p>
    <w:p w14:paraId="1E132910" w14:textId="77777777" w:rsidR="00BE28B8" w:rsidRDefault="00BE28B8">
      <w:pPr>
        <w:pStyle w:val="Header"/>
        <w:rPr>
          <w:rFonts w:ascii="Arial Narrow" w:hAnsi="Arial Narrow"/>
        </w:rPr>
      </w:pPr>
    </w:p>
    <w:p w14:paraId="601AFB4A" w14:textId="77777777" w:rsidR="00BE28B8" w:rsidRDefault="00BE28B8">
      <w:pPr>
        <w:pStyle w:val="Header"/>
        <w:rPr>
          <w:rFonts w:ascii="Arial Narrow" w:hAnsi="Arial Narrow"/>
        </w:rPr>
      </w:pPr>
    </w:p>
    <w:p w14:paraId="062733BB" w14:textId="77777777" w:rsidR="00BE28B8" w:rsidRDefault="00BE28B8">
      <w:pPr>
        <w:pStyle w:val="Header"/>
        <w:rPr>
          <w:rFonts w:ascii="Arial Narrow" w:hAnsi="Arial Narrow"/>
        </w:rPr>
      </w:pPr>
    </w:p>
    <w:p w14:paraId="28F84B5A" w14:textId="77777777" w:rsidR="00BE28B8" w:rsidRDefault="00BE28B8">
      <w:pPr>
        <w:pStyle w:val="Header"/>
        <w:rPr>
          <w:rFonts w:ascii="Arial Narrow" w:hAnsi="Arial Narrow"/>
        </w:rPr>
      </w:pPr>
    </w:p>
    <w:p w14:paraId="586F7AEF" w14:textId="77777777" w:rsidR="00BE28B8" w:rsidRDefault="00BE28B8">
      <w:pPr>
        <w:pStyle w:val="Header"/>
        <w:rPr>
          <w:rFonts w:ascii="Arial Narrow" w:hAnsi="Arial Narrow"/>
        </w:rPr>
      </w:pPr>
    </w:p>
    <w:p w14:paraId="47CC085A" w14:textId="77777777" w:rsidR="00BE28B8" w:rsidRDefault="00BE28B8">
      <w:pPr>
        <w:pStyle w:val="Header"/>
        <w:rPr>
          <w:rFonts w:ascii="Arial Narrow" w:hAnsi="Arial Narrow"/>
        </w:rPr>
      </w:pPr>
    </w:p>
    <w:p w14:paraId="79694340" w14:textId="77777777" w:rsidR="00BE28B8" w:rsidRDefault="00BE28B8">
      <w:pPr>
        <w:pStyle w:val="Header"/>
        <w:rPr>
          <w:rFonts w:ascii="Arial Narrow" w:hAnsi="Arial Narrow"/>
        </w:rPr>
      </w:pPr>
    </w:p>
    <w:p w14:paraId="5645F74B" w14:textId="77777777" w:rsidR="00BE28B8" w:rsidRDefault="00BE28B8">
      <w:pPr>
        <w:pStyle w:val="Header"/>
        <w:rPr>
          <w:rFonts w:ascii="Arial Narrow" w:hAnsi="Arial Narrow"/>
        </w:rPr>
      </w:pPr>
    </w:p>
    <w:p w14:paraId="552CDAA0" w14:textId="77777777" w:rsidR="00BE28B8" w:rsidRDefault="00BE28B8">
      <w:pPr>
        <w:pStyle w:val="Header"/>
        <w:rPr>
          <w:rFonts w:ascii="Arial Narrow" w:hAnsi="Arial Narrow"/>
        </w:rPr>
      </w:pPr>
    </w:p>
    <w:p w14:paraId="34CC18EC" w14:textId="77777777" w:rsidR="00BE28B8" w:rsidRDefault="00BE28B8">
      <w:pPr>
        <w:pStyle w:val="Header"/>
        <w:rPr>
          <w:rFonts w:ascii="Arial Narrow" w:hAnsi="Arial Narrow"/>
        </w:rPr>
      </w:pPr>
    </w:p>
    <w:p w14:paraId="14E4E5B0" w14:textId="77777777" w:rsidR="00BE28B8" w:rsidRDefault="00BE28B8">
      <w:pPr>
        <w:pStyle w:val="Header"/>
        <w:rPr>
          <w:rFonts w:ascii="Arial Narrow" w:hAnsi="Arial Narrow"/>
        </w:rPr>
      </w:pPr>
    </w:p>
    <w:p w14:paraId="2C4C3D26" w14:textId="77777777" w:rsidR="00BE28B8" w:rsidRDefault="00BE28B8">
      <w:pPr>
        <w:pStyle w:val="Header"/>
        <w:rPr>
          <w:rFonts w:ascii="Arial Narrow" w:hAnsi="Arial Narrow"/>
        </w:rPr>
      </w:pPr>
    </w:p>
    <w:p w14:paraId="03D294BA" w14:textId="77777777" w:rsidR="00BE28B8" w:rsidRDefault="00BE28B8">
      <w:pPr>
        <w:pStyle w:val="Header"/>
        <w:rPr>
          <w:rFonts w:ascii="Arial Narrow" w:hAnsi="Arial Narrow"/>
        </w:rPr>
      </w:pPr>
    </w:p>
    <w:p w14:paraId="40A066B5" w14:textId="77777777" w:rsidR="00BE28B8" w:rsidRDefault="00BE28B8">
      <w:pPr>
        <w:pStyle w:val="Header"/>
        <w:rPr>
          <w:rFonts w:ascii="Arial Narrow" w:hAnsi="Arial Narrow"/>
        </w:rPr>
      </w:pPr>
    </w:p>
    <w:p w14:paraId="6490FE00" w14:textId="77777777" w:rsidR="00BE28B8" w:rsidRDefault="00BE28B8">
      <w:pPr>
        <w:pStyle w:val="Header"/>
        <w:rPr>
          <w:rFonts w:ascii="Arial Narrow" w:hAnsi="Arial Narrow"/>
        </w:rPr>
      </w:pPr>
    </w:p>
    <w:p w14:paraId="296D3472" w14:textId="77777777" w:rsidR="00BE28B8" w:rsidRPr="00875148" w:rsidRDefault="00BE28B8">
      <w:pPr>
        <w:pStyle w:val="Header"/>
        <w:rPr>
          <w:rFonts w:ascii="Arial Narrow" w:hAnsi="Arial Narrow"/>
        </w:rPr>
      </w:pPr>
    </w:p>
    <w:p w14:paraId="5D81C936" w14:textId="77777777" w:rsidR="00BE28B8" w:rsidRPr="00875148" w:rsidRDefault="00BE28B8">
      <w:pPr>
        <w:rPr>
          <w:rFonts w:ascii="Arial Narrow" w:hAnsi="Arial Narrow"/>
        </w:rPr>
      </w:pPr>
    </w:p>
    <w:p w14:paraId="5711079D" w14:textId="77777777" w:rsidR="00BE28B8" w:rsidRPr="00875148" w:rsidRDefault="00BE28B8">
      <w:pPr>
        <w:pStyle w:val="Title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BE28B8" w:rsidRPr="00875148" w14:paraId="55130D1E" w14:textId="77777777" w:rsidTr="003D4B3F">
        <w:tc>
          <w:tcPr>
            <w:tcW w:w="1134" w:type="dxa"/>
          </w:tcPr>
          <w:p w14:paraId="435DFA8F" w14:textId="77777777"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14:paraId="076228B4" w14:textId="77777777"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14:paraId="5BC03251" w14:textId="77777777"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14:paraId="77573EB7" w14:textId="77777777"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14:paraId="690DE4E5" w14:textId="77777777" w:rsidR="00BE28B8" w:rsidRPr="00875148" w:rsidRDefault="00BE28B8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BE28B8" w:rsidRPr="00875148" w14:paraId="2C498D11" w14:textId="77777777" w:rsidTr="003D4B3F">
        <w:tc>
          <w:tcPr>
            <w:tcW w:w="1134" w:type="dxa"/>
          </w:tcPr>
          <w:p w14:paraId="56EB0F44" w14:textId="77777777" w:rsidR="00BE28B8" w:rsidRPr="00875148" w:rsidRDefault="007A0E89" w:rsidP="007A0E8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10</w:t>
            </w:r>
            <w:r w:rsidR="00BE28B8">
              <w:rPr>
                <w:rFonts w:ascii="Arial Narrow" w:hAnsi="Arial Narrow"/>
                <w:color w:val="0000FF"/>
                <w:lang w:val="es-ES_tradnl"/>
              </w:rPr>
              <w:t>/0</w:t>
            </w:r>
            <w:r>
              <w:rPr>
                <w:rFonts w:ascii="Arial Narrow" w:hAnsi="Arial Narrow"/>
                <w:color w:val="0000FF"/>
                <w:lang w:val="es-ES_tradnl"/>
              </w:rPr>
              <w:t>4</w:t>
            </w:r>
            <w:r w:rsidR="00BE28B8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14:paraId="12B5759A" w14:textId="77777777"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14:paraId="566D5CE0" w14:textId="77777777"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14:paraId="3C90E59A" w14:textId="77777777" w:rsidR="00BE28B8" w:rsidRPr="00875148" w:rsidRDefault="007A0E8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14:paraId="1DC511D3" w14:textId="77777777" w:rsidR="00BE28B8" w:rsidRPr="00875148" w:rsidRDefault="00BE28B8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E28B8" w:rsidRPr="00875148" w14:paraId="5810B2FA" w14:textId="77777777" w:rsidTr="003D4B3F">
        <w:tc>
          <w:tcPr>
            <w:tcW w:w="1134" w:type="dxa"/>
          </w:tcPr>
          <w:p w14:paraId="1CB58E9C" w14:textId="77777777"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14:paraId="7C2CAA72" w14:textId="77777777" w:rsidR="00BE28B8" w:rsidRPr="00875148" w:rsidRDefault="00BE28B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14:paraId="5893C4F5" w14:textId="77777777"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14:paraId="37F7DA6C" w14:textId="77777777"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14:paraId="3A833EE5" w14:textId="77777777" w:rsidR="00BE28B8" w:rsidRPr="00875148" w:rsidRDefault="00BE28B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14:paraId="13AF0E38" w14:textId="77777777" w:rsidR="00BE28B8" w:rsidRDefault="00BE28B8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14:paraId="3DC13550" w14:textId="77777777"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14:paraId="38271607" w14:textId="77777777" w:rsidR="00BE28B8" w:rsidRPr="00875148" w:rsidRDefault="00BE28B8">
      <w:pPr>
        <w:pStyle w:val="Heading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BE28B8" w:rsidRPr="00875148" w14:paraId="2E8E560B" w14:textId="77777777">
        <w:trPr>
          <w:cantSplit/>
          <w:trHeight w:val="236"/>
        </w:trPr>
        <w:tc>
          <w:tcPr>
            <w:tcW w:w="4889" w:type="dxa"/>
            <w:vMerge w:val="restart"/>
          </w:tcPr>
          <w:p w14:paraId="4E84EDD3" w14:textId="77777777" w:rsidR="00BE28B8" w:rsidRPr="00875148" w:rsidRDefault="00BE28B8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do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14:paraId="5CA484FA" w14:textId="77777777" w:rsidR="00BE28B8" w:rsidRPr="00875148" w:rsidRDefault="00BE28B8">
            <w:pPr>
              <w:rPr>
                <w:rFonts w:ascii="Arial Narrow" w:hAnsi="Arial Narrow"/>
              </w:rPr>
            </w:pPr>
            <w:proofErr w:type="spellStart"/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BE28B8" w:rsidRPr="00875148" w14:paraId="650C49F1" w14:textId="77777777">
        <w:trPr>
          <w:cantSplit/>
          <w:trHeight w:val="235"/>
        </w:trPr>
        <w:tc>
          <w:tcPr>
            <w:tcW w:w="4889" w:type="dxa"/>
            <w:vMerge/>
          </w:tcPr>
          <w:p w14:paraId="2587BB11" w14:textId="77777777" w:rsidR="00BE28B8" w:rsidRPr="00875148" w:rsidRDefault="00BE28B8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14:paraId="63203132" w14:textId="77777777" w:rsidR="00BE28B8" w:rsidRPr="00875148" w:rsidRDefault="00BE28B8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BE28B8" w:rsidRPr="00875148" w14:paraId="321C3096" w14:textId="77777777">
        <w:tc>
          <w:tcPr>
            <w:tcW w:w="4889" w:type="dxa"/>
          </w:tcPr>
          <w:p w14:paraId="237D8948" w14:textId="77777777" w:rsidR="00BE28B8" w:rsidRPr="00875148" w:rsidRDefault="00BE28B8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14:paraId="220843C2" w14:textId="77777777" w:rsidR="00BE28B8" w:rsidRPr="009540DC" w:rsidRDefault="00BE28B8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14:paraId="7E80AC6D" w14:textId="77777777" w:rsidR="00BE28B8" w:rsidRPr="00875148" w:rsidRDefault="00BE28B8">
      <w:pPr>
        <w:rPr>
          <w:rFonts w:ascii="Arial Narrow" w:hAnsi="Arial Narrow"/>
        </w:rPr>
      </w:pPr>
    </w:p>
    <w:p w14:paraId="2963CBCF" w14:textId="77777777"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FootnoteReference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14:paraId="748E8190" w14:textId="77777777" w:rsidR="00BE28B8" w:rsidRPr="00875148" w:rsidRDefault="00BE28B8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875148" w14:paraId="66667E6C" w14:textId="77777777">
        <w:tc>
          <w:tcPr>
            <w:tcW w:w="9779" w:type="dxa"/>
          </w:tcPr>
          <w:p w14:paraId="1A0D6873" w14:textId="77777777" w:rsidR="00BE28B8" w:rsidRDefault="00BE28B8">
            <w:pPr>
              <w:pStyle w:val="Heading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14:paraId="0F6CD66D" w14:textId="77777777" w:rsidR="00BE28B8" w:rsidRDefault="00BE28B8" w:rsidP="0039180A"/>
          <w:p w14:paraId="5D6AD47C" w14:textId="77777777" w:rsidR="00BE28B8" w:rsidRPr="00D90C24" w:rsidRDefault="007A0E89" w:rsidP="000F13BE">
            <w:pPr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Esta funcionalidade tem o objetivo de exibir todas as informações sintéticas referentes ao abastecimento dos produtos para determinada visão</w:t>
            </w:r>
            <w:r w:rsidR="00BE28B8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BE28B8" w:rsidRPr="00875148" w14:paraId="5BCF0B44" w14:textId="77777777">
        <w:tc>
          <w:tcPr>
            <w:tcW w:w="9779" w:type="dxa"/>
          </w:tcPr>
          <w:p w14:paraId="050CEC39" w14:textId="77777777" w:rsidR="00BE28B8" w:rsidRPr="00875148" w:rsidRDefault="00BE28B8" w:rsidP="003A29F1">
            <w:pPr>
              <w:rPr>
                <w:rFonts w:ascii="Arial Narrow" w:hAnsi="Arial Narrow"/>
              </w:rPr>
            </w:pPr>
          </w:p>
        </w:tc>
      </w:tr>
    </w:tbl>
    <w:p w14:paraId="30F01143" w14:textId="77777777"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FootnoteReference"/>
          <w:rFonts w:ascii="Arial Narrow" w:hAnsi="Arial Narrow"/>
        </w:rPr>
        <w:footnoteReference w:customMarkFollows="1" w:id="2"/>
        <w:t>*</w:t>
      </w:r>
    </w:p>
    <w:p w14:paraId="04D2FDDA" w14:textId="77777777" w:rsidR="00BE28B8" w:rsidRPr="00875148" w:rsidRDefault="00BE28B8">
      <w:pPr>
        <w:rPr>
          <w:rFonts w:ascii="Arial Narrow" w:hAnsi="Arial Narrow"/>
        </w:rPr>
      </w:pPr>
    </w:p>
    <w:p w14:paraId="2D6144C0" w14:textId="77777777" w:rsidR="00BE28B8" w:rsidRDefault="00BE28B8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14:paraId="07974834" w14:textId="77777777" w:rsidR="0012393A" w:rsidRDefault="00D2376D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Ao entrar </w:t>
      </w:r>
      <w:r w:rsidR="00CF39B3">
        <w:rPr>
          <w:rFonts w:ascii="Arial Narrow" w:hAnsi="Arial Narrow" w:cs="Arial"/>
          <w:color w:val="002060"/>
          <w:sz w:val="22"/>
          <w:szCs w:val="22"/>
        </w:rPr>
        <w:t>e</w:t>
      </w:r>
      <w:r>
        <w:rPr>
          <w:rFonts w:ascii="Arial Narrow" w:hAnsi="Arial Narrow" w:cs="Arial"/>
          <w:color w:val="002060"/>
          <w:sz w:val="22"/>
          <w:szCs w:val="22"/>
        </w:rPr>
        <w:t>m</w:t>
      </w:r>
      <w:r w:rsidR="00CF39B3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901A79">
        <w:rPr>
          <w:rFonts w:ascii="Arial Narrow" w:hAnsi="Arial Narrow" w:cs="Arial"/>
          <w:color w:val="002060"/>
          <w:sz w:val="22"/>
          <w:szCs w:val="22"/>
        </w:rPr>
        <w:t xml:space="preserve">Mapa de </w:t>
      </w:r>
      <w:r w:rsidR="0012393A">
        <w:rPr>
          <w:rFonts w:ascii="Arial Narrow" w:hAnsi="Arial Narrow" w:cs="Arial"/>
          <w:color w:val="002060"/>
          <w:sz w:val="22"/>
          <w:szCs w:val="22"/>
        </w:rPr>
        <w:t>A</w:t>
      </w:r>
      <w:r w:rsidR="00901A79">
        <w:rPr>
          <w:rFonts w:ascii="Arial Narrow" w:hAnsi="Arial Narrow" w:cs="Arial"/>
          <w:color w:val="002060"/>
          <w:sz w:val="22"/>
          <w:szCs w:val="22"/>
        </w:rPr>
        <w:t>bastecimento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12393A">
        <w:rPr>
          <w:rFonts w:ascii="Arial Narrow" w:hAnsi="Arial Narrow" w:cs="Arial"/>
          <w:color w:val="002060"/>
          <w:sz w:val="22"/>
          <w:szCs w:val="22"/>
        </w:rPr>
        <w:t>a finalidade de</w:t>
      </w:r>
      <w:r>
        <w:rPr>
          <w:rFonts w:ascii="Arial Narrow" w:hAnsi="Arial Narrow" w:cs="Arial"/>
          <w:color w:val="002060"/>
          <w:sz w:val="22"/>
          <w:szCs w:val="22"/>
        </w:rPr>
        <w:t>ve</w:t>
      </w:r>
      <w:r w:rsidR="0012393A">
        <w:rPr>
          <w:rFonts w:ascii="Arial Narrow" w:hAnsi="Arial Narrow" w:cs="Arial"/>
          <w:color w:val="002060"/>
          <w:sz w:val="22"/>
          <w:szCs w:val="22"/>
        </w:rPr>
        <w:t xml:space="preserve"> informar todos os produtos planejad</w:t>
      </w:r>
      <w:r>
        <w:rPr>
          <w:rFonts w:ascii="Arial Narrow" w:hAnsi="Arial Narrow" w:cs="Arial"/>
          <w:color w:val="002060"/>
          <w:sz w:val="22"/>
          <w:szCs w:val="22"/>
        </w:rPr>
        <w:t xml:space="preserve">os para realização de 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picking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– distribuição física.</w:t>
      </w:r>
    </w:p>
    <w:p w14:paraId="51B9AD2F" w14:textId="77777777" w:rsidR="0012393A" w:rsidRDefault="0012393A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14:paraId="5B35CA0D" w14:textId="77777777" w:rsidR="00D62121" w:rsidRDefault="0012393A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T</w:t>
      </w:r>
      <w:r w:rsidR="00CF39B3">
        <w:rPr>
          <w:rFonts w:ascii="Arial Narrow" w:hAnsi="Arial Narrow" w:cs="Arial"/>
          <w:color w:val="002060"/>
          <w:sz w:val="22"/>
          <w:szCs w:val="22"/>
        </w:rPr>
        <w:t xml:space="preserve">eremos a possibilidade de pesquisar por um período ou data específica, </w:t>
      </w:r>
      <w:r>
        <w:rPr>
          <w:rFonts w:ascii="Arial Narrow" w:hAnsi="Arial Narrow" w:cs="Arial"/>
          <w:color w:val="002060"/>
          <w:sz w:val="22"/>
          <w:szCs w:val="22"/>
        </w:rPr>
        <w:t>as</w:t>
      </w:r>
      <w:r w:rsidR="00901A79">
        <w:rPr>
          <w:rFonts w:ascii="Arial Narrow" w:hAnsi="Arial Narrow" w:cs="Arial"/>
          <w:color w:val="002060"/>
          <w:sz w:val="22"/>
          <w:szCs w:val="22"/>
        </w:rPr>
        <w:t xml:space="preserve"> informações sintéticas de quantidades de produtos </w:t>
      </w:r>
      <w:r w:rsidR="00274856">
        <w:rPr>
          <w:rFonts w:ascii="Arial Narrow" w:hAnsi="Arial Narrow" w:cs="Arial"/>
          <w:color w:val="002060"/>
          <w:sz w:val="22"/>
          <w:szCs w:val="22"/>
        </w:rPr>
        <w:t>planejados para distribuição</w:t>
      </w:r>
      <w:r w:rsidR="00901A79">
        <w:rPr>
          <w:rFonts w:ascii="Arial Narrow" w:hAnsi="Arial Narrow" w:cs="Arial"/>
          <w:color w:val="002060"/>
          <w:sz w:val="22"/>
          <w:szCs w:val="22"/>
        </w:rPr>
        <w:t xml:space="preserve"> na visão por box</w:t>
      </w:r>
      <w:r w:rsidR="00CF39B3">
        <w:rPr>
          <w:rFonts w:ascii="Arial Narrow" w:hAnsi="Arial Narrow" w:cs="Arial"/>
          <w:color w:val="002060"/>
          <w:sz w:val="22"/>
          <w:szCs w:val="22"/>
        </w:rPr>
        <w:t xml:space="preserve">, por roteiro, por </w:t>
      </w:r>
      <w:r w:rsidR="00773ACE">
        <w:rPr>
          <w:rFonts w:ascii="Arial Narrow" w:hAnsi="Arial Narrow" w:cs="Arial"/>
          <w:color w:val="002060"/>
          <w:sz w:val="22"/>
          <w:szCs w:val="22"/>
        </w:rPr>
        <w:t>r</w:t>
      </w:r>
      <w:r w:rsidR="007A3E20">
        <w:rPr>
          <w:rFonts w:ascii="Arial Narrow" w:hAnsi="Arial Narrow" w:cs="Arial"/>
          <w:color w:val="002060"/>
          <w:sz w:val="22"/>
          <w:szCs w:val="22"/>
        </w:rPr>
        <w:t>ota</w:t>
      </w:r>
      <w:r w:rsidR="000A46F4">
        <w:rPr>
          <w:rFonts w:ascii="Arial Narrow" w:hAnsi="Arial Narrow" w:cs="Arial"/>
          <w:color w:val="002060"/>
          <w:sz w:val="22"/>
          <w:szCs w:val="22"/>
        </w:rPr>
        <w:t>,</w:t>
      </w:r>
      <w:r w:rsidR="00901A79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0A46F4">
        <w:rPr>
          <w:rFonts w:ascii="Arial Narrow" w:hAnsi="Arial Narrow" w:cs="Arial"/>
          <w:color w:val="002060"/>
          <w:sz w:val="22"/>
          <w:szCs w:val="22"/>
        </w:rPr>
        <w:t xml:space="preserve">por produto </w:t>
      </w:r>
      <w:r w:rsidR="00901A79">
        <w:rPr>
          <w:rFonts w:ascii="Arial Narrow" w:hAnsi="Arial Narrow" w:cs="Arial"/>
          <w:color w:val="002060"/>
          <w:sz w:val="22"/>
          <w:szCs w:val="22"/>
        </w:rPr>
        <w:t xml:space="preserve">ou por </w:t>
      </w:r>
      <w:r w:rsidR="005C52E3">
        <w:rPr>
          <w:rFonts w:ascii="Arial Narrow" w:hAnsi="Arial Narrow" w:cs="Arial"/>
          <w:color w:val="002060"/>
          <w:sz w:val="22"/>
          <w:szCs w:val="22"/>
        </w:rPr>
        <w:t xml:space="preserve">uma </w:t>
      </w:r>
      <w:r w:rsidR="00901A79">
        <w:rPr>
          <w:rFonts w:ascii="Arial Narrow" w:hAnsi="Arial Narrow" w:cs="Arial"/>
          <w:color w:val="002060"/>
          <w:sz w:val="22"/>
          <w:szCs w:val="22"/>
        </w:rPr>
        <w:t>cota</w:t>
      </w:r>
      <w:r w:rsidR="005C52E3">
        <w:rPr>
          <w:rFonts w:ascii="Arial Narrow" w:hAnsi="Arial Narrow" w:cs="Arial"/>
          <w:color w:val="002060"/>
          <w:sz w:val="22"/>
          <w:szCs w:val="22"/>
        </w:rPr>
        <w:t xml:space="preserve"> especifica</w:t>
      </w:r>
      <w:r w:rsidR="00BE28B8">
        <w:rPr>
          <w:rFonts w:ascii="Arial Narrow" w:hAnsi="Arial Narrow" w:cs="Arial"/>
          <w:color w:val="002060"/>
          <w:sz w:val="22"/>
          <w:szCs w:val="22"/>
        </w:rPr>
        <w:t>.</w:t>
      </w:r>
      <w:r w:rsidR="00FB62A5"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14:paraId="399536BB" w14:textId="77777777" w:rsidR="00052377" w:rsidRDefault="00231C59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Em qualquer das 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visoes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D62121">
        <w:rPr>
          <w:rFonts w:ascii="Arial Narrow" w:hAnsi="Arial Narrow" w:cs="Arial"/>
          <w:color w:val="002060"/>
          <w:sz w:val="22"/>
          <w:szCs w:val="22"/>
        </w:rPr>
        <w:t>, produtos que não tenham quantidades planejadas não devem ser exibidos na impressão, para efeito de melhor ap</w:t>
      </w:r>
      <w:r w:rsidR="00052377">
        <w:rPr>
          <w:rFonts w:ascii="Arial Narrow" w:hAnsi="Arial Narrow" w:cs="Arial"/>
          <w:color w:val="002060"/>
          <w:sz w:val="22"/>
          <w:szCs w:val="22"/>
        </w:rPr>
        <w:t xml:space="preserve">roveitamento do espaço no papel. Para uma visão do mapa com a exibição de todos </w:t>
      </w:r>
      <w:proofErr w:type="spellStart"/>
      <w:r w:rsidR="00052377">
        <w:rPr>
          <w:rFonts w:ascii="Arial Narrow" w:hAnsi="Arial Narrow" w:cs="Arial"/>
          <w:color w:val="002060"/>
          <w:sz w:val="22"/>
          <w:szCs w:val="22"/>
        </w:rPr>
        <w:t>box´s</w:t>
      </w:r>
      <w:proofErr w:type="spellEnd"/>
      <w:r w:rsidR="00052377">
        <w:rPr>
          <w:rFonts w:ascii="Arial Narrow" w:hAnsi="Arial Narrow" w:cs="Arial"/>
          <w:color w:val="002060"/>
          <w:sz w:val="22"/>
          <w:szCs w:val="22"/>
        </w:rPr>
        <w:t>, a impressão deve seguir essa escolha conforme documento em anexo(). Para uma visão do mapa por um box especifico a impressão deve seguir essa escolha conforme documento em anexo().</w:t>
      </w:r>
    </w:p>
    <w:p w14:paraId="2C616DE4" w14:textId="77777777" w:rsidR="0012393A" w:rsidRDefault="0012393A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14:paraId="30C18205" w14:textId="77777777" w:rsidR="0012393A" w:rsidRDefault="0012393A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Os layouts de impressão serão específicos para cada tipo de pesquisa. Como segue abaixo:</w:t>
      </w:r>
    </w:p>
    <w:p w14:paraId="0AA5CA85" w14:textId="77777777" w:rsidR="0012393A" w:rsidRDefault="0012393A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14:paraId="1556F57C" w14:textId="77777777" w:rsidR="0012393A" w:rsidRDefault="0012393A" w:rsidP="0012393A">
      <w:pPr>
        <w:ind w:left="390"/>
        <w:rPr>
          <w:rFonts w:ascii="Arial Narrow" w:hAnsi="Arial Narrow" w:cs="Arial"/>
          <w:color w:val="002060"/>
          <w:sz w:val="22"/>
          <w:szCs w:val="22"/>
        </w:rPr>
      </w:pPr>
    </w:p>
    <w:p w14:paraId="44144D1F" w14:textId="77777777" w:rsidR="00901A79" w:rsidRDefault="00901A79" w:rsidP="002D0B2B">
      <w:pPr>
        <w:ind w:left="39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Serão exibidos também </w:t>
      </w:r>
      <w:r w:rsidR="00A407F3">
        <w:rPr>
          <w:rFonts w:ascii="Arial Narrow" w:hAnsi="Arial Narrow" w:cs="Arial"/>
          <w:color w:val="002060"/>
          <w:sz w:val="22"/>
          <w:szCs w:val="22"/>
        </w:rPr>
        <w:t xml:space="preserve">totalizadores </w:t>
      </w:r>
      <w:r w:rsidR="00DA4D23">
        <w:rPr>
          <w:rFonts w:ascii="Arial Narrow" w:hAnsi="Arial Narrow" w:cs="Arial"/>
          <w:color w:val="002060"/>
          <w:sz w:val="22"/>
          <w:szCs w:val="22"/>
        </w:rPr>
        <w:t>das quantidades dos produtos.</w:t>
      </w:r>
    </w:p>
    <w:p w14:paraId="59DF6525" w14:textId="77777777" w:rsidR="00BE28B8" w:rsidRDefault="00BE28B8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14:paraId="6A380FD6" w14:textId="77777777" w:rsidR="00BE28B8" w:rsidRPr="00875148" w:rsidRDefault="00BE28B8" w:rsidP="000F13BE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BE28B8" w:rsidRPr="00875148" w14:paraId="5C62F991" w14:textId="77777777">
        <w:tc>
          <w:tcPr>
            <w:tcW w:w="9779" w:type="dxa"/>
          </w:tcPr>
          <w:p w14:paraId="03C464F4" w14:textId="77777777" w:rsidR="00BE28B8" w:rsidRPr="009540DC" w:rsidRDefault="00BE28B8" w:rsidP="00FF0990">
            <w:pPr>
              <w:pStyle w:val="Heading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14:paraId="2061A0CF" w14:textId="77777777" w:rsidR="00BE28B8" w:rsidRPr="00875148" w:rsidRDefault="00BE28B8" w:rsidP="00597006">
            <w:pPr>
              <w:rPr>
                <w:rFonts w:ascii="Arial Narrow" w:hAnsi="Arial Narrow"/>
              </w:rPr>
            </w:pPr>
          </w:p>
        </w:tc>
      </w:tr>
    </w:tbl>
    <w:p w14:paraId="5C0D1DBE" w14:textId="77777777" w:rsidR="00BE28B8" w:rsidRPr="00875148" w:rsidRDefault="00BE28B8" w:rsidP="00603A73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14:paraId="7E3AFBB4" w14:textId="77777777" w:rsidR="00BE28B8" w:rsidRPr="00875148" w:rsidRDefault="00BE28B8" w:rsidP="00E34CC4">
      <w:pPr>
        <w:rPr>
          <w:rFonts w:ascii="Arial Narrow" w:hAnsi="Arial Narrow"/>
        </w:rPr>
      </w:pPr>
    </w:p>
    <w:p w14:paraId="37D727FF" w14:textId="77777777" w:rsidR="00BE28B8" w:rsidRPr="00875148" w:rsidRDefault="00BE28B8" w:rsidP="00603A73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14:paraId="54262200" w14:textId="77777777" w:rsidR="00BE28B8" w:rsidRPr="00875148" w:rsidRDefault="00BE28B8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BE28B8" w:rsidRPr="00875148" w14:paraId="239C0A90" w14:textId="77777777" w:rsidTr="008573CA">
        <w:trPr>
          <w:trHeight w:val="314"/>
        </w:trPr>
        <w:tc>
          <w:tcPr>
            <w:tcW w:w="3136" w:type="dxa"/>
          </w:tcPr>
          <w:p w14:paraId="55F334F6" w14:textId="77777777" w:rsidR="00BE28B8" w:rsidRPr="00875148" w:rsidRDefault="00BE28B8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14:paraId="6E43AED6" w14:textId="77777777"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14:paraId="3597300B" w14:textId="77777777"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14:paraId="041AE9D8" w14:textId="77777777"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14:paraId="1789C0C3" w14:textId="77777777"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14:paraId="1AB4C2A6" w14:textId="77777777" w:rsidR="00BE28B8" w:rsidRPr="00875148" w:rsidRDefault="00BE28B8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BE28B8" w:rsidRPr="00875148" w14:paraId="3E5BFB45" w14:textId="77777777" w:rsidTr="008573CA">
        <w:trPr>
          <w:trHeight w:val="228"/>
        </w:trPr>
        <w:tc>
          <w:tcPr>
            <w:tcW w:w="3136" w:type="dxa"/>
          </w:tcPr>
          <w:p w14:paraId="344DE8E4" w14:textId="77777777" w:rsidR="00BE28B8" w:rsidRPr="009540DC" w:rsidRDefault="00BE28B8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14:paraId="2BEC3D9C" w14:textId="77777777"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210447CA" w14:textId="77777777"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3C42DA1D" w14:textId="77777777"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6BB65A2E" w14:textId="77777777"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4DAE9A22" w14:textId="77777777"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E28B8" w:rsidRPr="00875148" w14:paraId="134110BF" w14:textId="77777777" w:rsidTr="008573CA">
        <w:trPr>
          <w:trHeight w:val="228"/>
        </w:trPr>
        <w:tc>
          <w:tcPr>
            <w:tcW w:w="3136" w:type="dxa"/>
          </w:tcPr>
          <w:p w14:paraId="69C355A3" w14:textId="77777777" w:rsidR="00BE28B8" w:rsidRPr="009540DC" w:rsidRDefault="00BE28B8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14:paraId="05B94AAD" w14:textId="77777777"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30727703" w14:textId="77777777"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324C6F5B" w14:textId="77777777"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3958B18D" w14:textId="77777777"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1AA0509B" w14:textId="77777777"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BE28B8" w:rsidRPr="00875148" w14:paraId="4093F6FA" w14:textId="77777777" w:rsidTr="008573CA">
        <w:trPr>
          <w:trHeight w:val="228"/>
        </w:trPr>
        <w:tc>
          <w:tcPr>
            <w:tcW w:w="3136" w:type="dxa"/>
          </w:tcPr>
          <w:p w14:paraId="422C18F9" w14:textId="77777777" w:rsidR="00BE28B8" w:rsidRPr="009540DC" w:rsidRDefault="00BE28B8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14:paraId="30C6DB07" w14:textId="77777777"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57CD7BD3" w14:textId="77777777"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01143728" w14:textId="77777777"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7F94A36A" w14:textId="77777777" w:rsidR="00BE28B8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044E07F5" w14:textId="77777777" w:rsidR="00BE28B8" w:rsidRPr="00FD0CD1" w:rsidRDefault="00BE28B8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14:paraId="0776BEC6" w14:textId="77777777" w:rsidR="00BE28B8" w:rsidRPr="00875148" w:rsidRDefault="00BE28B8" w:rsidP="008665A6">
      <w:pPr>
        <w:outlineLvl w:val="0"/>
        <w:rPr>
          <w:rFonts w:ascii="Arial Narrow" w:hAnsi="Arial Narrow" w:cs="Arial"/>
          <w:b/>
        </w:rPr>
      </w:pPr>
    </w:p>
    <w:p w14:paraId="71815F42" w14:textId="77777777" w:rsidR="00BE28B8" w:rsidRPr="00875148" w:rsidRDefault="00BE28B8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14:paraId="0B306310" w14:textId="77777777" w:rsidR="00BE28B8" w:rsidRPr="00875148" w:rsidRDefault="00BE28B8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BE28B8" w:rsidRPr="00875148" w14:paraId="063CE2BD" w14:textId="77777777" w:rsidTr="00092FF2">
        <w:trPr>
          <w:trHeight w:val="234"/>
        </w:trPr>
        <w:tc>
          <w:tcPr>
            <w:tcW w:w="708" w:type="dxa"/>
          </w:tcPr>
          <w:p w14:paraId="5A55087F" w14:textId="77777777" w:rsidR="00BE28B8" w:rsidRPr="00875148" w:rsidRDefault="00BE28B8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14:paraId="0B33C602" w14:textId="77777777" w:rsidR="00BE28B8" w:rsidRPr="009540DC" w:rsidRDefault="00BE28B8" w:rsidP="00116B72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14:paraId="5C3FF458" w14:textId="77777777" w:rsidR="00BE28B8" w:rsidRPr="00875148" w:rsidRDefault="00BE28B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14:paraId="1C8DC7F6" w14:textId="77777777" w:rsidR="00BE28B8" w:rsidRPr="00875148" w:rsidRDefault="00BE28B8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BE28B8" w:rsidRPr="00875148" w14:paraId="1EB6275E" w14:textId="77777777" w:rsidTr="00092FF2">
        <w:trPr>
          <w:trHeight w:val="236"/>
        </w:trPr>
        <w:tc>
          <w:tcPr>
            <w:tcW w:w="708" w:type="dxa"/>
          </w:tcPr>
          <w:p w14:paraId="68D3333E" w14:textId="77777777" w:rsidR="00BE28B8" w:rsidRPr="00875148" w:rsidRDefault="00BE28B8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14:paraId="0961AF6A" w14:textId="77777777" w:rsidR="00BE28B8" w:rsidRPr="00875148" w:rsidRDefault="00BE28B8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14:paraId="0393197A" w14:textId="77777777" w:rsidR="00BE28B8" w:rsidRPr="009540DC" w:rsidRDefault="00BE28B8" w:rsidP="00D013E8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14:paraId="3D4517FD" w14:textId="77777777" w:rsidR="00BE28B8" w:rsidRPr="00875148" w:rsidRDefault="00BE28B8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14:paraId="4D110E8D" w14:textId="77777777" w:rsidR="00BE28B8" w:rsidRPr="00875148" w:rsidRDefault="00BE28B8" w:rsidP="00116B72">
      <w:pPr>
        <w:rPr>
          <w:rFonts w:ascii="Arial Narrow" w:hAnsi="Arial Narrow"/>
        </w:rPr>
      </w:pPr>
    </w:p>
    <w:p w14:paraId="2268030D" w14:textId="77777777" w:rsidR="00BE28B8" w:rsidRPr="00875148" w:rsidRDefault="00BE28B8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das Telas;</w:t>
      </w:r>
    </w:p>
    <w:p w14:paraId="0B49DCAC" w14:textId="77777777" w:rsidR="00BE28B8" w:rsidRPr="00875148" w:rsidRDefault="00BE28B8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875148" w14:paraId="4B0155ED" w14:textId="77777777">
        <w:trPr>
          <w:trHeight w:val="204"/>
        </w:trPr>
        <w:tc>
          <w:tcPr>
            <w:tcW w:w="3239" w:type="dxa"/>
          </w:tcPr>
          <w:p w14:paraId="2BA368E2" w14:textId="77777777" w:rsidR="00BE28B8" w:rsidRPr="00875148" w:rsidRDefault="00BE28B8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36FB7AFF" w14:textId="77777777" w:rsidR="00BE28B8" w:rsidRPr="00875148" w:rsidRDefault="00BE28B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68AA5AC2" w14:textId="77777777" w:rsidR="00BE28B8" w:rsidRPr="009540DC" w:rsidRDefault="00BE28B8" w:rsidP="00A837DC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14:paraId="6A68A14F" w14:textId="77777777" w:rsidR="00BE28B8" w:rsidRPr="00875148" w:rsidRDefault="00BE28B8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E28B8" w:rsidRPr="00875148" w14:paraId="18023435" w14:textId="77777777">
        <w:tc>
          <w:tcPr>
            <w:tcW w:w="3239" w:type="dxa"/>
          </w:tcPr>
          <w:p w14:paraId="0D4A331A" w14:textId="77777777" w:rsidR="00BE28B8" w:rsidRPr="00875148" w:rsidRDefault="00BE28B8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7297234A" w14:textId="77777777" w:rsidR="00BE28B8" w:rsidRPr="00875148" w:rsidRDefault="00BE28B8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2B31CC97" w14:textId="77777777" w:rsidR="00BE28B8" w:rsidRPr="00875148" w:rsidRDefault="00BE28B8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30827654" w14:textId="77777777" w:rsidR="00BE28B8" w:rsidRPr="00875148" w:rsidRDefault="00BE28B8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279997DE" w14:textId="77777777" w:rsidR="00BE28B8" w:rsidRPr="00875148" w:rsidRDefault="00BE28B8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14:paraId="4A63E57B" w14:textId="77777777" w:rsidR="00BE28B8" w:rsidRPr="00875148" w:rsidRDefault="00BE28B8" w:rsidP="00BE1A1C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14:paraId="7567849C" w14:textId="77777777" w:rsidR="00BE28B8" w:rsidRPr="00875148" w:rsidRDefault="00BE28B8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E28B8" w:rsidRPr="00875148" w14:paraId="0C36EC5D" w14:textId="77777777">
        <w:trPr>
          <w:trHeight w:val="204"/>
        </w:trPr>
        <w:tc>
          <w:tcPr>
            <w:tcW w:w="3239" w:type="dxa"/>
          </w:tcPr>
          <w:p w14:paraId="1F574837" w14:textId="77777777" w:rsidR="00BE28B8" w:rsidRPr="00875148" w:rsidRDefault="00BE28B8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727A1D0D" w14:textId="77777777" w:rsidR="00BE28B8" w:rsidRPr="00875148" w:rsidRDefault="00BE28B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51B968F8" w14:textId="77777777" w:rsidR="00BE28B8" w:rsidRPr="009540DC" w:rsidRDefault="00BE28B8" w:rsidP="00725A0D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14:paraId="50FCC5A3" w14:textId="77777777" w:rsidR="00BE28B8" w:rsidRPr="00875148" w:rsidRDefault="00BE28B8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E28B8" w:rsidRPr="00875148" w14:paraId="7E91159C" w14:textId="77777777">
        <w:tc>
          <w:tcPr>
            <w:tcW w:w="3239" w:type="dxa"/>
          </w:tcPr>
          <w:p w14:paraId="32165FB6" w14:textId="77777777" w:rsidR="00BE28B8" w:rsidRPr="00875148" w:rsidRDefault="00BE28B8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1F629E3D" w14:textId="77777777" w:rsidR="00BE28B8" w:rsidRPr="00875148" w:rsidRDefault="00BE28B8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255D4AD3" w14:textId="77777777" w:rsidR="00BE28B8" w:rsidRPr="00875148" w:rsidRDefault="00BE28B8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070C5121" w14:textId="77777777" w:rsidR="00BE28B8" w:rsidRPr="00875148" w:rsidRDefault="00BE28B8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1EF6EB79" w14:textId="77777777" w:rsidR="00BE28B8" w:rsidRPr="00875148" w:rsidRDefault="00BE28B8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14:paraId="01B446B8" w14:textId="77777777" w:rsidR="00BE28B8" w:rsidRPr="00875148" w:rsidRDefault="00BE28B8" w:rsidP="00517854">
      <w:pPr>
        <w:rPr>
          <w:rFonts w:ascii="Arial Narrow" w:hAnsi="Arial Narrow"/>
        </w:rPr>
      </w:pPr>
    </w:p>
    <w:p w14:paraId="7C09B870" w14:textId="77777777" w:rsidR="00BE28B8" w:rsidRPr="00875148" w:rsidRDefault="00BE28B8" w:rsidP="00D82DF3">
      <w:pPr>
        <w:pStyle w:val="Heading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14:paraId="1BF5985A" w14:textId="77777777" w:rsidR="00BE28B8" w:rsidRPr="00875148" w:rsidRDefault="00BE28B8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BE28B8" w:rsidRPr="00875148" w14:paraId="36FCAB06" w14:textId="77777777" w:rsidTr="008573CA">
        <w:trPr>
          <w:trHeight w:val="204"/>
        </w:trPr>
        <w:tc>
          <w:tcPr>
            <w:tcW w:w="3520" w:type="dxa"/>
          </w:tcPr>
          <w:p w14:paraId="37E2823F" w14:textId="77777777" w:rsidR="00BE28B8" w:rsidRPr="00875148" w:rsidRDefault="00BE28B8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14:paraId="07AB84A8" w14:textId="77777777" w:rsidR="00BE28B8" w:rsidRPr="00875148" w:rsidRDefault="00BE28B8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14:paraId="5A0CC55F" w14:textId="77777777" w:rsidR="00BE28B8" w:rsidRPr="009540DC" w:rsidRDefault="00BE28B8" w:rsidP="002B1A0A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875148" w14:paraId="78F75E41" w14:textId="77777777" w:rsidTr="008573CA">
        <w:tc>
          <w:tcPr>
            <w:tcW w:w="3520" w:type="dxa"/>
          </w:tcPr>
          <w:p w14:paraId="1639D308" w14:textId="77777777" w:rsidR="00BE28B8" w:rsidRPr="00875148" w:rsidRDefault="00BE28B8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14:paraId="4361A92E" w14:textId="77777777" w:rsidR="00BE28B8" w:rsidRPr="00875148" w:rsidRDefault="00BE28B8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14:paraId="14A42A4C" w14:textId="77777777" w:rsidR="00BE28B8" w:rsidRPr="00875148" w:rsidRDefault="00BE28B8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44E7C9BE" w14:textId="77777777" w:rsidR="00BE28B8" w:rsidRPr="00875148" w:rsidRDefault="00BE28B8" w:rsidP="00116B72">
      <w:pPr>
        <w:rPr>
          <w:rFonts w:ascii="Arial Narrow" w:hAnsi="Arial Narrow"/>
        </w:rPr>
      </w:pPr>
    </w:p>
    <w:p w14:paraId="0B3347AE" w14:textId="77777777" w:rsidR="00BE28B8" w:rsidRPr="00875148" w:rsidRDefault="00BE28B8" w:rsidP="00D82DF3">
      <w:pPr>
        <w:pStyle w:val="Heading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14:paraId="4951A6E4" w14:textId="77777777" w:rsidR="00BE28B8" w:rsidRPr="00875148" w:rsidRDefault="00BE28B8" w:rsidP="000F5D38">
      <w:pPr>
        <w:pStyle w:val="Heading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BE28B8" w:rsidRPr="00875148" w14:paraId="2F5824D0" w14:textId="77777777" w:rsidTr="00974529">
        <w:trPr>
          <w:trHeight w:val="204"/>
        </w:trPr>
        <w:tc>
          <w:tcPr>
            <w:tcW w:w="3493" w:type="dxa"/>
          </w:tcPr>
          <w:p w14:paraId="5C7C5A02" w14:textId="77777777" w:rsidR="00BE28B8" w:rsidRPr="00875148" w:rsidRDefault="00BE28B8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14:paraId="2995EF1F" w14:textId="77777777" w:rsidR="00BE28B8" w:rsidRPr="00875148" w:rsidRDefault="00BE28B8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14:paraId="78033D6B" w14:textId="77777777" w:rsidR="00BE28B8" w:rsidRPr="009540DC" w:rsidRDefault="00BE28B8" w:rsidP="00186729">
            <w:pPr>
              <w:pStyle w:val="Heading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BE28B8" w:rsidRPr="00875148" w14:paraId="48BE8D4D" w14:textId="77777777" w:rsidTr="00974529">
        <w:tc>
          <w:tcPr>
            <w:tcW w:w="3493" w:type="dxa"/>
          </w:tcPr>
          <w:p w14:paraId="63890B9D" w14:textId="77777777" w:rsidR="00BE28B8" w:rsidRPr="00875148" w:rsidRDefault="00BE28B8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14:paraId="1B8F6DE3" w14:textId="77777777" w:rsidR="00BE28B8" w:rsidRPr="00875148" w:rsidRDefault="00BE28B8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14:paraId="68776DDC" w14:textId="77777777" w:rsidR="00BE28B8" w:rsidRPr="00875148" w:rsidRDefault="00BE28B8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513FB0E4" w14:textId="77777777" w:rsidR="00BE28B8" w:rsidRPr="00875148" w:rsidRDefault="00BE28B8" w:rsidP="00550E13">
      <w:pPr>
        <w:pStyle w:val="Heading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14:paraId="13720694" w14:textId="77777777" w:rsidR="00BE28B8" w:rsidRPr="00875148" w:rsidRDefault="00BE28B8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14:paraId="187316E3" w14:textId="77777777" w:rsidR="00BE28B8" w:rsidRDefault="00BE28B8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14:paraId="1241C202" w14:textId="77777777" w:rsidR="00BE28B8" w:rsidRPr="00875148" w:rsidRDefault="00BE28B8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14:paraId="7FBC7B66" w14:textId="77777777" w:rsidR="00BE28B8" w:rsidRDefault="00BE28B8" w:rsidP="0010198B">
      <w:pPr>
        <w:ind w:left="426"/>
        <w:rPr>
          <w:rFonts w:ascii="Arial Narrow" w:hAnsi="Arial Narrow"/>
        </w:rPr>
      </w:pPr>
    </w:p>
    <w:p w14:paraId="7CD6EC7D" w14:textId="77777777" w:rsidR="00BE28B8" w:rsidRDefault="00FB62A5" w:rsidP="00FB62A5">
      <w:pPr>
        <w:ind w:left="360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Filtro:</w:t>
      </w:r>
    </w:p>
    <w:p w14:paraId="5C3B821A" w14:textId="77777777" w:rsidR="00CA6435" w:rsidRDefault="00CA6435" w:rsidP="00CA643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Cota: código da cota </w:t>
      </w:r>
    </w:p>
    <w:p w14:paraId="71FB01AC" w14:textId="77777777" w:rsidR="00CA6435" w:rsidRDefault="00CA6435" w:rsidP="00CA643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Nome: nome da cota (se preencher a informação de cota, serão carregados as informações de Box e Rota no filtro e não exibe essas colunas no </w:t>
      </w:r>
      <w:r w:rsidR="00936F41">
        <w:rPr>
          <w:rFonts w:ascii="Arial Narrow" w:hAnsi="Arial Narrow"/>
        </w:rPr>
        <w:t>grid</w:t>
      </w:r>
      <w:r>
        <w:rPr>
          <w:rFonts w:ascii="Arial Narrow" w:hAnsi="Arial Narrow"/>
        </w:rPr>
        <w:t>)</w:t>
      </w:r>
    </w:p>
    <w:p w14:paraId="457C28B5" w14:textId="77777777" w:rsidR="000D1910" w:rsidRDefault="000D1910" w:rsidP="00CA6435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>: código do produto</w:t>
      </w:r>
    </w:p>
    <w:p w14:paraId="47328018" w14:textId="77777777" w:rsidR="000D1910" w:rsidRDefault="000D1910" w:rsidP="00CA643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 (ao preencher o produto no filtro, será exibido box e rota para este produto)</w:t>
      </w:r>
    </w:p>
    <w:p w14:paraId="7768F879" w14:textId="77777777" w:rsidR="001A5D11" w:rsidRDefault="00FB62A5" w:rsidP="00FB62A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</w:t>
      </w:r>
      <w:r w:rsidR="001A5D11">
        <w:rPr>
          <w:rFonts w:ascii="Arial Narrow" w:hAnsi="Arial Narrow"/>
        </w:rPr>
        <w:t>: combo com seleção dos possíveis box, conforme cadastro.</w:t>
      </w:r>
    </w:p>
    <w:p w14:paraId="11113F68" w14:textId="77777777" w:rsidR="00FB62A5" w:rsidRDefault="00773ACE" w:rsidP="00FB62A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Rota</w:t>
      </w:r>
      <w:r w:rsidR="001A5D11">
        <w:rPr>
          <w:rFonts w:ascii="Arial Narrow" w:hAnsi="Arial Narrow"/>
        </w:rPr>
        <w:t>: combo com seleção da</w:t>
      </w:r>
      <w:r>
        <w:rPr>
          <w:rFonts w:ascii="Arial Narrow" w:hAnsi="Arial Narrow"/>
        </w:rPr>
        <w:t>s possíveis rota</w:t>
      </w:r>
      <w:r w:rsidR="001A5D11">
        <w:rPr>
          <w:rFonts w:ascii="Arial Narrow" w:hAnsi="Arial Narrow"/>
        </w:rPr>
        <w:t>s</w:t>
      </w:r>
      <w:r w:rsidR="00FB62A5">
        <w:rPr>
          <w:rFonts w:ascii="Arial Narrow" w:hAnsi="Arial Narrow"/>
        </w:rPr>
        <w:t>, conforme cadastro d</w:t>
      </w:r>
      <w:r w:rsidR="001A5D11">
        <w:rPr>
          <w:rFonts w:ascii="Arial Narrow" w:hAnsi="Arial Narrow"/>
        </w:rPr>
        <w:t>a rota.</w:t>
      </w:r>
    </w:p>
    <w:p w14:paraId="5DBA3F96" w14:textId="77777777" w:rsidR="00BD73AB" w:rsidRDefault="00BD73AB" w:rsidP="00FB62A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Quebra por Cota: </w:t>
      </w:r>
      <w:proofErr w:type="spellStart"/>
      <w:r>
        <w:rPr>
          <w:rFonts w:ascii="Arial Narrow" w:hAnsi="Arial Narrow"/>
        </w:rPr>
        <w:t>checkbox</w:t>
      </w:r>
      <w:proofErr w:type="spellEnd"/>
      <w:r>
        <w:rPr>
          <w:rFonts w:ascii="Arial Narrow" w:hAnsi="Arial Narrow"/>
        </w:rPr>
        <w:t xml:space="preserve"> para que seja e</w:t>
      </w:r>
      <w:r w:rsidR="00F04193">
        <w:rPr>
          <w:rFonts w:ascii="Arial Narrow" w:hAnsi="Arial Narrow"/>
        </w:rPr>
        <w:t xml:space="preserve">xibida a coluna da Cota no mapa, mesmo nas pesquisas por rota ou por box poderá ou não exibir a coluna Cota no grid. Esse </w:t>
      </w:r>
      <w:proofErr w:type="spellStart"/>
      <w:r w:rsidR="00F04193">
        <w:rPr>
          <w:rFonts w:ascii="Arial Narrow" w:hAnsi="Arial Narrow"/>
        </w:rPr>
        <w:t>checkbox</w:t>
      </w:r>
      <w:proofErr w:type="spellEnd"/>
      <w:r w:rsidR="00F04193">
        <w:rPr>
          <w:rFonts w:ascii="Arial Narrow" w:hAnsi="Arial Narrow"/>
        </w:rPr>
        <w:t xml:space="preserve"> somente terá ação nesses dois tipos de consulta.</w:t>
      </w:r>
    </w:p>
    <w:p w14:paraId="4D265048" w14:textId="77777777" w:rsidR="00CC2A28" w:rsidRDefault="00CC2A28" w:rsidP="00FB62A5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de consulta: combo com os tipos de consulta: por Box, ou por Rota, a partir dessa escolha tere</w:t>
      </w:r>
      <w:r w:rsidR="00CA6435">
        <w:rPr>
          <w:rFonts w:ascii="Arial Narrow" w:hAnsi="Arial Narrow"/>
        </w:rPr>
        <w:t>mos mudança nas colunas do grid: caso seja escolha por box, a rota não será exibida no grid, caso a escolha seja rota, o box não será exibido no grid.</w:t>
      </w:r>
    </w:p>
    <w:p w14:paraId="51E2BE7C" w14:textId="77777777" w:rsidR="00FB62A5" w:rsidRDefault="00FB62A5" w:rsidP="00FB62A5">
      <w:pPr>
        <w:ind w:left="360"/>
        <w:rPr>
          <w:rFonts w:ascii="Arial Narrow" w:hAnsi="Arial Narrow"/>
          <w:b/>
        </w:rPr>
      </w:pPr>
    </w:p>
    <w:p w14:paraId="02B27D35" w14:textId="77777777" w:rsidR="00BE28B8" w:rsidRDefault="00773ACE" w:rsidP="009B287E">
      <w:pPr>
        <w:ind w:left="360"/>
        <w:rPr>
          <w:rFonts w:ascii="Arial Narrow" w:hAnsi="Arial Narrow"/>
        </w:rPr>
      </w:pPr>
      <w:r w:rsidRPr="00773ACE">
        <w:rPr>
          <w:rFonts w:ascii="Arial Narrow" w:hAnsi="Arial Narrow"/>
        </w:rPr>
        <w:t>Resultado</w:t>
      </w:r>
      <w:r>
        <w:rPr>
          <w:rFonts w:ascii="Arial Narrow" w:hAnsi="Arial Narrow"/>
        </w:rPr>
        <w:t xml:space="preserve"> da pesquisa (</w:t>
      </w:r>
      <w:r w:rsidR="009B287E">
        <w:rPr>
          <w:rFonts w:ascii="Arial Narrow" w:hAnsi="Arial Narrow"/>
        </w:rPr>
        <w:t>campos não edit</w:t>
      </w:r>
      <w:r w:rsidR="002E44AB">
        <w:rPr>
          <w:rFonts w:ascii="Arial Narrow" w:hAnsi="Arial Narrow"/>
        </w:rPr>
        <w:t>á</w:t>
      </w:r>
      <w:r w:rsidR="009B287E">
        <w:rPr>
          <w:rFonts w:ascii="Arial Narrow" w:hAnsi="Arial Narrow"/>
        </w:rPr>
        <w:t>veis</w:t>
      </w:r>
      <w:r>
        <w:rPr>
          <w:rFonts w:ascii="Arial Narrow" w:hAnsi="Arial Narrow"/>
        </w:rPr>
        <w:t>):</w:t>
      </w:r>
    </w:p>
    <w:p w14:paraId="147A0BC9" w14:textId="77777777" w:rsidR="009B287E" w:rsidRDefault="009B287E" w:rsidP="009B287E">
      <w:pPr>
        <w:ind w:left="360"/>
        <w:rPr>
          <w:rFonts w:ascii="Arial Narrow" w:hAnsi="Arial Narrow"/>
        </w:rPr>
      </w:pPr>
    </w:p>
    <w:p w14:paraId="2922D3F9" w14:textId="77777777" w:rsidR="001A5D11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</w:t>
      </w:r>
      <w:r w:rsidR="001A5D11">
        <w:rPr>
          <w:rFonts w:ascii="Arial Narrow" w:hAnsi="Arial Narrow"/>
        </w:rPr>
        <w:t xml:space="preserve">: </w:t>
      </w:r>
      <w:r w:rsidR="00095BD5">
        <w:rPr>
          <w:rFonts w:ascii="Arial Narrow" w:hAnsi="Arial Narrow"/>
        </w:rPr>
        <w:t>box em que se encontra a rota.</w:t>
      </w:r>
    </w:p>
    <w:p w14:paraId="382AB98B" w14:textId="77777777" w:rsidR="002E44AB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Rota: rota em que estão as cotas</w:t>
      </w:r>
    </w:p>
    <w:p w14:paraId="5A1CEB47" w14:textId="77777777" w:rsidR="009B287E" w:rsidRDefault="009B287E" w:rsidP="009B287E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>: código da cota</w:t>
      </w:r>
    </w:p>
    <w:p w14:paraId="227ADE35" w14:textId="77777777" w:rsidR="009B287E" w:rsidRDefault="009B287E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</w:t>
      </w:r>
    </w:p>
    <w:p w14:paraId="5EAB61CE" w14:textId="77777777" w:rsidR="002E44AB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Código: código do pr</w:t>
      </w:r>
      <w:bookmarkStart w:id="13" w:name="_GoBack"/>
      <w:bookmarkEnd w:id="13"/>
      <w:r>
        <w:rPr>
          <w:rFonts w:ascii="Arial Narrow" w:hAnsi="Arial Narrow"/>
        </w:rPr>
        <w:t>oduto</w:t>
      </w:r>
    </w:p>
    <w:p w14:paraId="6FD411C5" w14:textId="77777777" w:rsidR="002E44AB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do produto</w:t>
      </w:r>
    </w:p>
    <w:p w14:paraId="35BAAF06" w14:textId="77777777" w:rsidR="002E44AB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</w:t>
      </w:r>
    </w:p>
    <w:p w14:paraId="55D947C7" w14:textId="77777777" w:rsidR="002E44AB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capa: preço unitário do produto</w:t>
      </w:r>
    </w:p>
    <w:p w14:paraId="0BA38BE4" w14:textId="77777777" w:rsidR="002E44AB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Reparte: quantidade de reparte planejada na data da operação.</w:t>
      </w:r>
    </w:p>
    <w:p w14:paraId="1C3A6134" w14:textId="77777777" w:rsidR="002E44AB" w:rsidRDefault="002E44AB" w:rsidP="009B287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Total R$: Preço capa x Reparte </w:t>
      </w:r>
    </w:p>
    <w:p w14:paraId="06AFC449" w14:textId="77777777" w:rsidR="00BE28B8" w:rsidRDefault="00BE28B8" w:rsidP="0010198B">
      <w:pPr>
        <w:ind w:left="426"/>
        <w:rPr>
          <w:rFonts w:ascii="Arial Narrow" w:hAnsi="Arial Narrow"/>
        </w:rPr>
      </w:pPr>
    </w:p>
    <w:p w14:paraId="2009E76F" w14:textId="77777777" w:rsidR="00BE28B8" w:rsidRDefault="002E44A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14:paraId="370048AB" w14:textId="77777777" w:rsidR="002E44AB" w:rsidRDefault="002E44AB" w:rsidP="0010198B">
      <w:pPr>
        <w:ind w:left="426"/>
        <w:rPr>
          <w:rFonts w:ascii="Arial Narrow" w:hAnsi="Arial Narrow"/>
        </w:rPr>
      </w:pPr>
    </w:p>
    <w:p w14:paraId="20F09C91" w14:textId="77777777" w:rsidR="000A46F4" w:rsidRDefault="000A46F4" w:rsidP="002E44A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Pesquisar: Exibe resultado conforme filtro escolhido.</w:t>
      </w:r>
    </w:p>
    <w:p w14:paraId="49B3355A" w14:textId="77777777" w:rsidR="00DE6E18" w:rsidRDefault="00DE6E18" w:rsidP="002E44A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Impressão do Mapa: Imprime o mapa de abastecimento conforme layout definido.</w:t>
      </w:r>
    </w:p>
    <w:p w14:paraId="7B128CE4" w14:textId="77777777" w:rsidR="00DE6E18" w:rsidRDefault="00DE6E18" w:rsidP="00DE6E18">
      <w:pPr>
        <w:rPr>
          <w:rFonts w:ascii="Arial Narrow" w:hAnsi="Arial Narrow"/>
        </w:rPr>
      </w:pPr>
    </w:p>
    <w:p w14:paraId="11B406CF" w14:textId="77777777" w:rsidR="002E44AB" w:rsidRPr="00875148" w:rsidRDefault="0005237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  <w:lang w:val="en-US" w:eastAsia="en-US"/>
        </w:rPr>
        <w:drawing>
          <wp:inline distT="0" distB="0" distL="0" distR="0" wp14:anchorId="36B8ED67" wp14:editId="6F784987">
            <wp:extent cx="6120130" cy="37833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EFF7" w14:textId="77777777" w:rsidR="00BE28B8" w:rsidRPr="00875148" w:rsidRDefault="00BE28B8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14:paraId="4183BC7C" w14:textId="77777777" w:rsidR="00BE28B8" w:rsidRDefault="00BE28B8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14:paraId="75E2AE25" w14:textId="77777777" w:rsidR="00BE28B8" w:rsidRPr="00875148" w:rsidRDefault="00BE28B8" w:rsidP="00FD0CD1">
      <w:pPr>
        <w:ind w:left="426"/>
        <w:rPr>
          <w:rFonts w:ascii="Arial Narrow" w:hAnsi="Arial Narrow"/>
        </w:rPr>
      </w:pPr>
    </w:p>
    <w:p w14:paraId="143FBE20" w14:textId="77777777" w:rsidR="00BE28B8" w:rsidRPr="00875148" w:rsidRDefault="00BE28B8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14:paraId="6C6D8EB0" w14:textId="77777777" w:rsidR="00BE28B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4207F790" w14:textId="77777777" w:rsidR="00BE28B8" w:rsidRPr="00875148" w:rsidRDefault="00BE28B8" w:rsidP="00FD0CD1">
      <w:pPr>
        <w:ind w:left="426"/>
        <w:rPr>
          <w:rFonts w:ascii="Arial Narrow" w:hAnsi="Arial Narrow"/>
        </w:rPr>
      </w:pPr>
    </w:p>
    <w:p w14:paraId="46B13271" w14:textId="77777777" w:rsidR="00BE28B8" w:rsidRPr="00875148" w:rsidRDefault="00BE28B8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14:paraId="16E8FECE" w14:textId="77777777" w:rsidR="00BE28B8" w:rsidRPr="0087514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0383F1F1" w14:textId="77777777" w:rsidR="00BE28B8" w:rsidRPr="00875148" w:rsidRDefault="00BE28B8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14:paraId="77E55A80" w14:textId="77777777"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FootnoteReference"/>
          <w:rFonts w:ascii="Arial Narrow" w:hAnsi="Arial Narrow"/>
        </w:rPr>
        <w:footnoteReference w:customMarkFollows="1" w:id="3"/>
        <w:t>*</w:t>
      </w:r>
    </w:p>
    <w:p w14:paraId="34CDEA4B" w14:textId="77777777"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14:paraId="5AA21A95" w14:textId="77777777" w:rsidR="00BE28B8" w:rsidRPr="00875148" w:rsidRDefault="00BE28B8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14:paraId="17E2B015" w14:textId="77777777" w:rsidR="00BE28B8" w:rsidRPr="00875148" w:rsidRDefault="00BE28B8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6E89C2F5" w14:textId="77777777"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FootnoteReference"/>
          <w:rFonts w:ascii="Arial Narrow" w:hAnsi="Arial Narrow"/>
        </w:rPr>
        <w:footnoteReference w:customMarkFollows="1" w:id="4"/>
        <w:t>**</w:t>
      </w:r>
    </w:p>
    <w:p w14:paraId="36092D16" w14:textId="77777777" w:rsidR="00BE28B8" w:rsidRPr="00875148" w:rsidRDefault="00BE28B8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14:paraId="1913770B" w14:textId="77777777" w:rsidR="00BE28B8" w:rsidRPr="00875148" w:rsidRDefault="00BE28B8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14:paraId="1ACA9081" w14:textId="77777777" w:rsidR="00BE28B8" w:rsidRDefault="00BE28B8" w:rsidP="00A9451A">
      <w:pPr>
        <w:pStyle w:val="Heading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14:paraId="68165E7B" w14:textId="77777777" w:rsidR="00BE28B8" w:rsidRPr="001E5B29" w:rsidRDefault="00BE28B8" w:rsidP="001E5B29">
      <w:pPr>
        <w:pStyle w:val="TCTips"/>
        <w:ind w:firstLine="720"/>
        <w:rPr>
          <w:i w:val="0"/>
        </w:rPr>
      </w:pPr>
    </w:p>
    <w:p w14:paraId="3D3388AC" w14:textId="77777777" w:rsidR="00BE28B8" w:rsidRDefault="00BE28B8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14:paraId="7D0F0F37" w14:textId="77777777" w:rsidR="00BE28B8" w:rsidRPr="00B978C8" w:rsidRDefault="00BE28B8" w:rsidP="00B978C8"/>
    <w:p w14:paraId="45C79DED" w14:textId="77777777" w:rsidR="00BE28B8" w:rsidRDefault="00BE28B8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14:paraId="16026B23" w14:textId="77777777" w:rsidR="00BE28B8" w:rsidRPr="00B978C8" w:rsidRDefault="00BE28B8" w:rsidP="00B978C8"/>
    <w:p w14:paraId="75D4CF9D" w14:textId="77777777" w:rsidR="00BE28B8" w:rsidRPr="00875148" w:rsidRDefault="00BE28B8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Documentação</w:t>
      </w:r>
    </w:p>
    <w:p w14:paraId="002DB931" w14:textId="77777777" w:rsidR="00BE28B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14:paraId="752649B7" w14:textId="77777777"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FootnoteReference"/>
          <w:rFonts w:ascii="Arial Narrow" w:hAnsi="Arial Narrow"/>
        </w:rPr>
        <w:footnoteReference w:customMarkFollows="1" w:id="5"/>
        <w:t>**</w:t>
      </w:r>
    </w:p>
    <w:p w14:paraId="58E6E52C" w14:textId="77777777"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14:paraId="2CF29C3B" w14:textId="77777777" w:rsidR="00BE28B8" w:rsidRPr="00875148" w:rsidRDefault="00BE28B8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14:paraId="726055B4" w14:textId="77777777" w:rsidR="00BE28B8" w:rsidRPr="00875148" w:rsidRDefault="00BE28B8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BE28B8" w:rsidRPr="00875148" w14:paraId="3686F96F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74C4C529" w14:textId="77777777"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3BCCAFF4" w14:textId="77777777"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 w14:paraId="5B205C20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731BF056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11E00B5B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 w14:paraId="6EC8811E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037B2F11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27C940D2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 w14:paraId="42CCA016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1D0E4B05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4860C0AE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 w14:paraId="0E8391C7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3F2653C5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3C6875FF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BE28B8" w:rsidRPr="00875148" w14:paraId="1525A3CC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87C4679" w14:textId="77777777"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87F3B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BE28B8" w:rsidRPr="00875148" w14:paraId="564F728A" w14:textId="77777777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0986C7" w14:textId="77777777"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8845D94" w14:textId="77777777"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14:paraId="3906D613" w14:textId="77777777"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 w14:paraId="3990642E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40E9F797" w14:textId="77777777"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6ACC456D" w14:textId="77777777"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 w14:paraId="29D76EA9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735FFCAB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446D22A8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 w14:paraId="15B6FD44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48BD04E3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16715AD9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 w14:paraId="59443A8C" w14:textId="77777777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14:paraId="281EE9A7" w14:textId="77777777"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F67E3D" w14:textId="77777777"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5CA72" w14:textId="77777777" w:rsidR="00BE28B8" w:rsidRPr="00875148" w:rsidRDefault="00BE28B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 w14:paraId="113DAC6F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29870379" w14:textId="77777777"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3B9D010A" w14:textId="77777777" w:rsidR="00BE28B8" w:rsidRPr="009540DC" w:rsidRDefault="00BE28B8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BE28B8" w:rsidRPr="00875148" w14:paraId="3AB958CB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060CE2F6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376BB988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 w14:paraId="4B1C955D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73903B09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7F35B98F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BE28B8" w:rsidRPr="00875148" w14:paraId="586BB6D8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29AF8B6" w14:textId="77777777" w:rsidR="00BE28B8" w:rsidRPr="009540DC" w:rsidRDefault="00BE28B8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44357C" w14:textId="77777777"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4A7F2" w14:textId="77777777" w:rsidR="00BE28B8" w:rsidRPr="00875148" w:rsidRDefault="00BE28B8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14:paraId="375264B2" w14:textId="77777777" w:rsidR="00BE28B8" w:rsidRPr="00875148" w:rsidRDefault="00BE28B8">
      <w:pPr>
        <w:pStyle w:val="TCTips"/>
        <w:rPr>
          <w:rFonts w:ascii="Arial Narrow" w:hAnsi="Arial Narrow"/>
          <w:i w:val="0"/>
          <w:lang w:val="es-ES_tradnl"/>
        </w:rPr>
      </w:pPr>
    </w:p>
    <w:p w14:paraId="6EEDCD8A" w14:textId="77777777" w:rsidR="00BE28B8" w:rsidRPr="00875148" w:rsidRDefault="00BE28B8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14:paraId="33F30EE9" w14:textId="77777777"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BE28B8" w:rsidRPr="00875148" w14:paraId="6D362BA3" w14:textId="77777777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14:paraId="0E8FCA27" w14:textId="77777777"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3D4AF4EA" w14:textId="77777777"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14:paraId="7FA27811" w14:textId="77777777"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16E513D2" w14:textId="77777777" w:rsidR="00BE28B8" w:rsidRPr="009540DC" w:rsidRDefault="00BE28B8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BE28B8" w:rsidRPr="00875148" w14:paraId="1EA2A9CE" w14:textId="77777777">
        <w:trPr>
          <w:cantSplit/>
        </w:trPr>
        <w:tc>
          <w:tcPr>
            <w:tcW w:w="3614" w:type="dxa"/>
            <w:tcBorders>
              <w:top w:val="nil"/>
            </w:tcBorders>
          </w:tcPr>
          <w:p w14:paraId="52350FF0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14:paraId="58B1509D" w14:textId="77777777"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14:paraId="256E7C7D" w14:textId="77777777"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14:paraId="1AAA9F01" w14:textId="77777777"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 w14:paraId="435242DD" w14:textId="77777777">
        <w:trPr>
          <w:cantSplit/>
        </w:trPr>
        <w:tc>
          <w:tcPr>
            <w:tcW w:w="3614" w:type="dxa"/>
          </w:tcPr>
          <w:p w14:paraId="6158FF67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2E4AFBC5" w14:textId="77777777"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0DA976E2" w14:textId="77777777"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39426610" w14:textId="77777777"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 w14:paraId="1690DA29" w14:textId="77777777">
        <w:trPr>
          <w:cantSplit/>
        </w:trPr>
        <w:tc>
          <w:tcPr>
            <w:tcW w:w="3614" w:type="dxa"/>
          </w:tcPr>
          <w:p w14:paraId="45DBE3F6" w14:textId="77777777" w:rsidR="00BE28B8" w:rsidRPr="009540DC" w:rsidRDefault="00BE28B8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1FC53FBE" w14:textId="77777777"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6D2B1AA9" w14:textId="77777777" w:rsidR="00BE28B8" w:rsidRPr="009540DC" w:rsidRDefault="00BE28B8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29AABFE7" w14:textId="77777777"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BE28B8" w:rsidRPr="00875148" w14:paraId="50C6DB5B" w14:textId="77777777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14:paraId="4E0E172F" w14:textId="77777777"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0D9C3A12" w14:textId="77777777" w:rsidR="00BE28B8" w:rsidRPr="00875148" w:rsidRDefault="00BE28B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3D6C8FC4" w14:textId="77777777" w:rsidR="00BE28B8" w:rsidRPr="00875148" w:rsidRDefault="00BE28B8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14:paraId="08D43A22" w14:textId="77777777" w:rsidR="00BE28B8" w:rsidRPr="00875148" w:rsidRDefault="00BE28B8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14:paraId="77DA03F4" w14:textId="77777777" w:rsidR="00BE28B8" w:rsidRPr="00875148" w:rsidRDefault="00BE28B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14:paraId="01D695F0" w14:textId="77777777" w:rsidR="00BE28B8" w:rsidRPr="00875148" w:rsidRDefault="00BE28B8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14:paraId="2042DA0D" w14:textId="77777777" w:rsidR="00BE28B8" w:rsidRPr="00875148" w:rsidRDefault="00BE28B8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FootnoteReference"/>
          <w:rFonts w:ascii="Arial Narrow" w:hAnsi="Arial Narrow"/>
        </w:rPr>
        <w:footnoteReference w:customMarkFollows="1" w:id="6"/>
        <w:t>**</w:t>
      </w:r>
    </w:p>
    <w:p w14:paraId="3FB3F19A" w14:textId="77777777"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14:paraId="7548795C" w14:textId="77777777" w:rsidR="00BE28B8" w:rsidRPr="00875148" w:rsidRDefault="00BE28B8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14:paraId="7864A525" w14:textId="77777777" w:rsidR="00BE28B8" w:rsidRPr="00875148" w:rsidRDefault="00BE28B8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BE28B8" w:rsidRPr="00875148" w14:paraId="53B089BC" w14:textId="77777777">
        <w:tc>
          <w:tcPr>
            <w:tcW w:w="579" w:type="dxa"/>
            <w:vAlign w:val="center"/>
          </w:tcPr>
          <w:p w14:paraId="48207DD8" w14:textId="77777777"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2188959F" w14:textId="77777777"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0FE0B98D" w14:textId="77777777"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14:paraId="3B3AFFF5" w14:textId="77777777"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617A3A83" w14:textId="77777777"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14:paraId="29238BA2" w14:textId="77777777" w:rsidR="00BE28B8" w:rsidRPr="00875148" w:rsidRDefault="00BE28B8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E28B8" w:rsidRPr="00875148" w14:paraId="0143FB76" w14:textId="77777777">
        <w:tc>
          <w:tcPr>
            <w:tcW w:w="579" w:type="dxa"/>
          </w:tcPr>
          <w:p w14:paraId="36A0E0DE" w14:textId="77777777"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54DF69E2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9EDD6A6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4506616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2B693448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7E078345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6B7FD1CC" w14:textId="77777777">
        <w:tc>
          <w:tcPr>
            <w:tcW w:w="579" w:type="dxa"/>
          </w:tcPr>
          <w:p w14:paraId="2812880E" w14:textId="77777777"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69FA3EAD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40436407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7461355C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5048FBF0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AF60739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39722066" w14:textId="77777777">
        <w:tc>
          <w:tcPr>
            <w:tcW w:w="579" w:type="dxa"/>
          </w:tcPr>
          <w:p w14:paraId="21A072E0" w14:textId="77777777"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2363C748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45E0C8B5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B80A065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709617F5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492206F7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6FE2F701" w14:textId="77777777">
        <w:tc>
          <w:tcPr>
            <w:tcW w:w="579" w:type="dxa"/>
          </w:tcPr>
          <w:p w14:paraId="6A51CDC2" w14:textId="77777777"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5F4F6A1C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04A69DD3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07015F7A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5AB88B28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74BF7471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5F1CC350" w14:textId="77777777">
        <w:tc>
          <w:tcPr>
            <w:tcW w:w="579" w:type="dxa"/>
          </w:tcPr>
          <w:p w14:paraId="712AC730" w14:textId="77777777" w:rsidR="00BE28B8" w:rsidRPr="00875148" w:rsidRDefault="00BE28B8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112876F3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867FB27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281AEDD2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2C226549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3E946CBF" w14:textId="77777777" w:rsidR="00BE28B8" w:rsidRPr="00875148" w:rsidRDefault="00BE28B8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6D7DAB6D" w14:textId="77777777" w:rsidR="00BE28B8" w:rsidRPr="00875148" w:rsidRDefault="00BE28B8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14:paraId="09266CDC" w14:textId="77777777" w:rsidR="00BE28B8" w:rsidRPr="00875148" w:rsidRDefault="00BE28B8" w:rsidP="0000716A">
      <w:pPr>
        <w:rPr>
          <w:rFonts w:ascii="Arial Narrow" w:hAnsi="Arial Narrow"/>
        </w:rPr>
      </w:pPr>
    </w:p>
    <w:p w14:paraId="222AFBEE" w14:textId="77777777" w:rsidR="00BE28B8" w:rsidRPr="00875148" w:rsidRDefault="00BE28B8" w:rsidP="0000716A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14:paraId="660FA24A" w14:textId="77777777" w:rsidR="00BE28B8" w:rsidRPr="00875148" w:rsidRDefault="00BE28B8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BE28B8" w:rsidRPr="00875148" w14:paraId="6509DEEB" w14:textId="77777777">
        <w:tc>
          <w:tcPr>
            <w:tcW w:w="579" w:type="dxa"/>
            <w:vAlign w:val="center"/>
          </w:tcPr>
          <w:p w14:paraId="00D1E001" w14:textId="77777777"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0E8B4827" w14:textId="77777777"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105BC615" w14:textId="77777777"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14:paraId="2BCABE4D" w14:textId="77777777"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14:paraId="1BF367AE" w14:textId="77777777"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63DD35EB" w14:textId="77777777"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14:paraId="386A674E" w14:textId="77777777" w:rsidR="00BE28B8" w:rsidRPr="00875148" w:rsidRDefault="00BE28B8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BE28B8" w:rsidRPr="00875148" w14:paraId="52A2F42D" w14:textId="77777777">
        <w:tc>
          <w:tcPr>
            <w:tcW w:w="579" w:type="dxa"/>
          </w:tcPr>
          <w:p w14:paraId="46B9D76E" w14:textId="77777777" w:rsidR="00BE28B8" w:rsidRPr="00875148" w:rsidRDefault="00BE28B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628A6CAD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73782141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62A0B6D8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4A935C9A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2545B83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494762B7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766AE86B" w14:textId="77777777">
        <w:tc>
          <w:tcPr>
            <w:tcW w:w="579" w:type="dxa"/>
          </w:tcPr>
          <w:p w14:paraId="507E3930" w14:textId="77777777"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1564D449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830B2EF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5F4D606D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36791B20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5F12792F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2BFE2C1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02412B48" w14:textId="77777777">
        <w:tc>
          <w:tcPr>
            <w:tcW w:w="579" w:type="dxa"/>
          </w:tcPr>
          <w:p w14:paraId="7E6336B2" w14:textId="77777777"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3F36452C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2008823A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0178AB5D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0D52BC6B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3A13201A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0AC35283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7CE73370" w14:textId="77777777">
        <w:tc>
          <w:tcPr>
            <w:tcW w:w="579" w:type="dxa"/>
          </w:tcPr>
          <w:p w14:paraId="19262BC5" w14:textId="77777777" w:rsidR="00BE28B8" w:rsidRPr="00875148" w:rsidRDefault="00BE28B8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6869EA66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425246FC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697A1C05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0C91C9EE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4FFC6855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213B598D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1202B7DF" w14:textId="77777777">
        <w:tc>
          <w:tcPr>
            <w:tcW w:w="579" w:type="dxa"/>
          </w:tcPr>
          <w:p w14:paraId="4CAD38E3" w14:textId="77777777" w:rsidR="00BE28B8" w:rsidRPr="00875148" w:rsidRDefault="00BE28B8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2C6C3734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4E8E9E75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5061BCCE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094FD8E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7ED01ECD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13AA619" w14:textId="77777777" w:rsidR="00BE28B8" w:rsidRPr="00875148" w:rsidRDefault="00BE28B8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0D548EA0" w14:textId="77777777" w:rsidR="00BE28B8" w:rsidRPr="00875148" w:rsidRDefault="00BE28B8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14:paraId="7FF054D5" w14:textId="77777777" w:rsidR="00BE28B8" w:rsidRPr="00875148" w:rsidRDefault="00BE28B8" w:rsidP="00A14994">
      <w:pPr>
        <w:rPr>
          <w:rFonts w:ascii="Arial Narrow" w:hAnsi="Arial Narrow"/>
        </w:rPr>
      </w:pPr>
    </w:p>
    <w:p w14:paraId="41F35EDF" w14:textId="77777777" w:rsidR="00BE28B8" w:rsidRPr="00875148" w:rsidRDefault="00BE28B8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14:paraId="308B75A4" w14:textId="77777777" w:rsidR="00BE28B8" w:rsidRPr="00875148" w:rsidRDefault="00BE28B8">
      <w:pPr>
        <w:pStyle w:val="TCTips"/>
        <w:rPr>
          <w:rFonts w:ascii="Arial Narrow" w:hAnsi="Arial Narrow"/>
          <w:i w:val="0"/>
        </w:rPr>
      </w:pPr>
    </w:p>
    <w:p w14:paraId="712CEC3E" w14:textId="77777777" w:rsidR="00BE28B8" w:rsidRPr="00875148" w:rsidRDefault="00BE28B8" w:rsidP="002552D5">
      <w:pPr>
        <w:pStyle w:val="Heading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14:paraId="636FF44B" w14:textId="77777777"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BE28B8" w:rsidRPr="00875148" w14:paraId="2A7BFDFB" w14:textId="77777777">
        <w:tc>
          <w:tcPr>
            <w:tcW w:w="579" w:type="dxa"/>
            <w:vAlign w:val="center"/>
          </w:tcPr>
          <w:p w14:paraId="58FBBF21" w14:textId="77777777"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14:paraId="4CE045AE" w14:textId="77777777"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14:paraId="52DE053E" w14:textId="77777777" w:rsidR="00BE28B8" w:rsidRPr="00875148" w:rsidRDefault="00BE28B8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BE28B8" w:rsidRPr="00875148" w14:paraId="3BA0CA0F" w14:textId="77777777">
        <w:tc>
          <w:tcPr>
            <w:tcW w:w="579" w:type="dxa"/>
          </w:tcPr>
          <w:p w14:paraId="71CB5395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14:paraId="20526D52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1538B5BD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3F16C6AA" w14:textId="77777777">
        <w:tc>
          <w:tcPr>
            <w:tcW w:w="579" w:type="dxa"/>
          </w:tcPr>
          <w:p w14:paraId="22747658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14:paraId="68ECE017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625DAF31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447F8B8D" w14:textId="77777777">
        <w:tc>
          <w:tcPr>
            <w:tcW w:w="579" w:type="dxa"/>
          </w:tcPr>
          <w:p w14:paraId="67D035C2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14:paraId="39AB30B0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7777A846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22B56C41" w14:textId="77777777">
        <w:tc>
          <w:tcPr>
            <w:tcW w:w="579" w:type="dxa"/>
          </w:tcPr>
          <w:p w14:paraId="6C197F74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14:paraId="293B802D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6AB0FBB6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59E748FE" w14:textId="77777777">
        <w:tc>
          <w:tcPr>
            <w:tcW w:w="579" w:type="dxa"/>
          </w:tcPr>
          <w:p w14:paraId="2506CC1C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14:paraId="10D1277D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42E4ADAB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18E82A3E" w14:textId="77777777" w:rsidR="00BE28B8" w:rsidRPr="00875148" w:rsidRDefault="00BE28B8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14:paraId="1DA94A91" w14:textId="77777777" w:rsidR="00BE28B8" w:rsidRPr="00875148" w:rsidRDefault="00BE28B8" w:rsidP="002552D5">
      <w:pPr>
        <w:rPr>
          <w:rFonts w:ascii="Arial Narrow" w:hAnsi="Arial Narrow"/>
        </w:rPr>
      </w:pPr>
    </w:p>
    <w:p w14:paraId="029E5F71" w14:textId="77777777" w:rsidR="00BE28B8" w:rsidRPr="00875148" w:rsidRDefault="00BE28B8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14:paraId="10C01F76" w14:textId="77777777" w:rsidR="00BE28B8" w:rsidRPr="00875148" w:rsidRDefault="00BE28B8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BE28B8" w:rsidRPr="00875148" w14:paraId="4FB8D9D0" w14:textId="77777777">
        <w:tc>
          <w:tcPr>
            <w:tcW w:w="1844" w:type="dxa"/>
            <w:vAlign w:val="center"/>
          </w:tcPr>
          <w:p w14:paraId="3583A832" w14:textId="77777777"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14:paraId="16D844BB" w14:textId="77777777"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14:paraId="01D1871D" w14:textId="77777777"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14:paraId="5E391A75" w14:textId="77777777" w:rsidR="00BE28B8" w:rsidRPr="00875148" w:rsidRDefault="00BE28B8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BE28B8" w:rsidRPr="00875148" w14:paraId="2CFF3103" w14:textId="77777777">
        <w:tc>
          <w:tcPr>
            <w:tcW w:w="1844" w:type="dxa"/>
          </w:tcPr>
          <w:p w14:paraId="0188F335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14:paraId="7DE6E848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1E69FC8F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630AB644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35F81A1E" w14:textId="77777777">
        <w:tc>
          <w:tcPr>
            <w:tcW w:w="1844" w:type="dxa"/>
          </w:tcPr>
          <w:p w14:paraId="5507FF8E" w14:textId="77777777" w:rsidR="00BE28B8" w:rsidRPr="00875148" w:rsidRDefault="00BE28B8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2EE3BEA8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216053A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1D365E0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41F9268B" w14:textId="77777777">
        <w:tc>
          <w:tcPr>
            <w:tcW w:w="1844" w:type="dxa"/>
          </w:tcPr>
          <w:p w14:paraId="0A0EBF47" w14:textId="77777777"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72CCBA1E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330CFAFF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405EA45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4A395639" w14:textId="77777777">
        <w:tc>
          <w:tcPr>
            <w:tcW w:w="1844" w:type="dxa"/>
          </w:tcPr>
          <w:p w14:paraId="0E48754C" w14:textId="77777777"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0CC88D13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04D8C8AE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B976639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44D305FB" w14:textId="77777777">
        <w:tc>
          <w:tcPr>
            <w:tcW w:w="1844" w:type="dxa"/>
          </w:tcPr>
          <w:p w14:paraId="14ADA76B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14:paraId="64FC7E20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57F6BB0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44532584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67C991B7" w14:textId="77777777">
        <w:tc>
          <w:tcPr>
            <w:tcW w:w="1844" w:type="dxa"/>
          </w:tcPr>
          <w:p w14:paraId="6E993D88" w14:textId="77777777"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07DA71F6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62529F0A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6AC3713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1E6D56A3" w14:textId="77777777">
        <w:tc>
          <w:tcPr>
            <w:tcW w:w="1844" w:type="dxa"/>
          </w:tcPr>
          <w:p w14:paraId="3AE81410" w14:textId="77777777"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745689F1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36F6E47A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38A7F4F6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0A3C5FC8" w14:textId="77777777">
        <w:tc>
          <w:tcPr>
            <w:tcW w:w="1844" w:type="dxa"/>
          </w:tcPr>
          <w:p w14:paraId="63A179D0" w14:textId="77777777"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44CB0F28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3D114F44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C1AC675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584CCD33" w14:textId="77777777">
        <w:tc>
          <w:tcPr>
            <w:tcW w:w="1844" w:type="dxa"/>
          </w:tcPr>
          <w:p w14:paraId="49333700" w14:textId="77777777" w:rsidR="00BE28B8" w:rsidRPr="00875148" w:rsidRDefault="00BE28B8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14:paraId="4CD1CF72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28101717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C529C8F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77384623" w14:textId="77777777">
        <w:tc>
          <w:tcPr>
            <w:tcW w:w="1844" w:type="dxa"/>
          </w:tcPr>
          <w:p w14:paraId="156900A9" w14:textId="77777777"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784B12C8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31C761E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25EC59A8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2CBAFB96" w14:textId="77777777">
        <w:tc>
          <w:tcPr>
            <w:tcW w:w="1844" w:type="dxa"/>
          </w:tcPr>
          <w:p w14:paraId="44E7B130" w14:textId="77777777" w:rsidR="00BE28B8" w:rsidRPr="00875148" w:rsidRDefault="00BE28B8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07855DAD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22676428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737A0FBF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BE28B8" w:rsidRPr="00875148" w14:paraId="4F32D285" w14:textId="77777777">
        <w:tc>
          <w:tcPr>
            <w:tcW w:w="1844" w:type="dxa"/>
          </w:tcPr>
          <w:p w14:paraId="1C52843C" w14:textId="77777777" w:rsidR="00BE28B8" w:rsidRPr="00875148" w:rsidRDefault="00BE28B8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24A7A400" w14:textId="77777777" w:rsidR="00BE28B8" w:rsidRPr="00875148" w:rsidRDefault="00BE28B8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E4B624D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3D06F6B2" w14:textId="77777777" w:rsidR="00BE28B8" w:rsidRPr="00875148" w:rsidRDefault="00BE28B8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6BC31992" w14:textId="77777777" w:rsidR="00BE28B8" w:rsidRPr="00875148" w:rsidRDefault="00BE28B8">
      <w:pPr>
        <w:pStyle w:val="TCTips"/>
        <w:rPr>
          <w:rFonts w:ascii="Arial Narrow" w:hAnsi="Arial Narrow"/>
          <w:i w:val="0"/>
        </w:rPr>
      </w:pPr>
    </w:p>
    <w:sectPr w:rsidR="00BE28B8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478EE0" w14:textId="77777777" w:rsidR="00231C59" w:rsidRDefault="00231C59">
      <w:r>
        <w:separator/>
      </w:r>
    </w:p>
  </w:endnote>
  <w:endnote w:type="continuationSeparator" w:id="0">
    <w:p w14:paraId="1C8E8991" w14:textId="77777777" w:rsidR="00231C59" w:rsidRDefault="00231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710A8" w14:textId="77777777" w:rsidR="00231C59" w:rsidRDefault="00231C59">
    <w:pPr>
      <w:pStyle w:val="Footer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PageNumber"/>
        <w:rFonts w:ascii="Arial" w:hAnsi="Arial"/>
        <w:snapToGrid w:val="0"/>
      </w:rPr>
      <w:t xml:space="preserve">Página </w:t>
    </w:r>
    <w:r>
      <w:rPr>
        <w:rStyle w:val="PageNumber"/>
        <w:rFonts w:ascii="Arial" w:hAnsi="Arial"/>
        <w:snapToGrid w:val="0"/>
      </w:rPr>
      <w:fldChar w:fldCharType="begin"/>
    </w:r>
    <w:r>
      <w:rPr>
        <w:rStyle w:val="PageNumber"/>
        <w:rFonts w:ascii="Arial" w:hAnsi="Arial"/>
        <w:snapToGrid w:val="0"/>
      </w:rPr>
      <w:instrText xml:space="preserve"> PAGE </w:instrText>
    </w:r>
    <w:r>
      <w:rPr>
        <w:rStyle w:val="PageNumber"/>
        <w:rFonts w:ascii="Arial" w:hAnsi="Arial"/>
        <w:snapToGrid w:val="0"/>
      </w:rPr>
      <w:fldChar w:fldCharType="separate"/>
    </w:r>
    <w:r w:rsidR="0015631D">
      <w:rPr>
        <w:rStyle w:val="PageNumber"/>
        <w:rFonts w:ascii="Arial" w:hAnsi="Arial"/>
        <w:noProof/>
        <w:snapToGrid w:val="0"/>
      </w:rPr>
      <w:t>3</w:t>
    </w:r>
    <w:r>
      <w:rPr>
        <w:rStyle w:val="PageNumber"/>
        <w:rFonts w:ascii="Arial" w:hAnsi="Arial"/>
        <w:snapToGrid w:val="0"/>
      </w:rPr>
      <w:fldChar w:fldCharType="end"/>
    </w:r>
    <w:r>
      <w:rPr>
        <w:rStyle w:val="PageNumber"/>
        <w:rFonts w:ascii="Arial" w:hAnsi="Arial"/>
        <w:snapToGrid w:val="0"/>
      </w:rPr>
      <w:t xml:space="preserve"> de </w:t>
    </w:r>
    <w:r>
      <w:rPr>
        <w:rStyle w:val="PageNumber"/>
        <w:rFonts w:ascii="Arial" w:hAnsi="Arial"/>
        <w:snapToGrid w:val="0"/>
      </w:rPr>
      <w:fldChar w:fldCharType="begin"/>
    </w:r>
    <w:r>
      <w:rPr>
        <w:rStyle w:val="PageNumber"/>
        <w:rFonts w:ascii="Arial" w:hAnsi="Arial"/>
        <w:snapToGrid w:val="0"/>
      </w:rPr>
      <w:instrText xml:space="preserve"> NUMPAGES </w:instrText>
    </w:r>
    <w:r>
      <w:rPr>
        <w:rStyle w:val="PageNumber"/>
        <w:rFonts w:ascii="Arial" w:hAnsi="Arial"/>
        <w:snapToGrid w:val="0"/>
      </w:rPr>
      <w:fldChar w:fldCharType="separate"/>
    </w:r>
    <w:r w:rsidR="0015631D">
      <w:rPr>
        <w:rStyle w:val="PageNumber"/>
        <w:rFonts w:ascii="Arial" w:hAnsi="Arial"/>
        <w:noProof/>
        <w:snapToGrid w:val="0"/>
      </w:rPr>
      <w:t>6</w:t>
    </w:r>
    <w:r>
      <w:rPr>
        <w:rStyle w:val="PageNumber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A9BA53" w14:textId="77777777" w:rsidR="00231C59" w:rsidRDefault="00231C59">
      <w:r>
        <w:separator/>
      </w:r>
    </w:p>
  </w:footnote>
  <w:footnote w:type="continuationSeparator" w:id="0">
    <w:p w14:paraId="6451540D" w14:textId="77777777" w:rsidR="00231C59" w:rsidRDefault="00231C59">
      <w:r>
        <w:continuationSeparator/>
      </w:r>
    </w:p>
  </w:footnote>
  <w:footnote w:id="1">
    <w:p w14:paraId="3217CA07" w14:textId="77777777" w:rsidR="00231C59" w:rsidRDefault="00231C59">
      <w:pPr>
        <w:pStyle w:val="FootnoteText"/>
      </w:pPr>
      <w:r>
        <w:rPr>
          <w:rStyle w:val="FootnoteReference"/>
        </w:rPr>
        <w:t>*</w:t>
      </w:r>
      <w:r>
        <w:t xml:space="preserve"> Preenchido pela Abril</w:t>
      </w:r>
    </w:p>
  </w:footnote>
  <w:footnote w:id="2">
    <w:p w14:paraId="55AE2C0F" w14:textId="77777777" w:rsidR="00231C59" w:rsidRDefault="00231C59">
      <w:pPr>
        <w:pStyle w:val="FootnoteText"/>
      </w:pPr>
      <w:r>
        <w:rPr>
          <w:rStyle w:val="FootnoteReference"/>
        </w:rPr>
        <w:t>*</w:t>
      </w:r>
      <w:r>
        <w:t xml:space="preserve"> </w:t>
      </w:r>
      <w:r>
        <w:t>Preenchido pela Abril</w:t>
      </w:r>
    </w:p>
  </w:footnote>
  <w:footnote w:id="3">
    <w:p w14:paraId="15DD1A29" w14:textId="77777777" w:rsidR="00231C59" w:rsidRDefault="00231C59">
      <w:pPr>
        <w:pStyle w:val="FootnoteText"/>
      </w:pPr>
      <w:r>
        <w:rPr>
          <w:rStyle w:val="FootnoteReference"/>
        </w:rPr>
        <w:t>*</w:t>
      </w:r>
      <w:r>
        <w:t xml:space="preserve"> </w:t>
      </w:r>
      <w:r>
        <w:t>Preenchido pela Abril</w:t>
      </w:r>
    </w:p>
  </w:footnote>
  <w:footnote w:id="4">
    <w:p w14:paraId="5E416126" w14:textId="77777777" w:rsidR="00231C59" w:rsidRDefault="00231C59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  <w:footnote w:id="5">
    <w:p w14:paraId="0D38C8DF" w14:textId="77777777" w:rsidR="00231C59" w:rsidRDefault="00231C59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  <w:footnote w:id="6">
    <w:p w14:paraId="567ED339" w14:textId="77777777" w:rsidR="00231C59" w:rsidRDefault="00231C59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231C59" w14:paraId="604E1922" w14:textId="7777777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14:paraId="7452AA2B" w14:textId="77777777" w:rsidR="00231C59" w:rsidRPr="009540DC" w:rsidRDefault="00231C59">
          <w:pPr>
            <w:pStyle w:val="Header"/>
            <w:jc w:val="center"/>
            <w:rPr>
              <w:rFonts w:ascii="Arial" w:hAnsi="Arial"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6065A170" wp14:editId="35EF22D3">
                <wp:extent cx="770890" cy="334645"/>
                <wp:effectExtent l="0" t="0" r="0" b="8255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89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14:paraId="22572ECE" w14:textId="77777777" w:rsidR="00231C59" w:rsidRPr="009540DC" w:rsidRDefault="00231C59">
          <w:pPr>
            <w:pStyle w:val="Header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14:paraId="05AB5FFE" w14:textId="77777777" w:rsidR="00231C59" w:rsidRPr="009540DC" w:rsidRDefault="00231C59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14:paraId="1A8E4DDF" w14:textId="77777777" w:rsidR="00231C59" w:rsidRPr="009540DC" w:rsidRDefault="00231C59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231C59" w14:paraId="4BA73FAB" w14:textId="77777777">
      <w:trPr>
        <w:cantSplit/>
        <w:trHeight w:val="337"/>
        <w:jc w:val="center"/>
      </w:trPr>
      <w:tc>
        <w:tcPr>
          <w:tcW w:w="2089" w:type="dxa"/>
          <w:vMerge/>
        </w:tcPr>
        <w:p w14:paraId="2F27253D" w14:textId="77777777" w:rsidR="00231C59" w:rsidRPr="009540DC" w:rsidRDefault="00231C59">
          <w:pPr>
            <w:pStyle w:val="Header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14:paraId="0BCC609E" w14:textId="77777777" w:rsidR="00231C59" w:rsidRPr="009540DC" w:rsidRDefault="00231C59">
          <w:pPr>
            <w:pStyle w:val="Header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14:paraId="3AA33D81" w14:textId="77777777" w:rsidR="00231C59" w:rsidRPr="009540DC" w:rsidRDefault="00231C59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14:paraId="237B48DE" w14:textId="77777777" w:rsidR="00231C59" w:rsidRPr="009540DC" w:rsidRDefault="00231C59" w:rsidP="0000716A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24/02/2012</w:t>
          </w:r>
        </w:p>
      </w:tc>
    </w:tr>
    <w:tr w:rsidR="00231C59" w14:paraId="107089F9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6A4266D9" w14:textId="77777777" w:rsidR="00231C59" w:rsidRPr="009540DC" w:rsidRDefault="00231C59">
          <w:pPr>
            <w:pStyle w:val="Header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231C59" w14:paraId="1C34972C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4869C197" w14:textId="77777777" w:rsidR="00231C59" w:rsidRPr="009540DC" w:rsidRDefault="00231C59">
          <w:pPr>
            <w:pStyle w:val="Header"/>
            <w:rPr>
              <w:rStyle w:val="PageNumber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14:paraId="28983A3E" w14:textId="77777777" w:rsidR="00231C59" w:rsidRDefault="00231C5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03C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2377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5BD5"/>
    <w:rsid w:val="00096E8F"/>
    <w:rsid w:val="000A2DBE"/>
    <w:rsid w:val="000A46F4"/>
    <w:rsid w:val="000A5878"/>
    <w:rsid w:val="000A60CC"/>
    <w:rsid w:val="000B03AF"/>
    <w:rsid w:val="000B206F"/>
    <w:rsid w:val="000B3976"/>
    <w:rsid w:val="000B4422"/>
    <w:rsid w:val="000B5FA9"/>
    <w:rsid w:val="000B74F7"/>
    <w:rsid w:val="000C1D0F"/>
    <w:rsid w:val="000C6D8D"/>
    <w:rsid w:val="000D1910"/>
    <w:rsid w:val="000D1918"/>
    <w:rsid w:val="000D29E9"/>
    <w:rsid w:val="000D35A4"/>
    <w:rsid w:val="000E3473"/>
    <w:rsid w:val="000E4113"/>
    <w:rsid w:val="000E5668"/>
    <w:rsid w:val="000E61E4"/>
    <w:rsid w:val="000E6CEA"/>
    <w:rsid w:val="000F0195"/>
    <w:rsid w:val="000F01B0"/>
    <w:rsid w:val="000F13BE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393A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31D"/>
    <w:rsid w:val="00156A85"/>
    <w:rsid w:val="00160664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A5D11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2B6B"/>
    <w:rsid w:val="001E5B29"/>
    <w:rsid w:val="001F1D50"/>
    <w:rsid w:val="001F34B9"/>
    <w:rsid w:val="001F36C6"/>
    <w:rsid w:val="001F4ADC"/>
    <w:rsid w:val="001F53B7"/>
    <w:rsid w:val="00204AD2"/>
    <w:rsid w:val="002117FD"/>
    <w:rsid w:val="002128F9"/>
    <w:rsid w:val="00215804"/>
    <w:rsid w:val="00216BD7"/>
    <w:rsid w:val="00225398"/>
    <w:rsid w:val="002265C6"/>
    <w:rsid w:val="00227E41"/>
    <w:rsid w:val="00230C14"/>
    <w:rsid w:val="00231C59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74856"/>
    <w:rsid w:val="00285922"/>
    <w:rsid w:val="002867D4"/>
    <w:rsid w:val="00290D93"/>
    <w:rsid w:val="00292871"/>
    <w:rsid w:val="00293543"/>
    <w:rsid w:val="00296253"/>
    <w:rsid w:val="002A0428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4731"/>
    <w:rsid w:val="002C7CDA"/>
    <w:rsid w:val="002D07E2"/>
    <w:rsid w:val="002D0B2B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388E"/>
    <w:rsid w:val="002E44AB"/>
    <w:rsid w:val="002E6A5F"/>
    <w:rsid w:val="002E73E1"/>
    <w:rsid w:val="002F2F90"/>
    <w:rsid w:val="002F460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27707"/>
    <w:rsid w:val="00335C83"/>
    <w:rsid w:val="00343E85"/>
    <w:rsid w:val="0034692E"/>
    <w:rsid w:val="00346E2C"/>
    <w:rsid w:val="00352574"/>
    <w:rsid w:val="00360B96"/>
    <w:rsid w:val="0036483C"/>
    <w:rsid w:val="00367330"/>
    <w:rsid w:val="00370AA5"/>
    <w:rsid w:val="003735EF"/>
    <w:rsid w:val="003753C5"/>
    <w:rsid w:val="003814DB"/>
    <w:rsid w:val="00385FB7"/>
    <w:rsid w:val="003878F7"/>
    <w:rsid w:val="00390935"/>
    <w:rsid w:val="0039180A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16F5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161F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047"/>
    <w:rsid w:val="00551A51"/>
    <w:rsid w:val="005529EC"/>
    <w:rsid w:val="00563CCF"/>
    <w:rsid w:val="00565A80"/>
    <w:rsid w:val="00566DA7"/>
    <w:rsid w:val="005728F6"/>
    <w:rsid w:val="00580FAD"/>
    <w:rsid w:val="00581992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333D"/>
    <w:rsid w:val="005C52E3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75D3"/>
    <w:rsid w:val="0067076C"/>
    <w:rsid w:val="006740BF"/>
    <w:rsid w:val="00674551"/>
    <w:rsid w:val="00674C40"/>
    <w:rsid w:val="00676DC7"/>
    <w:rsid w:val="006804C5"/>
    <w:rsid w:val="00687C7B"/>
    <w:rsid w:val="006919C9"/>
    <w:rsid w:val="00691D6D"/>
    <w:rsid w:val="006A2A01"/>
    <w:rsid w:val="006A2A32"/>
    <w:rsid w:val="006B4D0C"/>
    <w:rsid w:val="006B5723"/>
    <w:rsid w:val="006C1E49"/>
    <w:rsid w:val="006C43F7"/>
    <w:rsid w:val="006C7F76"/>
    <w:rsid w:val="006D7365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5B11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3ACE"/>
    <w:rsid w:val="00776469"/>
    <w:rsid w:val="0078267C"/>
    <w:rsid w:val="00785E34"/>
    <w:rsid w:val="00792AF6"/>
    <w:rsid w:val="00793B84"/>
    <w:rsid w:val="00793D6C"/>
    <w:rsid w:val="007942B9"/>
    <w:rsid w:val="007974B6"/>
    <w:rsid w:val="007A00C4"/>
    <w:rsid w:val="007A0E89"/>
    <w:rsid w:val="007A2713"/>
    <w:rsid w:val="007A3E20"/>
    <w:rsid w:val="007B1491"/>
    <w:rsid w:val="007B1AD5"/>
    <w:rsid w:val="007B3B6D"/>
    <w:rsid w:val="007B5D5D"/>
    <w:rsid w:val="007B6F40"/>
    <w:rsid w:val="007B744D"/>
    <w:rsid w:val="007B769E"/>
    <w:rsid w:val="007C09C7"/>
    <w:rsid w:val="007C282E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D34"/>
    <w:rsid w:val="00841321"/>
    <w:rsid w:val="00846F5D"/>
    <w:rsid w:val="00851712"/>
    <w:rsid w:val="00854EA4"/>
    <w:rsid w:val="008573CA"/>
    <w:rsid w:val="008629E4"/>
    <w:rsid w:val="00862B7C"/>
    <w:rsid w:val="00865547"/>
    <w:rsid w:val="008665A6"/>
    <w:rsid w:val="00870065"/>
    <w:rsid w:val="0087218B"/>
    <w:rsid w:val="00873893"/>
    <w:rsid w:val="0087493D"/>
    <w:rsid w:val="00875148"/>
    <w:rsid w:val="0087702B"/>
    <w:rsid w:val="00877105"/>
    <w:rsid w:val="00883CB7"/>
    <w:rsid w:val="00886CF7"/>
    <w:rsid w:val="00890929"/>
    <w:rsid w:val="0089266A"/>
    <w:rsid w:val="0089306D"/>
    <w:rsid w:val="008941BE"/>
    <w:rsid w:val="0089453C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6D40"/>
    <w:rsid w:val="008F0069"/>
    <w:rsid w:val="008F4101"/>
    <w:rsid w:val="008F42D5"/>
    <w:rsid w:val="008F548F"/>
    <w:rsid w:val="008F5D03"/>
    <w:rsid w:val="00901A79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6F41"/>
    <w:rsid w:val="00937D22"/>
    <w:rsid w:val="00940B7D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A3A2C"/>
    <w:rsid w:val="009B02FE"/>
    <w:rsid w:val="009B287E"/>
    <w:rsid w:val="009C0CFF"/>
    <w:rsid w:val="009C2CEB"/>
    <w:rsid w:val="009C5257"/>
    <w:rsid w:val="009D0684"/>
    <w:rsid w:val="009D0D3B"/>
    <w:rsid w:val="009D6BA7"/>
    <w:rsid w:val="009E75A1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5719"/>
    <w:rsid w:val="00A16D04"/>
    <w:rsid w:val="00A178C1"/>
    <w:rsid w:val="00A203A1"/>
    <w:rsid w:val="00A21164"/>
    <w:rsid w:val="00A21EA2"/>
    <w:rsid w:val="00A235E5"/>
    <w:rsid w:val="00A3631C"/>
    <w:rsid w:val="00A36F80"/>
    <w:rsid w:val="00A407F3"/>
    <w:rsid w:val="00A47B45"/>
    <w:rsid w:val="00A504B8"/>
    <w:rsid w:val="00A50F02"/>
    <w:rsid w:val="00A51F19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D64A3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36D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48F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D73AB"/>
    <w:rsid w:val="00BE06FD"/>
    <w:rsid w:val="00BE1773"/>
    <w:rsid w:val="00BE1A1C"/>
    <w:rsid w:val="00BE1CD2"/>
    <w:rsid w:val="00BE28B8"/>
    <w:rsid w:val="00BF0AAB"/>
    <w:rsid w:val="00BF216B"/>
    <w:rsid w:val="00BF243E"/>
    <w:rsid w:val="00C00B5F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481D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363C"/>
    <w:rsid w:val="00C83B93"/>
    <w:rsid w:val="00C85382"/>
    <w:rsid w:val="00C86DCE"/>
    <w:rsid w:val="00C9056D"/>
    <w:rsid w:val="00C93B4D"/>
    <w:rsid w:val="00CA1659"/>
    <w:rsid w:val="00CA3EC1"/>
    <w:rsid w:val="00CA4A3D"/>
    <w:rsid w:val="00CA5310"/>
    <w:rsid w:val="00CA6435"/>
    <w:rsid w:val="00CB1B89"/>
    <w:rsid w:val="00CB7054"/>
    <w:rsid w:val="00CB7DB2"/>
    <w:rsid w:val="00CC186B"/>
    <w:rsid w:val="00CC2A28"/>
    <w:rsid w:val="00CC356D"/>
    <w:rsid w:val="00CC628B"/>
    <w:rsid w:val="00CD27AA"/>
    <w:rsid w:val="00CF2AC9"/>
    <w:rsid w:val="00CF360A"/>
    <w:rsid w:val="00CF39B3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376D"/>
    <w:rsid w:val="00D253D6"/>
    <w:rsid w:val="00D31268"/>
    <w:rsid w:val="00D340EF"/>
    <w:rsid w:val="00D357CD"/>
    <w:rsid w:val="00D360F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2121"/>
    <w:rsid w:val="00D64577"/>
    <w:rsid w:val="00D64742"/>
    <w:rsid w:val="00D67D31"/>
    <w:rsid w:val="00D729CF"/>
    <w:rsid w:val="00D745E9"/>
    <w:rsid w:val="00D74DFC"/>
    <w:rsid w:val="00D7574A"/>
    <w:rsid w:val="00D809A6"/>
    <w:rsid w:val="00D82DF3"/>
    <w:rsid w:val="00D86DCA"/>
    <w:rsid w:val="00D90C24"/>
    <w:rsid w:val="00D94953"/>
    <w:rsid w:val="00D9721C"/>
    <w:rsid w:val="00DA0FB6"/>
    <w:rsid w:val="00DA24A9"/>
    <w:rsid w:val="00DA4CC3"/>
    <w:rsid w:val="00DA4D23"/>
    <w:rsid w:val="00DA6877"/>
    <w:rsid w:val="00DA73D1"/>
    <w:rsid w:val="00DB2ADC"/>
    <w:rsid w:val="00DB5999"/>
    <w:rsid w:val="00DC14D4"/>
    <w:rsid w:val="00DC340A"/>
    <w:rsid w:val="00DC5667"/>
    <w:rsid w:val="00DD21DF"/>
    <w:rsid w:val="00DE31D7"/>
    <w:rsid w:val="00DE35FD"/>
    <w:rsid w:val="00DE6E18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771"/>
    <w:rsid w:val="00E36D54"/>
    <w:rsid w:val="00E41F2B"/>
    <w:rsid w:val="00E51217"/>
    <w:rsid w:val="00E52A49"/>
    <w:rsid w:val="00E5316C"/>
    <w:rsid w:val="00E62254"/>
    <w:rsid w:val="00E635A2"/>
    <w:rsid w:val="00E7459E"/>
    <w:rsid w:val="00E751F2"/>
    <w:rsid w:val="00E76C04"/>
    <w:rsid w:val="00E80E9F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2BC3"/>
    <w:rsid w:val="00EC6D24"/>
    <w:rsid w:val="00ED1B21"/>
    <w:rsid w:val="00ED439D"/>
    <w:rsid w:val="00ED5B4E"/>
    <w:rsid w:val="00EE1AB9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4193"/>
    <w:rsid w:val="00F06D28"/>
    <w:rsid w:val="00F06E32"/>
    <w:rsid w:val="00F110A0"/>
    <w:rsid w:val="00F115A0"/>
    <w:rsid w:val="00F1361E"/>
    <w:rsid w:val="00F17E54"/>
    <w:rsid w:val="00F17F30"/>
    <w:rsid w:val="00F255DF"/>
    <w:rsid w:val="00F25CB5"/>
    <w:rsid w:val="00F27E38"/>
    <w:rsid w:val="00F310BA"/>
    <w:rsid w:val="00F329E9"/>
    <w:rsid w:val="00F32EFF"/>
    <w:rsid w:val="00F355CD"/>
    <w:rsid w:val="00F379EA"/>
    <w:rsid w:val="00F41E73"/>
    <w:rsid w:val="00F44663"/>
    <w:rsid w:val="00F55FFF"/>
    <w:rsid w:val="00F56109"/>
    <w:rsid w:val="00F56B86"/>
    <w:rsid w:val="00F57135"/>
    <w:rsid w:val="00F5724C"/>
    <w:rsid w:val="00F574A1"/>
    <w:rsid w:val="00F626F0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1729"/>
    <w:rsid w:val="00F9249A"/>
    <w:rsid w:val="00F937C5"/>
    <w:rsid w:val="00F94FE3"/>
    <w:rsid w:val="00F96D18"/>
    <w:rsid w:val="00FA0719"/>
    <w:rsid w:val="00FA0D48"/>
    <w:rsid w:val="00FA356D"/>
    <w:rsid w:val="00FA6D41"/>
    <w:rsid w:val="00FA7B23"/>
    <w:rsid w:val="00FB28B8"/>
    <w:rsid w:val="00FB47D1"/>
    <w:rsid w:val="00FB62A5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345C"/>
    <w:rsid w:val="00FD507A"/>
    <w:rsid w:val="00FD5E0F"/>
    <w:rsid w:val="00FE000B"/>
    <w:rsid w:val="00FE1EDE"/>
    <w:rsid w:val="00FE65F9"/>
    <w:rsid w:val="00FF03C0"/>
    <w:rsid w:val="00FF0990"/>
    <w:rsid w:val="00FF1953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76D0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F10E3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F10E3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F10E3"/>
    <w:rPr>
      <w:rFonts w:cs="Times New Roman"/>
      <w:sz w:val="20"/>
    </w:rPr>
  </w:style>
  <w:style w:type="character" w:styleId="PageNumber">
    <w:name w:val="page number"/>
    <w:basedOn w:val="DefaultParagraphFont"/>
    <w:uiPriority w:val="99"/>
    <w:rsid w:val="003C7E6F"/>
    <w:rPr>
      <w:rFonts w:cs="Times New Roman"/>
    </w:rPr>
  </w:style>
  <w:style w:type="paragraph" w:styleId="TOC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TOC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TOC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TOC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TOC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TOC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TOC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TOC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BodyTextIndent">
    <w:name w:val="Body Text Indent"/>
    <w:basedOn w:val="Normal"/>
    <w:link w:val="BodyTextIndent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F10E3"/>
    <w:rPr>
      <w:rFonts w:cs="Times New Roman"/>
      <w:sz w:val="20"/>
    </w:rPr>
  </w:style>
  <w:style w:type="paragraph" w:styleId="BodyText">
    <w:name w:val="Body Text"/>
    <w:basedOn w:val="Normal"/>
    <w:link w:val="BodyTextChar"/>
    <w:uiPriority w:val="99"/>
    <w:rsid w:val="003C7E6F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F10E3"/>
    <w:rPr>
      <w:rFonts w:cs="Times New Roman"/>
      <w:sz w:val="20"/>
    </w:rPr>
  </w:style>
  <w:style w:type="paragraph" w:styleId="BodyTextIndent2">
    <w:name w:val="Body Text Indent 2"/>
    <w:basedOn w:val="Normal"/>
    <w:link w:val="BodyTextIndent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5F10E3"/>
    <w:rPr>
      <w:rFonts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Heading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BodyText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BodyText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Heading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Heading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BodyText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itle">
    <w:name w:val="Title"/>
    <w:basedOn w:val="Normal"/>
    <w:next w:val="Normal"/>
    <w:link w:val="Title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3C7E6F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C7E6F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F10E3"/>
    <w:rPr>
      <w:rFonts w:cs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rsid w:val="003C7E6F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5F10E3"/>
    <w:rPr>
      <w:rFonts w:cs="Times New Roman"/>
      <w:sz w:val="20"/>
    </w:rPr>
  </w:style>
  <w:style w:type="character" w:styleId="FootnoteReference">
    <w:name w:val="footnote reference"/>
    <w:basedOn w:val="DefaultParagraphFont"/>
    <w:uiPriority w:val="99"/>
    <w:semiHidden/>
    <w:rsid w:val="003C7E6F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776469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10E3"/>
    <w:rPr>
      <w:rFonts w:cs="Times New Roman"/>
      <w:sz w:val="2"/>
    </w:rPr>
  </w:style>
  <w:style w:type="table" w:styleId="TableGrid">
    <w:name w:val="Table Grid"/>
    <w:basedOn w:val="Table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ListParagraph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DefaultParagraphFont"/>
    <w:uiPriority w:val="99"/>
    <w:locked/>
    <w:rsid w:val="00D809A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5F10E3"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F10E3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F10E3"/>
    <w:rPr>
      <w:rFonts w:cs="Times New Roman"/>
      <w:sz w:val="20"/>
    </w:rPr>
  </w:style>
  <w:style w:type="character" w:styleId="PageNumber">
    <w:name w:val="page number"/>
    <w:basedOn w:val="DefaultParagraphFont"/>
    <w:uiPriority w:val="99"/>
    <w:rsid w:val="003C7E6F"/>
    <w:rPr>
      <w:rFonts w:cs="Times New Roman"/>
    </w:rPr>
  </w:style>
  <w:style w:type="paragraph" w:styleId="TOC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TOC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TOC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TOC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TOC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TOC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TOC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TOC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BodyTextIndent">
    <w:name w:val="Body Text Indent"/>
    <w:basedOn w:val="Normal"/>
    <w:link w:val="BodyTextIndent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F10E3"/>
    <w:rPr>
      <w:rFonts w:cs="Times New Roman"/>
      <w:sz w:val="20"/>
    </w:rPr>
  </w:style>
  <w:style w:type="paragraph" w:styleId="BodyText">
    <w:name w:val="Body Text"/>
    <w:basedOn w:val="Normal"/>
    <w:link w:val="BodyTextChar"/>
    <w:uiPriority w:val="99"/>
    <w:rsid w:val="003C7E6F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F10E3"/>
    <w:rPr>
      <w:rFonts w:cs="Times New Roman"/>
      <w:sz w:val="20"/>
    </w:rPr>
  </w:style>
  <w:style w:type="paragraph" w:styleId="BodyTextIndent2">
    <w:name w:val="Body Text Indent 2"/>
    <w:basedOn w:val="Normal"/>
    <w:link w:val="BodyTextIndent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5F10E3"/>
    <w:rPr>
      <w:rFonts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Heading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BodyText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BodyText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Heading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Heading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BodyText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itle">
    <w:name w:val="Title"/>
    <w:basedOn w:val="Normal"/>
    <w:next w:val="Normal"/>
    <w:link w:val="Title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3C7E6F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C7E6F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F10E3"/>
    <w:rPr>
      <w:rFonts w:cs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rsid w:val="003C7E6F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5F10E3"/>
    <w:rPr>
      <w:rFonts w:cs="Times New Roman"/>
      <w:sz w:val="20"/>
    </w:rPr>
  </w:style>
  <w:style w:type="character" w:styleId="FootnoteReference">
    <w:name w:val="footnote reference"/>
    <w:basedOn w:val="DefaultParagraphFont"/>
    <w:uiPriority w:val="99"/>
    <w:semiHidden/>
    <w:rsid w:val="003C7E6F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776469"/>
    <w:rPr>
      <w:sz w:val="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10E3"/>
    <w:rPr>
      <w:rFonts w:cs="Times New Roman"/>
      <w:sz w:val="2"/>
    </w:rPr>
  </w:style>
  <w:style w:type="table" w:styleId="TableGrid">
    <w:name w:val="Table Grid"/>
    <w:basedOn w:val="TableNormal"/>
    <w:uiPriority w:val="99"/>
    <w:rsid w:val="006011B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ListParagraph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character" w:styleId="Hyperlink">
    <w:name w:val="Hyperlink"/>
    <w:basedOn w:val="DefaultParagraphFont"/>
    <w:uiPriority w:val="99"/>
    <w:locked/>
    <w:rsid w:val="00D809A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\DOCUME~1\SLUCHE~1\CONFIG~1\Temp\GABRILsluchetta171033EMS_Especificacao_Manutencao_Sistemas.dot</Template>
  <TotalTime>728</TotalTime>
  <Pages>6</Pages>
  <Words>948</Words>
  <Characters>5409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Magali Moreira Coelho</cp:lastModifiedBy>
  <cp:revision>17</cp:revision>
  <cp:lastPrinted>2009-11-19T20:24:00Z</cp:lastPrinted>
  <dcterms:created xsi:type="dcterms:W3CDTF">2012-04-10T18:37:00Z</dcterms:created>
  <dcterms:modified xsi:type="dcterms:W3CDTF">2012-04-17T22:43:00Z</dcterms:modified>
</cp:coreProperties>
</file>