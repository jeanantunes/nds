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761" w:rsidRPr="00875148" w:rsidRDefault="00891761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891761" w:rsidRPr="00875148" w:rsidRDefault="00891761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891761" w:rsidRPr="00875148" w:rsidRDefault="00891761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0038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Negociar dividas</w:t>
      </w:r>
      <w:r w:rsidRPr="00875148">
        <w:rPr>
          <w:rFonts w:ascii="Arial Narrow" w:hAnsi="Arial Narrow"/>
          <w:b/>
          <w:sz w:val="40"/>
        </w:rPr>
        <w:t>&gt;</w:t>
      </w:r>
    </w:p>
    <w:p w:rsidR="00891761" w:rsidRPr="00875148" w:rsidRDefault="0089176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91761" w:rsidRPr="00875148" w:rsidRDefault="0089176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91761" w:rsidRPr="00875148" w:rsidRDefault="0089176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91761" w:rsidRPr="00875148" w:rsidRDefault="0089176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91761" w:rsidRPr="00875148" w:rsidRDefault="0089176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91761" w:rsidRPr="00875148" w:rsidRDefault="0089176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91761" w:rsidRPr="00875148" w:rsidRDefault="0089176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91761" w:rsidRPr="00875148" w:rsidRDefault="0089176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91761" w:rsidRPr="00875148" w:rsidRDefault="0089176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91761" w:rsidRPr="00875148" w:rsidRDefault="0089176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91761" w:rsidRPr="00875148" w:rsidRDefault="0089176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91761" w:rsidRPr="00875148" w:rsidRDefault="0089176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91761" w:rsidRPr="00875148" w:rsidRDefault="00891761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891761" w:rsidRPr="00875148" w:rsidRDefault="00891761">
      <w:pPr>
        <w:jc w:val="center"/>
        <w:rPr>
          <w:rFonts w:ascii="Arial Narrow" w:hAnsi="Arial Narrow"/>
          <w:b/>
          <w:sz w:val="48"/>
        </w:rPr>
      </w:pPr>
    </w:p>
    <w:p w:rsidR="00891761" w:rsidRPr="00875148" w:rsidRDefault="00891761">
      <w:pPr>
        <w:pStyle w:val="Cabealho"/>
        <w:rPr>
          <w:rFonts w:ascii="Arial Narrow" w:hAnsi="Arial Narrow"/>
        </w:rPr>
      </w:pPr>
    </w:p>
    <w:p w:rsidR="00891761" w:rsidRPr="00875148" w:rsidRDefault="00891761">
      <w:pPr>
        <w:pStyle w:val="Cabealho"/>
        <w:rPr>
          <w:rFonts w:ascii="Arial Narrow" w:hAnsi="Arial Narrow"/>
        </w:rPr>
      </w:pPr>
    </w:p>
    <w:p w:rsidR="00891761" w:rsidRPr="00875148" w:rsidRDefault="00891761">
      <w:pPr>
        <w:pStyle w:val="Cabealho"/>
        <w:rPr>
          <w:rFonts w:ascii="Arial Narrow" w:hAnsi="Arial Narrow"/>
        </w:rPr>
      </w:pPr>
    </w:p>
    <w:p w:rsidR="00891761" w:rsidRPr="00875148" w:rsidRDefault="00891761">
      <w:pPr>
        <w:pStyle w:val="Cabealho"/>
        <w:rPr>
          <w:rFonts w:ascii="Arial Narrow" w:hAnsi="Arial Narrow"/>
        </w:rPr>
      </w:pPr>
    </w:p>
    <w:p w:rsidR="00891761" w:rsidRPr="00875148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Default="00891761">
      <w:pPr>
        <w:pStyle w:val="Cabealho"/>
        <w:rPr>
          <w:rFonts w:ascii="Arial Narrow" w:hAnsi="Arial Narrow"/>
        </w:rPr>
      </w:pPr>
    </w:p>
    <w:p w:rsidR="00891761" w:rsidRPr="00875148" w:rsidRDefault="00891761">
      <w:pPr>
        <w:pStyle w:val="Cabealho"/>
        <w:rPr>
          <w:rFonts w:ascii="Arial Narrow" w:hAnsi="Arial Narrow"/>
        </w:rPr>
      </w:pPr>
    </w:p>
    <w:p w:rsidR="00891761" w:rsidRPr="00875148" w:rsidRDefault="00891761">
      <w:pPr>
        <w:rPr>
          <w:rFonts w:ascii="Arial Narrow" w:hAnsi="Arial Narrow"/>
        </w:rPr>
      </w:pPr>
    </w:p>
    <w:p w:rsidR="00891761" w:rsidRPr="00875148" w:rsidRDefault="00891761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91761" w:rsidRPr="00875148" w:rsidTr="003D4B3F">
        <w:tc>
          <w:tcPr>
            <w:tcW w:w="1134" w:type="dxa"/>
          </w:tcPr>
          <w:p w:rsidR="00891761" w:rsidRPr="00875148" w:rsidRDefault="00891761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891761" w:rsidRPr="00875148" w:rsidRDefault="00891761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891761" w:rsidRPr="00875148" w:rsidRDefault="00891761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891761" w:rsidRPr="00875148" w:rsidRDefault="00891761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891761" w:rsidRPr="00875148" w:rsidRDefault="00891761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91761" w:rsidRPr="00875148" w:rsidTr="003D4B3F">
        <w:tc>
          <w:tcPr>
            <w:tcW w:w="1134" w:type="dxa"/>
          </w:tcPr>
          <w:p w:rsidR="00891761" w:rsidRPr="00875148" w:rsidRDefault="00891761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24/02/2012</w:t>
            </w:r>
          </w:p>
        </w:tc>
        <w:tc>
          <w:tcPr>
            <w:tcW w:w="1134" w:type="dxa"/>
          </w:tcPr>
          <w:p w:rsidR="00891761" w:rsidRPr="00875148" w:rsidRDefault="0089176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891761" w:rsidRPr="00875148" w:rsidRDefault="0089176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91761" w:rsidRPr="00875148" w:rsidRDefault="0089176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891761" w:rsidRPr="00875148" w:rsidRDefault="00891761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91761" w:rsidRPr="00875148" w:rsidTr="003D4B3F">
        <w:tc>
          <w:tcPr>
            <w:tcW w:w="1134" w:type="dxa"/>
          </w:tcPr>
          <w:p w:rsidR="00891761" w:rsidRPr="00875148" w:rsidRDefault="0014596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10/04/2012</w:t>
            </w:r>
          </w:p>
        </w:tc>
        <w:tc>
          <w:tcPr>
            <w:tcW w:w="1134" w:type="dxa"/>
          </w:tcPr>
          <w:p w:rsidR="00891761" w:rsidRPr="00875148" w:rsidRDefault="0014596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891761" w:rsidRPr="00875148" w:rsidRDefault="0014596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</w:tcPr>
          <w:p w:rsidR="00891761" w:rsidRPr="00875148" w:rsidRDefault="0014596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891761" w:rsidRPr="00875148" w:rsidRDefault="0014596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  <w:bookmarkStart w:id="0" w:name="_GoBack"/>
            <w:bookmarkEnd w:id="0"/>
          </w:p>
        </w:tc>
      </w:tr>
    </w:tbl>
    <w:p w:rsidR="00891761" w:rsidRDefault="00891761">
      <w:pPr>
        <w:rPr>
          <w:rFonts w:ascii="Arial Narrow" w:hAnsi="Arial Narrow"/>
          <w:b/>
          <w:color w:val="000080"/>
          <w:sz w:val="28"/>
        </w:rPr>
      </w:pPr>
      <w:bookmarkStart w:id="1" w:name="_Toc84234381"/>
      <w:bookmarkStart w:id="2" w:name="_Toc84734077"/>
      <w:r>
        <w:rPr>
          <w:rFonts w:ascii="Arial Narrow" w:hAnsi="Arial Narrow"/>
        </w:rPr>
        <w:br w:type="page"/>
      </w:r>
    </w:p>
    <w:p w:rsidR="00891761" w:rsidRPr="00875148" w:rsidRDefault="0089176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891761" w:rsidRPr="00875148" w:rsidRDefault="00891761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91761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891761" w:rsidRPr="00875148" w:rsidRDefault="00891761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891761" w:rsidRPr="00875148" w:rsidRDefault="00891761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891761" w:rsidRPr="00875148">
        <w:trPr>
          <w:cantSplit/>
          <w:trHeight w:val="235"/>
        </w:trPr>
        <w:tc>
          <w:tcPr>
            <w:tcW w:w="4889" w:type="dxa"/>
            <w:vMerge/>
          </w:tcPr>
          <w:p w:rsidR="00891761" w:rsidRPr="00875148" w:rsidRDefault="00891761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891761" w:rsidRPr="00875148" w:rsidRDefault="0089176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91761" w:rsidRPr="00875148">
        <w:tc>
          <w:tcPr>
            <w:tcW w:w="4889" w:type="dxa"/>
          </w:tcPr>
          <w:p w:rsidR="00891761" w:rsidRPr="00875148" w:rsidRDefault="00891761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891761" w:rsidRPr="009540DC" w:rsidRDefault="00891761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891761" w:rsidRPr="00875148" w:rsidRDefault="00891761">
      <w:pPr>
        <w:rPr>
          <w:rFonts w:ascii="Arial Narrow" w:hAnsi="Arial Narrow"/>
        </w:rPr>
      </w:pPr>
    </w:p>
    <w:p w:rsidR="00891761" w:rsidRPr="00875148" w:rsidRDefault="0089176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891761" w:rsidRPr="00875148" w:rsidRDefault="00891761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91761" w:rsidRPr="00875148">
        <w:tc>
          <w:tcPr>
            <w:tcW w:w="9779" w:type="dxa"/>
          </w:tcPr>
          <w:p w:rsidR="00891761" w:rsidRDefault="00891761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891761" w:rsidRDefault="00891761" w:rsidP="0039180A"/>
          <w:p w:rsidR="00891761" w:rsidRPr="00D90C24" w:rsidRDefault="00891761" w:rsidP="000F13BE">
            <w:pPr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Funcionalidade para negociações de dividas em aberto de Cota.</w:t>
            </w:r>
          </w:p>
        </w:tc>
      </w:tr>
      <w:tr w:rsidR="00891761" w:rsidRPr="00875148">
        <w:tc>
          <w:tcPr>
            <w:tcW w:w="9779" w:type="dxa"/>
          </w:tcPr>
          <w:p w:rsidR="00891761" w:rsidRPr="00875148" w:rsidRDefault="00891761" w:rsidP="003A29F1">
            <w:pPr>
              <w:rPr>
                <w:rFonts w:ascii="Arial Narrow" w:hAnsi="Arial Narrow"/>
              </w:rPr>
            </w:pPr>
          </w:p>
        </w:tc>
      </w:tr>
    </w:tbl>
    <w:p w:rsidR="00891761" w:rsidRPr="00875148" w:rsidRDefault="0089176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891761" w:rsidRPr="00875148" w:rsidRDefault="00891761">
      <w:pPr>
        <w:rPr>
          <w:rFonts w:ascii="Arial Narrow" w:hAnsi="Arial Narrow"/>
        </w:rPr>
      </w:pPr>
    </w:p>
    <w:p w:rsidR="00891761" w:rsidRDefault="0089176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1"/>
      <w:bookmarkEnd w:id="2"/>
      <w:r w:rsidRPr="00875148">
        <w:rPr>
          <w:rFonts w:ascii="Arial Narrow" w:hAnsi="Arial Narrow"/>
          <w:sz w:val="20"/>
        </w:rPr>
        <w:t>Regras de Negócio envolvidas na Manutenção</w:t>
      </w:r>
    </w:p>
    <w:p w:rsidR="00891761" w:rsidRDefault="00891761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negociação de divida deverá acontecer com dividas em aberto até determinado limite de vencimentos em aberto.</w:t>
      </w:r>
    </w:p>
    <w:p w:rsidR="00891761" w:rsidRDefault="00891761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Ex. somente negociação de dividas em aberto de até 20 dias, esse limite deve ser tratado como parâmetro de sistema.</w:t>
      </w:r>
    </w:p>
    <w:p w:rsidR="00891761" w:rsidRDefault="00891761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usuário deverá escolher cota e trazer automaticamente nome e situação da Cota.</w:t>
      </w:r>
    </w:p>
    <w:p w:rsidR="00891761" w:rsidRDefault="00891761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Data limite, para serem apresentadas as dividas em aberto até a data escolhida.</w:t>
      </w:r>
    </w:p>
    <w:p w:rsidR="00891761" w:rsidRDefault="00891761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91761" w:rsidRDefault="00891761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Deverá haver o </w:t>
      </w:r>
      <w:r w:rsidRPr="005670FA">
        <w:rPr>
          <w:rFonts w:ascii="Arial Narrow" w:hAnsi="Arial Narrow" w:cs="Arial"/>
          <w:i/>
          <w:color w:val="002060"/>
          <w:sz w:val="22"/>
          <w:szCs w:val="22"/>
        </w:rPr>
        <w:t>grid</w:t>
      </w:r>
      <w:r>
        <w:rPr>
          <w:rFonts w:ascii="Arial Narrow" w:hAnsi="Arial Narrow" w:cs="Arial"/>
          <w:color w:val="002060"/>
          <w:sz w:val="22"/>
          <w:szCs w:val="22"/>
        </w:rPr>
        <w:t xml:space="preserve"> com as dividas em abertas e opção de escolha das dividas a serem negociadas.</w:t>
      </w:r>
    </w:p>
    <w:p w:rsidR="00891761" w:rsidRDefault="00891761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No </w:t>
      </w:r>
      <w:r w:rsidRPr="005670FA">
        <w:rPr>
          <w:rFonts w:ascii="Arial Narrow" w:hAnsi="Arial Narrow" w:cs="Arial"/>
          <w:i/>
          <w:color w:val="002060"/>
          <w:sz w:val="22"/>
          <w:szCs w:val="22"/>
        </w:rPr>
        <w:t>grid</w:t>
      </w:r>
      <w:r>
        <w:rPr>
          <w:rFonts w:ascii="Arial Narrow" w:hAnsi="Arial Narrow" w:cs="Arial"/>
          <w:color w:val="002060"/>
          <w:sz w:val="22"/>
          <w:szCs w:val="22"/>
        </w:rPr>
        <w:t xml:space="preserve"> deverão ser apresentadas as seguintes informações:</w:t>
      </w:r>
    </w:p>
    <w:p w:rsidR="00891761" w:rsidRDefault="00891761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ab/>
        <w:t>Vencimento da divida.</w:t>
      </w:r>
    </w:p>
    <w:p w:rsidR="00891761" w:rsidRDefault="00891761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ab/>
        <w:t>Valor Nominal, valor real.</w:t>
      </w:r>
    </w:p>
    <w:p w:rsidR="00891761" w:rsidRDefault="00891761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       Multa/Juros, valor atualizado até presente data escolhida.</w:t>
      </w:r>
    </w:p>
    <w:p w:rsidR="00891761" w:rsidRDefault="00891761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ab/>
        <w:t>Total, soma do valor nominal + valor de multa/juros.</w:t>
      </w:r>
    </w:p>
    <w:p w:rsidR="00891761" w:rsidRDefault="00891761" w:rsidP="00682784">
      <w:pPr>
        <w:ind w:left="72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Parcelamento, possibilitar escolha de parcelas baseado em limite de parcelas possíveis de negociação, parâmetro de sistema.</w:t>
      </w:r>
    </w:p>
    <w:p w:rsidR="00891761" w:rsidRDefault="00891761" w:rsidP="00682784">
      <w:pPr>
        <w:rPr>
          <w:rFonts w:ascii="Arial Narrow" w:hAnsi="Arial Narrow" w:cs="Arial"/>
          <w:color w:val="002060"/>
          <w:sz w:val="22"/>
          <w:szCs w:val="22"/>
        </w:rPr>
      </w:pPr>
    </w:p>
    <w:p w:rsidR="00891761" w:rsidRDefault="00891761" w:rsidP="00682784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quadro “Valores a Debitar”, dever</w:t>
      </w:r>
      <w:r w:rsidR="00145962">
        <w:rPr>
          <w:rFonts w:ascii="Arial Narrow" w:hAnsi="Arial Narrow" w:cs="Arial"/>
          <w:color w:val="002060"/>
          <w:sz w:val="22"/>
          <w:szCs w:val="22"/>
        </w:rPr>
        <w:t>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ser apresentados os vencimentos futuros das dividas negociadas divididas nas parcelas escolhidas. Vencimentos futuros deverão respeitar parâmetros de sistema para </w:t>
      </w:r>
      <w:r w:rsidR="00145962">
        <w:rPr>
          <w:rFonts w:ascii="Arial Narrow" w:hAnsi="Arial Narrow" w:cs="Arial"/>
          <w:color w:val="002060"/>
          <w:sz w:val="22"/>
          <w:szCs w:val="22"/>
        </w:rPr>
        <w:t>prazo de dividas negociado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891761" w:rsidRDefault="00891761" w:rsidP="00682784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Total Geral corresponde a soma de todas as parcelas negociadas.</w:t>
      </w:r>
    </w:p>
    <w:p w:rsidR="00891761" w:rsidRDefault="00891761" w:rsidP="00682784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Possibilitar a ativação da cota para que possa receber próximos repartes, este processo deverá atualizar o status da cota e registrar em histórico de manutenção de status.</w:t>
      </w:r>
    </w:p>
    <w:p w:rsidR="00891761" w:rsidRDefault="00891761" w:rsidP="00682784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:rsidR="00891761" w:rsidRDefault="00891761" w:rsidP="00682784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clicar em botão “confirmar” deverão ser gravadas as parcelas da negociação no movimento do jornaleiro e os mesmos serão incorporados nas próximas cobranças da cota.</w:t>
      </w:r>
    </w:p>
    <w:p w:rsidR="00891761" w:rsidRDefault="00891761" w:rsidP="00682784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Os vencimentos em aberto deverão ser baixados do contas a receber e gravar o motivo da baixa como </w:t>
      </w:r>
      <w:r w:rsidR="00145962">
        <w:rPr>
          <w:rFonts w:ascii="Arial Narrow" w:hAnsi="Arial Narrow" w:cs="Arial"/>
          <w:color w:val="002060"/>
          <w:sz w:val="22"/>
          <w:szCs w:val="22"/>
        </w:rPr>
        <w:t xml:space="preserve">um evento de </w:t>
      </w:r>
      <w:r>
        <w:rPr>
          <w:rFonts w:ascii="Arial Narrow" w:hAnsi="Arial Narrow" w:cs="Arial"/>
          <w:color w:val="002060"/>
          <w:sz w:val="22"/>
          <w:szCs w:val="22"/>
        </w:rPr>
        <w:t>“negociação”</w:t>
      </w:r>
      <w:r w:rsidR="00145962">
        <w:rPr>
          <w:rFonts w:ascii="Arial Narrow" w:hAnsi="Arial Narrow" w:cs="Arial"/>
          <w:color w:val="002060"/>
          <w:sz w:val="22"/>
          <w:szCs w:val="22"/>
        </w:rPr>
        <w:t>.</w:t>
      </w:r>
    </w:p>
    <w:p w:rsidR="00891761" w:rsidRPr="00875148" w:rsidRDefault="00891761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91761" w:rsidRPr="00875148">
        <w:tc>
          <w:tcPr>
            <w:tcW w:w="9779" w:type="dxa"/>
          </w:tcPr>
          <w:p w:rsidR="00891761" w:rsidRPr="009540DC" w:rsidRDefault="00891761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891761" w:rsidRPr="00875148" w:rsidRDefault="00891761" w:rsidP="00597006">
            <w:pPr>
              <w:rPr>
                <w:rFonts w:ascii="Arial Narrow" w:hAnsi="Arial Narrow"/>
              </w:rPr>
            </w:pPr>
          </w:p>
        </w:tc>
      </w:tr>
    </w:tbl>
    <w:p w:rsidR="00891761" w:rsidRPr="00875148" w:rsidRDefault="00891761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891761" w:rsidRPr="00875148" w:rsidRDefault="00891761" w:rsidP="00E34CC4">
      <w:pPr>
        <w:rPr>
          <w:rFonts w:ascii="Arial Narrow" w:hAnsi="Arial Narrow"/>
        </w:rPr>
      </w:pPr>
    </w:p>
    <w:p w:rsidR="00891761" w:rsidRPr="00875148" w:rsidRDefault="00891761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891761" w:rsidRPr="00875148" w:rsidRDefault="00891761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91761" w:rsidRPr="00875148" w:rsidTr="008573CA">
        <w:trPr>
          <w:trHeight w:val="314"/>
        </w:trPr>
        <w:tc>
          <w:tcPr>
            <w:tcW w:w="3136" w:type="dxa"/>
          </w:tcPr>
          <w:p w:rsidR="00891761" w:rsidRPr="00875148" w:rsidRDefault="00891761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lastRenderedPageBreak/>
              <w:t>TABELAS</w:t>
            </w:r>
          </w:p>
        </w:tc>
        <w:tc>
          <w:tcPr>
            <w:tcW w:w="1004" w:type="dxa"/>
          </w:tcPr>
          <w:p w:rsidR="00891761" w:rsidRPr="00875148" w:rsidRDefault="0089176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891761" w:rsidRPr="00875148" w:rsidRDefault="0089176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891761" w:rsidRPr="00875148" w:rsidRDefault="0089176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891761" w:rsidRPr="00875148" w:rsidRDefault="0089176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891761" w:rsidRPr="00875148" w:rsidRDefault="0089176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891761" w:rsidRPr="00875148" w:rsidTr="008573CA">
        <w:trPr>
          <w:trHeight w:val="228"/>
        </w:trPr>
        <w:tc>
          <w:tcPr>
            <w:tcW w:w="3136" w:type="dxa"/>
          </w:tcPr>
          <w:p w:rsidR="00891761" w:rsidRPr="009540DC" w:rsidRDefault="00891761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891761" w:rsidRPr="00FD0CD1" w:rsidRDefault="0089176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91761" w:rsidRPr="00FD0CD1" w:rsidRDefault="0089176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91761" w:rsidRPr="00FD0CD1" w:rsidRDefault="0089176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91761" w:rsidRPr="00FD0CD1" w:rsidRDefault="0089176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91761" w:rsidRPr="00FD0CD1" w:rsidRDefault="0089176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91761" w:rsidRPr="00875148" w:rsidTr="008573CA">
        <w:trPr>
          <w:trHeight w:val="228"/>
        </w:trPr>
        <w:tc>
          <w:tcPr>
            <w:tcW w:w="3136" w:type="dxa"/>
          </w:tcPr>
          <w:p w:rsidR="00891761" w:rsidRPr="009540DC" w:rsidRDefault="00891761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891761" w:rsidRDefault="0089176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91761" w:rsidRPr="00FD0CD1" w:rsidRDefault="0089176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91761" w:rsidRPr="00FD0CD1" w:rsidRDefault="0089176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91761" w:rsidRDefault="0089176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91761" w:rsidRPr="00FD0CD1" w:rsidRDefault="0089176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91761" w:rsidRPr="00875148" w:rsidTr="008573CA">
        <w:trPr>
          <w:trHeight w:val="228"/>
        </w:trPr>
        <w:tc>
          <w:tcPr>
            <w:tcW w:w="3136" w:type="dxa"/>
          </w:tcPr>
          <w:p w:rsidR="00891761" w:rsidRPr="009540DC" w:rsidRDefault="00891761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891761" w:rsidRDefault="0089176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91761" w:rsidRPr="00FD0CD1" w:rsidRDefault="0089176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91761" w:rsidRDefault="0089176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91761" w:rsidRDefault="0089176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91761" w:rsidRPr="00FD0CD1" w:rsidRDefault="0089176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891761" w:rsidRPr="00875148" w:rsidRDefault="00891761" w:rsidP="008665A6">
      <w:pPr>
        <w:outlineLvl w:val="0"/>
        <w:rPr>
          <w:rFonts w:ascii="Arial Narrow" w:hAnsi="Arial Narrow" w:cs="Arial"/>
          <w:b/>
        </w:rPr>
      </w:pPr>
    </w:p>
    <w:p w:rsidR="00891761" w:rsidRPr="00875148" w:rsidRDefault="00891761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891761" w:rsidRPr="00875148" w:rsidRDefault="00891761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91761" w:rsidRPr="00875148" w:rsidTr="00092FF2">
        <w:trPr>
          <w:trHeight w:val="234"/>
        </w:trPr>
        <w:tc>
          <w:tcPr>
            <w:tcW w:w="708" w:type="dxa"/>
          </w:tcPr>
          <w:p w:rsidR="00891761" w:rsidRPr="00875148" w:rsidRDefault="00891761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891761" w:rsidRPr="009540DC" w:rsidRDefault="00891761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891761" w:rsidRPr="00875148" w:rsidRDefault="00891761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891761" w:rsidRPr="00875148" w:rsidRDefault="00891761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91761" w:rsidRPr="00875148" w:rsidTr="00092FF2">
        <w:trPr>
          <w:trHeight w:val="236"/>
        </w:trPr>
        <w:tc>
          <w:tcPr>
            <w:tcW w:w="708" w:type="dxa"/>
          </w:tcPr>
          <w:p w:rsidR="00891761" w:rsidRPr="00875148" w:rsidRDefault="00891761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891761" w:rsidRPr="00875148" w:rsidRDefault="00891761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891761" w:rsidRPr="009540DC" w:rsidRDefault="00891761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891761" w:rsidRPr="00875148" w:rsidRDefault="00891761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891761" w:rsidRPr="00875148" w:rsidRDefault="00891761" w:rsidP="00116B72">
      <w:pPr>
        <w:rPr>
          <w:rFonts w:ascii="Arial Narrow" w:hAnsi="Arial Narrow"/>
        </w:rPr>
      </w:pPr>
    </w:p>
    <w:p w:rsidR="00891761" w:rsidRPr="00875148" w:rsidRDefault="00891761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891761" w:rsidRPr="00875148" w:rsidRDefault="00891761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91761" w:rsidRPr="00875148">
        <w:trPr>
          <w:trHeight w:val="204"/>
        </w:trPr>
        <w:tc>
          <w:tcPr>
            <w:tcW w:w="3239" w:type="dxa"/>
          </w:tcPr>
          <w:p w:rsidR="00891761" w:rsidRPr="00875148" w:rsidRDefault="00891761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91761" w:rsidRPr="00875148" w:rsidRDefault="00891761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91761" w:rsidRPr="009540DC" w:rsidRDefault="00891761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891761" w:rsidRPr="00875148" w:rsidRDefault="00891761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91761" w:rsidRPr="00875148">
        <w:tc>
          <w:tcPr>
            <w:tcW w:w="3239" w:type="dxa"/>
          </w:tcPr>
          <w:p w:rsidR="00891761" w:rsidRPr="00875148" w:rsidRDefault="00891761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91761" w:rsidRPr="00875148" w:rsidRDefault="00891761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91761" w:rsidRPr="00875148" w:rsidRDefault="00891761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91761" w:rsidRPr="00875148" w:rsidRDefault="00891761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91761" w:rsidRPr="00875148" w:rsidRDefault="00891761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891761" w:rsidRPr="00875148" w:rsidRDefault="00891761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891761" w:rsidRPr="00875148" w:rsidRDefault="00891761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91761" w:rsidRPr="00875148">
        <w:trPr>
          <w:trHeight w:val="204"/>
        </w:trPr>
        <w:tc>
          <w:tcPr>
            <w:tcW w:w="3239" w:type="dxa"/>
          </w:tcPr>
          <w:p w:rsidR="00891761" w:rsidRPr="00875148" w:rsidRDefault="00891761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91761" w:rsidRPr="00875148" w:rsidRDefault="00891761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91761" w:rsidRPr="009540DC" w:rsidRDefault="00891761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891761" w:rsidRPr="00875148" w:rsidRDefault="00891761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91761" w:rsidRPr="00875148">
        <w:tc>
          <w:tcPr>
            <w:tcW w:w="3239" w:type="dxa"/>
          </w:tcPr>
          <w:p w:rsidR="00891761" w:rsidRPr="00875148" w:rsidRDefault="00891761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91761" w:rsidRPr="00875148" w:rsidRDefault="00891761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91761" w:rsidRPr="00875148" w:rsidRDefault="00891761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91761" w:rsidRPr="00875148" w:rsidRDefault="00891761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91761" w:rsidRPr="00875148" w:rsidRDefault="00891761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891761" w:rsidRPr="00875148" w:rsidRDefault="00891761" w:rsidP="00517854">
      <w:pPr>
        <w:rPr>
          <w:rFonts w:ascii="Arial Narrow" w:hAnsi="Arial Narrow"/>
        </w:rPr>
      </w:pPr>
    </w:p>
    <w:p w:rsidR="00891761" w:rsidRPr="00875148" w:rsidRDefault="00891761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891761" w:rsidRPr="00875148" w:rsidRDefault="00891761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91761" w:rsidRPr="00875148" w:rsidTr="008573CA">
        <w:trPr>
          <w:trHeight w:val="204"/>
        </w:trPr>
        <w:tc>
          <w:tcPr>
            <w:tcW w:w="3520" w:type="dxa"/>
          </w:tcPr>
          <w:p w:rsidR="00891761" w:rsidRPr="00875148" w:rsidRDefault="00891761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891761" w:rsidRPr="00875148" w:rsidRDefault="00891761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891761" w:rsidRPr="009540DC" w:rsidRDefault="00891761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891761" w:rsidRPr="00875148" w:rsidTr="008573CA">
        <w:tc>
          <w:tcPr>
            <w:tcW w:w="3520" w:type="dxa"/>
          </w:tcPr>
          <w:p w:rsidR="00891761" w:rsidRPr="00875148" w:rsidRDefault="00891761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891761" w:rsidRPr="00875148" w:rsidRDefault="00891761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891761" w:rsidRPr="00875148" w:rsidRDefault="00891761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91761" w:rsidRPr="00875148" w:rsidRDefault="00891761" w:rsidP="00116B72">
      <w:pPr>
        <w:rPr>
          <w:rFonts w:ascii="Arial Narrow" w:hAnsi="Arial Narrow"/>
        </w:rPr>
      </w:pPr>
    </w:p>
    <w:p w:rsidR="00891761" w:rsidRPr="00875148" w:rsidRDefault="00891761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891761" w:rsidRPr="00875148" w:rsidRDefault="00891761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91761" w:rsidRPr="00875148" w:rsidTr="00974529">
        <w:trPr>
          <w:trHeight w:val="204"/>
        </w:trPr>
        <w:tc>
          <w:tcPr>
            <w:tcW w:w="3493" w:type="dxa"/>
          </w:tcPr>
          <w:p w:rsidR="00891761" w:rsidRPr="00875148" w:rsidRDefault="00891761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891761" w:rsidRPr="00875148" w:rsidRDefault="00891761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891761" w:rsidRPr="009540DC" w:rsidRDefault="00891761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891761" w:rsidRPr="00875148" w:rsidTr="00974529">
        <w:tc>
          <w:tcPr>
            <w:tcW w:w="3493" w:type="dxa"/>
          </w:tcPr>
          <w:p w:rsidR="00891761" w:rsidRPr="00875148" w:rsidRDefault="00891761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891761" w:rsidRPr="00875148" w:rsidRDefault="00891761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891761" w:rsidRPr="00875148" w:rsidRDefault="00891761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91761" w:rsidRPr="00875148" w:rsidRDefault="00891761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891761" w:rsidRPr="00875148" w:rsidRDefault="00891761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891761" w:rsidRDefault="00891761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891761" w:rsidRPr="00875148" w:rsidRDefault="0089176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891761" w:rsidRDefault="00891761" w:rsidP="0010198B">
      <w:pPr>
        <w:ind w:left="426"/>
        <w:rPr>
          <w:rFonts w:ascii="Arial Narrow" w:hAnsi="Arial Narrow"/>
        </w:rPr>
      </w:pPr>
    </w:p>
    <w:p w:rsidR="00891761" w:rsidRDefault="00891761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lastRenderedPageBreak/>
        <w:t xml:space="preserve"> </w:t>
      </w:r>
      <w:r w:rsidR="00145962">
        <w:rPr>
          <w:rFonts w:ascii="Arial Narrow" w:hAnsi="Arial Narr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322.35pt">
            <v:imagedata r:id="rId8" o:title=""/>
          </v:shape>
        </w:pict>
      </w:r>
    </w:p>
    <w:p w:rsidR="00891761" w:rsidRDefault="00891761" w:rsidP="0010198B">
      <w:pPr>
        <w:ind w:left="426"/>
        <w:rPr>
          <w:rFonts w:ascii="Arial Narrow" w:hAnsi="Arial Narrow"/>
        </w:rPr>
      </w:pPr>
    </w:p>
    <w:p w:rsidR="00891761" w:rsidRDefault="00891761" w:rsidP="0010198B">
      <w:pPr>
        <w:ind w:left="426"/>
        <w:rPr>
          <w:rFonts w:ascii="Arial Narrow" w:hAnsi="Arial Narrow"/>
        </w:rPr>
      </w:pPr>
    </w:p>
    <w:p w:rsidR="00891761" w:rsidRPr="00875148" w:rsidRDefault="00891761" w:rsidP="0010198B">
      <w:pPr>
        <w:ind w:left="426"/>
        <w:rPr>
          <w:rFonts w:ascii="Arial Narrow" w:hAnsi="Arial Narrow"/>
        </w:rPr>
      </w:pPr>
    </w:p>
    <w:p w:rsidR="00891761" w:rsidRPr="00875148" w:rsidRDefault="0089176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891761" w:rsidRDefault="00891761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891761" w:rsidRPr="00875148" w:rsidRDefault="00891761" w:rsidP="00FD0CD1">
      <w:pPr>
        <w:ind w:left="426"/>
        <w:rPr>
          <w:rFonts w:ascii="Arial Narrow" w:hAnsi="Arial Narrow"/>
        </w:rPr>
      </w:pPr>
    </w:p>
    <w:p w:rsidR="00891761" w:rsidRPr="00875148" w:rsidRDefault="0089176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891761" w:rsidRDefault="00891761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91761" w:rsidRPr="00875148" w:rsidRDefault="00891761" w:rsidP="00FD0CD1">
      <w:pPr>
        <w:ind w:left="426"/>
        <w:rPr>
          <w:rFonts w:ascii="Arial Narrow" w:hAnsi="Arial Narrow"/>
        </w:rPr>
      </w:pPr>
    </w:p>
    <w:p w:rsidR="00891761" w:rsidRPr="00875148" w:rsidRDefault="0089176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891761" w:rsidRPr="00875148" w:rsidRDefault="00891761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91761" w:rsidRPr="00875148" w:rsidRDefault="00891761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891761" w:rsidRPr="00875148" w:rsidRDefault="0089176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891761" w:rsidRPr="00875148" w:rsidRDefault="00891761">
      <w:pPr>
        <w:pStyle w:val="TCTips"/>
        <w:rPr>
          <w:rFonts w:ascii="Arial Narrow" w:hAnsi="Arial Narrow"/>
          <w:i w:val="0"/>
        </w:rPr>
      </w:pPr>
    </w:p>
    <w:p w:rsidR="00891761" w:rsidRPr="00875148" w:rsidRDefault="0089176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891761" w:rsidRPr="00875148" w:rsidRDefault="00891761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91761" w:rsidRPr="00875148" w:rsidRDefault="0089176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891761" w:rsidRPr="00875148" w:rsidRDefault="0089176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891761" w:rsidRPr="00875148" w:rsidRDefault="00891761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891761" w:rsidRDefault="00891761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891761" w:rsidRPr="001E5B29" w:rsidRDefault="00891761" w:rsidP="001E5B29">
      <w:pPr>
        <w:pStyle w:val="TCTips"/>
        <w:ind w:firstLine="720"/>
        <w:rPr>
          <w:i w:val="0"/>
        </w:rPr>
      </w:pPr>
    </w:p>
    <w:p w:rsidR="00891761" w:rsidRDefault="00891761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Objetos de Banco de Dados</w:t>
      </w:r>
    </w:p>
    <w:p w:rsidR="00891761" w:rsidRPr="00B978C8" w:rsidRDefault="00891761" w:rsidP="00B978C8"/>
    <w:p w:rsidR="00891761" w:rsidRDefault="00891761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891761" w:rsidRPr="00B978C8" w:rsidRDefault="00891761" w:rsidP="00B978C8"/>
    <w:p w:rsidR="00891761" w:rsidRPr="00875148" w:rsidRDefault="00891761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891761" w:rsidRDefault="0089176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891761" w:rsidRPr="00875148" w:rsidRDefault="0089176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891761" w:rsidRPr="00875148" w:rsidRDefault="00891761">
      <w:pPr>
        <w:pStyle w:val="TCTips"/>
        <w:rPr>
          <w:rFonts w:ascii="Arial Narrow" w:hAnsi="Arial Narrow"/>
          <w:i w:val="0"/>
        </w:rPr>
      </w:pPr>
    </w:p>
    <w:p w:rsidR="00891761" w:rsidRPr="00875148" w:rsidRDefault="0089176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891761" w:rsidRPr="00875148" w:rsidRDefault="00891761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9176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91761" w:rsidRPr="009540DC" w:rsidRDefault="0089176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91761" w:rsidRPr="009540DC" w:rsidRDefault="0089176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91761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91761" w:rsidRPr="00875148">
        <w:tc>
          <w:tcPr>
            <w:tcW w:w="6307" w:type="dxa"/>
            <w:tcBorders>
              <w:left w:val="single" w:sz="12" w:space="0" w:color="auto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91761" w:rsidRPr="00875148">
        <w:tc>
          <w:tcPr>
            <w:tcW w:w="6307" w:type="dxa"/>
            <w:tcBorders>
              <w:left w:val="single" w:sz="12" w:space="0" w:color="auto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91761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9176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891761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91761" w:rsidRPr="00875148" w:rsidRDefault="0089176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891761" w:rsidRPr="00875148" w:rsidRDefault="0089176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9176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91761" w:rsidRPr="009540DC" w:rsidRDefault="0089176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91761" w:rsidRPr="009540DC" w:rsidRDefault="0089176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91761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91761" w:rsidRPr="00875148">
        <w:tc>
          <w:tcPr>
            <w:tcW w:w="6307" w:type="dxa"/>
            <w:tcBorders>
              <w:left w:val="single" w:sz="12" w:space="0" w:color="auto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91761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1761" w:rsidRPr="00875148" w:rsidRDefault="0089176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1761" w:rsidRPr="00875148" w:rsidRDefault="00891761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9176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91761" w:rsidRPr="009540DC" w:rsidRDefault="0089176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91761" w:rsidRPr="009540DC" w:rsidRDefault="0089176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91761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91761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9176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1761" w:rsidRPr="00875148" w:rsidRDefault="0089176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1761" w:rsidRPr="00875148" w:rsidRDefault="00891761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891761" w:rsidRPr="00875148" w:rsidRDefault="00891761">
      <w:pPr>
        <w:pStyle w:val="TCTips"/>
        <w:rPr>
          <w:rFonts w:ascii="Arial Narrow" w:hAnsi="Arial Narrow"/>
          <w:i w:val="0"/>
          <w:lang w:val="es-ES_tradnl"/>
        </w:rPr>
      </w:pPr>
    </w:p>
    <w:p w:rsidR="00891761" w:rsidRPr="00875148" w:rsidRDefault="0089176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891761" w:rsidRPr="00875148" w:rsidRDefault="00891761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91761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891761" w:rsidRPr="009540DC" w:rsidRDefault="00891761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891761" w:rsidRPr="009540DC" w:rsidRDefault="00891761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891761" w:rsidRPr="009540DC" w:rsidRDefault="00891761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891761" w:rsidRPr="009540DC" w:rsidRDefault="00891761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91761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891761" w:rsidRPr="009540DC" w:rsidRDefault="0089176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891761" w:rsidRPr="009540DC" w:rsidRDefault="0089176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891761" w:rsidRPr="00875148" w:rsidRDefault="0089176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91761" w:rsidRPr="00875148">
        <w:trPr>
          <w:cantSplit/>
        </w:trPr>
        <w:tc>
          <w:tcPr>
            <w:tcW w:w="3614" w:type="dxa"/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91761" w:rsidRPr="009540DC" w:rsidRDefault="0089176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91761" w:rsidRPr="009540DC" w:rsidRDefault="0089176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91761" w:rsidRPr="00875148" w:rsidRDefault="0089176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91761" w:rsidRPr="00875148">
        <w:trPr>
          <w:cantSplit/>
        </w:trPr>
        <w:tc>
          <w:tcPr>
            <w:tcW w:w="3614" w:type="dxa"/>
          </w:tcPr>
          <w:p w:rsidR="00891761" w:rsidRPr="009540DC" w:rsidRDefault="0089176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91761" w:rsidRPr="009540DC" w:rsidRDefault="0089176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91761" w:rsidRPr="009540DC" w:rsidRDefault="0089176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91761" w:rsidRPr="00875148" w:rsidRDefault="0089176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91761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891761" w:rsidRPr="00875148" w:rsidRDefault="0089176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891761" w:rsidRPr="00875148" w:rsidRDefault="00891761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891761" w:rsidRPr="00875148" w:rsidRDefault="00891761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891761" w:rsidRPr="00875148" w:rsidRDefault="0089176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891761" w:rsidRPr="00875148" w:rsidRDefault="00891761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891761" w:rsidRPr="00875148" w:rsidRDefault="00891761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891761" w:rsidRPr="00875148" w:rsidRDefault="0089176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891761" w:rsidRPr="00875148" w:rsidRDefault="00891761">
      <w:pPr>
        <w:pStyle w:val="TCTips"/>
        <w:rPr>
          <w:rFonts w:ascii="Arial Narrow" w:hAnsi="Arial Narrow"/>
          <w:i w:val="0"/>
        </w:rPr>
      </w:pPr>
    </w:p>
    <w:p w:rsidR="00891761" w:rsidRPr="00875148" w:rsidRDefault="0089176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891761" w:rsidRPr="00875148" w:rsidRDefault="00891761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91761" w:rsidRPr="00875148">
        <w:tc>
          <w:tcPr>
            <w:tcW w:w="579" w:type="dxa"/>
            <w:vAlign w:val="center"/>
          </w:tcPr>
          <w:p w:rsidR="00891761" w:rsidRPr="00875148" w:rsidRDefault="0089176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91761" w:rsidRPr="00875148" w:rsidRDefault="0089176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91761" w:rsidRPr="00875148" w:rsidRDefault="0089176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891761" w:rsidRPr="00875148" w:rsidRDefault="0089176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91761" w:rsidRPr="00875148" w:rsidRDefault="0089176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91761" w:rsidRPr="00875148" w:rsidRDefault="0089176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91761" w:rsidRPr="00875148">
        <w:tc>
          <w:tcPr>
            <w:tcW w:w="579" w:type="dxa"/>
          </w:tcPr>
          <w:p w:rsidR="00891761" w:rsidRPr="00875148" w:rsidRDefault="0089176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579" w:type="dxa"/>
          </w:tcPr>
          <w:p w:rsidR="00891761" w:rsidRPr="00875148" w:rsidRDefault="0089176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579" w:type="dxa"/>
          </w:tcPr>
          <w:p w:rsidR="00891761" w:rsidRPr="00875148" w:rsidRDefault="0089176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579" w:type="dxa"/>
          </w:tcPr>
          <w:p w:rsidR="00891761" w:rsidRPr="00875148" w:rsidRDefault="0089176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579" w:type="dxa"/>
          </w:tcPr>
          <w:p w:rsidR="00891761" w:rsidRPr="00875148" w:rsidRDefault="0089176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91761" w:rsidRPr="00875148" w:rsidRDefault="0089176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91761" w:rsidRPr="00875148" w:rsidRDefault="00891761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891761" w:rsidRPr="00875148" w:rsidRDefault="00891761" w:rsidP="0000716A">
      <w:pPr>
        <w:rPr>
          <w:rFonts w:ascii="Arial Narrow" w:hAnsi="Arial Narrow"/>
        </w:rPr>
      </w:pPr>
    </w:p>
    <w:p w:rsidR="00891761" w:rsidRPr="00875148" w:rsidRDefault="00891761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891761" w:rsidRPr="00875148" w:rsidRDefault="00891761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91761" w:rsidRPr="00875148">
        <w:tc>
          <w:tcPr>
            <w:tcW w:w="579" w:type="dxa"/>
            <w:vAlign w:val="center"/>
          </w:tcPr>
          <w:p w:rsidR="00891761" w:rsidRPr="00875148" w:rsidRDefault="0089176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91761" w:rsidRPr="00875148" w:rsidRDefault="0089176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91761" w:rsidRPr="00875148" w:rsidRDefault="0089176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891761" w:rsidRPr="00875148" w:rsidRDefault="0089176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891761" w:rsidRPr="00875148" w:rsidRDefault="0089176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91761" w:rsidRPr="00875148" w:rsidRDefault="0089176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91761" w:rsidRPr="00875148" w:rsidRDefault="0089176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91761" w:rsidRPr="00875148">
        <w:tc>
          <w:tcPr>
            <w:tcW w:w="579" w:type="dxa"/>
          </w:tcPr>
          <w:p w:rsidR="00891761" w:rsidRPr="00875148" w:rsidRDefault="00891761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579" w:type="dxa"/>
          </w:tcPr>
          <w:p w:rsidR="00891761" w:rsidRPr="00875148" w:rsidRDefault="00891761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579" w:type="dxa"/>
          </w:tcPr>
          <w:p w:rsidR="00891761" w:rsidRPr="00875148" w:rsidRDefault="00891761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579" w:type="dxa"/>
          </w:tcPr>
          <w:p w:rsidR="00891761" w:rsidRPr="00875148" w:rsidRDefault="00891761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579" w:type="dxa"/>
          </w:tcPr>
          <w:p w:rsidR="00891761" w:rsidRPr="00875148" w:rsidRDefault="00891761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91761" w:rsidRPr="00875148" w:rsidRDefault="0089176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91761" w:rsidRPr="00875148" w:rsidRDefault="00891761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891761" w:rsidRPr="00875148" w:rsidRDefault="00891761" w:rsidP="00A14994">
      <w:pPr>
        <w:rPr>
          <w:rFonts w:ascii="Arial Narrow" w:hAnsi="Arial Narrow"/>
        </w:rPr>
      </w:pPr>
    </w:p>
    <w:p w:rsidR="00891761" w:rsidRPr="00875148" w:rsidRDefault="00891761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891761" w:rsidRPr="00875148" w:rsidRDefault="00891761">
      <w:pPr>
        <w:pStyle w:val="TCTips"/>
        <w:rPr>
          <w:rFonts w:ascii="Arial Narrow" w:hAnsi="Arial Narrow"/>
          <w:i w:val="0"/>
        </w:rPr>
      </w:pPr>
    </w:p>
    <w:p w:rsidR="00891761" w:rsidRPr="00875148" w:rsidRDefault="00891761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891761" w:rsidRPr="00875148" w:rsidRDefault="00891761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91761" w:rsidRPr="00875148">
        <w:tc>
          <w:tcPr>
            <w:tcW w:w="579" w:type="dxa"/>
            <w:vAlign w:val="center"/>
          </w:tcPr>
          <w:p w:rsidR="00891761" w:rsidRPr="00875148" w:rsidRDefault="00891761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891761" w:rsidRPr="00875148" w:rsidRDefault="00891761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891761" w:rsidRPr="00875148" w:rsidRDefault="00891761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91761" w:rsidRPr="00875148">
        <w:tc>
          <w:tcPr>
            <w:tcW w:w="579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579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579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579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579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91761" w:rsidRPr="00875148" w:rsidRDefault="00891761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891761" w:rsidRPr="00875148" w:rsidRDefault="00891761" w:rsidP="002552D5">
      <w:pPr>
        <w:rPr>
          <w:rFonts w:ascii="Arial Narrow" w:hAnsi="Arial Narrow"/>
        </w:rPr>
      </w:pPr>
    </w:p>
    <w:p w:rsidR="00891761" w:rsidRPr="00875148" w:rsidRDefault="00891761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891761" w:rsidRPr="00875148" w:rsidRDefault="00891761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91761" w:rsidRPr="00875148">
        <w:tc>
          <w:tcPr>
            <w:tcW w:w="1844" w:type="dxa"/>
            <w:vAlign w:val="center"/>
          </w:tcPr>
          <w:p w:rsidR="00891761" w:rsidRPr="00875148" w:rsidRDefault="00891761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891761" w:rsidRPr="00875148" w:rsidRDefault="00891761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891761" w:rsidRPr="00875148" w:rsidRDefault="00891761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891761" w:rsidRPr="00875148" w:rsidRDefault="00891761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91761" w:rsidRPr="00875148">
        <w:tc>
          <w:tcPr>
            <w:tcW w:w="1844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1844" w:type="dxa"/>
          </w:tcPr>
          <w:p w:rsidR="00891761" w:rsidRPr="00875148" w:rsidRDefault="00891761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1844" w:type="dxa"/>
          </w:tcPr>
          <w:p w:rsidR="00891761" w:rsidRPr="00875148" w:rsidRDefault="0089176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1844" w:type="dxa"/>
          </w:tcPr>
          <w:p w:rsidR="00891761" w:rsidRPr="00875148" w:rsidRDefault="0089176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1844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1844" w:type="dxa"/>
          </w:tcPr>
          <w:p w:rsidR="00891761" w:rsidRPr="00875148" w:rsidRDefault="0089176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1844" w:type="dxa"/>
          </w:tcPr>
          <w:p w:rsidR="00891761" w:rsidRPr="00875148" w:rsidRDefault="0089176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1844" w:type="dxa"/>
          </w:tcPr>
          <w:p w:rsidR="00891761" w:rsidRPr="00875148" w:rsidRDefault="0089176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1844" w:type="dxa"/>
          </w:tcPr>
          <w:p w:rsidR="00891761" w:rsidRPr="00875148" w:rsidRDefault="00891761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1844" w:type="dxa"/>
          </w:tcPr>
          <w:p w:rsidR="00891761" w:rsidRPr="00875148" w:rsidRDefault="0089176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1844" w:type="dxa"/>
          </w:tcPr>
          <w:p w:rsidR="00891761" w:rsidRPr="00875148" w:rsidRDefault="0089176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91761" w:rsidRPr="00875148">
        <w:tc>
          <w:tcPr>
            <w:tcW w:w="1844" w:type="dxa"/>
          </w:tcPr>
          <w:p w:rsidR="00891761" w:rsidRPr="00875148" w:rsidRDefault="00891761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3.3 (opcional)</w:t>
            </w:r>
          </w:p>
        </w:tc>
        <w:tc>
          <w:tcPr>
            <w:tcW w:w="4580" w:type="dxa"/>
          </w:tcPr>
          <w:p w:rsidR="00891761" w:rsidRPr="00875148" w:rsidRDefault="0089176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91761" w:rsidRPr="00875148" w:rsidRDefault="0089176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91761" w:rsidRPr="00875148" w:rsidRDefault="00891761">
      <w:pPr>
        <w:pStyle w:val="TCTips"/>
        <w:rPr>
          <w:rFonts w:ascii="Arial Narrow" w:hAnsi="Arial Narrow"/>
          <w:i w:val="0"/>
        </w:rPr>
      </w:pPr>
    </w:p>
    <w:sectPr w:rsidR="00891761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8F7" w:rsidRDefault="006B08F7">
      <w:r>
        <w:separator/>
      </w:r>
    </w:p>
  </w:endnote>
  <w:endnote w:type="continuationSeparator" w:id="0">
    <w:p w:rsidR="006B08F7" w:rsidRDefault="006B0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761" w:rsidRDefault="00891761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145962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145962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8F7" w:rsidRDefault="006B08F7">
      <w:r>
        <w:separator/>
      </w:r>
    </w:p>
  </w:footnote>
  <w:footnote w:type="continuationSeparator" w:id="0">
    <w:p w:rsidR="006B08F7" w:rsidRDefault="006B08F7">
      <w:r>
        <w:continuationSeparator/>
      </w:r>
    </w:p>
  </w:footnote>
  <w:footnote w:id="1">
    <w:p w:rsidR="00891761" w:rsidRDefault="00891761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891761" w:rsidRDefault="00891761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891761" w:rsidRDefault="00891761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891761" w:rsidRDefault="0089176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891761" w:rsidRDefault="0089176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891761" w:rsidRDefault="0089176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891761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891761" w:rsidRPr="009540DC" w:rsidRDefault="006B08F7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6" type="#_x0000_t75" style="width:60.7pt;height:26.3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891761" w:rsidRPr="009540DC" w:rsidRDefault="00891761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891761" w:rsidRPr="009540DC" w:rsidRDefault="0089176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891761" w:rsidRPr="009540DC" w:rsidRDefault="0089176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891761">
      <w:trPr>
        <w:cantSplit/>
        <w:trHeight w:val="337"/>
        <w:jc w:val="center"/>
      </w:trPr>
      <w:tc>
        <w:tcPr>
          <w:tcW w:w="2089" w:type="dxa"/>
          <w:vMerge/>
        </w:tcPr>
        <w:p w:rsidR="00891761" w:rsidRPr="009540DC" w:rsidRDefault="00891761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891761" w:rsidRPr="009540DC" w:rsidRDefault="00891761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891761" w:rsidRPr="009540DC" w:rsidRDefault="0089176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891761" w:rsidRPr="009540DC" w:rsidRDefault="00891761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891761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91761" w:rsidRPr="009540DC" w:rsidRDefault="0089176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891761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91761" w:rsidRPr="009540DC" w:rsidRDefault="00891761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891761" w:rsidRDefault="0089176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00FB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17CD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03AF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D35A4"/>
    <w:rsid w:val="000E3473"/>
    <w:rsid w:val="000E4113"/>
    <w:rsid w:val="000E5668"/>
    <w:rsid w:val="000E61E4"/>
    <w:rsid w:val="000E6CEA"/>
    <w:rsid w:val="000F0195"/>
    <w:rsid w:val="000F01B0"/>
    <w:rsid w:val="000F13BE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45962"/>
    <w:rsid w:val="00154A64"/>
    <w:rsid w:val="00155152"/>
    <w:rsid w:val="00155485"/>
    <w:rsid w:val="00155AF9"/>
    <w:rsid w:val="0015625A"/>
    <w:rsid w:val="00156A85"/>
    <w:rsid w:val="00160664"/>
    <w:rsid w:val="00161746"/>
    <w:rsid w:val="00163EA9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2B6B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0C14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5922"/>
    <w:rsid w:val="002867D4"/>
    <w:rsid w:val="00290D93"/>
    <w:rsid w:val="00292871"/>
    <w:rsid w:val="00293543"/>
    <w:rsid w:val="00296253"/>
    <w:rsid w:val="002A0428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4731"/>
    <w:rsid w:val="002C7CDA"/>
    <w:rsid w:val="002D07E2"/>
    <w:rsid w:val="002D0B2B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5C83"/>
    <w:rsid w:val="00343E85"/>
    <w:rsid w:val="0034692E"/>
    <w:rsid w:val="00346E2C"/>
    <w:rsid w:val="00352574"/>
    <w:rsid w:val="00360B96"/>
    <w:rsid w:val="0036483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47C1C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670FA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4C40"/>
    <w:rsid w:val="00676DC7"/>
    <w:rsid w:val="006804C5"/>
    <w:rsid w:val="00682784"/>
    <w:rsid w:val="00687C7B"/>
    <w:rsid w:val="006919C9"/>
    <w:rsid w:val="00691D6D"/>
    <w:rsid w:val="006A2A01"/>
    <w:rsid w:val="006B08F7"/>
    <w:rsid w:val="006B4D0C"/>
    <w:rsid w:val="006B5723"/>
    <w:rsid w:val="006C1E49"/>
    <w:rsid w:val="006C43F7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5E34"/>
    <w:rsid w:val="00792AF6"/>
    <w:rsid w:val="00793B84"/>
    <w:rsid w:val="00793D6C"/>
    <w:rsid w:val="007942B9"/>
    <w:rsid w:val="007974B6"/>
    <w:rsid w:val="007A00C4"/>
    <w:rsid w:val="007A2713"/>
    <w:rsid w:val="007B1491"/>
    <w:rsid w:val="007B1AD5"/>
    <w:rsid w:val="007B3B6D"/>
    <w:rsid w:val="007B5D5D"/>
    <w:rsid w:val="007B6F40"/>
    <w:rsid w:val="007B744D"/>
    <w:rsid w:val="007B769E"/>
    <w:rsid w:val="007C09C7"/>
    <w:rsid w:val="007C620C"/>
    <w:rsid w:val="007C6825"/>
    <w:rsid w:val="007C6A63"/>
    <w:rsid w:val="007C7C12"/>
    <w:rsid w:val="007D0756"/>
    <w:rsid w:val="007D4124"/>
    <w:rsid w:val="007E4CA4"/>
    <w:rsid w:val="007E71B4"/>
    <w:rsid w:val="007E76AE"/>
    <w:rsid w:val="007F1E21"/>
    <w:rsid w:val="007F20A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46F5D"/>
    <w:rsid w:val="00851712"/>
    <w:rsid w:val="00854EA4"/>
    <w:rsid w:val="008573CA"/>
    <w:rsid w:val="008629E4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77105"/>
    <w:rsid w:val="00883CB7"/>
    <w:rsid w:val="00886CF7"/>
    <w:rsid w:val="00890929"/>
    <w:rsid w:val="00891761"/>
    <w:rsid w:val="0089266A"/>
    <w:rsid w:val="0089306D"/>
    <w:rsid w:val="008941BE"/>
    <w:rsid w:val="0089453C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101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64A3"/>
    <w:rsid w:val="00AE290D"/>
    <w:rsid w:val="00AE39C2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36E3B"/>
    <w:rsid w:val="00B420A7"/>
    <w:rsid w:val="00B4236D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0F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21DF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0E9F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2BC3"/>
    <w:rsid w:val="00EC6D24"/>
    <w:rsid w:val="00ED1B21"/>
    <w:rsid w:val="00ED439D"/>
    <w:rsid w:val="00ED5B4E"/>
    <w:rsid w:val="00EE1AB9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4663"/>
    <w:rsid w:val="00F55FFF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65F9"/>
    <w:rsid w:val="00FF03C0"/>
    <w:rsid w:val="00FF0990"/>
    <w:rsid w:val="00FF1953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70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12</TotalTime>
  <Pages>7</Pages>
  <Words>871</Words>
  <Characters>4709</Characters>
  <Application>Microsoft Office Word</Application>
  <DocSecurity>0</DocSecurity>
  <Lines>39</Lines>
  <Paragraphs>11</Paragraphs>
  <ScaleCrop>false</ScaleCrop>
  <Company>TREELOG</Company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5</cp:revision>
  <cp:lastPrinted>2009-11-19T20:24:00Z</cp:lastPrinted>
  <dcterms:created xsi:type="dcterms:W3CDTF">2012-02-24T19:32:00Z</dcterms:created>
  <dcterms:modified xsi:type="dcterms:W3CDTF">2012-04-10T13:31:00Z</dcterms:modified>
</cp:coreProperties>
</file>