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53" w:rsidRPr="00875148" w:rsidRDefault="00FF1953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FF1953" w:rsidRPr="00875148" w:rsidRDefault="00FF1953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FF1953" w:rsidRPr="00875148" w:rsidRDefault="00FF1953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0035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Cadastros de Tipos de Notas</w:t>
      </w:r>
      <w:r w:rsidRPr="00875148">
        <w:rPr>
          <w:rFonts w:ascii="Arial Narrow" w:hAnsi="Arial Narrow"/>
          <w:b/>
          <w:sz w:val="40"/>
        </w:rPr>
        <w:t>&gt;</w:t>
      </w: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FF1953" w:rsidRPr="00875148" w:rsidRDefault="00FF1953">
      <w:pPr>
        <w:jc w:val="center"/>
        <w:rPr>
          <w:rFonts w:ascii="Arial Narrow" w:hAnsi="Arial Narrow"/>
          <w:b/>
          <w:sz w:val="48"/>
        </w:rPr>
      </w:pPr>
    </w:p>
    <w:p w:rsidR="00FF1953" w:rsidRPr="00875148" w:rsidRDefault="00FF1953">
      <w:pPr>
        <w:pStyle w:val="Header"/>
        <w:rPr>
          <w:rFonts w:ascii="Arial Narrow" w:hAnsi="Arial Narrow"/>
        </w:rPr>
      </w:pPr>
    </w:p>
    <w:p w:rsidR="00FF1953" w:rsidRPr="00875148" w:rsidRDefault="00FF1953">
      <w:pPr>
        <w:pStyle w:val="Header"/>
        <w:rPr>
          <w:rFonts w:ascii="Arial Narrow" w:hAnsi="Arial Narrow"/>
        </w:rPr>
      </w:pPr>
    </w:p>
    <w:p w:rsidR="00FF1953" w:rsidRPr="00875148" w:rsidRDefault="00FF1953">
      <w:pPr>
        <w:pStyle w:val="Header"/>
        <w:rPr>
          <w:rFonts w:ascii="Arial Narrow" w:hAnsi="Arial Narrow"/>
        </w:rPr>
      </w:pPr>
    </w:p>
    <w:p w:rsidR="00FF1953" w:rsidRPr="00875148" w:rsidRDefault="00FF1953">
      <w:pPr>
        <w:pStyle w:val="Header"/>
        <w:rPr>
          <w:rFonts w:ascii="Arial Narrow" w:hAnsi="Arial Narrow"/>
        </w:rPr>
      </w:pPr>
    </w:p>
    <w:p w:rsidR="00FF1953" w:rsidRPr="00875148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Default="00FF1953">
      <w:pPr>
        <w:pStyle w:val="Header"/>
        <w:rPr>
          <w:rFonts w:ascii="Arial Narrow" w:hAnsi="Arial Narrow"/>
        </w:rPr>
      </w:pPr>
    </w:p>
    <w:p w:rsidR="00FF1953" w:rsidRPr="00875148" w:rsidRDefault="00FF1953">
      <w:pPr>
        <w:pStyle w:val="Header"/>
        <w:rPr>
          <w:rFonts w:ascii="Arial Narrow" w:hAnsi="Arial Narrow"/>
        </w:rPr>
      </w:pPr>
    </w:p>
    <w:p w:rsidR="00FF1953" w:rsidRPr="00875148" w:rsidRDefault="00FF1953">
      <w:pPr>
        <w:rPr>
          <w:rFonts w:ascii="Arial Narrow" w:hAnsi="Arial Narrow"/>
        </w:rPr>
      </w:pPr>
    </w:p>
    <w:p w:rsidR="00FF1953" w:rsidRPr="00875148" w:rsidRDefault="00FF1953">
      <w:pPr>
        <w:pStyle w:val="Title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FF1953" w:rsidRPr="00875148" w:rsidTr="003D4B3F">
        <w:tc>
          <w:tcPr>
            <w:tcW w:w="1134" w:type="dxa"/>
          </w:tcPr>
          <w:p w:rsidR="00FF1953" w:rsidRPr="00875148" w:rsidRDefault="00FF195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FF1953" w:rsidRPr="00875148" w:rsidRDefault="00FF195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FF1953" w:rsidRPr="00875148" w:rsidRDefault="00FF195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FF1953" w:rsidRPr="00875148" w:rsidRDefault="00FF195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FF1953" w:rsidRPr="00875148" w:rsidRDefault="00FF195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FF1953" w:rsidRPr="00875148" w:rsidTr="003D4B3F">
        <w:tc>
          <w:tcPr>
            <w:tcW w:w="1134" w:type="dxa"/>
          </w:tcPr>
          <w:p w:rsidR="00FF1953" w:rsidRPr="00875148" w:rsidRDefault="00FF1953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24/02/2012</w:t>
            </w:r>
          </w:p>
        </w:tc>
        <w:tc>
          <w:tcPr>
            <w:tcW w:w="1134" w:type="dxa"/>
          </w:tcPr>
          <w:p w:rsidR="00FF1953" w:rsidRPr="00875148" w:rsidRDefault="00FF195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FF1953" w:rsidRPr="00875148" w:rsidRDefault="00FF195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FF1953" w:rsidRPr="00875148" w:rsidRDefault="00FF195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FF1953" w:rsidRPr="00875148" w:rsidRDefault="00FF1953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F1953" w:rsidRPr="00875148" w:rsidTr="003D4B3F">
        <w:tc>
          <w:tcPr>
            <w:tcW w:w="1134" w:type="dxa"/>
          </w:tcPr>
          <w:p w:rsidR="00FF1953" w:rsidRPr="00875148" w:rsidRDefault="00FF195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FF1953" w:rsidRPr="00875148" w:rsidRDefault="00FF195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FF1953" w:rsidRPr="00875148" w:rsidRDefault="00FF195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FF1953" w:rsidRPr="00875148" w:rsidRDefault="00FF195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FF1953" w:rsidRPr="00875148" w:rsidRDefault="00FF195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FF1953" w:rsidRDefault="00FF1953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FF1953" w:rsidRPr="00875148" w:rsidRDefault="00FF1953">
      <w:pPr>
        <w:pStyle w:val="Heading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FF1953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FF1953" w:rsidRPr="00875148" w:rsidRDefault="00FF1953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FF1953" w:rsidRPr="00875148" w:rsidRDefault="00FF1953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FF1953" w:rsidRPr="00875148">
        <w:trPr>
          <w:cantSplit/>
          <w:trHeight w:val="235"/>
        </w:trPr>
        <w:tc>
          <w:tcPr>
            <w:tcW w:w="4889" w:type="dxa"/>
            <w:vMerge/>
          </w:tcPr>
          <w:p w:rsidR="00FF1953" w:rsidRPr="00875148" w:rsidRDefault="00FF1953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FF1953" w:rsidRPr="00875148" w:rsidRDefault="00FF195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FF1953" w:rsidRPr="00875148">
        <w:tc>
          <w:tcPr>
            <w:tcW w:w="4889" w:type="dxa"/>
          </w:tcPr>
          <w:p w:rsidR="00FF1953" w:rsidRPr="00875148" w:rsidRDefault="00FF1953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FF1953" w:rsidRPr="009540DC" w:rsidRDefault="00FF1953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FF1953" w:rsidRPr="00875148" w:rsidRDefault="00FF1953">
      <w:pPr>
        <w:rPr>
          <w:rFonts w:ascii="Arial Narrow" w:hAnsi="Arial Narrow"/>
        </w:rPr>
      </w:pPr>
    </w:p>
    <w:p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FootnoteReference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FF1953" w:rsidRPr="00875148" w:rsidRDefault="00FF1953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FF1953" w:rsidRPr="00875148">
        <w:tc>
          <w:tcPr>
            <w:tcW w:w="9779" w:type="dxa"/>
          </w:tcPr>
          <w:p w:rsidR="00FF1953" w:rsidRDefault="00FF1953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FF1953" w:rsidRDefault="00FF1953" w:rsidP="0039180A"/>
          <w:p w:rsidR="00FF1953" w:rsidRPr="0039180A" w:rsidRDefault="00FF1953" w:rsidP="0039180A">
            <w:r>
              <w:t>Cadastro de Tipo de Notas existentes na operação de consignado, Distribuidor Prestador de Serviços/Mercantil</w:t>
            </w:r>
          </w:p>
          <w:p w:rsidR="00FF1953" w:rsidRPr="00D90C24" w:rsidRDefault="00FF1953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FF1953" w:rsidRPr="00875148">
        <w:tc>
          <w:tcPr>
            <w:tcW w:w="9779" w:type="dxa"/>
          </w:tcPr>
          <w:p w:rsidR="00FF1953" w:rsidRPr="00875148" w:rsidRDefault="00FF1953" w:rsidP="003A29F1">
            <w:pPr>
              <w:rPr>
                <w:rFonts w:ascii="Arial Narrow" w:hAnsi="Arial Narrow"/>
              </w:rPr>
            </w:pPr>
          </w:p>
        </w:tc>
      </w:tr>
    </w:tbl>
    <w:p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FootnoteReference"/>
          <w:rFonts w:ascii="Arial Narrow" w:hAnsi="Arial Narrow"/>
        </w:rPr>
        <w:footnoteReference w:customMarkFollows="1" w:id="2"/>
        <w:t>*</w:t>
      </w:r>
    </w:p>
    <w:p w:rsidR="00FF1953" w:rsidRPr="00875148" w:rsidRDefault="00FF1953">
      <w:pPr>
        <w:rPr>
          <w:rFonts w:ascii="Arial Narrow" w:hAnsi="Arial Narrow"/>
        </w:rPr>
      </w:pPr>
    </w:p>
    <w:p w:rsidR="00FF1953" w:rsidRDefault="00FF1953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FF1953" w:rsidRDefault="00FF1953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Cadastro de tipos de Notas Nf-e tem como objetivo prever todos os tipos de notas envolvidas na operação.</w:t>
      </w:r>
    </w:p>
    <w:p w:rsidR="00FF1953" w:rsidRDefault="00FF1953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cadastro de tipo de notas subsidiara processo de geração de NF-e.</w:t>
      </w:r>
    </w:p>
    <w:p w:rsidR="00FF1953" w:rsidRDefault="00FF1953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campo código do tipo de notas pode ser incremental.</w:t>
      </w:r>
    </w:p>
    <w:p w:rsidR="00FF1953" w:rsidRDefault="00FF1953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campo sequencia do formulário é o numero inicial do formulário a ser impresso.</w:t>
      </w:r>
    </w:p>
    <w:p w:rsidR="00FF1953" w:rsidRPr="00875148" w:rsidRDefault="00FF1953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FF1953" w:rsidRPr="00875148">
        <w:tc>
          <w:tcPr>
            <w:tcW w:w="9779" w:type="dxa"/>
          </w:tcPr>
          <w:p w:rsidR="00FF1953" w:rsidRPr="009540DC" w:rsidRDefault="00FF1953" w:rsidP="00FF0990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FF1953" w:rsidRPr="00875148" w:rsidRDefault="00FF1953" w:rsidP="00597006">
            <w:pPr>
              <w:rPr>
                <w:rFonts w:ascii="Arial Narrow" w:hAnsi="Arial Narrow"/>
              </w:rPr>
            </w:pPr>
          </w:p>
        </w:tc>
      </w:tr>
    </w:tbl>
    <w:p w:rsidR="00FF1953" w:rsidRPr="00875148" w:rsidRDefault="00FF1953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FF1953" w:rsidRPr="00875148" w:rsidRDefault="00FF1953" w:rsidP="00E34CC4">
      <w:pPr>
        <w:rPr>
          <w:rFonts w:ascii="Arial Narrow" w:hAnsi="Arial Narrow"/>
        </w:rPr>
      </w:pPr>
    </w:p>
    <w:p w:rsidR="00FF1953" w:rsidRPr="00875148" w:rsidRDefault="00FF1953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FF1953" w:rsidRPr="00875148" w:rsidRDefault="00FF1953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FF1953" w:rsidRPr="00875148" w:rsidTr="008573CA">
        <w:trPr>
          <w:trHeight w:val="314"/>
        </w:trPr>
        <w:tc>
          <w:tcPr>
            <w:tcW w:w="3136" w:type="dxa"/>
          </w:tcPr>
          <w:p w:rsidR="00FF1953" w:rsidRPr="00875148" w:rsidRDefault="00FF1953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FF1953" w:rsidRPr="00875148" w:rsidRDefault="00FF195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FF1953" w:rsidRPr="00875148" w:rsidRDefault="00FF195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FF1953" w:rsidRPr="00875148" w:rsidRDefault="00FF195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FF1953" w:rsidRPr="00875148" w:rsidRDefault="00FF195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FF1953" w:rsidRPr="00875148" w:rsidRDefault="00FF195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FF1953" w:rsidRPr="00875148" w:rsidTr="008573CA">
        <w:trPr>
          <w:trHeight w:val="228"/>
        </w:trPr>
        <w:tc>
          <w:tcPr>
            <w:tcW w:w="3136" w:type="dxa"/>
          </w:tcPr>
          <w:p w:rsidR="00FF1953" w:rsidRPr="009540DC" w:rsidRDefault="00FF1953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FF1953" w:rsidRPr="00875148" w:rsidTr="008573CA">
        <w:trPr>
          <w:trHeight w:val="228"/>
        </w:trPr>
        <w:tc>
          <w:tcPr>
            <w:tcW w:w="3136" w:type="dxa"/>
          </w:tcPr>
          <w:p w:rsidR="00FF1953" w:rsidRPr="009540DC" w:rsidRDefault="00FF1953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FF1953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F1953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FF1953" w:rsidRPr="00875148" w:rsidTr="008573CA">
        <w:trPr>
          <w:trHeight w:val="228"/>
        </w:trPr>
        <w:tc>
          <w:tcPr>
            <w:tcW w:w="3136" w:type="dxa"/>
          </w:tcPr>
          <w:p w:rsidR="00FF1953" w:rsidRPr="009540DC" w:rsidRDefault="00FF1953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FF1953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FF1953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F1953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FF1953" w:rsidRPr="00875148" w:rsidRDefault="00FF1953" w:rsidP="008665A6">
      <w:pPr>
        <w:outlineLvl w:val="0"/>
        <w:rPr>
          <w:rFonts w:ascii="Arial Narrow" w:hAnsi="Arial Narrow" w:cs="Arial"/>
          <w:b/>
        </w:rPr>
      </w:pPr>
    </w:p>
    <w:p w:rsidR="00FF1953" w:rsidRPr="00875148" w:rsidRDefault="00FF1953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FF1953" w:rsidRPr="00875148" w:rsidRDefault="00FF1953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FF1953" w:rsidRPr="00875148" w:rsidTr="00092FF2">
        <w:trPr>
          <w:trHeight w:val="234"/>
        </w:trPr>
        <w:tc>
          <w:tcPr>
            <w:tcW w:w="708" w:type="dxa"/>
          </w:tcPr>
          <w:p w:rsidR="00FF1953" w:rsidRPr="00875148" w:rsidRDefault="00FF1953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FF1953" w:rsidRPr="009540DC" w:rsidRDefault="00FF1953" w:rsidP="00116B72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FF1953" w:rsidRPr="00875148" w:rsidRDefault="00FF195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FF1953" w:rsidRPr="00875148" w:rsidRDefault="00FF195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FF1953" w:rsidRPr="00875148" w:rsidTr="00092FF2">
        <w:trPr>
          <w:trHeight w:val="236"/>
        </w:trPr>
        <w:tc>
          <w:tcPr>
            <w:tcW w:w="708" w:type="dxa"/>
          </w:tcPr>
          <w:p w:rsidR="00FF1953" w:rsidRPr="00875148" w:rsidRDefault="00FF1953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FF1953" w:rsidRPr="00875148" w:rsidRDefault="00FF1953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FF1953" w:rsidRPr="009540DC" w:rsidRDefault="00FF1953" w:rsidP="00D013E8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FF1953" w:rsidRPr="00875148" w:rsidRDefault="00FF1953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FF1953" w:rsidRPr="00875148" w:rsidRDefault="00FF1953" w:rsidP="00116B72">
      <w:pPr>
        <w:rPr>
          <w:rFonts w:ascii="Arial Narrow" w:hAnsi="Arial Narrow"/>
        </w:rPr>
      </w:pPr>
    </w:p>
    <w:p w:rsidR="00FF1953" w:rsidRPr="00875148" w:rsidRDefault="00FF1953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FF1953" w:rsidRPr="00875148" w:rsidRDefault="00FF1953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FF1953" w:rsidRPr="00875148">
        <w:trPr>
          <w:trHeight w:val="204"/>
        </w:trPr>
        <w:tc>
          <w:tcPr>
            <w:tcW w:w="3239" w:type="dxa"/>
          </w:tcPr>
          <w:p w:rsidR="00FF1953" w:rsidRPr="00875148" w:rsidRDefault="00FF1953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FF1953" w:rsidRPr="00875148" w:rsidRDefault="00FF195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FF1953" w:rsidRPr="009540DC" w:rsidRDefault="00FF1953" w:rsidP="00A837DC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FF1953" w:rsidRPr="00875148" w:rsidRDefault="00FF195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FF1953" w:rsidRPr="00875148">
        <w:tc>
          <w:tcPr>
            <w:tcW w:w="3239" w:type="dxa"/>
          </w:tcPr>
          <w:p w:rsidR="00FF1953" w:rsidRPr="00875148" w:rsidRDefault="00FF1953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FF1953" w:rsidRPr="00875148" w:rsidRDefault="00FF1953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FF1953" w:rsidRPr="00875148" w:rsidRDefault="00FF1953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FF1953" w:rsidRPr="00875148" w:rsidRDefault="00FF1953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FF1953" w:rsidRPr="00875148" w:rsidRDefault="00FF1953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FF1953" w:rsidRPr="00875148" w:rsidRDefault="00FF1953" w:rsidP="00BE1A1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FF1953" w:rsidRPr="00875148" w:rsidRDefault="00FF1953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FF1953" w:rsidRPr="00875148">
        <w:trPr>
          <w:trHeight w:val="204"/>
        </w:trPr>
        <w:tc>
          <w:tcPr>
            <w:tcW w:w="3239" w:type="dxa"/>
          </w:tcPr>
          <w:p w:rsidR="00FF1953" w:rsidRPr="00875148" w:rsidRDefault="00FF1953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FF1953" w:rsidRPr="00875148" w:rsidRDefault="00FF195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FF1953" w:rsidRPr="009540DC" w:rsidRDefault="00FF1953" w:rsidP="00725A0D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FF1953" w:rsidRPr="00875148" w:rsidRDefault="00FF195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FF1953" w:rsidRPr="00875148">
        <w:tc>
          <w:tcPr>
            <w:tcW w:w="3239" w:type="dxa"/>
          </w:tcPr>
          <w:p w:rsidR="00FF1953" w:rsidRPr="00875148" w:rsidRDefault="00FF1953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FF1953" w:rsidRPr="00875148" w:rsidRDefault="00FF1953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FF1953" w:rsidRPr="00875148" w:rsidRDefault="00FF1953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FF1953" w:rsidRPr="00875148" w:rsidRDefault="00FF1953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FF1953" w:rsidRPr="00875148" w:rsidRDefault="00FF1953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FF1953" w:rsidRPr="00875148" w:rsidRDefault="00FF1953" w:rsidP="00517854">
      <w:pPr>
        <w:rPr>
          <w:rFonts w:ascii="Arial Narrow" w:hAnsi="Arial Narrow"/>
        </w:rPr>
      </w:pPr>
    </w:p>
    <w:p w:rsidR="00FF1953" w:rsidRPr="00875148" w:rsidRDefault="00FF1953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FF1953" w:rsidRPr="00875148" w:rsidRDefault="00FF1953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FF1953" w:rsidRPr="00875148" w:rsidTr="008573CA">
        <w:trPr>
          <w:trHeight w:val="204"/>
        </w:trPr>
        <w:tc>
          <w:tcPr>
            <w:tcW w:w="3520" w:type="dxa"/>
          </w:tcPr>
          <w:p w:rsidR="00FF1953" w:rsidRPr="00875148" w:rsidRDefault="00FF1953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FF1953" w:rsidRPr="00875148" w:rsidRDefault="00FF1953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FF1953" w:rsidRPr="009540DC" w:rsidRDefault="00FF1953" w:rsidP="002B1A0A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FF1953" w:rsidRPr="00875148" w:rsidTr="008573CA">
        <w:tc>
          <w:tcPr>
            <w:tcW w:w="3520" w:type="dxa"/>
          </w:tcPr>
          <w:p w:rsidR="00FF1953" w:rsidRPr="00875148" w:rsidRDefault="00FF1953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FF1953" w:rsidRPr="00875148" w:rsidRDefault="00FF1953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FF1953" w:rsidRPr="00875148" w:rsidRDefault="00FF1953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FF1953" w:rsidRPr="00875148" w:rsidRDefault="00FF1953" w:rsidP="00116B72">
      <w:pPr>
        <w:rPr>
          <w:rFonts w:ascii="Arial Narrow" w:hAnsi="Arial Narrow"/>
        </w:rPr>
      </w:pPr>
    </w:p>
    <w:p w:rsidR="00FF1953" w:rsidRPr="00875148" w:rsidRDefault="00FF1953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FF1953" w:rsidRPr="00875148" w:rsidRDefault="00FF1953" w:rsidP="000F5D38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FF1953" w:rsidRPr="00875148" w:rsidTr="00974529">
        <w:trPr>
          <w:trHeight w:val="204"/>
        </w:trPr>
        <w:tc>
          <w:tcPr>
            <w:tcW w:w="3493" w:type="dxa"/>
          </w:tcPr>
          <w:p w:rsidR="00FF1953" w:rsidRPr="00875148" w:rsidRDefault="00FF1953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FF1953" w:rsidRPr="00875148" w:rsidRDefault="00FF1953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FF1953" w:rsidRPr="009540DC" w:rsidRDefault="00FF1953" w:rsidP="00186729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FF1953" w:rsidRPr="00875148" w:rsidTr="00974529">
        <w:tc>
          <w:tcPr>
            <w:tcW w:w="3493" w:type="dxa"/>
          </w:tcPr>
          <w:p w:rsidR="00FF1953" w:rsidRPr="00875148" w:rsidRDefault="00FF1953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FF1953" w:rsidRPr="00875148" w:rsidRDefault="00FF1953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FF1953" w:rsidRPr="00875148" w:rsidRDefault="00FF1953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FF1953" w:rsidRPr="00875148" w:rsidRDefault="00FF1953" w:rsidP="00550E13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FF1953" w:rsidRPr="00875148" w:rsidRDefault="00FF1953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FF1953" w:rsidRDefault="00FF1953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FF1953" w:rsidRPr="00875148" w:rsidRDefault="00FF1953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FF1953" w:rsidRDefault="00FF1953" w:rsidP="0010198B">
      <w:pPr>
        <w:ind w:left="426"/>
        <w:rPr>
          <w:rFonts w:ascii="Arial Narrow" w:hAnsi="Arial Narrow"/>
        </w:rPr>
      </w:pPr>
    </w:p>
    <w:p w:rsidR="00FF1953" w:rsidRDefault="00FF1953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F310BA">
        <w:rPr>
          <w:rFonts w:ascii="Arial Narrow" w:hAnsi="Arial Narr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pt;height:327.75pt">
            <v:imagedata r:id="rId7" o:title=""/>
          </v:shape>
        </w:pict>
      </w:r>
    </w:p>
    <w:p w:rsidR="00FF1953" w:rsidRDefault="00FF1953" w:rsidP="0010198B">
      <w:pPr>
        <w:ind w:left="426"/>
        <w:rPr>
          <w:rFonts w:ascii="Arial Narrow" w:hAnsi="Arial Narrow"/>
        </w:rPr>
      </w:pPr>
    </w:p>
    <w:p w:rsidR="00FF1953" w:rsidRDefault="00FF1953" w:rsidP="0010198B">
      <w:pPr>
        <w:ind w:left="426"/>
        <w:rPr>
          <w:rFonts w:ascii="Arial Narrow" w:hAnsi="Arial Narrow"/>
        </w:rPr>
      </w:pPr>
    </w:p>
    <w:p w:rsidR="00FF1953" w:rsidRPr="00875148" w:rsidRDefault="00FF1953" w:rsidP="0010198B">
      <w:pPr>
        <w:ind w:left="426"/>
        <w:rPr>
          <w:rFonts w:ascii="Arial Narrow" w:hAnsi="Arial Narrow"/>
        </w:rPr>
      </w:pPr>
    </w:p>
    <w:p w:rsidR="00FF1953" w:rsidRPr="00875148" w:rsidRDefault="00FF1953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FF1953" w:rsidRDefault="00FF1953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FF1953" w:rsidRPr="00875148" w:rsidRDefault="00FF1953" w:rsidP="00FD0CD1">
      <w:pPr>
        <w:ind w:left="426"/>
        <w:rPr>
          <w:rFonts w:ascii="Arial Narrow" w:hAnsi="Arial Narrow"/>
        </w:rPr>
      </w:pPr>
    </w:p>
    <w:p w:rsidR="00FF1953" w:rsidRPr="00875148" w:rsidRDefault="00FF1953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FF1953" w:rsidRDefault="00FF195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FF1953" w:rsidRPr="00875148" w:rsidRDefault="00FF1953" w:rsidP="00FD0CD1">
      <w:pPr>
        <w:ind w:left="426"/>
        <w:rPr>
          <w:rFonts w:ascii="Arial Narrow" w:hAnsi="Arial Narrow"/>
        </w:rPr>
      </w:pPr>
    </w:p>
    <w:p w:rsidR="00FF1953" w:rsidRPr="00875148" w:rsidRDefault="00FF1953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FF1953" w:rsidRPr="00875148" w:rsidRDefault="00FF195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FF1953" w:rsidRPr="00875148" w:rsidRDefault="00FF1953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FootnoteReference"/>
          <w:rFonts w:ascii="Arial Narrow" w:hAnsi="Arial Narrow"/>
        </w:rPr>
        <w:footnoteReference w:customMarkFollows="1" w:id="3"/>
        <w:t>*</w:t>
      </w:r>
    </w:p>
    <w:p w:rsidR="00FF1953" w:rsidRPr="00875148" w:rsidRDefault="00FF1953">
      <w:pPr>
        <w:pStyle w:val="TCTips"/>
        <w:rPr>
          <w:rFonts w:ascii="Arial Narrow" w:hAnsi="Arial Narrow"/>
          <w:i w:val="0"/>
        </w:rPr>
      </w:pPr>
    </w:p>
    <w:p w:rsidR="00FF1953" w:rsidRPr="00875148" w:rsidRDefault="00FF1953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FF1953" w:rsidRPr="00875148" w:rsidRDefault="00FF195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FootnoteReference"/>
          <w:rFonts w:ascii="Arial Narrow" w:hAnsi="Arial Narrow"/>
        </w:rPr>
        <w:footnoteReference w:customMarkFollows="1" w:id="4"/>
        <w:t>**</w:t>
      </w:r>
    </w:p>
    <w:p w:rsidR="00FF1953" w:rsidRPr="00875148" w:rsidRDefault="00FF1953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FF1953" w:rsidRPr="00875148" w:rsidRDefault="00FF1953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FF1953" w:rsidRDefault="00FF1953" w:rsidP="00A9451A">
      <w:pPr>
        <w:pStyle w:val="Heading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FF1953" w:rsidRPr="001E5B29" w:rsidRDefault="00FF1953" w:rsidP="001E5B29">
      <w:pPr>
        <w:pStyle w:val="TCTips"/>
        <w:ind w:firstLine="720"/>
        <w:rPr>
          <w:i w:val="0"/>
        </w:rPr>
      </w:pPr>
    </w:p>
    <w:p w:rsidR="00FF1953" w:rsidRDefault="00FF195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FF1953" w:rsidRPr="00B978C8" w:rsidRDefault="00FF1953" w:rsidP="00B978C8"/>
    <w:p w:rsidR="00FF1953" w:rsidRDefault="00FF195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FF1953" w:rsidRPr="00B978C8" w:rsidRDefault="00FF1953" w:rsidP="00B978C8"/>
    <w:p w:rsidR="00FF1953" w:rsidRPr="00875148" w:rsidRDefault="00FF195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FF1953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FootnoteReference"/>
          <w:rFonts w:ascii="Arial Narrow" w:hAnsi="Arial Narrow"/>
        </w:rPr>
        <w:footnoteReference w:customMarkFollows="1" w:id="5"/>
        <w:t>**</w:t>
      </w:r>
    </w:p>
    <w:p w:rsidR="00FF1953" w:rsidRPr="00875148" w:rsidRDefault="00FF1953">
      <w:pPr>
        <w:pStyle w:val="TCTips"/>
        <w:rPr>
          <w:rFonts w:ascii="Arial Narrow" w:hAnsi="Arial Narrow"/>
          <w:i w:val="0"/>
        </w:rPr>
      </w:pPr>
    </w:p>
    <w:p w:rsidR="00FF1953" w:rsidRPr="00875148" w:rsidRDefault="00FF1953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FF1953" w:rsidRPr="00875148" w:rsidRDefault="00FF1953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FF195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F195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FF1953" w:rsidRPr="00875148">
        <w:tc>
          <w:tcPr>
            <w:tcW w:w="6307" w:type="dxa"/>
            <w:tcBorders>
              <w:lef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FF1953" w:rsidRPr="00875148">
        <w:tc>
          <w:tcPr>
            <w:tcW w:w="6307" w:type="dxa"/>
            <w:tcBorders>
              <w:lef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FF1953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FF195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FF1953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FF195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F195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FF1953" w:rsidRPr="00875148">
        <w:tc>
          <w:tcPr>
            <w:tcW w:w="6307" w:type="dxa"/>
            <w:tcBorders>
              <w:lef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FF1953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FF195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F195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FF1953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FF195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FF1953" w:rsidRPr="00875148" w:rsidRDefault="00FF1953">
      <w:pPr>
        <w:pStyle w:val="TCTips"/>
        <w:rPr>
          <w:rFonts w:ascii="Arial Narrow" w:hAnsi="Arial Narrow"/>
          <w:i w:val="0"/>
          <w:lang w:val="es-ES_tradnl"/>
        </w:rPr>
      </w:pPr>
    </w:p>
    <w:p w:rsidR="00FF1953" w:rsidRPr="00875148" w:rsidRDefault="00FF1953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FF1953" w:rsidRPr="00875148" w:rsidRDefault="00FF1953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FF1953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FF1953" w:rsidRPr="009540DC" w:rsidRDefault="00FF195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FF1953" w:rsidRPr="009540DC" w:rsidRDefault="00FF195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FF1953" w:rsidRPr="009540DC" w:rsidRDefault="00FF195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FF1953" w:rsidRPr="009540DC" w:rsidRDefault="00FF195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FF1953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FF1953" w:rsidRPr="00875148">
        <w:trPr>
          <w:cantSplit/>
        </w:trPr>
        <w:tc>
          <w:tcPr>
            <w:tcW w:w="3614" w:type="dxa"/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FF1953" w:rsidRPr="00875148">
        <w:trPr>
          <w:cantSplit/>
        </w:trPr>
        <w:tc>
          <w:tcPr>
            <w:tcW w:w="3614" w:type="dxa"/>
          </w:tcPr>
          <w:p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FF1953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FF1953" w:rsidRPr="00875148" w:rsidRDefault="00FF195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FF1953" w:rsidRPr="00875148" w:rsidRDefault="00FF195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FF1953" w:rsidRPr="00875148" w:rsidRDefault="00FF195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FF1953" w:rsidRPr="00875148" w:rsidRDefault="00FF195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FootnoteReference"/>
          <w:rFonts w:ascii="Arial Narrow" w:hAnsi="Arial Narrow"/>
        </w:rPr>
        <w:footnoteReference w:customMarkFollows="1" w:id="6"/>
        <w:t>**</w:t>
      </w:r>
    </w:p>
    <w:p w:rsidR="00FF1953" w:rsidRPr="00875148" w:rsidRDefault="00FF1953">
      <w:pPr>
        <w:pStyle w:val="TCTips"/>
        <w:rPr>
          <w:rFonts w:ascii="Arial Narrow" w:hAnsi="Arial Narrow"/>
          <w:i w:val="0"/>
        </w:rPr>
      </w:pPr>
    </w:p>
    <w:p w:rsidR="00FF1953" w:rsidRPr="00875148" w:rsidRDefault="00FF1953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FF1953" w:rsidRPr="00875148" w:rsidRDefault="00FF1953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FF1953" w:rsidRPr="00875148">
        <w:tc>
          <w:tcPr>
            <w:tcW w:w="579" w:type="dxa"/>
            <w:vAlign w:val="center"/>
          </w:tcPr>
          <w:p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FF1953" w:rsidRPr="00875148" w:rsidRDefault="00FF1953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FF1953" w:rsidRPr="00875148" w:rsidRDefault="00FF1953" w:rsidP="0000716A">
      <w:pPr>
        <w:rPr>
          <w:rFonts w:ascii="Arial Narrow" w:hAnsi="Arial Narrow"/>
        </w:rPr>
      </w:pPr>
    </w:p>
    <w:p w:rsidR="00FF1953" w:rsidRPr="00875148" w:rsidRDefault="00FF1953" w:rsidP="0000716A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FF1953" w:rsidRPr="00875148" w:rsidRDefault="00FF1953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FF1953" w:rsidRPr="00875148">
        <w:tc>
          <w:tcPr>
            <w:tcW w:w="579" w:type="dxa"/>
            <w:vAlign w:val="center"/>
          </w:tcPr>
          <w:p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FF1953" w:rsidRPr="00875148" w:rsidRDefault="00FF1953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FF1953" w:rsidRPr="00875148" w:rsidRDefault="00FF1953" w:rsidP="00A14994">
      <w:pPr>
        <w:rPr>
          <w:rFonts w:ascii="Arial Narrow" w:hAnsi="Arial Narrow"/>
        </w:rPr>
      </w:pPr>
    </w:p>
    <w:p w:rsidR="00FF1953" w:rsidRPr="00875148" w:rsidRDefault="00FF1953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FF1953" w:rsidRPr="00875148" w:rsidRDefault="00FF1953">
      <w:pPr>
        <w:pStyle w:val="TCTips"/>
        <w:rPr>
          <w:rFonts w:ascii="Arial Narrow" w:hAnsi="Arial Narrow"/>
          <w:i w:val="0"/>
        </w:rPr>
      </w:pPr>
    </w:p>
    <w:p w:rsidR="00FF1953" w:rsidRPr="00875148" w:rsidRDefault="00FF1953" w:rsidP="002552D5">
      <w:pPr>
        <w:pStyle w:val="Heading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FF1953" w:rsidRPr="00875148" w:rsidRDefault="00FF195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FF1953" w:rsidRPr="00875148">
        <w:tc>
          <w:tcPr>
            <w:tcW w:w="579" w:type="dxa"/>
            <w:vAlign w:val="center"/>
          </w:tcPr>
          <w:p w:rsidR="00FF1953" w:rsidRPr="00875148" w:rsidRDefault="00FF195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FF1953" w:rsidRPr="00875148" w:rsidRDefault="00FF195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FF1953" w:rsidRPr="00875148" w:rsidRDefault="00FF195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579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FF1953" w:rsidRPr="00875148" w:rsidRDefault="00FF1953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FF1953" w:rsidRPr="00875148" w:rsidRDefault="00FF1953" w:rsidP="002552D5">
      <w:pPr>
        <w:rPr>
          <w:rFonts w:ascii="Arial Narrow" w:hAnsi="Arial Narrow"/>
        </w:rPr>
      </w:pPr>
    </w:p>
    <w:p w:rsidR="00FF1953" w:rsidRPr="00875148" w:rsidRDefault="00FF1953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FF1953" w:rsidRPr="00875148" w:rsidRDefault="00FF195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FF1953" w:rsidRPr="00875148">
        <w:tc>
          <w:tcPr>
            <w:tcW w:w="1844" w:type="dxa"/>
            <w:vAlign w:val="center"/>
          </w:tcPr>
          <w:p w:rsidR="00FF1953" w:rsidRPr="00875148" w:rsidRDefault="00FF195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FF1953" w:rsidRPr="00875148" w:rsidRDefault="00FF195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FF1953" w:rsidRPr="00875148" w:rsidRDefault="00FF195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FF1953" w:rsidRPr="00875148" w:rsidRDefault="00FF195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>
        <w:tc>
          <w:tcPr>
            <w:tcW w:w="1844" w:type="dxa"/>
          </w:tcPr>
          <w:p w:rsidR="00FF1953" w:rsidRPr="00875148" w:rsidRDefault="00FF1953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FF1953" w:rsidRPr="00875148" w:rsidRDefault="00FF1953">
      <w:pPr>
        <w:pStyle w:val="TCTips"/>
        <w:rPr>
          <w:rFonts w:ascii="Arial Narrow" w:hAnsi="Arial Narrow"/>
          <w:i w:val="0"/>
        </w:rPr>
      </w:pPr>
    </w:p>
    <w:sectPr w:rsidR="00FF1953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953" w:rsidRDefault="00FF1953">
      <w:r>
        <w:separator/>
      </w:r>
    </w:p>
  </w:endnote>
  <w:endnote w:type="continuationSeparator" w:id="0">
    <w:p w:rsidR="00FF1953" w:rsidRDefault="00FF1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953" w:rsidRDefault="00FF1953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PageNumber"/>
        <w:rFonts w:ascii="Arial" w:hAnsi="Arial"/>
        <w:snapToGrid w:val="0"/>
      </w:rPr>
      <w:t xml:space="preserve">Página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PAGE </w:instrText>
    </w:r>
    <w:r>
      <w:rPr>
        <w:rStyle w:val="PageNumber"/>
        <w:rFonts w:ascii="Arial" w:hAnsi="Arial"/>
        <w:snapToGrid w:val="0"/>
      </w:rPr>
      <w:fldChar w:fldCharType="separate"/>
    </w:r>
    <w:r>
      <w:rPr>
        <w:rStyle w:val="PageNumber"/>
        <w:rFonts w:ascii="Arial" w:hAnsi="Arial"/>
        <w:noProof/>
        <w:snapToGrid w:val="0"/>
      </w:rPr>
      <w:t>1</w:t>
    </w:r>
    <w:r>
      <w:rPr>
        <w:rStyle w:val="PageNumber"/>
        <w:rFonts w:ascii="Arial" w:hAnsi="Arial"/>
        <w:snapToGrid w:val="0"/>
      </w:rPr>
      <w:fldChar w:fldCharType="end"/>
    </w:r>
    <w:r>
      <w:rPr>
        <w:rStyle w:val="PageNumber"/>
        <w:rFonts w:ascii="Arial" w:hAnsi="Arial"/>
        <w:snapToGrid w:val="0"/>
      </w:rPr>
      <w:t xml:space="preserve"> de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NUMPAGES </w:instrText>
    </w:r>
    <w:r>
      <w:rPr>
        <w:rStyle w:val="PageNumber"/>
        <w:rFonts w:ascii="Arial" w:hAnsi="Arial"/>
        <w:snapToGrid w:val="0"/>
      </w:rPr>
      <w:fldChar w:fldCharType="separate"/>
    </w:r>
    <w:r>
      <w:rPr>
        <w:rStyle w:val="PageNumber"/>
        <w:rFonts w:ascii="Arial" w:hAnsi="Arial"/>
        <w:noProof/>
        <w:snapToGrid w:val="0"/>
      </w:rPr>
      <w:t>6</w:t>
    </w:r>
    <w:r>
      <w:rPr>
        <w:rStyle w:val="PageNumber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953" w:rsidRDefault="00FF1953">
      <w:r>
        <w:separator/>
      </w:r>
    </w:p>
  </w:footnote>
  <w:footnote w:type="continuationSeparator" w:id="0">
    <w:p w:rsidR="00FF1953" w:rsidRDefault="00FF1953">
      <w:r>
        <w:continuationSeparator/>
      </w:r>
    </w:p>
  </w:footnote>
  <w:footnote w:id="1">
    <w:p w:rsidR="00FF1953" w:rsidRDefault="00FF1953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2">
    <w:p w:rsidR="00FF1953" w:rsidRDefault="00FF1953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3">
    <w:p w:rsidR="00FF1953" w:rsidRDefault="00FF1953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4">
    <w:p w:rsidR="00FF1953" w:rsidRDefault="00FF1953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5">
    <w:p w:rsidR="00FF1953" w:rsidRDefault="00FF1953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6">
    <w:p w:rsidR="00FF1953" w:rsidRDefault="00FF1953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19"/>
      <w:gridCol w:w="3970"/>
      <w:gridCol w:w="1985"/>
      <w:gridCol w:w="1772"/>
    </w:tblGrid>
    <w:tr w:rsidR="00FF195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FF1953" w:rsidRPr="009540DC" w:rsidRDefault="00FF1953">
          <w:pPr>
            <w:pStyle w:val="Header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75pt;height:26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FF1953" w:rsidRPr="009540DC" w:rsidRDefault="00FF1953">
          <w:pPr>
            <w:pStyle w:val="Header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FF1953" w:rsidRPr="009540DC" w:rsidRDefault="00FF1953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FF1953" w:rsidRPr="009540DC" w:rsidRDefault="00FF1953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FF1953">
      <w:trPr>
        <w:cantSplit/>
        <w:trHeight w:val="337"/>
        <w:jc w:val="center"/>
      </w:trPr>
      <w:tc>
        <w:tcPr>
          <w:tcW w:w="2089" w:type="dxa"/>
          <w:vMerge/>
        </w:tcPr>
        <w:p w:rsidR="00FF1953" w:rsidRPr="009540DC" w:rsidRDefault="00FF1953">
          <w:pPr>
            <w:pStyle w:val="Header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FF1953" w:rsidRPr="009540DC" w:rsidRDefault="00FF1953">
          <w:pPr>
            <w:pStyle w:val="Header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FF1953" w:rsidRPr="009540DC" w:rsidRDefault="00FF1953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FF1953" w:rsidRPr="009540DC" w:rsidRDefault="00FF1953" w:rsidP="0000716A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FF195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FF1953" w:rsidRPr="009540DC" w:rsidRDefault="00FF1953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FF195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FF1953" w:rsidRPr="009540DC" w:rsidRDefault="00FF1953">
          <w:pPr>
            <w:pStyle w:val="Header"/>
            <w:rPr>
              <w:rStyle w:val="PageNumber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FF1953" w:rsidRDefault="00FF19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0E9F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1953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F10E3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10E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10E3"/>
    <w:rPr>
      <w:rFonts w:cs="Times New Roman"/>
      <w:sz w:val="20"/>
    </w:rPr>
  </w:style>
  <w:style w:type="character" w:styleId="PageNumber">
    <w:name w:val="page number"/>
    <w:basedOn w:val="DefaultParagraphFont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F10E3"/>
    <w:rPr>
      <w:rFonts w:cs="Times New Roman"/>
      <w:sz w:val="20"/>
    </w:rPr>
  </w:style>
  <w:style w:type="paragraph" w:styleId="BodyText">
    <w:name w:val="Body Text"/>
    <w:basedOn w:val="Normal"/>
    <w:link w:val="BodyTextChar"/>
    <w:uiPriority w:val="99"/>
    <w:rsid w:val="003C7E6F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F10E3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F10E3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F10E3"/>
    <w:rPr>
      <w:rFonts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F10E3"/>
    <w:rPr>
      <w:rFonts w:cs="Times New Roman"/>
      <w:sz w:val="20"/>
    </w:rPr>
  </w:style>
  <w:style w:type="character" w:styleId="FootnoteReference">
    <w:name w:val="footnote reference"/>
    <w:basedOn w:val="DefaultParagraphFont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10E3"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DefaultParagraphFont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89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58</TotalTime>
  <Pages>6</Pages>
  <Words>670</Words>
  <Characters>3624</Characters>
  <Application>Microsoft Office Outlook</Application>
  <DocSecurity>0</DocSecurity>
  <Lines>0</Lines>
  <Paragraphs>0</Paragraphs>
  <ScaleCrop>false</ScaleCrop>
  <Company>TREELOG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eduardoc</cp:lastModifiedBy>
  <cp:revision>3</cp:revision>
  <cp:lastPrinted>2009-11-19T20:24:00Z</cp:lastPrinted>
  <dcterms:created xsi:type="dcterms:W3CDTF">2012-02-24T16:50:00Z</dcterms:created>
  <dcterms:modified xsi:type="dcterms:W3CDTF">2012-02-24T17:58:00Z</dcterms:modified>
</cp:coreProperties>
</file>