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B1" w:rsidRPr="00875148" w:rsidRDefault="006A07B1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6A07B1" w:rsidRPr="00875148" w:rsidRDefault="006A07B1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6A07B1" w:rsidRPr="00875148" w:rsidRDefault="006A07B1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0034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Cadastros de Serviços</w:t>
      </w:r>
      <w:r w:rsidRPr="00875148">
        <w:rPr>
          <w:rFonts w:ascii="Arial Narrow" w:hAnsi="Arial Narrow"/>
          <w:b/>
          <w:sz w:val="40"/>
        </w:rPr>
        <w:t>&gt;</w:t>
      </w: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6A07B1" w:rsidRPr="00875148" w:rsidRDefault="006A07B1">
      <w:pPr>
        <w:jc w:val="center"/>
        <w:rPr>
          <w:rFonts w:ascii="Arial Narrow" w:hAnsi="Arial Narrow"/>
          <w:b/>
          <w:sz w:val="48"/>
        </w:rPr>
      </w:pPr>
    </w:p>
    <w:p w:rsidR="006A07B1" w:rsidRPr="00875148" w:rsidRDefault="006A07B1">
      <w:pPr>
        <w:pStyle w:val="Header"/>
        <w:rPr>
          <w:rFonts w:ascii="Arial Narrow" w:hAnsi="Arial Narrow"/>
        </w:rPr>
      </w:pPr>
    </w:p>
    <w:p w:rsidR="006A07B1" w:rsidRPr="00875148" w:rsidRDefault="006A07B1">
      <w:pPr>
        <w:pStyle w:val="Header"/>
        <w:rPr>
          <w:rFonts w:ascii="Arial Narrow" w:hAnsi="Arial Narrow"/>
        </w:rPr>
      </w:pPr>
    </w:p>
    <w:p w:rsidR="006A07B1" w:rsidRPr="00875148" w:rsidRDefault="006A07B1">
      <w:pPr>
        <w:pStyle w:val="Header"/>
        <w:rPr>
          <w:rFonts w:ascii="Arial Narrow" w:hAnsi="Arial Narrow"/>
        </w:rPr>
      </w:pPr>
    </w:p>
    <w:p w:rsidR="006A07B1" w:rsidRPr="00875148" w:rsidRDefault="006A07B1">
      <w:pPr>
        <w:pStyle w:val="Header"/>
        <w:rPr>
          <w:rFonts w:ascii="Arial Narrow" w:hAnsi="Arial Narrow"/>
        </w:rPr>
      </w:pPr>
    </w:p>
    <w:p w:rsidR="006A07B1" w:rsidRPr="00875148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Default="006A07B1">
      <w:pPr>
        <w:pStyle w:val="Header"/>
        <w:rPr>
          <w:rFonts w:ascii="Arial Narrow" w:hAnsi="Arial Narrow"/>
        </w:rPr>
      </w:pPr>
    </w:p>
    <w:p w:rsidR="006A07B1" w:rsidRPr="00875148" w:rsidRDefault="006A07B1">
      <w:pPr>
        <w:pStyle w:val="Header"/>
        <w:rPr>
          <w:rFonts w:ascii="Arial Narrow" w:hAnsi="Arial Narrow"/>
        </w:rPr>
      </w:pPr>
    </w:p>
    <w:p w:rsidR="006A07B1" w:rsidRPr="00875148" w:rsidRDefault="006A07B1">
      <w:pPr>
        <w:rPr>
          <w:rFonts w:ascii="Arial Narrow" w:hAnsi="Arial Narrow"/>
        </w:rPr>
      </w:pPr>
    </w:p>
    <w:p w:rsidR="006A07B1" w:rsidRPr="00875148" w:rsidRDefault="006A07B1">
      <w:pPr>
        <w:pStyle w:val="Title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6A07B1" w:rsidRPr="00875148" w:rsidTr="003D4B3F"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6A07B1" w:rsidRPr="00875148" w:rsidRDefault="006A07B1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6A07B1" w:rsidRPr="00875148" w:rsidRDefault="006A07B1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6A07B1" w:rsidRPr="00875148" w:rsidRDefault="006A07B1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6A07B1" w:rsidRPr="00875148" w:rsidTr="003D4B3F">
        <w:tc>
          <w:tcPr>
            <w:tcW w:w="1134" w:type="dxa"/>
          </w:tcPr>
          <w:p w:rsidR="006A07B1" w:rsidRPr="00875148" w:rsidRDefault="006A07B1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24/02/2012</w:t>
            </w:r>
          </w:p>
        </w:tc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6A07B1" w:rsidRPr="00875148" w:rsidRDefault="006A07B1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A07B1" w:rsidRPr="00875148" w:rsidTr="003D4B3F"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6A07B1" w:rsidRDefault="006A07B1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6A07B1" w:rsidRPr="00875148" w:rsidRDefault="006A07B1">
      <w:pPr>
        <w:pStyle w:val="Heading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6A07B1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6A07B1" w:rsidRPr="00875148" w:rsidRDefault="006A07B1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6A07B1" w:rsidRPr="00875148" w:rsidRDefault="006A07B1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6A07B1" w:rsidRPr="00875148">
        <w:trPr>
          <w:cantSplit/>
          <w:trHeight w:val="235"/>
        </w:trPr>
        <w:tc>
          <w:tcPr>
            <w:tcW w:w="4889" w:type="dxa"/>
            <w:vMerge/>
          </w:tcPr>
          <w:p w:rsidR="006A07B1" w:rsidRPr="00875148" w:rsidRDefault="006A07B1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6A07B1" w:rsidRPr="00875148" w:rsidRDefault="006A07B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6A07B1" w:rsidRPr="00875148">
        <w:tc>
          <w:tcPr>
            <w:tcW w:w="4889" w:type="dxa"/>
          </w:tcPr>
          <w:p w:rsidR="006A07B1" w:rsidRPr="00875148" w:rsidRDefault="006A07B1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6A07B1" w:rsidRPr="009540DC" w:rsidRDefault="006A07B1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6A07B1" w:rsidRPr="00875148" w:rsidRDefault="006A07B1">
      <w:pPr>
        <w:rPr>
          <w:rFonts w:ascii="Arial Narrow" w:hAnsi="Arial Narrow"/>
        </w:rPr>
      </w:pP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FootnoteReference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6A07B1" w:rsidRPr="00875148" w:rsidRDefault="006A07B1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6A07B1" w:rsidRPr="00875148">
        <w:tc>
          <w:tcPr>
            <w:tcW w:w="9779" w:type="dxa"/>
          </w:tcPr>
          <w:p w:rsidR="006A07B1" w:rsidRDefault="006A07B1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6A07B1" w:rsidRDefault="006A07B1" w:rsidP="0039180A"/>
          <w:p w:rsidR="006A07B1" w:rsidRPr="0039180A" w:rsidRDefault="006A07B1" w:rsidP="0039180A">
            <w:r>
              <w:t>Cadastro de Serviços prestados pelo CD/Distribuidor para entrega de reparte/retirada de encalhe.</w:t>
            </w:r>
          </w:p>
          <w:p w:rsidR="006A07B1" w:rsidRPr="00D90C24" w:rsidRDefault="006A07B1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6A07B1" w:rsidRPr="00875148">
        <w:tc>
          <w:tcPr>
            <w:tcW w:w="9779" w:type="dxa"/>
          </w:tcPr>
          <w:p w:rsidR="006A07B1" w:rsidRPr="00875148" w:rsidRDefault="006A07B1" w:rsidP="003A29F1">
            <w:pPr>
              <w:rPr>
                <w:rFonts w:ascii="Arial Narrow" w:hAnsi="Arial Narrow"/>
              </w:rPr>
            </w:pPr>
          </w:p>
        </w:tc>
      </w:tr>
    </w:tbl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FootnoteReference"/>
          <w:rFonts w:ascii="Arial Narrow" w:hAnsi="Arial Narrow"/>
        </w:rPr>
        <w:footnoteReference w:customMarkFollows="1" w:id="2"/>
        <w:t>*</w:t>
      </w:r>
    </w:p>
    <w:p w:rsidR="006A07B1" w:rsidRPr="00875148" w:rsidRDefault="006A07B1">
      <w:pPr>
        <w:rPr>
          <w:rFonts w:ascii="Arial Narrow" w:hAnsi="Arial Narrow"/>
        </w:rPr>
      </w:pPr>
    </w:p>
    <w:p w:rsidR="006A07B1" w:rsidRDefault="006A07B1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6A07B1" w:rsidRDefault="006A07B1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Cadastro de serviços possibilitara cadastrar qualquer tipo de serviço que dever ser cobrado/ou não de jornaleiros.</w:t>
      </w:r>
    </w:p>
    <w:p w:rsidR="006A07B1" w:rsidRDefault="006A07B1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Este cadastro subsidiará rotina de calculo de determinada taxa a ser cobrada de jornaleiros.</w:t>
      </w:r>
    </w:p>
    <w:p w:rsidR="006A07B1" w:rsidRDefault="006A07B1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tipo de serviço é opcional, ou seja, o jornaleiro pode ou não ter um tipo de serviço, porem aquele que tiver associado a um serviço através do seu cadastro deverá ser cobrado no futura por este serviço.</w:t>
      </w:r>
    </w:p>
    <w:p w:rsidR="006A07B1" w:rsidRDefault="006A07B1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A07B1" w:rsidRDefault="006A07B1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Campos: </w:t>
      </w:r>
    </w:p>
    <w:p w:rsidR="006A07B1" w:rsidRDefault="006A07B1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   Código poder ser serial.</w:t>
      </w:r>
    </w:p>
    <w:p w:rsidR="006A07B1" w:rsidRDefault="006A07B1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   Descrição, campo obrigatório.</w:t>
      </w:r>
    </w:p>
    <w:p w:rsidR="006A07B1" w:rsidRDefault="006A07B1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   Taxa, valor monetário.</w:t>
      </w:r>
    </w:p>
    <w:p w:rsidR="006A07B1" w:rsidRDefault="006A07B1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   Possibilidade de isenção, opção de escolha “sim” ou “não”.</w:t>
      </w:r>
    </w:p>
    <w:p w:rsidR="006A07B1" w:rsidRDefault="006A07B1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   Possibilidade de escolher com base em qual evento pode ser calculado a taxa.</w:t>
      </w:r>
    </w:p>
    <w:p w:rsidR="006A07B1" w:rsidRPr="00875148" w:rsidRDefault="006A07B1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6A07B1" w:rsidRPr="00875148">
        <w:tc>
          <w:tcPr>
            <w:tcW w:w="9779" w:type="dxa"/>
          </w:tcPr>
          <w:p w:rsidR="006A07B1" w:rsidRPr="009540DC" w:rsidRDefault="006A07B1" w:rsidP="00FF0990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6A07B1" w:rsidRDefault="006A07B1" w:rsidP="00597006"/>
          <w:p w:rsidR="006A07B1" w:rsidRPr="00875148" w:rsidRDefault="006A07B1" w:rsidP="00597006">
            <w:pPr>
              <w:rPr>
                <w:rFonts w:ascii="Arial Narrow" w:hAnsi="Arial Narrow"/>
              </w:rPr>
            </w:pPr>
            <w:r>
              <w:t>Automação de calculo de taxa de forma automática e incorporada a cobrança do Jornaleiro</w:t>
            </w:r>
          </w:p>
        </w:tc>
      </w:tr>
    </w:tbl>
    <w:p w:rsidR="006A07B1" w:rsidRPr="00875148" w:rsidRDefault="006A07B1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6A07B1" w:rsidRPr="00875148" w:rsidRDefault="006A07B1" w:rsidP="00E34CC4">
      <w:pPr>
        <w:rPr>
          <w:rFonts w:ascii="Arial Narrow" w:hAnsi="Arial Narrow"/>
        </w:rPr>
      </w:pPr>
    </w:p>
    <w:p w:rsidR="006A07B1" w:rsidRPr="00875148" w:rsidRDefault="006A07B1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6A07B1" w:rsidRPr="00875148" w:rsidRDefault="006A07B1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6A07B1" w:rsidRPr="00875148" w:rsidTr="008573CA">
        <w:trPr>
          <w:trHeight w:val="314"/>
        </w:trPr>
        <w:tc>
          <w:tcPr>
            <w:tcW w:w="3136" w:type="dxa"/>
          </w:tcPr>
          <w:p w:rsidR="006A07B1" w:rsidRPr="00875148" w:rsidRDefault="006A07B1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6A07B1" w:rsidRPr="00875148" w:rsidTr="008573CA">
        <w:trPr>
          <w:trHeight w:val="228"/>
        </w:trPr>
        <w:tc>
          <w:tcPr>
            <w:tcW w:w="3136" w:type="dxa"/>
          </w:tcPr>
          <w:p w:rsidR="006A07B1" w:rsidRPr="009540DC" w:rsidRDefault="006A07B1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6A07B1" w:rsidRPr="00875148" w:rsidTr="008573CA">
        <w:trPr>
          <w:trHeight w:val="228"/>
        </w:trPr>
        <w:tc>
          <w:tcPr>
            <w:tcW w:w="3136" w:type="dxa"/>
          </w:tcPr>
          <w:p w:rsidR="006A07B1" w:rsidRPr="009540DC" w:rsidRDefault="006A07B1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6A07B1" w:rsidRPr="00875148" w:rsidTr="008573CA">
        <w:trPr>
          <w:trHeight w:val="228"/>
        </w:trPr>
        <w:tc>
          <w:tcPr>
            <w:tcW w:w="3136" w:type="dxa"/>
          </w:tcPr>
          <w:p w:rsidR="006A07B1" w:rsidRPr="009540DC" w:rsidRDefault="006A07B1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6A07B1" w:rsidRPr="00875148" w:rsidRDefault="006A07B1" w:rsidP="008665A6">
      <w:pPr>
        <w:outlineLvl w:val="0"/>
        <w:rPr>
          <w:rFonts w:ascii="Arial Narrow" w:hAnsi="Arial Narrow" w:cs="Arial"/>
          <w:b/>
        </w:rPr>
      </w:pPr>
    </w:p>
    <w:p w:rsidR="006A07B1" w:rsidRPr="00875148" w:rsidRDefault="006A07B1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6A07B1" w:rsidRPr="00875148" w:rsidRDefault="006A07B1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6A07B1" w:rsidRPr="00875148" w:rsidTr="00092FF2">
        <w:trPr>
          <w:trHeight w:val="234"/>
        </w:trPr>
        <w:tc>
          <w:tcPr>
            <w:tcW w:w="708" w:type="dxa"/>
          </w:tcPr>
          <w:p w:rsidR="006A07B1" w:rsidRPr="00875148" w:rsidRDefault="006A07B1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6A07B1" w:rsidRPr="009540DC" w:rsidRDefault="006A07B1" w:rsidP="00116B72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6A07B1" w:rsidRPr="00875148" w:rsidRDefault="006A07B1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6A07B1" w:rsidRPr="00875148" w:rsidRDefault="006A07B1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6A07B1" w:rsidRPr="00875148" w:rsidTr="00092FF2">
        <w:trPr>
          <w:trHeight w:val="236"/>
        </w:trPr>
        <w:tc>
          <w:tcPr>
            <w:tcW w:w="708" w:type="dxa"/>
          </w:tcPr>
          <w:p w:rsidR="006A07B1" w:rsidRPr="00875148" w:rsidRDefault="006A07B1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6A07B1" w:rsidRPr="00875148" w:rsidRDefault="006A07B1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6A07B1" w:rsidRPr="009540DC" w:rsidRDefault="006A07B1" w:rsidP="00D013E8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6A07B1" w:rsidRPr="00875148" w:rsidRDefault="006A07B1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6A07B1" w:rsidRPr="00875148" w:rsidRDefault="006A07B1" w:rsidP="00116B72">
      <w:pPr>
        <w:rPr>
          <w:rFonts w:ascii="Arial Narrow" w:hAnsi="Arial Narrow"/>
        </w:rPr>
      </w:pPr>
    </w:p>
    <w:p w:rsidR="006A07B1" w:rsidRPr="00875148" w:rsidRDefault="006A07B1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6A07B1" w:rsidRPr="00875148" w:rsidRDefault="006A07B1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6A07B1" w:rsidRPr="00875148">
        <w:trPr>
          <w:trHeight w:val="204"/>
        </w:trPr>
        <w:tc>
          <w:tcPr>
            <w:tcW w:w="3239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6A07B1" w:rsidRPr="009540DC" w:rsidRDefault="006A07B1" w:rsidP="00A837DC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6A07B1" w:rsidRPr="00875148">
        <w:tc>
          <w:tcPr>
            <w:tcW w:w="3239" w:type="dxa"/>
          </w:tcPr>
          <w:p w:rsidR="006A07B1" w:rsidRPr="00875148" w:rsidRDefault="006A07B1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6A07B1" w:rsidRPr="00875148" w:rsidRDefault="006A07B1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6A07B1" w:rsidRPr="00875148" w:rsidRDefault="006A07B1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6A07B1" w:rsidRPr="00875148" w:rsidRDefault="006A07B1" w:rsidP="00BE1A1C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6A07B1" w:rsidRPr="00875148" w:rsidRDefault="006A07B1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6A07B1" w:rsidRPr="00875148">
        <w:trPr>
          <w:trHeight w:val="204"/>
        </w:trPr>
        <w:tc>
          <w:tcPr>
            <w:tcW w:w="3239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6A07B1" w:rsidRPr="009540DC" w:rsidRDefault="006A07B1" w:rsidP="00725A0D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6A07B1" w:rsidRPr="00875148">
        <w:tc>
          <w:tcPr>
            <w:tcW w:w="3239" w:type="dxa"/>
          </w:tcPr>
          <w:p w:rsidR="006A07B1" w:rsidRPr="00875148" w:rsidRDefault="006A07B1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6A07B1" w:rsidRPr="00875148" w:rsidRDefault="006A07B1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6A07B1" w:rsidRPr="00875148" w:rsidRDefault="006A07B1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6A07B1" w:rsidRPr="00875148" w:rsidRDefault="006A07B1" w:rsidP="00517854">
      <w:pPr>
        <w:rPr>
          <w:rFonts w:ascii="Arial Narrow" w:hAnsi="Arial Narrow"/>
        </w:rPr>
      </w:pPr>
    </w:p>
    <w:p w:rsidR="006A07B1" w:rsidRPr="00875148" w:rsidRDefault="006A07B1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6A07B1" w:rsidRPr="00875148" w:rsidRDefault="006A07B1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6A07B1" w:rsidRPr="00875148" w:rsidTr="008573CA">
        <w:trPr>
          <w:trHeight w:val="204"/>
        </w:trPr>
        <w:tc>
          <w:tcPr>
            <w:tcW w:w="3520" w:type="dxa"/>
          </w:tcPr>
          <w:p w:rsidR="006A07B1" w:rsidRPr="00875148" w:rsidRDefault="006A07B1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6A07B1" w:rsidRPr="00875148" w:rsidRDefault="006A07B1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6A07B1" w:rsidRPr="009540DC" w:rsidRDefault="006A07B1" w:rsidP="002B1A0A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6A07B1" w:rsidRPr="00875148" w:rsidTr="008573CA">
        <w:tc>
          <w:tcPr>
            <w:tcW w:w="3520" w:type="dxa"/>
          </w:tcPr>
          <w:p w:rsidR="006A07B1" w:rsidRPr="00875148" w:rsidRDefault="006A07B1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6A07B1" w:rsidRPr="00875148" w:rsidRDefault="006A07B1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6A07B1" w:rsidRPr="00875148" w:rsidRDefault="006A07B1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6A07B1" w:rsidRPr="00875148" w:rsidRDefault="006A07B1" w:rsidP="00116B72">
      <w:pPr>
        <w:rPr>
          <w:rFonts w:ascii="Arial Narrow" w:hAnsi="Arial Narrow"/>
        </w:rPr>
      </w:pPr>
    </w:p>
    <w:p w:rsidR="006A07B1" w:rsidRPr="00875148" w:rsidRDefault="006A07B1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6A07B1" w:rsidRPr="00875148" w:rsidRDefault="006A07B1" w:rsidP="000F5D38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6A07B1" w:rsidRPr="00875148" w:rsidTr="00974529">
        <w:trPr>
          <w:trHeight w:val="204"/>
        </w:trPr>
        <w:tc>
          <w:tcPr>
            <w:tcW w:w="3493" w:type="dxa"/>
          </w:tcPr>
          <w:p w:rsidR="006A07B1" w:rsidRPr="00875148" w:rsidRDefault="006A07B1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6A07B1" w:rsidRPr="00875148" w:rsidRDefault="006A07B1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6A07B1" w:rsidRPr="009540DC" w:rsidRDefault="006A07B1" w:rsidP="00186729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6A07B1" w:rsidRPr="00875148" w:rsidTr="00974529">
        <w:tc>
          <w:tcPr>
            <w:tcW w:w="3493" w:type="dxa"/>
          </w:tcPr>
          <w:p w:rsidR="006A07B1" w:rsidRPr="00875148" w:rsidRDefault="006A07B1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6A07B1" w:rsidRPr="00875148" w:rsidRDefault="006A07B1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6A07B1" w:rsidRPr="00875148" w:rsidRDefault="006A07B1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6A07B1" w:rsidRPr="00875148" w:rsidRDefault="006A07B1" w:rsidP="00550E13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6A07B1" w:rsidRPr="00875148" w:rsidRDefault="006A07B1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6A07B1" w:rsidRDefault="006A07B1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6A07B1" w:rsidRPr="00875148" w:rsidRDefault="006A07B1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6A07B1" w:rsidRDefault="006A07B1" w:rsidP="0010198B">
      <w:pPr>
        <w:ind w:left="426"/>
        <w:rPr>
          <w:rFonts w:ascii="Arial Narrow" w:hAnsi="Arial Narrow"/>
        </w:rPr>
      </w:pPr>
    </w:p>
    <w:p w:rsidR="006A07B1" w:rsidRDefault="006A07B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E532E0">
        <w:rPr>
          <w:rFonts w:ascii="Arial Narrow" w:hAnsi="Arial Narr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309pt">
            <v:imagedata r:id="rId7" o:title=""/>
          </v:shape>
        </w:pict>
      </w:r>
    </w:p>
    <w:p w:rsidR="006A07B1" w:rsidRDefault="006A07B1" w:rsidP="0010198B">
      <w:pPr>
        <w:ind w:left="426"/>
        <w:rPr>
          <w:rFonts w:ascii="Arial Narrow" w:hAnsi="Arial Narrow"/>
        </w:rPr>
      </w:pPr>
    </w:p>
    <w:p w:rsidR="006A07B1" w:rsidRDefault="006A07B1" w:rsidP="0010198B">
      <w:pPr>
        <w:ind w:left="426"/>
        <w:rPr>
          <w:rFonts w:ascii="Arial Narrow" w:hAnsi="Arial Narrow"/>
        </w:rPr>
      </w:pPr>
    </w:p>
    <w:p w:rsidR="006A07B1" w:rsidRPr="00875148" w:rsidRDefault="006A07B1" w:rsidP="0010198B">
      <w:pPr>
        <w:ind w:left="426"/>
        <w:rPr>
          <w:rFonts w:ascii="Arial Narrow" w:hAnsi="Arial Narrow"/>
        </w:rPr>
      </w:pPr>
    </w:p>
    <w:p w:rsidR="006A07B1" w:rsidRPr="00875148" w:rsidRDefault="006A07B1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6A07B1" w:rsidRDefault="006A07B1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6A07B1" w:rsidRPr="00875148" w:rsidRDefault="006A07B1" w:rsidP="00FD0CD1">
      <w:pPr>
        <w:ind w:left="426"/>
        <w:rPr>
          <w:rFonts w:ascii="Arial Narrow" w:hAnsi="Arial Narrow"/>
        </w:rPr>
      </w:pPr>
    </w:p>
    <w:p w:rsidR="006A07B1" w:rsidRPr="00875148" w:rsidRDefault="006A07B1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6A07B1" w:rsidRDefault="006A07B1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6A07B1" w:rsidRPr="00875148" w:rsidRDefault="006A07B1" w:rsidP="00FD0CD1">
      <w:pPr>
        <w:ind w:left="426"/>
        <w:rPr>
          <w:rFonts w:ascii="Arial Narrow" w:hAnsi="Arial Narrow"/>
        </w:rPr>
      </w:pPr>
    </w:p>
    <w:p w:rsidR="006A07B1" w:rsidRPr="00875148" w:rsidRDefault="006A07B1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6A07B1" w:rsidRPr="00875148" w:rsidRDefault="006A07B1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6A07B1" w:rsidRPr="00875148" w:rsidRDefault="006A07B1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FootnoteReference"/>
          <w:rFonts w:ascii="Arial Narrow" w:hAnsi="Arial Narrow"/>
        </w:rPr>
        <w:footnoteReference w:customMarkFollows="1" w:id="3"/>
        <w:t>*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p w:rsidR="006A07B1" w:rsidRPr="00875148" w:rsidRDefault="006A07B1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6A07B1" w:rsidRPr="00875148" w:rsidRDefault="006A07B1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FootnoteReference"/>
          <w:rFonts w:ascii="Arial Narrow" w:hAnsi="Arial Narrow"/>
        </w:rPr>
        <w:footnoteReference w:customMarkFollows="1" w:id="4"/>
        <w:t>**</w:t>
      </w:r>
    </w:p>
    <w:p w:rsidR="006A07B1" w:rsidRPr="00875148" w:rsidRDefault="006A07B1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6A07B1" w:rsidRPr="00875148" w:rsidRDefault="006A07B1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6A07B1" w:rsidRDefault="006A07B1" w:rsidP="00A9451A">
      <w:pPr>
        <w:pStyle w:val="Heading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6A07B1" w:rsidRPr="001E5B29" w:rsidRDefault="006A07B1" w:rsidP="001E5B29">
      <w:pPr>
        <w:pStyle w:val="TCTips"/>
        <w:ind w:firstLine="720"/>
        <w:rPr>
          <w:i w:val="0"/>
        </w:rPr>
      </w:pPr>
    </w:p>
    <w:p w:rsidR="006A07B1" w:rsidRDefault="006A07B1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6A07B1" w:rsidRPr="00B978C8" w:rsidRDefault="006A07B1" w:rsidP="00B978C8"/>
    <w:p w:rsidR="006A07B1" w:rsidRDefault="006A07B1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6A07B1" w:rsidRPr="00B978C8" w:rsidRDefault="006A07B1" w:rsidP="00B978C8"/>
    <w:p w:rsidR="006A07B1" w:rsidRPr="00875148" w:rsidRDefault="006A07B1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6A07B1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FootnoteReference"/>
          <w:rFonts w:ascii="Arial Narrow" w:hAnsi="Arial Narrow"/>
        </w:rPr>
        <w:footnoteReference w:customMarkFollows="1" w:id="5"/>
        <w:t>**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p w:rsidR="006A07B1" w:rsidRPr="00875148" w:rsidRDefault="006A07B1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6A07B1" w:rsidRPr="00875148" w:rsidRDefault="006A07B1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6A07B1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6A07B1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6A07B1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6A07B1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6A07B1" w:rsidRPr="00875148" w:rsidRDefault="006A07B1">
      <w:pPr>
        <w:pStyle w:val="TCTips"/>
        <w:rPr>
          <w:rFonts w:ascii="Arial Narrow" w:hAnsi="Arial Narrow"/>
          <w:i w:val="0"/>
          <w:lang w:val="es-ES_tradnl"/>
        </w:rPr>
      </w:pPr>
    </w:p>
    <w:p w:rsidR="006A07B1" w:rsidRPr="00875148" w:rsidRDefault="006A07B1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6A07B1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6A07B1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rPr>
          <w:cantSplit/>
        </w:trPr>
        <w:tc>
          <w:tcPr>
            <w:tcW w:w="3614" w:type="dxa"/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rPr>
          <w:cantSplit/>
        </w:trPr>
        <w:tc>
          <w:tcPr>
            <w:tcW w:w="3614" w:type="dxa"/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6A07B1" w:rsidRPr="00875148" w:rsidRDefault="006A07B1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6A07B1" w:rsidRPr="00875148" w:rsidRDefault="006A07B1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6A07B1" w:rsidRPr="00875148" w:rsidRDefault="006A07B1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6A07B1" w:rsidRPr="00875148" w:rsidRDefault="006A07B1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FootnoteReference"/>
          <w:rFonts w:ascii="Arial Narrow" w:hAnsi="Arial Narrow"/>
        </w:rPr>
        <w:footnoteReference w:customMarkFollows="1" w:id="6"/>
        <w:t>**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p w:rsidR="006A07B1" w:rsidRPr="00875148" w:rsidRDefault="006A07B1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6A07B1" w:rsidRPr="00875148" w:rsidRDefault="006A07B1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6A07B1" w:rsidRPr="00875148">
        <w:tc>
          <w:tcPr>
            <w:tcW w:w="579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6A07B1" w:rsidRPr="00875148" w:rsidRDefault="006A07B1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6A07B1" w:rsidRPr="00875148" w:rsidRDefault="006A07B1" w:rsidP="0000716A">
      <w:pPr>
        <w:rPr>
          <w:rFonts w:ascii="Arial Narrow" w:hAnsi="Arial Narrow"/>
        </w:rPr>
      </w:pPr>
    </w:p>
    <w:p w:rsidR="006A07B1" w:rsidRPr="00875148" w:rsidRDefault="006A07B1" w:rsidP="0000716A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6A07B1" w:rsidRPr="00875148" w:rsidRDefault="006A07B1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6A07B1" w:rsidRPr="00875148">
        <w:tc>
          <w:tcPr>
            <w:tcW w:w="579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6A07B1" w:rsidRPr="00875148" w:rsidRDefault="006A07B1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6A07B1" w:rsidRPr="00875148" w:rsidRDefault="006A07B1" w:rsidP="00A14994">
      <w:pPr>
        <w:rPr>
          <w:rFonts w:ascii="Arial Narrow" w:hAnsi="Arial Narrow"/>
        </w:rPr>
      </w:pPr>
    </w:p>
    <w:p w:rsidR="006A07B1" w:rsidRPr="00875148" w:rsidRDefault="006A07B1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p w:rsidR="006A07B1" w:rsidRPr="00875148" w:rsidRDefault="006A07B1" w:rsidP="002552D5">
      <w:pPr>
        <w:pStyle w:val="Heading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6A07B1" w:rsidRPr="00875148">
        <w:tc>
          <w:tcPr>
            <w:tcW w:w="579" w:type="dxa"/>
            <w:vAlign w:val="center"/>
          </w:tcPr>
          <w:p w:rsidR="006A07B1" w:rsidRPr="00875148" w:rsidRDefault="006A07B1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6A07B1" w:rsidRPr="00875148" w:rsidRDefault="006A07B1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6A07B1" w:rsidRPr="00875148" w:rsidRDefault="006A07B1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6A07B1" w:rsidRPr="00875148" w:rsidRDefault="006A07B1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6A07B1" w:rsidRPr="00875148" w:rsidRDefault="006A07B1" w:rsidP="002552D5">
      <w:pPr>
        <w:rPr>
          <w:rFonts w:ascii="Arial Narrow" w:hAnsi="Arial Narrow"/>
        </w:rPr>
      </w:pPr>
    </w:p>
    <w:p w:rsidR="006A07B1" w:rsidRPr="00875148" w:rsidRDefault="006A07B1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6A07B1" w:rsidRPr="00875148">
        <w:tc>
          <w:tcPr>
            <w:tcW w:w="1844" w:type="dxa"/>
            <w:vAlign w:val="center"/>
          </w:tcPr>
          <w:p w:rsidR="006A07B1" w:rsidRPr="00875148" w:rsidRDefault="006A07B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6A07B1" w:rsidRPr="00875148" w:rsidRDefault="006A07B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6A07B1" w:rsidRPr="00875148" w:rsidRDefault="006A07B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6A07B1" w:rsidRPr="00875148" w:rsidRDefault="006A07B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sectPr w:rsidR="006A07B1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7B1" w:rsidRDefault="006A07B1">
      <w:r>
        <w:separator/>
      </w:r>
    </w:p>
  </w:endnote>
  <w:endnote w:type="continuationSeparator" w:id="0">
    <w:p w:rsidR="006A07B1" w:rsidRDefault="006A0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B1" w:rsidRDefault="006A07B1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PageNumber"/>
        <w:rFonts w:ascii="Arial" w:hAnsi="Arial"/>
        <w:snapToGrid w:val="0"/>
      </w:rPr>
      <w:t xml:space="preserve">Página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PAGE </w:instrText>
    </w:r>
    <w:r>
      <w:rPr>
        <w:rStyle w:val="PageNumber"/>
        <w:rFonts w:ascii="Arial" w:hAnsi="Arial"/>
        <w:snapToGrid w:val="0"/>
      </w:rPr>
      <w:fldChar w:fldCharType="separate"/>
    </w:r>
    <w:r>
      <w:rPr>
        <w:rStyle w:val="PageNumber"/>
        <w:rFonts w:ascii="Arial" w:hAnsi="Arial"/>
        <w:noProof/>
        <w:snapToGrid w:val="0"/>
      </w:rPr>
      <w:t>2</w:t>
    </w:r>
    <w:r>
      <w:rPr>
        <w:rStyle w:val="PageNumber"/>
        <w:rFonts w:ascii="Arial" w:hAnsi="Arial"/>
        <w:snapToGrid w:val="0"/>
      </w:rPr>
      <w:fldChar w:fldCharType="end"/>
    </w:r>
    <w:r>
      <w:rPr>
        <w:rStyle w:val="PageNumber"/>
        <w:rFonts w:ascii="Arial" w:hAnsi="Arial"/>
        <w:snapToGrid w:val="0"/>
      </w:rPr>
      <w:t xml:space="preserve"> de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NUMPAGES </w:instrText>
    </w:r>
    <w:r>
      <w:rPr>
        <w:rStyle w:val="PageNumber"/>
        <w:rFonts w:ascii="Arial" w:hAnsi="Arial"/>
        <w:snapToGrid w:val="0"/>
      </w:rPr>
      <w:fldChar w:fldCharType="separate"/>
    </w:r>
    <w:r>
      <w:rPr>
        <w:rStyle w:val="PageNumber"/>
        <w:rFonts w:ascii="Arial" w:hAnsi="Arial"/>
        <w:noProof/>
        <w:snapToGrid w:val="0"/>
      </w:rPr>
      <w:t>6</w:t>
    </w:r>
    <w:r>
      <w:rPr>
        <w:rStyle w:val="PageNumber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7B1" w:rsidRDefault="006A07B1">
      <w:r>
        <w:separator/>
      </w:r>
    </w:p>
  </w:footnote>
  <w:footnote w:type="continuationSeparator" w:id="0">
    <w:p w:rsidR="006A07B1" w:rsidRDefault="006A07B1">
      <w:r>
        <w:continuationSeparator/>
      </w:r>
    </w:p>
  </w:footnote>
  <w:footnote w:id="1">
    <w:p w:rsidR="006A07B1" w:rsidRDefault="006A07B1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2">
    <w:p w:rsidR="006A07B1" w:rsidRDefault="006A07B1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3">
    <w:p w:rsidR="006A07B1" w:rsidRDefault="006A07B1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4">
    <w:p w:rsidR="006A07B1" w:rsidRDefault="006A07B1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5">
    <w:p w:rsidR="006A07B1" w:rsidRDefault="006A07B1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6">
    <w:p w:rsidR="006A07B1" w:rsidRDefault="006A07B1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19"/>
      <w:gridCol w:w="3970"/>
      <w:gridCol w:w="1985"/>
      <w:gridCol w:w="1772"/>
    </w:tblGrid>
    <w:tr w:rsidR="006A07B1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6A07B1" w:rsidRPr="009540DC" w:rsidRDefault="006A07B1">
          <w:pPr>
            <w:pStyle w:val="Header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75pt;height:26.2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6A07B1" w:rsidRPr="009540DC" w:rsidRDefault="006A07B1">
          <w:pPr>
            <w:pStyle w:val="Header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6A07B1" w:rsidRPr="009540DC" w:rsidRDefault="006A07B1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6A07B1" w:rsidRPr="009540DC" w:rsidRDefault="006A07B1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6A07B1">
      <w:trPr>
        <w:cantSplit/>
        <w:trHeight w:val="337"/>
        <w:jc w:val="center"/>
      </w:trPr>
      <w:tc>
        <w:tcPr>
          <w:tcW w:w="2089" w:type="dxa"/>
          <w:vMerge/>
        </w:tcPr>
        <w:p w:rsidR="006A07B1" w:rsidRPr="009540DC" w:rsidRDefault="006A07B1">
          <w:pPr>
            <w:pStyle w:val="Header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6A07B1" w:rsidRPr="009540DC" w:rsidRDefault="006A07B1">
          <w:pPr>
            <w:pStyle w:val="Header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6A07B1" w:rsidRPr="009540DC" w:rsidRDefault="006A07B1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6A07B1" w:rsidRPr="009540DC" w:rsidRDefault="006A07B1" w:rsidP="0000716A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6A07B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6A07B1" w:rsidRPr="009540DC" w:rsidRDefault="006A07B1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6A07B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6A07B1" w:rsidRPr="009540DC" w:rsidRDefault="006A07B1">
          <w:pPr>
            <w:pStyle w:val="Header"/>
            <w:rPr>
              <w:rStyle w:val="PageNumber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6A07B1" w:rsidRDefault="006A07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03AF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0664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5922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B7D33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16AC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A07B1"/>
    <w:rsid w:val="006A2A01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532E0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27E97"/>
    <w:rsid w:val="00F329E9"/>
    <w:rsid w:val="00F32EFF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F10E3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F10E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F10E3"/>
    <w:rPr>
      <w:rFonts w:cs="Times New Roman"/>
      <w:sz w:val="20"/>
    </w:rPr>
  </w:style>
  <w:style w:type="character" w:styleId="PageNumber">
    <w:name w:val="page number"/>
    <w:basedOn w:val="DefaultParagraphFont"/>
    <w:uiPriority w:val="99"/>
    <w:rsid w:val="003C7E6F"/>
    <w:rPr>
      <w:rFonts w:cs="Times New Roman"/>
    </w:rPr>
  </w:style>
  <w:style w:type="paragraph" w:styleId="TOC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TOC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TOC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TOC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TOC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BodyTextIndent">
    <w:name w:val="Body Text Indent"/>
    <w:basedOn w:val="Normal"/>
    <w:link w:val="BodyTextIndent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F10E3"/>
    <w:rPr>
      <w:rFonts w:cs="Times New Roman"/>
      <w:sz w:val="20"/>
    </w:rPr>
  </w:style>
  <w:style w:type="paragraph" w:styleId="BodyText">
    <w:name w:val="Body Text"/>
    <w:basedOn w:val="Normal"/>
    <w:link w:val="BodyTextChar"/>
    <w:uiPriority w:val="99"/>
    <w:rsid w:val="003C7E6F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F10E3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F10E3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Heading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BodyText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BodyText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Heading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Heading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BodyText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3C7E6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C7E6F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F10E3"/>
    <w:rPr>
      <w:rFonts w:cs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3C7E6F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F10E3"/>
    <w:rPr>
      <w:rFonts w:cs="Times New Roman"/>
      <w:sz w:val="20"/>
    </w:rPr>
  </w:style>
  <w:style w:type="character" w:styleId="FootnoteReference">
    <w:name w:val="footnote reference"/>
    <w:basedOn w:val="DefaultParagraphFont"/>
    <w:uiPriority w:val="99"/>
    <w:semiHidden/>
    <w:rsid w:val="003C7E6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776469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10E3"/>
    <w:rPr>
      <w:rFonts w:cs="Times New Roman"/>
      <w:sz w:val="2"/>
    </w:rPr>
  </w:style>
  <w:style w:type="table" w:styleId="TableGrid">
    <w:name w:val="Table Grid"/>
    <w:basedOn w:val="Table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ListParagraph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DefaultParagraphFont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0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4</TotalTime>
  <Pages>6</Pages>
  <Words>736</Words>
  <Characters>3977</Characters>
  <Application>Microsoft Office Outlook</Application>
  <DocSecurity>0</DocSecurity>
  <Lines>0</Lines>
  <Paragraphs>0</Paragraphs>
  <ScaleCrop>false</ScaleCrop>
  <Company>TREELOG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eduardoc</cp:lastModifiedBy>
  <cp:revision>3</cp:revision>
  <cp:lastPrinted>2009-11-19T20:24:00Z</cp:lastPrinted>
  <dcterms:created xsi:type="dcterms:W3CDTF">2012-02-24T16:43:00Z</dcterms:created>
  <dcterms:modified xsi:type="dcterms:W3CDTF">2012-02-24T18:01:00Z</dcterms:modified>
</cp:coreProperties>
</file>