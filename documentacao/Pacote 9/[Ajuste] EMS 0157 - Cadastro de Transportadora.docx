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proofErr w:type="gramStart"/>
      <w:r w:rsidR="00F23205">
        <w:rPr>
          <w:rFonts w:ascii="Arial Narrow" w:hAnsi="Arial Narrow"/>
          <w:b/>
          <w:sz w:val="40"/>
        </w:rPr>
        <w:t>[</w:t>
      </w:r>
      <w:proofErr w:type="gramEnd"/>
      <w:r w:rsidR="00F23205">
        <w:rPr>
          <w:rFonts w:ascii="Arial Narrow" w:hAnsi="Arial Narrow"/>
          <w:b/>
          <w:sz w:val="40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095C44">
        <w:rPr>
          <w:rFonts w:ascii="Arial Narrow" w:hAnsi="Arial Narrow"/>
          <w:b/>
          <w:sz w:val="36"/>
          <w:szCs w:val="36"/>
        </w:rPr>
        <w:t>7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095C44">
        <w:rPr>
          <w:rFonts w:ascii="Arial Narrow" w:hAnsi="Arial Narrow"/>
          <w:b/>
          <w:sz w:val="36"/>
          <w:szCs w:val="36"/>
        </w:rPr>
        <w:t>Transportadora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2321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30/01/2012</w:t>
            </w:r>
          </w:p>
        </w:tc>
        <w:tc>
          <w:tcPr>
            <w:tcW w:w="1134" w:type="dxa"/>
          </w:tcPr>
          <w:p w:rsidR="00DD7C0F" w:rsidRPr="00875148" w:rsidRDefault="0072321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2321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C2E4E" w:rsidRPr="00875148" w:rsidTr="002C2E4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2C2E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E4E" w:rsidRPr="00875148" w:rsidRDefault="002C2E4E" w:rsidP="00A106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84A9E" w:rsidRPr="00875148" w:rsidTr="00384A9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A9E" w:rsidRPr="00875148" w:rsidRDefault="00384A9E" w:rsidP="00384A9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07/06/2012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A9E" w:rsidRPr="00875148" w:rsidRDefault="00384A9E" w:rsidP="009A0F0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A9E" w:rsidRPr="00875148" w:rsidRDefault="00384A9E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A9E" w:rsidRPr="00875148" w:rsidRDefault="00384A9E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A9E" w:rsidRPr="00875148" w:rsidRDefault="00384A9E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5A6174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5A6174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="005A6174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72321A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B67B9C">
              <w:rPr>
                <w:rFonts w:ascii="Arial Narrow" w:hAnsi="Arial Narrow" w:cs="Arial"/>
                <w:color w:val="002060"/>
                <w:sz w:val="22"/>
                <w:szCs w:val="22"/>
              </w:rPr>
              <w:t>Transportadoras.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2D4C03" w:rsidRDefault="002D4C0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22DEA" w:rsidRDefault="0072321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poderá ter mais de uma </w:t>
      </w:r>
      <w:r w:rsidR="00095C44">
        <w:rPr>
          <w:rFonts w:ascii="Arial Narrow" w:hAnsi="Arial Narrow" w:cs="Arial"/>
          <w:color w:val="002060"/>
          <w:sz w:val="22"/>
          <w:szCs w:val="22"/>
        </w:rPr>
        <w:t>Transportadora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91F77">
        <w:rPr>
          <w:rFonts w:ascii="Arial Narrow" w:hAnsi="Arial Narrow" w:cs="Arial"/>
          <w:color w:val="002060"/>
          <w:sz w:val="22"/>
          <w:szCs w:val="22"/>
        </w:rPr>
        <w:t>cadastrada</w:t>
      </w:r>
      <w:r w:rsidR="00E22DEA">
        <w:rPr>
          <w:rFonts w:ascii="Arial Narrow" w:hAnsi="Arial Narrow" w:cs="Arial"/>
          <w:color w:val="002060"/>
          <w:sz w:val="22"/>
          <w:szCs w:val="22"/>
        </w:rPr>
        <w:t>.</w:t>
      </w: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615D1" w:rsidRDefault="002615D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Só é possível o cadastro de Transportadora como pessoa do tipo jurídica (CNPJ).</w:t>
      </w: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67B9C" w:rsidRDefault="002615D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consulta o usuário deve entrar com Razão Social </w:t>
      </w:r>
      <w:r w:rsidR="00DE0AB6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B67B9C">
        <w:rPr>
          <w:rFonts w:ascii="Arial Narrow" w:hAnsi="Arial Narrow" w:cs="Arial"/>
          <w:color w:val="002060"/>
          <w:sz w:val="22"/>
          <w:szCs w:val="22"/>
        </w:rPr>
        <w:t>Nome Fantasia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E0AB6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CNPJ de uma transportadora cadastrada, a funcionalidade deve exibir as informações básicas do cadastro.</w:t>
      </w:r>
      <w:r w:rsidR="00926F91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935B1" w:rsidRDefault="00D935B1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composição do cadastro do transportador não será obrigatório informar Motorista, </w:t>
      </w:r>
      <w:r w:rsidR="00F1619C">
        <w:rPr>
          <w:rFonts w:ascii="Arial Narrow" w:hAnsi="Arial Narrow" w:cs="Arial"/>
          <w:color w:val="002060"/>
          <w:sz w:val="22"/>
          <w:szCs w:val="22"/>
        </w:rPr>
        <w:t>Veículo</w:t>
      </w:r>
      <w:r>
        <w:rPr>
          <w:rFonts w:ascii="Arial Narrow" w:hAnsi="Arial Narrow" w:cs="Arial"/>
          <w:color w:val="002060"/>
          <w:sz w:val="22"/>
          <w:szCs w:val="22"/>
        </w:rPr>
        <w:t xml:space="preserve"> e Rota.</w:t>
      </w: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</w:t>
      </w:r>
      <w:r w:rsidR="0046522E">
        <w:rPr>
          <w:rFonts w:ascii="Arial Narrow" w:hAnsi="Arial Narrow" w:cs="Arial"/>
          <w:color w:val="002060"/>
          <w:sz w:val="22"/>
          <w:szCs w:val="22"/>
        </w:rPr>
        <w:t xml:space="preserve">cionalidade </w:t>
      </w:r>
      <w:r>
        <w:rPr>
          <w:rFonts w:ascii="Arial Narrow" w:hAnsi="Arial Narrow" w:cs="Arial"/>
          <w:color w:val="002060"/>
          <w:sz w:val="22"/>
          <w:szCs w:val="22"/>
        </w:rPr>
        <w:t>deve permitir a associação</w:t>
      </w:r>
      <w:r w:rsidR="0046522E">
        <w:rPr>
          <w:rFonts w:ascii="Arial Narrow" w:hAnsi="Arial Narrow" w:cs="Arial"/>
          <w:color w:val="002060"/>
          <w:sz w:val="22"/>
          <w:szCs w:val="22"/>
        </w:rPr>
        <w:t xml:space="preserve"> à uma rota de apenas</w:t>
      </w:r>
      <w:r>
        <w:rPr>
          <w:rFonts w:ascii="Arial Narrow" w:hAnsi="Arial Narrow" w:cs="Arial"/>
          <w:color w:val="002060"/>
          <w:sz w:val="22"/>
          <w:szCs w:val="22"/>
        </w:rPr>
        <w:t xml:space="preserve"> uma transportadora, motorista e veículo</w:t>
      </w:r>
      <w:r w:rsidR="0046522E">
        <w:rPr>
          <w:rFonts w:ascii="Arial Narrow" w:hAnsi="Arial Narrow" w:cs="Arial"/>
          <w:color w:val="002060"/>
          <w:sz w:val="22"/>
          <w:szCs w:val="22"/>
        </w:rPr>
        <w:t xml:space="preserve"> (rota=transportador)</w:t>
      </w:r>
      <w:r>
        <w:rPr>
          <w:rFonts w:ascii="Arial Narrow" w:hAnsi="Arial Narrow" w:cs="Arial"/>
          <w:color w:val="002060"/>
          <w:sz w:val="22"/>
          <w:szCs w:val="22"/>
        </w:rPr>
        <w:t>. Porém uma transportadora, um motorista e um veículo, podem ser associados a mais de uma rota</w:t>
      </w:r>
      <w:r w:rsidR="0046522E">
        <w:rPr>
          <w:rFonts w:ascii="Arial Narrow" w:hAnsi="Arial Narrow" w:cs="Arial"/>
          <w:color w:val="002060"/>
          <w:sz w:val="22"/>
          <w:szCs w:val="22"/>
        </w:rPr>
        <w:t xml:space="preserve"> (transportador = rota 1, rota 2, ...)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D4C03" w:rsidRDefault="002D4C03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As associações realizadas nesta funcionalidade devem sensibilizar a tela de Roteirização.</w:t>
      </w:r>
    </w:p>
    <w:p w:rsidR="00F1619C" w:rsidRDefault="00F1619C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1619C" w:rsidRDefault="00F1619C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cadastrar um transportador o usuário deverá informar se a mesma presta algum tipo de Serviço (EMS 0177), este item não é obrigatório. Caso a transportadora está vinculada a um tipo de serviço, ao selecionar o mesmo, a funcionalidade deve abrir o valor cadastrado para este serviço com a possibilidade de alteração do preço cobrado.</w:t>
      </w:r>
    </w:p>
    <w:p w:rsidR="00F1619C" w:rsidRDefault="00384A9E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84A9E">
        <w:rPr>
          <w:rFonts w:ascii="Arial Narrow" w:hAnsi="Arial Narrow" w:cs="Arial"/>
          <w:color w:val="002060"/>
          <w:sz w:val="22"/>
          <w:szCs w:val="22"/>
          <w:highlight w:val="yellow"/>
        </w:rPr>
        <w:t>A entrada de CPF ou CNPJ deve ser validada conforme regra de c</w:t>
      </w:r>
      <w:r w:rsidR="005A6174">
        <w:rPr>
          <w:rFonts w:ascii="Arial Narrow" w:hAnsi="Arial Narrow" w:cs="Arial"/>
          <w:color w:val="002060"/>
          <w:sz w:val="22"/>
          <w:szCs w:val="22"/>
          <w:highlight w:val="yellow"/>
        </w:rPr>
        <w:t>á</w:t>
      </w:r>
      <w:r w:rsidRPr="00384A9E">
        <w:rPr>
          <w:rFonts w:ascii="Arial Narrow" w:hAnsi="Arial Narrow" w:cs="Arial"/>
          <w:color w:val="002060"/>
          <w:sz w:val="22"/>
          <w:szCs w:val="22"/>
          <w:highlight w:val="yellow"/>
        </w:rPr>
        <w:t>lculo para validação desses números.</w:t>
      </w:r>
    </w:p>
    <w:p w:rsidR="00F1619C" w:rsidRDefault="00F1619C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5753E" w:rsidRDefault="005A6174" w:rsidP="002615D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grid </w:t>
      </w:r>
      <w:r w:rsidR="00820240" w:rsidRPr="00820240">
        <w:rPr>
          <w:rFonts w:ascii="Arial Narrow" w:hAnsi="Arial Narrow" w:cs="Arial"/>
          <w:color w:val="002060"/>
          <w:sz w:val="22"/>
          <w:szCs w:val="22"/>
          <w:highlight w:val="yellow"/>
        </w:rPr>
        <w:t>Cotas representa todas as Cotas que são atendidas por esta transportadora, e o valor cobrado para cada uma delas, já que a cada negociação de cotas, podemos ter um valor diferente.</w:t>
      </w:r>
      <w:r w:rsidR="0055753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Esta informação deve ser retirada do Cadastro da Cota Distribuição.</w:t>
      </w:r>
    </w:p>
    <w:p w:rsidR="0055753E" w:rsidRDefault="0055753E" w:rsidP="002615D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F1619C" w:rsidRDefault="00820240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2024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Deve permitir a impressão ou geração de arquivo.</w:t>
      </w:r>
    </w:p>
    <w:p w:rsidR="006F1E7E" w:rsidRDefault="006F1E7E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5753E" w:rsidRDefault="0055753E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DB38E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flag de seleção de ‘Por Entrega’ informa que a cobrança deve ser realizada toda vez que uma Nota de Envio for emitida para a cota. Caso contrário, a cobrança do valor, só deve ser realizada conforme </w:t>
      </w:r>
      <w:r w:rsidR="00DB38E6" w:rsidRPr="00DB38E6">
        <w:rPr>
          <w:rFonts w:ascii="Arial Narrow" w:hAnsi="Arial Narrow" w:cs="Arial"/>
          <w:color w:val="002060"/>
          <w:sz w:val="22"/>
          <w:szCs w:val="22"/>
          <w:highlight w:val="yellow"/>
        </w:rPr>
        <w:t>a periodicidade de cobrança informada, dentro da Geração de Cobrança parametrizada para a cota.</w:t>
      </w:r>
    </w:p>
    <w:p w:rsidR="007C267A" w:rsidRDefault="007C267A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C267A" w:rsidRDefault="007C267A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7C267A">
        <w:rPr>
          <w:rFonts w:ascii="Arial Narrow" w:hAnsi="Arial Narrow" w:cs="Arial"/>
          <w:color w:val="002060"/>
          <w:sz w:val="22"/>
          <w:szCs w:val="22"/>
          <w:highlight w:val="yellow"/>
        </w:rPr>
        <w:t>A atualização do valor cobrado ou do percentual de faturamento nesta funcionalidade</w:t>
      </w:r>
      <w:proofErr w:type="gramStart"/>
      <w:r w:rsidRPr="007C267A">
        <w:rPr>
          <w:rFonts w:ascii="Arial Narrow" w:hAnsi="Arial Narrow" w:cs="Arial"/>
          <w:color w:val="002060"/>
          <w:sz w:val="22"/>
          <w:szCs w:val="22"/>
          <w:highlight w:val="yellow"/>
        </w:rPr>
        <w:t>, deve</w:t>
      </w:r>
      <w:proofErr w:type="gramEnd"/>
      <w:r w:rsidRPr="007C267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atualizar todas as cotas que tenham este valor cobrado (ou seja, que o default não tenha sido alterado).</w:t>
      </w:r>
    </w:p>
    <w:p w:rsidR="00000144" w:rsidRDefault="00000144" w:rsidP="002615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lastRenderedPageBreak/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C626A" w:rsidRDefault="00AC626A" w:rsidP="0072321A">
      <w:pPr>
        <w:rPr>
          <w:rFonts w:ascii="Arial Narrow" w:hAnsi="Arial Narrow"/>
        </w:rPr>
      </w:pPr>
    </w:p>
    <w:p w:rsidR="00AC626A" w:rsidRPr="00336857" w:rsidRDefault="00ED2F52" w:rsidP="0072321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Filtro de p</w:t>
      </w:r>
      <w:r w:rsidR="00AC626A">
        <w:rPr>
          <w:rFonts w:ascii="Arial Narrow" w:hAnsi="Arial Narrow"/>
        </w:rPr>
        <w:t>esquisa:</w:t>
      </w:r>
    </w:p>
    <w:p w:rsidR="00AC626A" w:rsidRPr="00336857" w:rsidRDefault="00AC626A" w:rsidP="0072321A">
      <w:pPr>
        <w:ind w:left="720"/>
        <w:rPr>
          <w:rFonts w:ascii="Arial Narrow" w:hAnsi="Arial Narrow"/>
        </w:rPr>
      </w:pPr>
    </w:p>
    <w:p w:rsidR="00AC626A" w:rsidRPr="00336857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  <w:sz w:val="20"/>
          <w:szCs w:val="20"/>
        </w:rPr>
      </w:pPr>
      <w:r w:rsidRPr="00336857">
        <w:rPr>
          <w:rFonts w:ascii="Arial Narrow" w:hAnsi="Arial Narrow"/>
          <w:sz w:val="20"/>
          <w:szCs w:val="20"/>
        </w:rPr>
        <w:t>Razão Social</w:t>
      </w:r>
      <w:r w:rsidR="00ED2F52" w:rsidRPr="00336857">
        <w:rPr>
          <w:rFonts w:ascii="Arial Narrow" w:hAnsi="Arial Narrow"/>
          <w:sz w:val="20"/>
          <w:szCs w:val="20"/>
        </w:rPr>
        <w:t>: Razão social da transportadora</w:t>
      </w:r>
    </w:p>
    <w:p w:rsidR="00AC626A" w:rsidRPr="00336857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  <w:sz w:val="20"/>
          <w:szCs w:val="20"/>
        </w:rPr>
      </w:pPr>
      <w:r w:rsidRPr="00336857">
        <w:rPr>
          <w:rFonts w:ascii="Arial Narrow" w:hAnsi="Arial Narrow"/>
          <w:sz w:val="20"/>
          <w:szCs w:val="20"/>
        </w:rPr>
        <w:t>Nome Fantasia</w:t>
      </w:r>
      <w:r w:rsidR="00ED2F52" w:rsidRPr="00336857">
        <w:rPr>
          <w:rFonts w:ascii="Arial Narrow" w:hAnsi="Arial Narrow"/>
          <w:sz w:val="20"/>
          <w:szCs w:val="20"/>
        </w:rPr>
        <w:t>: Nome fantasia da transportadora</w:t>
      </w:r>
    </w:p>
    <w:p w:rsidR="00AC626A" w:rsidRPr="00336857" w:rsidRDefault="00AC626A" w:rsidP="0072321A">
      <w:pPr>
        <w:pStyle w:val="PargrafodaLista"/>
        <w:numPr>
          <w:ilvl w:val="0"/>
          <w:numId w:val="27"/>
        </w:numPr>
        <w:rPr>
          <w:rFonts w:ascii="Arial Narrow" w:hAnsi="Arial Narrow"/>
          <w:sz w:val="20"/>
          <w:szCs w:val="20"/>
        </w:rPr>
      </w:pPr>
      <w:r w:rsidRPr="00336857">
        <w:rPr>
          <w:rFonts w:ascii="Arial Narrow" w:hAnsi="Arial Narrow"/>
          <w:sz w:val="20"/>
          <w:szCs w:val="20"/>
        </w:rPr>
        <w:t>CNPJ</w:t>
      </w:r>
      <w:r w:rsidR="00ED2F52" w:rsidRPr="00336857">
        <w:rPr>
          <w:rFonts w:ascii="Arial Narrow" w:hAnsi="Arial Narrow"/>
          <w:sz w:val="20"/>
          <w:szCs w:val="20"/>
        </w:rPr>
        <w:t>: CNPJ da transportadora</w:t>
      </w:r>
    </w:p>
    <w:p w:rsidR="00AC626A" w:rsidRPr="00336857" w:rsidRDefault="00AC626A" w:rsidP="0072321A">
      <w:pPr>
        <w:rPr>
          <w:rFonts w:ascii="Arial Narrow" w:hAnsi="Arial Narrow"/>
        </w:rPr>
      </w:pPr>
    </w:p>
    <w:p w:rsidR="00AC626A" w:rsidRPr="00336857" w:rsidRDefault="00AC626A" w:rsidP="00AC626A">
      <w:pPr>
        <w:ind w:left="720"/>
        <w:rPr>
          <w:rFonts w:ascii="Arial Narrow" w:hAnsi="Arial Narrow"/>
        </w:rPr>
      </w:pPr>
      <w:r w:rsidRPr="00336857">
        <w:rPr>
          <w:rFonts w:ascii="Arial Narrow" w:hAnsi="Arial Narrow"/>
        </w:rPr>
        <w:t>Resultado da Pesquisa – Grid:</w:t>
      </w:r>
    </w:p>
    <w:p w:rsidR="00AC626A" w:rsidRDefault="00F51596" w:rsidP="0072321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674FF0" w:rsidRDefault="00674FF0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Cdigo: código do transportador</w:t>
      </w:r>
      <w:r w:rsidR="00563A2A">
        <w:rPr>
          <w:rFonts w:ascii="Arial Narrow" w:hAnsi="Arial Narrow"/>
        </w:rPr>
        <w:t xml:space="preserve"> (incrementado pelo sistema)</w:t>
      </w:r>
      <w:r>
        <w:rPr>
          <w:rFonts w:ascii="Arial Narrow" w:hAnsi="Arial Narrow"/>
        </w:rPr>
        <w:t>.</w:t>
      </w:r>
    </w:p>
    <w:p w:rsidR="002A358E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</w:t>
      </w:r>
      <w:r w:rsid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Razão Social </w:t>
      </w:r>
      <w:r w:rsidR="00566681">
        <w:rPr>
          <w:rFonts w:ascii="Arial Narrow" w:hAnsi="Arial Narrow"/>
        </w:rPr>
        <w:t>d</w:t>
      </w:r>
      <w:r w:rsidR="00095C44">
        <w:rPr>
          <w:rFonts w:ascii="Arial Narrow" w:hAnsi="Arial Narrow"/>
        </w:rPr>
        <w:t>a</w:t>
      </w:r>
      <w:r w:rsidR="00566681">
        <w:rPr>
          <w:rFonts w:ascii="Arial Narrow" w:hAnsi="Arial Narrow"/>
        </w:rPr>
        <w:t xml:space="preserve"> </w:t>
      </w:r>
      <w:r w:rsidR="00095C44">
        <w:rPr>
          <w:rFonts w:ascii="Arial Narrow" w:hAnsi="Arial Narrow"/>
        </w:rPr>
        <w:t>Transportadora</w:t>
      </w:r>
      <w:r w:rsidR="002A358E">
        <w:rPr>
          <w:rFonts w:ascii="Arial Narrow" w:hAnsi="Arial Narrow"/>
        </w:rPr>
        <w:t>.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CNPJ: CNPJ da Transportadora.</w:t>
      </w:r>
    </w:p>
    <w:p w:rsidR="00DE0AB6" w:rsidRDefault="00DE0AB6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Responsável: Nome do contato considerado como responsável pela Transportadora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da Transportadora.</w:t>
      </w:r>
    </w:p>
    <w:p w:rsidR="00566681" w:rsidRDefault="00566681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E-mail: Endere</w:t>
      </w:r>
      <w:r w:rsidR="00D168A5">
        <w:rPr>
          <w:rFonts w:ascii="Arial Narrow" w:hAnsi="Arial Narrow"/>
        </w:rPr>
        <w:t>ço de e</w:t>
      </w:r>
      <w:r w:rsidR="00AC626A">
        <w:rPr>
          <w:rFonts w:ascii="Arial Narrow" w:hAnsi="Arial Narrow"/>
        </w:rPr>
        <w:t>-</w:t>
      </w:r>
      <w:r w:rsidR="00D168A5">
        <w:rPr>
          <w:rFonts w:ascii="Arial Narrow" w:hAnsi="Arial Narrow"/>
        </w:rPr>
        <w:t>mail d</w:t>
      </w:r>
      <w:r w:rsidR="00D3166B">
        <w:rPr>
          <w:rFonts w:ascii="Arial Narrow" w:hAnsi="Arial Narrow"/>
        </w:rPr>
        <w:t>a transportadora.</w:t>
      </w:r>
    </w:p>
    <w:p w:rsidR="00ED2F52" w:rsidRDefault="00ED2F52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Ação para alterar ou excluir o item selecionado, </w:t>
      </w:r>
      <w:r w:rsidR="002038B2">
        <w:rPr>
          <w:rFonts w:ascii="Arial Narrow" w:hAnsi="Arial Narrow"/>
        </w:rPr>
        <w:t>para exclusão deve respeitar a integridade referencial do banco de dados</w:t>
      </w:r>
      <w:r w:rsidR="009457EE">
        <w:rPr>
          <w:rFonts w:ascii="Arial Narrow" w:hAnsi="Arial Narrow"/>
        </w:rPr>
        <w:t>, ou seja, deve-se verificar se não há associações feitas na funcionalidade de roteirização.</w:t>
      </w:r>
    </w:p>
    <w:p w:rsidR="00566681" w:rsidRDefault="00566681" w:rsidP="00566681">
      <w:pPr>
        <w:ind w:left="1146"/>
        <w:rPr>
          <w:rFonts w:ascii="Arial Narrow" w:hAnsi="Arial Narrow"/>
        </w:rPr>
      </w:pPr>
    </w:p>
    <w:p w:rsidR="00D90673" w:rsidRDefault="00F51596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Cadastro de Nova transportadora:</w:t>
      </w:r>
    </w:p>
    <w:p w:rsidR="00F51596" w:rsidRDefault="00F51596" w:rsidP="00F51596">
      <w:pPr>
        <w:rPr>
          <w:rFonts w:ascii="Arial Narrow" w:hAnsi="Arial Narrow"/>
        </w:rPr>
      </w:pPr>
      <w:r>
        <w:rPr>
          <w:rFonts w:ascii="Arial Narrow" w:hAnsi="Arial Narrow"/>
        </w:rPr>
        <w:tab/>
        <w:t>Campos editáveis: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da Transportadora</w:t>
      </w:r>
      <w:r w:rsidR="00503D83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51596" w:rsidRDefault="00B6272D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</w:t>
      </w:r>
      <w:r w:rsidR="00F51596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fantasia</w:t>
      </w:r>
      <w:r w:rsidR="00F51596">
        <w:rPr>
          <w:rFonts w:ascii="Arial Narrow" w:hAnsi="Arial Narrow"/>
        </w:rPr>
        <w:t xml:space="preserve"> da transportadora.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Endereço de e-mail do </w:t>
      </w:r>
      <w:r w:rsidR="00CB0FA6">
        <w:rPr>
          <w:rFonts w:ascii="Arial Narrow" w:hAnsi="Arial Narrow"/>
        </w:rPr>
        <w:t>transportadora</w:t>
      </w:r>
    </w:p>
    <w:p w:rsidR="00CB0FA6" w:rsidRDefault="00CB0FA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Responsável: responsável pela transportadora.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CNPJ: CNPJ da Transportadora</w:t>
      </w:r>
      <w:r w:rsidR="00503D83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51596" w:rsidRDefault="00F51596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Insc. Estadual: Inscrição estadual da </w:t>
      </w:r>
      <w:r w:rsidR="004310F9">
        <w:rPr>
          <w:rFonts w:ascii="Arial Narrow" w:hAnsi="Arial Narrow"/>
        </w:rPr>
        <w:t xml:space="preserve">transportadora. </w:t>
      </w:r>
      <w:r w:rsidR="00A94725">
        <w:rPr>
          <w:rFonts w:ascii="Arial Narrow" w:hAnsi="Arial Narrow"/>
        </w:rPr>
        <w:t>(</w:t>
      </w:r>
      <w:r w:rsidR="004310F9">
        <w:rPr>
          <w:rFonts w:ascii="Arial Narrow" w:hAnsi="Arial Narrow"/>
        </w:rPr>
        <w:t>obrigatório</w:t>
      </w:r>
      <w:r w:rsidR="00A94725">
        <w:rPr>
          <w:rFonts w:ascii="Arial Narrow" w:hAnsi="Arial Narrow"/>
        </w:rPr>
        <w:t>)</w:t>
      </w:r>
    </w:p>
    <w:p w:rsidR="008C4CEC" w:rsidRPr="008C4CEC" w:rsidRDefault="008C4CEC" w:rsidP="008C4CEC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Cobrança</w:t>
      </w:r>
    </w:p>
    <w:p w:rsidR="008C4CEC" w:rsidRDefault="008C4CEC" w:rsidP="008C4CEC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Taxa fixa: valor monetário.</w:t>
      </w:r>
    </w:p>
    <w:p w:rsidR="002A7E91" w:rsidRPr="008C4CEC" w:rsidRDefault="002A7E91" w:rsidP="008C4CEC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Periodicidade: Diário / Semanal / Quinzenal / Mensal</w:t>
      </w:r>
    </w:p>
    <w:p w:rsidR="008C4CEC" w:rsidRPr="008C4CEC" w:rsidRDefault="008C4CEC" w:rsidP="008C4CEC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Percentual do Faturamento: percentual que será calculado sobre o faturamento, de acordo com a escolha sobre a base de calculo:</w:t>
      </w:r>
    </w:p>
    <w:p w:rsidR="008F6701" w:rsidRPr="008F6701" w:rsidRDefault="008C4CEC" w:rsidP="008F6701">
      <w:pPr>
        <w:numPr>
          <w:ilvl w:val="2"/>
          <w:numId w:val="26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 xml:space="preserve">Faturamento </w:t>
      </w:r>
      <w:r w:rsidR="008F6701">
        <w:rPr>
          <w:rFonts w:ascii="Arial Narrow" w:hAnsi="Arial Narrow"/>
          <w:highlight w:val="yellow"/>
        </w:rPr>
        <w:t>Preço Capa</w:t>
      </w:r>
      <w:bookmarkStart w:id="13" w:name="_GoBack"/>
      <w:bookmarkEnd w:id="13"/>
    </w:p>
    <w:p w:rsidR="002A7E91" w:rsidRPr="008C4CEC" w:rsidRDefault="002A7E91" w:rsidP="002A7E91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Periodicidade: Diário / Semanal / Quinzenal / Mensal</w:t>
      </w:r>
    </w:p>
    <w:p w:rsidR="002A7E91" w:rsidRPr="002A7E91" w:rsidRDefault="002A7E91" w:rsidP="002A7E91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2A7E91">
        <w:rPr>
          <w:rFonts w:ascii="Arial Narrow" w:hAnsi="Arial Narrow"/>
          <w:highlight w:val="yellow"/>
        </w:rPr>
        <w:t>Por Entrega: flag de seleção</w:t>
      </w:r>
    </w:p>
    <w:p w:rsidR="004310F9" w:rsidRPr="002F13B8" w:rsidRDefault="002A7E91" w:rsidP="002F13B8">
      <w:pPr>
        <w:pStyle w:val="PargrafodaLista"/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2F13B8">
        <w:rPr>
          <w:rFonts w:ascii="Arial Narrow" w:hAnsi="Arial Narrow"/>
          <w:highlight w:val="yellow"/>
        </w:rPr>
        <w:t>Periodicidade: Diário / Semanal / Quinzenal / Mensal</w:t>
      </w:r>
      <w:r w:rsidR="004310F9" w:rsidRPr="002F13B8">
        <w:rPr>
          <w:rFonts w:ascii="Arial Narrow" w:hAnsi="Arial Narrow"/>
          <w:highlight w:val="yellow"/>
        </w:rPr>
        <w:t>: opção que indica se a concentração é:</w:t>
      </w:r>
    </w:p>
    <w:p w:rsidR="004310F9" w:rsidRDefault="004310F9" w:rsidP="004310F9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B4D6F">
        <w:rPr>
          <w:rFonts w:ascii="Arial Narrow" w:hAnsi="Arial Narrow"/>
          <w:highlight w:val="yellow"/>
        </w:rPr>
        <w:t>Mensal</w:t>
      </w:r>
      <w:r>
        <w:rPr>
          <w:rFonts w:ascii="Arial Narrow" w:hAnsi="Arial Narrow"/>
          <w:highlight w:val="yellow"/>
        </w:rPr>
        <w:t xml:space="preserve">: </w:t>
      </w:r>
      <w:r w:rsidRPr="00EB4D6F">
        <w:rPr>
          <w:rFonts w:ascii="Arial Narrow" w:hAnsi="Arial Narrow"/>
          <w:highlight w:val="yellow"/>
        </w:rPr>
        <w:t>será exibido campo para digitar dia do mês em que ocorre a concentração</w:t>
      </w:r>
      <w:r>
        <w:rPr>
          <w:rFonts w:ascii="Arial Narrow" w:hAnsi="Arial Narrow"/>
          <w:highlight w:val="yellow"/>
        </w:rPr>
        <w:t>.</w:t>
      </w:r>
    </w:p>
    <w:p w:rsidR="004310F9" w:rsidRDefault="004310F9" w:rsidP="004310F9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Quinzenal: serão exibidos dois campos: um para digitar o primeiro dia do mês que será o vencimento, e o segundo a funcionalidade deverá somar 14 dias automaticamente (segundo campo não editável).</w:t>
      </w:r>
    </w:p>
    <w:p w:rsidR="004310F9" w:rsidRDefault="004310F9" w:rsidP="004310F9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B4D6F">
        <w:rPr>
          <w:rFonts w:ascii="Arial Narrow" w:hAnsi="Arial Narrow"/>
          <w:highlight w:val="yellow"/>
        </w:rPr>
        <w:t>Semanal</w:t>
      </w:r>
      <w:r>
        <w:rPr>
          <w:rFonts w:ascii="Arial Narrow" w:hAnsi="Arial Narrow"/>
          <w:highlight w:val="yellow"/>
        </w:rPr>
        <w:t>:</w:t>
      </w:r>
      <w:r w:rsidRPr="00172F20">
        <w:rPr>
          <w:rFonts w:ascii="Arial Narrow" w:hAnsi="Arial Narrow"/>
          <w:highlight w:val="yellow"/>
        </w:rPr>
        <w:t xml:space="preserve"> </w:t>
      </w:r>
      <w:r w:rsidRPr="00EB4D6F">
        <w:rPr>
          <w:rFonts w:ascii="Arial Narrow" w:hAnsi="Arial Narrow"/>
          <w:highlight w:val="yellow"/>
        </w:rPr>
        <w:t xml:space="preserve">será exibida opção de múltipla escolha com os dias da semana (Checkbox com as opções S, T, Q, Q, S, S, D), </w:t>
      </w:r>
      <w:r>
        <w:rPr>
          <w:rFonts w:ascii="Arial Narrow" w:hAnsi="Arial Narrow"/>
          <w:highlight w:val="yellow"/>
        </w:rPr>
        <w:t>possibilitando assim, a seleção de um ou mais dias na semana para concentração do pagamento.</w:t>
      </w:r>
    </w:p>
    <w:p w:rsidR="004310F9" w:rsidRDefault="004310F9" w:rsidP="004310F9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Diária: teremos uma flag de seleção, esta opção não possibilita concentração de pagamento, onde todos os dias que tivermos geração de cobrança.</w:t>
      </w:r>
    </w:p>
    <w:p w:rsidR="002A7E91" w:rsidRDefault="002A7E91" w:rsidP="002A7E91">
      <w:pPr>
        <w:rPr>
          <w:rFonts w:ascii="Arial Narrow" w:hAnsi="Arial Narrow"/>
          <w:highlight w:val="yellow"/>
        </w:rPr>
      </w:pPr>
    </w:p>
    <w:p w:rsidR="002A7E91" w:rsidRDefault="002A7E91" w:rsidP="002A7E91">
      <w:pPr>
        <w:ind w:left="42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Grid com as cotas que esta transportadora é responsável:</w:t>
      </w:r>
    </w:p>
    <w:p w:rsidR="002A7E91" w:rsidRDefault="002A7E91" w:rsidP="002A7E91">
      <w:pPr>
        <w:ind w:left="426"/>
        <w:rPr>
          <w:rFonts w:ascii="Arial Narrow" w:hAnsi="Arial Narrow"/>
          <w:highlight w:val="yellow"/>
        </w:rPr>
      </w:pPr>
    </w:p>
    <w:p w:rsidR="002A7E91" w:rsidRDefault="002A7E91" w:rsidP="002A7E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Cota: número da cota;</w:t>
      </w:r>
    </w:p>
    <w:p w:rsidR="002A7E91" w:rsidRDefault="002A7E91" w:rsidP="002A7E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Jornaleiro: nome do Jornaleiro;</w:t>
      </w:r>
    </w:p>
    <w:p w:rsidR="002A7E91" w:rsidRDefault="002A7E91" w:rsidP="002A7E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Box: </w:t>
      </w:r>
      <w:r w:rsidR="005A6174">
        <w:rPr>
          <w:rFonts w:ascii="Arial Narrow" w:hAnsi="Arial Narrow"/>
          <w:highlight w:val="yellow"/>
        </w:rPr>
        <w:t>Box</w:t>
      </w:r>
      <w:r>
        <w:rPr>
          <w:rFonts w:ascii="Arial Narrow" w:hAnsi="Arial Narrow"/>
          <w:highlight w:val="yellow"/>
        </w:rPr>
        <w:t xml:space="preserve"> que a cota está inclusa;</w:t>
      </w:r>
    </w:p>
    <w:p w:rsidR="002A7E91" w:rsidRDefault="002A7E91" w:rsidP="002A7E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Roteiro: roteiro que a cota está inclusa;</w:t>
      </w:r>
    </w:p>
    <w:p w:rsidR="002A7E91" w:rsidRDefault="002A7E91" w:rsidP="002A7E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Rota: rota que a cota está inclusa;</w:t>
      </w:r>
    </w:p>
    <w:p w:rsidR="002A7E91" w:rsidRDefault="005A6174" w:rsidP="002A7E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Valor: Valor </w:t>
      </w:r>
      <w:r w:rsidR="0055753E">
        <w:rPr>
          <w:rFonts w:ascii="Arial Narrow" w:hAnsi="Arial Narrow"/>
          <w:highlight w:val="yellow"/>
        </w:rPr>
        <w:t>cobrado pela entrega (este deve ser recuperado do Cadastro da Cota Distribuição).</w:t>
      </w:r>
    </w:p>
    <w:p w:rsidR="002A7E91" w:rsidRDefault="002A7E91" w:rsidP="002A7E91">
      <w:pPr>
        <w:rPr>
          <w:rFonts w:ascii="Arial Narrow" w:hAnsi="Arial Narrow"/>
          <w:highlight w:val="yellow"/>
        </w:rPr>
      </w:pPr>
    </w:p>
    <w:p w:rsidR="002A7E91" w:rsidRPr="002A7E91" w:rsidRDefault="002A7E91" w:rsidP="002A7E91">
      <w:pPr>
        <w:ind w:left="42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Habilitar possiblidade de impressão ou arquivo do grid.</w:t>
      </w:r>
    </w:p>
    <w:p w:rsidR="002A7E91" w:rsidRPr="008C4CEC" w:rsidRDefault="002A7E91" w:rsidP="002A7E91">
      <w:pPr>
        <w:ind w:left="1866"/>
        <w:rPr>
          <w:rFonts w:ascii="Arial Narrow" w:hAnsi="Arial Narrow"/>
          <w:highlight w:val="yellow"/>
        </w:rPr>
      </w:pPr>
    </w:p>
    <w:p w:rsidR="008C4CEC" w:rsidRPr="008C4CEC" w:rsidRDefault="008C4CEC" w:rsidP="008C4CEC">
      <w:pPr>
        <w:rPr>
          <w:rFonts w:ascii="Arial Narrow" w:hAnsi="Arial Narrow"/>
          <w:highlight w:val="yellow"/>
        </w:rPr>
      </w:pPr>
    </w:p>
    <w:p w:rsidR="001F6C63" w:rsidRDefault="00B6272D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Aba </w:t>
      </w:r>
      <w:r w:rsidR="00336857">
        <w:rPr>
          <w:rFonts w:ascii="Arial Narrow" w:hAnsi="Arial Narrow"/>
        </w:rPr>
        <w:t>Veículos</w:t>
      </w:r>
      <w:r w:rsidR="00A3367A">
        <w:rPr>
          <w:rFonts w:ascii="Arial Narrow" w:hAnsi="Arial Narrow"/>
        </w:rPr>
        <w:t>/ Motoristas</w:t>
      </w:r>
    </w:p>
    <w:p w:rsidR="00336857" w:rsidRDefault="00336857" w:rsidP="002A358E">
      <w:pPr>
        <w:ind w:left="426"/>
        <w:rPr>
          <w:rFonts w:ascii="Arial Narrow" w:hAnsi="Arial Narrow"/>
        </w:rPr>
      </w:pPr>
    </w:p>
    <w:p w:rsidR="00F51596" w:rsidRDefault="00F51596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 xml:space="preserve">Campos </w:t>
      </w:r>
      <w:r w:rsidR="00A3367A">
        <w:rPr>
          <w:rFonts w:ascii="Arial Narrow" w:hAnsi="Arial Narrow"/>
        </w:rPr>
        <w:t xml:space="preserve">não </w:t>
      </w:r>
      <w:r>
        <w:rPr>
          <w:rFonts w:ascii="Arial Narrow" w:hAnsi="Arial Narrow"/>
        </w:rPr>
        <w:t>editáveis</w:t>
      </w:r>
      <w:proofErr w:type="gramEnd"/>
      <w:r>
        <w:rPr>
          <w:rFonts w:ascii="Arial Narrow" w:hAnsi="Arial Narrow"/>
        </w:rPr>
        <w:t>:</w:t>
      </w:r>
    </w:p>
    <w:p w:rsidR="00AA441E" w:rsidRDefault="00F1619C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Veí</w:t>
      </w:r>
      <w:r w:rsidR="00AA441E">
        <w:rPr>
          <w:rFonts w:ascii="Arial Narrow" w:hAnsi="Arial Narrow"/>
        </w:rPr>
        <w:t>culos</w:t>
      </w:r>
    </w:p>
    <w:p w:rsidR="00A3367A" w:rsidRDefault="00A3367A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Radiobox para relacionar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 xml:space="preserve"> com motorista e rota/roteiro</w:t>
      </w:r>
    </w:p>
    <w:p w:rsidR="00F51596" w:rsidRDefault="00391F77" w:rsidP="00F5159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</w:t>
      </w:r>
      <w:r w:rsidR="00F51596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tipo do </w:t>
      </w:r>
      <w:r w:rsidR="00F1619C">
        <w:rPr>
          <w:rFonts w:ascii="Arial Narrow" w:hAnsi="Arial Narrow"/>
        </w:rPr>
        <w:t>Veículo</w:t>
      </w:r>
      <w:r w:rsidR="00F51596">
        <w:rPr>
          <w:rFonts w:ascii="Arial Narrow" w:hAnsi="Arial Narrow"/>
        </w:rPr>
        <w:t xml:space="preserve"> da Transportadora.</w:t>
      </w:r>
    </w:p>
    <w:p w:rsidR="00391F77" w:rsidRDefault="00391F77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Placa: Placa do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 xml:space="preserve"> da transportadora.</w:t>
      </w:r>
    </w:p>
    <w:p w:rsidR="00A3367A" w:rsidRDefault="00A3367A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</w:t>
      </w:r>
    </w:p>
    <w:p w:rsidR="00DB068A" w:rsidRDefault="00DB068A" w:rsidP="00391F7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Botão permite continuar incluindo novos veículos e placas (incluir novo)</w:t>
      </w:r>
    </w:p>
    <w:p w:rsidR="00D90673" w:rsidRDefault="00D90673">
      <w:pPr>
        <w:rPr>
          <w:rFonts w:ascii="Arial Narrow" w:hAnsi="Arial Narrow"/>
        </w:rPr>
      </w:pPr>
    </w:p>
    <w:p w:rsidR="001C3BBF" w:rsidRDefault="00AA441E" w:rsidP="001C3BB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Motoristas</w:t>
      </w:r>
    </w:p>
    <w:p w:rsidR="00AA441E" w:rsidRDefault="00AA441E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Radiobox para relacionar motorista com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 xml:space="preserve"> e rota/roteiro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motorista.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CNH: Carteira nacional de habilitação do motorista.</w:t>
      </w:r>
    </w:p>
    <w:p w:rsidR="00AA441E" w:rsidRDefault="00AA441E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Ação: Ação para alterar ou excluir o item selecionado.</w:t>
      </w:r>
    </w:p>
    <w:p w:rsidR="00DB068A" w:rsidRPr="00DB068A" w:rsidRDefault="00DB068A" w:rsidP="00DB068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Botão permite continuar incluindo novos veículos e placas (incluir novo)</w:t>
      </w:r>
    </w:p>
    <w:p w:rsidR="001C3BBF" w:rsidRDefault="001C3BBF" w:rsidP="001C3BBF">
      <w:pPr>
        <w:rPr>
          <w:rFonts w:ascii="Arial Narrow" w:hAnsi="Arial Narrow"/>
        </w:rPr>
      </w:pPr>
    </w:p>
    <w:p w:rsidR="00AA441E" w:rsidRDefault="00AA441E" w:rsidP="00AA441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Rota / Roteiro</w:t>
      </w:r>
    </w:p>
    <w:p w:rsidR="00AA441E" w:rsidRDefault="00AA441E" w:rsidP="00AA441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Checkbox para relacionar possíveis rota/roteiro com motorista e </w:t>
      </w:r>
      <w:r w:rsidR="00F1619C">
        <w:rPr>
          <w:rFonts w:ascii="Arial Narrow" w:hAnsi="Arial Narrow"/>
        </w:rPr>
        <w:t>Veículo</w:t>
      </w:r>
    </w:p>
    <w:p w:rsidR="00AA441E" w:rsidRDefault="00AA441E" w:rsidP="00AA441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identificação da rota.</w:t>
      </w:r>
    </w:p>
    <w:p w:rsidR="00AA441E" w:rsidRDefault="00AA441E" w:rsidP="00AA441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Roteiro: identificação do roteiro.</w:t>
      </w:r>
    </w:p>
    <w:p w:rsidR="00CF0DF0" w:rsidRDefault="00CF0DF0" w:rsidP="00AA441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 tela mostra apenas as rotas sem nenhuma associação</w:t>
      </w:r>
    </w:p>
    <w:p w:rsidR="00AA441E" w:rsidRPr="00391F77" w:rsidRDefault="00AA441E" w:rsidP="00AA441E">
      <w:pPr>
        <w:ind w:left="426"/>
        <w:rPr>
          <w:rFonts w:ascii="Arial Narrow" w:hAnsi="Arial Narrow"/>
        </w:rPr>
      </w:pPr>
    </w:p>
    <w:p w:rsidR="001C3BBF" w:rsidRDefault="00AA441E" w:rsidP="001C3BB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Grid para exibir relacionamento de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>s/Motoristas/Rota/Roteiro</w:t>
      </w:r>
      <w:r w:rsidR="001C3BBF">
        <w:rPr>
          <w:rFonts w:ascii="Arial Narrow" w:hAnsi="Arial Narrow"/>
        </w:rPr>
        <w:t>:</w:t>
      </w:r>
    </w:p>
    <w:p w:rsidR="001C3BBF" w:rsidRDefault="00F1619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Veículo</w:t>
      </w:r>
      <w:r w:rsidR="001C3BBF" w:rsidRPr="00566681">
        <w:rPr>
          <w:rFonts w:ascii="Arial Narrow" w:hAnsi="Arial Narrow"/>
        </w:rPr>
        <w:t xml:space="preserve">: </w:t>
      </w:r>
      <w:r w:rsidR="00AA441E">
        <w:rPr>
          <w:rFonts w:ascii="Arial Narrow" w:hAnsi="Arial Narrow"/>
        </w:rPr>
        <w:t xml:space="preserve">tipo de </w:t>
      </w:r>
      <w:r>
        <w:rPr>
          <w:rFonts w:ascii="Arial Narrow" w:hAnsi="Arial Narrow"/>
        </w:rPr>
        <w:t>Veículo</w:t>
      </w:r>
      <w:r w:rsidR="001C3BBF">
        <w:rPr>
          <w:rFonts w:ascii="Arial Narrow" w:hAnsi="Arial Narrow"/>
        </w:rPr>
        <w:t>.</w:t>
      </w:r>
    </w:p>
    <w:p w:rsidR="001C3BBF" w:rsidRDefault="00AA441E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Placa</w:t>
      </w:r>
      <w:r w:rsidR="001C3BBF">
        <w:rPr>
          <w:rFonts w:ascii="Arial Narrow" w:hAnsi="Arial Narrow"/>
        </w:rPr>
        <w:t xml:space="preserve">: </w:t>
      </w:r>
      <w:r w:rsidR="002B3FCC">
        <w:rPr>
          <w:rFonts w:ascii="Arial Narrow" w:hAnsi="Arial Narrow"/>
        </w:rPr>
        <w:t xml:space="preserve">placa do </w:t>
      </w:r>
      <w:r w:rsidR="00F1619C">
        <w:rPr>
          <w:rFonts w:ascii="Arial Narrow" w:hAnsi="Arial Narrow"/>
        </w:rPr>
        <w:t>Veículo</w:t>
      </w:r>
      <w:r w:rsidR="001C3BBF">
        <w:rPr>
          <w:rFonts w:ascii="Arial Narrow" w:hAnsi="Arial Narrow"/>
        </w:rPr>
        <w:t>.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Motorista: motorista do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>.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CNH: código nacional de habilitação do motorista.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Rota: identificação da rota</w:t>
      </w:r>
    </w:p>
    <w:p w:rsidR="002B3FCC" w:rsidRDefault="002B3FCC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Roteiro: identificação do roteiro.</w:t>
      </w:r>
    </w:p>
    <w:p w:rsidR="001C3BBF" w:rsidRDefault="001C3BBF" w:rsidP="001C3B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2B3FCC">
        <w:rPr>
          <w:rFonts w:ascii="Arial Narrow" w:hAnsi="Arial Narrow"/>
        </w:rPr>
        <w:t>excluir o item selecionado (exclui o relacionado do grid)</w:t>
      </w:r>
    </w:p>
    <w:p w:rsidR="00391F77" w:rsidRDefault="00391F77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926F91" w:rsidRDefault="00926F91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grid com resultado conforme filtro escolhido.</w:t>
      </w:r>
    </w:p>
    <w:p w:rsidR="00AC626A" w:rsidRDefault="00AC626A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Novo: Ação para cadastrar uma nova Transportadora.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B3FCC" w:rsidRDefault="002B3FCC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Novo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 xml:space="preserve">: incluir novo tipo de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>.</w:t>
      </w:r>
    </w:p>
    <w:p w:rsidR="002B3FCC" w:rsidRDefault="002B3FCC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 Motorista: incluir novo motorista.</w:t>
      </w:r>
    </w:p>
    <w:p w:rsidR="002B3FCC" w:rsidRDefault="002B3FCC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 Associação: grava e inclui associação no grid.</w:t>
      </w:r>
    </w:p>
    <w:p w:rsidR="002A358E" w:rsidRDefault="002A358E" w:rsidP="002A358E">
      <w:pPr>
        <w:rPr>
          <w:rFonts w:ascii="Arial Narrow" w:hAnsi="Arial Narrow"/>
        </w:rPr>
      </w:pPr>
    </w:p>
    <w:p w:rsidR="002038B2" w:rsidRDefault="002038B2" w:rsidP="00D76BE1">
      <w:pPr>
        <w:ind w:left="1146"/>
        <w:rPr>
          <w:rFonts w:ascii="Arial Narrow" w:hAnsi="Arial Narrow"/>
        </w:rPr>
      </w:pPr>
    </w:p>
    <w:p w:rsidR="0065370E" w:rsidRDefault="0065370E" w:rsidP="00D76BE1">
      <w:pPr>
        <w:ind w:left="1146"/>
        <w:rPr>
          <w:rFonts w:ascii="Arial Narrow" w:hAnsi="Arial Narrow"/>
        </w:rPr>
      </w:pPr>
    </w:p>
    <w:p w:rsidR="00D90673" w:rsidRDefault="0065370E">
      <w:pPr>
        <w:rPr>
          <w:rFonts w:ascii="Arial Narrow" w:hAnsi="Arial Narrow"/>
        </w:rPr>
      </w:pPr>
      <w:r>
        <w:rPr>
          <w:rFonts w:ascii="Arial Narrow" w:hAnsi="Arial Narrow"/>
        </w:rPr>
        <w:t>Tela de Consulta de transportador</w:t>
      </w:r>
    </w:p>
    <w:p w:rsidR="00D90673" w:rsidRDefault="00674FF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75EF7AB" wp14:editId="7150309D">
            <wp:extent cx="6112510" cy="37585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73" w:rsidRDefault="00D90673">
      <w:pPr>
        <w:rPr>
          <w:rFonts w:ascii="Arial Narrow" w:hAnsi="Arial Narrow"/>
        </w:rPr>
      </w:pPr>
    </w:p>
    <w:p w:rsidR="00D90673" w:rsidRDefault="00D90673">
      <w:pPr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Tela Cadastro de </w:t>
      </w:r>
      <w:r w:rsidR="00095C44">
        <w:rPr>
          <w:rFonts w:ascii="Arial Narrow" w:hAnsi="Arial Narrow"/>
        </w:rPr>
        <w:t>Transportadora</w:t>
      </w:r>
      <w:r w:rsidR="004310F9">
        <w:rPr>
          <w:rFonts w:ascii="Arial Narrow" w:hAnsi="Arial Narrow"/>
        </w:rPr>
        <w:t xml:space="preserve"> (Por Valor)</w:t>
      </w:r>
    </w:p>
    <w:p w:rsidR="001F6C63" w:rsidRDefault="001F6C63">
      <w:pPr>
        <w:rPr>
          <w:rFonts w:ascii="Arial Narrow" w:hAnsi="Arial Narrow"/>
        </w:rPr>
      </w:pPr>
    </w:p>
    <w:p w:rsidR="0030596D" w:rsidRDefault="004310F9" w:rsidP="008C4CEC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5210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Transportador - Taxa Cobranç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0E" w:rsidRDefault="0065370E">
      <w:pPr>
        <w:rPr>
          <w:rFonts w:ascii="Arial Narrow" w:hAnsi="Arial Narrow"/>
        </w:rPr>
      </w:pPr>
    </w:p>
    <w:p w:rsidR="004310F9" w:rsidRDefault="004310F9" w:rsidP="004310F9">
      <w:pPr>
        <w:rPr>
          <w:rFonts w:ascii="Arial Narrow" w:hAnsi="Arial Narrow"/>
        </w:rPr>
      </w:pPr>
      <w:r>
        <w:rPr>
          <w:rFonts w:ascii="Arial Narrow" w:hAnsi="Arial Narrow"/>
        </w:rPr>
        <w:t>Tela Cadastro de Transportadora (Por Percentual)</w:t>
      </w:r>
    </w:p>
    <w:p w:rsidR="004310F9" w:rsidRDefault="004310F9">
      <w:pPr>
        <w:rPr>
          <w:rFonts w:ascii="Arial Narrow" w:hAnsi="Arial Narrow"/>
        </w:rPr>
      </w:pPr>
    </w:p>
    <w:p w:rsidR="004310F9" w:rsidRDefault="004310F9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6931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Transportador - Percentual de Fatur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F9" w:rsidRDefault="004310F9">
      <w:pPr>
        <w:rPr>
          <w:rFonts w:ascii="Arial Narrow" w:hAnsi="Arial Narrow"/>
        </w:rPr>
      </w:pPr>
    </w:p>
    <w:p w:rsidR="00926F91" w:rsidRDefault="00926F91">
      <w:pPr>
        <w:rPr>
          <w:rFonts w:ascii="Arial Narrow" w:hAnsi="Arial Narrow"/>
        </w:rPr>
      </w:pPr>
      <w:r>
        <w:rPr>
          <w:rFonts w:ascii="Arial Narrow" w:hAnsi="Arial Narrow"/>
        </w:rPr>
        <w:t>Cadastro de transportadora – Ve</w:t>
      </w:r>
      <w:r w:rsidR="00F1619C">
        <w:rPr>
          <w:rFonts w:ascii="Arial Narrow" w:hAnsi="Arial Narrow"/>
        </w:rPr>
        <w:t>í</w:t>
      </w:r>
      <w:r>
        <w:rPr>
          <w:rFonts w:ascii="Arial Narrow" w:hAnsi="Arial Narrow"/>
        </w:rPr>
        <w:t>culos/Motoristas</w:t>
      </w:r>
    </w:p>
    <w:p w:rsidR="00550D87" w:rsidRDefault="00550D87">
      <w:pPr>
        <w:rPr>
          <w:rFonts w:ascii="Arial Narrow" w:hAnsi="Arial Narrow"/>
        </w:rPr>
      </w:pPr>
    </w:p>
    <w:p w:rsidR="00926F91" w:rsidRDefault="0001709A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59648A5" wp14:editId="116DBA23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91" w:rsidRDefault="00926F91">
      <w:pPr>
        <w:rPr>
          <w:rFonts w:ascii="Arial Narrow" w:hAnsi="Arial Narrow"/>
        </w:rPr>
      </w:pPr>
    </w:p>
    <w:p w:rsidR="0065370E" w:rsidRDefault="0065370E">
      <w:pPr>
        <w:rPr>
          <w:rFonts w:ascii="Arial Narrow" w:hAnsi="Arial Narrow"/>
        </w:rPr>
      </w:pPr>
    </w:p>
    <w:p w:rsidR="0065370E" w:rsidRDefault="00D9519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transportador </w:t>
      </w:r>
      <w:r w:rsidR="00BA1D7F">
        <w:rPr>
          <w:rFonts w:ascii="Arial Narrow" w:hAnsi="Arial Narrow"/>
        </w:rPr>
        <w:t>– inclui/altera</w:t>
      </w:r>
      <w:r>
        <w:rPr>
          <w:rFonts w:ascii="Arial Narrow" w:hAnsi="Arial Narrow"/>
        </w:rPr>
        <w:t xml:space="preserve"> </w:t>
      </w:r>
      <w:r w:rsidR="00F1619C">
        <w:rPr>
          <w:rFonts w:ascii="Arial Narrow" w:hAnsi="Arial Narrow"/>
        </w:rPr>
        <w:t>Veículo</w:t>
      </w:r>
      <w:r>
        <w:rPr>
          <w:rFonts w:ascii="Arial Narrow" w:hAnsi="Arial Narrow"/>
        </w:rPr>
        <w:t>s</w:t>
      </w:r>
    </w:p>
    <w:p w:rsidR="0030596D" w:rsidRDefault="00D9519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98A7C2D" wp14:editId="10CA8B50">
            <wp:extent cx="6112510" cy="3765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7F" w:rsidRDefault="00BA1D7F">
      <w:pPr>
        <w:rPr>
          <w:rFonts w:ascii="Arial Narrow" w:hAnsi="Arial Narrow"/>
        </w:rPr>
      </w:pPr>
    </w:p>
    <w:p w:rsidR="00D9519F" w:rsidRDefault="00D9519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transportador </w:t>
      </w:r>
      <w:r w:rsidR="00BA1D7F">
        <w:rPr>
          <w:rFonts w:ascii="Arial Narrow" w:hAnsi="Arial Narrow"/>
        </w:rPr>
        <w:t>–</w:t>
      </w:r>
      <w:r>
        <w:rPr>
          <w:rFonts w:ascii="Arial Narrow" w:hAnsi="Arial Narrow"/>
        </w:rPr>
        <w:t xml:space="preserve"> </w:t>
      </w:r>
      <w:r w:rsidR="00BA1D7F">
        <w:rPr>
          <w:rFonts w:ascii="Arial Narrow" w:hAnsi="Arial Narrow"/>
        </w:rPr>
        <w:t xml:space="preserve">altera/inclui </w:t>
      </w:r>
      <w:r>
        <w:rPr>
          <w:rFonts w:ascii="Arial Narrow" w:hAnsi="Arial Narrow"/>
        </w:rPr>
        <w:t>motoristas</w:t>
      </w:r>
    </w:p>
    <w:p w:rsidR="00D9519F" w:rsidRDefault="00D9519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54F420C" wp14:editId="0CA592DD">
            <wp:extent cx="6120130" cy="37369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75" w:rsidRDefault="00061175">
      <w:r>
        <w:separator/>
      </w:r>
    </w:p>
  </w:endnote>
  <w:endnote w:type="continuationSeparator" w:id="0">
    <w:p w:rsidR="00061175" w:rsidRDefault="0006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034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034D6B">
      <w:rPr>
        <w:rStyle w:val="Nmerodepgina"/>
        <w:rFonts w:ascii="Arial" w:hAnsi="Arial"/>
        <w:snapToGrid w:val="0"/>
      </w:rPr>
      <w:fldChar w:fldCharType="separate"/>
    </w:r>
    <w:r w:rsidR="008F6701">
      <w:rPr>
        <w:rStyle w:val="Nmerodepgina"/>
        <w:rFonts w:ascii="Arial" w:hAnsi="Arial"/>
        <w:noProof/>
        <w:snapToGrid w:val="0"/>
      </w:rPr>
      <w:t>4</w:t>
    </w:r>
    <w:r w:rsidR="00034D6B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034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034D6B">
      <w:rPr>
        <w:rStyle w:val="Nmerodepgina"/>
        <w:rFonts w:ascii="Arial" w:hAnsi="Arial"/>
        <w:snapToGrid w:val="0"/>
      </w:rPr>
      <w:fldChar w:fldCharType="separate"/>
    </w:r>
    <w:r w:rsidR="008F6701">
      <w:rPr>
        <w:rStyle w:val="Nmerodepgina"/>
        <w:rFonts w:ascii="Arial" w:hAnsi="Arial"/>
        <w:noProof/>
        <w:snapToGrid w:val="0"/>
      </w:rPr>
      <w:t>11</w:t>
    </w:r>
    <w:r w:rsidR="00034D6B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75" w:rsidRDefault="00061175">
      <w:r>
        <w:separator/>
      </w:r>
    </w:p>
  </w:footnote>
  <w:footnote w:type="continuationSeparator" w:id="0">
    <w:p w:rsidR="00061175" w:rsidRDefault="00061175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6664824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6705248"/>
    <w:multiLevelType w:val="hybridMultilevel"/>
    <w:tmpl w:val="B68ED9E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5F7605"/>
    <w:multiLevelType w:val="hybridMultilevel"/>
    <w:tmpl w:val="D272E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8">
    <w:nsid w:val="77F12440"/>
    <w:multiLevelType w:val="hybridMultilevel"/>
    <w:tmpl w:val="AC083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5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4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6"/>
  </w:num>
  <w:num w:numId="27">
    <w:abstractNumId w:val="28"/>
  </w:num>
  <w:num w:numId="28">
    <w:abstractNumId w:val="23"/>
  </w:num>
  <w:num w:numId="2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144"/>
    <w:rsid w:val="00002D60"/>
    <w:rsid w:val="00005CD4"/>
    <w:rsid w:val="0000716A"/>
    <w:rsid w:val="00007C4E"/>
    <w:rsid w:val="000111F6"/>
    <w:rsid w:val="000119B3"/>
    <w:rsid w:val="00011A3A"/>
    <w:rsid w:val="0001709A"/>
    <w:rsid w:val="0002068B"/>
    <w:rsid w:val="00025789"/>
    <w:rsid w:val="00026F37"/>
    <w:rsid w:val="000339EB"/>
    <w:rsid w:val="00033B45"/>
    <w:rsid w:val="00034CB0"/>
    <w:rsid w:val="00034D6B"/>
    <w:rsid w:val="000408DB"/>
    <w:rsid w:val="000425DB"/>
    <w:rsid w:val="00043B76"/>
    <w:rsid w:val="0005102B"/>
    <w:rsid w:val="000547DE"/>
    <w:rsid w:val="00061175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3BBF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038B2"/>
    <w:rsid w:val="00210BB8"/>
    <w:rsid w:val="002117FD"/>
    <w:rsid w:val="00211CA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5D1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A7E91"/>
    <w:rsid w:val="002B1A0A"/>
    <w:rsid w:val="002B3FCC"/>
    <w:rsid w:val="002B78BF"/>
    <w:rsid w:val="002C1118"/>
    <w:rsid w:val="002C121E"/>
    <w:rsid w:val="002C2B68"/>
    <w:rsid w:val="002C2E4E"/>
    <w:rsid w:val="002C7CDA"/>
    <w:rsid w:val="002D07E2"/>
    <w:rsid w:val="002D0D9D"/>
    <w:rsid w:val="002D0FFA"/>
    <w:rsid w:val="002D2F9A"/>
    <w:rsid w:val="002D36B7"/>
    <w:rsid w:val="002D3A39"/>
    <w:rsid w:val="002D4C03"/>
    <w:rsid w:val="002D69A4"/>
    <w:rsid w:val="002E294F"/>
    <w:rsid w:val="002E2EC5"/>
    <w:rsid w:val="002E6A5F"/>
    <w:rsid w:val="002E73E1"/>
    <w:rsid w:val="002F13B8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6857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4A9E"/>
    <w:rsid w:val="00385FB7"/>
    <w:rsid w:val="003878F7"/>
    <w:rsid w:val="00390935"/>
    <w:rsid w:val="00391F77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54AE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10F9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522E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6EC0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3D83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D87"/>
    <w:rsid w:val="00550E13"/>
    <w:rsid w:val="00551A51"/>
    <w:rsid w:val="0055753E"/>
    <w:rsid w:val="00563A2A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617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BA6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70E"/>
    <w:rsid w:val="006538E2"/>
    <w:rsid w:val="0065593F"/>
    <w:rsid w:val="0065695B"/>
    <w:rsid w:val="00660CDF"/>
    <w:rsid w:val="006611F9"/>
    <w:rsid w:val="006675D3"/>
    <w:rsid w:val="006740BF"/>
    <w:rsid w:val="00674FF0"/>
    <w:rsid w:val="00676DC7"/>
    <w:rsid w:val="00687C7B"/>
    <w:rsid w:val="006919C9"/>
    <w:rsid w:val="00691D6D"/>
    <w:rsid w:val="00696669"/>
    <w:rsid w:val="006A1885"/>
    <w:rsid w:val="006A2A01"/>
    <w:rsid w:val="006B2DCC"/>
    <w:rsid w:val="006B3A1E"/>
    <w:rsid w:val="006B4D0C"/>
    <w:rsid w:val="006B5723"/>
    <w:rsid w:val="006B57AF"/>
    <w:rsid w:val="006C1E49"/>
    <w:rsid w:val="006C43F7"/>
    <w:rsid w:val="006D10D1"/>
    <w:rsid w:val="006E2AB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1E7E"/>
    <w:rsid w:val="006F3399"/>
    <w:rsid w:val="006F61F8"/>
    <w:rsid w:val="006F63BD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321A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6656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1C9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267A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0240"/>
    <w:rsid w:val="00823053"/>
    <w:rsid w:val="00823133"/>
    <w:rsid w:val="00824444"/>
    <w:rsid w:val="00832F35"/>
    <w:rsid w:val="00837922"/>
    <w:rsid w:val="00841058"/>
    <w:rsid w:val="00841321"/>
    <w:rsid w:val="008461EB"/>
    <w:rsid w:val="00847647"/>
    <w:rsid w:val="008526E9"/>
    <w:rsid w:val="00854EA4"/>
    <w:rsid w:val="008573CA"/>
    <w:rsid w:val="00862B7C"/>
    <w:rsid w:val="00863157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698"/>
    <w:rsid w:val="0089306D"/>
    <w:rsid w:val="008941BE"/>
    <w:rsid w:val="008A1117"/>
    <w:rsid w:val="008A12E3"/>
    <w:rsid w:val="008B0A7C"/>
    <w:rsid w:val="008B3FE1"/>
    <w:rsid w:val="008B6165"/>
    <w:rsid w:val="008C2362"/>
    <w:rsid w:val="008C4CEC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0A32"/>
    <w:rsid w:val="008F42D5"/>
    <w:rsid w:val="008F548F"/>
    <w:rsid w:val="008F5D03"/>
    <w:rsid w:val="008F6701"/>
    <w:rsid w:val="00901180"/>
    <w:rsid w:val="00901BFD"/>
    <w:rsid w:val="009056E9"/>
    <w:rsid w:val="00905D43"/>
    <w:rsid w:val="009073BD"/>
    <w:rsid w:val="00912FD6"/>
    <w:rsid w:val="00915B58"/>
    <w:rsid w:val="0092036A"/>
    <w:rsid w:val="009207B5"/>
    <w:rsid w:val="00926F91"/>
    <w:rsid w:val="00927DE3"/>
    <w:rsid w:val="00933E88"/>
    <w:rsid w:val="00935C2B"/>
    <w:rsid w:val="00936174"/>
    <w:rsid w:val="00937213"/>
    <w:rsid w:val="0094354E"/>
    <w:rsid w:val="009457E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9F5D6A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254B"/>
    <w:rsid w:val="00A235E5"/>
    <w:rsid w:val="00A25C2E"/>
    <w:rsid w:val="00A3367A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94725"/>
    <w:rsid w:val="00AA0230"/>
    <w:rsid w:val="00AA1DCD"/>
    <w:rsid w:val="00AA323C"/>
    <w:rsid w:val="00AA441E"/>
    <w:rsid w:val="00AA52F3"/>
    <w:rsid w:val="00AA6FCC"/>
    <w:rsid w:val="00AB4590"/>
    <w:rsid w:val="00AB606A"/>
    <w:rsid w:val="00AB67A7"/>
    <w:rsid w:val="00AB7DCE"/>
    <w:rsid w:val="00AC0A1C"/>
    <w:rsid w:val="00AC3425"/>
    <w:rsid w:val="00AC361B"/>
    <w:rsid w:val="00AC3DDC"/>
    <w:rsid w:val="00AC626A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0C8D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272D"/>
    <w:rsid w:val="00B639D5"/>
    <w:rsid w:val="00B64ACA"/>
    <w:rsid w:val="00B65ACA"/>
    <w:rsid w:val="00B676B1"/>
    <w:rsid w:val="00B67B9C"/>
    <w:rsid w:val="00B70D72"/>
    <w:rsid w:val="00B71115"/>
    <w:rsid w:val="00B71670"/>
    <w:rsid w:val="00B718ED"/>
    <w:rsid w:val="00B749AE"/>
    <w:rsid w:val="00B83663"/>
    <w:rsid w:val="00B84DBD"/>
    <w:rsid w:val="00B85C70"/>
    <w:rsid w:val="00B86F32"/>
    <w:rsid w:val="00B87E6C"/>
    <w:rsid w:val="00B92540"/>
    <w:rsid w:val="00B97270"/>
    <w:rsid w:val="00B97651"/>
    <w:rsid w:val="00B978C8"/>
    <w:rsid w:val="00BA1D7F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105D5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0FA6"/>
    <w:rsid w:val="00CB1B89"/>
    <w:rsid w:val="00CB36EC"/>
    <w:rsid w:val="00CB7054"/>
    <w:rsid w:val="00CB7DB2"/>
    <w:rsid w:val="00CC072F"/>
    <w:rsid w:val="00CC186B"/>
    <w:rsid w:val="00CC356D"/>
    <w:rsid w:val="00CC628B"/>
    <w:rsid w:val="00CF0DF0"/>
    <w:rsid w:val="00CF2AC9"/>
    <w:rsid w:val="00CF360A"/>
    <w:rsid w:val="00CF744D"/>
    <w:rsid w:val="00D001F6"/>
    <w:rsid w:val="00D013E8"/>
    <w:rsid w:val="00D0484B"/>
    <w:rsid w:val="00D051CE"/>
    <w:rsid w:val="00D07C3D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1268"/>
    <w:rsid w:val="00D3166B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54BD5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028F"/>
    <w:rsid w:val="00D82DF3"/>
    <w:rsid w:val="00D83796"/>
    <w:rsid w:val="00D86DCA"/>
    <w:rsid w:val="00D874A6"/>
    <w:rsid w:val="00D90673"/>
    <w:rsid w:val="00D90C24"/>
    <w:rsid w:val="00D935B1"/>
    <w:rsid w:val="00D94288"/>
    <w:rsid w:val="00D94953"/>
    <w:rsid w:val="00D9519F"/>
    <w:rsid w:val="00D9721C"/>
    <w:rsid w:val="00DA0FB6"/>
    <w:rsid w:val="00DA4CC3"/>
    <w:rsid w:val="00DA6877"/>
    <w:rsid w:val="00DA73D1"/>
    <w:rsid w:val="00DB068A"/>
    <w:rsid w:val="00DB38E6"/>
    <w:rsid w:val="00DB5999"/>
    <w:rsid w:val="00DC14D4"/>
    <w:rsid w:val="00DC28D8"/>
    <w:rsid w:val="00DC340A"/>
    <w:rsid w:val="00DC5667"/>
    <w:rsid w:val="00DD7C0F"/>
    <w:rsid w:val="00DE0AB6"/>
    <w:rsid w:val="00DE31D7"/>
    <w:rsid w:val="00DE7021"/>
    <w:rsid w:val="00DE7252"/>
    <w:rsid w:val="00DF092E"/>
    <w:rsid w:val="00DF18F8"/>
    <w:rsid w:val="00DF4D9A"/>
    <w:rsid w:val="00DF57AA"/>
    <w:rsid w:val="00DF6BC8"/>
    <w:rsid w:val="00E00549"/>
    <w:rsid w:val="00E0054C"/>
    <w:rsid w:val="00E006B2"/>
    <w:rsid w:val="00E0408D"/>
    <w:rsid w:val="00E060E1"/>
    <w:rsid w:val="00E174D1"/>
    <w:rsid w:val="00E1791F"/>
    <w:rsid w:val="00E223D8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2F52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619C"/>
    <w:rsid w:val="00F17E54"/>
    <w:rsid w:val="00F23205"/>
    <w:rsid w:val="00F255DF"/>
    <w:rsid w:val="00F25CB5"/>
    <w:rsid w:val="00F27E38"/>
    <w:rsid w:val="00F379EA"/>
    <w:rsid w:val="00F41E73"/>
    <w:rsid w:val="00F44199"/>
    <w:rsid w:val="00F44663"/>
    <w:rsid w:val="00F453DB"/>
    <w:rsid w:val="00F51596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192D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3143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4A27D-1CC3-44D1-BDE5-B5382184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219</TotalTime>
  <Pages>11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19</cp:revision>
  <cp:lastPrinted>2009-11-19T20:24:00Z</cp:lastPrinted>
  <dcterms:created xsi:type="dcterms:W3CDTF">2012-05-16T18:32:00Z</dcterms:created>
  <dcterms:modified xsi:type="dcterms:W3CDTF">2012-07-07T13:12:00Z</dcterms:modified>
</cp:coreProperties>
</file>