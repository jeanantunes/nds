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B8" w:rsidRPr="004B1603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Theme="minorHAnsi" w:hAnsiTheme="minorHAnsi" w:cstheme="minorHAnsi"/>
          <w:sz w:val="40"/>
        </w:rPr>
      </w:pPr>
    </w:p>
    <w:p w:rsidR="00BE28B8" w:rsidRPr="004B1603" w:rsidRDefault="00BE28B8">
      <w:pPr>
        <w:numPr>
          <w:ilvl w:val="12"/>
          <w:numId w:val="0"/>
        </w:numPr>
        <w:ind w:left="3240" w:hanging="1113"/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numPr>
          <w:ilvl w:val="12"/>
          <w:numId w:val="0"/>
        </w:numPr>
        <w:jc w:val="center"/>
        <w:rPr>
          <w:rFonts w:asciiTheme="minorHAnsi" w:hAnsiTheme="minorHAnsi" w:cstheme="minorHAnsi"/>
          <w:b/>
          <w:sz w:val="40"/>
        </w:rPr>
      </w:pPr>
      <w:r w:rsidRPr="004B1603">
        <w:rPr>
          <w:rFonts w:asciiTheme="minorHAnsi" w:hAnsiTheme="minorHAnsi" w:cstheme="minorHAnsi"/>
          <w:b/>
          <w:sz w:val="40"/>
        </w:rPr>
        <w:t>&lt;</w:t>
      </w:r>
      <w:r w:rsidRPr="004B1603">
        <w:rPr>
          <w:rFonts w:asciiTheme="minorHAnsi" w:hAnsiTheme="minorHAnsi" w:cstheme="minorHAnsi"/>
          <w:b/>
          <w:sz w:val="36"/>
          <w:szCs w:val="36"/>
        </w:rPr>
        <w:t>EMS 0</w:t>
      </w:r>
      <w:r w:rsidR="001F7FE6">
        <w:rPr>
          <w:rFonts w:asciiTheme="minorHAnsi" w:hAnsiTheme="minorHAnsi" w:cstheme="minorHAnsi"/>
          <w:b/>
          <w:sz w:val="36"/>
          <w:szCs w:val="36"/>
        </w:rPr>
        <w:t>2</w:t>
      </w:r>
      <w:r w:rsidR="00A22253">
        <w:rPr>
          <w:rFonts w:asciiTheme="minorHAnsi" w:hAnsiTheme="minorHAnsi" w:cstheme="minorHAnsi"/>
          <w:b/>
          <w:sz w:val="36"/>
          <w:szCs w:val="36"/>
        </w:rPr>
        <w:t>21</w:t>
      </w:r>
      <w:r w:rsidRPr="004B1603">
        <w:rPr>
          <w:rFonts w:asciiTheme="minorHAnsi" w:hAnsiTheme="minorHAnsi" w:cstheme="minorHAnsi"/>
          <w:b/>
          <w:sz w:val="36"/>
          <w:szCs w:val="36"/>
        </w:rPr>
        <w:t xml:space="preserve"> – </w:t>
      </w:r>
      <w:r w:rsidR="007A50C8">
        <w:rPr>
          <w:rFonts w:asciiTheme="minorHAnsi" w:hAnsiTheme="minorHAnsi" w:cstheme="minorHAnsi"/>
          <w:b/>
          <w:sz w:val="36"/>
          <w:szCs w:val="36"/>
        </w:rPr>
        <w:t>Relatório – Serviços de Entrega</w:t>
      </w:r>
      <w:r w:rsidRPr="004B1603">
        <w:rPr>
          <w:rFonts w:asciiTheme="minorHAnsi" w:hAnsiTheme="minorHAnsi" w:cstheme="minorHAnsi"/>
          <w:b/>
          <w:sz w:val="40"/>
        </w:rPr>
        <w:t>&gt;</w:t>
      </w: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jc w:val="center"/>
        <w:rPr>
          <w:rFonts w:asciiTheme="minorHAnsi" w:hAnsiTheme="minorHAnsi" w:cstheme="minorHAnsi"/>
          <w:b/>
          <w:sz w:val="48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Default="00BE28B8">
      <w:pPr>
        <w:pStyle w:val="Cabealho"/>
        <w:rPr>
          <w:rFonts w:asciiTheme="minorHAnsi" w:hAnsiTheme="minorHAnsi" w:cstheme="minorHAnsi"/>
        </w:rPr>
      </w:pPr>
    </w:p>
    <w:p w:rsidR="00EC58EA" w:rsidRDefault="00EC58EA">
      <w:pPr>
        <w:pStyle w:val="Cabealho"/>
        <w:rPr>
          <w:rFonts w:asciiTheme="minorHAnsi" w:hAnsiTheme="minorHAnsi" w:cstheme="minorHAnsi"/>
        </w:rPr>
      </w:pPr>
    </w:p>
    <w:p w:rsidR="00EC58EA" w:rsidRPr="004B1603" w:rsidRDefault="00EC58EA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"/>
        <w:spacing w:after="120"/>
        <w:rPr>
          <w:rFonts w:asciiTheme="minorHAnsi" w:hAnsiTheme="minorHAnsi" w:cstheme="minorHAnsi"/>
          <w:sz w:val="24"/>
        </w:rPr>
      </w:pPr>
      <w:r w:rsidRPr="004B1603">
        <w:rPr>
          <w:rFonts w:asciiTheme="minorHAnsi" w:hAnsiTheme="minorHAnsi" w:cstheme="minorHAnsi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3686"/>
        <w:gridCol w:w="2268"/>
        <w:gridCol w:w="1418"/>
      </w:tblGrid>
      <w:tr w:rsidR="00BE28B8" w:rsidRPr="004B1603" w:rsidTr="003650EC">
        <w:tc>
          <w:tcPr>
            <w:tcW w:w="1276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Data</w:t>
            </w:r>
          </w:p>
        </w:tc>
        <w:tc>
          <w:tcPr>
            <w:tcW w:w="992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Autor(</w:t>
            </w:r>
            <w:proofErr w:type="gramEnd"/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es-ES_tradnl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es-ES_tradnl"/>
              </w:rPr>
              <w:t>Área</w:t>
            </w:r>
          </w:p>
        </w:tc>
      </w:tr>
      <w:tr w:rsidR="00BE28B8" w:rsidRPr="004B1603" w:rsidTr="003650EC">
        <w:tc>
          <w:tcPr>
            <w:tcW w:w="1276" w:type="dxa"/>
          </w:tcPr>
          <w:p w:rsidR="00BE28B8" w:rsidRPr="004B1603" w:rsidRDefault="007A0E89" w:rsidP="00994075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es-ES_tradnl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es-ES_tradnl"/>
              </w:rPr>
              <w:t>1</w:t>
            </w:r>
            <w:r w:rsidR="00994075" w:rsidRPr="004B1603">
              <w:rPr>
                <w:rFonts w:asciiTheme="minorHAnsi" w:hAnsiTheme="minorHAnsi" w:cstheme="minorHAnsi"/>
                <w:color w:val="0000FF"/>
                <w:lang w:val="es-ES_tradnl"/>
              </w:rPr>
              <w:t>7</w:t>
            </w:r>
            <w:r w:rsidR="00BE28B8" w:rsidRPr="004B1603">
              <w:rPr>
                <w:rFonts w:asciiTheme="minorHAnsi" w:hAnsiTheme="minorHAnsi" w:cstheme="minorHAnsi"/>
                <w:color w:val="0000FF"/>
                <w:lang w:val="es-ES_tradnl"/>
              </w:rPr>
              <w:t>/0</w:t>
            </w:r>
            <w:r w:rsidRPr="004B1603">
              <w:rPr>
                <w:rFonts w:asciiTheme="minorHAnsi" w:hAnsiTheme="minorHAnsi" w:cstheme="minorHAnsi"/>
                <w:color w:val="0000FF"/>
                <w:lang w:val="es-ES_tradnl"/>
              </w:rPr>
              <w:t>4</w:t>
            </w:r>
            <w:r w:rsidR="00BE28B8" w:rsidRPr="004B1603">
              <w:rPr>
                <w:rFonts w:asciiTheme="minorHAnsi" w:hAnsiTheme="minorHAnsi" w:cstheme="minorHAnsi"/>
                <w:color w:val="0000FF"/>
                <w:lang w:val="es-ES_tradnl"/>
              </w:rPr>
              <w:t>/2012</w:t>
            </w:r>
          </w:p>
        </w:tc>
        <w:tc>
          <w:tcPr>
            <w:tcW w:w="992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E28B8" w:rsidRPr="004B1603" w:rsidRDefault="00BE28B8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E28B8" w:rsidRPr="004B1603" w:rsidRDefault="00994075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BE28B8" w:rsidRPr="004B1603" w:rsidRDefault="00994075" w:rsidP="00304F50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Negócio</w:t>
            </w:r>
          </w:p>
        </w:tc>
      </w:tr>
    </w:tbl>
    <w:p w:rsidR="00BE28B8" w:rsidRPr="004B1603" w:rsidRDefault="00BE28B8">
      <w:pPr>
        <w:rPr>
          <w:rFonts w:asciiTheme="minorHAnsi" w:hAnsiTheme="minorHAnsi" w:cstheme="minorHAnsi"/>
          <w:b/>
          <w:color w:val="000080"/>
          <w:sz w:val="28"/>
        </w:rPr>
      </w:pPr>
      <w:bookmarkStart w:id="0" w:name="_Toc84234381"/>
      <w:bookmarkStart w:id="1" w:name="_Toc84734077"/>
      <w:r w:rsidRPr="004B1603">
        <w:rPr>
          <w:rFonts w:asciiTheme="minorHAnsi" w:hAnsiTheme="minorHAnsi" w:cstheme="minorHAnsi"/>
        </w:rPr>
        <w:br w:type="page"/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lastRenderedPageBreak/>
        <w:t>INFORMAÇÕES DA EMS</w:t>
      </w:r>
      <w:r w:rsidRPr="004B1603">
        <w:rPr>
          <w:rFonts w:asciiTheme="minorHAnsi" w:hAnsiTheme="minorHAnsi" w:cstheme="minorHAnsi"/>
          <w:sz w:val="20"/>
        </w:rPr>
        <w:t>*</w:t>
      </w:r>
    </w:p>
    <w:p w:rsidR="00BE28B8" w:rsidRPr="004B1603" w:rsidRDefault="00BE28B8">
      <w:pPr>
        <w:pStyle w:val="Ttulo2"/>
        <w:numPr>
          <w:ilvl w:val="0"/>
          <w:numId w:val="0"/>
        </w:numPr>
        <w:rPr>
          <w:rFonts w:asciiTheme="minorHAnsi" w:hAnsiTheme="minorHAnsi" w:cstheme="minorHAnsi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4B1603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4B1603" w:rsidRDefault="00BE28B8" w:rsidP="00AE290D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 xml:space="preserve">No. </w:t>
            </w:r>
            <w:proofErr w:type="gramStart"/>
            <w:r w:rsidRPr="004B1603">
              <w:rPr>
                <w:rFonts w:asciiTheme="minorHAnsi" w:hAnsiTheme="minorHAnsi" w:cstheme="minorHAnsi"/>
                <w:b/>
              </w:rPr>
              <w:t>do</w:t>
            </w:r>
            <w:proofErr w:type="gramEnd"/>
            <w:r w:rsidRPr="004B1603">
              <w:rPr>
                <w:rFonts w:asciiTheme="minorHAnsi" w:hAnsiTheme="minorHAnsi" w:cstheme="minorHAnsi"/>
                <w:b/>
              </w:rPr>
              <w:t xml:space="preserve"> Backlog:</w:t>
            </w:r>
            <w:r w:rsidRPr="004B1603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89" w:type="dxa"/>
          </w:tcPr>
          <w:p w:rsidR="00BE28B8" w:rsidRPr="004B1603" w:rsidRDefault="00BE28B8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Fornecedor:</w:t>
            </w:r>
            <w:r w:rsidR="00994075" w:rsidRPr="004B1603">
              <w:rPr>
                <w:rFonts w:asciiTheme="minorHAnsi" w:hAnsiTheme="minorHAnsi" w:cstheme="minorHAnsi"/>
                <w:b/>
              </w:rPr>
              <w:t xml:space="preserve"> Negócio</w:t>
            </w:r>
          </w:p>
        </w:tc>
      </w:tr>
      <w:tr w:rsidR="00BE28B8" w:rsidRPr="004B1603">
        <w:trPr>
          <w:cantSplit/>
          <w:trHeight w:val="235"/>
        </w:trPr>
        <w:tc>
          <w:tcPr>
            <w:tcW w:w="4889" w:type="dxa"/>
            <w:vMerge/>
          </w:tcPr>
          <w:p w:rsidR="00BE28B8" w:rsidRPr="004B1603" w:rsidRDefault="00BE28B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89" w:type="dxa"/>
          </w:tcPr>
          <w:p w:rsidR="00BE28B8" w:rsidRPr="004B1603" w:rsidRDefault="00BE28B8">
            <w:pPr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Executor:</w:t>
            </w:r>
          </w:p>
        </w:tc>
      </w:tr>
      <w:tr w:rsidR="00BE28B8" w:rsidRPr="004B1603">
        <w:tc>
          <w:tcPr>
            <w:tcW w:w="4889" w:type="dxa"/>
          </w:tcPr>
          <w:p w:rsidR="00BE28B8" w:rsidRPr="004B1603" w:rsidRDefault="00BE28B8" w:rsidP="00954189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Analista Abril:</w:t>
            </w:r>
            <w:r w:rsidRPr="004B1603">
              <w:rPr>
                <w:rFonts w:asciiTheme="minorHAnsi" w:hAnsiTheme="minorHAnsi" w:cstheme="minorHAnsi"/>
                <w:color w:val="0000FF"/>
              </w:rPr>
              <w:t xml:space="preserve"> </w:t>
            </w:r>
            <w:r w:rsidR="00994075" w:rsidRPr="004B1603">
              <w:rPr>
                <w:rFonts w:asciiTheme="minorHAnsi" w:hAnsiTheme="minorHAnsi" w:cstheme="minorHAnsi"/>
                <w:color w:val="0000FF"/>
              </w:rPr>
              <w:t>Kaina da Silva</w:t>
            </w:r>
          </w:p>
        </w:tc>
        <w:tc>
          <w:tcPr>
            <w:tcW w:w="4889" w:type="dxa"/>
          </w:tcPr>
          <w:p w:rsidR="00BE28B8" w:rsidRPr="004B1603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Área:</w:t>
            </w:r>
            <w:r w:rsidRPr="004B1603">
              <w:rPr>
                <w:rFonts w:asciiTheme="minorHAnsi" w:hAnsiTheme="minorHAnsi" w:cstheme="minorHAnsi"/>
              </w:rPr>
              <w:t xml:space="preserve"> Treelog</w:t>
            </w:r>
          </w:p>
        </w:tc>
      </w:tr>
    </w:tbl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4B1603">
        <w:rPr>
          <w:rFonts w:asciiTheme="minorHAnsi" w:hAnsiTheme="minorHAnsi" w:cstheme="minorHAnsi"/>
        </w:rPr>
        <w:t>ESCOPO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4B1603" w:rsidRDefault="00BE28B8">
      <w:pPr>
        <w:rPr>
          <w:rFonts w:asciiTheme="minorHAnsi" w:hAnsiTheme="minorHAnsi" w:cstheme="minorHAnsi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4B1603">
        <w:tc>
          <w:tcPr>
            <w:tcW w:w="9779" w:type="dxa"/>
          </w:tcPr>
          <w:p w:rsidR="00BE28B8" w:rsidRPr="004B1603" w:rsidRDefault="00BE28B8" w:rsidP="00074935">
            <w:pPr>
              <w:pStyle w:val="Ttulo2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4B1603">
              <w:rPr>
                <w:rFonts w:asciiTheme="minorHAnsi" w:hAnsiTheme="minorHAnsi" w:cstheme="minorHAnsi"/>
                <w:sz w:val="20"/>
              </w:rPr>
              <w:t>Descrição e Objetivo da Manutenção:</w:t>
            </w:r>
          </w:p>
          <w:p w:rsidR="00BE28B8" w:rsidRPr="004B1603" w:rsidRDefault="007A50C8" w:rsidP="005A6035">
            <w:pPr>
              <w:pStyle w:val="Ttulo2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  <w:t>A funcionalidade será utilizada para geração de relatório para controle de pagamento do Transportador.</w:t>
            </w:r>
          </w:p>
        </w:tc>
      </w:tr>
      <w:tr w:rsidR="00BE28B8" w:rsidRPr="004B1603">
        <w:tc>
          <w:tcPr>
            <w:tcW w:w="9779" w:type="dxa"/>
          </w:tcPr>
          <w:p w:rsidR="00BE28B8" w:rsidRPr="004B1603" w:rsidRDefault="00BE28B8" w:rsidP="003A29F1">
            <w:pPr>
              <w:rPr>
                <w:rFonts w:asciiTheme="minorHAnsi" w:hAnsiTheme="minorHAnsi" w:cstheme="minorHAnsi"/>
              </w:rPr>
            </w:pPr>
          </w:p>
        </w:tc>
      </w:tr>
    </w:tbl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ESPECIFICAÇÃO FUNCIONAL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2"/>
        <w:t>*</w:t>
      </w:r>
    </w:p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bookmarkStart w:id="12" w:name="_Toc456660582"/>
      <w:bookmarkEnd w:id="0"/>
      <w:bookmarkEnd w:id="1"/>
      <w:r w:rsidRPr="004B1603">
        <w:rPr>
          <w:rFonts w:asciiTheme="minorHAnsi" w:hAnsiTheme="minorHAnsi" w:cstheme="minorHAnsi"/>
          <w:sz w:val="20"/>
        </w:rPr>
        <w:t>Regras de Negócio envolvidas na Manutenção</w:t>
      </w:r>
    </w:p>
    <w:p w:rsidR="00876E80" w:rsidRDefault="007A50C8" w:rsidP="00FF062F">
      <w:pPr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Esta funcionalidade prevê a geração de relatório, a fim de auxiliar o usuário no controle e pagamento de suas Transportadoras.</w:t>
      </w:r>
    </w:p>
    <w:p w:rsidR="007A50C8" w:rsidRDefault="007A50C8" w:rsidP="00FF062F">
      <w:pPr>
        <w:rPr>
          <w:rFonts w:asciiTheme="minorHAnsi" w:hAnsiTheme="minorHAnsi" w:cstheme="minorHAnsi"/>
          <w:color w:val="002060"/>
          <w:sz w:val="22"/>
          <w:szCs w:val="22"/>
        </w:rPr>
      </w:pPr>
    </w:p>
    <w:p w:rsidR="007A50C8" w:rsidRDefault="007A50C8" w:rsidP="00FF062F">
      <w:pPr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Pela EMS 0177 – Cadastro dos Tipos de Serviços, as cotas poderão escolher o tipo de entrega que estará associada (EMS 0169 – Cadastro de Cota – Distribuição). E por sua vez, de acordo com a Roteirização (você indicará a qual rota a cota esta associada) conseguiremos identificar a Transportadora responsável pela entrega desta cota (no cadastro da Transportadora, vinculamos a Rota a um motorista desta transportadora).</w:t>
      </w:r>
    </w:p>
    <w:p w:rsidR="007A50C8" w:rsidRDefault="007A50C8" w:rsidP="00FF062F">
      <w:pPr>
        <w:rPr>
          <w:rFonts w:asciiTheme="minorHAnsi" w:hAnsiTheme="minorHAnsi" w:cstheme="minorHAnsi"/>
          <w:color w:val="002060"/>
          <w:sz w:val="22"/>
          <w:szCs w:val="22"/>
        </w:rPr>
      </w:pPr>
    </w:p>
    <w:p w:rsidR="00AA2FA5" w:rsidRDefault="00E46D81" w:rsidP="00FF062F">
      <w:pPr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Estas informações nos dá condição de gerar este relatório, com o valor que foi cobrado da</w:t>
      </w:r>
      <w:r w:rsidR="00AA2FA5">
        <w:rPr>
          <w:rFonts w:asciiTheme="minorHAnsi" w:hAnsiTheme="minorHAnsi" w:cstheme="minorHAnsi"/>
          <w:color w:val="002060"/>
          <w:sz w:val="22"/>
          <w:szCs w:val="22"/>
        </w:rPr>
        <w:t>s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 cota</w:t>
      </w:r>
      <w:r w:rsidR="00AA2FA5">
        <w:rPr>
          <w:rFonts w:asciiTheme="minorHAnsi" w:hAnsiTheme="minorHAnsi" w:cstheme="minorHAnsi"/>
          <w:color w:val="002060"/>
          <w:sz w:val="22"/>
          <w:szCs w:val="22"/>
        </w:rPr>
        <w:t>s de todas ou de uma transportadora específica.</w:t>
      </w:r>
    </w:p>
    <w:p w:rsidR="00AA2FA5" w:rsidRDefault="00AA2FA5" w:rsidP="00FF062F">
      <w:pPr>
        <w:rPr>
          <w:rFonts w:asciiTheme="minorHAnsi" w:hAnsiTheme="minorHAnsi" w:cstheme="minorHAnsi"/>
          <w:color w:val="002060"/>
          <w:sz w:val="22"/>
          <w:szCs w:val="22"/>
        </w:rPr>
      </w:pPr>
    </w:p>
    <w:p w:rsidR="00AA2FA5" w:rsidRDefault="00AE749F" w:rsidP="00FF062F">
      <w:pPr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 xml:space="preserve">Para realizar uma pesquisa o usuário deve informar um período e um </w:t>
      </w:r>
    </w:p>
    <w:p w:rsidR="00AA2FA5" w:rsidRDefault="00AA2FA5" w:rsidP="00FF062F">
      <w:pPr>
        <w:rPr>
          <w:rFonts w:asciiTheme="minorHAnsi" w:hAnsiTheme="minorHAnsi" w:cstheme="minorHAnsi"/>
          <w:color w:val="002060"/>
          <w:sz w:val="22"/>
          <w:szCs w:val="22"/>
        </w:rPr>
      </w:pPr>
    </w:p>
    <w:p w:rsidR="007A50C8" w:rsidRPr="004B1603" w:rsidRDefault="00AA2FA5" w:rsidP="00FF062F">
      <w:pPr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A funcionalidade deve permitir impressão e geração de arquivo.</w:t>
      </w:r>
      <w:r w:rsidR="00E46D81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</w:p>
    <w:p w:rsidR="00D562F8" w:rsidRPr="004B1603" w:rsidRDefault="00D562F8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4B1603">
        <w:tc>
          <w:tcPr>
            <w:tcW w:w="9779" w:type="dxa"/>
          </w:tcPr>
          <w:p w:rsidR="00BE28B8" w:rsidRPr="004B1603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Theme="minorHAnsi" w:hAnsiTheme="minorHAnsi" w:cstheme="minorHAnsi"/>
                <w:bCs w:val="0"/>
                <w:i w:val="0"/>
                <w:iCs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E28B8" w:rsidRPr="004B1603" w:rsidRDefault="00BE28B8" w:rsidP="00597006">
            <w:pPr>
              <w:rPr>
                <w:rFonts w:asciiTheme="minorHAnsi" w:hAnsiTheme="minorHAnsi" w:cstheme="minorHAnsi"/>
              </w:rPr>
            </w:pPr>
          </w:p>
        </w:tc>
      </w:tr>
    </w:tbl>
    <w:p w:rsidR="00BE28B8" w:rsidRPr="004B1603" w:rsidRDefault="00BE28B8" w:rsidP="00603A73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Parâmetros Recebidos;</w:t>
      </w:r>
    </w:p>
    <w:p w:rsidR="00BE28B8" w:rsidRPr="004B1603" w:rsidRDefault="00BE28B8" w:rsidP="00E34CC4">
      <w:pPr>
        <w:rPr>
          <w:rFonts w:asciiTheme="minorHAnsi" w:hAnsiTheme="minorHAnsi" w:cstheme="minorHAnsi"/>
        </w:rPr>
      </w:pPr>
    </w:p>
    <w:p w:rsidR="00BE28B8" w:rsidRPr="004B1603" w:rsidRDefault="00BE28B8" w:rsidP="00603A73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Tabelas;</w:t>
      </w:r>
    </w:p>
    <w:p w:rsidR="00BE28B8" w:rsidRPr="004B1603" w:rsidRDefault="00BE28B8" w:rsidP="008665A6">
      <w:pPr>
        <w:rPr>
          <w:rFonts w:asciiTheme="minorHAnsi" w:hAnsiTheme="minorHAnsi" w:cstheme="minorHAnsi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4B1603" w:rsidTr="008573CA">
        <w:trPr>
          <w:trHeight w:val="314"/>
        </w:trPr>
        <w:tc>
          <w:tcPr>
            <w:tcW w:w="3136" w:type="dxa"/>
          </w:tcPr>
          <w:p w:rsidR="00BE28B8" w:rsidRPr="004B1603" w:rsidRDefault="00BE28B8" w:rsidP="000339EB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color w:val="0000FF"/>
              </w:rPr>
              <w:t>DELETE</w:t>
            </w:r>
            <w:proofErr w:type="gramEnd"/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</w:tbl>
    <w:p w:rsidR="00BE28B8" w:rsidRPr="004B1603" w:rsidRDefault="00BE28B8" w:rsidP="008665A6">
      <w:pPr>
        <w:outlineLvl w:val="0"/>
        <w:rPr>
          <w:rFonts w:asciiTheme="minorHAnsi" w:hAnsiTheme="minorHAnsi" w:cstheme="minorHAnsi"/>
          <w:b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Acesso as Tabelas;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4B1603" w:rsidTr="00092FF2">
        <w:trPr>
          <w:trHeight w:val="234"/>
        </w:trPr>
        <w:tc>
          <w:tcPr>
            <w:tcW w:w="708" w:type="dxa"/>
          </w:tcPr>
          <w:p w:rsidR="00BE28B8" w:rsidRPr="004B1603" w:rsidRDefault="00BE28B8" w:rsidP="00D013E8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2835" w:type="dxa"/>
          </w:tcPr>
          <w:p w:rsidR="00BE28B8" w:rsidRPr="004B1603" w:rsidRDefault="00BE28B8" w:rsidP="00116B72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Localizado na Tabela</w:t>
            </w:r>
          </w:p>
        </w:tc>
      </w:tr>
      <w:tr w:rsidR="00BE28B8" w:rsidRPr="004B1603" w:rsidTr="00092FF2">
        <w:trPr>
          <w:trHeight w:val="236"/>
        </w:trPr>
        <w:tc>
          <w:tcPr>
            <w:tcW w:w="708" w:type="dxa"/>
          </w:tcPr>
          <w:p w:rsidR="00BE28B8" w:rsidRPr="004B1603" w:rsidRDefault="00BE28B8" w:rsidP="002A4DAE">
            <w:pPr>
              <w:jc w:val="center"/>
              <w:rPr>
                <w:rFonts w:asciiTheme="minorHAnsi" w:hAnsiTheme="minorHAnsi" w:cstheme="minorHAnsi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4B1603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01" w:type="dxa"/>
          </w:tcPr>
          <w:p w:rsidR="00BE28B8" w:rsidRPr="004B1603" w:rsidRDefault="00BE28B8" w:rsidP="00D013E8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E28B8" w:rsidRPr="004B1603" w:rsidRDefault="00BE28B8" w:rsidP="00116B72">
      <w:pPr>
        <w:rPr>
          <w:rFonts w:asciiTheme="minorHAnsi" w:hAnsiTheme="minorHAnsi" w:cstheme="minorHAnsi"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lastRenderedPageBreak/>
        <w:t>Formatação das Telas;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4B1603">
        <w:trPr>
          <w:trHeight w:val="204"/>
        </w:trPr>
        <w:tc>
          <w:tcPr>
            <w:tcW w:w="3239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4B1603" w:rsidRDefault="00BE28B8" w:rsidP="00A837DC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OBJETO</w:t>
            </w:r>
          </w:p>
        </w:tc>
      </w:tr>
      <w:tr w:rsidR="00BE28B8" w:rsidRPr="004B1603">
        <w:tc>
          <w:tcPr>
            <w:tcW w:w="3239" w:type="dxa"/>
          </w:tcPr>
          <w:p w:rsidR="00BE28B8" w:rsidRPr="004B1603" w:rsidRDefault="00BE28B8" w:rsidP="00A837DC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88" w:type="dxa"/>
          </w:tcPr>
          <w:p w:rsidR="00BE28B8" w:rsidRPr="004B1603" w:rsidRDefault="00BE28B8" w:rsidP="00A837DC">
            <w:pPr>
              <w:rPr>
                <w:rStyle w:val="Negritoatributo"/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08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</w:tbl>
    <w:p w:rsidR="00BE28B8" w:rsidRPr="004B1603" w:rsidRDefault="00BE28B8" w:rsidP="00752424">
      <w:pPr>
        <w:spacing w:before="30" w:after="30"/>
        <w:ind w:left="720"/>
        <w:rPr>
          <w:rFonts w:asciiTheme="minorHAnsi" w:hAnsiTheme="minorHAnsi" w:cstheme="minorHAnsi"/>
          <w:color w:val="0000FF"/>
        </w:rPr>
      </w:pPr>
    </w:p>
    <w:p w:rsidR="00BE28B8" w:rsidRPr="004B1603" w:rsidRDefault="00BE28B8" w:rsidP="00BE1A1C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Formatação dos Relatórios;</w:t>
      </w:r>
    </w:p>
    <w:p w:rsidR="00BE28B8" w:rsidRPr="004B1603" w:rsidRDefault="00BE28B8" w:rsidP="00BE1A1C">
      <w:pPr>
        <w:rPr>
          <w:rFonts w:asciiTheme="minorHAnsi" w:hAnsiTheme="minorHAnsi" w:cstheme="minorHAnsi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4B1603">
        <w:trPr>
          <w:trHeight w:val="204"/>
        </w:trPr>
        <w:tc>
          <w:tcPr>
            <w:tcW w:w="3239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4B1603" w:rsidRDefault="00BE28B8" w:rsidP="00725A0D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OBJETO</w:t>
            </w:r>
          </w:p>
        </w:tc>
      </w:tr>
      <w:tr w:rsidR="00BE28B8" w:rsidRPr="004B1603">
        <w:tc>
          <w:tcPr>
            <w:tcW w:w="3239" w:type="dxa"/>
          </w:tcPr>
          <w:p w:rsidR="00BE28B8" w:rsidRPr="004B1603" w:rsidRDefault="00BE28B8" w:rsidP="00725A0D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88" w:type="dxa"/>
          </w:tcPr>
          <w:p w:rsidR="00BE28B8" w:rsidRPr="004B1603" w:rsidRDefault="00BE28B8" w:rsidP="00725A0D">
            <w:pPr>
              <w:rPr>
                <w:rStyle w:val="Negritoatributo"/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08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</w:tbl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Manutenção das Tabelas;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p w:rsidR="00BE28B8" w:rsidRPr="004B1603" w:rsidRDefault="00BE28B8" w:rsidP="00D82DF3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Inclusão Tabela</w:t>
      </w:r>
    </w:p>
    <w:p w:rsidR="00BE28B8" w:rsidRPr="004B1603" w:rsidRDefault="00BE28B8" w:rsidP="000F5D38">
      <w:pPr>
        <w:rPr>
          <w:rFonts w:asciiTheme="minorHAnsi" w:hAnsiTheme="minorHAnsi" w:cstheme="minorHAnsi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4B1603" w:rsidTr="008573CA">
        <w:trPr>
          <w:trHeight w:val="204"/>
        </w:trPr>
        <w:tc>
          <w:tcPr>
            <w:tcW w:w="3520" w:type="dxa"/>
          </w:tcPr>
          <w:p w:rsidR="00BE28B8" w:rsidRPr="004B1603" w:rsidRDefault="00BE28B8" w:rsidP="002D69A4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4B1603" w:rsidRDefault="00BE28B8" w:rsidP="002D69A4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4B1603" w:rsidRDefault="00BE28B8" w:rsidP="002B1A0A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4B1603" w:rsidTr="008573CA">
        <w:tc>
          <w:tcPr>
            <w:tcW w:w="3520" w:type="dxa"/>
          </w:tcPr>
          <w:p w:rsidR="00BE28B8" w:rsidRPr="004B1603" w:rsidRDefault="00BE28B8" w:rsidP="00D013E8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4B1603" w:rsidRDefault="00BE28B8" w:rsidP="00321262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4B1603" w:rsidRDefault="00BE28B8" w:rsidP="002B1A0A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</w:tr>
    </w:tbl>
    <w:p w:rsidR="00BE28B8" w:rsidRPr="004B1603" w:rsidRDefault="00BE28B8" w:rsidP="00116B72">
      <w:pPr>
        <w:rPr>
          <w:rFonts w:asciiTheme="minorHAnsi" w:hAnsiTheme="minorHAnsi" w:cstheme="minorHAnsi"/>
        </w:rPr>
      </w:pPr>
    </w:p>
    <w:p w:rsidR="00BE28B8" w:rsidRPr="004B1603" w:rsidRDefault="00BE28B8" w:rsidP="00D82DF3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Alteração Tabela</w:t>
      </w:r>
    </w:p>
    <w:p w:rsidR="00BE28B8" w:rsidRPr="004B1603" w:rsidRDefault="00BE28B8" w:rsidP="000F5D38">
      <w:pPr>
        <w:pStyle w:val="Ttulo2"/>
        <w:numPr>
          <w:ilvl w:val="0"/>
          <w:numId w:val="0"/>
        </w:numPr>
        <w:ind w:left="1080"/>
        <w:rPr>
          <w:rFonts w:asciiTheme="minorHAnsi" w:hAnsiTheme="minorHAnsi" w:cstheme="minorHAnsi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4B1603" w:rsidTr="00974529">
        <w:trPr>
          <w:trHeight w:val="204"/>
        </w:trPr>
        <w:tc>
          <w:tcPr>
            <w:tcW w:w="3493" w:type="dxa"/>
          </w:tcPr>
          <w:p w:rsidR="00BE28B8" w:rsidRPr="004B1603" w:rsidRDefault="00BE28B8" w:rsidP="00186729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4B1603" w:rsidRDefault="00BE28B8" w:rsidP="00186729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4B1603" w:rsidRDefault="00BE28B8" w:rsidP="00186729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4B1603" w:rsidTr="00974529">
        <w:tc>
          <w:tcPr>
            <w:tcW w:w="3493" w:type="dxa"/>
          </w:tcPr>
          <w:p w:rsidR="00BE28B8" w:rsidRPr="004B1603" w:rsidRDefault="00BE28B8" w:rsidP="00186729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4B1603" w:rsidRDefault="00BE28B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9" w:type="dxa"/>
          </w:tcPr>
          <w:p w:rsidR="00BE28B8" w:rsidRPr="004B1603" w:rsidRDefault="00BE28B8" w:rsidP="00186729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</w:tr>
    </w:tbl>
    <w:p w:rsidR="00BE28B8" w:rsidRPr="004B1603" w:rsidRDefault="00BE28B8" w:rsidP="00550E13">
      <w:pPr>
        <w:pStyle w:val="Ttulo2"/>
        <w:numPr>
          <w:ilvl w:val="0"/>
          <w:numId w:val="0"/>
        </w:numPr>
        <w:ind w:left="1080"/>
        <w:rPr>
          <w:rFonts w:asciiTheme="minorHAnsi" w:hAnsiTheme="minorHAnsi" w:cstheme="minorHAnsi"/>
          <w:sz w:val="20"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Descrição do processo;</w:t>
      </w:r>
    </w:p>
    <w:p w:rsidR="00BE28B8" w:rsidRPr="004B1603" w:rsidRDefault="00BE28B8" w:rsidP="00AA323C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 xml:space="preserve">        </w:t>
      </w: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Telas envolvidas na Manutenção:</w:t>
      </w:r>
    </w:p>
    <w:p w:rsidR="00223176" w:rsidRDefault="00223176" w:rsidP="00A9484B">
      <w:pPr>
        <w:ind w:left="360"/>
        <w:rPr>
          <w:rFonts w:asciiTheme="minorHAnsi" w:hAnsiTheme="minorHAnsi" w:cstheme="minorHAnsi"/>
        </w:rPr>
      </w:pPr>
    </w:p>
    <w:p w:rsidR="00996AB5" w:rsidRDefault="00996AB5" w:rsidP="00A9484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Pesquisa</w:t>
      </w:r>
    </w:p>
    <w:p w:rsidR="00996AB5" w:rsidRDefault="00996AB5" w:rsidP="00A9484B">
      <w:pPr>
        <w:ind w:left="360"/>
        <w:rPr>
          <w:rFonts w:asciiTheme="minorHAnsi" w:hAnsiTheme="minorHAnsi" w:cstheme="minorHAnsi"/>
        </w:rPr>
      </w:pPr>
    </w:p>
    <w:p w:rsidR="00996AB5" w:rsidRDefault="00996AB5" w:rsidP="00DB324D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Período: período de entregas;</w:t>
      </w:r>
    </w:p>
    <w:p w:rsidR="00996AB5" w:rsidRDefault="00996AB5" w:rsidP="00DB324D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Transportador: combo para seleção do transportador;</w:t>
      </w:r>
    </w:p>
    <w:p w:rsidR="00996AB5" w:rsidRDefault="00996AB5" w:rsidP="00996AB5">
      <w:pPr>
        <w:rPr>
          <w:rFonts w:asciiTheme="minorHAnsi" w:hAnsiTheme="minorHAnsi" w:cstheme="minorHAnsi"/>
        </w:rPr>
      </w:pPr>
    </w:p>
    <w:p w:rsidR="00996AB5" w:rsidRDefault="00996AB5" w:rsidP="00996AB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Grid</w:t>
      </w:r>
    </w:p>
    <w:p w:rsidR="00996AB5" w:rsidRDefault="00996AB5" w:rsidP="00996AB5">
      <w:pPr>
        <w:ind w:left="360"/>
        <w:rPr>
          <w:rFonts w:asciiTheme="minorHAnsi" w:hAnsiTheme="minorHAnsi" w:cstheme="minorHAnsi"/>
        </w:rPr>
      </w:pPr>
    </w:p>
    <w:p w:rsidR="00996AB5" w:rsidRDefault="00996AB5" w:rsidP="00DB324D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Transportador: nome do transportador;</w:t>
      </w:r>
    </w:p>
    <w:p w:rsidR="00996AB5" w:rsidRDefault="00996AB5" w:rsidP="00DB324D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Roteiro: nome do roteiro;</w:t>
      </w:r>
    </w:p>
    <w:p w:rsidR="00996AB5" w:rsidRDefault="00996AB5" w:rsidP="00DB324D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Rota: nome da rota;</w:t>
      </w:r>
    </w:p>
    <w:p w:rsidR="00996AB5" w:rsidRDefault="00996AB5" w:rsidP="00DB324D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Cota: número da cota;</w:t>
      </w:r>
    </w:p>
    <w:p w:rsidR="00996AB5" w:rsidRDefault="00996AB5" w:rsidP="00DB324D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Jornaleiro: nome do jornaleiro;</w:t>
      </w:r>
    </w:p>
    <w:p w:rsidR="00996AB5" w:rsidRDefault="00996AB5" w:rsidP="00DB324D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Valor: valor que foi cobrado da cota, no período informado de acordo com a periodicidade de cobrança. Caso no período selecionado tenha mais de uma cobrança, o resultado deve somar os valor e exibir apenas o consolidado.</w:t>
      </w:r>
    </w:p>
    <w:p w:rsidR="00996AB5" w:rsidRPr="00996AB5" w:rsidRDefault="00996AB5" w:rsidP="00996AB5">
      <w:pPr>
        <w:pStyle w:val="PargrafodaLista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 deve ser um link para janela com a descrição de data e valor da cobrança de cada período. Apenas em casos em que houve mais de mais de uma cobrança no mesmo período.</w:t>
      </w:r>
    </w:p>
    <w:p w:rsidR="00CE7AE2" w:rsidRDefault="00CE7AE2" w:rsidP="00A9484B">
      <w:pPr>
        <w:ind w:left="360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bookmarkStart w:id="13" w:name="_GoBack"/>
      <w:bookmarkEnd w:id="13"/>
      <w:r w:rsidRPr="004B1603">
        <w:rPr>
          <w:rFonts w:asciiTheme="minorHAnsi" w:hAnsiTheme="minorHAnsi" w:cstheme="minorHAnsi"/>
          <w:sz w:val="20"/>
        </w:rPr>
        <w:t>Relatórios envolvidos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Interface dos Dispositivos envolvidos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Integrações entre sistemas/módulos envolvidas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>
      <w:pPr>
        <w:pStyle w:val="TCTips"/>
        <w:ind w:firstLine="720"/>
        <w:rPr>
          <w:rFonts w:asciiTheme="minorHAnsi" w:hAnsiTheme="minorHAnsi" w:cstheme="minorHAnsi"/>
          <w:i w:val="0"/>
        </w:rPr>
      </w:pPr>
    </w:p>
    <w:bookmarkEnd w:id="12"/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lastRenderedPageBreak/>
        <w:t>PONTOS DE ATENÇÃO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3"/>
        <w:t>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 xml:space="preserve">Riscos, restrições e dependências envolvidos na </w:t>
      </w:r>
      <w:proofErr w:type="gramStart"/>
      <w:r w:rsidRPr="004B1603">
        <w:rPr>
          <w:rFonts w:asciiTheme="minorHAnsi" w:hAnsiTheme="minorHAnsi" w:cstheme="minorHAnsi"/>
          <w:sz w:val="20"/>
        </w:rPr>
        <w:t>manutenção</w:t>
      </w:r>
      <w:proofErr w:type="gramEnd"/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ESPECIFICAÇÃO TÉCNICA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4"/>
        <w:t>**</w:t>
      </w: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Lista de objetos manipulados/alterados/criados</w:t>
      </w:r>
    </w:p>
    <w:p w:rsidR="00BE28B8" w:rsidRPr="004B1603" w:rsidRDefault="00BE28B8">
      <w:pPr>
        <w:pStyle w:val="TCParagraph"/>
        <w:ind w:firstLine="709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Esta seção destaca os objetos do sistema/módulo envolvidos nesta Manutenção.</w:t>
      </w:r>
    </w:p>
    <w:p w:rsidR="00BE28B8" w:rsidRPr="004B1603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Estrutura de Dados</w:t>
      </w:r>
    </w:p>
    <w:p w:rsidR="00BE28B8" w:rsidRPr="004B1603" w:rsidRDefault="00BE28B8" w:rsidP="001E5B29">
      <w:pPr>
        <w:pStyle w:val="TCTips"/>
        <w:ind w:firstLine="720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Objetos de Banco de Dados</w:t>
      </w:r>
    </w:p>
    <w:p w:rsidR="00BE28B8" w:rsidRPr="004B1603" w:rsidRDefault="00BE28B8" w:rsidP="00B978C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Fontes</w:t>
      </w:r>
    </w:p>
    <w:p w:rsidR="00BE28B8" w:rsidRPr="004B1603" w:rsidRDefault="00BE28B8" w:rsidP="00B978C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Documentação</w:t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ESTIMATIVA PREVISTA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5"/>
        <w:t>**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Estimativa de para implantação:</w:t>
      </w:r>
    </w:p>
    <w:p w:rsidR="00BE28B8" w:rsidRPr="004B1603" w:rsidRDefault="00BE28B8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TOTAL de horas&gt;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o nome da atividade executada </w:t>
            </w:r>
            <w:proofErr w:type="gramStart"/>
            <w:r w:rsidRPr="004B1603">
              <w:rPr>
                <w:rFonts w:asciiTheme="minorHAnsi" w:hAnsiTheme="minorHAnsi" w:cstheme="minorHAnsi"/>
                <w:i w:val="0"/>
              </w:rPr>
              <w:t>pela Abril</w:t>
            </w:r>
            <w:proofErr w:type="gramEnd"/>
            <w:r w:rsidRPr="004B1603">
              <w:rPr>
                <w:rFonts w:asciiTheme="minorHAnsi" w:hAnsiTheme="minorHAnsi" w:cstheme="minorHAnsi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</w:tbl>
    <w:p w:rsidR="00BE28B8" w:rsidRPr="004B1603" w:rsidRDefault="00BE28B8">
      <w:pPr>
        <w:pStyle w:val="TCTips"/>
        <w:rPr>
          <w:rFonts w:asciiTheme="minorHAnsi" w:hAnsiTheme="minorHAnsi" w:cstheme="minorHAnsi"/>
          <w:i w:val="0"/>
          <w:lang w:val="es-ES_tradnl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lastRenderedPageBreak/>
        <w:t>Aprovações: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4B1603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4B1603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rPr>
          <w:cantSplit/>
        </w:trPr>
        <w:tc>
          <w:tcPr>
            <w:tcW w:w="3614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rPr>
          <w:cantSplit/>
        </w:trPr>
        <w:tc>
          <w:tcPr>
            <w:tcW w:w="3614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</w:tr>
    </w:tbl>
    <w:p w:rsidR="00BE28B8" w:rsidRPr="004B1603" w:rsidRDefault="00BE28B8">
      <w:pPr>
        <w:pStyle w:val="TCTips"/>
        <w:jc w:val="left"/>
        <w:rPr>
          <w:rFonts w:asciiTheme="minorHAnsi" w:hAnsiTheme="minorHAnsi" w:cstheme="minorHAnsi"/>
          <w:i w:val="0"/>
          <w:sz w:val="16"/>
          <w:lang w:val="es-ES_tradnl"/>
        </w:rPr>
      </w:pPr>
      <w:r w:rsidRPr="004B1603">
        <w:rPr>
          <w:rFonts w:asciiTheme="minorHAnsi" w:hAnsiTheme="minorHAnsi" w:cstheme="minorHAnsi"/>
          <w:i w:val="0"/>
          <w:sz w:val="16"/>
          <w:lang w:val="es-ES_tradnl"/>
        </w:rPr>
        <w:t xml:space="preserve"> </w:t>
      </w:r>
    </w:p>
    <w:p w:rsidR="00BE28B8" w:rsidRPr="004B1603" w:rsidRDefault="00BE28B8">
      <w:pPr>
        <w:pStyle w:val="TCTips"/>
        <w:jc w:val="left"/>
        <w:rPr>
          <w:rFonts w:asciiTheme="minorHAnsi" w:hAnsiTheme="minorHAnsi" w:cstheme="minorHAnsi"/>
          <w:i w:val="0"/>
          <w:sz w:val="16"/>
          <w:lang w:val="es-ES_tradnl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IMPLANTAÇÃO EM HOMOLOGAÇÃO/PRODUÇÃO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6"/>
        <w:t>**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Roteiro de implantação em homologação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6"/>
        <w:gridCol w:w="816"/>
        <w:gridCol w:w="2417"/>
        <w:gridCol w:w="835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Status*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D94953">
      <w:pPr>
        <w:ind w:left="142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*</w:t>
      </w:r>
      <w:proofErr w:type="gramStart"/>
      <w:r w:rsidRPr="004B1603">
        <w:rPr>
          <w:rFonts w:asciiTheme="minorHAnsi" w:hAnsiTheme="minorHAnsi" w:cstheme="minorHAnsi"/>
        </w:rPr>
        <w:t xml:space="preserve">  </w:t>
      </w:r>
      <w:proofErr w:type="gramEnd"/>
      <w:r w:rsidRPr="004B1603">
        <w:rPr>
          <w:rFonts w:asciiTheme="minorHAnsi" w:hAnsiTheme="minorHAnsi" w:cstheme="minorHAnsi"/>
        </w:rPr>
        <w:t>Preenchido pela Gerência de Liberação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p w:rsidR="00BE28B8" w:rsidRPr="004B1603" w:rsidRDefault="00BE28B8" w:rsidP="0000716A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Roteiro de implantação em produção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1840"/>
        <w:gridCol w:w="2817"/>
        <w:gridCol w:w="1878"/>
        <w:gridCol w:w="816"/>
        <w:gridCol w:w="2417"/>
        <w:gridCol w:w="835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Status*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D94953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*</w:t>
      </w:r>
      <w:proofErr w:type="gramStart"/>
      <w:r w:rsidRPr="004B1603">
        <w:rPr>
          <w:rFonts w:asciiTheme="minorHAnsi" w:hAnsiTheme="minorHAnsi" w:cstheme="minorHAnsi"/>
        </w:rPr>
        <w:t xml:space="preserve">  </w:t>
      </w:r>
      <w:proofErr w:type="gramEnd"/>
      <w:r w:rsidRPr="004B1603">
        <w:rPr>
          <w:rFonts w:asciiTheme="minorHAnsi" w:hAnsiTheme="minorHAnsi" w:cstheme="minorHAnsi"/>
        </w:rPr>
        <w:t>Preenchido pela Gerência de Liberação</w:t>
      </w:r>
    </w:p>
    <w:p w:rsidR="00BE28B8" w:rsidRPr="004B1603" w:rsidRDefault="00BE28B8" w:rsidP="00A14994">
      <w:pPr>
        <w:rPr>
          <w:rFonts w:asciiTheme="minorHAnsi" w:hAnsiTheme="minorHAnsi" w:cstheme="minorHAnsi"/>
        </w:rPr>
      </w:pPr>
    </w:p>
    <w:p w:rsidR="00BE28B8" w:rsidRPr="004B1603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VOLTA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 w:rsidP="002552D5">
      <w:pPr>
        <w:pStyle w:val="Ttulo2"/>
        <w:numPr>
          <w:ilvl w:val="0"/>
          <w:numId w:val="2"/>
        </w:num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  <w:sz w:val="20"/>
        </w:rPr>
        <w:t>Roteiro para aplicação do plano de volta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 de volta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lastRenderedPageBreak/>
              <w:t>&lt;3&gt;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2552D5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 xml:space="preserve">* A </w:t>
      </w:r>
      <w:proofErr w:type="spellStart"/>
      <w:r w:rsidRPr="004B1603">
        <w:rPr>
          <w:rFonts w:asciiTheme="minorHAnsi" w:hAnsiTheme="minorHAnsi" w:cstheme="minorHAnsi"/>
        </w:rPr>
        <w:t>seqüência</w:t>
      </w:r>
      <w:proofErr w:type="spellEnd"/>
      <w:r w:rsidRPr="004B1603">
        <w:rPr>
          <w:rFonts w:asciiTheme="minorHAnsi" w:hAnsiTheme="minorHAnsi" w:cstheme="minorHAnsi"/>
        </w:rPr>
        <w:t xml:space="preserve"> de atividades descritas no plano de volta deverão estar sincronizadas (mesmo ID) com o Roteiro de Implantação</w:t>
      </w:r>
    </w:p>
    <w:p w:rsidR="00BE28B8" w:rsidRPr="004B1603" w:rsidRDefault="00BE28B8" w:rsidP="002552D5">
      <w:pPr>
        <w:rPr>
          <w:rFonts w:asciiTheme="minorHAnsi" w:hAnsiTheme="minorHAnsi" w:cstheme="minorHAnsi"/>
        </w:rPr>
      </w:pPr>
    </w:p>
    <w:p w:rsidR="00BE28B8" w:rsidRPr="004B1603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COMUNICAÇÃO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4B1603">
        <w:tc>
          <w:tcPr>
            <w:tcW w:w="1844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Área / Responsabilidade</w:t>
            </w: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7424A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sectPr w:rsidR="00BE28B8" w:rsidRPr="004B1603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24D" w:rsidRDefault="00DB324D">
      <w:r>
        <w:separator/>
      </w:r>
    </w:p>
  </w:endnote>
  <w:endnote w:type="continuationSeparator" w:id="0">
    <w:p w:rsidR="00DB324D" w:rsidRDefault="00DB3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B17" w:rsidRDefault="007B7B17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996AB5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996AB5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24D" w:rsidRDefault="00DB324D">
      <w:r>
        <w:separator/>
      </w:r>
    </w:p>
  </w:footnote>
  <w:footnote w:type="continuationSeparator" w:id="0">
    <w:p w:rsidR="00DB324D" w:rsidRDefault="00DB324D">
      <w:r>
        <w:continuationSeparator/>
      </w:r>
    </w:p>
  </w:footnote>
  <w:footnote w:id="1">
    <w:p w:rsidR="007B7B17" w:rsidRDefault="007B7B17">
      <w:pPr>
        <w:pStyle w:val="Textodenotaderodap"/>
      </w:pPr>
      <w:r>
        <w:rPr>
          <w:rStyle w:val="Refdenotaderodap"/>
        </w:rPr>
        <w:t>*</w:t>
      </w:r>
      <w:r>
        <w:t xml:space="preserve"> Preenchido pelo Abril</w:t>
      </w:r>
    </w:p>
  </w:footnote>
  <w:footnote w:id="2">
    <w:p w:rsidR="007B7B17" w:rsidRDefault="007B7B17">
      <w:pPr>
        <w:pStyle w:val="Textodenotaderodap"/>
      </w:pPr>
    </w:p>
  </w:footnote>
  <w:footnote w:id="3">
    <w:p w:rsidR="007B7B17" w:rsidRDefault="007B7B1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7B7B17" w:rsidRDefault="007B7B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B7B17" w:rsidRDefault="007B7B17">
      <w:pPr>
        <w:pStyle w:val="Textodenotaderodap"/>
      </w:pPr>
    </w:p>
  </w:footnote>
  <w:footnote w:id="6">
    <w:p w:rsidR="007B7B17" w:rsidRDefault="007B7B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7B7B1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7B7B17">
      <w:trPr>
        <w:cantSplit/>
        <w:trHeight w:val="337"/>
        <w:jc w:val="center"/>
      </w:trPr>
      <w:tc>
        <w:tcPr>
          <w:tcW w:w="2089" w:type="dxa"/>
          <w:vMerge/>
        </w:tcPr>
        <w:p w:rsidR="007B7B17" w:rsidRPr="009540DC" w:rsidRDefault="007B7B17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B7B17" w:rsidRPr="009540DC" w:rsidRDefault="007B7B17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7B7B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B7B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B7B17" w:rsidRPr="009540DC" w:rsidRDefault="007B7B17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7B7B17" w:rsidRDefault="007B7B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34C658DD"/>
    <w:multiLevelType w:val="hybridMultilevel"/>
    <w:tmpl w:val="E1E21A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90627F"/>
    <w:multiLevelType w:val="hybridMultilevel"/>
    <w:tmpl w:val="DC4860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41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47BBC"/>
    <w:rsid w:val="0005102B"/>
    <w:rsid w:val="000534C7"/>
    <w:rsid w:val="00057981"/>
    <w:rsid w:val="00060889"/>
    <w:rsid w:val="00062236"/>
    <w:rsid w:val="0006327C"/>
    <w:rsid w:val="00063320"/>
    <w:rsid w:val="00065E97"/>
    <w:rsid w:val="000718DF"/>
    <w:rsid w:val="0007424A"/>
    <w:rsid w:val="00074935"/>
    <w:rsid w:val="00074C95"/>
    <w:rsid w:val="00075D68"/>
    <w:rsid w:val="00075F45"/>
    <w:rsid w:val="00081A9C"/>
    <w:rsid w:val="00085C58"/>
    <w:rsid w:val="00090E34"/>
    <w:rsid w:val="00092FF2"/>
    <w:rsid w:val="000949D0"/>
    <w:rsid w:val="00095B92"/>
    <w:rsid w:val="00096E8F"/>
    <w:rsid w:val="000A2DBE"/>
    <w:rsid w:val="000A3F02"/>
    <w:rsid w:val="000A5878"/>
    <w:rsid w:val="000A60CC"/>
    <w:rsid w:val="000B03AF"/>
    <w:rsid w:val="000B206F"/>
    <w:rsid w:val="000B3976"/>
    <w:rsid w:val="000B4422"/>
    <w:rsid w:val="000B5FA9"/>
    <w:rsid w:val="000B74EA"/>
    <w:rsid w:val="000B74F7"/>
    <w:rsid w:val="000C18B0"/>
    <w:rsid w:val="000C1D0F"/>
    <w:rsid w:val="000C5F4D"/>
    <w:rsid w:val="000C6D8D"/>
    <w:rsid w:val="000D1918"/>
    <w:rsid w:val="000D29E9"/>
    <w:rsid w:val="000D35A4"/>
    <w:rsid w:val="000D7E01"/>
    <w:rsid w:val="000E16C4"/>
    <w:rsid w:val="000E3473"/>
    <w:rsid w:val="000E4113"/>
    <w:rsid w:val="000E5668"/>
    <w:rsid w:val="000E61E4"/>
    <w:rsid w:val="000E69E6"/>
    <w:rsid w:val="000E6CEA"/>
    <w:rsid w:val="000F0195"/>
    <w:rsid w:val="000F01B0"/>
    <w:rsid w:val="000F13BE"/>
    <w:rsid w:val="000F25C4"/>
    <w:rsid w:val="000F2EC9"/>
    <w:rsid w:val="000F3876"/>
    <w:rsid w:val="000F4B3C"/>
    <w:rsid w:val="000F5D38"/>
    <w:rsid w:val="000F60BB"/>
    <w:rsid w:val="000F7F7E"/>
    <w:rsid w:val="00100949"/>
    <w:rsid w:val="0010198B"/>
    <w:rsid w:val="00107798"/>
    <w:rsid w:val="00107843"/>
    <w:rsid w:val="0011046E"/>
    <w:rsid w:val="00111FA2"/>
    <w:rsid w:val="00112EFC"/>
    <w:rsid w:val="001130CB"/>
    <w:rsid w:val="00116B72"/>
    <w:rsid w:val="00120D7F"/>
    <w:rsid w:val="00124053"/>
    <w:rsid w:val="0012448A"/>
    <w:rsid w:val="00130BF4"/>
    <w:rsid w:val="0013234C"/>
    <w:rsid w:val="00133562"/>
    <w:rsid w:val="00134664"/>
    <w:rsid w:val="00134EA4"/>
    <w:rsid w:val="001374AB"/>
    <w:rsid w:val="001519D6"/>
    <w:rsid w:val="00154A64"/>
    <w:rsid w:val="00155152"/>
    <w:rsid w:val="00155485"/>
    <w:rsid w:val="00155AF9"/>
    <w:rsid w:val="0015625A"/>
    <w:rsid w:val="00156A85"/>
    <w:rsid w:val="00160664"/>
    <w:rsid w:val="00161746"/>
    <w:rsid w:val="00161D7E"/>
    <w:rsid w:val="0016673B"/>
    <w:rsid w:val="00170678"/>
    <w:rsid w:val="00176665"/>
    <w:rsid w:val="00176B48"/>
    <w:rsid w:val="00176FEA"/>
    <w:rsid w:val="001776B5"/>
    <w:rsid w:val="00180310"/>
    <w:rsid w:val="0018054E"/>
    <w:rsid w:val="0018172E"/>
    <w:rsid w:val="001826EF"/>
    <w:rsid w:val="00186729"/>
    <w:rsid w:val="0018798B"/>
    <w:rsid w:val="001908CF"/>
    <w:rsid w:val="00190B56"/>
    <w:rsid w:val="0019415F"/>
    <w:rsid w:val="00195723"/>
    <w:rsid w:val="001A0260"/>
    <w:rsid w:val="001A1578"/>
    <w:rsid w:val="001A32F2"/>
    <w:rsid w:val="001B29BB"/>
    <w:rsid w:val="001B3B5F"/>
    <w:rsid w:val="001B5A75"/>
    <w:rsid w:val="001B744E"/>
    <w:rsid w:val="001C0FEA"/>
    <w:rsid w:val="001C3A9A"/>
    <w:rsid w:val="001C426A"/>
    <w:rsid w:val="001D0F63"/>
    <w:rsid w:val="001D24B2"/>
    <w:rsid w:val="001D3A86"/>
    <w:rsid w:val="001D5558"/>
    <w:rsid w:val="001D55EF"/>
    <w:rsid w:val="001D5FD3"/>
    <w:rsid w:val="001E2B6B"/>
    <w:rsid w:val="001E5B29"/>
    <w:rsid w:val="001E709B"/>
    <w:rsid w:val="001F1D50"/>
    <w:rsid w:val="001F34B9"/>
    <w:rsid w:val="001F36C6"/>
    <w:rsid w:val="001F4ADC"/>
    <w:rsid w:val="001F53B7"/>
    <w:rsid w:val="001F7FE6"/>
    <w:rsid w:val="0020473B"/>
    <w:rsid w:val="002117FD"/>
    <w:rsid w:val="002128F9"/>
    <w:rsid w:val="00215804"/>
    <w:rsid w:val="00216091"/>
    <w:rsid w:val="00216BD7"/>
    <w:rsid w:val="00223176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45CF8"/>
    <w:rsid w:val="00245F2B"/>
    <w:rsid w:val="00254241"/>
    <w:rsid w:val="002552D5"/>
    <w:rsid w:val="00256279"/>
    <w:rsid w:val="002573FF"/>
    <w:rsid w:val="002609F8"/>
    <w:rsid w:val="002621FA"/>
    <w:rsid w:val="00263C5E"/>
    <w:rsid w:val="00263DF6"/>
    <w:rsid w:val="00264270"/>
    <w:rsid w:val="002662F6"/>
    <w:rsid w:val="00266541"/>
    <w:rsid w:val="0026759F"/>
    <w:rsid w:val="00270B92"/>
    <w:rsid w:val="00271A13"/>
    <w:rsid w:val="00271B85"/>
    <w:rsid w:val="00271FB7"/>
    <w:rsid w:val="002743D3"/>
    <w:rsid w:val="00284325"/>
    <w:rsid w:val="00285922"/>
    <w:rsid w:val="002867D4"/>
    <w:rsid w:val="00290D93"/>
    <w:rsid w:val="00292871"/>
    <w:rsid w:val="00293543"/>
    <w:rsid w:val="00296253"/>
    <w:rsid w:val="002A0428"/>
    <w:rsid w:val="002A0A0B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1DC7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3C51"/>
    <w:rsid w:val="002E48E2"/>
    <w:rsid w:val="002E6A5F"/>
    <w:rsid w:val="002E73E1"/>
    <w:rsid w:val="002F2F90"/>
    <w:rsid w:val="002F4600"/>
    <w:rsid w:val="002F64E0"/>
    <w:rsid w:val="002F7D5B"/>
    <w:rsid w:val="003007BC"/>
    <w:rsid w:val="00301702"/>
    <w:rsid w:val="00301E5B"/>
    <w:rsid w:val="003022FD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2708"/>
    <w:rsid w:val="00335C83"/>
    <w:rsid w:val="00343E85"/>
    <w:rsid w:val="00344FD9"/>
    <w:rsid w:val="003466EA"/>
    <w:rsid w:val="0034692E"/>
    <w:rsid w:val="00346E2C"/>
    <w:rsid w:val="00352574"/>
    <w:rsid w:val="00360B96"/>
    <w:rsid w:val="0036483C"/>
    <w:rsid w:val="003650E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5AD4"/>
    <w:rsid w:val="003C6159"/>
    <w:rsid w:val="003C7E6F"/>
    <w:rsid w:val="003D4B3F"/>
    <w:rsid w:val="003D5F2A"/>
    <w:rsid w:val="003D6623"/>
    <w:rsid w:val="003E65D7"/>
    <w:rsid w:val="003F3769"/>
    <w:rsid w:val="003F3F6D"/>
    <w:rsid w:val="003F4CD3"/>
    <w:rsid w:val="003F51EA"/>
    <w:rsid w:val="004046FE"/>
    <w:rsid w:val="00406C5E"/>
    <w:rsid w:val="0040743C"/>
    <w:rsid w:val="00407BCF"/>
    <w:rsid w:val="00407D0F"/>
    <w:rsid w:val="0041262B"/>
    <w:rsid w:val="004150D4"/>
    <w:rsid w:val="00415F64"/>
    <w:rsid w:val="00425CF6"/>
    <w:rsid w:val="00430836"/>
    <w:rsid w:val="00432241"/>
    <w:rsid w:val="004344C8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48E1"/>
    <w:rsid w:val="00475930"/>
    <w:rsid w:val="00481037"/>
    <w:rsid w:val="0048184D"/>
    <w:rsid w:val="00481D9F"/>
    <w:rsid w:val="00482CE4"/>
    <w:rsid w:val="00483D03"/>
    <w:rsid w:val="004848D8"/>
    <w:rsid w:val="00485E88"/>
    <w:rsid w:val="0048668E"/>
    <w:rsid w:val="004941EF"/>
    <w:rsid w:val="0049781C"/>
    <w:rsid w:val="004A0DF3"/>
    <w:rsid w:val="004A3C01"/>
    <w:rsid w:val="004A5B23"/>
    <w:rsid w:val="004B160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20B4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5A5F"/>
    <w:rsid w:val="00536B8D"/>
    <w:rsid w:val="00540C6F"/>
    <w:rsid w:val="0054470E"/>
    <w:rsid w:val="00550E13"/>
    <w:rsid w:val="00551A51"/>
    <w:rsid w:val="005529EC"/>
    <w:rsid w:val="005544CC"/>
    <w:rsid w:val="00563CCF"/>
    <w:rsid w:val="00565A80"/>
    <w:rsid w:val="00566DA7"/>
    <w:rsid w:val="005728F6"/>
    <w:rsid w:val="00580FAD"/>
    <w:rsid w:val="00583E5E"/>
    <w:rsid w:val="00583EF7"/>
    <w:rsid w:val="00586977"/>
    <w:rsid w:val="00590C52"/>
    <w:rsid w:val="00591325"/>
    <w:rsid w:val="0059362C"/>
    <w:rsid w:val="00593F7C"/>
    <w:rsid w:val="00594103"/>
    <w:rsid w:val="00595535"/>
    <w:rsid w:val="00597006"/>
    <w:rsid w:val="005976A3"/>
    <w:rsid w:val="005A6035"/>
    <w:rsid w:val="005B2934"/>
    <w:rsid w:val="005B56C8"/>
    <w:rsid w:val="005B57DE"/>
    <w:rsid w:val="005B5AF7"/>
    <w:rsid w:val="005B5C2A"/>
    <w:rsid w:val="005B5C5F"/>
    <w:rsid w:val="005B7EC3"/>
    <w:rsid w:val="005C037C"/>
    <w:rsid w:val="005C23C6"/>
    <w:rsid w:val="005C2ABC"/>
    <w:rsid w:val="005C4AFB"/>
    <w:rsid w:val="005C53BE"/>
    <w:rsid w:val="005C759A"/>
    <w:rsid w:val="005C78C7"/>
    <w:rsid w:val="005D18EF"/>
    <w:rsid w:val="005D6C59"/>
    <w:rsid w:val="005E211D"/>
    <w:rsid w:val="005E2F8C"/>
    <w:rsid w:val="005E57D7"/>
    <w:rsid w:val="005F10E3"/>
    <w:rsid w:val="005F1625"/>
    <w:rsid w:val="005F1EC1"/>
    <w:rsid w:val="006011B9"/>
    <w:rsid w:val="0060216A"/>
    <w:rsid w:val="00603A73"/>
    <w:rsid w:val="00603F7B"/>
    <w:rsid w:val="00605903"/>
    <w:rsid w:val="00610B3D"/>
    <w:rsid w:val="00613E08"/>
    <w:rsid w:val="00614377"/>
    <w:rsid w:val="006145DC"/>
    <w:rsid w:val="00614B88"/>
    <w:rsid w:val="00620960"/>
    <w:rsid w:val="0062407B"/>
    <w:rsid w:val="006272AD"/>
    <w:rsid w:val="00635F81"/>
    <w:rsid w:val="00642FC2"/>
    <w:rsid w:val="00645DE2"/>
    <w:rsid w:val="00652F0D"/>
    <w:rsid w:val="006538E2"/>
    <w:rsid w:val="0065593F"/>
    <w:rsid w:val="0065695B"/>
    <w:rsid w:val="0066245A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92E3B"/>
    <w:rsid w:val="0069627C"/>
    <w:rsid w:val="00697DF0"/>
    <w:rsid w:val="006A2A01"/>
    <w:rsid w:val="006A2A32"/>
    <w:rsid w:val="006B3CD1"/>
    <w:rsid w:val="006B4D0C"/>
    <w:rsid w:val="006B5723"/>
    <w:rsid w:val="006C1E49"/>
    <w:rsid w:val="006C43F7"/>
    <w:rsid w:val="006C759F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06EE"/>
    <w:rsid w:val="00711B32"/>
    <w:rsid w:val="00713A58"/>
    <w:rsid w:val="00715235"/>
    <w:rsid w:val="00716B52"/>
    <w:rsid w:val="00723253"/>
    <w:rsid w:val="00725A0D"/>
    <w:rsid w:val="00727533"/>
    <w:rsid w:val="00732BAF"/>
    <w:rsid w:val="0073442D"/>
    <w:rsid w:val="00734F41"/>
    <w:rsid w:val="00736B62"/>
    <w:rsid w:val="00736D34"/>
    <w:rsid w:val="00737BCC"/>
    <w:rsid w:val="007400F0"/>
    <w:rsid w:val="00746467"/>
    <w:rsid w:val="007472E9"/>
    <w:rsid w:val="00752424"/>
    <w:rsid w:val="007565D7"/>
    <w:rsid w:val="007570C5"/>
    <w:rsid w:val="0076025F"/>
    <w:rsid w:val="00764EBB"/>
    <w:rsid w:val="00772978"/>
    <w:rsid w:val="0077315C"/>
    <w:rsid w:val="0077376A"/>
    <w:rsid w:val="00773ACE"/>
    <w:rsid w:val="00776074"/>
    <w:rsid w:val="00776469"/>
    <w:rsid w:val="00776875"/>
    <w:rsid w:val="0078267C"/>
    <w:rsid w:val="00785E34"/>
    <w:rsid w:val="00792AF6"/>
    <w:rsid w:val="00793B84"/>
    <w:rsid w:val="00793D6C"/>
    <w:rsid w:val="007942B9"/>
    <w:rsid w:val="0079648D"/>
    <w:rsid w:val="007974B6"/>
    <w:rsid w:val="007A00C4"/>
    <w:rsid w:val="007A0E89"/>
    <w:rsid w:val="007A2713"/>
    <w:rsid w:val="007A3E20"/>
    <w:rsid w:val="007A50C8"/>
    <w:rsid w:val="007B1491"/>
    <w:rsid w:val="007B1AD5"/>
    <w:rsid w:val="007B3B6D"/>
    <w:rsid w:val="007B5D5D"/>
    <w:rsid w:val="007B6F40"/>
    <w:rsid w:val="007B744D"/>
    <w:rsid w:val="007B769E"/>
    <w:rsid w:val="007B7B17"/>
    <w:rsid w:val="007C09C7"/>
    <w:rsid w:val="007C17A3"/>
    <w:rsid w:val="007C620C"/>
    <w:rsid w:val="007C6825"/>
    <w:rsid w:val="007C6A63"/>
    <w:rsid w:val="007C7C12"/>
    <w:rsid w:val="007D0756"/>
    <w:rsid w:val="007E4CA4"/>
    <w:rsid w:val="007E5EC2"/>
    <w:rsid w:val="007E71B4"/>
    <w:rsid w:val="007E76AE"/>
    <w:rsid w:val="007F065A"/>
    <w:rsid w:val="007F20A4"/>
    <w:rsid w:val="008017EC"/>
    <w:rsid w:val="0080382D"/>
    <w:rsid w:val="008110AC"/>
    <w:rsid w:val="008125D7"/>
    <w:rsid w:val="00813102"/>
    <w:rsid w:val="008140EF"/>
    <w:rsid w:val="00816F2D"/>
    <w:rsid w:val="00823133"/>
    <w:rsid w:val="00824444"/>
    <w:rsid w:val="00826E07"/>
    <w:rsid w:val="0083147B"/>
    <w:rsid w:val="00832F35"/>
    <w:rsid w:val="0083314B"/>
    <w:rsid w:val="00840D34"/>
    <w:rsid w:val="00841321"/>
    <w:rsid w:val="008433FE"/>
    <w:rsid w:val="00846F5D"/>
    <w:rsid w:val="00847CE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2DBA"/>
    <w:rsid w:val="00873893"/>
    <w:rsid w:val="00873C0E"/>
    <w:rsid w:val="0087493D"/>
    <w:rsid w:val="00875148"/>
    <w:rsid w:val="00876E80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A1117"/>
    <w:rsid w:val="008B08F7"/>
    <w:rsid w:val="008B0CDF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1F24"/>
    <w:rsid w:val="008F4101"/>
    <w:rsid w:val="008F42D5"/>
    <w:rsid w:val="008F548F"/>
    <w:rsid w:val="008F5D03"/>
    <w:rsid w:val="00901A79"/>
    <w:rsid w:val="009056E9"/>
    <w:rsid w:val="00905D43"/>
    <w:rsid w:val="009073BD"/>
    <w:rsid w:val="00912FD6"/>
    <w:rsid w:val="00915B58"/>
    <w:rsid w:val="009201CE"/>
    <w:rsid w:val="0092036A"/>
    <w:rsid w:val="009207B5"/>
    <w:rsid w:val="00927DE3"/>
    <w:rsid w:val="00933E88"/>
    <w:rsid w:val="00935C2B"/>
    <w:rsid w:val="00936174"/>
    <w:rsid w:val="00937D22"/>
    <w:rsid w:val="00940B7D"/>
    <w:rsid w:val="0094354E"/>
    <w:rsid w:val="00947AB6"/>
    <w:rsid w:val="009540DC"/>
    <w:rsid w:val="00954189"/>
    <w:rsid w:val="00954CFB"/>
    <w:rsid w:val="009571DC"/>
    <w:rsid w:val="00957F9C"/>
    <w:rsid w:val="00960881"/>
    <w:rsid w:val="00961437"/>
    <w:rsid w:val="00963524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199"/>
    <w:rsid w:val="00987E43"/>
    <w:rsid w:val="00990122"/>
    <w:rsid w:val="00991CB1"/>
    <w:rsid w:val="00994075"/>
    <w:rsid w:val="0099463C"/>
    <w:rsid w:val="00994D77"/>
    <w:rsid w:val="00996AB5"/>
    <w:rsid w:val="00996E98"/>
    <w:rsid w:val="009A4164"/>
    <w:rsid w:val="009B02FE"/>
    <w:rsid w:val="009B287E"/>
    <w:rsid w:val="009C0CFF"/>
    <w:rsid w:val="009C2CEB"/>
    <w:rsid w:val="009D0684"/>
    <w:rsid w:val="009D0D3B"/>
    <w:rsid w:val="009D6BA7"/>
    <w:rsid w:val="009E7A2D"/>
    <w:rsid w:val="009F0D80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2253"/>
    <w:rsid w:val="00A235E5"/>
    <w:rsid w:val="00A2683B"/>
    <w:rsid w:val="00A3631C"/>
    <w:rsid w:val="00A36F80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5EB5"/>
    <w:rsid w:val="00A66899"/>
    <w:rsid w:val="00A677C8"/>
    <w:rsid w:val="00A7024F"/>
    <w:rsid w:val="00A71F64"/>
    <w:rsid w:val="00A7235E"/>
    <w:rsid w:val="00A7369D"/>
    <w:rsid w:val="00A75621"/>
    <w:rsid w:val="00A757B8"/>
    <w:rsid w:val="00A80ACE"/>
    <w:rsid w:val="00A827E2"/>
    <w:rsid w:val="00A837DC"/>
    <w:rsid w:val="00A90F35"/>
    <w:rsid w:val="00A91F99"/>
    <w:rsid w:val="00A941BE"/>
    <w:rsid w:val="00A9451A"/>
    <w:rsid w:val="00A9484B"/>
    <w:rsid w:val="00AA2FA5"/>
    <w:rsid w:val="00AA323C"/>
    <w:rsid w:val="00AA52F3"/>
    <w:rsid w:val="00AA5FD1"/>
    <w:rsid w:val="00AB06BD"/>
    <w:rsid w:val="00AB4590"/>
    <w:rsid w:val="00AB67A7"/>
    <w:rsid w:val="00AB7DCE"/>
    <w:rsid w:val="00AC19F2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080"/>
    <w:rsid w:val="00AE45E8"/>
    <w:rsid w:val="00AE749F"/>
    <w:rsid w:val="00AF2A86"/>
    <w:rsid w:val="00AF3252"/>
    <w:rsid w:val="00AF3385"/>
    <w:rsid w:val="00AF38B7"/>
    <w:rsid w:val="00AF3BB8"/>
    <w:rsid w:val="00AF4003"/>
    <w:rsid w:val="00AF538C"/>
    <w:rsid w:val="00AF6532"/>
    <w:rsid w:val="00AF6A24"/>
    <w:rsid w:val="00AF6E5E"/>
    <w:rsid w:val="00AF7F8F"/>
    <w:rsid w:val="00B027CB"/>
    <w:rsid w:val="00B02BE8"/>
    <w:rsid w:val="00B04523"/>
    <w:rsid w:val="00B04E7F"/>
    <w:rsid w:val="00B05D47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5561"/>
    <w:rsid w:val="00B35AD1"/>
    <w:rsid w:val="00B36A35"/>
    <w:rsid w:val="00B36B59"/>
    <w:rsid w:val="00B420A7"/>
    <w:rsid w:val="00B4236D"/>
    <w:rsid w:val="00B45422"/>
    <w:rsid w:val="00B46CF8"/>
    <w:rsid w:val="00B51A23"/>
    <w:rsid w:val="00B5598E"/>
    <w:rsid w:val="00B562E1"/>
    <w:rsid w:val="00B604B0"/>
    <w:rsid w:val="00B605AA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5F7D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47DC"/>
    <w:rsid w:val="00BA6CC9"/>
    <w:rsid w:val="00BA6DDF"/>
    <w:rsid w:val="00BB0B91"/>
    <w:rsid w:val="00BB189E"/>
    <w:rsid w:val="00BB2081"/>
    <w:rsid w:val="00BB2557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A90"/>
    <w:rsid w:val="00C06858"/>
    <w:rsid w:val="00C06BDE"/>
    <w:rsid w:val="00C14C9B"/>
    <w:rsid w:val="00C16F5E"/>
    <w:rsid w:val="00C22BE7"/>
    <w:rsid w:val="00C25AFA"/>
    <w:rsid w:val="00C30277"/>
    <w:rsid w:val="00C31143"/>
    <w:rsid w:val="00C313B6"/>
    <w:rsid w:val="00C31446"/>
    <w:rsid w:val="00C3375E"/>
    <w:rsid w:val="00C342B9"/>
    <w:rsid w:val="00C35528"/>
    <w:rsid w:val="00C3621F"/>
    <w:rsid w:val="00C36FB2"/>
    <w:rsid w:val="00C435D9"/>
    <w:rsid w:val="00C449A0"/>
    <w:rsid w:val="00C468C7"/>
    <w:rsid w:val="00C475C9"/>
    <w:rsid w:val="00C47D5A"/>
    <w:rsid w:val="00C53E4B"/>
    <w:rsid w:val="00C54CA8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49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42E"/>
    <w:rsid w:val="00CC186B"/>
    <w:rsid w:val="00CC1913"/>
    <w:rsid w:val="00CC356D"/>
    <w:rsid w:val="00CC628B"/>
    <w:rsid w:val="00CC6FE7"/>
    <w:rsid w:val="00CD1294"/>
    <w:rsid w:val="00CD2B09"/>
    <w:rsid w:val="00CE53A8"/>
    <w:rsid w:val="00CE7AE2"/>
    <w:rsid w:val="00CF2AC9"/>
    <w:rsid w:val="00CF360A"/>
    <w:rsid w:val="00CF78A7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2F25"/>
    <w:rsid w:val="00D340EF"/>
    <w:rsid w:val="00D357CD"/>
    <w:rsid w:val="00D360FD"/>
    <w:rsid w:val="00D401AD"/>
    <w:rsid w:val="00D41EBC"/>
    <w:rsid w:val="00D426B6"/>
    <w:rsid w:val="00D43507"/>
    <w:rsid w:val="00D449BE"/>
    <w:rsid w:val="00D453FF"/>
    <w:rsid w:val="00D45EB1"/>
    <w:rsid w:val="00D47838"/>
    <w:rsid w:val="00D515AB"/>
    <w:rsid w:val="00D51B34"/>
    <w:rsid w:val="00D51E2C"/>
    <w:rsid w:val="00D562F8"/>
    <w:rsid w:val="00D578C4"/>
    <w:rsid w:val="00D57B8A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4D23"/>
    <w:rsid w:val="00DA6877"/>
    <w:rsid w:val="00DA73D1"/>
    <w:rsid w:val="00DB2ADC"/>
    <w:rsid w:val="00DB324D"/>
    <w:rsid w:val="00DB5999"/>
    <w:rsid w:val="00DC14D4"/>
    <w:rsid w:val="00DC340A"/>
    <w:rsid w:val="00DC5667"/>
    <w:rsid w:val="00DD21DF"/>
    <w:rsid w:val="00DE224D"/>
    <w:rsid w:val="00DE31D7"/>
    <w:rsid w:val="00DE35FD"/>
    <w:rsid w:val="00DE7021"/>
    <w:rsid w:val="00DE7252"/>
    <w:rsid w:val="00DF092E"/>
    <w:rsid w:val="00DF22AE"/>
    <w:rsid w:val="00DF4D9A"/>
    <w:rsid w:val="00DF57AA"/>
    <w:rsid w:val="00E00549"/>
    <w:rsid w:val="00E0054C"/>
    <w:rsid w:val="00E006B2"/>
    <w:rsid w:val="00E0408D"/>
    <w:rsid w:val="00E0494C"/>
    <w:rsid w:val="00E060E1"/>
    <w:rsid w:val="00E11C28"/>
    <w:rsid w:val="00E11DA2"/>
    <w:rsid w:val="00E12E03"/>
    <w:rsid w:val="00E174D1"/>
    <w:rsid w:val="00E1791F"/>
    <w:rsid w:val="00E2543B"/>
    <w:rsid w:val="00E2592F"/>
    <w:rsid w:val="00E3022E"/>
    <w:rsid w:val="00E31B86"/>
    <w:rsid w:val="00E346E1"/>
    <w:rsid w:val="00E34CC4"/>
    <w:rsid w:val="00E35771"/>
    <w:rsid w:val="00E36D54"/>
    <w:rsid w:val="00E41F2B"/>
    <w:rsid w:val="00E46D81"/>
    <w:rsid w:val="00E51217"/>
    <w:rsid w:val="00E52A49"/>
    <w:rsid w:val="00E613C0"/>
    <w:rsid w:val="00E618CA"/>
    <w:rsid w:val="00E62254"/>
    <w:rsid w:val="00E635A2"/>
    <w:rsid w:val="00E729FA"/>
    <w:rsid w:val="00E7459E"/>
    <w:rsid w:val="00E751F2"/>
    <w:rsid w:val="00E76C04"/>
    <w:rsid w:val="00E80E9F"/>
    <w:rsid w:val="00E81CF9"/>
    <w:rsid w:val="00E825E0"/>
    <w:rsid w:val="00E829D5"/>
    <w:rsid w:val="00E857C3"/>
    <w:rsid w:val="00E86BF7"/>
    <w:rsid w:val="00E87A12"/>
    <w:rsid w:val="00E9191F"/>
    <w:rsid w:val="00E94768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19C2"/>
    <w:rsid w:val="00EB2506"/>
    <w:rsid w:val="00EB3B74"/>
    <w:rsid w:val="00EC0576"/>
    <w:rsid w:val="00EC0A20"/>
    <w:rsid w:val="00EC2BC3"/>
    <w:rsid w:val="00EC3349"/>
    <w:rsid w:val="00EC58EA"/>
    <w:rsid w:val="00EC6A37"/>
    <w:rsid w:val="00EC6D24"/>
    <w:rsid w:val="00ED1324"/>
    <w:rsid w:val="00ED1B21"/>
    <w:rsid w:val="00ED439D"/>
    <w:rsid w:val="00ED5B4E"/>
    <w:rsid w:val="00EE1AB9"/>
    <w:rsid w:val="00EE1BD7"/>
    <w:rsid w:val="00EE251C"/>
    <w:rsid w:val="00EE4B4C"/>
    <w:rsid w:val="00EE587F"/>
    <w:rsid w:val="00EE76B3"/>
    <w:rsid w:val="00EF2883"/>
    <w:rsid w:val="00EF4284"/>
    <w:rsid w:val="00EF4F69"/>
    <w:rsid w:val="00EF7CA1"/>
    <w:rsid w:val="00F00402"/>
    <w:rsid w:val="00F01E45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35B1"/>
    <w:rsid w:val="00F44663"/>
    <w:rsid w:val="00F446F5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1E03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2A5"/>
    <w:rsid w:val="00FB66A1"/>
    <w:rsid w:val="00FB6741"/>
    <w:rsid w:val="00FC09DF"/>
    <w:rsid w:val="00FC21FC"/>
    <w:rsid w:val="00FC2C72"/>
    <w:rsid w:val="00FC47B9"/>
    <w:rsid w:val="00FC5D77"/>
    <w:rsid w:val="00FC67C6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49C5"/>
    <w:rsid w:val="00FE65F9"/>
    <w:rsid w:val="00FF03C0"/>
    <w:rsid w:val="00FF062F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E8118-4CEC-4850-9C34-0F0213CF6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7</TotalTime>
  <Pages>6</Pages>
  <Words>847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4</cp:revision>
  <cp:lastPrinted>2009-11-19T20:24:00Z</cp:lastPrinted>
  <dcterms:created xsi:type="dcterms:W3CDTF">2012-05-17T20:14:00Z</dcterms:created>
  <dcterms:modified xsi:type="dcterms:W3CDTF">2012-07-06T17:56:00Z</dcterms:modified>
</cp:coreProperties>
</file>