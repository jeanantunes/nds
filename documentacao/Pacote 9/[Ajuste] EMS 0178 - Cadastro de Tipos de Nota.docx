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AE5602" w14:textId="77777777" w:rsidR="00FF1953" w:rsidRPr="00875148" w:rsidRDefault="00FF1953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14:paraId="2026623F" w14:textId="77777777" w:rsidR="00FF1953" w:rsidRPr="00875148" w:rsidRDefault="00FF1953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14:paraId="7B93C45A" w14:textId="77777777" w:rsidR="00FF1953" w:rsidRPr="00875148" w:rsidRDefault="00FF1953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>EMS 0</w:t>
      </w:r>
      <w:r w:rsidR="00FE3A86">
        <w:rPr>
          <w:rFonts w:ascii="Arial Narrow" w:hAnsi="Arial Narrow"/>
          <w:b/>
          <w:sz w:val="36"/>
          <w:szCs w:val="36"/>
        </w:rPr>
        <w:t>178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–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Cadastros de Tipos de Notas</w:t>
      </w:r>
      <w:r w:rsidRPr="00875148">
        <w:rPr>
          <w:rFonts w:ascii="Arial Narrow" w:hAnsi="Arial Narrow"/>
          <w:b/>
          <w:sz w:val="40"/>
        </w:rPr>
        <w:t>&gt;</w:t>
      </w:r>
    </w:p>
    <w:p w14:paraId="6EE0BD1C" w14:textId="77777777" w:rsidR="00FF1953" w:rsidRPr="00875148" w:rsidRDefault="00FF1953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3EC3C44C" w14:textId="77777777" w:rsidR="00FF1953" w:rsidRPr="00875148" w:rsidRDefault="00FF1953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774E6B73" w14:textId="77777777" w:rsidR="00FF1953" w:rsidRPr="00875148" w:rsidRDefault="00FF1953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167D24CC" w14:textId="77777777" w:rsidR="00FF1953" w:rsidRPr="00875148" w:rsidRDefault="00FF1953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59F97010" w14:textId="77777777" w:rsidR="00FF1953" w:rsidRPr="00875148" w:rsidRDefault="00FF1953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514CFA5E" w14:textId="77777777" w:rsidR="00FF1953" w:rsidRPr="00875148" w:rsidRDefault="00FF1953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112DB8D9" w14:textId="77777777" w:rsidR="00FF1953" w:rsidRPr="00875148" w:rsidRDefault="00FF1953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2219285D" w14:textId="77777777" w:rsidR="00FF1953" w:rsidRPr="00875148" w:rsidRDefault="00FF1953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3A2E2EDC" w14:textId="77777777" w:rsidR="00FF1953" w:rsidRPr="00875148" w:rsidRDefault="00FF1953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18C874CF" w14:textId="77777777" w:rsidR="00FF1953" w:rsidRPr="00875148" w:rsidRDefault="00FF1953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5D35D63B" w14:textId="77777777" w:rsidR="00FF1953" w:rsidRPr="00875148" w:rsidRDefault="00FF1953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756875A3" w14:textId="77777777" w:rsidR="00FF1953" w:rsidRPr="00875148" w:rsidRDefault="00FF1953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4375F71C" w14:textId="77777777" w:rsidR="00FF1953" w:rsidRPr="00875148" w:rsidRDefault="00FF1953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14:paraId="1F95C19E" w14:textId="77777777" w:rsidR="00FF1953" w:rsidRPr="00875148" w:rsidRDefault="00FF1953">
      <w:pPr>
        <w:jc w:val="center"/>
        <w:rPr>
          <w:rFonts w:ascii="Arial Narrow" w:hAnsi="Arial Narrow"/>
          <w:b/>
          <w:sz w:val="48"/>
        </w:rPr>
      </w:pPr>
    </w:p>
    <w:p w14:paraId="4F319913" w14:textId="77777777" w:rsidR="00FF1953" w:rsidRPr="00875148" w:rsidRDefault="00FF1953">
      <w:pPr>
        <w:pStyle w:val="Cabealho"/>
        <w:rPr>
          <w:rFonts w:ascii="Arial Narrow" w:hAnsi="Arial Narrow"/>
        </w:rPr>
      </w:pPr>
    </w:p>
    <w:p w14:paraId="3CCA3D1A" w14:textId="77777777" w:rsidR="00FF1953" w:rsidRPr="00875148" w:rsidRDefault="00FF1953">
      <w:pPr>
        <w:pStyle w:val="Cabealho"/>
        <w:rPr>
          <w:rFonts w:ascii="Arial Narrow" w:hAnsi="Arial Narrow"/>
        </w:rPr>
      </w:pPr>
    </w:p>
    <w:p w14:paraId="3596E80F" w14:textId="77777777" w:rsidR="00FF1953" w:rsidRPr="00875148" w:rsidRDefault="00FF1953">
      <w:pPr>
        <w:pStyle w:val="Cabealho"/>
        <w:rPr>
          <w:rFonts w:ascii="Arial Narrow" w:hAnsi="Arial Narrow"/>
        </w:rPr>
      </w:pPr>
    </w:p>
    <w:p w14:paraId="79516A94" w14:textId="77777777" w:rsidR="00FF1953" w:rsidRPr="00875148" w:rsidRDefault="00FF1953">
      <w:pPr>
        <w:pStyle w:val="Cabealho"/>
        <w:rPr>
          <w:rFonts w:ascii="Arial Narrow" w:hAnsi="Arial Narrow"/>
        </w:rPr>
      </w:pPr>
    </w:p>
    <w:p w14:paraId="43729585" w14:textId="77777777" w:rsidR="00FF1953" w:rsidRPr="00875148" w:rsidRDefault="00FF1953">
      <w:pPr>
        <w:pStyle w:val="Cabealho"/>
        <w:rPr>
          <w:rFonts w:ascii="Arial Narrow" w:hAnsi="Arial Narrow"/>
        </w:rPr>
      </w:pPr>
    </w:p>
    <w:p w14:paraId="1DDEDC92" w14:textId="77777777" w:rsidR="00FF1953" w:rsidRDefault="00FF1953">
      <w:pPr>
        <w:pStyle w:val="Cabealho"/>
        <w:rPr>
          <w:rFonts w:ascii="Arial Narrow" w:hAnsi="Arial Narrow"/>
        </w:rPr>
      </w:pPr>
    </w:p>
    <w:p w14:paraId="09C08AEF" w14:textId="77777777" w:rsidR="00FF1953" w:rsidRDefault="00FF1953">
      <w:pPr>
        <w:pStyle w:val="Cabealho"/>
        <w:rPr>
          <w:rFonts w:ascii="Arial Narrow" w:hAnsi="Arial Narrow"/>
        </w:rPr>
      </w:pPr>
    </w:p>
    <w:p w14:paraId="3A9EA7A6" w14:textId="77777777" w:rsidR="00FF1953" w:rsidRDefault="00FF1953">
      <w:pPr>
        <w:pStyle w:val="Cabealho"/>
        <w:rPr>
          <w:rFonts w:ascii="Arial Narrow" w:hAnsi="Arial Narrow"/>
        </w:rPr>
      </w:pPr>
    </w:p>
    <w:p w14:paraId="73926750" w14:textId="77777777" w:rsidR="00FF1953" w:rsidRDefault="00FF1953">
      <w:pPr>
        <w:pStyle w:val="Cabealho"/>
        <w:rPr>
          <w:rFonts w:ascii="Arial Narrow" w:hAnsi="Arial Narrow"/>
        </w:rPr>
      </w:pPr>
    </w:p>
    <w:p w14:paraId="52926A5D" w14:textId="77777777" w:rsidR="00FF1953" w:rsidRDefault="00FF1953">
      <w:pPr>
        <w:pStyle w:val="Cabealho"/>
        <w:rPr>
          <w:rFonts w:ascii="Arial Narrow" w:hAnsi="Arial Narrow"/>
        </w:rPr>
      </w:pPr>
    </w:p>
    <w:p w14:paraId="560746D4" w14:textId="77777777" w:rsidR="00FF1953" w:rsidRDefault="00FF1953">
      <w:pPr>
        <w:pStyle w:val="Cabealho"/>
        <w:rPr>
          <w:rFonts w:ascii="Arial Narrow" w:hAnsi="Arial Narrow"/>
        </w:rPr>
      </w:pPr>
    </w:p>
    <w:p w14:paraId="70351312" w14:textId="77777777" w:rsidR="00FF1953" w:rsidRDefault="00FF1953">
      <w:pPr>
        <w:pStyle w:val="Cabealho"/>
        <w:rPr>
          <w:rFonts w:ascii="Arial Narrow" w:hAnsi="Arial Narrow"/>
        </w:rPr>
      </w:pPr>
    </w:p>
    <w:p w14:paraId="3F29947F" w14:textId="77777777" w:rsidR="00FF1953" w:rsidRDefault="00FF1953">
      <w:pPr>
        <w:pStyle w:val="Cabealho"/>
        <w:rPr>
          <w:rFonts w:ascii="Arial Narrow" w:hAnsi="Arial Narrow"/>
        </w:rPr>
      </w:pPr>
    </w:p>
    <w:p w14:paraId="3932A8D3" w14:textId="77777777" w:rsidR="00FF1953" w:rsidRDefault="00FF1953">
      <w:pPr>
        <w:pStyle w:val="Cabealho"/>
        <w:rPr>
          <w:rFonts w:ascii="Arial Narrow" w:hAnsi="Arial Narrow"/>
        </w:rPr>
      </w:pPr>
    </w:p>
    <w:p w14:paraId="67837493" w14:textId="77777777" w:rsidR="00FF1953" w:rsidRDefault="00FF1953">
      <w:pPr>
        <w:pStyle w:val="Cabealho"/>
        <w:rPr>
          <w:rFonts w:ascii="Arial Narrow" w:hAnsi="Arial Narrow"/>
        </w:rPr>
      </w:pPr>
    </w:p>
    <w:p w14:paraId="391C2802" w14:textId="77777777" w:rsidR="00FF1953" w:rsidRDefault="00FF1953">
      <w:pPr>
        <w:pStyle w:val="Cabealho"/>
        <w:rPr>
          <w:rFonts w:ascii="Arial Narrow" w:hAnsi="Arial Narrow"/>
        </w:rPr>
      </w:pPr>
    </w:p>
    <w:p w14:paraId="0837B131" w14:textId="77777777" w:rsidR="00FF1953" w:rsidRDefault="00FF1953">
      <w:pPr>
        <w:pStyle w:val="Cabealho"/>
        <w:rPr>
          <w:rFonts w:ascii="Arial Narrow" w:hAnsi="Arial Narrow"/>
        </w:rPr>
      </w:pPr>
    </w:p>
    <w:p w14:paraId="5B955DD2" w14:textId="77777777" w:rsidR="00FF1953" w:rsidRDefault="00FF1953">
      <w:pPr>
        <w:pStyle w:val="Cabealho"/>
        <w:rPr>
          <w:rFonts w:ascii="Arial Narrow" w:hAnsi="Arial Narrow"/>
        </w:rPr>
      </w:pPr>
    </w:p>
    <w:p w14:paraId="0C3D23E6" w14:textId="77777777" w:rsidR="00FF1953" w:rsidRDefault="00FF1953">
      <w:pPr>
        <w:pStyle w:val="Cabealho"/>
        <w:rPr>
          <w:rFonts w:ascii="Arial Narrow" w:hAnsi="Arial Narrow"/>
        </w:rPr>
      </w:pPr>
    </w:p>
    <w:p w14:paraId="2096E388" w14:textId="77777777" w:rsidR="00FF1953" w:rsidRDefault="00FF1953">
      <w:pPr>
        <w:pStyle w:val="Cabealho"/>
        <w:rPr>
          <w:rFonts w:ascii="Arial Narrow" w:hAnsi="Arial Narrow"/>
        </w:rPr>
      </w:pPr>
    </w:p>
    <w:p w14:paraId="57A39BFE" w14:textId="77777777" w:rsidR="00FF1953" w:rsidRDefault="00FF1953">
      <w:pPr>
        <w:pStyle w:val="Cabealho"/>
        <w:rPr>
          <w:rFonts w:ascii="Arial Narrow" w:hAnsi="Arial Narrow"/>
        </w:rPr>
      </w:pPr>
    </w:p>
    <w:p w14:paraId="3AA432F8" w14:textId="77777777" w:rsidR="00FF1953" w:rsidRDefault="00FF1953">
      <w:pPr>
        <w:pStyle w:val="Cabealho"/>
        <w:rPr>
          <w:rFonts w:ascii="Arial Narrow" w:hAnsi="Arial Narrow"/>
        </w:rPr>
      </w:pPr>
    </w:p>
    <w:p w14:paraId="484429D0" w14:textId="77777777" w:rsidR="00FF1953" w:rsidRDefault="00FF1953">
      <w:pPr>
        <w:pStyle w:val="Cabealho"/>
        <w:rPr>
          <w:rFonts w:ascii="Arial Narrow" w:hAnsi="Arial Narrow"/>
        </w:rPr>
      </w:pPr>
    </w:p>
    <w:p w14:paraId="7A04E29B" w14:textId="77777777" w:rsidR="00FF1953" w:rsidRDefault="00FF1953">
      <w:pPr>
        <w:pStyle w:val="Cabealho"/>
        <w:rPr>
          <w:rFonts w:ascii="Arial Narrow" w:hAnsi="Arial Narrow"/>
        </w:rPr>
      </w:pPr>
    </w:p>
    <w:p w14:paraId="2876508B" w14:textId="77777777" w:rsidR="00FF1953" w:rsidRDefault="00FF1953">
      <w:pPr>
        <w:pStyle w:val="Cabealho"/>
        <w:rPr>
          <w:rFonts w:ascii="Arial Narrow" w:hAnsi="Arial Narrow"/>
        </w:rPr>
      </w:pPr>
    </w:p>
    <w:p w14:paraId="5DFC9E44" w14:textId="77777777" w:rsidR="00FF1953" w:rsidRPr="00875148" w:rsidRDefault="00FF1953">
      <w:pPr>
        <w:pStyle w:val="Cabealho"/>
        <w:rPr>
          <w:rFonts w:ascii="Arial Narrow" w:hAnsi="Arial Narrow"/>
        </w:rPr>
      </w:pPr>
    </w:p>
    <w:p w14:paraId="3F507244" w14:textId="77777777" w:rsidR="00FF1953" w:rsidRPr="00875148" w:rsidRDefault="00FF1953">
      <w:pPr>
        <w:rPr>
          <w:rFonts w:ascii="Arial Narrow" w:hAnsi="Arial Narrow"/>
        </w:rPr>
      </w:pPr>
    </w:p>
    <w:p w14:paraId="0C3C7332" w14:textId="77777777" w:rsidR="00FF1953" w:rsidRPr="00875148" w:rsidRDefault="00FF1953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FF1953" w:rsidRPr="00875148" w14:paraId="01B9AAD3" w14:textId="77777777" w:rsidTr="003D4B3F">
        <w:tc>
          <w:tcPr>
            <w:tcW w:w="1134" w:type="dxa"/>
          </w:tcPr>
          <w:p w14:paraId="061C0C80" w14:textId="77777777" w:rsidR="00FF1953" w:rsidRPr="00875148" w:rsidRDefault="00FF1953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14:paraId="7D183AFA" w14:textId="77777777" w:rsidR="00FF1953" w:rsidRPr="00875148" w:rsidRDefault="00FF1953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14:paraId="259B76AB" w14:textId="77777777" w:rsidR="00FF1953" w:rsidRPr="00875148" w:rsidRDefault="00FF1953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14:paraId="58243CAF" w14:textId="77777777" w:rsidR="00FF1953" w:rsidRPr="00875148" w:rsidRDefault="00FF1953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14:paraId="0138F91E" w14:textId="77777777" w:rsidR="00FF1953" w:rsidRPr="00875148" w:rsidRDefault="00FF1953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FF1953" w:rsidRPr="00875148" w14:paraId="0825C477" w14:textId="77777777" w:rsidTr="003D4B3F">
        <w:tc>
          <w:tcPr>
            <w:tcW w:w="1134" w:type="dxa"/>
          </w:tcPr>
          <w:p w14:paraId="4ADB1999" w14:textId="77777777" w:rsidR="00FF1953" w:rsidRPr="00875148" w:rsidRDefault="00FF1953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24/02/2012</w:t>
            </w:r>
          </w:p>
        </w:tc>
        <w:tc>
          <w:tcPr>
            <w:tcW w:w="1134" w:type="dxa"/>
          </w:tcPr>
          <w:p w14:paraId="5271E9B8" w14:textId="77777777" w:rsidR="00FF1953" w:rsidRPr="00875148" w:rsidRDefault="00FF1953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14:paraId="77200EFB" w14:textId="77777777" w:rsidR="00FF1953" w:rsidRPr="00875148" w:rsidRDefault="00FF195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14:paraId="23EBBCE7" w14:textId="77777777" w:rsidR="00FF1953" w:rsidRPr="00875148" w:rsidRDefault="00FE3A8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</w:tcPr>
          <w:p w14:paraId="25BABE5D" w14:textId="77777777" w:rsidR="00FF1953" w:rsidRPr="00875148" w:rsidRDefault="00FF1953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FF1953" w:rsidRPr="00875148" w14:paraId="5988E1BF" w14:textId="77777777" w:rsidTr="003D4B3F">
        <w:tc>
          <w:tcPr>
            <w:tcW w:w="1134" w:type="dxa"/>
          </w:tcPr>
          <w:p w14:paraId="2BEEB211" w14:textId="77777777" w:rsidR="00FF1953" w:rsidRPr="00875148" w:rsidRDefault="00FF1953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</w:p>
        </w:tc>
        <w:tc>
          <w:tcPr>
            <w:tcW w:w="1134" w:type="dxa"/>
          </w:tcPr>
          <w:p w14:paraId="7F320FC9" w14:textId="77777777" w:rsidR="00FF1953" w:rsidRPr="00875148" w:rsidRDefault="00FF1953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3686" w:type="dxa"/>
          </w:tcPr>
          <w:p w14:paraId="3E949B83" w14:textId="77777777" w:rsidR="00FF1953" w:rsidRPr="00875148" w:rsidRDefault="00FF195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2268" w:type="dxa"/>
          </w:tcPr>
          <w:p w14:paraId="661ED66A" w14:textId="77777777" w:rsidR="00FF1953" w:rsidRPr="00875148" w:rsidRDefault="00FF195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1418" w:type="dxa"/>
          </w:tcPr>
          <w:p w14:paraId="48149AF1" w14:textId="77777777" w:rsidR="00FF1953" w:rsidRPr="00875148" w:rsidRDefault="00FF195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</w:tr>
    </w:tbl>
    <w:p w14:paraId="73494030" w14:textId="77777777" w:rsidR="00FF1953" w:rsidRDefault="00FF1953">
      <w:pPr>
        <w:rPr>
          <w:rFonts w:ascii="Arial Narrow" w:hAnsi="Arial Narrow"/>
          <w:b/>
          <w:color w:val="000080"/>
          <w:sz w:val="28"/>
        </w:rPr>
      </w:pPr>
      <w:bookmarkStart w:id="0" w:name="_Toc84234381"/>
      <w:bookmarkStart w:id="1" w:name="_Toc84734077"/>
      <w:r>
        <w:rPr>
          <w:rFonts w:ascii="Arial Narrow" w:hAnsi="Arial Narrow"/>
        </w:rPr>
        <w:br w:type="page"/>
      </w:r>
    </w:p>
    <w:p w14:paraId="5C306F8A" w14:textId="77777777" w:rsidR="00FF1953" w:rsidRPr="00875148" w:rsidRDefault="00FF1953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INFORMAÇÕES DA EMS</w:t>
      </w:r>
      <w:r w:rsidRPr="00875148">
        <w:rPr>
          <w:rFonts w:ascii="Arial Narrow" w:hAnsi="Arial Narrow"/>
          <w:sz w:val="20"/>
        </w:rPr>
        <w:t>*</w:t>
      </w:r>
    </w:p>
    <w:p w14:paraId="4933F5F2" w14:textId="77777777" w:rsidR="00FF1953" w:rsidRPr="00875148" w:rsidRDefault="00FF1953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FF1953" w:rsidRPr="00875148" w14:paraId="11CED376" w14:textId="77777777">
        <w:trPr>
          <w:cantSplit/>
          <w:trHeight w:val="236"/>
        </w:trPr>
        <w:tc>
          <w:tcPr>
            <w:tcW w:w="4889" w:type="dxa"/>
            <w:vMerge w:val="restart"/>
          </w:tcPr>
          <w:p w14:paraId="696F2592" w14:textId="77777777" w:rsidR="00FF1953" w:rsidRPr="00875148" w:rsidRDefault="00FF1953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gramStart"/>
            <w:r w:rsidRPr="00875148">
              <w:rPr>
                <w:rFonts w:ascii="Arial Narrow" w:hAnsi="Arial Narrow"/>
                <w:b/>
              </w:rPr>
              <w:t>do</w:t>
            </w:r>
            <w:proofErr w:type="gramEnd"/>
            <w:r w:rsidRPr="00875148">
              <w:rPr>
                <w:rFonts w:ascii="Arial Narrow" w:hAnsi="Arial Narrow"/>
                <w:b/>
              </w:rPr>
              <w:t xml:space="preserve"> </w:t>
            </w:r>
            <w:proofErr w:type="spellStart"/>
            <w:r w:rsidRPr="00875148">
              <w:rPr>
                <w:rFonts w:ascii="Arial Narrow" w:hAnsi="Arial Narrow"/>
                <w:b/>
              </w:rPr>
              <w:t>Backlog</w:t>
            </w:r>
            <w:proofErr w:type="spellEnd"/>
            <w:r w:rsidRPr="00875148">
              <w:rPr>
                <w:rFonts w:ascii="Arial Narrow" w:hAnsi="Arial Narrow"/>
                <w:b/>
              </w:rPr>
              <w:t>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14:paraId="68013804" w14:textId="77777777" w:rsidR="00FF1953" w:rsidRPr="00875148" w:rsidRDefault="00FF1953">
            <w:pPr>
              <w:rPr>
                <w:rFonts w:ascii="Arial Narrow" w:hAnsi="Arial Narrow"/>
              </w:rPr>
            </w:pP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  <w:proofErr w:type="spellEnd"/>
          </w:p>
        </w:tc>
      </w:tr>
      <w:tr w:rsidR="00FF1953" w:rsidRPr="00875148" w14:paraId="3858F22B" w14:textId="77777777">
        <w:trPr>
          <w:cantSplit/>
          <w:trHeight w:val="235"/>
        </w:trPr>
        <w:tc>
          <w:tcPr>
            <w:tcW w:w="4889" w:type="dxa"/>
            <w:vMerge/>
          </w:tcPr>
          <w:p w14:paraId="46931FD2" w14:textId="77777777" w:rsidR="00FF1953" w:rsidRPr="00875148" w:rsidRDefault="00FF1953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14:paraId="15389FD9" w14:textId="77777777" w:rsidR="00FF1953" w:rsidRPr="00875148" w:rsidRDefault="00FF1953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FF1953" w:rsidRPr="00875148" w14:paraId="37FEA368" w14:textId="77777777">
        <w:tc>
          <w:tcPr>
            <w:tcW w:w="4889" w:type="dxa"/>
          </w:tcPr>
          <w:p w14:paraId="474F2726" w14:textId="77777777" w:rsidR="00FF1953" w:rsidRPr="00875148" w:rsidRDefault="00FF1953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14:paraId="429DBA3E" w14:textId="77777777" w:rsidR="00FF1953" w:rsidRPr="009540DC" w:rsidRDefault="00FF1953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9540DC">
              <w:rPr>
                <w:rFonts w:ascii="Arial Narrow" w:hAnsi="Arial Narrow"/>
                <w:b/>
              </w:rPr>
              <w:t>Área:</w:t>
            </w:r>
            <w:r w:rsidRPr="009540DC"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Treelog</w:t>
            </w:r>
            <w:proofErr w:type="spellEnd"/>
          </w:p>
        </w:tc>
      </w:tr>
    </w:tbl>
    <w:p w14:paraId="3ECFA02D" w14:textId="77777777" w:rsidR="00FF1953" w:rsidRPr="00875148" w:rsidRDefault="00FF1953">
      <w:pPr>
        <w:rPr>
          <w:rFonts w:ascii="Arial Narrow" w:hAnsi="Arial Narrow"/>
        </w:rPr>
      </w:pPr>
    </w:p>
    <w:p w14:paraId="3E40BE8E" w14:textId="77777777" w:rsidR="00FF1953" w:rsidRPr="00875148" w:rsidRDefault="00FF1953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14:paraId="54DB301E" w14:textId="77777777" w:rsidR="00FF1953" w:rsidRPr="00875148" w:rsidRDefault="00FF1953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FF1953" w:rsidRPr="00875148" w14:paraId="12E63BF5" w14:textId="77777777">
        <w:tc>
          <w:tcPr>
            <w:tcW w:w="9779" w:type="dxa"/>
          </w:tcPr>
          <w:p w14:paraId="77D1C344" w14:textId="77777777" w:rsidR="00FF1953" w:rsidRDefault="00FF1953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Descrição e Objetivo da Manutenção:</w:t>
            </w:r>
          </w:p>
          <w:p w14:paraId="453CF5C6" w14:textId="77777777" w:rsidR="00FF1953" w:rsidRDefault="00FF1953" w:rsidP="0039180A"/>
          <w:p w14:paraId="4EAD8053" w14:textId="77777777" w:rsidR="00FF1953" w:rsidRPr="0039180A" w:rsidRDefault="00FF1953" w:rsidP="0039180A">
            <w:r>
              <w:t>Cadastro de Tipo de Notas existentes na operação de consignado, Dis</w:t>
            </w:r>
            <w:r w:rsidR="00074F9C">
              <w:t xml:space="preserve">tribuidor Prestador de Serviços ou </w:t>
            </w:r>
            <w:proofErr w:type="gramStart"/>
            <w:r>
              <w:t>Mercantil</w:t>
            </w:r>
            <w:proofErr w:type="gramEnd"/>
          </w:p>
          <w:p w14:paraId="7120D05C" w14:textId="77777777" w:rsidR="00FF1953" w:rsidRPr="00D90C24" w:rsidRDefault="00FF1953" w:rsidP="001D5FD3">
            <w:pPr>
              <w:ind w:left="426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</w:p>
        </w:tc>
      </w:tr>
      <w:tr w:rsidR="00FF1953" w:rsidRPr="00875148" w14:paraId="26531EAB" w14:textId="77777777">
        <w:tc>
          <w:tcPr>
            <w:tcW w:w="9779" w:type="dxa"/>
          </w:tcPr>
          <w:p w14:paraId="2596D416" w14:textId="77777777" w:rsidR="00FF1953" w:rsidRPr="00875148" w:rsidRDefault="00FF1953" w:rsidP="003A29F1">
            <w:pPr>
              <w:rPr>
                <w:rFonts w:ascii="Arial Narrow" w:hAnsi="Arial Narrow"/>
              </w:rPr>
            </w:pPr>
          </w:p>
        </w:tc>
      </w:tr>
    </w:tbl>
    <w:p w14:paraId="5DCC5552" w14:textId="77777777" w:rsidR="00FF1953" w:rsidRPr="00875148" w:rsidRDefault="00FF1953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14:paraId="02F20468" w14:textId="77777777" w:rsidR="00FF1953" w:rsidRPr="00875148" w:rsidRDefault="00FF1953">
      <w:pPr>
        <w:rPr>
          <w:rFonts w:ascii="Arial Narrow" w:hAnsi="Arial Narrow"/>
        </w:rPr>
      </w:pPr>
    </w:p>
    <w:p w14:paraId="199FC68D" w14:textId="77777777" w:rsidR="00FF1953" w:rsidRDefault="00FF1953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14:paraId="2190CE9E" w14:textId="4AE23828" w:rsidR="00FF1953" w:rsidRDefault="00355AB2" w:rsidP="004D2413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A funcionalidade T</w:t>
      </w:r>
      <w:r w:rsidR="00074F9C">
        <w:rPr>
          <w:rFonts w:ascii="Calibri" w:hAnsi="Calibri" w:cs="Arial"/>
          <w:color w:val="002060"/>
          <w:sz w:val="22"/>
          <w:szCs w:val="22"/>
        </w:rPr>
        <w:t>ipos de Notas</w:t>
      </w:r>
      <w:r w:rsidR="00FF1953">
        <w:rPr>
          <w:rFonts w:ascii="Calibri" w:hAnsi="Calibri" w:cs="Arial"/>
          <w:color w:val="002060"/>
          <w:sz w:val="22"/>
          <w:szCs w:val="22"/>
        </w:rPr>
        <w:t xml:space="preserve"> tem como objetivo </w:t>
      </w:r>
      <w:r>
        <w:rPr>
          <w:rFonts w:ascii="Calibri" w:hAnsi="Calibri" w:cs="Arial"/>
          <w:color w:val="002060"/>
          <w:sz w:val="22"/>
          <w:szCs w:val="22"/>
        </w:rPr>
        <w:t xml:space="preserve">exibir </w:t>
      </w:r>
      <w:r w:rsidR="00FF1953">
        <w:rPr>
          <w:rFonts w:ascii="Calibri" w:hAnsi="Calibri" w:cs="Arial"/>
          <w:color w:val="002060"/>
          <w:sz w:val="22"/>
          <w:szCs w:val="22"/>
        </w:rPr>
        <w:t>todos os tipos de notas envolvidas na operação.</w:t>
      </w:r>
      <w:r>
        <w:rPr>
          <w:rFonts w:ascii="Calibri" w:hAnsi="Calibri" w:cs="Arial"/>
          <w:color w:val="002060"/>
          <w:sz w:val="22"/>
          <w:szCs w:val="22"/>
        </w:rPr>
        <w:t xml:space="preserve"> As informaç</w:t>
      </w:r>
      <w:r w:rsidR="00501FC1">
        <w:rPr>
          <w:rFonts w:ascii="Calibri" w:hAnsi="Calibri" w:cs="Arial"/>
          <w:color w:val="002060"/>
          <w:sz w:val="22"/>
          <w:szCs w:val="22"/>
        </w:rPr>
        <w:t>ões farão parte de uma tabela do sistema.</w:t>
      </w:r>
    </w:p>
    <w:p w14:paraId="4AFA2045" w14:textId="77777777" w:rsidR="00355AB2" w:rsidRDefault="00355AB2" w:rsidP="004D2413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14:paraId="4B534124" w14:textId="7EAD2819" w:rsidR="00FF1953" w:rsidRDefault="00501FC1" w:rsidP="004D2413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A funcionalidade</w:t>
      </w:r>
      <w:r w:rsidR="00AC0B25">
        <w:rPr>
          <w:rFonts w:ascii="Calibri" w:hAnsi="Calibri" w:cs="Arial"/>
          <w:color w:val="002060"/>
          <w:sz w:val="22"/>
          <w:szCs w:val="22"/>
        </w:rPr>
        <w:t xml:space="preserve"> subsidiará</w:t>
      </w:r>
      <w:r w:rsidR="00FF1953">
        <w:rPr>
          <w:rFonts w:ascii="Calibri" w:hAnsi="Calibri" w:cs="Arial"/>
          <w:color w:val="002060"/>
          <w:sz w:val="22"/>
          <w:szCs w:val="22"/>
        </w:rPr>
        <w:t xml:space="preserve"> </w:t>
      </w:r>
      <w:r>
        <w:rPr>
          <w:rFonts w:ascii="Calibri" w:hAnsi="Calibri" w:cs="Arial"/>
          <w:color w:val="002060"/>
          <w:sz w:val="22"/>
          <w:szCs w:val="22"/>
        </w:rPr>
        <w:t xml:space="preserve">o </w:t>
      </w:r>
      <w:r w:rsidR="00FF1953">
        <w:rPr>
          <w:rFonts w:ascii="Calibri" w:hAnsi="Calibri" w:cs="Arial"/>
          <w:color w:val="002060"/>
          <w:sz w:val="22"/>
          <w:szCs w:val="22"/>
        </w:rPr>
        <w:t>processo de geração de</w:t>
      </w:r>
      <w:r w:rsidR="00074F9C">
        <w:rPr>
          <w:rFonts w:ascii="Calibri" w:hAnsi="Calibri" w:cs="Arial"/>
          <w:color w:val="002060"/>
          <w:sz w:val="22"/>
          <w:szCs w:val="22"/>
        </w:rPr>
        <w:t xml:space="preserve"> NE</w:t>
      </w:r>
      <w:r w:rsidR="00355AB2">
        <w:rPr>
          <w:rFonts w:ascii="Calibri" w:hAnsi="Calibri" w:cs="Arial"/>
          <w:color w:val="002060"/>
          <w:sz w:val="22"/>
          <w:szCs w:val="22"/>
        </w:rPr>
        <w:t xml:space="preserve"> </w:t>
      </w:r>
      <w:r w:rsidR="00074F9C">
        <w:rPr>
          <w:rFonts w:ascii="Calibri" w:hAnsi="Calibri" w:cs="Arial"/>
          <w:color w:val="002060"/>
          <w:sz w:val="22"/>
          <w:szCs w:val="22"/>
        </w:rPr>
        <w:t>(nota de envio), NECA (Nota de envio com chave de acesso – NF</w:t>
      </w:r>
      <w:r w:rsidR="00355AB2">
        <w:rPr>
          <w:rFonts w:ascii="Calibri" w:hAnsi="Calibri" w:cs="Arial"/>
          <w:color w:val="002060"/>
          <w:sz w:val="22"/>
          <w:szCs w:val="22"/>
        </w:rPr>
        <w:t>-</w:t>
      </w:r>
      <w:r w:rsidR="00074F9C">
        <w:rPr>
          <w:rFonts w:ascii="Calibri" w:hAnsi="Calibri" w:cs="Arial"/>
          <w:color w:val="002060"/>
          <w:sz w:val="22"/>
          <w:szCs w:val="22"/>
        </w:rPr>
        <w:t>e),</w:t>
      </w:r>
      <w:r w:rsidR="00FF1953">
        <w:rPr>
          <w:rFonts w:ascii="Calibri" w:hAnsi="Calibri" w:cs="Arial"/>
          <w:color w:val="002060"/>
          <w:sz w:val="22"/>
          <w:szCs w:val="22"/>
        </w:rPr>
        <w:t xml:space="preserve"> NF-e</w:t>
      </w:r>
      <w:r w:rsidR="00074F9C">
        <w:rPr>
          <w:rFonts w:ascii="Calibri" w:hAnsi="Calibri" w:cs="Arial"/>
          <w:color w:val="002060"/>
          <w:sz w:val="22"/>
          <w:szCs w:val="22"/>
        </w:rPr>
        <w:t xml:space="preserve"> geral</w:t>
      </w:r>
      <w:r w:rsidR="005920CB">
        <w:rPr>
          <w:rFonts w:ascii="Calibri" w:hAnsi="Calibri" w:cs="Arial"/>
          <w:color w:val="002060"/>
          <w:sz w:val="22"/>
          <w:szCs w:val="22"/>
        </w:rPr>
        <w:t>, Cancelamento de NF</w:t>
      </w:r>
      <w:r w:rsidR="00355AB2">
        <w:rPr>
          <w:rFonts w:ascii="Calibri" w:hAnsi="Calibri" w:cs="Arial"/>
          <w:color w:val="002060"/>
          <w:sz w:val="22"/>
          <w:szCs w:val="22"/>
        </w:rPr>
        <w:t>-</w:t>
      </w:r>
      <w:r w:rsidR="005920CB">
        <w:rPr>
          <w:rFonts w:ascii="Calibri" w:hAnsi="Calibri" w:cs="Arial"/>
          <w:color w:val="002060"/>
          <w:sz w:val="22"/>
          <w:szCs w:val="22"/>
        </w:rPr>
        <w:t>e e Painel Monitor NF</w:t>
      </w:r>
      <w:r w:rsidR="00355AB2">
        <w:rPr>
          <w:rFonts w:ascii="Calibri" w:hAnsi="Calibri" w:cs="Arial"/>
          <w:color w:val="002060"/>
          <w:sz w:val="22"/>
          <w:szCs w:val="22"/>
        </w:rPr>
        <w:t>-</w:t>
      </w:r>
      <w:r w:rsidR="005920CB">
        <w:rPr>
          <w:rFonts w:ascii="Calibri" w:hAnsi="Calibri" w:cs="Arial"/>
          <w:color w:val="002060"/>
          <w:sz w:val="22"/>
          <w:szCs w:val="22"/>
        </w:rPr>
        <w:t>e</w:t>
      </w:r>
      <w:r w:rsidR="00FF1953">
        <w:rPr>
          <w:rFonts w:ascii="Calibri" w:hAnsi="Calibri" w:cs="Arial"/>
          <w:color w:val="002060"/>
          <w:sz w:val="22"/>
          <w:szCs w:val="22"/>
        </w:rPr>
        <w:t>.</w:t>
      </w:r>
    </w:p>
    <w:p w14:paraId="640EE157" w14:textId="77777777" w:rsidR="00501FC1" w:rsidRDefault="00501FC1" w:rsidP="00501FC1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14:paraId="10AD5126" w14:textId="5B72401E" w:rsidR="00501FC1" w:rsidRPr="00355AB2" w:rsidRDefault="00501FC1" w:rsidP="00501FC1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A geração de NF-e não é obrigatória para todos os distribuidores, já que o tratamento é feito de forma regional. Logo, c</w:t>
      </w:r>
      <w:r w:rsidRPr="00355AB2">
        <w:rPr>
          <w:rFonts w:ascii="Calibri" w:hAnsi="Calibri" w:cs="Arial"/>
          <w:color w:val="002060"/>
          <w:sz w:val="22"/>
          <w:szCs w:val="22"/>
        </w:rPr>
        <w:t xml:space="preserve">ada funcionalidade envolvida na emissão de notas </w:t>
      </w:r>
      <w:r w:rsidRPr="00AE0F0B">
        <w:rPr>
          <w:rFonts w:ascii="Calibri" w:hAnsi="Calibri" w:cs="Arial"/>
          <w:color w:val="002060"/>
          <w:sz w:val="22"/>
          <w:szCs w:val="22"/>
        </w:rPr>
        <w:t>deverá</w:t>
      </w:r>
      <w:r w:rsidRPr="00355AB2">
        <w:rPr>
          <w:rFonts w:ascii="Calibri" w:hAnsi="Calibri" w:cs="Arial"/>
          <w:color w:val="002060"/>
          <w:sz w:val="22"/>
          <w:szCs w:val="22"/>
        </w:rPr>
        <w:t xml:space="preserve"> verificar o parâmetro do distribuidor</w:t>
      </w:r>
      <w:r>
        <w:rPr>
          <w:rFonts w:ascii="Calibri" w:hAnsi="Calibri" w:cs="Arial"/>
          <w:color w:val="002060"/>
          <w:sz w:val="22"/>
          <w:szCs w:val="22"/>
        </w:rPr>
        <w:t>, caso o mesmo tenha obrigação fiscal e não esteja incluso em um regime especial,</w:t>
      </w:r>
      <w:r w:rsidRPr="00355AB2">
        <w:rPr>
          <w:rFonts w:ascii="Calibri" w:hAnsi="Calibri" w:cs="Arial"/>
          <w:color w:val="002060"/>
          <w:sz w:val="22"/>
          <w:szCs w:val="22"/>
        </w:rPr>
        <w:t xml:space="preserve"> para verificar o tipo do mesmo (Mercantil ou Prestador de serviço), pois para cada ti</w:t>
      </w:r>
      <w:r w:rsidR="004B6491">
        <w:rPr>
          <w:rFonts w:ascii="Calibri" w:hAnsi="Calibri" w:cs="Arial"/>
          <w:color w:val="002060"/>
          <w:sz w:val="22"/>
          <w:szCs w:val="22"/>
        </w:rPr>
        <w:t>po haverá uma nota diferenciada, aplicar filtro no mecanismo de pesquisa.</w:t>
      </w:r>
    </w:p>
    <w:p w14:paraId="78B4D70C" w14:textId="77777777" w:rsidR="00355AB2" w:rsidRDefault="00355AB2" w:rsidP="004D2413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14:paraId="53F6CF54" w14:textId="3C166314" w:rsidR="00AC0B25" w:rsidRDefault="00AC0B25" w:rsidP="004D2413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Cada tipo de nota cadastrado terá um relacionamento com a natur</w:t>
      </w:r>
      <w:r w:rsidR="00AC4B01">
        <w:rPr>
          <w:rFonts w:ascii="Calibri" w:hAnsi="Calibri" w:cs="Arial"/>
          <w:color w:val="002060"/>
          <w:sz w:val="22"/>
          <w:szCs w:val="22"/>
        </w:rPr>
        <w:t>eza</w:t>
      </w:r>
      <w:r>
        <w:rPr>
          <w:rFonts w:ascii="Calibri" w:hAnsi="Calibri" w:cs="Arial"/>
          <w:color w:val="002060"/>
          <w:sz w:val="22"/>
          <w:szCs w:val="22"/>
        </w:rPr>
        <w:t xml:space="preserve"> da operação</w:t>
      </w:r>
      <w:r w:rsidR="00074F9C">
        <w:rPr>
          <w:rFonts w:ascii="Calibri" w:hAnsi="Calibri" w:cs="Arial"/>
          <w:color w:val="002060"/>
          <w:sz w:val="22"/>
          <w:szCs w:val="22"/>
        </w:rPr>
        <w:t xml:space="preserve"> (CFOP)</w:t>
      </w:r>
      <w:r w:rsidR="00355AB2">
        <w:rPr>
          <w:rFonts w:ascii="Calibri" w:hAnsi="Calibri" w:cs="Arial"/>
          <w:color w:val="002060"/>
          <w:sz w:val="22"/>
          <w:szCs w:val="22"/>
        </w:rPr>
        <w:t>, onde este pode variar dependendo da emissão do mesmo, se é para dentro ou fora da unidade federal</w:t>
      </w:r>
      <w:r w:rsidR="00FC4BEC">
        <w:rPr>
          <w:rFonts w:ascii="Calibri" w:hAnsi="Calibri" w:cs="Arial"/>
          <w:color w:val="002060"/>
          <w:sz w:val="22"/>
          <w:szCs w:val="22"/>
        </w:rPr>
        <w:t xml:space="preserve"> e se o distribuidor é Mercantil ou Prestador de Serviços, conforme definido no Parâmetro distribuidor. A funcionalidade irá exibir os tipos conforme escolha desse parâmetro.</w:t>
      </w:r>
    </w:p>
    <w:p w14:paraId="23E5771D" w14:textId="77777777" w:rsidR="004B6491" w:rsidRDefault="004B6491" w:rsidP="004D2413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14:paraId="726B7D1F" w14:textId="068E9B07" w:rsidR="00793130" w:rsidRDefault="00802882" w:rsidP="004D2413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T</w:t>
      </w:r>
      <w:r w:rsidR="00793130">
        <w:rPr>
          <w:rFonts w:ascii="Calibri" w:hAnsi="Calibri" w:cs="Arial"/>
          <w:color w:val="002060"/>
          <w:sz w:val="22"/>
          <w:szCs w:val="22"/>
        </w:rPr>
        <w:t>ipos de Notas pré-existentes para o sistema:</w:t>
      </w:r>
    </w:p>
    <w:p w14:paraId="20AC1090" w14:textId="71822583" w:rsidR="00793130" w:rsidRPr="00802882" w:rsidRDefault="00802882" w:rsidP="00802882">
      <w:pPr>
        <w:rPr>
          <w:rFonts w:ascii="Calibri" w:hAnsi="Calibri" w:cs="Arial"/>
          <w:color w:val="002060"/>
          <w:sz w:val="22"/>
          <w:szCs w:val="22"/>
          <w:u w:val="single"/>
        </w:rPr>
      </w:pPr>
      <w:r>
        <w:rPr>
          <w:rFonts w:ascii="Calibri" w:hAnsi="Calibri" w:cs="Arial"/>
          <w:color w:val="002060"/>
          <w:sz w:val="22"/>
          <w:szCs w:val="22"/>
        </w:rPr>
        <w:br w:type="page"/>
      </w:r>
      <w:r w:rsidR="00074F9C" w:rsidRPr="00802882">
        <w:rPr>
          <w:rFonts w:ascii="Calibri" w:hAnsi="Calibri" w:cs="Arial"/>
          <w:color w:val="002060"/>
          <w:sz w:val="22"/>
          <w:szCs w:val="22"/>
          <w:u w:val="single"/>
        </w:rPr>
        <w:lastRenderedPageBreak/>
        <w:t>Regime Fiscal Mercantil</w:t>
      </w:r>
      <w:r w:rsidR="00D029C7" w:rsidRPr="00802882">
        <w:rPr>
          <w:rFonts w:ascii="Calibri" w:hAnsi="Calibri" w:cs="Arial"/>
          <w:color w:val="002060"/>
          <w:sz w:val="22"/>
          <w:szCs w:val="22"/>
          <w:u w:val="single"/>
        </w:rPr>
        <w:t>:</w:t>
      </w:r>
    </w:p>
    <w:p w14:paraId="78724CB4" w14:textId="27DE01AF" w:rsidR="005961BE" w:rsidRDefault="005961BE" w:rsidP="005961BE">
      <w:pPr>
        <w:ind w:left="1080"/>
        <w:rPr>
          <w:rFonts w:ascii="Calibri" w:hAnsi="Calibri" w:cs="Arial"/>
          <w:color w:val="002060"/>
          <w:sz w:val="22"/>
          <w:szCs w:val="22"/>
        </w:rPr>
      </w:pPr>
    </w:p>
    <w:tbl>
      <w:tblPr>
        <w:tblW w:w="11341" w:type="dxa"/>
        <w:tblInd w:w="-78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3"/>
        <w:gridCol w:w="567"/>
        <w:gridCol w:w="709"/>
        <w:gridCol w:w="1275"/>
        <w:gridCol w:w="1276"/>
        <w:gridCol w:w="2126"/>
        <w:gridCol w:w="1985"/>
      </w:tblGrid>
      <w:tr w:rsidR="00802882" w:rsidRPr="00802882" w14:paraId="3A4845B9" w14:textId="77777777" w:rsidTr="00802882">
        <w:trPr>
          <w:trHeight w:val="315"/>
        </w:trPr>
        <w:tc>
          <w:tcPr>
            <w:tcW w:w="340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14:paraId="2139491F" w14:textId="77777777" w:rsidR="00802882" w:rsidRPr="00802882" w:rsidRDefault="00802882" w:rsidP="00802882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24"/>
                <w:szCs w:val="24"/>
              </w:rPr>
            </w:pPr>
            <w:r w:rsidRPr="00802882">
              <w:rPr>
                <w:rFonts w:ascii="Calibri" w:hAnsi="Calibri" w:cs="Calibri"/>
                <w:b/>
                <w:bCs/>
                <w:color w:val="002060"/>
                <w:sz w:val="24"/>
                <w:szCs w:val="24"/>
              </w:rPr>
              <w:t>Tipo de Nota - Mercantil</w:t>
            </w:r>
          </w:p>
        </w:tc>
        <w:tc>
          <w:tcPr>
            <w:tcW w:w="127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CE6F1"/>
            <w:noWrap/>
            <w:vAlign w:val="center"/>
            <w:hideMark/>
          </w:tcPr>
          <w:p w14:paraId="2DB6E78E" w14:textId="77777777" w:rsidR="00802882" w:rsidRPr="00802882" w:rsidRDefault="00802882" w:rsidP="00802882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18"/>
                <w:szCs w:val="18"/>
              </w:rPr>
            </w:pPr>
            <w:r w:rsidRPr="00802882">
              <w:rPr>
                <w:rFonts w:ascii="Calibri" w:hAnsi="Calibri" w:cs="Calibri"/>
                <w:b/>
                <w:bCs/>
                <w:color w:val="002060"/>
                <w:sz w:val="18"/>
                <w:szCs w:val="18"/>
              </w:rPr>
              <w:t>CFOP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FC64" w14:textId="77777777" w:rsidR="00802882" w:rsidRPr="00802882" w:rsidRDefault="00802882" w:rsidP="0080288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5EF2" w14:textId="77777777" w:rsidR="00802882" w:rsidRPr="00802882" w:rsidRDefault="00802882" w:rsidP="0080288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F42DA" w14:textId="77777777" w:rsidR="00802882" w:rsidRPr="00802882" w:rsidRDefault="00802882" w:rsidP="0080288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449656" w14:textId="77777777" w:rsidR="00802882" w:rsidRPr="00802882" w:rsidRDefault="00802882" w:rsidP="0080288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802882" w:rsidRPr="00802882" w14:paraId="5B3D672A" w14:textId="77777777" w:rsidTr="00802882">
        <w:trPr>
          <w:trHeight w:val="315"/>
        </w:trPr>
        <w:tc>
          <w:tcPr>
            <w:tcW w:w="340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A793F1" w14:textId="77777777" w:rsidR="00802882" w:rsidRPr="00802882" w:rsidRDefault="00802882" w:rsidP="00802882">
            <w:pPr>
              <w:rPr>
                <w:rFonts w:ascii="Calibri" w:hAnsi="Calibri" w:cs="Calibri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14:paraId="14E32DD7" w14:textId="77777777" w:rsidR="00802882" w:rsidRPr="00802882" w:rsidRDefault="00802882" w:rsidP="00802882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18"/>
                <w:szCs w:val="18"/>
              </w:rPr>
            </w:pPr>
            <w:r w:rsidRPr="00802882">
              <w:rPr>
                <w:rFonts w:ascii="Calibri" w:hAnsi="Calibri" w:cs="Calibri"/>
                <w:b/>
                <w:bCs/>
                <w:color w:val="002060"/>
                <w:sz w:val="18"/>
                <w:szCs w:val="18"/>
              </w:rPr>
              <w:t>Dentro UF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14:paraId="6A6247CD" w14:textId="77777777" w:rsidR="00802882" w:rsidRPr="00802882" w:rsidRDefault="00802882" w:rsidP="00802882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18"/>
                <w:szCs w:val="18"/>
              </w:rPr>
            </w:pPr>
            <w:r w:rsidRPr="00802882">
              <w:rPr>
                <w:rFonts w:ascii="Calibri" w:hAnsi="Calibri" w:cs="Calibri"/>
                <w:b/>
                <w:bCs/>
                <w:color w:val="002060"/>
                <w:sz w:val="18"/>
                <w:szCs w:val="18"/>
              </w:rPr>
              <w:t>Fora UF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14:paraId="57697FBD" w14:textId="77777777" w:rsidR="00802882" w:rsidRPr="00802882" w:rsidRDefault="00802882" w:rsidP="00802882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18"/>
                <w:szCs w:val="18"/>
              </w:rPr>
            </w:pPr>
            <w:r w:rsidRPr="00802882">
              <w:rPr>
                <w:rFonts w:ascii="Calibri" w:hAnsi="Calibri" w:cs="Calibri"/>
                <w:b/>
                <w:bCs/>
                <w:color w:val="002060"/>
                <w:sz w:val="18"/>
                <w:szCs w:val="18"/>
              </w:rPr>
              <w:t>DE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14:paraId="05566C5A" w14:textId="77777777" w:rsidR="00802882" w:rsidRPr="00802882" w:rsidRDefault="00802882" w:rsidP="00802882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18"/>
                <w:szCs w:val="18"/>
              </w:rPr>
            </w:pPr>
            <w:r w:rsidRPr="00802882">
              <w:rPr>
                <w:rFonts w:ascii="Calibri" w:hAnsi="Calibri" w:cs="Calibri"/>
                <w:b/>
                <w:bCs/>
                <w:color w:val="002060"/>
                <w:sz w:val="18"/>
                <w:szCs w:val="18"/>
              </w:rPr>
              <w:t>PARA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14:paraId="5F876161" w14:textId="77777777" w:rsidR="00802882" w:rsidRPr="00802882" w:rsidRDefault="00802882" w:rsidP="00802882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18"/>
                <w:szCs w:val="18"/>
              </w:rPr>
            </w:pPr>
            <w:r w:rsidRPr="00802882">
              <w:rPr>
                <w:rFonts w:ascii="Calibri" w:hAnsi="Calibri" w:cs="Calibri"/>
                <w:b/>
                <w:bCs/>
                <w:color w:val="002060"/>
                <w:sz w:val="18"/>
                <w:szCs w:val="18"/>
              </w:rPr>
              <w:t>CONDIÇÃO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14:paraId="67AFB847" w14:textId="77777777" w:rsidR="00802882" w:rsidRPr="00802882" w:rsidRDefault="00802882" w:rsidP="00802882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18"/>
                <w:szCs w:val="18"/>
              </w:rPr>
            </w:pPr>
            <w:r w:rsidRPr="00802882">
              <w:rPr>
                <w:rFonts w:ascii="Calibri" w:hAnsi="Calibri" w:cs="Calibri"/>
                <w:b/>
                <w:bCs/>
                <w:color w:val="002060"/>
                <w:sz w:val="18"/>
                <w:szCs w:val="18"/>
              </w:rPr>
              <w:t>OBS</w:t>
            </w:r>
          </w:p>
        </w:tc>
      </w:tr>
      <w:tr w:rsidR="00802882" w:rsidRPr="00802882" w14:paraId="7FA2A417" w14:textId="77777777" w:rsidTr="00802882">
        <w:trPr>
          <w:trHeight w:val="495"/>
        </w:trPr>
        <w:tc>
          <w:tcPr>
            <w:tcW w:w="3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484786" w14:textId="77777777" w:rsidR="00802882" w:rsidRPr="00802882" w:rsidRDefault="00802882" w:rsidP="00802882">
            <w:pPr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Remessa de Mercadoria em Consignação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ECC7E7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5917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BDDC27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6917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B3D24F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TREELOG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97EA34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DISTRIBUIDOR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00AE00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Consignação do Reparte Normal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1FF90F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 xml:space="preserve">A partir daqui </w:t>
            </w:r>
            <w:proofErr w:type="spellStart"/>
            <w:r w:rsidRPr="00802882">
              <w:rPr>
                <w:rFonts w:ascii="Calibri" w:hAnsi="Calibri" w:cs="Calibri"/>
                <w:sz w:val="18"/>
                <w:szCs w:val="18"/>
              </w:rPr>
              <w:t>da-se</w:t>
            </w:r>
            <w:proofErr w:type="spellEnd"/>
            <w:r w:rsidRPr="00802882">
              <w:rPr>
                <w:rFonts w:ascii="Calibri" w:hAnsi="Calibri" w:cs="Calibri"/>
                <w:sz w:val="18"/>
                <w:szCs w:val="18"/>
              </w:rPr>
              <w:t xml:space="preserve"> início ao processo de consignação para as cotas</w:t>
            </w:r>
          </w:p>
        </w:tc>
      </w:tr>
      <w:tr w:rsidR="00802882" w:rsidRPr="00802882" w14:paraId="75BCA848" w14:textId="77777777" w:rsidTr="00802882">
        <w:trPr>
          <w:trHeight w:val="315"/>
        </w:trPr>
        <w:tc>
          <w:tcPr>
            <w:tcW w:w="3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7DF8EC" w14:textId="77777777" w:rsidR="00802882" w:rsidRPr="00802882" w:rsidRDefault="00802882" w:rsidP="00802882">
            <w:pPr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Remessa de Mercadoria em Consignação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C3453D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5917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43DDEC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6917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A57962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TREELOG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2E657E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DISTRIBUIDOR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F851CB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Sobra de mercadoria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668302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Deve ser feita uma CE Corretiva</w:t>
            </w:r>
          </w:p>
        </w:tc>
      </w:tr>
      <w:tr w:rsidR="00802882" w:rsidRPr="00802882" w14:paraId="2C56B63D" w14:textId="77777777" w:rsidTr="00802882">
        <w:trPr>
          <w:trHeight w:val="315"/>
        </w:trPr>
        <w:tc>
          <w:tcPr>
            <w:tcW w:w="3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90DA13" w14:textId="77777777" w:rsidR="00802882" w:rsidRPr="00802882" w:rsidRDefault="00802882" w:rsidP="00802882">
            <w:pPr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Devolução de Mercadoria Recebida em Consignação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0AF7C7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5918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D03DD8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6918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E17C48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DISTRIBUIDOR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69B6E3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TREELOG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9A0F6A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Falta de mercadoria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4E0D07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Deve ser feita uma CE Corretiva</w:t>
            </w:r>
          </w:p>
        </w:tc>
      </w:tr>
      <w:tr w:rsidR="00802882" w:rsidRPr="00802882" w14:paraId="6D7C2BF0" w14:textId="77777777" w:rsidTr="00802882">
        <w:trPr>
          <w:trHeight w:val="495"/>
        </w:trPr>
        <w:tc>
          <w:tcPr>
            <w:tcW w:w="3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9A13C3" w14:textId="77777777" w:rsidR="00802882" w:rsidRPr="00802882" w:rsidRDefault="00802882" w:rsidP="00802882">
            <w:pPr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Remessa de Mercadoria em Consignação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F4CBE6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5917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3F08E7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6917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45514C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TREELOG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4CA01B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DISTRIBUIDOR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A7214B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Falta de mercadoria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B53342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Em casos de Reposição de Mercadoria.</w:t>
            </w:r>
            <w:r w:rsidRPr="00802882">
              <w:rPr>
                <w:rFonts w:ascii="Calibri" w:hAnsi="Calibri" w:cs="Calibri"/>
                <w:sz w:val="18"/>
                <w:szCs w:val="18"/>
              </w:rPr>
              <w:br/>
              <w:t xml:space="preserve">Deve ser feita uma CE </w:t>
            </w:r>
            <w:proofErr w:type="gramStart"/>
            <w:r w:rsidRPr="00802882">
              <w:rPr>
                <w:rFonts w:ascii="Calibri" w:hAnsi="Calibri" w:cs="Calibri"/>
                <w:sz w:val="18"/>
                <w:szCs w:val="18"/>
              </w:rPr>
              <w:t>Corretiva</w:t>
            </w:r>
            <w:proofErr w:type="gramEnd"/>
          </w:p>
        </w:tc>
      </w:tr>
      <w:tr w:rsidR="00802882" w:rsidRPr="00802882" w14:paraId="46743EDC" w14:textId="77777777" w:rsidTr="00802882">
        <w:trPr>
          <w:trHeight w:val="315"/>
        </w:trPr>
        <w:tc>
          <w:tcPr>
            <w:tcW w:w="3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AE8288" w14:textId="77777777" w:rsidR="00802882" w:rsidRPr="00802882" w:rsidRDefault="00802882" w:rsidP="00802882">
            <w:pPr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Remessa de Mercadoria em Consignação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D28E45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5917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A8D85D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6917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8145D3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Distribuidor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60618D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Cota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8B5D61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Nota de Lançamento (NE/NECA)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8A0F28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Utilizada: Reparte / Suplementar</w:t>
            </w:r>
          </w:p>
        </w:tc>
      </w:tr>
      <w:tr w:rsidR="00802882" w:rsidRPr="00802882" w14:paraId="79660D4E" w14:textId="77777777" w:rsidTr="00802882">
        <w:trPr>
          <w:trHeight w:val="495"/>
        </w:trPr>
        <w:tc>
          <w:tcPr>
            <w:tcW w:w="3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9C59C8" w14:textId="77777777" w:rsidR="00802882" w:rsidRPr="00802882" w:rsidRDefault="00802882" w:rsidP="00802882">
            <w:pPr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Devolução de Mercadoria Recebida em Consignação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2D4205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5918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4A971A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6918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939FC2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Cota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648ABF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Distribuidor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2BC735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Nota da Devolução do Encalhe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8625D5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Jornaleiro emite esta nota para acompanhar o físico do encalhe</w:t>
            </w:r>
          </w:p>
        </w:tc>
      </w:tr>
      <w:tr w:rsidR="00802882" w:rsidRPr="00802882" w14:paraId="306ADFE7" w14:textId="77777777" w:rsidTr="00802882">
        <w:trPr>
          <w:trHeight w:val="495"/>
        </w:trPr>
        <w:tc>
          <w:tcPr>
            <w:tcW w:w="3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195AA0" w14:textId="77777777" w:rsidR="00802882" w:rsidRPr="00802882" w:rsidRDefault="00802882" w:rsidP="00802882">
            <w:pPr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 xml:space="preserve">NF-e Entrada em Devolução de Remessa em Consignação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B69E8A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1918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ECFBFB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2918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8BC2F2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Distribuidor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C293EE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Distribuidor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B1FF61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Nota da Devolução do Encalhe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9F180F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 xml:space="preserve">Distribuidor emite esta nota pelo jornaleiro, para acompanhar o físico do </w:t>
            </w:r>
            <w:proofErr w:type="gramStart"/>
            <w:r w:rsidRPr="00802882">
              <w:rPr>
                <w:rFonts w:ascii="Calibri" w:hAnsi="Calibri" w:cs="Calibri"/>
                <w:sz w:val="18"/>
                <w:szCs w:val="18"/>
              </w:rPr>
              <w:t>encalhe</w:t>
            </w:r>
            <w:proofErr w:type="gramEnd"/>
          </w:p>
        </w:tc>
      </w:tr>
      <w:tr w:rsidR="00802882" w:rsidRPr="00802882" w14:paraId="3792486E" w14:textId="77777777" w:rsidTr="00802882">
        <w:trPr>
          <w:trHeight w:val="495"/>
        </w:trPr>
        <w:tc>
          <w:tcPr>
            <w:tcW w:w="3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1C5C57" w14:textId="77777777" w:rsidR="00802882" w:rsidRPr="00802882" w:rsidRDefault="00802882" w:rsidP="00802882">
            <w:pPr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Devolução Simbólica de Mercadoria Vendida recebida anteriormente em Consignação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0F2AA7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5919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E43996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6919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81FF10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Cota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230545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Distribuidor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8DF6AB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Nota de Venda (NE-CE)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3CC659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Jornaleiro emite esta nota para referenciar a venda do encalhe do dia.</w:t>
            </w:r>
          </w:p>
        </w:tc>
      </w:tr>
      <w:tr w:rsidR="00802882" w:rsidRPr="00802882" w14:paraId="664D1746" w14:textId="77777777" w:rsidTr="00802882">
        <w:trPr>
          <w:trHeight w:val="495"/>
        </w:trPr>
        <w:tc>
          <w:tcPr>
            <w:tcW w:w="3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F186CC" w14:textId="77777777" w:rsidR="00802882" w:rsidRPr="00802882" w:rsidRDefault="00802882" w:rsidP="00802882">
            <w:pPr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Entrada de Devolução Simbólica de Mercadoria Vendida Remetida anteriormente em consignação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CCE3A1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1919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454EB7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2919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E987F0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Distribuidor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10EAA3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Distribuidor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0650FF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Nota de Venda (NE-CE)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5E220C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 xml:space="preserve">Distribuidor emite esta nota pelo jornaleiro, para referenciar a venda do </w:t>
            </w:r>
            <w:proofErr w:type="gramStart"/>
            <w:r w:rsidRPr="00802882">
              <w:rPr>
                <w:rFonts w:ascii="Calibri" w:hAnsi="Calibri" w:cs="Calibri"/>
                <w:sz w:val="18"/>
                <w:szCs w:val="18"/>
              </w:rPr>
              <w:t>encalhe</w:t>
            </w:r>
            <w:proofErr w:type="gramEnd"/>
          </w:p>
        </w:tc>
      </w:tr>
      <w:tr w:rsidR="00802882" w:rsidRPr="00802882" w14:paraId="16321328" w14:textId="77777777" w:rsidTr="00802882">
        <w:trPr>
          <w:trHeight w:val="1215"/>
        </w:trPr>
        <w:tc>
          <w:tcPr>
            <w:tcW w:w="3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82CE71" w14:textId="77777777" w:rsidR="00802882" w:rsidRPr="00802882" w:rsidRDefault="00802882" w:rsidP="00802882">
            <w:pPr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Venda de Mercadoria remetida anteriormente em Consignação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36A21C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5114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F5FCF0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6114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F56B31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Distribuidor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1DEEC5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Cota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5DEFB4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Nota de Venda (NE-CE)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C1BB10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proofErr w:type="gramStart"/>
            <w:r w:rsidRPr="00802882">
              <w:rPr>
                <w:rFonts w:ascii="Calibri" w:hAnsi="Calibri" w:cs="Calibri"/>
                <w:sz w:val="18"/>
                <w:szCs w:val="18"/>
              </w:rPr>
              <w:t>Precisa ter o mesmo valor que a Simbólica - 5919/6919)</w:t>
            </w:r>
            <w:proofErr w:type="gramEnd"/>
            <w:r w:rsidRPr="00802882">
              <w:rPr>
                <w:rFonts w:ascii="Calibri" w:hAnsi="Calibri" w:cs="Calibri"/>
                <w:sz w:val="18"/>
                <w:szCs w:val="18"/>
              </w:rPr>
              <w:br/>
              <w:t>Venda - Encalhe (normal) / Venda de Encalhe e Suplementar (à vista) / Ajustes da Conferência de Encalhe</w:t>
            </w:r>
          </w:p>
        </w:tc>
      </w:tr>
      <w:tr w:rsidR="00802882" w:rsidRPr="00802882" w14:paraId="3ED893B9" w14:textId="77777777" w:rsidTr="00802882">
        <w:trPr>
          <w:trHeight w:val="315"/>
        </w:trPr>
        <w:tc>
          <w:tcPr>
            <w:tcW w:w="3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159DCE" w14:textId="77777777" w:rsidR="00802882" w:rsidRPr="00802882" w:rsidRDefault="00802882" w:rsidP="00802882">
            <w:pPr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Devolução de Mercadoria Recebida em Consignação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53AB1F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5918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D8A273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6918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DCD59E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DISTRIBUIDOR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FBDEF3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TREELOG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A4CDDD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Nota da Devolução do Encalhe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7AA354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Acompanha a devolução da CE</w:t>
            </w:r>
          </w:p>
        </w:tc>
      </w:tr>
      <w:tr w:rsidR="00802882" w:rsidRPr="00802882" w14:paraId="06109DA1" w14:textId="77777777" w:rsidTr="00802882">
        <w:trPr>
          <w:trHeight w:val="315"/>
        </w:trPr>
        <w:tc>
          <w:tcPr>
            <w:tcW w:w="3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A8019E" w14:textId="77777777" w:rsidR="00802882" w:rsidRPr="00802882" w:rsidRDefault="00802882" w:rsidP="00802882">
            <w:pPr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Devolução de Mercadoria Recebida em Consignação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52C2F8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5918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0E8341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6918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CE2250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DISTRIBUIDOR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073EC3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TREELOG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FFA7AA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Sobra de mercadoria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D00304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Deve ser feita uma CE Corretiva</w:t>
            </w:r>
          </w:p>
        </w:tc>
      </w:tr>
      <w:tr w:rsidR="00802882" w:rsidRPr="00802882" w14:paraId="69D39D6E" w14:textId="77777777" w:rsidTr="00802882">
        <w:trPr>
          <w:trHeight w:val="315"/>
        </w:trPr>
        <w:tc>
          <w:tcPr>
            <w:tcW w:w="3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7BCF8D" w14:textId="77777777" w:rsidR="00802882" w:rsidRPr="00802882" w:rsidRDefault="00802882" w:rsidP="00802882">
            <w:pPr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Devolução Simbólica de Mercadoria Vendida recebida anteriormente em Consignação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D6388E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5919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445B61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6919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727021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DISTRIBUIDOR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447E4D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TREELOG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AE216B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Nota de Venda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44F0B8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Remessa - Distribuição (+/-) Ajustes = Venda</w:t>
            </w:r>
          </w:p>
        </w:tc>
      </w:tr>
      <w:tr w:rsidR="00802882" w:rsidRPr="00802882" w14:paraId="6E32335D" w14:textId="77777777" w:rsidTr="00802882">
        <w:trPr>
          <w:trHeight w:val="735"/>
        </w:trPr>
        <w:tc>
          <w:tcPr>
            <w:tcW w:w="3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4B75F3" w14:textId="77777777" w:rsidR="00802882" w:rsidRPr="00802882" w:rsidRDefault="00802882" w:rsidP="00802882">
            <w:pPr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Venda de Mercadoria remetida anteriormente em Consignação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F8E82F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5114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F0251F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6114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CCEC21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TREELOG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8B8DF8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DISTRIBUIDOR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D25716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Nota de Venda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63A15D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Deve ter a mesma base de calculo (tempo e produtos) que a de cima</w:t>
            </w:r>
            <w:r w:rsidRPr="00802882">
              <w:rPr>
                <w:rFonts w:ascii="Calibri" w:hAnsi="Calibri" w:cs="Calibri"/>
                <w:sz w:val="18"/>
                <w:szCs w:val="18"/>
              </w:rPr>
              <w:br/>
              <w:t>Remessa - Distribuição (+/-) Ajustes = Venda</w:t>
            </w:r>
          </w:p>
        </w:tc>
      </w:tr>
    </w:tbl>
    <w:p w14:paraId="6EF46C80" w14:textId="69256A7E" w:rsidR="00802882" w:rsidRDefault="00802882" w:rsidP="00D029C7">
      <w:pPr>
        <w:ind w:left="1080"/>
        <w:rPr>
          <w:rFonts w:ascii="Calibri" w:hAnsi="Calibri" w:cs="Arial"/>
          <w:color w:val="002060"/>
          <w:sz w:val="22"/>
          <w:szCs w:val="22"/>
        </w:rPr>
      </w:pPr>
    </w:p>
    <w:p w14:paraId="7111E59E" w14:textId="5B734DF2" w:rsidR="00D029C7" w:rsidRDefault="00802882" w:rsidP="00802882">
      <w:pPr>
        <w:rPr>
          <w:rFonts w:ascii="Calibri" w:hAnsi="Calibri" w:cs="Arial"/>
          <w:color w:val="002060"/>
          <w:sz w:val="22"/>
          <w:szCs w:val="22"/>
          <w:u w:val="single"/>
        </w:rPr>
      </w:pPr>
      <w:r>
        <w:rPr>
          <w:rFonts w:ascii="Calibri" w:hAnsi="Calibri" w:cs="Arial"/>
          <w:color w:val="002060"/>
          <w:sz w:val="22"/>
          <w:szCs w:val="22"/>
        </w:rPr>
        <w:br w:type="page"/>
      </w:r>
      <w:r w:rsidR="00394F7F" w:rsidRPr="00802882">
        <w:rPr>
          <w:rFonts w:ascii="Calibri" w:hAnsi="Calibri" w:cs="Arial"/>
          <w:color w:val="002060"/>
          <w:sz w:val="22"/>
          <w:szCs w:val="22"/>
          <w:u w:val="single"/>
        </w:rPr>
        <w:lastRenderedPageBreak/>
        <w:t>Regime</w:t>
      </w:r>
      <w:r w:rsidR="00D029C7" w:rsidRPr="00802882">
        <w:rPr>
          <w:rFonts w:ascii="Calibri" w:hAnsi="Calibri" w:cs="Arial"/>
          <w:color w:val="002060"/>
          <w:sz w:val="22"/>
          <w:szCs w:val="22"/>
          <w:u w:val="single"/>
        </w:rPr>
        <w:t xml:space="preserve"> Fiscal de </w:t>
      </w:r>
      <w:r w:rsidR="00355AB2" w:rsidRPr="00802882">
        <w:rPr>
          <w:rFonts w:ascii="Calibri" w:hAnsi="Calibri" w:cs="Arial"/>
          <w:color w:val="002060"/>
          <w:sz w:val="22"/>
          <w:szCs w:val="22"/>
          <w:u w:val="single"/>
        </w:rPr>
        <w:t>Prestação</w:t>
      </w:r>
      <w:r w:rsidR="00D029C7" w:rsidRPr="00802882">
        <w:rPr>
          <w:rFonts w:ascii="Calibri" w:hAnsi="Calibri" w:cs="Arial"/>
          <w:color w:val="002060"/>
          <w:sz w:val="22"/>
          <w:szCs w:val="22"/>
          <w:u w:val="single"/>
        </w:rPr>
        <w:t xml:space="preserve"> de Serviço:</w:t>
      </w:r>
    </w:p>
    <w:p w14:paraId="796C6086" w14:textId="77777777" w:rsidR="00802882" w:rsidRDefault="00802882" w:rsidP="00802882">
      <w:pPr>
        <w:rPr>
          <w:rFonts w:ascii="Calibri" w:hAnsi="Calibri" w:cs="Arial"/>
          <w:color w:val="002060"/>
          <w:sz w:val="22"/>
          <w:szCs w:val="22"/>
          <w:u w:val="single"/>
        </w:rPr>
      </w:pPr>
    </w:p>
    <w:tbl>
      <w:tblPr>
        <w:tblW w:w="11341" w:type="dxa"/>
        <w:tblInd w:w="-78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47"/>
        <w:gridCol w:w="864"/>
        <w:gridCol w:w="941"/>
        <w:gridCol w:w="1402"/>
        <w:gridCol w:w="1276"/>
        <w:gridCol w:w="2126"/>
        <w:gridCol w:w="1985"/>
      </w:tblGrid>
      <w:tr w:rsidR="00802882" w:rsidRPr="00802882" w14:paraId="779231C6" w14:textId="77777777" w:rsidTr="00802882">
        <w:trPr>
          <w:trHeight w:val="315"/>
        </w:trPr>
        <w:tc>
          <w:tcPr>
            <w:tcW w:w="274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14:paraId="0A4AC500" w14:textId="77777777" w:rsidR="00802882" w:rsidRPr="00802882" w:rsidRDefault="00802882" w:rsidP="00802882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24"/>
                <w:szCs w:val="24"/>
              </w:rPr>
            </w:pPr>
            <w:r w:rsidRPr="00802882">
              <w:rPr>
                <w:rFonts w:ascii="Calibri" w:hAnsi="Calibri" w:cs="Calibri"/>
                <w:b/>
                <w:bCs/>
                <w:color w:val="002060"/>
                <w:sz w:val="24"/>
                <w:szCs w:val="24"/>
              </w:rPr>
              <w:t>Tipo de Nota - Prestador de Serviço</w:t>
            </w:r>
          </w:p>
        </w:tc>
        <w:tc>
          <w:tcPr>
            <w:tcW w:w="180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CE6F1"/>
            <w:noWrap/>
            <w:vAlign w:val="center"/>
            <w:hideMark/>
          </w:tcPr>
          <w:p w14:paraId="7174496B" w14:textId="77777777" w:rsidR="00802882" w:rsidRPr="00802882" w:rsidRDefault="00802882" w:rsidP="00802882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18"/>
                <w:szCs w:val="18"/>
              </w:rPr>
            </w:pPr>
            <w:r w:rsidRPr="00802882">
              <w:rPr>
                <w:rFonts w:ascii="Calibri" w:hAnsi="Calibri" w:cs="Calibri"/>
                <w:b/>
                <w:bCs/>
                <w:color w:val="002060"/>
                <w:sz w:val="18"/>
                <w:szCs w:val="18"/>
              </w:rPr>
              <w:t>CFOP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18576" w14:textId="77777777" w:rsidR="00802882" w:rsidRPr="00802882" w:rsidRDefault="00802882" w:rsidP="0080288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9AF73" w14:textId="77777777" w:rsidR="00802882" w:rsidRPr="00802882" w:rsidRDefault="00802882" w:rsidP="0080288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C8F5D" w14:textId="77777777" w:rsidR="00802882" w:rsidRPr="00802882" w:rsidRDefault="00802882" w:rsidP="0080288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84D2A6" w14:textId="77777777" w:rsidR="00802882" w:rsidRPr="00802882" w:rsidRDefault="00802882" w:rsidP="0080288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802882" w:rsidRPr="00802882" w14:paraId="304F02BA" w14:textId="77777777" w:rsidTr="00802882">
        <w:trPr>
          <w:trHeight w:val="315"/>
        </w:trPr>
        <w:tc>
          <w:tcPr>
            <w:tcW w:w="27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8C625B" w14:textId="77777777" w:rsidR="00802882" w:rsidRPr="00802882" w:rsidRDefault="00802882" w:rsidP="00802882">
            <w:pPr>
              <w:rPr>
                <w:rFonts w:ascii="Calibri" w:hAnsi="Calibri" w:cs="Calibri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14:paraId="2AA6066A" w14:textId="77777777" w:rsidR="00802882" w:rsidRPr="00802882" w:rsidRDefault="00802882" w:rsidP="00802882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18"/>
                <w:szCs w:val="18"/>
              </w:rPr>
            </w:pPr>
            <w:r w:rsidRPr="00802882">
              <w:rPr>
                <w:rFonts w:ascii="Calibri" w:hAnsi="Calibri" w:cs="Calibri"/>
                <w:b/>
                <w:bCs/>
                <w:color w:val="002060"/>
                <w:sz w:val="18"/>
                <w:szCs w:val="18"/>
              </w:rPr>
              <w:t>Dentro UF</w:t>
            </w: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14:paraId="3E50E3AE" w14:textId="77777777" w:rsidR="00802882" w:rsidRPr="00802882" w:rsidRDefault="00802882" w:rsidP="00802882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18"/>
                <w:szCs w:val="18"/>
              </w:rPr>
            </w:pPr>
            <w:r w:rsidRPr="00802882">
              <w:rPr>
                <w:rFonts w:ascii="Calibri" w:hAnsi="Calibri" w:cs="Calibri"/>
                <w:b/>
                <w:bCs/>
                <w:color w:val="002060"/>
                <w:sz w:val="18"/>
                <w:szCs w:val="18"/>
              </w:rPr>
              <w:t>Fora UF</w:t>
            </w:r>
          </w:p>
        </w:tc>
        <w:tc>
          <w:tcPr>
            <w:tcW w:w="14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14:paraId="403B5584" w14:textId="77777777" w:rsidR="00802882" w:rsidRPr="00802882" w:rsidRDefault="00802882" w:rsidP="00802882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18"/>
                <w:szCs w:val="18"/>
              </w:rPr>
            </w:pPr>
            <w:r w:rsidRPr="00802882">
              <w:rPr>
                <w:rFonts w:ascii="Calibri" w:hAnsi="Calibri" w:cs="Calibri"/>
                <w:b/>
                <w:bCs/>
                <w:color w:val="002060"/>
                <w:sz w:val="18"/>
                <w:szCs w:val="18"/>
              </w:rPr>
              <w:t>DE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14:paraId="3F4C717C" w14:textId="77777777" w:rsidR="00802882" w:rsidRPr="00802882" w:rsidRDefault="00802882" w:rsidP="00802882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18"/>
                <w:szCs w:val="18"/>
              </w:rPr>
            </w:pPr>
            <w:r w:rsidRPr="00802882">
              <w:rPr>
                <w:rFonts w:ascii="Calibri" w:hAnsi="Calibri" w:cs="Calibri"/>
                <w:b/>
                <w:bCs/>
                <w:color w:val="002060"/>
                <w:sz w:val="18"/>
                <w:szCs w:val="18"/>
              </w:rPr>
              <w:t>PARA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14:paraId="72AA754A" w14:textId="77777777" w:rsidR="00802882" w:rsidRPr="00802882" w:rsidRDefault="00802882" w:rsidP="00802882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18"/>
                <w:szCs w:val="18"/>
              </w:rPr>
            </w:pPr>
            <w:r w:rsidRPr="00802882">
              <w:rPr>
                <w:rFonts w:ascii="Calibri" w:hAnsi="Calibri" w:cs="Calibri"/>
                <w:b/>
                <w:bCs/>
                <w:color w:val="002060"/>
                <w:sz w:val="18"/>
                <w:szCs w:val="18"/>
              </w:rPr>
              <w:t>CONDIÇÃO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14:paraId="10629085" w14:textId="77777777" w:rsidR="00802882" w:rsidRPr="00802882" w:rsidRDefault="00802882" w:rsidP="00802882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18"/>
                <w:szCs w:val="18"/>
              </w:rPr>
            </w:pPr>
            <w:r w:rsidRPr="00802882">
              <w:rPr>
                <w:rFonts w:ascii="Calibri" w:hAnsi="Calibri" w:cs="Calibri"/>
                <w:b/>
                <w:bCs/>
                <w:color w:val="002060"/>
                <w:sz w:val="18"/>
                <w:szCs w:val="18"/>
              </w:rPr>
              <w:t>OBS</w:t>
            </w:r>
          </w:p>
        </w:tc>
      </w:tr>
      <w:tr w:rsidR="00802882" w:rsidRPr="00802882" w14:paraId="509F220C" w14:textId="77777777" w:rsidTr="00802882">
        <w:trPr>
          <w:trHeight w:val="495"/>
        </w:trPr>
        <w:tc>
          <w:tcPr>
            <w:tcW w:w="27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3E703E" w14:textId="77777777" w:rsidR="00802882" w:rsidRPr="00802882" w:rsidRDefault="00802882" w:rsidP="00802882">
            <w:pPr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NF-E Remessa para Distribuição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64BB7C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5949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797064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6949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D99F32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TREELOG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BD0619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DISTRIBUIDOR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9FCB1E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Consignação do Reparte Normal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40162A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 xml:space="preserve">A partir daqui </w:t>
            </w:r>
            <w:proofErr w:type="spellStart"/>
            <w:r w:rsidRPr="00802882">
              <w:rPr>
                <w:rFonts w:ascii="Calibri" w:hAnsi="Calibri" w:cs="Calibri"/>
                <w:sz w:val="18"/>
                <w:szCs w:val="18"/>
              </w:rPr>
              <w:t>da-se</w:t>
            </w:r>
            <w:proofErr w:type="spellEnd"/>
            <w:r w:rsidRPr="00802882">
              <w:rPr>
                <w:rFonts w:ascii="Calibri" w:hAnsi="Calibri" w:cs="Calibri"/>
                <w:sz w:val="18"/>
                <w:szCs w:val="18"/>
              </w:rPr>
              <w:t xml:space="preserve"> início ao processo de consignação para as cotas</w:t>
            </w:r>
          </w:p>
        </w:tc>
      </w:tr>
      <w:tr w:rsidR="00802882" w:rsidRPr="00802882" w14:paraId="4D595DFA" w14:textId="77777777" w:rsidTr="00802882">
        <w:trPr>
          <w:trHeight w:val="315"/>
        </w:trPr>
        <w:tc>
          <w:tcPr>
            <w:tcW w:w="27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EA0992" w14:textId="77777777" w:rsidR="00802882" w:rsidRPr="00802882" w:rsidRDefault="00802882" w:rsidP="00802882">
            <w:pPr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NF-e Complementar (Remessa para Distribuição)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7DC609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5949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231040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6949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333DF1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TREELOG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DC2676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DISTRIBUIDOR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BC4386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Sobra de mercadoria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775089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Deve ser feita uma CE Corretiva</w:t>
            </w:r>
          </w:p>
        </w:tc>
      </w:tr>
      <w:tr w:rsidR="00802882" w:rsidRPr="00802882" w14:paraId="47B5EB69" w14:textId="77777777" w:rsidTr="00802882">
        <w:trPr>
          <w:trHeight w:val="495"/>
        </w:trPr>
        <w:tc>
          <w:tcPr>
            <w:tcW w:w="27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772139" w14:textId="77777777" w:rsidR="00802882" w:rsidRPr="00802882" w:rsidRDefault="00802882" w:rsidP="00802882">
            <w:pPr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NF-e Complementar (Remessa para Distribuição)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428D02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5949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283E99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6949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F64841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TREELOG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3EA2D4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DISTRIBUIDOR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F98837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Falta de mercadoria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EB80B8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Em casos de Reposição de Mercadoria.</w:t>
            </w:r>
            <w:r w:rsidRPr="00802882">
              <w:rPr>
                <w:rFonts w:ascii="Calibri" w:hAnsi="Calibri" w:cs="Calibri"/>
                <w:sz w:val="18"/>
                <w:szCs w:val="18"/>
              </w:rPr>
              <w:br/>
              <w:t xml:space="preserve">Deve ser feita uma CE </w:t>
            </w:r>
            <w:proofErr w:type="gramStart"/>
            <w:r w:rsidRPr="00802882">
              <w:rPr>
                <w:rFonts w:ascii="Calibri" w:hAnsi="Calibri" w:cs="Calibri"/>
                <w:sz w:val="18"/>
                <w:szCs w:val="18"/>
              </w:rPr>
              <w:t>Corretiva</w:t>
            </w:r>
            <w:proofErr w:type="gramEnd"/>
          </w:p>
        </w:tc>
      </w:tr>
      <w:tr w:rsidR="00802882" w:rsidRPr="00802882" w14:paraId="62D403EB" w14:textId="77777777" w:rsidTr="00802882">
        <w:trPr>
          <w:trHeight w:val="735"/>
        </w:trPr>
        <w:tc>
          <w:tcPr>
            <w:tcW w:w="27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14E972" w14:textId="77777777" w:rsidR="00802882" w:rsidRPr="00802882" w:rsidRDefault="00802882" w:rsidP="00802882">
            <w:pPr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Retorno de Remessa para Distribuição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4C8D23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5949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CF3F92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6949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C6A54C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DISTRIBUIDOR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C0259B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TREELOG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6F92B6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Falta de mercadoria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5C1D12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Deve ser feita uma CE Corretiva</w:t>
            </w:r>
            <w:r w:rsidRPr="00802882">
              <w:rPr>
                <w:rFonts w:ascii="Calibri" w:hAnsi="Calibri" w:cs="Calibri"/>
                <w:sz w:val="18"/>
                <w:szCs w:val="18"/>
              </w:rPr>
              <w:br/>
              <w:t>Esta nota é opcional, já que a obrigatoriedade é a nota final de prestação de serviços.</w:t>
            </w:r>
          </w:p>
        </w:tc>
      </w:tr>
      <w:tr w:rsidR="00802882" w:rsidRPr="00802882" w14:paraId="0F42BEE8" w14:textId="77777777" w:rsidTr="00802882">
        <w:trPr>
          <w:trHeight w:val="315"/>
        </w:trPr>
        <w:tc>
          <w:tcPr>
            <w:tcW w:w="27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A73A0A" w14:textId="77777777" w:rsidR="00802882" w:rsidRPr="00802882" w:rsidRDefault="00802882" w:rsidP="00802882">
            <w:pPr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 xml:space="preserve">NF-e de Remessa para Distribuição (NECA / </w:t>
            </w:r>
            <w:proofErr w:type="spellStart"/>
            <w:r w:rsidRPr="00802882">
              <w:rPr>
                <w:rFonts w:ascii="Calibri" w:hAnsi="Calibri" w:cs="Calibri"/>
                <w:sz w:val="18"/>
                <w:szCs w:val="18"/>
              </w:rPr>
              <w:t>Danfe</w:t>
            </w:r>
            <w:proofErr w:type="spellEnd"/>
            <w:r w:rsidRPr="00802882">
              <w:rPr>
                <w:rFonts w:ascii="Calibri" w:hAnsi="Calibri" w:cs="Calibri"/>
                <w:sz w:val="18"/>
                <w:szCs w:val="18"/>
              </w:rPr>
              <w:t>)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6A9282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5949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836F41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6949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4FC4FE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Distribuidor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44F679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Cota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B0749E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Nota de Lançamento (NE/NECA)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76CA7B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Utilizada: Reparte / Suplementar</w:t>
            </w:r>
          </w:p>
        </w:tc>
      </w:tr>
      <w:tr w:rsidR="00802882" w:rsidRPr="00802882" w14:paraId="2C233BB5" w14:textId="77777777" w:rsidTr="00802882">
        <w:trPr>
          <w:trHeight w:val="495"/>
        </w:trPr>
        <w:tc>
          <w:tcPr>
            <w:tcW w:w="27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A2852E" w14:textId="77777777" w:rsidR="00802882" w:rsidRPr="00802882" w:rsidRDefault="00802882" w:rsidP="00802882">
            <w:pPr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NF-e de Devolução de Remessa para Distribuição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DBE059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5949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3A7760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6949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024477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Cota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09519C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Distribuidor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8CB957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Nota da Devolução do Encalhe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AF3F7C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Jornaleiro emite esta nota para acompanhar o físico do encalhe</w:t>
            </w:r>
          </w:p>
        </w:tc>
      </w:tr>
      <w:tr w:rsidR="00802882" w:rsidRPr="00802882" w14:paraId="46DA1807" w14:textId="77777777" w:rsidTr="00802882">
        <w:trPr>
          <w:trHeight w:val="495"/>
        </w:trPr>
        <w:tc>
          <w:tcPr>
            <w:tcW w:w="27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B6696A" w14:textId="77777777" w:rsidR="00802882" w:rsidRPr="00802882" w:rsidRDefault="00802882" w:rsidP="00802882">
            <w:pPr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NF-e de Entrada de Retorno de Remessa para Distribuição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F6FF79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1949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B37104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2949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0378CD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Distribuidor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3E1BDA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Distribuidor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BF49B2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Nota da Devolução do Encalhe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7B00C9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Jornaleiro emite esta nota para acompanhar o físico do encalhe</w:t>
            </w:r>
          </w:p>
        </w:tc>
      </w:tr>
      <w:tr w:rsidR="00802882" w:rsidRPr="00802882" w14:paraId="268B52AF" w14:textId="77777777" w:rsidTr="00802882">
        <w:trPr>
          <w:trHeight w:val="315"/>
        </w:trPr>
        <w:tc>
          <w:tcPr>
            <w:tcW w:w="27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D8ABCC" w14:textId="77777777" w:rsidR="00802882" w:rsidRPr="00802882" w:rsidRDefault="00802882" w:rsidP="00802882">
            <w:pPr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NF-e Devolução de Encalhe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437021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5949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314C3F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6949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46F7D0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DISTRIBUIDOR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9DA1C2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TREELOG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5355FC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Devolução do Encalhe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167B78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</w:tr>
      <w:tr w:rsidR="00802882" w:rsidRPr="00802882" w14:paraId="2E2C8C59" w14:textId="77777777" w:rsidTr="00802882">
        <w:trPr>
          <w:trHeight w:val="315"/>
        </w:trPr>
        <w:tc>
          <w:tcPr>
            <w:tcW w:w="27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EFBDDE" w14:textId="77777777" w:rsidR="00802882" w:rsidRPr="00802882" w:rsidRDefault="00802882" w:rsidP="00802882">
            <w:pPr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NF-e (Complementar) Devolução de Encalhe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53D3A1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5949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EA8321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6949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B5794F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DISTRIBUIDOR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FB89E3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TREELOG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E5C086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Sobra de mercadoria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17C6A5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Na apuração do Encalhe</w:t>
            </w:r>
          </w:p>
        </w:tc>
      </w:tr>
      <w:tr w:rsidR="00802882" w:rsidRPr="00802882" w14:paraId="4DDC8C11" w14:textId="77777777" w:rsidTr="00802882">
        <w:trPr>
          <w:trHeight w:val="735"/>
        </w:trPr>
        <w:tc>
          <w:tcPr>
            <w:tcW w:w="27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10F517" w14:textId="77777777" w:rsidR="00802882" w:rsidRPr="00802882" w:rsidRDefault="00802882" w:rsidP="00802882">
            <w:pPr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Venda de Mercadoria recebida anteriormente em Consignação</w:t>
            </w:r>
            <w:r w:rsidRPr="00802882">
              <w:rPr>
                <w:rFonts w:ascii="Calibri" w:hAnsi="Calibri" w:cs="Calibri"/>
                <w:sz w:val="18"/>
                <w:szCs w:val="18"/>
              </w:rPr>
              <w:br/>
            </w:r>
            <w:proofErr w:type="gramStart"/>
            <w:r w:rsidRPr="00802882">
              <w:rPr>
                <w:rFonts w:ascii="Calibri" w:hAnsi="Calibri" w:cs="Calibri"/>
                <w:sz w:val="18"/>
                <w:szCs w:val="18"/>
              </w:rPr>
              <w:t>(</w:t>
            </w:r>
            <w:proofErr w:type="gramEnd"/>
            <w:r w:rsidRPr="00802882">
              <w:rPr>
                <w:rFonts w:ascii="Calibri" w:hAnsi="Calibri" w:cs="Calibri"/>
                <w:sz w:val="18"/>
                <w:szCs w:val="18"/>
              </w:rPr>
              <w:t xml:space="preserve">utiliza-se essa NOP porque a </w:t>
            </w:r>
            <w:proofErr w:type="spellStart"/>
            <w:r w:rsidRPr="00802882">
              <w:rPr>
                <w:rFonts w:ascii="Calibri" w:hAnsi="Calibri" w:cs="Calibri"/>
                <w:sz w:val="18"/>
                <w:szCs w:val="18"/>
              </w:rPr>
              <w:t>Treelog</w:t>
            </w:r>
            <w:proofErr w:type="spellEnd"/>
            <w:r w:rsidRPr="00802882">
              <w:rPr>
                <w:rFonts w:ascii="Calibri" w:hAnsi="Calibri" w:cs="Calibri"/>
                <w:sz w:val="18"/>
                <w:szCs w:val="18"/>
              </w:rPr>
              <w:t xml:space="preserve"> realizou uma venda de um produto que ela recebeu anteriormente em consignação).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976D7C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5115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503119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6115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785A15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TREELOG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24B4D7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COTA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3A7472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Venda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92192D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</w:tr>
    </w:tbl>
    <w:p w14:paraId="03167A24" w14:textId="77777777" w:rsidR="00802882" w:rsidRDefault="00802882" w:rsidP="00802882">
      <w:pPr>
        <w:rPr>
          <w:rFonts w:ascii="Calibri" w:hAnsi="Calibri" w:cs="Arial"/>
          <w:color w:val="002060"/>
          <w:sz w:val="22"/>
          <w:szCs w:val="22"/>
          <w:u w:val="single"/>
        </w:rPr>
      </w:pPr>
    </w:p>
    <w:p w14:paraId="2C782130" w14:textId="28E6024F" w:rsidR="00802882" w:rsidRDefault="00802882" w:rsidP="00802882">
      <w:pPr>
        <w:rPr>
          <w:rFonts w:ascii="Calibri" w:hAnsi="Calibri" w:cs="Arial"/>
          <w:color w:val="002060"/>
          <w:sz w:val="22"/>
          <w:szCs w:val="22"/>
          <w:u w:val="single"/>
        </w:rPr>
      </w:pPr>
      <w:r>
        <w:rPr>
          <w:rFonts w:ascii="Calibri" w:hAnsi="Calibri" w:cs="Arial"/>
          <w:color w:val="002060"/>
          <w:sz w:val="22"/>
          <w:szCs w:val="22"/>
          <w:u w:val="single"/>
        </w:rPr>
        <w:br w:type="page"/>
      </w:r>
      <w:r w:rsidRPr="00802882">
        <w:rPr>
          <w:rFonts w:ascii="Calibri" w:hAnsi="Calibri" w:cs="Arial"/>
          <w:color w:val="002060"/>
          <w:sz w:val="22"/>
          <w:szCs w:val="22"/>
          <w:u w:val="single"/>
        </w:rPr>
        <w:lastRenderedPageBreak/>
        <w:t>Regime Fiscal de Prestação de Serviço</w:t>
      </w:r>
      <w:r>
        <w:rPr>
          <w:rFonts w:ascii="Calibri" w:hAnsi="Calibri" w:cs="Arial"/>
          <w:color w:val="002060"/>
          <w:sz w:val="22"/>
          <w:szCs w:val="22"/>
          <w:u w:val="single"/>
        </w:rPr>
        <w:t xml:space="preserve"> - Filiais</w:t>
      </w:r>
      <w:r w:rsidRPr="00802882">
        <w:rPr>
          <w:rFonts w:ascii="Calibri" w:hAnsi="Calibri" w:cs="Arial"/>
          <w:color w:val="002060"/>
          <w:sz w:val="22"/>
          <w:szCs w:val="22"/>
          <w:u w:val="single"/>
        </w:rPr>
        <w:t>:</w:t>
      </w:r>
    </w:p>
    <w:p w14:paraId="10587473" w14:textId="77777777" w:rsidR="00802882" w:rsidRDefault="00802882" w:rsidP="00802882">
      <w:pPr>
        <w:rPr>
          <w:rFonts w:ascii="Calibri" w:hAnsi="Calibri" w:cs="Arial"/>
          <w:color w:val="002060"/>
          <w:sz w:val="22"/>
          <w:szCs w:val="22"/>
        </w:rPr>
      </w:pPr>
    </w:p>
    <w:tbl>
      <w:tblPr>
        <w:tblW w:w="11341" w:type="dxa"/>
        <w:tblInd w:w="-78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6"/>
        <w:gridCol w:w="850"/>
        <w:gridCol w:w="851"/>
        <w:gridCol w:w="1417"/>
        <w:gridCol w:w="1276"/>
        <w:gridCol w:w="2126"/>
        <w:gridCol w:w="1985"/>
      </w:tblGrid>
      <w:tr w:rsidR="00802882" w:rsidRPr="00802882" w14:paraId="5EF1C3A2" w14:textId="77777777" w:rsidTr="00802882">
        <w:trPr>
          <w:trHeight w:val="315"/>
        </w:trPr>
        <w:tc>
          <w:tcPr>
            <w:tcW w:w="283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14:paraId="4A33C13E" w14:textId="77777777" w:rsidR="00802882" w:rsidRPr="00802882" w:rsidRDefault="00802882" w:rsidP="00802882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24"/>
                <w:szCs w:val="24"/>
              </w:rPr>
            </w:pPr>
            <w:r w:rsidRPr="00802882">
              <w:rPr>
                <w:rFonts w:ascii="Calibri" w:hAnsi="Calibri" w:cs="Calibri"/>
                <w:b/>
                <w:bCs/>
                <w:color w:val="002060"/>
                <w:sz w:val="24"/>
                <w:szCs w:val="24"/>
              </w:rPr>
              <w:t>Tipo de Nota - Prestador de Serviço - Cota Contribuinte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CE6F1"/>
            <w:noWrap/>
            <w:vAlign w:val="center"/>
            <w:hideMark/>
          </w:tcPr>
          <w:p w14:paraId="3E894E8D" w14:textId="77777777" w:rsidR="00802882" w:rsidRPr="00802882" w:rsidRDefault="00802882" w:rsidP="00802882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18"/>
                <w:szCs w:val="18"/>
              </w:rPr>
            </w:pPr>
            <w:r w:rsidRPr="00802882">
              <w:rPr>
                <w:rFonts w:ascii="Calibri" w:hAnsi="Calibri" w:cs="Calibri"/>
                <w:b/>
                <w:bCs/>
                <w:color w:val="002060"/>
                <w:sz w:val="18"/>
                <w:szCs w:val="18"/>
              </w:rPr>
              <w:t>CFOP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747B2" w14:textId="77777777" w:rsidR="00802882" w:rsidRPr="00802882" w:rsidRDefault="00802882" w:rsidP="0080288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654A7" w14:textId="77777777" w:rsidR="00802882" w:rsidRPr="00802882" w:rsidRDefault="00802882" w:rsidP="0080288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A4E1A" w14:textId="77777777" w:rsidR="00802882" w:rsidRPr="00802882" w:rsidRDefault="00802882" w:rsidP="0080288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632792" w14:textId="77777777" w:rsidR="00802882" w:rsidRPr="00802882" w:rsidRDefault="00802882" w:rsidP="0080288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802882" w:rsidRPr="00802882" w14:paraId="6A84F565" w14:textId="77777777" w:rsidTr="00802882">
        <w:trPr>
          <w:trHeight w:val="315"/>
        </w:trPr>
        <w:tc>
          <w:tcPr>
            <w:tcW w:w="283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EB1582" w14:textId="77777777" w:rsidR="00802882" w:rsidRPr="00802882" w:rsidRDefault="00802882" w:rsidP="00802882">
            <w:pPr>
              <w:rPr>
                <w:rFonts w:ascii="Calibri" w:hAnsi="Calibri" w:cs="Calibri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14:paraId="04A51F81" w14:textId="77777777" w:rsidR="00802882" w:rsidRPr="00802882" w:rsidRDefault="00802882" w:rsidP="00802882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18"/>
                <w:szCs w:val="18"/>
              </w:rPr>
            </w:pPr>
            <w:r w:rsidRPr="00802882">
              <w:rPr>
                <w:rFonts w:ascii="Calibri" w:hAnsi="Calibri" w:cs="Calibri"/>
                <w:b/>
                <w:bCs/>
                <w:color w:val="002060"/>
                <w:sz w:val="18"/>
                <w:szCs w:val="18"/>
              </w:rPr>
              <w:t>Dentro UF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14:paraId="4DB65454" w14:textId="77777777" w:rsidR="00802882" w:rsidRPr="00802882" w:rsidRDefault="00802882" w:rsidP="00802882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18"/>
                <w:szCs w:val="18"/>
              </w:rPr>
            </w:pPr>
            <w:r w:rsidRPr="00802882">
              <w:rPr>
                <w:rFonts w:ascii="Calibri" w:hAnsi="Calibri" w:cs="Calibri"/>
                <w:b/>
                <w:bCs/>
                <w:color w:val="002060"/>
                <w:sz w:val="18"/>
                <w:szCs w:val="18"/>
              </w:rPr>
              <w:t>Fora UF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14:paraId="66CE0AC2" w14:textId="77777777" w:rsidR="00802882" w:rsidRPr="00802882" w:rsidRDefault="00802882" w:rsidP="00802882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18"/>
                <w:szCs w:val="18"/>
              </w:rPr>
            </w:pPr>
            <w:r w:rsidRPr="00802882">
              <w:rPr>
                <w:rFonts w:ascii="Calibri" w:hAnsi="Calibri" w:cs="Calibri"/>
                <w:b/>
                <w:bCs/>
                <w:color w:val="002060"/>
                <w:sz w:val="18"/>
                <w:szCs w:val="18"/>
              </w:rPr>
              <w:t>DE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14:paraId="097F9211" w14:textId="77777777" w:rsidR="00802882" w:rsidRPr="00802882" w:rsidRDefault="00802882" w:rsidP="00802882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18"/>
                <w:szCs w:val="18"/>
              </w:rPr>
            </w:pPr>
            <w:r w:rsidRPr="00802882">
              <w:rPr>
                <w:rFonts w:ascii="Calibri" w:hAnsi="Calibri" w:cs="Calibri"/>
                <w:b/>
                <w:bCs/>
                <w:color w:val="002060"/>
                <w:sz w:val="18"/>
                <w:szCs w:val="18"/>
              </w:rPr>
              <w:t>PARA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14:paraId="7E1344A1" w14:textId="77777777" w:rsidR="00802882" w:rsidRPr="00802882" w:rsidRDefault="00802882" w:rsidP="00802882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18"/>
                <w:szCs w:val="18"/>
              </w:rPr>
            </w:pPr>
            <w:r w:rsidRPr="00802882">
              <w:rPr>
                <w:rFonts w:ascii="Calibri" w:hAnsi="Calibri" w:cs="Calibri"/>
                <w:b/>
                <w:bCs/>
                <w:color w:val="002060"/>
                <w:sz w:val="18"/>
                <w:szCs w:val="18"/>
              </w:rPr>
              <w:t>CONDIÇÃO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14:paraId="443CC601" w14:textId="77777777" w:rsidR="00802882" w:rsidRPr="00802882" w:rsidRDefault="00802882" w:rsidP="00802882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18"/>
                <w:szCs w:val="18"/>
              </w:rPr>
            </w:pPr>
            <w:r w:rsidRPr="00802882">
              <w:rPr>
                <w:rFonts w:ascii="Calibri" w:hAnsi="Calibri" w:cs="Calibri"/>
                <w:b/>
                <w:bCs/>
                <w:color w:val="002060"/>
                <w:sz w:val="18"/>
                <w:szCs w:val="18"/>
              </w:rPr>
              <w:t>OBS</w:t>
            </w:r>
          </w:p>
        </w:tc>
      </w:tr>
      <w:tr w:rsidR="00802882" w:rsidRPr="00802882" w14:paraId="1E4854B0" w14:textId="77777777" w:rsidTr="00802882">
        <w:trPr>
          <w:trHeight w:val="495"/>
        </w:trPr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1E31B6" w14:textId="77777777" w:rsidR="00802882" w:rsidRPr="00802882" w:rsidRDefault="00802882" w:rsidP="00802882">
            <w:pPr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NF-E Transferência de Remessa para Distribuição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65BAC2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5949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BA5B54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6949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4E577E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TREELOG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7F5C88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FILIAL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0DAC7E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Consignação do Reparte Normal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9F2482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 xml:space="preserve">A partir daqui </w:t>
            </w:r>
            <w:proofErr w:type="spellStart"/>
            <w:r w:rsidRPr="00802882">
              <w:rPr>
                <w:rFonts w:ascii="Calibri" w:hAnsi="Calibri" w:cs="Calibri"/>
                <w:sz w:val="18"/>
                <w:szCs w:val="18"/>
              </w:rPr>
              <w:t>da-se</w:t>
            </w:r>
            <w:proofErr w:type="spellEnd"/>
            <w:r w:rsidRPr="00802882">
              <w:rPr>
                <w:rFonts w:ascii="Calibri" w:hAnsi="Calibri" w:cs="Calibri"/>
                <w:sz w:val="18"/>
                <w:szCs w:val="18"/>
              </w:rPr>
              <w:t xml:space="preserve"> início ao processo de consignação para as cotas</w:t>
            </w:r>
          </w:p>
        </w:tc>
      </w:tr>
      <w:tr w:rsidR="00802882" w:rsidRPr="00802882" w14:paraId="4570071B" w14:textId="77777777" w:rsidTr="00802882">
        <w:trPr>
          <w:trHeight w:val="315"/>
        </w:trPr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E5A606" w14:textId="77777777" w:rsidR="00802882" w:rsidRPr="00802882" w:rsidRDefault="00802882" w:rsidP="00802882">
            <w:pPr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NF-e</w:t>
            </w:r>
            <w:proofErr w:type="gramStart"/>
            <w:r w:rsidRPr="00802882">
              <w:rPr>
                <w:rFonts w:ascii="Calibri" w:hAnsi="Calibri" w:cs="Calibri"/>
                <w:sz w:val="18"/>
                <w:szCs w:val="18"/>
              </w:rPr>
              <w:t xml:space="preserve">  </w:t>
            </w:r>
            <w:proofErr w:type="gramEnd"/>
            <w:r w:rsidRPr="00802882">
              <w:rPr>
                <w:rFonts w:ascii="Calibri" w:hAnsi="Calibri" w:cs="Calibri"/>
                <w:sz w:val="18"/>
                <w:szCs w:val="18"/>
              </w:rPr>
              <w:t>Transferência Complementar (Remessa para Distribuição)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1F15F7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5949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9A59C7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6949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731836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TREELOG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749F30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FILIAL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0BF0E5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Sobra de mercadoria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254FB8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Deve ser feita uma CE Corretiva</w:t>
            </w:r>
          </w:p>
        </w:tc>
      </w:tr>
      <w:tr w:rsidR="00802882" w:rsidRPr="00802882" w14:paraId="7A812EB3" w14:textId="77777777" w:rsidTr="00802882">
        <w:trPr>
          <w:trHeight w:val="495"/>
        </w:trPr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CD78A9" w14:textId="77777777" w:rsidR="00802882" w:rsidRPr="00802882" w:rsidRDefault="00802882" w:rsidP="00802882">
            <w:pPr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NF-e Transferência Complementar (Remessa para Distribuição)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9AF423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5949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94CF95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6949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EC8469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TREELOG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A07E99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FILIAL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256DE0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Falta de mercadoria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F5105A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Em casos de Reposição de Mercadoria.</w:t>
            </w:r>
            <w:r w:rsidRPr="00802882">
              <w:rPr>
                <w:rFonts w:ascii="Calibri" w:hAnsi="Calibri" w:cs="Calibri"/>
                <w:sz w:val="18"/>
                <w:szCs w:val="18"/>
              </w:rPr>
              <w:br/>
              <w:t xml:space="preserve">Deve ser feita uma CE </w:t>
            </w:r>
            <w:proofErr w:type="gramStart"/>
            <w:r w:rsidRPr="00802882">
              <w:rPr>
                <w:rFonts w:ascii="Calibri" w:hAnsi="Calibri" w:cs="Calibri"/>
                <w:sz w:val="18"/>
                <w:szCs w:val="18"/>
              </w:rPr>
              <w:t>Corretiva</w:t>
            </w:r>
            <w:proofErr w:type="gramEnd"/>
          </w:p>
        </w:tc>
      </w:tr>
      <w:tr w:rsidR="00802882" w:rsidRPr="00802882" w14:paraId="490E1093" w14:textId="77777777" w:rsidTr="00802882">
        <w:trPr>
          <w:trHeight w:val="735"/>
        </w:trPr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E97958" w14:textId="77777777" w:rsidR="00802882" w:rsidRPr="00802882" w:rsidRDefault="00802882" w:rsidP="00802882">
            <w:pPr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NF-e Retorno de Distribuição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E10999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5949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3A0A40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6949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A800A8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FILIAL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2E0AD7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TREELOG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62C3D5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Falta de mercadoria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FF813F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Deve ser feita uma CE Corretiva</w:t>
            </w:r>
            <w:r w:rsidRPr="00802882">
              <w:rPr>
                <w:rFonts w:ascii="Calibri" w:hAnsi="Calibri" w:cs="Calibri"/>
                <w:sz w:val="18"/>
                <w:szCs w:val="18"/>
              </w:rPr>
              <w:br/>
              <w:t>Esta nota é opcional, já que a obrigatoriedade é a nota final de prestação de serviços.</w:t>
            </w:r>
          </w:p>
        </w:tc>
      </w:tr>
      <w:tr w:rsidR="00802882" w:rsidRPr="00802882" w14:paraId="3EFF50DF" w14:textId="77777777" w:rsidTr="00802882">
        <w:trPr>
          <w:trHeight w:val="315"/>
        </w:trPr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9EA434" w14:textId="77777777" w:rsidR="00802882" w:rsidRPr="00802882" w:rsidRDefault="00802882" w:rsidP="00802882">
            <w:pPr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 xml:space="preserve">NF-e de Remessa para Distribuição (NECA / </w:t>
            </w:r>
            <w:proofErr w:type="spellStart"/>
            <w:r w:rsidRPr="00802882">
              <w:rPr>
                <w:rFonts w:ascii="Calibri" w:hAnsi="Calibri" w:cs="Calibri"/>
                <w:sz w:val="18"/>
                <w:szCs w:val="18"/>
              </w:rPr>
              <w:t>Danfe</w:t>
            </w:r>
            <w:proofErr w:type="spellEnd"/>
            <w:r w:rsidRPr="00802882">
              <w:rPr>
                <w:rFonts w:ascii="Calibri" w:hAnsi="Calibri" w:cs="Calibri"/>
                <w:sz w:val="18"/>
                <w:szCs w:val="18"/>
              </w:rPr>
              <w:t>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0E3FB3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5949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AE8394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6949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FA9E88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FILIAL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A0921C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Cota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1219AF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Nota de Lançamento (NE/NECA)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701C6D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Utilizada: Reparte / Suplementar</w:t>
            </w:r>
          </w:p>
        </w:tc>
      </w:tr>
      <w:tr w:rsidR="00802882" w:rsidRPr="00802882" w14:paraId="7732EB9B" w14:textId="77777777" w:rsidTr="00802882">
        <w:trPr>
          <w:trHeight w:val="495"/>
        </w:trPr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CE5B98" w14:textId="77777777" w:rsidR="00802882" w:rsidRPr="00802882" w:rsidRDefault="00802882" w:rsidP="00802882">
            <w:pPr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NF-e de Devolução de Remessa para Distribuição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9CB539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5949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E15832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6949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01662E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Cota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B9E1C1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FILIAL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168A4C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Nota da Devolução do Encalhe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C44FB7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Jornaleiro emite esta nota para acompanhar o físico do encalhe</w:t>
            </w:r>
          </w:p>
        </w:tc>
      </w:tr>
      <w:tr w:rsidR="00802882" w:rsidRPr="00802882" w14:paraId="5C0B7F0D" w14:textId="77777777" w:rsidTr="00802882">
        <w:trPr>
          <w:trHeight w:val="495"/>
        </w:trPr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858820" w14:textId="77777777" w:rsidR="00802882" w:rsidRPr="00802882" w:rsidRDefault="00802882" w:rsidP="00802882">
            <w:pPr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NF-e de Entrada de Retorno de Remessa para Distribuição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C42657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1949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FFB50A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2949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D12DE1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FILIAL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D9E423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FILIAL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11CC90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Nota da Devolução do Encalhe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E16C7B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Jornaleiro emite esta nota para acompanhar o físico do encalhe</w:t>
            </w:r>
          </w:p>
        </w:tc>
      </w:tr>
      <w:tr w:rsidR="00802882" w:rsidRPr="00802882" w14:paraId="6332A574" w14:textId="77777777" w:rsidTr="00802882">
        <w:trPr>
          <w:trHeight w:val="735"/>
        </w:trPr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1603CB" w14:textId="77777777" w:rsidR="00802882" w:rsidRPr="00802882" w:rsidRDefault="00802882" w:rsidP="00802882">
            <w:pPr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 xml:space="preserve">Venda de Mercadoria recebida anteriormente em Consignação </w:t>
            </w:r>
            <w:r w:rsidRPr="00802882">
              <w:rPr>
                <w:rFonts w:ascii="Calibri" w:hAnsi="Calibri" w:cs="Calibri"/>
                <w:sz w:val="18"/>
                <w:szCs w:val="18"/>
              </w:rPr>
              <w:br/>
            </w:r>
            <w:proofErr w:type="gramStart"/>
            <w:r w:rsidRPr="00802882">
              <w:rPr>
                <w:rFonts w:ascii="Calibri" w:hAnsi="Calibri" w:cs="Calibri"/>
                <w:sz w:val="18"/>
                <w:szCs w:val="18"/>
              </w:rPr>
              <w:t>(</w:t>
            </w:r>
            <w:proofErr w:type="gramEnd"/>
            <w:r w:rsidRPr="00802882">
              <w:rPr>
                <w:rFonts w:ascii="Calibri" w:hAnsi="Calibri" w:cs="Calibri"/>
                <w:sz w:val="18"/>
                <w:szCs w:val="18"/>
              </w:rPr>
              <w:t xml:space="preserve">utiliza-se essa NOP porque a </w:t>
            </w:r>
            <w:proofErr w:type="spellStart"/>
            <w:r w:rsidRPr="00802882">
              <w:rPr>
                <w:rFonts w:ascii="Calibri" w:hAnsi="Calibri" w:cs="Calibri"/>
                <w:sz w:val="18"/>
                <w:szCs w:val="18"/>
              </w:rPr>
              <w:t>Treelog</w:t>
            </w:r>
            <w:proofErr w:type="spellEnd"/>
            <w:r w:rsidRPr="00802882">
              <w:rPr>
                <w:rFonts w:ascii="Calibri" w:hAnsi="Calibri" w:cs="Calibri"/>
                <w:sz w:val="18"/>
                <w:szCs w:val="18"/>
              </w:rPr>
              <w:t xml:space="preserve"> realizou uma venda de um produto que ela recebeu anteriormente em consignação).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9C5611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5115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9EA36B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6115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F00028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802882">
              <w:rPr>
                <w:rFonts w:ascii="Calibri" w:hAnsi="Calibri" w:cs="Calibri"/>
                <w:sz w:val="18"/>
                <w:szCs w:val="18"/>
              </w:rPr>
              <w:t>Treelog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42F8E3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Cota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530E0F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Nota de Venda (NE-CE)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4F1703" w14:textId="77777777" w:rsidR="00802882" w:rsidRPr="00802882" w:rsidRDefault="00802882" w:rsidP="00802882">
            <w:pPr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 xml:space="preserve">Venda - Encalhe (normal) / </w:t>
            </w:r>
            <w:proofErr w:type="gramStart"/>
            <w:r w:rsidRPr="00802882">
              <w:rPr>
                <w:rFonts w:ascii="Calibri" w:hAnsi="Calibri" w:cs="Calibri"/>
                <w:sz w:val="18"/>
                <w:szCs w:val="18"/>
              </w:rPr>
              <w:t>Venda</w:t>
            </w:r>
            <w:proofErr w:type="gramEnd"/>
            <w:r w:rsidRPr="00802882">
              <w:rPr>
                <w:rFonts w:ascii="Calibri" w:hAnsi="Calibri" w:cs="Calibri"/>
                <w:sz w:val="18"/>
                <w:szCs w:val="18"/>
              </w:rPr>
              <w:t xml:space="preserve"> de Encalhe e Suplementar (à vista) / Ajustes da Conferência de Encalhe</w:t>
            </w:r>
          </w:p>
        </w:tc>
      </w:tr>
      <w:tr w:rsidR="00802882" w:rsidRPr="00802882" w14:paraId="1E5B91C7" w14:textId="77777777" w:rsidTr="00802882">
        <w:trPr>
          <w:trHeight w:val="315"/>
        </w:trPr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024B67" w14:textId="77777777" w:rsidR="00802882" w:rsidRPr="00802882" w:rsidRDefault="00802882" w:rsidP="00802882">
            <w:pPr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NF-e Devolução de Encalhe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137659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5949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B01C8E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6949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4466D3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FILIAL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29946E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TREELOG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300965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Devolução do Encalhe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E51B78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</w:tr>
      <w:tr w:rsidR="00802882" w:rsidRPr="00802882" w14:paraId="4BB9A23D" w14:textId="77777777" w:rsidTr="00802882">
        <w:trPr>
          <w:trHeight w:val="315"/>
        </w:trPr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F44833" w14:textId="77777777" w:rsidR="00802882" w:rsidRPr="00802882" w:rsidRDefault="00802882" w:rsidP="00802882">
            <w:pPr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NF-e (Complementar) Devolução de Encalhe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829C40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5949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B12748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6949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3CBB85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FILIAL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F27FEF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TREELOG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22CA85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Sobra de mercadoria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C020DE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Na apuração do Encalhe</w:t>
            </w:r>
          </w:p>
        </w:tc>
      </w:tr>
      <w:tr w:rsidR="00802882" w:rsidRPr="00802882" w14:paraId="423B9F42" w14:textId="77777777" w:rsidTr="00802882">
        <w:trPr>
          <w:trHeight w:val="735"/>
        </w:trPr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91E3D7" w14:textId="77777777" w:rsidR="00802882" w:rsidRPr="00802882" w:rsidRDefault="00802882" w:rsidP="00802882">
            <w:pPr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Venda de Mercadoria recebida anteriormente em Consignação</w:t>
            </w:r>
            <w:r w:rsidRPr="00802882">
              <w:rPr>
                <w:rFonts w:ascii="Calibri" w:hAnsi="Calibri" w:cs="Calibri"/>
                <w:sz w:val="18"/>
                <w:szCs w:val="18"/>
              </w:rPr>
              <w:br/>
            </w:r>
            <w:proofErr w:type="gramStart"/>
            <w:r w:rsidRPr="00802882">
              <w:rPr>
                <w:rFonts w:ascii="Calibri" w:hAnsi="Calibri" w:cs="Calibri"/>
                <w:sz w:val="18"/>
                <w:szCs w:val="18"/>
              </w:rPr>
              <w:t>(</w:t>
            </w:r>
            <w:proofErr w:type="gramEnd"/>
            <w:r w:rsidRPr="00802882">
              <w:rPr>
                <w:rFonts w:ascii="Calibri" w:hAnsi="Calibri" w:cs="Calibri"/>
                <w:sz w:val="18"/>
                <w:szCs w:val="18"/>
              </w:rPr>
              <w:t xml:space="preserve">utiliza-se essa NOP porque a </w:t>
            </w:r>
            <w:proofErr w:type="spellStart"/>
            <w:r w:rsidRPr="00802882">
              <w:rPr>
                <w:rFonts w:ascii="Calibri" w:hAnsi="Calibri" w:cs="Calibri"/>
                <w:sz w:val="18"/>
                <w:szCs w:val="18"/>
              </w:rPr>
              <w:t>Treelog</w:t>
            </w:r>
            <w:proofErr w:type="spellEnd"/>
            <w:r w:rsidRPr="00802882">
              <w:rPr>
                <w:rFonts w:ascii="Calibri" w:hAnsi="Calibri" w:cs="Calibri"/>
                <w:sz w:val="18"/>
                <w:szCs w:val="18"/>
              </w:rPr>
              <w:t xml:space="preserve"> realizou uma venda de um produto que ela recebeu anteriormente em consignação).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DE753E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5115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447F99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6115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DFF3A3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TREELOG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9292FF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COTA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1E3839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Venda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5FB8A7" w14:textId="77777777" w:rsidR="00802882" w:rsidRPr="00802882" w:rsidRDefault="00802882" w:rsidP="00802882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02882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</w:tr>
    </w:tbl>
    <w:p w14:paraId="179DF03F" w14:textId="77777777" w:rsidR="00802882" w:rsidRDefault="00802882" w:rsidP="00802882">
      <w:pPr>
        <w:rPr>
          <w:rFonts w:ascii="Calibri" w:hAnsi="Calibri" w:cs="Arial"/>
          <w:color w:val="002060"/>
          <w:sz w:val="22"/>
          <w:szCs w:val="22"/>
        </w:rPr>
      </w:pPr>
    </w:p>
    <w:p w14:paraId="72460328" w14:textId="77777777" w:rsidR="00802882" w:rsidRDefault="00802882" w:rsidP="00802882">
      <w:pPr>
        <w:rPr>
          <w:rFonts w:ascii="Calibri" w:hAnsi="Calibri" w:cs="Arial"/>
          <w:color w:val="002060"/>
          <w:sz w:val="22"/>
          <w:szCs w:val="22"/>
        </w:rPr>
      </w:pPr>
    </w:p>
    <w:p w14:paraId="55643A10" w14:textId="5C775AFC" w:rsidR="00793130" w:rsidRDefault="00AC7835" w:rsidP="00AC7835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As funcionalidades que farão a geração de notas deverão identificar no cadastro da cota, se o endereço da mesma é dentro ou fora da unidade federal onde a Distribuidora reside, para utilização do CFOP correto.</w:t>
      </w:r>
    </w:p>
    <w:p w14:paraId="3E8B4ED4" w14:textId="77777777" w:rsidR="000A0AE9" w:rsidRDefault="000A0AE9" w:rsidP="00AC7835">
      <w:pPr>
        <w:rPr>
          <w:rFonts w:ascii="Calibri" w:hAnsi="Calibri" w:cs="Arial"/>
          <w:color w:val="002060"/>
          <w:sz w:val="22"/>
          <w:szCs w:val="22"/>
        </w:rPr>
      </w:pPr>
    </w:p>
    <w:p w14:paraId="015BF648" w14:textId="31919C39" w:rsidR="000A0AE9" w:rsidRPr="00793130" w:rsidRDefault="000A0AE9" w:rsidP="00AC7835">
      <w:pPr>
        <w:rPr>
          <w:rFonts w:ascii="Calibri" w:hAnsi="Calibri" w:cs="Arial"/>
          <w:color w:val="002060"/>
          <w:sz w:val="22"/>
          <w:szCs w:val="22"/>
        </w:rPr>
      </w:pPr>
      <w:r w:rsidRPr="000A0AE9">
        <w:rPr>
          <w:rFonts w:ascii="Calibri" w:hAnsi="Calibri" w:cs="Arial"/>
          <w:color w:val="002060"/>
          <w:sz w:val="22"/>
          <w:szCs w:val="22"/>
          <w:highlight w:val="yellow"/>
        </w:rPr>
        <w:t>A s</w:t>
      </w:r>
      <w:r>
        <w:rPr>
          <w:rFonts w:ascii="Calibri" w:hAnsi="Calibri" w:cs="Arial"/>
          <w:color w:val="002060"/>
          <w:sz w:val="22"/>
          <w:szCs w:val="22"/>
          <w:highlight w:val="yellow"/>
        </w:rPr>
        <w:t>é</w:t>
      </w:r>
      <w:r w:rsidRPr="000A0AE9">
        <w:rPr>
          <w:rFonts w:ascii="Calibri" w:hAnsi="Calibri" w:cs="Arial"/>
          <w:color w:val="002060"/>
          <w:sz w:val="22"/>
          <w:szCs w:val="22"/>
          <w:highlight w:val="yellow"/>
        </w:rPr>
        <w:t>rie da nota será controlad</w:t>
      </w:r>
      <w:r>
        <w:rPr>
          <w:rFonts w:ascii="Calibri" w:hAnsi="Calibri" w:cs="Arial"/>
          <w:color w:val="002060"/>
          <w:sz w:val="22"/>
          <w:szCs w:val="22"/>
          <w:highlight w:val="yellow"/>
        </w:rPr>
        <w:t>a</w:t>
      </w:r>
      <w:r w:rsidRPr="000A0AE9">
        <w:rPr>
          <w:rFonts w:ascii="Calibri" w:hAnsi="Calibri" w:cs="Arial"/>
          <w:color w:val="002060"/>
          <w:sz w:val="22"/>
          <w:szCs w:val="22"/>
          <w:highlight w:val="yellow"/>
        </w:rPr>
        <w:t xml:space="preserve"> conforme o t</w:t>
      </w:r>
      <w:r w:rsidR="00860E10">
        <w:rPr>
          <w:rFonts w:ascii="Calibri" w:hAnsi="Calibri" w:cs="Arial"/>
          <w:color w:val="002060"/>
          <w:sz w:val="22"/>
          <w:szCs w:val="22"/>
          <w:highlight w:val="yellow"/>
        </w:rPr>
        <w:t>ipo da nota fiscal a ser gerada</w:t>
      </w:r>
      <w:r w:rsidR="00860E10" w:rsidRPr="004E660F">
        <w:rPr>
          <w:rFonts w:ascii="Calibri" w:hAnsi="Calibri" w:cs="Arial"/>
          <w:color w:val="002060"/>
          <w:sz w:val="22"/>
          <w:szCs w:val="22"/>
          <w:highlight w:val="yellow"/>
        </w:rPr>
        <w:t xml:space="preserve">, dessa forma, as funcionalidades que geram notas devem verificar o tipo de nota para controlar a numeração que </w:t>
      </w:r>
      <w:proofErr w:type="gramStart"/>
      <w:r w:rsidR="00860E10" w:rsidRPr="004E660F">
        <w:rPr>
          <w:rFonts w:ascii="Calibri" w:hAnsi="Calibri" w:cs="Arial"/>
          <w:color w:val="002060"/>
          <w:sz w:val="22"/>
          <w:szCs w:val="22"/>
          <w:highlight w:val="yellow"/>
        </w:rPr>
        <w:t xml:space="preserve">serão </w:t>
      </w:r>
      <w:r w:rsidR="004E660F" w:rsidRPr="004E660F">
        <w:rPr>
          <w:rFonts w:ascii="Calibri" w:hAnsi="Calibri" w:cs="Arial"/>
          <w:color w:val="002060"/>
          <w:sz w:val="22"/>
          <w:szCs w:val="22"/>
          <w:highlight w:val="yellow"/>
        </w:rPr>
        <w:t>emitidas</w:t>
      </w:r>
      <w:proofErr w:type="gramEnd"/>
      <w:r w:rsidR="004E660F" w:rsidRPr="004E660F">
        <w:rPr>
          <w:rFonts w:ascii="Calibri" w:hAnsi="Calibri" w:cs="Arial"/>
          <w:color w:val="002060"/>
          <w:sz w:val="22"/>
          <w:szCs w:val="22"/>
          <w:highlight w:val="yellow"/>
        </w:rPr>
        <w:t xml:space="preserve"> em conjunto com a numeração das notas</w:t>
      </w:r>
      <w:r w:rsidR="004E660F">
        <w:rPr>
          <w:rFonts w:ascii="Calibri" w:hAnsi="Calibri" w:cs="Arial"/>
          <w:color w:val="002060"/>
          <w:sz w:val="22"/>
          <w:szCs w:val="22"/>
        </w:rPr>
        <w:t>.</w:t>
      </w:r>
    </w:p>
    <w:p w14:paraId="05FFE927" w14:textId="77777777" w:rsidR="00394F7F" w:rsidRPr="00875148" w:rsidRDefault="00394F7F" w:rsidP="00AE0F0B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bookmarkStart w:id="13" w:name="_GoBack"/>
      <w:bookmarkEnd w:id="13"/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FF1953" w:rsidRPr="00875148" w14:paraId="05D59DAA" w14:textId="77777777">
        <w:tc>
          <w:tcPr>
            <w:tcW w:w="9779" w:type="dxa"/>
          </w:tcPr>
          <w:p w14:paraId="45A02029" w14:textId="77777777" w:rsidR="00FF1953" w:rsidRPr="009540DC" w:rsidRDefault="00FF1953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lastRenderedPageBreak/>
              <w:t>Benefício esperado com a Manutenção:</w:t>
            </w:r>
          </w:p>
          <w:p w14:paraId="2AFEA390" w14:textId="77777777" w:rsidR="00FF1953" w:rsidRPr="00875148" w:rsidRDefault="00FF1953" w:rsidP="00597006">
            <w:pPr>
              <w:rPr>
                <w:rFonts w:ascii="Arial Narrow" w:hAnsi="Arial Narrow"/>
              </w:rPr>
            </w:pPr>
          </w:p>
        </w:tc>
      </w:tr>
    </w:tbl>
    <w:p w14:paraId="6F0E27C5" w14:textId="77777777" w:rsidR="00FF1953" w:rsidRPr="00875148" w:rsidRDefault="00FF1953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14:paraId="0D18A66F" w14:textId="77777777" w:rsidR="00FF1953" w:rsidRPr="00875148" w:rsidRDefault="00FF1953" w:rsidP="00E34CC4">
      <w:pPr>
        <w:rPr>
          <w:rFonts w:ascii="Arial Narrow" w:hAnsi="Arial Narrow"/>
        </w:rPr>
      </w:pPr>
    </w:p>
    <w:p w14:paraId="05B5992A" w14:textId="77777777" w:rsidR="00FF1953" w:rsidRPr="00875148" w:rsidRDefault="00FF1953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14:paraId="22C19383" w14:textId="77777777" w:rsidR="00FF1953" w:rsidRPr="00875148" w:rsidRDefault="00FF1953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FF1953" w:rsidRPr="00875148" w14:paraId="167AF7CD" w14:textId="77777777" w:rsidTr="008573CA">
        <w:trPr>
          <w:trHeight w:val="314"/>
        </w:trPr>
        <w:tc>
          <w:tcPr>
            <w:tcW w:w="3136" w:type="dxa"/>
          </w:tcPr>
          <w:p w14:paraId="7744C55B" w14:textId="77777777" w:rsidR="00FF1953" w:rsidRPr="00875148" w:rsidRDefault="00FF1953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14:paraId="245419D0" w14:textId="77777777" w:rsidR="00FF1953" w:rsidRPr="00875148" w:rsidRDefault="00FF1953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14:paraId="496F0DD0" w14:textId="77777777" w:rsidR="00FF1953" w:rsidRPr="00875148" w:rsidRDefault="00FF1953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14:paraId="4471C8D1" w14:textId="77777777" w:rsidR="00FF1953" w:rsidRPr="00875148" w:rsidRDefault="00FF1953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14:paraId="5C31D51D" w14:textId="77777777" w:rsidR="00FF1953" w:rsidRPr="00875148" w:rsidRDefault="00FF1953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14:paraId="7EC9958B" w14:textId="77777777" w:rsidR="00FF1953" w:rsidRPr="00875148" w:rsidRDefault="00FF1953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FF1953" w:rsidRPr="00875148" w14:paraId="59243C17" w14:textId="77777777" w:rsidTr="008573CA">
        <w:trPr>
          <w:trHeight w:val="228"/>
        </w:trPr>
        <w:tc>
          <w:tcPr>
            <w:tcW w:w="3136" w:type="dxa"/>
          </w:tcPr>
          <w:p w14:paraId="06812228" w14:textId="77777777" w:rsidR="00FF1953" w:rsidRPr="009540DC" w:rsidRDefault="00FF1953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14:paraId="2308123A" w14:textId="77777777" w:rsidR="00FF1953" w:rsidRPr="00FD0CD1" w:rsidRDefault="00FF1953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14:paraId="07B00FAB" w14:textId="77777777" w:rsidR="00FF1953" w:rsidRPr="00FD0CD1" w:rsidRDefault="00FF1953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14:paraId="0855C95F" w14:textId="77777777" w:rsidR="00FF1953" w:rsidRPr="00FD0CD1" w:rsidRDefault="00FF1953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14:paraId="5E1B0878" w14:textId="77777777" w:rsidR="00FF1953" w:rsidRPr="00FD0CD1" w:rsidRDefault="00FF1953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14:paraId="4E20BDF5" w14:textId="77777777" w:rsidR="00FF1953" w:rsidRPr="00FD0CD1" w:rsidRDefault="00FF1953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FF1953" w:rsidRPr="00875148" w14:paraId="2798D7D2" w14:textId="77777777" w:rsidTr="008573CA">
        <w:trPr>
          <w:trHeight w:val="228"/>
        </w:trPr>
        <w:tc>
          <w:tcPr>
            <w:tcW w:w="3136" w:type="dxa"/>
          </w:tcPr>
          <w:p w14:paraId="5E222142" w14:textId="77777777" w:rsidR="00FF1953" w:rsidRPr="009540DC" w:rsidRDefault="00FF1953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14:paraId="5E62D830" w14:textId="77777777" w:rsidR="00FF1953" w:rsidRDefault="00FF1953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14:paraId="110C82E8" w14:textId="77777777" w:rsidR="00FF1953" w:rsidRPr="00FD0CD1" w:rsidRDefault="00FF1953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14:paraId="2806AD1D" w14:textId="77777777" w:rsidR="00FF1953" w:rsidRPr="00FD0CD1" w:rsidRDefault="00FF1953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14:paraId="232BF92B" w14:textId="77777777" w:rsidR="00FF1953" w:rsidRDefault="00FF1953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14:paraId="6902B2F9" w14:textId="77777777" w:rsidR="00FF1953" w:rsidRPr="00FD0CD1" w:rsidRDefault="00FF1953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FF1953" w:rsidRPr="00875148" w14:paraId="5CE0AAE5" w14:textId="77777777" w:rsidTr="008573CA">
        <w:trPr>
          <w:trHeight w:val="228"/>
        </w:trPr>
        <w:tc>
          <w:tcPr>
            <w:tcW w:w="3136" w:type="dxa"/>
          </w:tcPr>
          <w:p w14:paraId="2D9C5334" w14:textId="77777777" w:rsidR="00FF1953" w:rsidRPr="009540DC" w:rsidRDefault="00FF1953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14:paraId="6130C968" w14:textId="77777777" w:rsidR="00FF1953" w:rsidRDefault="00FF1953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14:paraId="27AB7A9E" w14:textId="77777777" w:rsidR="00FF1953" w:rsidRPr="00FD0CD1" w:rsidRDefault="00FF1953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14:paraId="788BBF16" w14:textId="77777777" w:rsidR="00FF1953" w:rsidRDefault="00FF1953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14:paraId="242E97F8" w14:textId="77777777" w:rsidR="00FF1953" w:rsidRDefault="00FF1953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14:paraId="2A88CB01" w14:textId="77777777" w:rsidR="00FF1953" w:rsidRPr="00FD0CD1" w:rsidRDefault="00FF1953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14:paraId="3209029C" w14:textId="77777777" w:rsidR="00FF1953" w:rsidRPr="00875148" w:rsidRDefault="00FF1953" w:rsidP="008665A6">
      <w:pPr>
        <w:outlineLvl w:val="0"/>
        <w:rPr>
          <w:rFonts w:ascii="Arial Narrow" w:hAnsi="Arial Narrow" w:cs="Arial"/>
          <w:b/>
        </w:rPr>
      </w:pPr>
    </w:p>
    <w:p w14:paraId="1EB5F856" w14:textId="77777777" w:rsidR="00FF1953" w:rsidRPr="00875148" w:rsidRDefault="00FF1953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14:paraId="4604B0AB" w14:textId="77777777" w:rsidR="00FF1953" w:rsidRPr="00875148" w:rsidRDefault="00FF1953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FF1953" w:rsidRPr="00875148" w14:paraId="737960A8" w14:textId="77777777" w:rsidTr="00092FF2">
        <w:trPr>
          <w:trHeight w:val="234"/>
        </w:trPr>
        <w:tc>
          <w:tcPr>
            <w:tcW w:w="708" w:type="dxa"/>
          </w:tcPr>
          <w:p w14:paraId="3CFA5727" w14:textId="77777777" w:rsidR="00FF1953" w:rsidRPr="00875148" w:rsidRDefault="00FF1953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14:paraId="6AEE547F" w14:textId="77777777" w:rsidR="00FF1953" w:rsidRPr="009540DC" w:rsidRDefault="00FF1953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3969" w:type="dxa"/>
          </w:tcPr>
          <w:p w14:paraId="542C8A77" w14:textId="77777777" w:rsidR="00FF1953" w:rsidRPr="00875148" w:rsidRDefault="00FF1953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14:paraId="4BC8DAA9" w14:textId="77777777" w:rsidR="00FF1953" w:rsidRPr="00875148" w:rsidRDefault="00FF1953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FF1953" w:rsidRPr="00875148" w14:paraId="4054770D" w14:textId="77777777" w:rsidTr="00092FF2">
        <w:trPr>
          <w:trHeight w:val="236"/>
        </w:trPr>
        <w:tc>
          <w:tcPr>
            <w:tcW w:w="708" w:type="dxa"/>
          </w:tcPr>
          <w:p w14:paraId="127DF004" w14:textId="77777777" w:rsidR="00FF1953" w:rsidRPr="00875148" w:rsidRDefault="00FF1953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14:paraId="046D7AFC" w14:textId="77777777" w:rsidR="00FF1953" w:rsidRPr="00875148" w:rsidRDefault="00FF1953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14:paraId="7713CB7E" w14:textId="77777777" w:rsidR="00FF1953" w:rsidRPr="009540DC" w:rsidRDefault="00FF1953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14:paraId="4D729895" w14:textId="77777777" w:rsidR="00FF1953" w:rsidRPr="00875148" w:rsidRDefault="00FF1953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14:paraId="03680F49" w14:textId="77777777" w:rsidR="00FF1953" w:rsidRPr="00875148" w:rsidRDefault="00FF1953" w:rsidP="00116B72">
      <w:pPr>
        <w:rPr>
          <w:rFonts w:ascii="Arial Narrow" w:hAnsi="Arial Narrow"/>
        </w:rPr>
      </w:pPr>
    </w:p>
    <w:p w14:paraId="4A1F03AA" w14:textId="77777777" w:rsidR="00FF1953" w:rsidRPr="00875148" w:rsidRDefault="00FF1953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14:paraId="22DC67AD" w14:textId="77777777" w:rsidR="00FF1953" w:rsidRPr="00875148" w:rsidRDefault="00FF1953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FF1953" w:rsidRPr="00875148" w14:paraId="23A9A315" w14:textId="77777777">
        <w:trPr>
          <w:trHeight w:val="204"/>
        </w:trPr>
        <w:tc>
          <w:tcPr>
            <w:tcW w:w="3239" w:type="dxa"/>
          </w:tcPr>
          <w:p w14:paraId="7C82264B" w14:textId="77777777" w:rsidR="00FF1953" w:rsidRPr="00875148" w:rsidRDefault="00FF1953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14:paraId="28041245" w14:textId="77777777" w:rsidR="00FF1953" w:rsidRPr="00875148" w:rsidRDefault="00FF1953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14:paraId="3F3DA0D5" w14:textId="77777777" w:rsidR="00FF1953" w:rsidRPr="009540DC" w:rsidRDefault="00FF1953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14:paraId="3A4FD4F6" w14:textId="77777777" w:rsidR="00FF1953" w:rsidRPr="00875148" w:rsidRDefault="00FF1953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FF1953" w:rsidRPr="00875148" w14:paraId="295F0933" w14:textId="77777777">
        <w:tc>
          <w:tcPr>
            <w:tcW w:w="3239" w:type="dxa"/>
          </w:tcPr>
          <w:p w14:paraId="3DE21B92" w14:textId="77777777" w:rsidR="00FF1953" w:rsidRPr="00875148" w:rsidRDefault="00FF1953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14:paraId="264879B2" w14:textId="77777777" w:rsidR="00FF1953" w:rsidRPr="00875148" w:rsidRDefault="00FF1953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14:paraId="45716A58" w14:textId="77777777" w:rsidR="00FF1953" w:rsidRPr="00875148" w:rsidRDefault="00FF1953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14:paraId="2B099327" w14:textId="77777777" w:rsidR="00FF1953" w:rsidRPr="00875148" w:rsidRDefault="00FF1953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14:paraId="3DF0AEB0" w14:textId="77777777" w:rsidR="00FF1953" w:rsidRPr="00875148" w:rsidRDefault="00FF1953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14:paraId="556A6283" w14:textId="77777777" w:rsidR="00FF1953" w:rsidRPr="00875148" w:rsidRDefault="00FF1953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14:paraId="6D522DDA" w14:textId="77777777" w:rsidR="00FF1953" w:rsidRPr="00875148" w:rsidRDefault="00FF1953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FF1953" w:rsidRPr="00875148" w14:paraId="0B13C758" w14:textId="77777777">
        <w:trPr>
          <w:trHeight w:val="204"/>
        </w:trPr>
        <w:tc>
          <w:tcPr>
            <w:tcW w:w="3239" w:type="dxa"/>
          </w:tcPr>
          <w:p w14:paraId="04B6047A" w14:textId="77777777" w:rsidR="00FF1953" w:rsidRPr="00875148" w:rsidRDefault="00FF1953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14:paraId="55D66E99" w14:textId="77777777" w:rsidR="00FF1953" w:rsidRPr="00875148" w:rsidRDefault="00FF1953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14:paraId="1E5DB8DA" w14:textId="77777777" w:rsidR="00FF1953" w:rsidRPr="009540DC" w:rsidRDefault="00FF1953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14:paraId="0C8951CC" w14:textId="77777777" w:rsidR="00FF1953" w:rsidRPr="00875148" w:rsidRDefault="00FF1953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FF1953" w:rsidRPr="00875148" w14:paraId="6458D6F4" w14:textId="77777777">
        <w:tc>
          <w:tcPr>
            <w:tcW w:w="3239" w:type="dxa"/>
          </w:tcPr>
          <w:p w14:paraId="10D33258" w14:textId="77777777" w:rsidR="00FF1953" w:rsidRPr="00875148" w:rsidRDefault="00FF1953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14:paraId="113F165D" w14:textId="77777777" w:rsidR="00FF1953" w:rsidRPr="00875148" w:rsidRDefault="00FF1953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14:paraId="3C49B0B2" w14:textId="77777777" w:rsidR="00FF1953" w:rsidRPr="00875148" w:rsidRDefault="00FF1953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14:paraId="720C7E5E" w14:textId="77777777" w:rsidR="00FF1953" w:rsidRPr="00875148" w:rsidRDefault="00FF1953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14:paraId="3F3B43C1" w14:textId="77777777" w:rsidR="00FF1953" w:rsidRPr="00875148" w:rsidRDefault="00FF1953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14:paraId="5FA31947" w14:textId="77777777" w:rsidR="00FF1953" w:rsidRPr="00875148" w:rsidRDefault="00FF1953" w:rsidP="00517854">
      <w:pPr>
        <w:rPr>
          <w:rFonts w:ascii="Arial Narrow" w:hAnsi="Arial Narrow"/>
        </w:rPr>
      </w:pPr>
    </w:p>
    <w:p w14:paraId="0F0DB4A7" w14:textId="77777777" w:rsidR="00FF1953" w:rsidRPr="00875148" w:rsidRDefault="00FF1953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14:paraId="1BD827D0" w14:textId="77777777" w:rsidR="00FF1953" w:rsidRPr="00875148" w:rsidRDefault="00FF1953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FF1953" w:rsidRPr="00875148" w14:paraId="76125481" w14:textId="77777777" w:rsidTr="008573CA">
        <w:trPr>
          <w:trHeight w:val="204"/>
        </w:trPr>
        <w:tc>
          <w:tcPr>
            <w:tcW w:w="3520" w:type="dxa"/>
          </w:tcPr>
          <w:p w14:paraId="4E7C126E" w14:textId="77777777" w:rsidR="00FF1953" w:rsidRPr="00875148" w:rsidRDefault="00FF1953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14:paraId="08DBE4D3" w14:textId="77777777" w:rsidR="00FF1953" w:rsidRPr="00875148" w:rsidRDefault="00FF1953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14:paraId="76E6247A" w14:textId="77777777" w:rsidR="00FF1953" w:rsidRPr="009540DC" w:rsidRDefault="00FF1953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FF1953" w:rsidRPr="00875148" w14:paraId="75582780" w14:textId="77777777" w:rsidTr="008573CA">
        <w:tc>
          <w:tcPr>
            <w:tcW w:w="3520" w:type="dxa"/>
          </w:tcPr>
          <w:p w14:paraId="3840C031" w14:textId="77777777" w:rsidR="00FF1953" w:rsidRPr="00875148" w:rsidRDefault="00FF1953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14:paraId="2719DDDC" w14:textId="77777777" w:rsidR="00FF1953" w:rsidRPr="00875148" w:rsidRDefault="00FF1953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14:paraId="26611465" w14:textId="77777777" w:rsidR="00FF1953" w:rsidRPr="00875148" w:rsidRDefault="00FF1953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14:paraId="51F05E46" w14:textId="77777777" w:rsidR="00FF1953" w:rsidRPr="00875148" w:rsidRDefault="00FF1953" w:rsidP="00116B72">
      <w:pPr>
        <w:rPr>
          <w:rFonts w:ascii="Arial Narrow" w:hAnsi="Arial Narrow"/>
        </w:rPr>
      </w:pPr>
    </w:p>
    <w:p w14:paraId="0D5D782D" w14:textId="77777777" w:rsidR="00FF1953" w:rsidRPr="00875148" w:rsidRDefault="00FF1953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14:paraId="55D81A88" w14:textId="77777777" w:rsidR="00FF1953" w:rsidRPr="00875148" w:rsidRDefault="00FF1953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FF1953" w:rsidRPr="00875148" w14:paraId="53A3D43F" w14:textId="77777777" w:rsidTr="00974529">
        <w:trPr>
          <w:trHeight w:val="204"/>
        </w:trPr>
        <w:tc>
          <w:tcPr>
            <w:tcW w:w="3493" w:type="dxa"/>
          </w:tcPr>
          <w:p w14:paraId="5E7EB87C" w14:textId="77777777" w:rsidR="00FF1953" w:rsidRPr="00875148" w:rsidRDefault="00FF1953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14:paraId="3E784829" w14:textId="77777777" w:rsidR="00FF1953" w:rsidRPr="00875148" w:rsidRDefault="00FF1953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14:paraId="277521F1" w14:textId="77777777" w:rsidR="00FF1953" w:rsidRPr="009540DC" w:rsidRDefault="00FF1953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FF1953" w:rsidRPr="00875148" w14:paraId="637A270A" w14:textId="77777777" w:rsidTr="00974529">
        <w:tc>
          <w:tcPr>
            <w:tcW w:w="3493" w:type="dxa"/>
          </w:tcPr>
          <w:p w14:paraId="4F12497B" w14:textId="77777777" w:rsidR="00FF1953" w:rsidRPr="00875148" w:rsidRDefault="00FF1953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14:paraId="0B99D04C" w14:textId="77777777" w:rsidR="00FF1953" w:rsidRPr="00875148" w:rsidRDefault="00FF1953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14:paraId="26D8BA91" w14:textId="77777777" w:rsidR="00FF1953" w:rsidRPr="00875148" w:rsidRDefault="00FF1953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14:paraId="603886B8" w14:textId="77777777" w:rsidR="00FF1953" w:rsidRPr="00875148" w:rsidRDefault="00FF1953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14:paraId="739523BF" w14:textId="77777777" w:rsidR="00FF1953" w:rsidRPr="00875148" w:rsidRDefault="00FF1953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14:paraId="3B894D99" w14:textId="77777777" w:rsidR="00FF1953" w:rsidRDefault="00FF1953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14:paraId="1D72C020" w14:textId="77777777" w:rsidR="00FF1953" w:rsidRPr="00875148" w:rsidRDefault="00FF1953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14:paraId="5641416C" w14:textId="77777777" w:rsidR="00FF1953" w:rsidRDefault="00FF1953" w:rsidP="0010198B">
      <w:pPr>
        <w:ind w:left="426"/>
        <w:rPr>
          <w:rFonts w:ascii="Arial Narrow" w:hAnsi="Arial Narrow"/>
        </w:rPr>
      </w:pPr>
    </w:p>
    <w:p w14:paraId="2077B61C" w14:textId="77777777" w:rsidR="00FF1953" w:rsidRDefault="00565A9E" w:rsidP="00565A9E">
      <w:pPr>
        <w:ind w:left="360"/>
        <w:rPr>
          <w:rFonts w:ascii="Arial Narrow" w:hAnsi="Arial Narrow"/>
        </w:rPr>
      </w:pPr>
      <w:r>
        <w:rPr>
          <w:rFonts w:ascii="Arial Narrow" w:hAnsi="Arial Narrow"/>
        </w:rPr>
        <w:t>Filtro:</w:t>
      </w:r>
    </w:p>
    <w:p w14:paraId="1E4C6379" w14:textId="77777777" w:rsidR="005E3087" w:rsidRPr="008F14CB" w:rsidRDefault="005E3087" w:rsidP="005E3087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8F14CB">
        <w:rPr>
          <w:rFonts w:ascii="Arial Narrow" w:hAnsi="Arial Narrow"/>
          <w:strike/>
          <w:highlight w:val="yellow"/>
        </w:rPr>
        <w:t>Código: código do tipo de nota</w:t>
      </w:r>
      <w:r w:rsidRPr="008F14CB">
        <w:rPr>
          <w:rFonts w:ascii="Arial Narrow" w:hAnsi="Arial Narrow"/>
          <w:highlight w:val="yellow"/>
        </w:rPr>
        <w:t>.</w:t>
      </w:r>
    </w:p>
    <w:p w14:paraId="2B921CE6" w14:textId="401B0039" w:rsidR="00565A9E" w:rsidRPr="008F14CB" w:rsidRDefault="00802882" w:rsidP="00565A9E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8F14CB">
        <w:rPr>
          <w:rFonts w:ascii="Arial Narrow" w:hAnsi="Arial Narrow"/>
          <w:highlight w:val="yellow"/>
        </w:rPr>
        <w:t>Operação: Campo que traz as formas de operação: Prestador ou Mercantil.</w:t>
      </w:r>
    </w:p>
    <w:p w14:paraId="1F6B7D65" w14:textId="69B17AD8" w:rsidR="006C545B" w:rsidRDefault="006C545B" w:rsidP="00565A9E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Tipo Nota: descrição do tipo de nota</w:t>
      </w:r>
      <w:r w:rsidR="00D6535F">
        <w:rPr>
          <w:rFonts w:ascii="Arial Narrow" w:hAnsi="Arial Narrow"/>
        </w:rPr>
        <w:t xml:space="preserve"> </w:t>
      </w:r>
    </w:p>
    <w:p w14:paraId="79B65D5C" w14:textId="77777777" w:rsidR="006C545B" w:rsidRDefault="006C545B" w:rsidP="006C545B">
      <w:pPr>
        <w:rPr>
          <w:rFonts w:ascii="Arial Narrow" w:hAnsi="Arial Narrow"/>
        </w:rPr>
      </w:pPr>
    </w:p>
    <w:p w14:paraId="6428922C" w14:textId="77777777" w:rsidR="006C545B" w:rsidRDefault="006C545B" w:rsidP="006C545B">
      <w:pPr>
        <w:ind w:left="360"/>
        <w:rPr>
          <w:rFonts w:ascii="Arial Narrow" w:hAnsi="Arial Narrow"/>
        </w:rPr>
      </w:pPr>
      <w:proofErr w:type="gramStart"/>
      <w:r>
        <w:rPr>
          <w:rFonts w:ascii="Arial Narrow" w:hAnsi="Arial Narrow"/>
        </w:rPr>
        <w:t>Campos não editáveis</w:t>
      </w:r>
      <w:proofErr w:type="gramEnd"/>
      <w:r>
        <w:rPr>
          <w:rFonts w:ascii="Arial Narrow" w:hAnsi="Arial Narrow"/>
        </w:rPr>
        <w:t>:</w:t>
      </w:r>
    </w:p>
    <w:p w14:paraId="037C96A7" w14:textId="77777777" w:rsidR="006C545B" w:rsidRDefault="006C545B" w:rsidP="006C545B">
      <w:pPr>
        <w:ind w:left="360"/>
        <w:rPr>
          <w:rFonts w:ascii="Arial Narrow" w:hAnsi="Arial Narrow"/>
        </w:rPr>
      </w:pPr>
    </w:p>
    <w:p w14:paraId="6AEC36E0" w14:textId="77777777" w:rsidR="00802882" w:rsidRPr="008F14CB" w:rsidRDefault="00802882" w:rsidP="00802882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8F14CB">
        <w:rPr>
          <w:rFonts w:ascii="Arial Narrow" w:hAnsi="Arial Narrow"/>
          <w:highlight w:val="yellow"/>
        </w:rPr>
        <w:t>Operação: Campo que traz as formas de operação: Prestador ou Mercantil.</w:t>
      </w:r>
    </w:p>
    <w:p w14:paraId="62B2E360" w14:textId="6CB95B0E" w:rsidR="00802882" w:rsidRDefault="00802882" w:rsidP="00B60641">
      <w:pPr>
        <w:numPr>
          <w:ilvl w:val="0"/>
          <w:numId w:val="25"/>
        </w:numPr>
        <w:rPr>
          <w:rFonts w:ascii="Arial Narrow" w:hAnsi="Arial Narrow"/>
        </w:rPr>
      </w:pPr>
      <w:r w:rsidRPr="008F14CB">
        <w:rPr>
          <w:rFonts w:ascii="Arial Narrow" w:hAnsi="Arial Narrow"/>
          <w:highlight w:val="yellow"/>
        </w:rPr>
        <w:t xml:space="preserve">Processo: </w:t>
      </w:r>
      <w:r w:rsidR="000A7D14" w:rsidRPr="008F14CB">
        <w:rPr>
          <w:rFonts w:ascii="Arial Narrow" w:hAnsi="Arial Narrow"/>
          <w:highlight w:val="yellow"/>
        </w:rPr>
        <w:t>Processo que esta nota será gerada. Ex. Nota de Venda – Encalhe</w:t>
      </w:r>
      <w:r w:rsidR="000A7D14">
        <w:rPr>
          <w:rFonts w:ascii="Arial Narrow" w:hAnsi="Arial Narrow"/>
        </w:rPr>
        <w:t>.</w:t>
      </w:r>
    </w:p>
    <w:p w14:paraId="31E1A166" w14:textId="77777777" w:rsidR="00B60641" w:rsidRDefault="00B60641" w:rsidP="00B60641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Tipo Nota: descrição do tipo de nota</w:t>
      </w:r>
    </w:p>
    <w:p w14:paraId="37F9A750" w14:textId="0714F694" w:rsidR="00B60641" w:rsidRDefault="00D6535F" w:rsidP="00B60641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CFOP</w:t>
      </w:r>
      <w:r w:rsidR="00685065">
        <w:rPr>
          <w:rFonts w:ascii="Arial Narrow" w:hAnsi="Arial Narrow"/>
        </w:rPr>
        <w:t xml:space="preserve"> dentro UF</w:t>
      </w:r>
      <w:r w:rsidR="00B60641">
        <w:rPr>
          <w:rFonts w:ascii="Arial Narrow" w:hAnsi="Arial Narrow"/>
        </w:rPr>
        <w:t>: Natureza da operação para o tipo de nota</w:t>
      </w:r>
      <w:r w:rsidR="00685065">
        <w:rPr>
          <w:rFonts w:ascii="Arial Narrow" w:hAnsi="Arial Narrow"/>
        </w:rPr>
        <w:t xml:space="preserve"> dentro da UF de operação do distribuidor</w:t>
      </w:r>
    </w:p>
    <w:p w14:paraId="470BBDFA" w14:textId="269E1D5A" w:rsidR="00685065" w:rsidRDefault="00685065" w:rsidP="00685065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CFOP fora UF: Natureza da operação para o tipo de nota fora da UF de operação do distribuidor</w:t>
      </w:r>
    </w:p>
    <w:p w14:paraId="1DF625CD" w14:textId="462CC01B" w:rsidR="00685065" w:rsidRDefault="00685065" w:rsidP="00685065">
      <w:pPr>
        <w:ind w:left="1146"/>
        <w:rPr>
          <w:rFonts w:ascii="Arial Narrow" w:hAnsi="Arial Narrow"/>
        </w:rPr>
      </w:pPr>
    </w:p>
    <w:p w14:paraId="7DF51BD9" w14:textId="759B0CAF" w:rsidR="00FF1953" w:rsidRDefault="00860E10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lastRenderedPageBreak/>
        <w:pict w14:anchorId="46FEBC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25pt;height:236.2pt">
            <v:imagedata r:id="rId9" o:title="Tipo de Nota"/>
          </v:shape>
        </w:pict>
      </w:r>
    </w:p>
    <w:p w14:paraId="3F3A4726" w14:textId="1884E70C" w:rsidR="00FF1953" w:rsidRDefault="00FF1953" w:rsidP="0010198B">
      <w:pPr>
        <w:ind w:left="426"/>
        <w:rPr>
          <w:rFonts w:ascii="Arial Narrow" w:hAnsi="Arial Narrow"/>
        </w:rPr>
      </w:pPr>
    </w:p>
    <w:p w14:paraId="39C84543" w14:textId="4FE1C6E4" w:rsidR="00FF1953" w:rsidRDefault="00FF1953" w:rsidP="0010198B">
      <w:pPr>
        <w:ind w:left="426"/>
        <w:rPr>
          <w:rFonts w:ascii="Arial Narrow" w:hAnsi="Arial Narrow"/>
        </w:rPr>
      </w:pPr>
    </w:p>
    <w:p w14:paraId="12342D52" w14:textId="6A1A92F6" w:rsidR="00EE22C5" w:rsidRDefault="00EE22C5" w:rsidP="0010198B">
      <w:pPr>
        <w:ind w:left="426"/>
        <w:rPr>
          <w:rFonts w:ascii="Arial Narrow" w:hAnsi="Arial Narrow"/>
        </w:rPr>
      </w:pPr>
    </w:p>
    <w:p w14:paraId="76BB4C4C" w14:textId="77777777" w:rsidR="00EE22C5" w:rsidRPr="00875148" w:rsidRDefault="00EE22C5" w:rsidP="0010198B">
      <w:pPr>
        <w:ind w:left="426"/>
        <w:rPr>
          <w:rFonts w:ascii="Arial Narrow" w:hAnsi="Arial Narrow"/>
        </w:rPr>
      </w:pPr>
    </w:p>
    <w:p w14:paraId="5315E79E" w14:textId="77777777" w:rsidR="00FF1953" w:rsidRPr="00875148" w:rsidRDefault="00FF1953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14:paraId="0A636ECB" w14:textId="77777777" w:rsidR="00FF1953" w:rsidRDefault="00FF1953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14:paraId="239E25C8" w14:textId="77777777" w:rsidR="00FF1953" w:rsidRPr="00875148" w:rsidRDefault="00FF1953" w:rsidP="00FD0CD1">
      <w:pPr>
        <w:ind w:left="426"/>
        <w:rPr>
          <w:rFonts w:ascii="Arial Narrow" w:hAnsi="Arial Narrow"/>
        </w:rPr>
      </w:pPr>
    </w:p>
    <w:p w14:paraId="051C40CD" w14:textId="77777777" w:rsidR="00FF1953" w:rsidRPr="00875148" w:rsidRDefault="00FF1953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14:paraId="27EEB577" w14:textId="77777777" w:rsidR="00FF1953" w:rsidRDefault="00FF1953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14:paraId="0BB46A87" w14:textId="77777777" w:rsidR="00FF1953" w:rsidRPr="00875148" w:rsidRDefault="00FF1953" w:rsidP="00FD0CD1">
      <w:pPr>
        <w:ind w:left="426"/>
        <w:rPr>
          <w:rFonts w:ascii="Arial Narrow" w:hAnsi="Arial Narrow"/>
        </w:rPr>
      </w:pPr>
    </w:p>
    <w:p w14:paraId="23677DC8" w14:textId="77777777" w:rsidR="00FF1953" w:rsidRPr="00875148" w:rsidRDefault="00FF1953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14:paraId="54513919" w14:textId="77777777" w:rsidR="00FF1953" w:rsidRPr="00875148" w:rsidRDefault="00FF1953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14:paraId="4B084CF2" w14:textId="77777777" w:rsidR="00FF1953" w:rsidRPr="00875148" w:rsidRDefault="00FF1953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14:paraId="187CCA17" w14:textId="77777777" w:rsidR="00FF1953" w:rsidRPr="00875148" w:rsidRDefault="00FF1953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14:paraId="06619699" w14:textId="77777777" w:rsidR="00FF1953" w:rsidRPr="00875148" w:rsidRDefault="00FF1953">
      <w:pPr>
        <w:pStyle w:val="TCTips"/>
        <w:rPr>
          <w:rFonts w:ascii="Arial Narrow" w:hAnsi="Arial Narrow"/>
          <w:i w:val="0"/>
        </w:rPr>
      </w:pPr>
    </w:p>
    <w:p w14:paraId="68DB0E92" w14:textId="77777777" w:rsidR="00FF1953" w:rsidRPr="00875148" w:rsidRDefault="00FF1953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 xml:space="preserve">Riscos, restrições e dependências envolvidos na </w:t>
      </w:r>
      <w:proofErr w:type="gramStart"/>
      <w:r w:rsidRPr="00875148">
        <w:rPr>
          <w:rFonts w:ascii="Arial Narrow" w:hAnsi="Arial Narrow"/>
          <w:sz w:val="20"/>
        </w:rPr>
        <w:t>manutenção</w:t>
      </w:r>
      <w:proofErr w:type="gramEnd"/>
    </w:p>
    <w:p w14:paraId="36CAF093" w14:textId="77777777" w:rsidR="00FF1953" w:rsidRPr="00875148" w:rsidRDefault="00FF1953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14:paraId="227C02B5" w14:textId="77777777" w:rsidR="00FF1953" w:rsidRPr="00875148" w:rsidRDefault="00FF1953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14:paraId="0A80A24A" w14:textId="77777777" w:rsidR="00FF1953" w:rsidRPr="00875148" w:rsidRDefault="00FF1953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14:paraId="03DE9DC5" w14:textId="77777777" w:rsidR="00FF1953" w:rsidRPr="00875148" w:rsidRDefault="00FF1953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14:paraId="0E573A7A" w14:textId="77777777" w:rsidR="00FF1953" w:rsidRDefault="00FF1953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14:paraId="436B1EBB" w14:textId="77777777" w:rsidR="00FF1953" w:rsidRPr="001E5B29" w:rsidRDefault="00FF1953" w:rsidP="001E5B29">
      <w:pPr>
        <w:pStyle w:val="TCTips"/>
        <w:ind w:firstLine="720"/>
        <w:rPr>
          <w:i w:val="0"/>
        </w:rPr>
      </w:pPr>
    </w:p>
    <w:p w14:paraId="7F86BF8D" w14:textId="77777777" w:rsidR="00FF1953" w:rsidRDefault="00FF195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14:paraId="6F6F7955" w14:textId="77777777" w:rsidR="00FF1953" w:rsidRPr="00B978C8" w:rsidRDefault="00FF1953" w:rsidP="00B978C8"/>
    <w:p w14:paraId="228EAE7D" w14:textId="77777777" w:rsidR="00FF1953" w:rsidRDefault="00FF195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14:paraId="56C8A795" w14:textId="77777777" w:rsidR="00FF1953" w:rsidRPr="00B978C8" w:rsidRDefault="00FF1953" w:rsidP="00B978C8"/>
    <w:p w14:paraId="6AD1E57B" w14:textId="77777777" w:rsidR="00FF1953" w:rsidRPr="00875148" w:rsidRDefault="00FF195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14:paraId="115D7E2C" w14:textId="77777777" w:rsidR="00FF1953" w:rsidRDefault="00FF1953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</w:p>
    <w:p w14:paraId="4ABE1368" w14:textId="77777777" w:rsidR="00FF1953" w:rsidRPr="00875148" w:rsidRDefault="00FF1953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14:paraId="78FB6A2C" w14:textId="77777777" w:rsidR="00FF1953" w:rsidRPr="00875148" w:rsidRDefault="00FF1953">
      <w:pPr>
        <w:pStyle w:val="TCTips"/>
        <w:rPr>
          <w:rFonts w:ascii="Arial Narrow" w:hAnsi="Arial Narrow"/>
          <w:i w:val="0"/>
        </w:rPr>
      </w:pPr>
    </w:p>
    <w:p w14:paraId="602521AE" w14:textId="77777777" w:rsidR="00FF1953" w:rsidRPr="00875148" w:rsidRDefault="00FF1953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14:paraId="0B89E841" w14:textId="77777777" w:rsidR="00FF1953" w:rsidRPr="00875148" w:rsidRDefault="00FF1953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FF1953" w:rsidRPr="00875148" w14:paraId="044870FE" w14:textId="77777777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14:paraId="449FC980" w14:textId="77777777" w:rsidR="00FF1953" w:rsidRPr="009540DC" w:rsidRDefault="00FF1953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14:paraId="4101FCB5" w14:textId="77777777" w:rsidR="00FF1953" w:rsidRPr="009540DC" w:rsidRDefault="00FF1953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FF1953" w:rsidRPr="00875148" w14:paraId="45446FCF" w14:textId="77777777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14:paraId="6A236D74" w14:textId="77777777" w:rsidR="00FF1953" w:rsidRPr="009540DC" w:rsidRDefault="00FF1953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14:paraId="6C2AE948" w14:textId="77777777" w:rsidR="00FF1953" w:rsidRPr="009540DC" w:rsidRDefault="00FF1953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FF1953" w:rsidRPr="00875148" w14:paraId="42679381" w14:textId="77777777">
        <w:tc>
          <w:tcPr>
            <w:tcW w:w="6307" w:type="dxa"/>
            <w:tcBorders>
              <w:left w:val="single" w:sz="12" w:space="0" w:color="auto"/>
            </w:tcBorders>
          </w:tcPr>
          <w:p w14:paraId="6D822D64" w14:textId="77777777" w:rsidR="00FF1953" w:rsidRPr="009540DC" w:rsidRDefault="00FF1953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14:paraId="36144353" w14:textId="77777777" w:rsidR="00FF1953" w:rsidRPr="009540DC" w:rsidRDefault="00FF1953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FF1953" w:rsidRPr="00875148" w14:paraId="5FAB6C10" w14:textId="77777777">
        <w:tc>
          <w:tcPr>
            <w:tcW w:w="6307" w:type="dxa"/>
            <w:tcBorders>
              <w:left w:val="single" w:sz="12" w:space="0" w:color="auto"/>
            </w:tcBorders>
          </w:tcPr>
          <w:p w14:paraId="1A92993A" w14:textId="77777777" w:rsidR="00FF1953" w:rsidRPr="009540DC" w:rsidRDefault="00FF1953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14:paraId="050D05FD" w14:textId="77777777" w:rsidR="00FF1953" w:rsidRPr="009540DC" w:rsidRDefault="00FF1953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FF1953" w:rsidRPr="00875148" w14:paraId="5C1F053F" w14:textId="77777777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14:paraId="4E5D81A5" w14:textId="77777777" w:rsidR="00FF1953" w:rsidRPr="009540DC" w:rsidRDefault="00FF1953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14:paraId="74437CFE" w14:textId="77777777" w:rsidR="00FF1953" w:rsidRPr="009540DC" w:rsidRDefault="00FF1953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FF1953" w:rsidRPr="00875148" w14:paraId="11736505" w14:textId="77777777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2D192E29" w14:textId="77777777" w:rsidR="00FF1953" w:rsidRPr="009540DC" w:rsidRDefault="00FF1953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0CA06E" w14:textId="77777777" w:rsidR="00FF1953" w:rsidRPr="009540DC" w:rsidRDefault="00FF1953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FF1953" w:rsidRPr="00875148" w14:paraId="5F608368" w14:textId="77777777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2F7281E" w14:textId="77777777" w:rsidR="00FF1953" w:rsidRPr="009540DC" w:rsidRDefault="00FF1953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ECABC53" w14:textId="77777777" w:rsidR="00FF1953" w:rsidRPr="00875148" w:rsidRDefault="00FF1953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14:paraId="32A7832F" w14:textId="77777777" w:rsidR="00FF1953" w:rsidRPr="00875148" w:rsidRDefault="00FF1953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FF1953" w:rsidRPr="00875148" w14:paraId="778BCB72" w14:textId="77777777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14:paraId="149E04C0" w14:textId="77777777" w:rsidR="00FF1953" w:rsidRPr="009540DC" w:rsidRDefault="00FF1953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14:paraId="0D28F6AC" w14:textId="77777777" w:rsidR="00FF1953" w:rsidRPr="009540DC" w:rsidRDefault="00FF1953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FF1953" w:rsidRPr="00875148" w14:paraId="4D9D316A" w14:textId="77777777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14:paraId="4908BFA3" w14:textId="77777777" w:rsidR="00FF1953" w:rsidRPr="009540DC" w:rsidRDefault="00FF1953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14:paraId="6FACA75B" w14:textId="77777777" w:rsidR="00FF1953" w:rsidRPr="009540DC" w:rsidRDefault="00FF1953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FF1953" w:rsidRPr="00875148" w14:paraId="4B6550A0" w14:textId="77777777">
        <w:tc>
          <w:tcPr>
            <w:tcW w:w="6307" w:type="dxa"/>
            <w:tcBorders>
              <w:left w:val="single" w:sz="12" w:space="0" w:color="auto"/>
            </w:tcBorders>
          </w:tcPr>
          <w:p w14:paraId="227D83F4" w14:textId="77777777" w:rsidR="00FF1953" w:rsidRPr="009540DC" w:rsidRDefault="00FF1953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9540DC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9540DC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14:paraId="443BF651" w14:textId="77777777" w:rsidR="00FF1953" w:rsidRPr="009540DC" w:rsidRDefault="00FF1953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FF1953" w:rsidRPr="00875148" w14:paraId="3314B6D1" w14:textId="77777777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14:paraId="08D2E3BE" w14:textId="77777777" w:rsidR="00FF1953" w:rsidRPr="009540DC" w:rsidRDefault="00FF1953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77ACCB" w14:textId="77777777" w:rsidR="00FF1953" w:rsidRPr="00875148" w:rsidRDefault="00FF1953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2CA723" w14:textId="77777777" w:rsidR="00FF1953" w:rsidRPr="00875148" w:rsidRDefault="00FF1953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FF1953" w:rsidRPr="00875148" w14:paraId="33B8BAE8" w14:textId="77777777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14:paraId="3CB6463E" w14:textId="77777777" w:rsidR="00FF1953" w:rsidRPr="009540DC" w:rsidRDefault="00FF1953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14:paraId="37B19BF4" w14:textId="77777777" w:rsidR="00FF1953" w:rsidRPr="009540DC" w:rsidRDefault="00FF1953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FF1953" w:rsidRPr="00875148" w14:paraId="0CBBE6DC" w14:textId="77777777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14:paraId="50E712E6" w14:textId="77777777" w:rsidR="00FF1953" w:rsidRPr="009540DC" w:rsidRDefault="00FF1953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14:paraId="4BCCD95F" w14:textId="77777777" w:rsidR="00FF1953" w:rsidRPr="009540DC" w:rsidRDefault="00FF1953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FF1953" w:rsidRPr="00875148" w14:paraId="53025831" w14:textId="77777777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14:paraId="1F943521" w14:textId="77777777" w:rsidR="00FF1953" w:rsidRPr="009540DC" w:rsidRDefault="00FF1953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14:paraId="13C6F71A" w14:textId="77777777" w:rsidR="00FF1953" w:rsidRPr="009540DC" w:rsidRDefault="00FF1953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FF1953" w:rsidRPr="00875148" w14:paraId="624EBA67" w14:textId="77777777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1BFE2F0A" w14:textId="77777777" w:rsidR="00FF1953" w:rsidRPr="009540DC" w:rsidRDefault="00FF1953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5F40F1" w14:textId="77777777" w:rsidR="00FF1953" w:rsidRPr="00875148" w:rsidRDefault="00FF1953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4B1AC5" w14:textId="77777777" w:rsidR="00FF1953" w:rsidRPr="00875148" w:rsidRDefault="00FF1953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14:paraId="0151E7A0" w14:textId="77777777" w:rsidR="00FF1953" w:rsidRPr="00875148" w:rsidRDefault="00FF1953">
      <w:pPr>
        <w:pStyle w:val="TCTips"/>
        <w:rPr>
          <w:rFonts w:ascii="Arial Narrow" w:hAnsi="Arial Narrow"/>
          <w:i w:val="0"/>
          <w:lang w:val="es-ES_tradnl"/>
        </w:rPr>
      </w:pPr>
    </w:p>
    <w:p w14:paraId="3E2F8F4F" w14:textId="77777777" w:rsidR="00FF1953" w:rsidRPr="00875148" w:rsidRDefault="00FF1953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14:paraId="4199ADA8" w14:textId="77777777" w:rsidR="00FF1953" w:rsidRPr="00875148" w:rsidRDefault="00FF1953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FF1953" w:rsidRPr="00875148" w14:paraId="428BB397" w14:textId="77777777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14:paraId="3FA7D0CF" w14:textId="77777777" w:rsidR="00FF1953" w:rsidRPr="009540DC" w:rsidRDefault="00FF1953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14:paraId="240279AE" w14:textId="77777777" w:rsidR="00FF1953" w:rsidRPr="009540DC" w:rsidRDefault="00FF1953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14:paraId="0E02D1F2" w14:textId="77777777" w:rsidR="00FF1953" w:rsidRPr="009540DC" w:rsidRDefault="00FF1953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14:paraId="1D3CDA34" w14:textId="77777777" w:rsidR="00FF1953" w:rsidRPr="009540DC" w:rsidRDefault="00FF1953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FF1953" w:rsidRPr="00875148" w14:paraId="75448101" w14:textId="77777777">
        <w:trPr>
          <w:cantSplit/>
        </w:trPr>
        <w:tc>
          <w:tcPr>
            <w:tcW w:w="3614" w:type="dxa"/>
            <w:tcBorders>
              <w:top w:val="nil"/>
            </w:tcBorders>
          </w:tcPr>
          <w:p w14:paraId="04757243" w14:textId="77777777" w:rsidR="00FF1953" w:rsidRPr="009540DC" w:rsidRDefault="00FF1953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14:paraId="28AD35FB" w14:textId="77777777" w:rsidR="00FF1953" w:rsidRPr="009540DC" w:rsidRDefault="00FF1953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14:paraId="17FC9628" w14:textId="77777777" w:rsidR="00FF1953" w:rsidRPr="009540DC" w:rsidRDefault="00FF1953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14:paraId="50194A4E" w14:textId="77777777" w:rsidR="00FF1953" w:rsidRPr="00875148" w:rsidRDefault="00FF1953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FF1953" w:rsidRPr="00875148" w14:paraId="3FC7CEBB" w14:textId="77777777">
        <w:trPr>
          <w:cantSplit/>
        </w:trPr>
        <w:tc>
          <w:tcPr>
            <w:tcW w:w="3614" w:type="dxa"/>
          </w:tcPr>
          <w:p w14:paraId="6015E811" w14:textId="77777777" w:rsidR="00FF1953" w:rsidRPr="009540DC" w:rsidRDefault="00FF1953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14:paraId="4374B2CF" w14:textId="77777777" w:rsidR="00FF1953" w:rsidRPr="009540DC" w:rsidRDefault="00FF1953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14:paraId="6EFC98D8" w14:textId="77777777" w:rsidR="00FF1953" w:rsidRPr="009540DC" w:rsidRDefault="00FF1953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14:paraId="6B809B04" w14:textId="77777777" w:rsidR="00FF1953" w:rsidRPr="00875148" w:rsidRDefault="00FF1953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FF1953" w:rsidRPr="00875148" w14:paraId="2EE42247" w14:textId="77777777">
        <w:trPr>
          <w:cantSplit/>
        </w:trPr>
        <w:tc>
          <w:tcPr>
            <w:tcW w:w="3614" w:type="dxa"/>
          </w:tcPr>
          <w:p w14:paraId="6F52B386" w14:textId="77777777" w:rsidR="00FF1953" w:rsidRPr="009540DC" w:rsidRDefault="00FF1953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14:paraId="52BE027B" w14:textId="77777777" w:rsidR="00FF1953" w:rsidRPr="009540DC" w:rsidRDefault="00FF1953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14:paraId="5E720A9D" w14:textId="77777777" w:rsidR="00FF1953" w:rsidRPr="009540DC" w:rsidRDefault="00FF1953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14:paraId="580E1262" w14:textId="77777777" w:rsidR="00FF1953" w:rsidRPr="00875148" w:rsidRDefault="00FF1953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FF1953" w:rsidRPr="00875148" w14:paraId="2D67EC48" w14:textId="77777777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14:paraId="0103CE1F" w14:textId="77777777" w:rsidR="00FF1953" w:rsidRPr="00875148" w:rsidRDefault="00FF1953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14:paraId="0A0723F4" w14:textId="77777777" w:rsidR="00FF1953" w:rsidRPr="00875148" w:rsidRDefault="00FF1953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14:paraId="4EFAECF5" w14:textId="77777777" w:rsidR="00FF1953" w:rsidRPr="00875148" w:rsidRDefault="00FF1953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14:paraId="0B614385" w14:textId="77777777" w:rsidR="00FF1953" w:rsidRPr="00875148" w:rsidRDefault="00FF1953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14:paraId="06E04B05" w14:textId="77777777" w:rsidR="00FF1953" w:rsidRPr="00875148" w:rsidRDefault="00FF1953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14:paraId="65AAAF85" w14:textId="77777777" w:rsidR="00FF1953" w:rsidRPr="00875148" w:rsidRDefault="00FF1953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14:paraId="601C5DB4" w14:textId="77777777" w:rsidR="00FF1953" w:rsidRPr="00875148" w:rsidRDefault="00FF1953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14:paraId="3B439ACE" w14:textId="77777777" w:rsidR="00FF1953" w:rsidRPr="00875148" w:rsidRDefault="00FF1953">
      <w:pPr>
        <w:pStyle w:val="TCTips"/>
        <w:rPr>
          <w:rFonts w:ascii="Arial Narrow" w:hAnsi="Arial Narrow"/>
          <w:i w:val="0"/>
        </w:rPr>
      </w:pPr>
    </w:p>
    <w:p w14:paraId="2B96B790" w14:textId="77777777" w:rsidR="00FF1953" w:rsidRPr="00875148" w:rsidRDefault="00FF1953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homologação</w:t>
      </w:r>
    </w:p>
    <w:p w14:paraId="500CEA46" w14:textId="77777777" w:rsidR="00FF1953" w:rsidRPr="00875148" w:rsidRDefault="00FF1953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FF1953" w:rsidRPr="00875148" w14:paraId="1F605853" w14:textId="77777777">
        <w:tc>
          <w:tcPr>
            <w:tcW w:w="579" w:type="dxa"/>
            <w:vAlign w:val="center"/>
          </w:tcPr>
          <w:p w14:paraId="1A846CE7" w14:textId="77777777" w:rsidR="00FF1953" w:rsidRPr="00875148" w:rsidRDefault="00FF1953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14:paraId="65529BDA" w14:textId="77777777" w:rsidR="00FF1953" w:rsidRPr="00875148" w:rsidRDefault="00FF1953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14:paraId="2D31F468" w14:textId="77777777" w:rsidR="00FF1953" w:rsidRPr="00875148" w:rsidRDefault="00FF1953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14:paraId="7079F712" w14:textId="77777777" w:rsidR="00FF1953" w:rsidRPr="00875148" w:rsidRDefault="00FF1953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14:paraId="12085DB6" w14:textId="77777777" w:rsidR="00FF1953" w:rsidRPr="00875148" w:rsidRDefault="00FF1953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14:paraId="65FFBF72" w14:textId="77777777" w:rsidR="00FF1953" w:rsidRPr="00875148" w:rsidRDefault="00FF1953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FF1953" w:rsidRPr="00875148" w14:paraId="6FAEB2A8" w14:textId="77777777">
        <w:tc>
          <w:tcPr>
            <w:tcW w:w="579" w:type="dxa"/>
          </w:tcPr>
          <w:p w14:paraId="4E292ECF" w14:textId="77777777" w:rsidR="00FF1953" w:rsidRPr="00875148" w:rsidRDefault="00FF1953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lastRenderedPageBreak/>
              <w:t>&lt;1&gt;</w:t>
            </w:r>
          </w:p>
        </w:tc>
        <w:tc>
          <w:tcPr>
            <w:tcW w:w="1840" w:type="dxa"/>
          </w:tcPr>
          <w:p w14:paraId="1CF5A00E" w14:textId="77777777" w:rsidR="00FF1953" w:rsidRPr="00875148" w:rsidRDefault="00FF195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1609FF4C" w14:textId="77777777" w:rsidR="00FF1953" w:rsidRPr="00875148" w:rsidRDefault="00FF195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1893C1A8" w14:textId="77777777" w:rsidR="00FF1953" w:rsidRPr="00875148" w:rsidRDefault="00FF195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77790299" w14:textId="77777777" w:rsidR="00FF1953" w:rsidRPr="00875148" w:rsidRDefault="00FF195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7865AD1A" w14:textId="77777777" w:rsidR="00FF1953" w:rsidRPr="00875148" w:rsidRDefault="00FF195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FF1953" w:rsidRPr="00875148" w14:paraId="32C9FA63" w14:textId="77777777">
        <w:tc>
          <w:tcPr>
            <w:tcW w:w="579" w:type="dxa"/>
          </w:tcPr>
          <w:p w14:paraId="1C08CCBF" w14:textId="77777777" w:rsidR="00FF1953" w:rsidRPr="00875148" w:rsidRDefault="00FF1953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14:paraId="18A37CA7" w14:textId="77777777" w:rsidR="00FF1953" w:rsidRPr="00875148" w:rsidRDefault="00FF195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52F1CE29" w14:textId="77777777" w:rsidR="00FF1953" w:rsidRPr="00875148" w:rsidRDefault="00FF195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217EDD47" w14:textId="77777777" w:rsidR="00FF1953" w:rsidRPr="00875148" w:rsidRDefault="00FF195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1AFBB33A" w14:textId="77777777" w:rsidR="00FF1953" w:rsidRPr="00875148" w:rsidRDefault="00FF195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45178805" w14:textId="77777777" w:rsidR="00FF1953" w:rsidRPr="00875148" w:rsidRDefault="00FF195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FF1953" w:rsidRPr="00875148" w14:paraId="2614A2A6" w14:textId="77777777">
        <w:tc>
          <w:tcPr>
            <w:tcW w:w="579" w:type="dxa"/>
          </w:tcPr>
          <w:p w14:paraId="09978840" w14:textId="77777777" w:rsidR="00FF1953" w:rsidRPr="00875148" w:rsidRDefault="00FF1953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14:paraId="1552C264" w14:textId="77777777" w:rsidR="00FF1953" w:rsidRPr="00875148" w:rsidRDefault="00FF195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22F82037" w14:textId="77777777" w:rsidR="00FF1953" w:rsidRPr="00875148" w:rsidRDefault="00FF195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23F8A610" w14:textId="77777777" w:rsidR="00FF1953" w:rsidRPr="00875148" w:rsidRDefault="00FF195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1507839D" w14:textId="77777777" w:rsidR="00FF1953" w:rsidRPr="00875148" w:rsidRDefault="00FF195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5C50E2AB" w14:textId="77777777" w:rsidR="00FF1953" w:rsidRPr="00875148" w:rsidRDefault="00FF195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FF1953" w:rsidRPr="00875148" w14:paraId="668BB6A3" w14:textId="77777777">
        <w:tc>
          <w:tcPr>
            <w:tcW w:w="579" w:type="dxa"/>
          </w:tcPr>
          <w:p w14:paraId="00B07CB2" w14:textId="77777777" w:rsidR="00FF1953" w:rsidRPr="00875148" w:rsidRDefault="00FF1953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14:paraId="0DAC6998" w14:textId="77777777" w:rsidR="00FF1953" w:rsidRPr="00875148" w:rsidRDefault="00FF195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2A5BB726" w14:textId="77777777" w:rsidR="00FF1953" w:rsidRPr="00875148" w:rsidRDefault="00FF195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1B8E045C" w14:textId="77777777" w:rsidR="00FF1953" w:rsidRPr="00875148" w:rsidRDefault="00FF195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324A0D8F" w14:textId="77777777" w:rsidR="00FF1953" w:rsidRPr="00875148" w:rsidRDefault="00FF195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5DF6F7C2" w14:textId="77777777" w:rsidR="00FF1953" w:rsidRPr="00875148" w:rsidRDefault="00FF195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FF1953" w:rsidRPr="00875148" w14:paraId="7C9AC93A" w14:textId="77777777">
        <w:tc>
          <w:tcPr>
            <w:tcW w:w="579" w:type="dxa"/>
          </w:tcPr>
          <w:p w14:paraId="18EA759E" w14:textId="77777777" w:rsidR="00FF1953" w:rsidRPr="00875148" w:rsidRDefault="00FF1953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14:paraId="75AEDF2C" w14:textId="77777777" w:rsidR="00FF1953" w:rsidRPr="00875148" w:rsidRDefault="00FF195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50B4A4B4" w14:textId="77777777" w:rsidR="00FF1953" w:rsidRPr="00875148" w:rsidRDefault="00FF195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3D1F61D6" w14:textId="77777777" w:rsidR="00FF1953" w:rsidRPr="00875148" w:rsidRDefault="00FF195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77F91D6A" w14:textId="77777777" w:rsidR="00FF1953" w:rsidRPr="00875148" w:rsidRDefault="00FF195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2AEA6112" w14:textId="77777777" w:rsidR="00FF1953" w:rsidRPr="00875148" w:rsidRDefault="00FF195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14:paraId="5926A02B" w14:textId="77777777" w:rsidR="00FF1953" w:rsidRPr="00875148" w:rsidRDefault="00FF1953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14:paraId="39DB7341" w14:textId="77777777" w:rsidR="00FF1953" w:rsidRPr="00875148" w:rsidRDefault="00FF1953" w:rsidP="0000716A">
      <w:pPr>
        <w:rPr>
          <w:rFonts w:ascii="Arial Narrow" w:hAnsi="Arial Narrow"/>
        </w:rPr>
      </w:pPr>
    </w:p>
    <w:p w14:paraId="32E15217" w14:textId="77777777" w:rsidR="00FF1953" w:rsidRPr="00875148" w:rsidRDefault="00FF1953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14:paraId="09170F28" w14:textId="77777777" w:rsidR="00FF1953" w:rsidRPr="00875148" w:rsidRDefault="00FF1953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FF1953" w:rsidRPr="00875148" w14:paraId="652522E9" w14:textId="77777777">
        <w:tc>
          <w:tcPr>
            <w:tcW w:w="579" w:type="dxa"/>
            <w:vAlign w:val="center"/>
          </w:tcPr>
          <w:p w14:paraId="54AD19FE" w14:textId="77777777" w:rsidR="00FF1953" w:rsidRPr="00875148" w:rsidRDefault="00FF1953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14:paraId="0FCB026A" w14:textId="77777777" w:rsidR="00FF1953" w:rsidRPr="00875148" w:rsidRDefault="00FF1953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14:paraId="7A284783" w14:textId="77777777" w:rsidR="00FF1953" w:rsidRPr="00875148" w:rsidRDefault="00FF1953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14:paraId="764C76D4" w14:textId="77777777" w:rsidR="00FF1953" w:rsidRPr="00875148" w:rsidRDefault="00FF1953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14:paraId="6E77A829" w14:textId="77777777" w:rsidR="00FF1953" w:rsidRPr="00875148" w:rsidRDefault="00FF1953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14:paraId="7F7B248D" w14:textId="77777777" w:rsidR="00FF1953" w:rsidRPr="00875148" w:rsidRDefault="00FF1953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14:paraId="32363893" w14:textId="77777777" w:rsidR="00FF1953" w:rsidRPr="00875148" w:rsidRDefault="00FF1953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FF1953" w:rsidRPr="00875148" w14:paraId="7F2A94A9" w14:textId="77777777">
        <w:tc>
          <w:tcPr>
            <w:tcW w:w="579" w:type="dxa"/>
          </w:tcPr>
          <w:p w14:paraId="5CB937BC" w14:textId="77777777" w:rsidR="00FF1953" w:rsidRPr="00875148" w:rsidRDefault="00FF1953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14:paraId="489C0123" w14:textId="77777777" w:rsidR="00FF1953" w:rsidRPr="00875148" w:rsidRDefault="00FF195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23E46D64" w14:textId="77777777" w:rsidR="00FF1953" w:rsidRPr="00875148" w:rsidRDefault="00FF195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14:paraId="0D45485C" w14:textId="77777777" w:rsidR="00FF1953" w:rsidRPr="00875148" w:rsidRDefault="00FF195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35F59949" w14:textId="77777777" w:rsidR="00FF1953" w:rsidRPr="00875148" w:rsidRDefault="00FF195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2A065146" w14:textId="77777777" w:rsidR="00FF1953" w:rsidRPr="00875148" w:rsidRDefault="00FF195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4F68B668" w14:textId="77777777" w:rsidR="00FF1953" w:rsidRPr="00875148" w:rsidRDefault="00FF195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FF1953" w:rsidRPr="00875148" w14:paraId="30421883" w14:textId="77777777">
        <w:tc>
          <w:tcPr>
            <w:tcW w:w="579" w:type="dxa"/>
          </w:tcPr>
          <w:p w14:paraId="1F961247" w14:textId="77777777" w:rsidR="00FF1953" w:rsidRPr="00875148" w:rsidRDefault="00FF1953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14:paraId="5B48036F" w14:textId="77777777" w:rsidR="00FF1953" w:rsidRPr="00875148" w:rsidRDefault="00FF195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74B8AAC3" w14:textId="77777777" w:rsidR="00FF1953" w:rsidRPr="00875148" w:rsidRDefault="00FF195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14:paraId="6B7BFB31" w14:textId="77777777" w:rsidR="00FF1953" w:rsidRPr="00875148" w:rsidRDefault="00FF195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0E60667D" w14:textId="77777777" w:rsidR="00FF1953" w:rsidRPr="00875148" w:rsidRDefault="00FF195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23487B3D" w14:textId="77777777" w:rsidR="00FF1953" w:rsidRPr="00875148" w:rsidRDefault="00FF195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2EACA4FC" w14:textId="77777777" w:rsidR="00FF1953" w:rsidRPr="00875148" w:rsidRDefault="00FF195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FF1953" w:rsidRPr="00875148" w14:paraId="79AE99B6" w14:textId="77777777">
        <w:tc>
          <w:tcPr>
            <w:tcW w:w="579" w:type="dxa"/>
          </w:tcPr>
          <w:p w14:paraId="72B31F92" w14:textId="77777777" w:rsidR="00FF1953" w:rsidRPr="00875148" w:rsidRDefault="00FF1953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14:paraId="5CCF16E7" w14:textId="77777777" w:rsidR="00FF1953" w:rsidRPr="00875148" w:rsidRDefault="00FF195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0FAE874B" w14:textId="77777777" w:rsidR="00FF1953" w:rsidRPr="00875148" w:rsidRDefault="00FF195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14:paraId="358906E3" w14:textId="77777777" w:rsidR="00FF1953" w:rsidRPr="00875148" w:rsidRDefault="00FF195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64DA069B" w14:textId="77777777" w:rsidR="00FF1953" w:rsidRPr="00875148" w:rsidRDefault="00FF195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1B3C67D7" w14:textId="77777777" w:rsidR="00FF1953" w:rsidRPr="00875148" w:rsidRDefault="00FF195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77685C6C" w14:textId="77777777" w:rsidR="00FF1953" w:rsidRPr="00875148" w:rsidRDefault="00FF195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FF1953" w:rsidRPr="00875148" w14:paraId="2CAD20AB" w14:textId="77777777">
        <w:tc>
          <w:tcPr>
            <w:tcW w:w="579" w:type="dxa"/>
          </w:tcPr>
          <w:p w14:paraId="3A4BCC56" w14:textId="77777777" w:rsidR="00FF1953" w:rsidRPr="00875148" w:rsidRDefault="00FF1953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14:paraId="08EAC468" w14:textId="77777777" w:rsidR="00FF1953" w:rsidRPr="00875148" w:rsidRDefault="00FF195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317D6FFF" w14:textId="77777777" w:rsidR="00FF1953" w:rsidRPr="00875148" w:rsidRDefault="00FF195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14:paraId="343E558A" w14:textId="77777777" w:rsidR="00FF1953" w:rsidRPr="00875148" w:rsidRDefault="00FF195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5664690C" w14:textId="77777777" w:rsidR="00FF1953" w:rsidRPr="00875148" w:rsidRDefault="00FF195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651EC9FF" w14:textId="77777777" w:rsidR="00FF1953" w:rsidRPr="00875148" w:rsidRDefault="00FF195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69383744" w14:textId="77777777" w:rsidR="00FF1953" w:rsidRPr="00875148" w:rsidRDefault="00FF195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FF1953" w:rsidRPr="00875148" w14:paraId="467A2A65" w14:textId="77777777">
        <w:tc>
          <w:tcPr>
            <w:tcW w:w="579" w:type="dxa"/>
          </w:tcPr>
          <w:p w14:paraId="08CB085B" w14:textId="77777777" w:rsidR="00FF1953" w:rsidRPr="00875148" w:rsidRDefault="00FF1953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14:paraId="700C426E" w14:textId="77777777" w:rsidR="00FF1953" w:rsidRPr="00875148" w:rsidRDefault="00FF195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215D58B8" w14:textId="77777777" w:rsidR="00FF1953" w:rsidRPr="00875148" w:rsidRDefault="00FF195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14:paraId="15214DE8" w14:textId="77777777" w:rsidR="00FF1953" w:rsidRPr="00875148" w:rsidRDefault="00FF195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39B68690" w14:textId="77777777" w:rsidR="00FF1953" w:rsidRPr="00875148" w:rsidRDefault="00FF195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2A550E84" w14:textId="77777777" w:rsidR="00FF1953" w:rsidRPr="00875148" w:rsidRDefault="00FF195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1C1AAD61" w14:textId="77777777" w:rsidR="00FF1953" w:rsidRPr="00875148" w:rsidRDefault="00FF195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14:paraId="57B93B75" w14:textId="77777777" w:rsidR="00FF1953" w:rsidRPr="00875148" w:rsidRDefault="00FF1953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14:paraId="782ADE61" w14:textId="77777777" w:rsidR="00FF1953" w:rsidRPr="00875148" w:rsidRDefault="00FF1953" w:rsidP="00A14994">
      <w:pPr>
        <w:rPr>
          <w:rFonts w:ascii="Arial Narrow" w:hAnsi="Arial Narrow"/>
        </w:rPr>
      </w:pPr>
    </w:p>
    <w:p w14:paraId="1FA21824" w14:textId="77777777" w:rsidR="00FF1953" w:rsidRPr="00875148" w:rsidRDefault="00FF1953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14:paraId="2884DBF2" w14:textId="77777777" w:rsidR="00FF1953" w:rsidRPr="00875148" w:rsidRDefault="00FF1953">
      <w:pPr>
        <w:pStyle w:val="TCTips"/>
        <w:rPr>
          <w:rFonts w:ascii="Arial Narrow" w:hAnsi="Arial Narrow"/>
          <w:i w:val="0"/>
        </w:rPr>
      </w:pPr>
    </w:p>
    <w:p w14:paraId="0BF6959B" w14:textId="77777777" w:rsidR="00FF1953" w:rsidRPr="00875148" w:rsidRDefault="00FF1953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14:paraId="0DD601C0" w14:textId="77777777" w:rsidR="00FF1953" w:rsidRPr="00875148" w:rsidRDefault="00FF1953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FF1953" w:rsidRPr="00875148" w14:paraId="2056DD98" w14:textId="77777777">
        <w:tc>
          <w:tcPr>
            <w:tcW w:w="579" w:type="dxa"/>
            <w:vAlign w:val="center"/>
          </w:tcPr>
          <w:p w14:paraId="660DDD31" w14:textId="77777777" w:rsidR="00FF1953" w:rsidRPr="00875148" w:rsidRDefault="00FF1953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14:paraId="3CEB94B7" w14:textId="77777777" w:rsidR="00FF1953" w:rsidRPr="00875148" w:rsidRDefault="00FF1953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14:paraId="34B50A3F" w14:textId="77777777" w:rsidR="00FF1953" w:rsidRPr="00875148" w:rsidRDefault="00FF1953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FF1953" w:rsidRPr="00875148" w14:paraId="29E07804" w14:textId="77777777">
        <w:tc>
          <w:tcPr>
            <w:tcW w:w="579" w:type="dxa"/>
          </w:tcPr>
          <w:p w14:paraId="3F7FC75E" w14:textId="77777777" w:rsidR="00FF1953" w:rsidRPr="00875148" w:rsidRDefault="00FF1953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14:paraId="24102F00" w14:textId="77777777" w:rsidR="00FF1953" w:rsidRPr="00875148" w:rsidRDefault="00FF195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14:paraId="1BE7E247" w14:textId="77777777" w:rsidR="00FF1953" w:rsidRPr="00875148" w:rsidRDefault="00FF195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FF1953" w:rsidRPr="00875148" w14:paraId="35CF423E" w14:textId="77777777">
        <w:tc>
          <w:tcPr>
            <w:tcW w:w="579" w:type="dxa"/>
          </w:tcPr>
          <w:p w14:paraId="2368EA1A" w14:textId="77777777" w:rsidR="00FF1953" w:rsidRPr="00875148" w:rsidRDefault="00FF1953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14:paraId="0AE9A736" w14:textId="77777777" w:rsidR="00FF1953" w:rsidRPr="00875148" w:rsidRDefault="00FF195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14:paraId="40C08C32" w14:textId="77777777" w:rsidR="00FF1953" w:rsidRPr="00875148" w:rsidRDefault="00FF195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FF1953" w:rsidRPr="00875148" w14:paraId="706CE27E" w14:textId="77777777">
        <w:tc>
          <w:tcPr>
            <w:tcW w:w="579" w:type="dxa"/>
          </w:tcPr>
          <w:p w14:paraId="6B2D0376" w14:textId="77777777" w:rsidR="00FF1953" w:rsidRPr="00875148" w:rsidRDefault="00FF1953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14:paraId="38EAB5E3" w14:textId="77777777" w:rsidR="00FF1953" w:rsidRPr="00875148" w:rsidRDefault="00FF195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14:paraId="1F508E39" w14:textId="77777777" w:rsidR="00FF1953" w:rsidRPr="00875148" w:rsidRDefault="00FF195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FF1953" w:rsidRPr="00875148" w14:paraId="18338B71" w14:textId="77777777">
        <w:tc>
          <w:tcPr>
            <w:tcW w:w="579" w:type="dxa"/>
          </w:tcPr>
          <w:p w14:paraId="1C39E80C" w14:textId="77777777" w:rsidR="00FF1953" w:rsidRPr="00875148" w:rsidRDefault="00FF1953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14:paraId="7487D9F7" w14:textId="77777777" w:rsidR="00FF1953" w:rsidRPr="00875148" w:rsidRDefault="00FF195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14:paraId="1AC1CF1F" w14:textId="77777777" w:rsidR="00FF1953" w:rsidRPr="00875148" w:rsidRDefault="00FF195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FF1953" w:rsidRPr="00875148" w14:paraId="133F1187" w14:textId="77777777">
        <w:tc>
          <w:tcPr>
            <w:tcW w:w="579" w:type="dxa"/>
          </w:tcPr>
          <w:p w14:paraId="0C7923DA" w14:textId="77777777" w:rsidR="00FF1953" w:rsidRPr="00875148" w:rsidRDefault="00FF1953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14:paraId="1E6125B5" w14:textId="77777777" w:rsidR="00FF1953" w:rsidRPr="00875148" w:rsidRDefault="00FF195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14:paraId="0FF05D7C" w14:textId="77777777" w:rsidR="00FF1953" w:rsidRPr="00875148" w:rsidRDefault="00FF195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14:paraId="75901359" w14:textId="77777777" w:rsidR="00FF1953" w:rsidRPr="00875148" w:rsidRDefault="00FF1953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 xml:space="preserve">* A </w:t>
      </w:r>
      <w:proofErr w:type="spellStart"/>
      <w:r w:rsidRPr="00875148">
        <w:rPr>
          <w:rFonts w:ascii="Arial Narrow" w:hAnsi="Arial Narrow"/>
        </w:rPr>
        <w:t>seqüência</w:t>
      </w:r>
      <w:proofErr w:type="spellEnd"/>
      <w:r w:rsidRPr="00875148">
        <w:rPr>
          <w:rFonts w:ascii="Arial Narrow" w:hAnsi="Arial Narrow"/>
        </w:rPr>
        <w:t xml:space="preserve"> de atividades descritas no plano de volta deverão estar sincronizadas (mesmo ID) com o Roteiro de Implantação</w:t>
      </w:r>
    </w:p>
    <w:p w14:paraId="33433D16" w14:textId="77777777" w:rsidR="00FF1953" w:rsidRPr="00875148" w:rsidRDefault="00FF1953" w:rsidP="002552D5">
      <w:pPr>
        <w:rPr>
          <w:rFonts w:ascii="Arial Narrow" w:hAnsi="Arial Narrow"/>
        </w:rPr>
      </w:pPr>
    </w:p>
    <w:p w14:paraId="358B434B" w14:textId="77777777" w:rsidR="00FF1953" w:rsidRPr="00875148" w:rsidRDefault="00FF1953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14:paraId="3AA166F8" w14:textId="77777777" w:rsidR="00FF1953" w:rsidRPr="00875148" w:rsidRDefault="00FF1953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FF1953" w:rsidRPr="00875148" w14:paraId="3CA83343" w14:textId="77777777">
        <w:tc>
          <w:tcPr>
            <w:tcW w:w="1844" w:type="dxa"/>
            <w:vAlign w:val="center"/>
          </w:tcPr>
          <w:p w14:paraId="5CF7FFF3" w14:textId="77777777" w:rsidR="00FF1953" w:rsidRPr="00875148" w:rsidRDefault="00FF1953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14:paraId="3122EE89" w14:textId="77777777" w:rsidR="00FF1953" w:rsidRPr="00875148" w:rsidRDefault="00FF1953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14:paraId="2425CEC5" w14:textId="77777777" w:rsidR="00FF1953" w:rsidRPr="00875148" w:rsidRDefault="00FF1953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14:paraId="597A1C9A" w14:textId="77777777" w:rsidR="00FF1953" w:rsidRPr="00875148" w:rsidRDefault="00FF1953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FF1953" w:rsidRPr="00875148" w14:paraId="2F5A4C47" w14:textId="77777777">
        <w:tc>
          <w:tcPr>
            <w:tcW w:w="1844" w:type="dxa"/>
          </w:tcPr>
          <w:p w14:paraId="1BC359B9" w14:textId="77777777" w:rsidR="00FF1953" w:rsidRPr="00875148" w:rsidRDefault="00FF195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14:paraId="3055D384" w14:textId="77777777" w:rsidR="00FF1953" w:rsidRPr="00875148" w:rsidRDefault="00FF1953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67A04977" w14:textId="77777777" w:rsidR="00FF1953" w:rsidRPr="00875148" w:rsidRDefault="00FF195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0B2F4442" w14:textId="77777777" w:rsidR="00FF1953" w:rsidRPr="00875148" w:rsidRDefault="00FF195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FF1953" w:rsidRPr="00875148" w14:paraId="5C9CBF3C" w14:textId="77777777">
        <w:tc>
          <w:tcPr>
            <w:tcW w:w="1844" w:type="dxa"/>
          </w:tcPr>
          <w:p w14:paraId="362D1164" w14:textId="77777777" w:rsidR="00FF1953" w:rsidRPr="00875148" w:rsidRDefault="00FF1953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14:paraId="7A00FBBF" w14:textId="77777777" w:rsidR="00FF1953" w:rsidRPr="00875148" w:rsidRDefault="00FF1953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12C6C719" w14:textId="77777777" w:rsidR="00FF1953" w:rsidRPr="00875148" w:rsidRDefault="00FF195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6ED0D588" w14:textId="77777777" w:rsidR="00FF1953" w:rsidRPr="00875148" w:rsidRDefault="00FF195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FF1953" w:rsidRPr="00875148" w14:paraId="6EB69B5F" w14:textId="77777777">
        <w:tc>
          <w:tcPr>
            <w:tcW w:w="1844" w:type="dxa"/>
          </w:tcPr>
          <w:p w14:paraId="04615251" w14:textId="77777777" w:rsidR="00FF1953" w:rsidRPr="00875148" w:rsidRDefault="00FF1953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14:paraId="249FA806" w14:textId="77777777" w:rsidR="00FF1953" w:rsidRPr="00875148" w:rsidRDefault="00FF1953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1BFDA34E" w14:textId="77777777" w:rsidR="00FF1953" w:rsidRPr="00875148" w:rsidRDefault="00FF195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6C6EB8DB" w14:textId="77777777" w:rsidR="00FF1953" w:rsidRPr="00875148" w:rsidRDefault="00FF195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FF1953" w:rsidRPr="00875148" w14:paraId="122DB5F6" w14:textId="77777777">
        <w:tc>
          <w:tcPr>
            <w:tcW w:w="1844" w:type="dxa"/>
          </w:tcPr>
          <w:p w14:paraId="6E73886A" w14:textId="77777777" w:rsidR="00FF1953" w:rsidRPr="00875148" w:rsidRDefault="00FF1953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14:paraId="614542EA" w14:textId="77777777" w:rsidR="00FF1953" w:rsidRPr="00875148" w:rsidRDefault="00FF1953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39250751" w14:textId="77777777" w:rsidR="00FF1953" w:rsidRPr="00875148" w:rsidRDefault="00FF195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5C966F03" w14:textId="77777777" w:rsidR="00FF1953" w:rsidRPr="00875148" w:rsidRDefault="00FF195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FF1953" w:rsidRPr="00875148" w14:paraId="68870CB9" w14:textId="77777777">
        <w:tc>
          <w:tcPr>
            <w:tcW w:w="1844" w:type="dxa"/>
          </w:tcPr>
          <w:p w14:paraId="7EAA591C" w14:textId="77777777" w:rsidR="00FF1953" w:rsidRPr="00875148" w:rsidRDefault="00FF195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14:paraId="68297098" w14:textId="77777777" w:rsidR="00FF1953" w:rsidRPr="00875148" w:rsidRDefault="00FF1953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18D166F1" w14:textId="77777777" w:rsidR="00FF1953" w:rsidRPr="00875148" w:rsidRDefault="00FF195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3466D85C" w14:textId="77777777" w:rsidR="00FF1953" w:rsidRPr="00875148" w:rsidRDefault="00FF195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FF1953" w:rsidRPr="00875148" w14:paraId="0780B230" w14:textId="77777777">
        <w:tc>
          <w:tcPr>
            <w:tcW w:w="1844" w:type="dxa"/>
          </w:tcPr>
          <w:p w14:paraId="2000041A" w14:textId="77777777" w:rsidR="00FF1953" w:rsidRPr="00875148" w:rsidRDefault="00FF1953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14:paraId="3BAA2CB1" w14:textId="77777777" w:rsidR="00FF1953" w:rsidRPr="00875148" w:rsidRDefault="00FF1953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0A815493" w14:textId="77777777" w:rsidR="00FF1953" w:rsidRPr="00875148" w:rsidRDefault="00FF195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1E964FD0" w14:textId="77777777" w:rsidR="00FF1953" w:rsidRPr="00875148" w:rsidRDefault="00FF195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FF1953" w:rsidRPr="00875148" w14:paraId="375972E8" w14:textId="77777777">
        <w:tc>
          <w:tcPr>
            <w:tcW w:w="1844" w:type="dxa"/>
          </w:tcPr>
          <w:p w14:paraId="6F4083D2" w14:textId="77777777" w:rsidR="00FF1953" w:rsidRPr="00875148" w:rsidRDefault="00FF1953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14:paraId="190E0BD3" w14:textId="77777777" w:rsidR="00FF1953" w:rsidRPr="00875148" w:rsidRDefault="00FF1953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4AE84CEF" w14:textId="77777777" w:rsidR="00FF1953" w:rsidRPr="00875148" w:rsidRDefault="00FF195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4CDC37E7" w14:textId="77777777" w:rsidR="00FF1953" w:rsidRPr="00875148" w:rsidRDefault="00FF195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FF1953" w:rsidRPr="00875148" w14:paraId="0C609A50" w14:textId="77777777">
        <w:tc>
          <w:tcPr>
            <w:tcW w:w="1844" w:type="dxa"/>
          </w:tcPr>
          <w:p w14:paraId="7D9A0DE3" w14:textId="77777777" w:rsidR="00FF1953" w:rsidRPr="00875148" w:rsidRDefault="00FF1953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14:paraId="1A13B4FA" w14:textId="77777777" w:rsidR="00FF1953" w:rsidRPr="00875148" w:rsidRDefault="00FF1953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0112A9E0" w14:textId="77777777" w:rsidR="00FF1953" w:rsidRPr="00875148" w:rsidRDefault="00FF195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440B9BB0" w14:textId="77777777" w:rsidR="00FF1953" w:rsidRPr="00875148" w:rsidRDefault="00FF195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FF1953" w:rsidRPr="00875148" w14:paraId="590898F2" w14:textId="77777777">
        <w:tc>
          <w:tcPr>
            <w:tcW w:w="1844" w:type="dxa"/>
          </w:tcPr>
          <w:p w14:paraId="710CB92A" w14:textId="77777777" w:rsidR="00FF1953" w:rsidRPr="00875148" w:rsidRDefault="00FF1953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14:paraId="102872C0" w14:textId="77777777" w:rsidR="00FF1953" w:rsidRPr="00875148" w:rsidRDefault="00FF1953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7AC6F834" w14:textId="77777777" w:rsidR="00FF1953" w:rsidRPr="00875148" w:rsidRDefault="00FF195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3E2CD588" w14:textId="77777777" w:rsidR="00FF1953" w:rsidRPr="00875148" w:rsidRDefault="00FF195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FF1953" w:rsidRPr="00875148" w14:paraId="5D515F85" w14:textId="77777777">
        <w:tc>
          <w:tcPr>
            <w:tcW w:w="1844" w:type="dxa"/>
          </w:tcPr>
          <w:p w14:paraId="39E07440" w14:textId="77777777" w:rsidR="00FF1953" w:rsidRPr="00875148" w:rsidRDefault="00FF1953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14:paraId="72D88A26" w14:textId="77777777" w:rsidR="00FF1953" w:rsidRPr="00875148" w:rsidRDefault="00FF1953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7838B7E8" w14:textId="77777777" w:rsidR="00FF1953" w:rsidRPr="00875148" w:rsidRDefault="00FF195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32F432E6" w14:textId="77777777" w:rsidR="00FF1953" w:rsidRPr="00875148" w:rsidRDefault="00FF195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FF1953" w:rsidRPr="00875148" w14:paraId="67762463" w14:textId="77777777">
        <w:tc>
          <w:tcPr>
            <w:tcW w:w="1844" w:type="dxa"/>
          </w:tcPr>
          <w:p w14:paraId="15CA537A" w14:textId="77777777" w:rsidR="00FF1953" w:rsidRPr="00875148" w:rsidRDefault="00FF1953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14:paraId="0DF120DA" w14:textId="77777777" w:rsidR="00FF1953" w:rsidRPr="00875148" w:rsidRDefault="00FF1953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76860124" w14:textId="77777777" w:rsidR="00FF1953" w:rsidRPr="00875148" w:rsidRDefault="00FF195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0DE6B9E4" w14:textId="77777777" w:rsidR="00FF1953" w:rsidRPr="00875148" w:rsidRDefault="00FF195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FF1953" w:rsidRPr="00875148" w14:paraId="43F0B2E2" w14:textId="77777777">
        <w:tc>
          <w:tcPr>
            <w:tcW w:w="1844" w:type="dxa"/>
          </w:tcPr>
          <w:p w14:paraId="3A5ECB86" w14:textId="77777777" w:rsidR="00FF1953" w:rsidRPr="00875148" w:rsidRDefault="00FF1953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14:paraId="61B29A2F" w14:textId="77777777" w:rsidR="00FF1953" w:rsidRPr="00875148" w:rsidRDefault="00FF1953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1BD1FA5B" w14:textId="77777777" w:rsidR="00FF1953" w:rsidRPr="00875148" w:rsidRDefault="00FF195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617E4382" w14:textId="77777777" w:rsidR="00FF1953" w:rsidRPr="00875148" w:rsidRDefault="00FF195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14:paraId="040B6E15" w14:textId="77777777" w:rsidR="00FF1953" w:rsidRPr="00875148" w:rsidRDefault="00FF1953">
      <w:pPr>
        <w:pStyle w:val="TCTips"/>
        <w:rPr>
          <w:rFonts w:ascii="Arial Narrow" w:hAnsi="Arial Narrow"/>
          <w:i w:val="0"/>
        </w:rPr>
      </w:pPr>
    </w:p>
    <w:sectPr w:rsidR="00FF1953" w:rsidRPr="00875148" w:rsidSect="006F1417">
      <w:headerReference w:type="default" r:id="rId10"/>
      <w:footerReference w:type="default" r:id="rId11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7CDFA6" w14:textId="77777777" w:rsidR="00B10C4B" w:rsidRDefault="00B10C4B">
      <w:r>
        <w:separator/>
      </w:r>
    </w:p>
  </w:endnote>
  <w:endnote w:type="continuationSeparator" w:id="0">
    <w:p w14:paraId="5A7C4661" w14:textId="77777777" w:rsidR="00B10C4B" w:rsidRDefault="00B10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D0BE5C" w14:textId="77777777" w:rsidR="00860E10" w:rsidRDefault="00860E10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>
      <w:rPr>
        <w:rStyle w:val="Nmerodepgina"/>
        <w:rFonts w:ascii="Arial" w:hAnsi="Arial"/>
        <w:snapToGrid w:val="0"/>
      </w:rPr>
      <w:fldChar w:fldCharType="separate"/>
    </w:r>
    <w:r w:rsidR="004E660F">
      <w:rPr>
        <w:rStyle w:val="Nmerodepgina"/>
        <w:rFonts w:ascii="Arial" w:hAnsi="Arial"/>
        <w:noProof/>
        <w:snapToGrid w:val="0"/>
      </w:rPr>
      <w:t>5</w:t>
    </w:r>
    <w:r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>
      <w:rPr>
        <w:rStyle w:val="Nmerodepgina"/>
        <w:rFonts w:ascii="Arial" w:hAnsi="Arial"/>
        <w:snapToGrid w:val="0"/>
      </w:rPr>
      <w:fldChar w:fldCharType="separate"/>
    </w:r>
    <w:r w:rsidR="004E660F">
      <w:rPr>
        <w:rStyle w:val="Nmerodepgina"/>
        <w:rFonts w:ascii="Arial" w:hAnsi="Arial"/>
        <w:noProof/>
        <w:snapToGrid w:val="0"/>
      </w:rPr>
      <w:t>9</w:t>
    </w:r>
    <w:r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88AFA6" w14:textId="77777777" w:rsidR="00B10C4B" w:rsidRDefault="00B10C4B">
      <w:r>
        <w:separator/>
      </w:r>
    </w:p>
  </w:footnote>
  <w:footnote w:type="continuationSeparator" w:id="0">
    <w:p w14:paraId="4796D9BC" w14:textId="77777777" w:rsidR="00B10C4B" w:rsidRDefault="00B10C4B">
      <w:r>
        <w:continuationSeparator/>
      </w:r>
    </w:p>
  </w:footnote>
  <w:footnote w:id="1">
    <w:p w14:paraId="4CF73E42" w14:textId="77777777" w:rsidR="00860E10" w:rsidRDefault="00860E10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14:paraId="441C4EC1" w14:textId="77777777" w:rsidR="00860E10" w:rsidRDefault="00860E10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14:paraId="0D0627B8" w14:textId="77777777" w:rsidR="00860E10" w:rsidRDefault="00860E10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14:paraId="402E7D02" w14:textId="77777777" w:rsidR="00860E10" w:rsidRDefault="00860E10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14:paraId="527E9449" w14:textId="77777777" w:rsidR="00860E10" w:rsidRDefault="00860E10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14:paraId="5D0B9733" w14:textId="77777777" w:rsidR="00860E10" w:rsidRDefault="00860E10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860E10" w14:paraId="08271292" w14:textId="77777777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14:paraId="25B96031" w14:textId="77777777" w:rsidR="00860E10" w:rsidRPr="009540DC" w:rsidRDefault="00860E10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pict w14:anchorId="17D4777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61.25pt;height:26.55pt;visibility:visible">
                <v:imagedata r:id="rId1" o:title=""/>
              </v:shape>
            </w:pict>
          </w:r>
        </w:p>
      </w:tc>
      <w:tc>
        <w:tcPr>
          <w:tcW w:w="3970" w:type="dxa"/>
          <w:vMerge w:val="restart"/>
          <w:vAlign w:val="center"/>
        </w:tcPr>
        <w:p w14:paraId="53AC0B45" w14:textId="77777777" w:rsidR="00860E10" w:rsidRPr="009540DC" w:rsidRDefault="00860E10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9540DC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14:paraId="0A393D3F" w14:textId="77777777" w:rsidR="00860E10" w:rsidRPr="009540DC" w:rsidRDefault="00860E10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14:paraId="50EF51EF" w14:textId="77777777" w:rsidR="00860E10" w:rsidRPr="009540DC" w:rsidRDefault="00860E10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CÓDIGO: 147</w:t>
          </w:r>
        </w:p>
      </w:tc>
    </w:tr>
    <w:tr w:rsidR="00860E10" w14:paraId="234FEFC0" w14:textId="77777777">
      <w:trPr>
        <w:cantSplit/>
        <w:trHeight w:val="337"/>
        <w:jc w:val="center"/>
      </w:trPr>
      <w:tc>
        <w:tcPr>
          <w:tcW w:w="2089" w:type="dxa"/>
          <w:vMerge/>
        </w:tcPr>
        <w:p w14:paraId="5E002F39" w14:textId="77777777" w:rsidR="00860E10" w:rsidRPr="009540DC" w:rsidRDefault="00860E10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14:paraId="482082C9" w14:textId="77777777" w:rsidR="00860E10" w:rsidRPr="009540DC" w:rsidRDefault="00860E10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14:paraId="22463422" w14:textId="77777777" w:rsidR="00860E10" w:rsidRPr="009540DC" w:rsidRDefault="00860E10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14:paraId="7A4AD164" w14:textId="77777777" w:rsidR="00860E10" w:rsidRPr="009540DC" w:rsidRDefault="00860E10" w:rsidP="0000716A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 xml:space="preserve">DATA: </w:t>
          </w:r>
          <w:r>
            <w:rPr>
              <w:rFonts w:ascii="Arial" w:hAnsi="Arial"/>
              <w:sz w:val="16"/>
            </w:rPr>
            <w:t>24/02/2012</w:t>
          </w:r>
        </w:p>
      </w:tc>
    </w:tr>
    <w:tr w:rsidR="00860E10" w14:paraId="344E6553" w14:textId="77777777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14:paraId="4CAD6D7E" w14:textId="77777777" w:rsidR="00860E10" w:rsidRPr="009540DC" w:rsidRDefault="00860E10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860E10" w14:paraId="7D4622C2" w14:textId="77777777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14:paraId="3E91DFDE" w14:textId="77777777" w:rsidR="00860E10" w:rsidRPr="009540DC" w:rsidRDefault="00860E10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9540DC">
            <w:rPr>
              <w:rFonts w:ascii="Arial" w:hAnsi="Arial"/>
            </w:rPr>
            <w:t>Área Responsável pelo Modelo:</w:t>
          </w:r>
        </w:p>
      </w:tc>
    </w:tr>
  </w:tbl>
  <w:p w14:paraId="06B067E3" w14:textId="77777777" w:rsidR="00860E10" w:rsidRDefault="00860E1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7EF1C11"/>
    <w:multiLevelType w:val="hybridMultilevel"/>
    <w:tmpl w:val="D1B0F7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0">
    <w:nsid w:val="6AB269CF"/>
    <w:multiLevelType w:val="hybridMultilevel"/>
    <w:tmpl w:val="E5D4A0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3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5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8"/>
  </w:num>
  <w:num w:numId="5">
    <w:abstractNumId w:val="10"/>
  </w:num>
  <w:num w:numId="6">
    <w:abstractNumId w:val="24"/>
  </w:num>
  <w:num w:numId="7">
    <w:abstractNumId w:val="7"/>
  </w:num>
  <w:num w:numId="8">
    <w:abstractNumId w:val="17"/>
  </w:num>
  <w:num w:numId="9">
    <w:abstractNumId w:val="14"/>
  </w:num>
  <w:num w:numId="10">
    <w:abstractNumId w:val="11"/>
  </w:num>
  <w:num w:numId="11">
    <w:abstractNumId w:val="21"/>
  </w:num>
  <w:num w:numId="12">
    <w:abstractNumId w:val="19"/>
  </w:num>
  <w:num w:numId="13">
    <w:abstractNumId w:val="4"/>
  </w:num>
  <w:num w:numId="14">
    <w:abstractNumId w:val="2"/>
  </w:num>
  <w:num w:numId="15">
    <w:abstractNumId w:val="25"/>
  </w:num>
  <w:num w:numId="16">
    <w:abstractNumId w:val="8"/>
  </w:num>
  <w:num w:numId="17">
    <w:abstractNumId w:val="16"/>
  </w:num>
  <w:num w:numId="18">
    <w:abstractNumId w:val="1"/>
  </w:num>
  <w:num w:numId="19">
    <w:abstractNumId w:val="6"/>
  </w:num>
  <w:num w:numId="20">
    <w:abstractNumId w:val="22"/>
  </w:num>
  <w:num w:numId="21">
    <w:abstractNumId w:val="23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</w:num>
  <w:num w:numId="26">
    <w:abstractNumId w:val="20"/>
  </w:num>
  <w:num w:numId="27">
    <w:abstractNumId w:val="1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A29F1"/>
    <w:rsid w:val="000000FB"/>
    <w:rsid w:val="0000203C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AB1"/>
    <w:rsid w:val="00034CB0"/>
    <w:rsid w:val="000408DB"/>
    <w:rsid w:val="000425DB"/>
    <w:rsid w:val="00043B76"/>
    <w:rsid w:val="0005102B"/>
    <w:rsid w:val="00057981"/>
    <w:rsid w:val="00060889"/>
    <w:rsid w:val="00062236"/>
    <w:rsid w:val="0006327C"/>
    <w:rsid w:val="00063320"/>
    <w:rsid w:val="00065E97"/>
    <w:rsid w:val="000718DF"/>
    <w:rsid w:val="0007424A"/>
    <w:rsid w:val="00074F9C"/>
    <w:rsid w:val="00075F45"/>
    <w:rsid w:val="00081A9C"/>
    <w:rsid w:val="00085C58"/>
    <w:rsid w:val="00090E34"/>
    <w:rsid w:val="00092FF2"/>
    <w:rsid w:val="00095B92"/>
    <w:rsid w:val="00096E8F"/>
    <w:rsid w:val="000A0AE9"/>
    <w:rsid w:val="000A2B5F"/>
    <w:rsid w:val="000A2DBE"/>
    <w:rsid w:val="000A5878"/>
    <w:rsid w:val="000A60CC"/>
    <w:rsid w:val="000A7D14"/>
    <w:rsid w:val="000B03AF"/>
    <w:rsid w:val="000B206F"/>
    <w:rsid w:val="000B3976"/>
    <w:rsid w:val="000B4422"/>
    <w:rsid w:val="000B5FA9"/>
    <w:rsid w:val="000B74F7"/>
    <w:rsid w:val="000C1D0F"/>
    <w:rsid w:val="000C6D8D"/>
    <w:rsid w:val="000D1918"/>
    <w:rsid w:val="000D29E9"/>
    <w:rsid w:val="000D35A4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046E"/>
    <w:rsid w:val="00111FA2"/>
    <w:rsid w:val="00112EFC"/>
    <w:rsid w:val="00116B72"/>
    <w:rsid w:val="00120D7F"/>
    <w:rsid w:val="00123BD7"/>
    <w:rsid w:val="0012448A"/>
    <w:rsid w:val="00130BF4"/>
    <w:rsid w:val="0013234C"/>
    <w:rsid w:val="00133562"/>
    <w:rsid w:val="00134664"/>
    <w:rsid w:val="00134EA4"/>
    <w:rsid w:val="001374AB"/>
    <w:rsid w:val="00141018"/>
    <w:rsid w:val="00154A64"/>
    <w:rsid w:val="00155152"/>
    <w:rsid w:val="00155485"/>
    <w:rsid w:val="00155AF9"/>
    <w:rsid w:val="0015625A"/>
    <w:rsid w:val="00156A85"/>
    <w:rsid w:val="00160664"/>
    <w:rsid w:val="00161746"/>
    <w:rsid w:val="0016673B"/>
    <w:rsid w:val="00170678"/>
    <w:rsid w:val="00176665"/>
    <w:rsid w:val="00176B48"/>
    <w:rsid w:val="001776B5"/>
    <w:rsid w:val="00180310"/>
    <w:rsid w:val="0018054E"/>
    <w:rsid w:val="0018172E"/>
    <w:rsid w:val="001826EF"/>
    <w:rsid w:val="00186729"/>
    <w:rsid w:val="0018798B"/>
    <w:rsid w:val="00190B56"/>
    <w:rsid w:val="0019415F"/>
    <w:rsid w:val="00195723"/>
    <w:rsid w:val="001B3B5F"/>
    <w:rsid w:val="001B744E"/>
    <w:rsid w:val="001C0FEA"/>
    <w:rsid w:val="001C3A9A"/>
    <w:rsid w:val="001C426A"/>
    <w:rsid w:val="001D0F63"/>
    <w:rsid w:val="001D24B2"/>
    <w:rsid w:val="001D3A86"/>
    <w:rsid w:val="001D55EF"/>
    <w:rsid w:val="001D5FD3"/>
    <w:rsid w:val="001E2B6B"/>
    <w:rsid w:val="001E5B29"/>
    <w:rsid w:val="001F1D50"/>
    <w:rsid w:val="001F34B9"/>
    <w:rsid w:val="001F36C6"/>
    <w:rsid w:val="001F4ADC"/>
    <w:rsid w:val="001F53B7"/>
    <w:rsid w:val="002117FD"/>
    <w:rsid w:val="002128F9"/>
    <w:rsid w:val="00215804"/>
    <w:rsid w:val="00216BD7"/>
    <w:rsid w:val="00225398"/>
    <w:rsid w:val="00227E41"/>
    <w:rsid w:val="00230C14"/>
    <w:rsid w:val="00232E19"/>
    <w:rsid w:val="0023440C"/>
    <w:rsid w:val="002369D3"/>
    <w:rsid w:val="0023793F"/>
    <w:rsid w:val="002420A0"/>
    <w:rsid w:val="00242FDD"/>
    <w:rsid w:val="00245221"/>
    <w:rsid w:val="00246EBE"/>
    <w:rsid w:val="00254241"/>
    <w:rsid w:val="002552D5"/>
    <w:rsid w:val="002609F8"/>
    <w:rsid w:val="00263DF6"/>
    <w:rsid w:val="00264270"/>
    <w:rsid w:val="00266541"/>
    <w:rsid w:val="0026759F"/>
    <w:rsid w:val="00270B92"/>
    <w:rsid w:val="00271A13"/>
    <w:rsid w:val="00271B85"/>
    <w:rsid w:val="00271FB7"/>
    <w:rsid w:val="002743D3"/>
    <w:rsid w:val="00285922"/>
    <w:rsid w:val="002867D4"/>
    <w:rsid w:val="00290D93"/>
    <w:rsid w:val="00292871"/>
    <w:rsid w:val="00293543"/>
    <w:rsid w:val="00296253"/>
    <w:rsid w:val="002A37A9"/>
    <w:rsid w:val="002A3D6C"/>
    <w:rsid w:val="002A3F71"/>
    <w:rsid w:val="002A489D"/>
    <w:rsid w:val="002A493C"/>
    <w:rsid w:val="002A4DAE"/>
    <w:rsid w:val="002A5A05"/>
    <w:rsid w:val="002B1A0A"/>
    <w:rsid w:val="002B78BF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D7C89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3590"/>
    <w:rsid w:val="00304913"/>
    <w:rsid w:val="00304F50"/>
    <w:rsid w:val="00306C3B"/>
    <w:rsid w:val="00310E23"/>
    <w:rsid w:val="00313C02"/>
    <w:rsid w:val="0031420D"/>
    <w:rsid w:val="00315652"/>
    <w:rsid w:val="00321262"/>
    <w:rsid w:val="00321FF4"/>
    <w:rsid w:val="00324DF4"/>
    <w:rsid w:val="0032615C"/>
    <w:rsid w:val="00327707"/>
    <w:rsid w:val="00335C83"/>
    <w:rsid w:val="00343E85"/>
    <w:rsid w:val="0034692E"/>
    <w:rsid w:val="00346E2C"/>
    <w:rsid w:val="00352574"/>
    <w:rsid w:val="00355AB2"/>
    <w:rsid w:val="00360B96"/>
    <w:rsid w:val="0036483C"/>
    <w:rsid w:val="00367330"/>
    <w:rsid w:val="00370AA5"/>
    <w:rsid w:val="003735EF"/>
    <w:rsid w:val="003753C5"/>
    <w:rsid w:val="003814DB"/>
    <w:rsid w:val="00385FB7"/>
    <w:rsid w:val="003878F7"/>
    <w:rsid w:val="00390935"/>
    <w:rsid w:val="0039180A"/>
    <w:rsid w:val="00392A11"/>
    <w:rsid w:val="00392D4C"/>
    <w:rsid w:val="00394D33"/>
    <w:rsid w:val="00394F7F"/>
    <w:rsid w:val="00395F0A"/>
    <w:rsid w:val="003976C3"/>
    <w:rsid w:val="003A031B"/>
    <w:rsid w:val="003A29F1"/>
    <w:rsid w:val="003A597B"/>
    <w:rsid w:val="003B124F"/>
    <w:rsid w:val="003C0E76"/>
    <w:rsid w:val="003C2B66"/>
    <w:rsid w:val="003C3E5A"/>
    <w:rsid w:val="003C6159"/>
    <w:rsid w:val="003C7E6F"/>
    <w:rsid w:val="003D4B3F"/>
    <w:rsid w:val="003D5F2A"/>
    <w:rsid w:val="003D6623"/>
    <w:rsid w:val="003E65D7"/>
    <w:rsid w:val="003F3769"/>
    <w:rsid w:val="003F4CD3"/>
    <w:rsid w:val="003F51EA"/>
    <w:rsid w:val="004046FE"/>
    <w:rsid w:val="00406C5E"/>
    <w:rsid w:val="0040743C"/>
    <w:rsid w:val="00407BCF"/>
    <w:rsid w:val="0041262B"/>
    <w:rsid w:val="004150D4"/>
    <w:rsid w:val="00415F64"/>
    <w:rsid w:val="00425CF6"/>
    <w:rsid w:val="00430836"/>
    <w:rsid w:val="00432241"/>
    <w:rsid w:val="004429EB"/>
    <w:rsid w:val="004454DC"/>
    <w:rsid w:val="004474E5"/>
    <w:rsid w:val="004506AF"/>
    <w:rsid w:val="004571B3"/>
    <w:rsid w:val="004602E7"/>
    <w:rsid w:val="00460E14"/>
    <w:rsid w:val="00462052"/>
    <w:rsid w:val="00462254"/>
    <w:rsid w:val="0046284F"/>
    <w:rsid w:val="00462F1A"/>
    <w:rsid w:val="004663C3"/>
    <w:rsid w:val="00466BB1"/>
    <w:rsid w:val="0047231A"/>
    <w:rsid w:val="004748E1"/>
    <w:rsid w:val="00475930"/>
    <w:rsid w:val="00481037"/>
    <w:rsid w:val="0048184D"/>
    <w:rsid w:val="004848D8"/>
    <w:rsid w:val="00485E88"/>
    <w:rsid w:val="0049781C"/>
    <w:rsid w:val="004A0DF3"/>
    <w:rsid w:val="004A5B23"/>
    <w:rsid w:val="004B2235"/>
    <w:rsid w:val="004B4CB8"/>
    <w:rsid w:val="004B6491"/>
    <w:rsid w:val="004B6EE3"/>
    <w:rsid w:val="004C20D4"/>
    <w:rsid w:val="004C23C5"/>
    <w:rsid w:val="004C2988"/>
    <w:rsid w:val="004C5A88"/>
    <w:rsid w:val="004C5CED"/>
    <w:rsid w:val="004C65A3"/>
    <w:rsid w:val="004D06BD"/>
    <w:rsid w:val="004D08B8"/>
    <w:rsid w:val="004D1F01"/>
    <w:rsid w:val="004D2413"/>
    <w:rsid w:val="004D2628"/>
    <w:rsid w:val="004D3EF6"/>
    <w:rsid w:val="004D479A"/>
    <w:rsid w:val="004D480D"/>
    <w:rsid w:val="004D681A"/>
    <w:rsid w:val="004D72B7"/>
    <w:rsid w:val="004E146B"/>
    <w:rsid w:val="004E244B"/>
    <w:rsid w:val="004E433D"/>
    <w:rsid w:val="004E660F"/>
    <w:rsid w:val="004F161F"/>
    <w:rsid w:val="004F355F"/>
    <w:rsid w:val="004F73A2"/>
    <w:rsid w:val="004F7A14"/>
    <w:rsid w:val="00501FC1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33434"/>
    <w:rsid w:val="00533709"/>
    <w:rsid w:val="005342FA"/>
    <w:rsid w:val="00536B8D"/>
    <w:rsid w:val="0054470E"/>
    <w:rsid w:val="00550E13"/>
    <w:rsid w:val="00551A51"/>
    <w:rsid w:val="005529EC"/>
    <w:rsid w:val="00562903"/>
    <w:rsid w:val="00563CCF"/>
    <w:rsid w:val="00565A80"/>
    <w:rsid w:val="00565A9E"/>
    <w:rsid w:val="00566DA7"/>
    <w:rsid w:val="005728F6"/>
    <w:rsid w:val="00580FAD"/>
    <w:rsid w:val="00586977"/>
    <w:rsid w:val="00591325"/>
    <w:rsid w:val="005920CB"/>
    <w:rsid w:val="0059362C"/>
    <w:rsid w:val="00594103"/>
    <w:rsid w:val="00595535"/>
    <w:rsid w:val="005961BE"/>
    <w:rsid w:val="00597006"/>
    <w:rsid w:val="005976A3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C759A"/>
    <w:rsid w:val="005C78C7"/>
    <w:rsid w:val="005D18EF"/>
    <w:rsid w:val="005E152C"/>
    <w:rsid w:val="005E211D"/>
    <w:rsid w:val="005E2F8C"/>
    <w:rsid w:val="005E3087"/>
    <w:rsid w:val="005E57D7"/>
    <w:rsid w:val="005F10E3"/>
    <w:rsid w:val="005F1EC1"/>
    <w:rsid w:val="006011B9"/>
    <w:rsid w:val="0060216A"/>
    <w:rsid w:val="00603A73"/>
    <w:rsid w:val="00603F7B"/>
    <w:rsid w:val="00610B3D"/>
    <w:rsid w:val="00614377"/>
    <w:rsid w:val="00614B88"/>
    <w:rsid w:val="0062407B"/>
    <w:rsid w:val="0063522A"/>
    <w:rsid w:val="00635F81"/>
    <w:rsid w:val="00645DE2"/>
    <w:rsid w:val="00652F0D"/>
    <w:rsid w:val="006538E2"/>
    <w:rsid w:val="0065593F"/>
    <w:rsid w:val="0065695B"/>
    <w:rsid w:val="006675D3"/>
    <w:rsid w:val="006740BF"/>
    <w:rsid w:val="00674551"/>
    <w:rsid w:val="00674C40"/>
    <w:rsid w:val="00676DC7"/>
    <w:rsid w:val="006804C5"/>
    <w:rsid w:val="00685065"/>
    <w:rsid w:val="00687C7B"/>
    <w:rsid w:val="006919C9"/>
    <w:rsid w:val="00691D6D"/>
    <w:rsid w:val="006A2A01"/>
    <w:rsid w:val="006B4D0C"/>
    <w:rsid w:val="006B5723"/>
    <w:rsid w:val="006C1E49"/>
    <w:rsid w:val="006C43F7"/>
    <w:rsid w:val="006C545B"/>
    <w:rsid w:val="006C7F76"/>
    <w:rsid w:val="006D7365"/>
    <w:rsid w:val="006E2C4F"/>
    <w:rsid w:val="006E2F17"/>
    <w:rsid w:val="006E709B"/>
    <w:rsid w:val="006E7B55"/>
    <w:rsid w:val="006F0842"/>
    <w:rsid w:val="006F13AB"/>
    <w:rsid w:val="006F1417"/>
    <w:rsid w:val="006F3399"/>
    <w:rsid w:val="006F4481"/>
    <w:rsid w:val="006F61F8"/>
    <w:rsid w:val="00703B21"/>
    <w:rsid w:val="00703C26"/>
    <w:rsid w:val="007044C8"/>
    <w:rsid w:val="00705B11"/>
    <w:rsid w:val="007069D1"/>
    <w:rsid w:val="007077A7"/>
    <w:rsid w:val="00707850"/>
    <w:rsid w:val="00710567"/>
    <w:rsid w:val="00711B32"/>
    <w:rsid w:val="00713A58"/>
    <w:rsid w:val="00715235"/>
    <w:rsid w:val="00716B52"/>
    <w:rsid w:val="00723253"/>
    <w:rsid w:val="00725A0D"/>
    <w:rsid w:val="00732BAF"/>
    <w:rsid w:val="0073442D"/>
    <w:rsid w:val="00734F41"/>
    <w:rsid w:val="00736B62"/>
    <w:rsid w:val="00736D34"/>
    <w:rsid w:val="00737BCC"/>
    <w:rsid w:val="007400F0"/>
    <w:rsid w:val="007472E9"/>
    <w:rsid w:val="00752424"/>
    <w:rsid w:val="007565D7"/>
    <w:rsid w:val="00757CEB"/>
    <w:rsid w:val="0076025F"/>
    <w:rsid w:val="00772978"/>
    <w:rsid w:val="0077315C"/>
    <w:rsid w:val="0077376A"/>
    <w:rsid w:val="00776469"/>
    <w:rsid w:val="0078267C"/>
    <w:rsid w:val="0078478A"/>
    <w:rsid w:val="00785E34"/>
    <w:rsid w:val="00792AF6"/>
    <w:rsid w:val="00793130"/>
    <w:rsid w:val="00793B84"/>
    <w:rsid w:val="00793D6C"/>
    <w:rsid w:val="007974B6"/>
    <w:rsid w:val="007A00C4"/>
    <w:rsid w:val="007A2713"/>
    <w:rsid w:val="007A6730"/>
    <w:rsid w:val="007B1491"/>
    <w:rsid w:val="007B1AD5"/>
    <w:rsid w:val="007B3B6D"/>
    <w:rsid w:val="007B5D5D"/>
    <w:rsid w:val="007B6F40"/>
    <w:rsid w:val="007B744D"/>
    <w:rsid w:val="007B769E"/>
    <w:rsid w:val="007C09C7"/>
    <w:rsid w:val="007C620C"/>
    <w:rsid w:val="007C6825"/>
    <w:rsid w:val="007C6A63"/>
    <w:rsid w:val="007C7C12"/>
    <w:rsid w:val="007D0756"/>
    <w:rsid w:val="007E4CA4"/>
    <w:rsid w:val="007E71B4"/>
    <w:rsid w:val="007E76AE"/>
    <w:rsid w:val="007F20A4"/>
    <w:rsid w:val="008017EC"/>
    <w:rsid w:val="00802882"/>
    <w:rsid w:val="0080382D"/>
    <w:rsid w:val="0081069B"/>
    <w:rsid w:val="008110AC"/>
    <w:rsid w:val="008125D7"/>
    <w:rsid w:val="00813102"/>
    <w:rsid w:val="008140EF"/>
    <w:rsid w:val="00823133"/>
    <w:rsid w:val="00824444"/>
    <w:rsid w:val="00832F35"/>
    <w:rsid w:val="00840D34"/>
    <w:rsid w:val="00841321"/>
    <w:rsid w:val="00851712"/>
    <w:rsid w:val="00854EA4"/>
    <w:rsid w:val="008573CA"/>
    <w:rsid w:val="00860E10"/>
    <w:rsid w:val="00862B7C"/>
    <w:rsid w:val="00865547"/>
    <w:rsid w:val="008665A6"/>
    <w:rsid w:val="00870065"/>
    <w:rsid w:val="0087218B"/>
    <w:rsid w:val="00873893"/>
    <w:rsid w:val="0087493D"/>
    <w:rsid w:val="00875148"/>
    <w:rsid w:val="0087702B"/>
    <w:rsid w:val="00877105"/>
    <w:rsid w:val="00883CB7"/>
    <w:rsid w:val="00886CF7"/>
    <w:rsid w:val="00890929"/>
    <w:rsid w:val="0089266A"/>
    <w:rsid w:val="0089306D"/>
    <w:rsid w:val="008941BE"/>
    <w:rsid w:val="008971AD"/>
    <w:rsid w:val="008A1117"/>
    <w:rsid w:val="008A1EBD"/>
    <w:rsid w:val="008B3FE1"/>
    <w:rsid w:val="008B6165"/>
    <w:rsid w:val="008C5990"/>
    <w:rsid w:val="008C696C"/>
    <w:rsid w:val="008D111F"/>
    <w:rsid w:val="008D53D2"/>
    <w:rsid w:val="008D5D89"/>
    <w:rsid w:val="008D7370"/>
    <w:rsid w:val="008D79AC"/>
    <w:rsid w:val="008E04FA"/>
    <w:rsid w:val="008E31C4"/>
    <w:rsid w:val="008E6D40"/>
    <w:rsid w:val="008F0069"/>
    <w:rsid w:val="008F14CB"/>
    <w:rsid w:val="008F4101"/>
    <w:rsid w:val="008F42D5"/>
    <w:rsid w:val="008F548F"/>
    <w:rsid w:val="008F5D03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37D22"/>
    <w:rsid w:val="0094354E"/>
    <w:rsid w:val="00950FDD"/>
    <w:rsid w:val="009540DC"/>
    <w:rsid w:val="00954189"/>
    <w:rsid w:val="009571DC"/>
    <w:rsid w:val="00957F9C"/>
    <w:rsid w:val="00960881"/>
    <w:rsid w:val="00961437"/>
    <w:rsid w:val="00963850"/>
    <w:rsid w:val="009646D5"/>
    <w:rsid w:val="00965E63"/>
    <w:rsid w:val="00967685"/>
    <w:rsid w:val="00970784"/>
    <w:rsid w:val="00970806"/>
    <w:rsid w:val="00971273"/>
    <w:rsid w:val="00974529"/>
    <w:rsid w:val="00976443"/>
    <w:rsid w:val="00977667"/>
    <w:rsid w:val="00977A2B"/>
    <w:rsid w:val="0098211C"/>
    <w:rsid w:val="009844E0"/>
    <w:rsid w:val="00985A93"/>
    <w:rsid w:val="00987E43"/>
    <w:rsid w:val="00990122"/>
    <w:rsid w:val="00991CB1"/>
    <w:rsid w:val="0099463C"/>
    <w:rsid w:val="00994D77"/>
    <w:rsid w:val="00996E98"/>
    <w:rsid w:val="009B02FE"/>
    <w:rsid w:val="009C0CFF"/>
    <w:rsid w:val="009C2CEB"/>
    <w:rsid w:val="009D0684"/>
    <w:rsid w:val="009D6BA7"/>
    <w:rsid w:val="009E7A2D"/>
    <w:rsid w:val="009F2E14"/>
    <w:rsid w:val="009F5AA5"/>
    <w:rsid w:val="00A00118"/>
    <w:rsid w:val="00A00C80"/>
    <w:rsid w:val="00A035DD"/>
    <w:rsid w:val="00A05703"/>
    <w:rsid w:val="00A11C87"/>
    <w:rsid w:val="00A14994"/>
    <w:rsid w:val="00A15719"/>
    <w:rsid w:val="00A16D04"/>
    <w:rsid w:val="00A178C1"/>
    <w:rsid w:val="00A203A1"/>
    <w:rsid w:val="00A21164"/>
    <w:rsid w:val="00A21EA2"/>
    <w:rsid w:val="00A235E5"/>
    <w:rsid w:val="00A3631C"/>
    <w:rsid w:val="00A36F80"/>
    <w:rsid w:val="00A47B45"/>
    <w:rsid w:val="00A504B8"/>
    <w:rsid w:val="00A50F02"/>
    <w:rsid w:val="00A51F19"/>
    <w:rsid w:val="00A52738"/>
    <w:rsid w:val="00A543D3"/>
    <w:rsid w:val="00A569C8"/>
    <w:rsid w:val="00A6089A"/>
    <w:rsid w:val="00A61BBE"/>
    <w:rsid w:val="00A628F1"/>
    <w:rsid w:val="00A63569"/>
    <w:rsid w:val="00A64519"/>
    <w:rsid w:val="00A64959"/>
    <w:rsid w:val="00A66899"/>
    <w:rsid w:val="00A7024F"/>
    <w:rsid w:val="00A71F64"/>
    <w:rsid w:val="00A7235E"/>
    <w:rsid w:val="00A7369D"/>
    <w:rsid w:val="00A75621"/>
    <w:rsid w:val="00A757B8"/>
    <w:rsid w:val="00A762C3"/>
    <w:rsid w:val="00A827E2"/>
    <w:rsid w:val="00A837DC"/>
    <w:rsid w:val="00A90F35"/>
    <w:rsid w:val="00A91F99"/>
    <w:rsid w:val="00A941BE"/>
    <w:rsid w:val="00A9451A"/>
    <w:rsid w:val="00AA323C"/>
    <w:rsid w:val="00AA52F3"/>
    <w:rsid w:val="00AB4590"/>
    <w:rsid w:val="00AB67A7"/>
    <w:rsid w:val="00AB7DCE"/>
    <w:rsid w:val="00AC0B25"/>
    <w:rsid w:val="00AC3425"/>
    <w:rsid w:val="00AC3DDC"/>
    <w:rsid w:val="00AC4B01"/>
    <w:rsid w:val="00AC7835"/>
    <w:rsid w:val="00AD13A0"/>
    <w:rsid w:val="00AD1CD7"/>
    <w:rsid w:val="00AD20B9"/>
    <w:rsid w:val="00AD450E"/>
    <w:rsid w:val="00AD527E"/>
    <w:rsid w:val="00AD59B6"/>
    <w:rsid w:val="00AD64A3"/>
    <w:rsid w:val="00AE0F0B"/>
    <w:rsid w:val="00AE290D"/>
    <w:rsid w:val="00AE45E8"/>
    <w:rsid w:val="00AF2A86"/>
    <w:rsid w:val="00AF4003"/>
    <w:rsid w:val="00AF6532"/>
    <w:rsid w:val="00AF6E5E"/>
    <w:rsid w:val="00AF7F8F"/>
    <w:rsid w:val="00B027CB"/>
    <w:rsid w:val="00B02BE8"/>
    <w:rsid w:val="00B04523"/>
    <w:rsid w:val="00B04E7F"/>
    <w:rsid w:val="00B05FC8"/>
    <w:rsid w:val="00B10C4B"/>
    <w:rsid w:val="00B11C84"/>
    <w:rsid w:val="00B12EB4"/>
    <w:rsid w:val="00B13D59"/>
    <w:rsid w:val="00B14A7A"/>
    <w:rsid w:val="00B171CD"/>
    <w:rsid w:val="00B232EC"/>
    <w:rsid w:val="00B26273"/>
    <w:rsid w:val="00B26CF8"/>
    <w:rsid w:val="00B275F6"/>
    <w:rsid w:val="00B31E7E"/>
    <w:rsid w:val="00B342E9"/>
    <w:rsid w:val="00B34FA0"/>
    <w:rsid w:val="00B36A35"/>
    <w:rsid w:val="00B420A7"/>
    <w:rsid w:val="00B4236D"/>
    <w:rsid w:val="00B46CF8"/>
    <w:rsid w:val="00B46DDB"/>
    <w:rsid w:val="00B51A23"/>
    <w:rsid w:val="00B5598E"/>
    <w:rsid w:val="00B562E1"/>
    <w:rsid w:val="00B604B0"/>
    <w:rsid w:val="00B60641"/>
    <w:rsid w:val="00B6253E"/>
    <w:rsid w:val="00B639D5"/>
    <w:rsid w:val="00B65ACA"/>
    <w:rsid w:val="00B676B1"/>
    <w:rsid w:val="00B71115"/>
    <w:rsid w:val="00B71670"/>
    <w:rsid w:val="00B718ED"/>
    <w:rsid w:val="00B749AE"/>
    <w:rsid w:val="00B76765"/>
    <w:rsid w:val="00B84DBD"/>
    <w:rsid w:val="00B86F32"/>
    <w:rsid w:val="00B87E6C"/>
    <w:rsid w:val="00B92540"/>
    <w:rsid w:val="00B97270"/>
    <w:rsid w:val="00B97651"/>
    <w:rsid w:val="00B978C8"/>
    <w:rsid w:val="00BA00BC"/>
    <w:rsid w:val="00BA6CC9"/>
    <w:rsid w:val="00BA6DDF"/>
    <w:rsid w:val="00BB0B91"/>
    <w:rsid w:val="00BB189E"/>
    <w:rsid w:val="00BB2081"/>
    <w:rsid w:val="00BB3ED2"/>
    <w:rsid w:val="00BB4FC7"/>
    <w:rsid w:val="00BB74D3"/>
    <w:rsid w:val="00BD06A1"/>
    <w:rsid w:val="00BD0D7E"/>
    <w:rsid w:val="00BD11A1"/>
    <w:rsid w:val="00BD1364"/>
    <w:rsid w:val="00BD16C4"/>
    <w:rsid w:val="00BD1DF1"/>
    <w:rsid w:val="00BD4414"/>
    <w:rsid w:val="00BD5401"/>
    <w:rsid w:val="00BE06FD"/>
    <w:rsid w:val="00BE1773"/>
    <w:rsid w:val="00BE1A1C"/>
    <w:rsid w:val="00BE1CD2"/>
    <w:rsid w:val="00BF0AAB"/>
    <w:rsid w:val="00BF216B"/>
    <w:rsid w:val="00BF243E"/>
    <w:rsid w:val="00C00B8A"/>
    <w:rsid w:val="00C0154E"/>
    <w:rsid w:val="00C02839"/>
    <w:rsid w:val="00C05A90"/>
    <w:rsid w:val="00C06858"/>
    <w:rsid w:val="00C06BDE"/>
    <w:rsid w:val="00C16F5E"/>
    <w:rsid w:val="00C25AFA"/>
    <w:rsid w:val="00C30277"/>
    <w:rsid w:val="00C31143"/>
    <w:rsid w:val="00C313B6"/>
    <w:rsid w:val="00C31446"/>
    <w:rsid w:val="00C3375E"/>
    <w:rsid w:val="00C35528"/>
    <w:rsid w:val="00C3621F"/>
    <w:rsid w:val="00C36FB2"/>
    <w:rsid w:val="00C449A0"/>
    <w:rsid w:val="00C45B96"/>
    <w:rsid w:val="00C468C7"/>
    <w:rsid w:val="00C475C9"/>
    <w:rsid w:val="00C47D5A"/>
    <w:rsid w:val="00C53E4B"/>
    <w:rsid w:val="00C55F51"/>
    <w:rsid w:val="00C57994"/>
    <w:rsid w:val="00C57C2E"/>
    <w:rsid w:val="00C60F0C"/>
    <w:rsid w:val="00C62494"/>
    <w:rsid w:val="00C65E4E"/>
    <w:rsid w:val="00C6618A"/>
    <w:rsid w:val="00C75E39"/>
    <w:rsid w:val="00C76F2C"/>
    <w:rsid w:val="00C809B6"/>
    <w:rsid w:val="00C8363C"/>
    <w:rsid w:val="00C83B93"/>
    <w:rsid w:val="00C86DCE"/>
    <w:rsid w:val="00C9056D"/>
    <w:rsid w:val="00C93B4D"/>
    <w:rsid w:val="00CA1659"/>
    <w:rsid w:val="00CA3EC1"/>
    <w:rsid w:val="00CA4A3D"/>
    <w:rsid w:val="00CA5310"/>
    <w:rsid w:val="00CB1B89"/>
    <w:rsid w:val="00CB7054"/>
    <w:rsid w:val="00CB7DB2"/>
    <w:rsid w:val="00CC186B"/>
    <w:rsid w:val="00CC356D"/>
    <w:rsid w:val="00CC628B"/>
    <w:rsid w:val="00CF2AC9"/>
    <w:rsid w:val="00CF360A"/>
    <w:rsid w:val="00CF7CBC"/>
    <w:rsid w:val="00D00D75"/>
    <w:rsid w:val="00D013E8"/>
    <w:rsid w:val="00D019BE"/>
    <w:rsid w:val="00D029C7"/>
    <w:rsid w:val="00D10ABB"/>
    <w:rsid w:val="00D11C4F"/>
    <w:rsid w:val="00D1287F"/>
    <w:rsid w:val="00D131F2"/>
    <w:rsid w:val="00D1455B"/>
    <w:rsid w:val="00D15072"/>
    <w:rsid w:val="00D1558F"/>
    <w:rsid w:val="00D16DDA"/>
    <w:rsid w:val="00D20231"/>
    <w:rsid w:val="00D253D6"/>
    <w:rsid w:val="00D276A4"/>
    <w:rsid w:val="00D31268"/>
    <w:rsid w:val="00D340EF"/>
    <w:rsid w:val="00D357CD"/>
    <w:rsid w:val="00D360FD"/>
    <w:rsid w:val="00D401AD"/>
    <w:rsid w:val="00D41EBC"/>
    <w:rsid w:val="00D43507"/>
    <w:rsid w:val="00D453FF"/>
    <w:rsid w:val="00D45EB1"/>
    <w:rsid w:val="00D515AB"/>
    <w:rsid w:val="00D51B34"/>
    <w:rsid w:val="00D578C4"/>
    <w:rsid w:val="00D60C2B"/>
    <w:rsid w:val="00D64577"/>
    <w:rsid w:val="00D64742"/>
    <w:rsid w:val="00D6535F"/>
    <w:rsid w:val="00D67D31"/>
    <w:rsid w:val="00D729CF"/>
    <w:rsid w:val="00D745E9"/>
    <w:rsid w:val="00D74DFC"/>
    <w:rsid w:val="00D7574A"/>
    <w:rsid w:val="00D809A6"/>
    <w:rsid w:val="00D82DF3"/>
    <w:rsid w:val="00D86DCA"/>
    <w:rsid w:val="00D90C24"/>
    <w:rsid w:val="00D94953"/>
    <w:rsid w:val="00D9721C"/>
    <w:rsid w:val="00DA0FB6"/>
    <w:rsid w:val="00DA24A9"/>
    <w:rsid w:val="00DA4CC3"/>
    <w:rsid w:val="00DA6877"/>
    <w:rsid w:val="00DA73D1"/>
    <w:rsid w:val="00DB2ADC"/>
    <w:rsid w:val="00DB5999"/>
    <w:rsid w:val="00DC14D4"/>
    <w:rsid w:val="00DC340A"/>
    <w:rsid w:val="00DC5667"/>
    <w:rsid w:val="00DE31D7"/>
    <w:rsid w:val="00DE35FD"/>
    <w:rsid w:val="00DE7021"/>
    <w:rsid w:val="00DE7252"/>
    <w:rsid w:val="00DF092E"/>
    <w:rsid w:val="00DF4D9A"/>
    <w:rsid w:val="00DF57AA"/>
    <w:rsid w:val="00E00549"/>
    <w:rsid w:val="00E0054C"/>
    <w:rsid w:val="00E006B2"/>
    <w:rsid w:val="00E0408D"/>
    <w:rsid w:val="00E0494C"/>
    <w:rsid w:val="00E060E1"/>
    <w:rsid w:val="00E174D1"/>
    <w:rsid w:val="00E1791F"/>
    <w:rsid w:val="00E2543B"/>
    <w:rsid w:val="00E2592F"/>
    <w:rsid w:val="00E3022E"/>
    <w:rsid w:val="00E31B86"/>
    <w:rsid w:val="00E34CC4"/>
    <w:rsid w:val="00E35771"/>
    <w:rsid w:val="00E36D54"/>
    <w:rsid w:val="00E41F2B"/>
    <w:rsid w:val="00E42E04"/>
    <w:rsid w:val="00E51217"/>
    <w:rsid w:val="00E52A49"/>
    <w:rsid w:val="00E62254"/>
    <w:rsid w:val="00E635A2"/>
    <w:rsid w:val="00E7459E"/>
    <w:rsid w:val="00E751F2"/>
    <w:rsid w:val="00E76C04"/>
    <w:rsid w:val="00E80E9F"/>
    <w:rsid w:val="00E825E0"/>
    <w:rsid w:val="00E829D5"/>
    <w:rsid w:val="00E857C3"/>
    <w:rsid w:val="00E86BF7"/>
    <w:rsid w:val="00E87A12"/>
    <w:rsid w:val="00E9191F"/>
    <w:rsid w:val="00E9565A"/>
    <w:rsid w:val="00E95ABE"/>
    <w:rsid w:val="00E95E60"/>
    <w:rsid w:val="00E9713B"/>
    <w:rsid w:val="00EA21F6"/>
    <w:rsid w:val="00EA27C5"/>
    <w:rsid w:val="00EA3AAD"/>
    <w:rsid w:val="00EA538F"/>
    <w:rsid w:val="00EB0A3F"/>
    <w:rsid w:val="00EB0DA6"/>
    <w:rsid w:val="00EB2506"/>
    <w:rsid w:val="00EB3B74"/>
    <w:rsid w:val="00EC0A20"/>
    <w:rsid w:val="00EC6D24"/>
    <w:rsid w:val="00ED1B21"/>
    <w:rsid w:val="00ED439D"/>
    <w:rsid w:val="00ED5B4E"/>
    <w:rsid w:val="00EE1AB9"/>
    <w:rsid w:val="00EE22C5"/>
    <w:rsid w:val="00EE251C"/>
    <w:rsid w:val="00EE76B3"/>
    <w:rsid w:val="00EF2883"/>
    <w:rsid w:val="00EF4284"/>
    <w:rsid w:val="00EF4F69"/>
    <w:rsid w:val="00EF752F"/>
    <w:rsid w:val="00EF7CA1"/>
    <w:rsid w:val="00F00402"/>
    <w:rsid w:val="00F023D9"/>
    <w:rsid w:val="00F025FE"/>
    <w:rsid w:val="00F03368"/>
    <w:rsid w:val="00F06D28"/>
    <w:rsid w:val="00F06E32"/>
    <w:rsid w:val="00F110A0"/>
    <w:rsid w:val="00F115A0"/>
    <w:rsid w:val="00F1361E"/>
    <w:rsid w:val="00F17E54"/>
    <w:rsid w:val="00F17F30"/>
    <w:rsid w:val="00F255DF"/>
    <w:rsid w:val="00F25CB5"/>
    <w:rsid w:val="00F261D3"/>
    <w:rsid w:val="00F27E38"/>
    <w:rsid w:val="00F310BA"/>
    <w:rsid w:val="00F329E9"/>
    <w:rsid w:val="00F32EFF"/>
    <w:rsid w:val="00F355CD"/>
    <w:rsid w:val="00F379EA"/>
    <w:rsid w:val="00F41E73"/>
    <w:rsid w:val="00F44663"/>
    <w:rsid w:val="00F56109"/>
    <w:rsid w:val="00F56B86"/>
    <w:rsid w:val="00F57135"/>
    <w:rsid w:val="00F5724C"/>
    <w:rsid w:val="00F574A1"/>
    <w:rsid w:val="00F626F0"/>
    <w:rsid w:val="00F6479F"/>
    <w:rsid w:val="00F65E7A"/>
    <w:rsid w:val="00F6638C"/>
    <w:rsid w:val="00F715DB"/>
    <w:rsid w:val="00F76278"/>
    <w:rsid w:val="00F8004C"/>
    <w:rsid w:val="00F82747"/>
    <w:rsid w:val="00F85B21"/>
    <w:rsid w:val="00F87061"/>
    <w:rsid w:val="00F91729"/>
    <w:rsid w:val="00F9249A"/>
    <w:rsid w:val="00F937C5"/>
    <w:rsid w:val="00F94FE3"/>
    <w:rsid w:val="00F96D18"/>
    <w:rsid w:val="00FA0719"/>
    <w:rsid w:val="00FA0D48"/>
    <w:rsid w:val="00FA100A"/>
    <w:rsid w:val="00FA356D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4BEC"/>
    <w:rsid w:val="00FC5D77"/>
    <w:rsid w:val="00FC747C"/>
    <w:rsid w:val="00FC748C"/>
    <w:rsid w:val="00FD0CD1"/>
    <w:rsid w:val="00FD1B9A"/>
    <w:rsid w:val="00FD2DDC"/>
    <w:rsid w:val="00FD2FE5"/>
    <w:rsid w:val="00FD345C"/>
    <w:rsid w:val="00FD507A"/>
    <w:rsid w:val="00FD5E0F"/>
    <w:rsid w:val="00FE000B"/>
    <w:rsid w:val="00FE1EDE"/>
    <w:rsid w:val="00FE3A86"/>
    <w:rsid w:val="00FE65F9"/>
    <w:rsid w:val="00FF03C0"/>
    <w:rsid w:val="00FF0990"/>
    <w:rsid w:val="00FF1953"/>
    <w:rsid w:val="00FF62B7"/>
    <w:rsid w:val="00FF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99FDB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  <w:style w:type="character" w:styleId="Hyperlink">
    <w:name w:val="Hyperlink"/>
    <w:uiPriority w:val="99"/>
    <w:locked/>
    <w:rsid w:val="00D809A6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6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8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8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8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8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8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8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8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8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8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8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8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8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8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8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8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8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8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8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8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8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8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EC9A3B-90CC-44A1-B685-A8267E940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2816</TotalTime>
  <Pages>9</Pages>
  <Words>1945</Words>
  <Characters>10505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12426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Editora Abril S.A.</dc:creator>
  <cp:keywords/>
  <dc:description/>
  <cp:lastModifiedBy>Francivaldo Nogueira Alecrim_DISCOVER</cp:lastModifiedBy>
  <cp:revision>26</cp:revision>
  <cp:lastPrinted>2009-11-19T20:24:00Z</cp:lastPrinted>
  <dcterms:created xsi:type="dcterms:W3CDTF">2012-02-24T16:50:00Z</dcterms:created>
  <dcterms:modified xsi:type="dcterms:W3CDTF">2012-08-09T19:44:00Z</dcterms:modified>
</cp:coreProperties>
</file>