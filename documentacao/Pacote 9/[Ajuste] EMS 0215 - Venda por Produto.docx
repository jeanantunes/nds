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039EE" w14:textId="77777777"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5AFB2119" w14:textId="77777777"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6F319A6A" w14:textId="72A5DB5E"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F97EFD">
        <w:rPr>
          <w:rFonts w:ascii="Arial Narrow" w:hAnsi="Arial Narrow"/>
          <w:b/>
          <w:sz w:val="36"/>
          <w:szCs w:val="36"/>
        </w:rPr>
        <w:t>EMS 02</w:t>
      </w:r>
      <w:r w:rsidR="00A115C3">
        <w:rPr>
          <w:rFonts w:ascii="Arial Narrow" w:hAnsi="Arial Narrow"/>
          <w:b/>
          <w:sz w:val="36"/>
          <w:szCs w:val="36"/>
        </w:rPr>
        <w:t>15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A115C3">
        <w:rPr>
          <w:rFonts w:ascii="Arial Narrow" w:hAnsi="Arial Narrow"/>
          <w:b/>
          <w:sz w:val="36"/>
          <w:szCs w:val="36"/>
        </w:rPr>
        <w:t>Venda por Produto</w:t>
      </w:r>
      <w:r w:rsidRPr="00875148">
        <w:rPr>
          <w:rFonts w:ascii="Arial Narrow" w:hAnsi="Arial Narrow"/>
          <w:b/>
          <w:sz w:val="40"/>
        </w:rPr>
        <w:t>&gt;</w:t>
      </w:r>
    </w:p>
    <w:p w14:paraId="5CFDC8A5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F0750C3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6B2151E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8E0F64B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9555F49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B35244D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0BE5AF7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1B48A07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61FEF48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22B749A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824EA72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B430197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4A0C02C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75F901F1" w14:textId="77777777"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14:paraId="6CCC6FF6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79F0227B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0C67BB1A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02819603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4064A218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6FAB449D" w14:textId="77777777" w:rsidR="00860C90" w:rsidRDefault="00860C90">
      <w:pPr>
        <w:pStyle w:val="Cabealho"/>
        <w:rPr>
          <w:rFonts w:ascii="Arial Narrow" w:hAnsi="Arial Narrow"/>
        </w:rPr>
      </w:pPr>
    </w:p>
    <w:p w14:paraId="18744056" w14:textId="77777777" w:rsidR="00860C90" w:rsidRDefault="00860C90">
      <w:pPr>
        <w:pStyle w:val="Cabealho"/>
        <w:rPr>
          <w:rFonts w:ascii="Arial Narrow" w:hAnsi="Arial Narrow"/>
        </w:rPr>
      </w:pPr>
    </w:p>
    <w:p w14:paraId="3ED4DC1D" w14:textId="77777777" w:rsidR="00860C90" w:rsidRDefault="00860C90">
      <w:pPr>
        <w:pStyle w:val="Cabealho"/>
        <w:rPr>
          <w:rFonts w:ascii="Arial Narrow" w:hAnsi="Arial Narrow"/>
        </w:rPr>
      </w:pPr>
    </w:p>
    <w:p w14:paraId="070D1935" w14:textId="77777777" w:rsidR="00860C90" w:rsidRDefault="00860C90">
      <w:pPr>
        <w:pStyle w:val="Cabealho"/>
        <w:rPr>
          <w:rFonts w:ascii="Arial Narrow" w:hAnsi="Arial Narrow"/>
        </w:rPr>
      </w:pPr>
    </w:p>
    <w:p w14:paraId="1C8CC379" w14:textId="77777777" w:rsidR="00860C90" w:rsidRDefault="00860C90">
      <w:pPr>
        <w:pStyle w:val="Cabealho"/>
        <w:rPr>
          <w:rFonts w:ascii="Arial Narrow" w:hAnsi="Arial Narrow"/>
        </w:rPr>
      </w:pPr>
    </w:p>
    <w:p w14:paraId="5F33BBCB" w14:textId="77777777" w:rsidR="00860C90" w:rsidRDefault="00860C90">
      <w:pPr>
        <w:pStyle w:val="Cabealho"/>
        <w:rPr>
          <w:rFonts w:ascii="Arial Narrow" w:hAnsi="Arial Narrow"/>
        </w:rPr>
      </w:pPr>
    </w:p>
    <w:p w14:paraId="5EB8357C" w14:textId="77777777" w:rsidR="00860C90" w:rsidRDefault="00860C90">
      <w:pPr>
        <w:pStyle w:val="Cabealho"/>
        <w:rPr>
          <w:rFonts w:ascii="Arial Narrow" w:hAnsi="Arial Narrow"/>
        </w:rPr>
      </w:pPr>
    </w:p>
    <w:p w14:paraId="5BE8AE9C" w14:textId="77777777" w:rsidR="00860C90" w:rsidRDefault="00860C90">
      <w:pPr>
        <w:pStyle w:val="Cabealho"/>
        <w:rPr>
          <w:rFonts w:ascii="Arial Narrow" w:hAnsi="Arial Narrow"/>
        </w:rPr>
      </w:pPr>
    </w:p>
    <w:p w14:paraId="087F8B57" w14:textId="77777777" w:rsidR="00860C90" w:rsidRDefault="00860C90">
      <w:pPr>
        <w:pStyle w:val="Cabealho"/>
        <w:rPr>
          <w:rFonts w:ascii="Arial Narrow" w:hAnsi="Arial Narrow"/>
        </w:rPr>
      </w:pPr>
    </w:p>
    <w:p w14:paraId="201134F7" w14:textId="77777777" w:rsidR="00860C90" w:rsidRDefault="00860C90">
      <w:pPr>
        <w:pStyle w:val="Cabealho"/>
        <w:rPr>
          <w:rFonts w:ascii="Arial Narrow" w:hAnsi="Arial Narrow"/>
        </w:rPr>
      </w:pPr>
    </w:p>
    <w:p w14:paraId="4F29AF96" w14:textId="77777777" w:rsidR="00860C90" w:rsidRDefault="00860C90">
      <w:pPr>
        <w:pStyle w:val="Cabealho"/>
        <w:rPr>
          <w:rFonts w:ascii="Arial Narrow" w:hAnsi="Arial Narrow"/>
        </w:rPr>
      </w:pPr>
    </w:p>
    <w:p w14:paraId="0D41EEC1" w14:textId="77777777" w:rsidR="00860C90" w:rsidRDefault="00860C90">
      <w:pPr>
        <w:pStyle w:val="Cabealho"/>
        <w:rPr>
          <w:rFonts w:ascii="Arial Narrow" w:hAnsi="Arial Narrow"/>
        </w:rPr>
      </w:pPr>
    </w:p>
    <w:p w14:paraId="35710CC0" w14:textId="77777777" w:rsidR="00860C90" w:rsidRDefault="00860C90">
      <w:pPr>
        <w:pStyle w:val="Cabealho"/>
        <w:rPr>
          <w:rFonts w:ascii="Arial Narrow" w:hAnsi="Arial Narrow"/>
        </w:rPr>
      </w:pPr>
    </w:p>
    <w:p w14:paraId="4D02E2CA" w14:textId="77777777" w:rsidR="00860C90" w:rsidRDefault="00860C90">
      <w:pPr>
        <w:pStyle w:val="Cabealho"/>
        <w:rPr>
          <w:rFonts w:ascii="Arial Narrow" w:hAnsi="Arial Narrow"/>
        </w:rPr>
      </w:pPr>
    </w:p>
    <w:p w14:paraId="02C32C57" w14:textId="77777777" w:rsidR="00860C90" w:rsidRDefault="00860C90">
      <w:pPr>
        <w:pStyle w:val="Cabealho"/>
        <w:rPr>
          <w:rFonts w:ascii="Arial Narrow" w:hAnsi="Arial Narrow"/>
        </w:rPr>
      </w:pPr>
    </w:p>
    <w:p w14:paraId="1488A7A0" w14:textId="77777777" w:rsidR="00860C90" w:rsidRDefault="00860C90">
      <w:pPr>
        <w:pStyle w:val="Cabealho"/>
        <w:rPr>
          <w:rFonts w:ascii="Arial Narrow" w:hAnsi="Arial Narrow"/>
        </w:rPr>
      </w:pPr>
    </w:p>
    <w:p w14:paraId="59936A6F" w14:textId="77777777" w:rsidR="00860C90" w:rsidRDefault="00860C90">
      <w:pPr>
        <w:pStyle w:val="Cabealho"/>
        <w:rPr>
          <w:rFonts w:ascii="Arial Narrow" w:hAnsi="Arial Narrow"/>
        </w:rPr>
      </w:pPr>
    </w:p>
    <w:p w14:paraId="076715D8" w14:textId="77777777" w:rsidR="00860C90" w:rsidRDefault="00860C90">
      <w:pPr>
        <w:pStyle w:val="Cabealho"/>
        <w:rPr>
          <w:rFonts w:ascii="Arial Narrow" w:hAnsi="Arial Narrow"/>
        </w:rPr>
      </w:pPr>
    </w:p>
    <w:p w14:paraId="18BDBA11" w14:textId="77777777" w:rsidR="00860C90" w:rsidRDefault="00860C90">
      <w:pPr>
        <w:pStyle w:val="Cabealho"/>
        <w:rPr>
          <w:rFonts w:ascii="Arial Narrow" w:hAnsi="Arial Narrow"/>
        </w:rPr>
      </w:pPr>
    </w:p>
    <w:p w14:paraId="4197D34D" w14:textId="77777777" w:rsidR="00860C90" w:rsidRDefault="00860C90">
      <w:pPr>
        <w:pStyle w:val="Cabealho"/>
        <w:rPr>
          <w:rFonts w:ascii="Arial Narrow" w:hAnsi="Arial Narrow"/>
        </w:rPr>
      </w:pPr>
    </w:p>
    <w:p w14:paraId="7892027E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14768D98" w14:textId="77777777" w:rsidR="00860C90" w:rsidRPr="00875148" w:rsidRDefault="00860C90">
      <w:pPr>
        <w:rPr>
          <w:rFonts w:ascii="Arial Narrow" w:hAnsi="Arial Narrow"/>
        </w:rPr>
      </w:pPr>
    </w:p>
    <w:p w14:paraId="2322B066" w14:textId="77777777"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14:paraId="58202DD5" w14:textId="77777777" w:rsidTr="003D4B3F">
        <w:tc>
          <w:tcPr>
            <w:tcW w:w="1134" w:type="dxa"/>
          </w:tcPr>
          <w:p w14:paraId="04D60B08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2271DA72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04D60529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21909CC9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14:paraId="43DB88E9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14:paraId="7EFDA322" w14:textId="77777777" w:rsidTr="003D4B3F">
        <w:tc>
          <w:tcPr>
            <w:tcW w:w="1134" w:type="dxa"/>
          </w:tcPr>
          <w:p w14:paraId="658B2064" w14:textId="417DA308" w:rsidR="00860C90" w:rsidRPr="00875148" w:rsidRDefault="00A115C3" w:rsidP="00A115C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25</w:t>
            </w:r>
            <w:r w:rsidR="00860C90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860C90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14:paraId="25667844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67209DAB" w14:textId="77777777"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694DA892" w14:textId="43E272F0" w:rsidR="00860C90" w:rsidRPr="00875148" w:rsidRDefault="00A115C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14:paraId="6348E81E" w14:textId="77777777"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14:paraId="1F9AD344" w14:textId="77777777"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14:paraId="11A798A2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65972E2B" w14:textId="77777777"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 w14:paraId="65A4E412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73D3095D" w14:textId="77777777"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021B1FF0" w14:textId="77777777" w:rsidR="00860C90" w:rsidRPr="00875148" w:rsidRDefault="00860C90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860C90" w:rsidRPr="00875148" w14:paraId="647B0E44" w14:textId="77777777">
        <w:trPr>
          <w:cantSplit/>
          <w:trHeight w:val="235"/>
        </w:trPr>
        <w:tc>
          <w:tcPr>
            <w:tcW w:w="4889" w:type="dxa"/>
            <w:vMerge/>
          </w:tcPr>
          <w:p w14:paraId="01CE74FD" w14:textId="77777777"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686ACE59" w14:textId="77777777"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 w14:paraId="324D8CCB" w14:textId="77777777">
        <w:tc>
          <w:tcPr>
            <w:tcW w:w="4889" w:type="dxa"/>
          </w:tcPr>
          <w:p w14:paraId="5FDF20B1" w14:textId="77777777" w:rsidR="00860C90" w:rsidRPr="00875148" w:rsidRDefault="00860C9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0DF605EA" w14:textId="77777777"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</w:t>
            </w:r>
            <w:proofErr w:type="spellStart"/>
            <w:r w:rsidRPr="001B27ED"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14:paraId="641F16B8" w14:textId="77777777" w:rsidR="00860C90" w:rsidRPr="00875148" w:rsidRDefault="00860C90">
      <w:pPr>
        <w:rPr>
          <w:rFonts w:ascii="Arial Narrow" w:hAnsi="Arial Narrow"/>
        </w:rPr>
      </w:pPr>
    </w:p>
    <w:p w14:paraId="17B77BEB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7519AF80" w14:textId="77777777"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 w14:paraId="52E32F62" w14:textId="77777777">
        <w:tc>
          <w:tcPr>
            <w:tcW w:w="9779" w:type="dxa"/>
          </w:tcPr>
          <w:p w14:paraId="756EA620" w14:textId="77777777"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14:paraId="30E817BB" w14:textId="70E20469" w:rsidR="00860C90" w:rsidRPr="00D90C24" w:rsidRDefault="007056A1" w:rsidP="000D7307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2348E8">
              <w:rPr>
                <w:rFonts w:ascii="Calibri" w:hAnsi="Calibri"/>
                <w:sz w:val="22"/>
                <w:szCs w:val="22"/>
              </w:rPr>
              <w:t>eraçã</w:t>
            </w:r>
            <w:r w:rsidR="00542993">
              <w:rPr>
                <w:rFonts w:ascii="Calibri" w:hAnsi="Calibri"/>
                <w:sz w:val="22"/>
                <w:szCs w:val="22"/>
              </w:rPr>
              <w:t>o de relatórios de vendas</w:t>
            </w:r>
            <w:r w:rsidR="00A115C3">
              <w:rPr>
                <w:rFonts w:ascii="Calibri" w:hAnsi="Calibri"/>
                <w:sz w:val="22"/>
                <w:szCs w:val="22"/>
              </w:rPr>
              <w:t xml:space="preserve"> por produto</w:t>
            </w:r>
            <w:r w:rsidR="000D7307">
              <w:rPr>
                <w:rFonts w:ascii="Calibri" w:hAnsi="Calibri"/>
                <w:sz w:val="22"/>
                <w:szCs w:val="22"/>
              </w:rPr>
              <w:t>, sendo por edição ou geral por publicação.</w:t>
            </w:r>
          </w:p>
        </w:tc>
      </w:tr>
      <w:tr w:rsidR="00860C90" w:rsidRPr="00875148" w14:paraId="6A8D00F4" w14:textId="77777777">
        <w:tc>
          <w:tcPr>
            <w:tcW w:w="9779" w:type="dxa"/>
          </w:tcPr>
          <w:p w14:paraId="709DA342" w14:textId="77777777"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14:paraId="3E6A72B9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14:paraId="14BFF422" w14:textId="77777777" w:rsidR="00860C90" w:rsidRPr="00875148" w:rsidRDefault="00860C90">
      <w:pPr>
        <w:rPr>
          <w:rFonts w:ascii="Arial Narrow" w:hAnsi="Arial Narrow"/>
        </w:rPr>
      </w:pPr>
    </w:p>
    <w:p w14:paraId="2305766C" w14:textId="77777777"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0614E818" w14:textId="7D752548" w:rsidR="00562D9F" w:rsidRDefault="000D7307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Recuperar as</w:t>
      </w:r>
      <w:r w:rsidR="00542993">
        <w:rPr>
          <w:rFonts w:ascii="Calibri" w:hAnsi="Calibri" w:cs="Arial"/>
          <w:color w:val="002060"/>
          <w:sz w:val="22"/>
          <w:szCs w:val="22"/>
        </w:rPr>
        <w:t xml:space="preserve"> quantidade de reparte</w:t>
      </w:r>
      <w:proofErr w:type="gramStart"/>
      <w:r w:rsidR="00542993">
        <w:rPr>
          <w:rFonts w:ascii="Calibri" w:hAnsi="Calibri" w:cs="Arial"/>
          <w:color w:val="002060"/>
          <w:sz w:val="22"/>
          <w:szCs w:val="22"/>
        </w:rPr>
        <w:t>,</w:t>
      </w:r>
      <w:r>
        <w:rPr>
          <w:rFonts w:ascii="Calibri" w:hAnsi="Calibri" w:cs="Arial"/>
          <w:color w:val="002060"/>
          <w:sz w:val="22"/>
          <w:szCs w:val="22"/>
        </w:rPr>
        <w:t xml:space="preserve"> venda</w:t>
      </w:r>
      <w:proofErr w:type="gramEnd"/>
      <w:r w:rsidR="00542993">
        <w:rPr>
          <w:rFonts w:ascii="Calibri" w:hAnsi="Calibri" w:cs="Arial"/>
          <w:color w:val="002060"/>
          <w:sz w:val="22"/>
          <w:szCs w:val="22"/>
        </w:rPr>
        <w:t xml:space="preserve"> e percentual de venda pelo reparte</w:t>
      </w:r>
      <w:r>
        <w:rPr>
          <w:rFonts w:ascii="Calibri" w:hAnsi="Calibri" w:cs="Arial"/>
          <w:color w:val="002060"/>
          <w:sz w:val="22"/>
          <w:szCs w:val="22"/>
        </w:rPr>
        <w:t xml:space="preserve"> das ediç</w:t>
      </w:r>
      <w:r w:rsidR="00790617">
        <w:rPr>
          <w:rFonts w:ascii="Calibri" w:hAnsi="Calibri" w:cs="Arial"/>
          <w:color w:val="002060"/>
          <w:sz w:val="22"/>
          <w:szCs w:val="22"/>
        </w:rPr>
        <w:t>ões especificadas no filtro.</w:t>
      </w:r>
    </w:p>
    <w:p w14:paraId="578BA73F" w14:textId="77777777" w:rsidR="00790617" w:rsidRDefault="00790617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239C035D" w14:textId="2D4C0B0F" w:rsidR="00790617" w:rsidRDefault="00790617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publicação será obrigatória no filtro, à edição é facultativa. Ao escolher uma edição especifica </w:t>
      </w:r>
      <w:r w:rsidR="005F3553">
        <w:rPr>
          <w:rFonts w:ascii="Calibri" w:hAnsi="Calibri" w:cs="Arial"/>
          <w:color w:val="002060"/>
          <w:sz w:val="22"/>
          <w:szCs w:val="22"/>
        </w:rPr>
        <w:t xml:space="preserve">prioriza as informações </w:t>
      </w:r>
      <w:r>
        <w:rPr>
          <w:rFonts w:ascii="Calibri" w:hAnsi="Calibri" w:cs="Arial"/>
          <w:color w:val="002060"/>
          <w:sz w:val="22"/>
          <w:szCs w:val="22"/>
        </w:rPr>
        <w:t>dela</w:t>
      </w:r>
      <w:r w:rsidR="005F3553">
        <w:rPr>
          <w:rFonts w:ascii="Calibri" w:hAnsi="Calibri" w:cs="Arial"/>
          <w:color w:val="002060"/>
          <w:sz w:val="22"/>
          <w:szCs w:val="22"/>
        </w:rPr>
        <w:t xml:space="preserve"> – aparece em primeiro na lista e as edições subsequentes em seguida</w:t>
      </w:r>
      <w:r>
        <w:rPr>
          <w:rFonts w:ascii="Calibri" w:hAnsi="Calibri" w:cs="Arial"/>
          <w:color w:val="002060"/>
          <w:sz w:val="22"/>
          <w:szCs w:val="22"/>
        </w:rPr>
        <w:t>. Caso o usuário não escolha a edição, a consulta trará todas as ed</w:t>
      </w:r>
      <w:r w:rsidR="00542993">
        <w:rPr>
          <w:rFonts w:ascii="Calibri" w:hAnsi="Calibri" w:cs="Arial"/>
          <w:color w:val="002060"/>
          <w:sz w:val="22"/>
          <w:szCs w:val="22"/>
        </w:rPr>
        <w:t>ições da publicação em questão, ordena</w:t>
      </w:r>
      <w:r w:rsidR="005F3553">
        <w:rPr>
          <w:rFonts w:ascii="Calibri" w:hAnsi="Calibri" w:cs="Arial"/>
          <w:color w:val="002060"/>
          <w:sz w:val="22"/>
          <w:szCs w:val="22"/>
        </w:rPr>
        <w:t>- primeira na tela</w:t>
      </w:r>
      <w:r w:rsidR="00542993">
        <w:rPr>
          <w:rFonts w:ascii="Calibri" w:hAnsi="Calibri" w:cs="Arial"/>
          <w:color w:val="002060"/>
          <w:sz w:val="22"/>
          <w:szCs w:val="22"/>
        </w:rPr>
        <w:t>das pela mais recente /lançada.</w:t>
      </w:r>
    </w:p>
    <w:p w14:paraId="6B8A7317" w14:textId="77777777" w:rsidR="00790617" w:rsidRDefault="00790617" w:rsidP="005F3553">
      <w:pPr>
        <w:rPr>
          <w:rFonts w:ascii="Calibri" w:hAnsi="Calibri" w:cs="Arial"/>
          <w:color w:val="002060"/>
          <w:sz w:val="22"/>
          <w:szCs w:val="22"/>
        </w:rPr>
      </w:pPr>
    </w:p>
    <w:p w14:paraId="396E3609" w14:textId="3A3A7352" w:rsidR="00790617" w:rsidRDefault="00D9340E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Cada Edição no grid terá um link que remeterá a um pop-up com as informações dos lançamentos de cada edição. Ou seja, caso a edição tenha mais de um lançamento aparecerá os detalhes de cada envio</w:t>
      </w:r>
      <w:r w:rsidR="00501668">
        <w:rPr>
          <w:rFonts w:ascii="Calibri" w:hAnsi="Calibri" w:cs="Arial"/>
          <w:color w:val="002060"/>
          <w:sz w:val="22"/>
          <w:szCs w:val="22"/>
        </w:rPr>
        <w:t xml:space="preserve"> (produtos parciais). Na tela principal, neste caso,</w:t>
      </w:r>
      <w:r>
        <w:rPr>
          <w:rFonts w:ascii="Calibri" w:hAnsi="Calibri" w:cs="Arial"/>
          <w:color w:val="002060"/>
          <w:sz w:val="22"/>
          <w:szCs w:val="22"/>
        </w:rPr>
        <w:t xml:space="preserve"> a venda aparecerá agrupada, assim que houver uma</w:t>
      </w:r>
      <w:r w:rsidR="00542993">
        <w:rPr>
          <w:rFonts w:ascii="Calibri" w:hAnsi="Calibri" w:cs="Arial"/>
          <w:color w:val="002060"/>
          <w:sz w:val="22"/>
          <w:szCs w:val="22"/>
        </w:rPr>
        <w:t xml:space="preserve"> quebra de data de recolhimento – busca no relatório de parciais.</w:t>
      </w:r>
    </w:p>
    <w:p w14:paraId="5740DAC0" w14:textId="77777777" w:rsidR="00D9340E" w:rsidRDefault="00D9340E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0C667808" w14:textId="0F4979D6" w:rsidR="00860C90" w:rsidRPr="00542993" w:rsidRDefault="00D9340E" w:rsidP="0054299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informações deverão ser recuperadas da tabela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</w:t>
      </w:r>
      <w:proofErr w:type="spellEnd"/>
      <w:r w:rsidR="00A0294E">
        <w:rPr>
          <w:rFonts w:ascii="Calibri" w:hAnsi="Calibri" w:cs="Arial"/>
          <w:color w:val="002060"/>
          <w:sz w:val="22"/>
          <w:szCs w:val="22"/>
        </w:rPr>
        <w:t xml:space="preserve"> e para </w:t>
      </w:r>
      <w:proofErr w:type="gramStart"/>
      <w:r w:rsidR="00A0294E">
        <w:rPr>
          <w:rFonts w:ascii="Calibri" w:hAnsi="Calibri" w:cs="Arial"/>
          <w:color w:val="002060"/>
          <w:sz w:val="22"/>
          <w:szCs w:val="22"/>
        </w:rPr>
        <w:t>parciais tabela</w:t>
      </w:r>
      <w:proofErr w:type="gramEnd"/>
      <w:r w:rsidR="00A0294E">
        <w:rPr>
          <w:rFonts w:ascii="Calibri" w:hAnsi="Calibri" w:cs="Arial"/>
          <w:color w:val="002060"/>
          <w:sz w:val="22"/>
          <w:szCs w:val="22"/>
        </w:rPr>
        <w:t xml:space="preserve"> lançamento_parcial.</w:t>
      </w:r>
    </w:p>
    <w:p w14:paraId="52177850" w14:textId="77777777" w:rsidR="00860C90" w:rsidRDefault="00860C90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14:paraId="414EE9D8" w14:textId="6F1FCDF4" w:rsidR="00D62E24" w:rsidRDefault="00D62E24" w:rsidP="00D62E2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No Grid de pesquisa </w:t>
      </w:r>
      <w:r w:rsidRPr="00D62E24">
        <w:rPr>
          <w:rFonts w:ascii="Arial Narrow" w:hAnsi="Arial Narrow" w:cs="Arial"/>
          <w:color w:val="002060"/>
          <w:sz w:val="22"/>
          <w:szCs w:val="22"/>
          <w:highlight w:val="yellow"/>
        </w:rPr>
        <w:t>Criar coluna antes da coluna de Ação com chamada de capa puxando essa informação da edição.</w:t>
      </w:r>
    </w:p>
    <w:p w14:paraId="0B6DC9D4" w14:textId="77777777" w:rsidR="00D62E24" w:rsidRDefault="00D62E24" w:rsidP="00CB7DB2">
      <w:pPr>
        <w:rPr>
          <w:rFonts w:ascii="Arial Narrow" w:hAnsi="Arial Narrow" w:cs="Arial"/>
          <w:color w:val="002060"/>
          <w:sz w:val="22"/>
          <w:szCs w:val="22"/>
        </w:rPr>
      </w:pPr>
      <w:bookmarkStart w:id="13" w:name="_GoBack"/>
      <w:bookmarkEnd w:id="13"/>
    </w:p>
    <w:p w14:paraId="0DE49300" w14:textId="77777777" w:rsidR="00D62E24" w:rsidRPr="00875148" w:rsidRDefault="00D62E24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 w14:paraId="02FFE318" w14:textId="77777777">
        <w:tc>
          <w:tcPr>
            <w:tcW w:w="9779" w:type="dxa"/>
          </w:tcPr>
          <w:p w14:paraId="696F71BF" w14:textId="77777777"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14:paraId="736BA0AC" w14:textId="77777777"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14:paraId="2DB7C5E5" w14:textId="77777777"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7E2FA22E" w14:textId="77777777" w:rsidR="00860C90" w:rsidRPr="00875148" w:rsidRDefault="00860C90" w:rsidP="00E34CC4">
      <w:pPr>
        <w:rPr>
          <w:rFonts w:ascii="Arial Narrow" w:hAnsi="Arial Narrow"/>
        </w:rPr>
      </w:pPr>
    </w:p>
    <w:p w14:paraId="046DB434" w14:textId="77777777"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7FA6DB2B" w14:textId="77777777"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14:paraId="68ADD833" w14:textId="77777777" w:rsidTr="008573CA">
        <w:trPr>
          <w:trHeight w:val="314"/>
        </w:trPr>
        <w:tc>
          <w:tcPr>
            <w:tcW w:w="3136" w:type="dxa"/>
          </w:tcPr>
          <w:p w14:paraId="3F330E3C" w14:textId="77777777"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24B5F954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742AC3B6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27A2FFCD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333C177E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235E0335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60C90" w:rsidRPr="00875148" w14:paraId="513E0B01" w14:textId="77777777" w:rsidTr="008573CA">
        <w:trPr>
          <w:trHeight w:val="228"/>
        </w:trPr>
        <w:tc>
          <w:tcPr>
            <w:tcW w:w="3136" w:type="dxa"/>
          </w:tcPr>
          <w:p w14:paraId="704C1575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31E03027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00A40B62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30555F75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63BCF77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4F92E3E8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14:paraId="1DC84955" w14:textId="77777777" w:rsidTr="008573CA">
        <w:trPr>
          <w:trHeight w:val="228"/>
        </w:trPr>
        <w:tc>
          <w:tcPr>
            <w:tcW w:w="3136" w:type="dxa"/>
          </w:tcPr>
          <w:p w14:paraId="54390964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2B2A2DFA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0C3291D6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B117332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77CFE56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5135F36C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14:paraId="53AA714A" w14:textId="77777777" w:rsidTr="008573CA">
        <w:trPr>
          <w:trHeight w:val="228"/>
        </w:trPr>
        <w:tc>
          <w:tcPr>
            <w:tcW w:w="3136" w:type="dxa"/>
          </w:tcPr>
          <w:p w14:paraId="27B20637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73A538A1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47A71B9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8699C27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69844C1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2A928FFC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4CC90D4E" w14:textId="77777777"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14:paraId="581058FA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06326164" w14:textId="77777777"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14:paraId="26FB5455" w14:textId="77777777" w:rsidTr="00092FF2">
        <w:trPr>
          <w:trHeight w:val="234"/>
        </w:trPr>
        <w:tc>
          <w:tcPr>
            <w:tcW w:w="708" w:type="dxa"/>
          </w:tcPr>
          <w:p w14:paraId="55CEE263" w14:textId="77777777"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7CCFDE7B" w14:textId="77777777"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14:paraId="4D9711D0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37933F97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14:paraId="13EDBFA4" w14:textId="77777777" w:rsidTr="00092FF2">
        <w:trPr>
          <w:trHeight w:val="236"/>
        </w:trPr>
        <w:tc>
          <w:tcPr>
            <w:tcW w:w="708" w:type="dxa"/>
          </w:tcPr>
          <w:p w14:paraId="12DEF781" w14:textId="77777777"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0EC9D34D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6FBBF6BA" w14:textId="77777777"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18F541E5" w14:textId="77777777"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22DDBB11" w14:textId="77777777" w:rsidR="00860C90" w:rsidRPr="00875148" w:rsidRDefault="00860C90" w:rsidP="00116B72">
      <w:pPr>
        <w:rPr>
          <w:rFonts w:ascii="Arial Narrow" w:hAnsi="Arial Narrow"/>
        </w:rPr>
      </w:pPr>
    </w:p>
    <w:p w14:paraId="2F5E2F67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4B4D4D0C" w14:textId="77777777"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 w14:paraId="4E0C9BE1" w14:textId="77777777">
        <w:trPr>
          <w:trHeight w:val="204"/>
        </w:trPr>
        <w:tc>
          <w:tcPr>
            <w:tcW w:w="3239" w:type="dxa"/>
          </w:tcPr>
          <w:p w14:paraId="6F919BE6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4016BEE4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43A5FFE1" w14:textId="77777777"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14:paraId="5256266A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 w14:paraId="23888D82" w14:textId="77777777">
        <w:tc>
          <w:tcPr>
            <w:tcW w:w="3239" w:type="dxa"/>
          </w:tcPr>
          <w:p w14:paraId="54C4EBBE" w14:textId="77777777"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2194AC2C" w14:textId="77777777"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5F9DC6C9" w14:textId="77777777"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42DFECB4" w14:textId="77777777"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48A97F14" w14:textId="77777777"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297D0DB7" w14:textId="77777777"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3D83EB17" w14:textId="77777777"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 w14:paraId="3FF0FB41" w14:textId="77777777">
        <w:trPr>
          <w:trHeight w:val="204"/>
        </w:trPr>
        <w:tc>
          <w:tcPr>
            <w:tcW w:w="3239" w:type="dxa"/>
          </w:tcPr>
          <w:p w14:paraId="08DEA162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5FE1DFC7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7752B174" w14:textId="77777777"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14:paraId="3A6E9904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 w14:paraId="0A103CB9" w14:textId="77777777">
        <w:tc>
          <w:tcPr>
            <w:tcW w:w="3239" w:type="dxa"/>
          </w:tcPr>
          <w:p w14:paraId="1AE3CD6C" w14:textId="77777777"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304C75C9" w14:textId="77777777"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004F79CA" w14:textId="77777777"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03FFDEBA" w14:textId="77777777"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2BF63B11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2044D521" w14:textId="77777777" w:rsidR="00860C90" w:rsidRPr="00875148" w:rsidRDefault="00860C90" w:rsidP="00517854">
      <w:pPr>
        <w:rPr>
          <w:rFonts w:ascii="Arial Narrow" w:hAnsi="Arial Narrow"/>
        </w:rPr>
      </w:pPr>
    </w:p>
    <w:p w14:paraId="0BB11BEF" w14:textId="77777777"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24895FDA" w14:textId="77777777"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14:paraId="5353A5CD" w14:textId="77777777" w:rsidTr="008573CA">
        <w:trPr>
          <w:trHeight w:val="204"/>
        </w:trPr>
        <w:tc>
          <w:tcPr>
            <w:tcW w:w="3520" w:type="dxa"/>
          </w:tcPr>
          <w:p w14:paraId="452EFCFC" w14:textId="77777777"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36AC1605" w14:textId="77777777"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02D57E1C" w14:textId="77777777"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14:paraId="62E298DF" w14:textId="77777777" w:rsidTr="008573CA">
        <w:tc>
          <w:tcPr>
            <w:tcW w:w="3520" w:type="dxa"/>
          </w:tcPr>
          <w:p w14:paraId="4B0C9B11" w14:textId="77777777"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3DA5B3BE" w14:textId="77777777"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18ED4E54" w14:textId="77777777"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2A0F913C" w14:textId="77777777" w:rsidR="00860C90" w:rsidRPr="00875148" w:rsidRDefault="00860C90" w:rsidP="00116B72">
      <w:pPr>
        <w:rPr>
          <w:rFonts w:ascii="Arial Narrow" w:hAnsi="Arial Narrow"/>
        </w:rPr>
      </w:pPr>
    </w:p>
    <w:p w14:paraId="324365B1" w14:textId="77777777"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5EA1084C" w14:textId="77777777"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14:paraId="3815838C" w14:textId="77777777" w:rsidTr="00974529">
        <w:trPr>
          <w:trHeight w:val="204"/>
        </w:trPr>
        <w:tc>
          <w:tcPr>
            <w:tcW w:w="3493" w:type="dxa"/>
          </w:tcPr>
          <w:p w14:paraId="62C83302" w14:textId="77777777"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3559C70B" w14:textId="77777777"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5035B960" w14:textId="77777777"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14:paraId="6E7EFFEB" w14:textId="77777777" w:rsidTr="00974529">
        <w:tc>
          <w:tcPr>
            <w:tcW w:w="3493" w:type="dxa"/>
          </w:tcPr>
          <w:p w14:paraId="2C646C60" w14:textId="77777777"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239E628A" w14:textId="77777777"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0E36FC70" w14:textId="77777777"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192CD328" w14:textId="77777777"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67AD77E0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04DCBE1F" w14:textId="77777777"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23765466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0D909C2F" w14:textId="77777777" w:rsidR="00860C90" w:rsidRDefault="00860C90" w:rsidP="0010198B">
      <w:pPr>
        <w:ind w:left="426"/>
        <w:rPr>
          <w:rFonts w:ascii="Arial Narrow" w:hAnsi="Arial Narrow"/>
        </w:rPr>
      </w:pPr>
    </w:p>
    <w:p w14:paraId="7FC4635A" w14:textId="5F575EE1"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9C22D7">
        <w:rPr>
          <w:rFonts w:ascii="Arial Narrow" w:hAnsi="Arial Narrow"/>
          <w:b/>
        </w:rPr>
        <w:t>Venda Por Edição</w:t>
      </w:r>
      <w:r w:rsidRPr="00271A13">
        <w:rPr>
          <w:rFonts w:ascii="Arial Narrow" w:hAnsi="Arial Narrow"/>
          <w:b/>
        </w:rPr>
        <w:t>”</w:t>
      </w:r>
    </w:p>
    <w:p w14:paraId="2C248150" w14:textId="77777777" w:rsidR="007056A1" w:rsidRDefault="007056A1" w:rsidP="0010198B">
      <w:pPr>
        <w:ind w:left="426"/>
        <w:rPr>
          <w:rFonts w:ascii="Arial Narrow" w:hAnsi="Arial Narrow"/>
          <w:b/>
        </w:rPr>
      </w:pPr>
    </w:p>
    <w:p w14:paraId="0F81993B" w14:textId="77777777"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14:paraId="626DA99E" w14:textId="77777777" w:rsidR="009C22D7" w:rsidRDefault="009C22D7" w:rsidP="0010198B">
      <w:pPr>
        <w:ind w:left="426"/>
        <w:rPr>
          <w:rFonts w:ascii="Arial Narrow" w:hAnsi="Arial Narrow"/>
          <w:b/>
        </w:rPr>
      </w:pPr>
    </w:p>
    <w:p w14:paraId="5CF948E0" w14:textId="5B8179FB" w:rsidR="009C22D7" w:rsidRDefault="000D7307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Código: Código da Publicação</w:t>
      </w:r>
    </w:p>
    <w:p w14:paraId="113176E4" w14:textId="7EBEC5BA" w:rsidR="000D7307" w:rsidRDefault="000D7307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Produto: Nome do Produto</w:t>
      </w:r>
    </w:p>
    <w:p w14:paraId="31AAC11A" w14:textId="0D9394FE" w:rsidR="000D7307" w:rsidRDefault="000D7307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Edição: Edição de Capa</w:t>
      </w:r>
    </w:p>
    <w:p w14:paraId="077423F1" w14:textId="71C78FD7" w:rsidR="000D7307" w:rsidRDefault="000D7307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Fornecedor: Fornecedor do Produto</w:t>
      </w:r>
    </w:p>
    <w:p w14:paraId="3FE2057C" w14:textId="77777777" w:rsidR="009C22D7" w:rsidRDefault="009C22D7" w:rsidP="0010198B">
      <w:pPr>
        <w:ind w:left="426"/>
        <w:rPr>
          <w:rFonts w:ascii="Arial Narrow" w:hAnsi="Arial Narrow"/>
          <w:b/>
        </w:rPr>
      </w:pPr>
    </w:p>
    <w:p w14:paraId="30154ADA" w14:textId="77777777" w:rsidR="009271EA" w:rsidRPr="009271EA" w:rsidRDefault="009271EA" w:rsidP="009271EA">
      <w:pPr>
        <w:ind w:left="1080"/>
        <w:rPr>
          <w:rFonts w:ascii="Arial Narrow" w:hAnsi="Arial Narrow"/>
          <w:b/>
        </w:rPr>
      </w:pPr>
    </w:p>
    <w:p w14:paraId="09ED83A9" w14:textId="77777777" w:rsidR="00ED20F7" w:rsidRDefault="00ED20F7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Resultados do grid de pesquisa:</w:t>
      </w:r>
    </w:p>
    <w:p w14:paraId="77E09B3F" w14:textId="77777777" w:rsidR="00ED20F7" w:rsidRDefault="00ED20F7" w:rsidP="00F061D9">
      <w:pPr>
        <w:ind w:left="360"/>
        <w:rPr>
          <w:rFonts w:ascii="Arial Narrow" w:hAnsi="Arial Narrow"/>
          <w:b/>
        </w:rPr>
      </w:pPr>
    </w:p>
    <w:p w14:paraId="38D36B5E" w14:textId="0A199902" w:rsidR="009C22D7" w:rsidRDefault="000D7307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Edição: Edição de Capa</w:t>
      </w:r>
    </w:p>
    <w:p w14:paraId="10021658" w14:textId="59189926" w:rsidR="000D7307" w:rsidRDefault="000D7307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Lançamento: Data do Lançamento</w:t>
      </w:r>
    </w:p>
    <w:p w14:paraId="50FEC540" w14:textId="1FB83507" w:rsidR="000D7307" w:rsidRDefault="000D7307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Recolhimento: Data do Recolhimento</w:t>
      </w:r>
    </w:p>
    <w:p w14:paraId="5EBB6EF7" w14:textId="579CCFD2" w:rsidR="00542993" w:rsidRDefault="00542993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Preço Capa: preço da </w:t>
      </w:r>
      <w:proofErr w:type="spellStart"/>
      <w:r>
        <w:rPr>
          <w:rFonts w:ascii="Arial Narrow" w:hAnsi="Arial Narrow"/>
          <w:b/>
        </w:rPr>
        <w:t>ediçao</w:t>
      </w:r>
      <w:proofErr w:type="spellEnd"/>
    </w:p>
    <w:p w14:paraId="25530963" w14:textId="089BDEB5" w:rsidR="000D7307" w:rsidRPr="00542993" w:rsidRDefault="000D7307" w:rsidP="00542993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Reparte: Quantidade de Reparte</w:t>
      </w:r>
    </w:p>
    <w:p w14:paraId="6192C573" w14:textId="45C717AE" w:rsidR="000D7307" w:rsidRDefault="000D7307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Venda: Venda Apurada (reparte – Encalhe)</w:t>
      </w:r>
    </w:p>
    <w:p w14:paraId="5F39C8EE" w14:textId="5ED6C9C7" w:rsidR="000D7307" w:rsidRDefault="00542993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% de Venda: divisão da venda pelo reparte</w:t>
      </w:r>
    </w:p>
    <w:p w14:paraId="5780F32C" w14:textId="312A4255" w:rsidR="000D7307" w:rsidRDefault="000D7307" w:rsidP="009C22D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R$: Venda (venda </w:t>
      </w:r>
      <w:proofErr w:type="gramStart"/>
      <w:r>
        <w:rPr>
          <w:rFonts w:ascii="Arial Narrow" w:hAnsi="Arial Narrow"/>
          <w:b/>
        </w:rPr>
        <w:t>apurada * preço capa</w:t>
      </w:r>
      <w:proofErr w:type="gramEnd"/>
      <w:r>
        <w:rPr>
          <w:rFonts w:ascii="Arial Narrow" w:hAnsi="Arial Narrow"/>
          <w:b/>
        </w:rPr>
        <w:t>)</w:t>
      </w:r>
    </w:p>
    <w:p w14:paraId="2410EFFC" w14:textId="77777777" w:rsidR="009C22D7" w:rsidRDefault="009C22D7" w:rsidP="00F061D9">
      <w:pPr>
        <w:ind w:left="360"/>
        <w:rPr>
          <w:rFonts w:ascii="Arial Narrow" w:hAnsi="Arial Narrow"/>
          <w:b/>
        </w:rPr>
      </w:pPr>
    </w:p>
    <w:p w14:paraId="1889537E" w14:textId="6754BC66" w:rsidR="000D7307" w:rsidRDefault="000D7307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Pop-up</w:t>
      </w:r>
    </w:p>
    <w:p w14:paraId="16A46EE8" w14:textId="5B6E2354" w:rsidR="000D7307" w:rsidRDefault="00206E0B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</w:p>
    <w:p w14:paraId="49816DB0" w14:textId="660ED968" w:rsidR="000D7307" w:rsidRDefault="000D7307" w:rsidP="000D7307">
      <w:pPr>
        <w:numPr>
          <w:ilvl w:val="0"/>
          <w:numId w:val="27"/>
        </w:numPr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Codigo</w:t>
      </w:r>
      <w:proofErr w:type="spellEnd"/>
      <w:r>
        <w:rPr>
          <w:rFonts w:ascii="Arial Narrow" w:hAnsi="Arial Narrow"/>
          <w:b/>
        </w:rPr>
        <w:t>: Código da Publicação</w:t>
      </w:r>
    </w:p>
    <w:p w14:paraId="4F042803" w14:textId="03A0CFE9" w:rsidR="000D7307" w:rsidRDefault="000D7307" w:rsidP="000D730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Produto: Nome do Produto</w:t>
      </w:r>
    </w:p>
    <w:p w14:paraId="5BED6212" w14:textId="4483B4A4" w:rsidR="000D7307" w:rsidRDefault="000D7307" w:rsidP="000D730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Edição:</w:t>
      </w:r>
      <w:r w:rsidRPr="000D7307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Edição de Capa</w:t>
      </w:r>
    </w:p>
    <w:p w14:paraId="63F6B25B" w14:textId="6710C9C6" w:rsidR="000D7307" w:rsidRDefault="000D7307" w:rsidP="000D7307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Preço Capa:</w:t>
      </w:r>
      <w:r w:rsidRPr="000D7307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Preço Capa da Edição</w:t>
      </w:r>
    </w:p>
    <w:p w14:paraId="6AAF1291" w14:textId="0B86F2B2" w:rsidR="00A0294E" w:rsidRDefault="00A0294E" w:rsidP="00A0294E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 xml:space="preserve">Período: </w:t>
      </w:r>
      <w:proofErr w:type="gramStart"/>
      <w:r>
        <w:rPr>
          <w:rFonts w:ascii="Arial Narrow" w:hAnsi="Arial Narrow"/>
          <w:b/>
        </w:rPr>
        <w:t>Esta atrelado</w:t>
      </w:r>
      <w:proofErr w:type="gramEnd"/>
      <w:r>
        <w:rPr>
          <w:rFonts w:ascii="Arial Narrow" w:hAnsi="Arial Narrow"/>
          <w:b/>
        </w:rPr>
        <w:t xml:space="preserve"> a cronologia das datas recuperadas na consulta, ou seja, a data mais remota é o 1º.periodo e assim por diante com as demais.</w:t>
      </w:r>
    </w:p>
    <w:p w14:paraId="13DF4EAF" w14:textId="0DA84875" w:rsidR="000D7307" w:rsidRDefault="003829AC" w:rsidP="000D7307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Lançamento</w:t>
      </w:r>
      <w:r w:rsidR="000D7307">
        <w:rPr>
          <w:rFonts w:ascii="Arial Narrow" w:hAnsi="Arial Narrow"/>
          <w:b/>
        </w:rPr>
        <w:t>:</w:t>
      </w:r>
      <w:r w:rsidR="00A0294E" w:rsidRPr="000D7307">
        <w:rPr>
          <w:rFonts w:ascii="Arial Narrow" w:hAnsi="Arial Narrow"/>
          <w:b/>
        </w:rPr>
        <w:t xml:space="preserve"> </w:t>
      </w:r>
      <w:r w:rsidR="000D7307">
        <w:rPr>
          <w:rFonts w:ascii="Arial Narrow" w:hAnsi="Arial Narrow"/>
          <w:b/>
        </w:rPr>
        <w:t>Data do Lançamento</w:t>
      </w:r>
    </w:p>
    <w:p w14:paraId="66CFAC77" w14:textId="217B7F9B" w:rsidR="000D7307" w:rsidRDefault="000D7307" w:rsidP="000D7307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Recolhimento: Data do Recolhimento</w:t>
      </w:r>
    </w:p>
    <w:p w14:paraId="000C3D5D" w14:textId="77777777" w:rsidR="000D7307" w:rsidRDefault="000D7307" w:rsidP="000D7307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Reparte: Quantidade de Reparte</w:t>
      </w:r>
    </w:p>
    <w:p w14:paraId="709ABD59" w14:textId="77777777" w:rsidR="000D7307" w:rsidRDefault="000D7307" w:rsidP="000D7307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Encalhe: Quantidade de Encalhe</w:t>
      </w:r>
    </w:p>
    <w:p w14:paraId="7B5EF1BF" w14:textId="77777777" w:rsidR="000D7307" w:rsidRDefault="000D7307" w:rsidP="000D7307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Venda: Venda Apurada (reparte – Encalhe)</w:t>
      </w:r>
    </w:p>
    <w:p w14:paraId="0BF0755E" w14:textId="409B7AAC" w:rsidR="00A0294E" w:rsidRDefault="00A0294E" w:rsidP="000D7307">
      <w:pPr>
        <w:numPr>
          <w:ilvl w:val="1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Venda Acumulada: Acumulo de cada período, ou seja, </w:t>
      </w:r>
      <w:proofErr w:type="spellStart"/>
      <w:r>
        <w:rPr>
          <w:rFonts w:ascii="Arial Narrow" w:hAnsi="Arial Narrow"/>
          <w:b/>
        </w:rPr>
        <w:t>qtde</w:t>
      </w:r>
      <w:proofErr w:type="spellEnd"/>
      <w:r>
        <w:rPr>
          <w:rFonts w:ascii="Arial Narrow" w:hAnsi="Arial Narrow"/>
          <w:b/>
        </w:rPr>
        <w:t xml:space="preserve">. </w:t>
      </w:r>
      <w:proofErr w:type="gramStart"/>
      <w:r>
        <w:rPr>
          <w:rFonts w:ascii="Arial Narrow" w:hAnsi="Arial Narrow"/>
          <w:b/>
        </w:rPr>
        <w:t>da</w:t>
      </w:r>
      <w:proofErr w:type="gramEnd"/>
      <w:r>
        <w:rPr>
          <w:rFonts w:ascii="Arial Narrow" w:hAnsi="Arial Narrow"/>
          <w:b/>
        </w:rPr>
        <w:t xml:space="preserve"> data atual + acumulo anterior.</w:t>
      </w:r>
    </w:p>
    <w:p w14:paraId="3B29A433" w14:textId="77777777" w:rsidR="00A0294E" w:rsidRPr="00A0294E" w:rsidRDefault="00A0294E" w:rsidP="00A0294E">
      <w:pPr>
        <w:pStyle w:val="PargrafodaLista"/>
        <w:numPr>
          <w:ilvl w:val="0"/>
          <w:numId w:val="28"/>
        </w:numPr>
        <w:rPr>
          <w:rFonts w:ascii="Arial Narrow" w:hAnsi="Arial Narrow"/>
          <w:b/>
        </w:rPr>
      </w:pPr>
      <w:r w:rsidRPr="00A0294E">
        <w:rPr>
          <w:rFonts w:ascii="Arial Narrow" w:hAnsi="Arial Narrow"/>
          <w:b/>
        </w:rPr>
        <w:t>% de Venda: divisão da venda pelo reparte</w:t>
      </w:r>
    </w:p>
    <w:p w14:paraId="68167C87" w14:textId="77777777" w:rsidR="00A0294E" w:rsidRDefault="00A0294E" w:rsidP="00A0294E">
      <w:pPr>
        <w:ind w:left="1866"/>
        <w:rPr>
          <w:rFonts w:ascii="Arial Narrow" w:hAnsi="Arial Narrow"/>
          <w:b/>
        </w:rPr>
      </w:pPr>
    </w:p>
    <w:p w14:paraId="5B7A5B45" w14:textId="77777777" w:rsidR="000D7307" w:rsidRDefault="000D7307" w:rsidP="000D7307">
      <w:pPr>
        <w:ind w:left="1866"/>
        <w:rPr>
          <w:rFonts w:ascii="Arial Narrow" w:hAnsi="Arial Narrow"/>
          <w:b/>
        </w:rPr>
      </w:pPr>
    </w:p>
    <w:p w14:paraId="4FF98543" w14:textId="77777777" w:rsidR="00525566" w:rsidRDefault="00525566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Botões:</w:t>
      </w:r>
    </w:p>
    <w:p w14:paraId="327A478A" w14:textId="77777777" w:rsidR="00525566" w:rsidRDefault="00525566" w:rsidP="00525566">
      <w:pPr>
        <w:ind w:left="426"/>
        <w:rPr>
          <w:rFonts w:ascii="Arial Narrow" w:hAnsi="Arial Narrow"/>
          <w:b/>
        </w:rPr>
      </w:pPr>
    </w:p>
    <w:p w14:paraId="4DC09B34" w14:textId="77777777"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Arquivo: Gera arquivo no formato Excel</w:t>
      </w:r>
      <w:r w:rsidR="00A43016">
        <w:rPr>
          <w:rFonts w:ascii="Arial Narrow" w:hAnsi="Arial Narrow"/>
          <w:b/>
        </w:rPr>
        <w:t xml:space="preserve"> do resultado da pesquisa</w:t>
      </w:r>
    </w:p>
    <w:p w14:paraId="710EF72C" w14:textId="4FEE963F"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Imprimir: Impressão do</w:t>
      </w:r>
      <w:proofErr w:type="gramStart"/>
      <w:r>
        <w:rPr>
          <w:rFonts w:ascii="Arial Narrow" w:hAnsi="Arial Narrow"/>
          <w:b/>
        </w:rPr>
        <w:t xml:space="preserve"> </w:t>
      </w:r>
      <w:r w:rsidR="00A43016">
        <w:rPr>
          <w:rFonts w:ascii="Arial Narrow" w:hAnsi="Arial Narrow"/>
          <w:b/>
        </w:rPr>
        <w:t xml:space="preserve"> </w:t>
      </w:r>
      <w:proofErr w:type="gramEnd"/>
      <w:r w:rsidR="00A43016">
        <w:rPr>
          <w:rFonts w:ascii="Arial Narrow" w:hAnsi="Arial Narrow"/>
          <w:b/>
        </w:rPr>
        <w:t>resultado da pesquisa</w:t>
      </w:r>
    </w:p>
    <w:p w14:paraId="7F93DD5F" w14:textId="215F6E5B" w:rsidR="00003C0C" w:rsidRDefault="00003C0C" w:rsidP="0041198C">
      <w:pPr>
        <w:rPr>
          <w:rFonts w:ascii="Arial Narrow" w:hAnsi="Arial Narrow"/>
        </w:rPr>
      </w:pPr>
    </w:p>
    <w:p w14:paraId="66A088B6" w14:textId="6FBDCE8B" w:rsidR="00860C90" w:rsidRDefault="00C042EA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FA99DE2" wp14:editId="091ADCD1">
            <wp:extent cx="5612130" cy="29908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FF1D" w14:textId="77777777" w:rsidR="00C042EA" w:rsidRDefault="00C042EA" w:rsidP="0010198B">
      <w:pPr>
        <w:ind w:left="426"/>
        <w:rPr>
          <w:rFonts w:ascii="Arial Narrow" w:hAnsi="Arial Narrow"/>
        </w:rPr>
      </w:pPr>
    </w:p>
    <w:p w14:paraId="2368D66D" w14:textId="3C0C20EF" w:rsidR="00C042EA" w:rsidRDefault="00C042EA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85844AB" wp14:editId="2D4F37C7">
            <wp:extent cx="5612130" cy="29908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CA33" w14:textId="77777777" w:rsidR="00C042EA" w:rsidRPr="00875148" w:rsidRDefault="00C042EA" w:rsidP="0010198B">
      <w:pPr>
        <w:ind w:left="426"/>
        <w:rPr>
          <w:rFonts w:ascii="Arial Narrow" w:hAnsi="Arial Narrow"/>
        </w:rPr>
      </w:pPr>
    </w:p>
    <w:p w14:paraId="37A98A0E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Relatórios envolvidos na Manutenção</w:t>
      </w:r>
    </w:p>
    <w:p w14:paraId="7E22100D" w14:textId="77777777"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7BCEC22C" w14:textId="77777777" w:rsidR="00860C90" w:rsidRPr="00875148" w:rsidRDefault="00860C90" w:rsidP="00FD0CD1">
      <w:pPr>
        <w:ind w:left="426"/>
        <w:rPr>
          <w:rFonts w:ascii="Arial Narrow" w:hAnsi="Arial Narrow"/>
        </w:rPr>
      </w:pPr>
    </w:p>
    <w:p w14:paraId="45FC1123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722A4EFE" w14:textId="77777777"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5C2559F6" w14:textId="77777777" w:rsidR="00860C90" w:rsidRPr="00875148" w:rsidRDefault="00860C90" w:rsidP="00FD0CD1">
      <w:pPr>
        <w:ind w:left="426"/>
        <w:rPr>
          <w:rFonts w:ascii="Arial Narrow" w:hAnsi="Arial Narrow"/>
        </w:rPr>
      </w:pPr>
    </w:p>
    <w:p w14:paraId="1FF91D9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32F100EC" w14:textId="77777777"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62BD3A1F" w14:textId="77777777"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106B8FAE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14:paraId="0973C694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3995D05E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14:paraId="43676D41" w14:textId="77777777"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71D73EE9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14:paraId="69956ADA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243110ED" w14:textId="77777777"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096324E0" w14:textId="77777777"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3B8A5182" w14:textId="77777777" w:rsidR="00860C90" w:rsidRPr="001E5B29" w:rsidRDefault="00860C90" w:rsidP="001E5B29">
      <w:pPr>
        <w:pStyle w:val="TCTips"/>
        <w:ind w:firstLine="720"/>
        <w:rPr>
          <w:i w:val="0"/>
        </w:rPr>
      </w:pPr>
    </w:p>
    <w:p w14:paraId="4465C18B" w14:textId="77777777"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0EBEB8C2" w14:textId="77777777" w:rsidR="00860C90" w:rsidRPr="00B978C8" w:rsidRDefault="00860C90" w:rsidP="00B978C8"/>
    <w:p w14:paraId="45C293FD" w14:textId="77777777"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54B41C83" w14:textId="77777777" w:rsidR="00860C90" w:rsidRPr="00B978C8" w:rsidRDefault="00860C90" w:rsidP="00B978C8"/>
    <w:p w14:paraId="1CB6B1FF" w14:textId="77777777"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27D74666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14:paraId="08B48AD4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113E9D5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2A26E088" w14:textId="77777777"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 w14:paraId="3F391996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08097A6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504697C4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271366D2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C97721A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2901046C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7A6578BF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2E5C59FC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27F4EE4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262B80F8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21D6339F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31871488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3138247F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6DFF8295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7E417BD2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 w14:paraId="0A5452D8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1DCE3B1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7E90D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 w14:paraId="655D07F8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FFAE802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A36FC4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14038048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 w14:paraId="62CDFBBF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D07AFAD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AEB5FFA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32E1D62A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133FA708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0BF78CD1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79DD1C32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1CE1D17E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1B27ED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1B27ED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E2E8626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609D8B47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328F9371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81178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30402" w14:textId="77777777"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 w14:paraId="6AB59F11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6F518BC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53C29406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6D98D0E5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54A436CD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3AD7385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35ACF47E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1A92CDFD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0CF532DD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2AC7B31B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72C660E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41097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D1ABD" w14:textId="77777777"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14:paraId="4A2EE2C2" w14:textId="77777777"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14:paraId="03BDFF0D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2AEE4FA5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 w14:paraId="1FBBA72D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13723015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1EAB3F84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2AB07309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4E39F011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 w14:paraId="1AEF7411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7D092B82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63D702F9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4A9A0843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123BCB35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 w14:paraId="73AE009E" w14:textId="77777777">
        <w:trPr>
          <w:cantSplit/>
        </w:trPr>
        <w:tc>
          <w:tcPr>
            <w:tcW w:w="3614" w:type="dxa"/>
          </w:tcPr>
          <w:p w14:paraId="6F447269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2FE615DD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28E19288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70BF3DAD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 w14:paraId="2D82BD43" w14:textId="77777777">
        <w:trPr>
          <w:cantSplit/>
        </w:trPr>
        <w:tc>
          <w:tcPr>
            <w:tcW w:w="3614" w:type="dxa"/>
          </w:tcPr>
          <w:p w14:paraId="755AA77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31D7094C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218C81B4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265888BF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860C90" w:rsidRPr="00875148" w14:paraId="2C9B9C9C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0BA37DD2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1A1EA9E6" w14:textId="77777777"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25689068" w14:textId="77777777"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3778B3EF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68D3DCC5" w14:textId="77777777"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22C95213" w14:textId="77777777"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205E7AF2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14:paraId="639F59CC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7344D6AD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32EC9672" w14:textId="77777777"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 w14:paraId="0D18C6D3" w14:textId="77777777">
        <w:tc>
          <w:tcPr>
            <w:tcW w:w="579" w:type="dxa"/>
            <w:vAlign w:val="center"/>
          </w:tcPr>
          <w:p w14:paraId="395466F6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75FEB325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472B9318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6DB6D4E9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1A12DCA4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60A74BEE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 w14:paraId="549DB51B" w14:textId="77777777">
        <w:tc>
          <w:tcPr>
            <w:tcW w:w="579" w:type="dxa"/>
          </w:tcPr>
          <w:p w14:paraId="0A904C92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5CD62E3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FB6EDA3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7C745E7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2D197E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DBCF20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1FB6398" w14:textId="77777777">
        <w:tc>
          <w:tcPr>
            <w:tcW w:w="579" w:type="dxa"/>
          </w:tcPr>
          <w:p w14:paraId="4139C06C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5F97D37D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E993D99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7DCF29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2538D2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A5B0C80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369804F" w14:textId="77777777">
        <w:tc>
          <w:tcPr>
            <w:tcW w:w="579" w:type="dxa"/>
          </w:tcPr>
          <w:p w14:paraId="44287092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5E736D46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D340746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007D10A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6EB207B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54A0332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F7CA0B9" w14:textId="77777777">
        <w:tc>
          <w:tcPr>
            <w:tcW w:w="579" w:type="dxa"/>
          </w:tcPr>
          <w:p w14:paraId="616C4D29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12D8FE6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9A48D76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8D3ABC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B70D45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28E1307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C74D47F" w14:textId="77777777">
        <w:tc>
          <w:tcPr>
            <w:tcW w:w="579" w:type="dxa"/>
          </w:tcPr>
          <w:p w14:paraId="1B2EC75B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6CA2A222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632D56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731D5B7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DE0ACA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F4BDD4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6908CE99" w14:textId="77777777"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14:paraId="11EAA1D8" w14:textId="77777777" w:rsidR="00860C90" w:rsidRPr="00875148" w:rsidRDefault="00860C90" w:rsidP="0000716A">
      <w:pPr>
        <w:rPr>
          <w:rFonts w:ascii="Arial Narrow" w:hAnsi="Arial Narrow"/>
        </w:rPr>
      </w:pPr>
    </w:p>
    <w:p w14:paraId="714FA246" w14:textId="77777777"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17114A39" w14:textId="77777777"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 w14:paraId="1E40E380" w14:textId="77777777">
        <w:tc>
          <w:tcPr>
            <w:tcW w:w="579" w:type="dxa"/>
            <w:vAlign w:val="center"/>
          </w:tcPr>
          <w:p w14:paraId="0D592AAD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30C6EAA4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5A246D78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428870E8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076045BB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135FDB6C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5F717275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 w14:paraId="3BEEE74C" w14:textId="77777777">
        <w:tc>
          <w:tcPr>
            <w:tcW w:w="579" w:type="dxa"/>
          </w:tcPr>
          <w:p w14:paraId="3A6455AE" w14:textId="77777777"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3637C62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4BAC7F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C967F8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4A88491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FF26C92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23BD1D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7B41E5AF" w14:textId="77777777">
        <w:tc>
          <w:tcPr>
            <w:tcW w:w="579" w:type="dxa"/>
          </w:tcPr>
          <w:p w14:paraId="572C2A8C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546911D4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DDDCB1B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20C5A387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91F27E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B4B2CD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E046FC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9AF98C0" w14:textId="77777777">
        <w:tc>
          <w:tcPr>
            <w:tcW w:w="579" w:type="dxa"/>
          </w:tcPr>
          <w:p w14:paraId="2A155F17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10EDBA3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B0DA70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25CE53B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76F9EC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02C0534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3D05092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53BAD2E" w14:textId="77777777">
        <w:tc>
          <w:tcPr>
            <w:tcW w:w="579" w:type="dxa"/>
          </w:tcPr>
          <w:p w14:paraId="1083E1EF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2E7F3BA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6221625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35C6A58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0C92AE6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07F80E3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6805B4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74ED951D" w14:textId="77777777">
        <w:tc>
          <w:tcPr>
            <w:tcW w:w="579" w:type="dxa"/>
          </w:tcPr>
          <w:p w14:paraId="6D6FA27D" w14:textId="77777777"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6EB97B03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CB1079E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0E7E1709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646778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86560C6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43E4BC5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97E5D7D" w14:textId="77777777"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14:paraId="5FD56A3C" w14:textId="77777777" w:rsidR="00860C90" w:rsidRPr="00875148" w:rsidRDefault="00860C90" w:rsidP="00A14994">
      <w:pPr>
        <w:rPr>
          <w:rFonts w:ascii="Arial Narrow" w:hAnsi="Arial Narrow"/>
        </w:rPr>
      </w:pPr>
    </w:p>
    <w:p w14:paraId="19597A3B" w14:textId="77777777"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18B2FBA2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256C334B" w14:textId="77777777"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42F89BFD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 w14:paraId="7910AA53" w14:textId="77777777">
        <w:tc>
          <w:tcPr>
            <w:tcW w:w="579" w:type="dxa"/>
            <w:vAlign w:val="center"/>
          </w:tcPr>
          <w:p w14:paraId="56850749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48755535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5852BC5A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 w14:paraId="23D271B4" w14:textId="77777777">
        <w:tc>
          <w:tcPr>
            <w:tcW w:w="579" w:type="dxa"/>
          </w:tcPr>
          <w:p w14:paraId="0F6325FF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69B55438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C6CC51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1278C013" w14:textId="77777777">
        <w:tc>
          <w:tcPr>
            <w:tcW w:w="579" w:type="dxa"/>
          </w:tcPr>
          <w:p w14:paraId="5B60D89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2D61D64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D66F95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655E116" w14:textId="77777777">
        <w:tc>
          <w:tcPr>
            <w:tcW w:w="579" w:type="dxa"/>
          </w:tcPr>
          <w:p w14:paraId="3D6D4C3B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2512372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46DB4E4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1DA0698" w14:textId="77777777">
        <w:tc>
          <w:tcPr>
            <w:tcW w:w="579" w:type="dxa"/>
          </w:tcPr>
          <w:p w14:paraId="07A9022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79C460F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7DC9CD68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9D0054F" w14:textId="77777777">
        <w:tc>
          <w:tcPr>
            <w:tcW w:w="579" w:type="dxa"/>
          </w:tcPr>
          <w:p w14:paraId="643BB9C7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6252E8D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21BBB9B4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C687625" w14:textId="77777777"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14:paraId="4E897076" w14:textId="77777777" w:rsidR="00860C90" w:rsidRPr="00875148" w:rsidRDefault="00860C90" w:rsidP="002552D5">
      <w:pPr>
        <w:rPr>
          <w:rFonts w:ascii="Arial Narrow" w:hAnsi="Arial Narrow"/>
        </w:rPr>
      </w:pPr>
    </w:p>
    <w:p w14:paraId="09AC4500" w14:textId="77777777"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30DFB438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 w14:paraId="170BBB68" w14:textId="77777777">
        <w:tc>
          <w:tcPr>
            <w:tcW w:w="1844" w:type="dxa"/>
            <w:vAlign w:val="center"/>
          </w:tcPr>
          <w:p w14:paraId="11118A0F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68EA2063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78E965FB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2CFA3D3B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 w14:paraId="04A0C26F" w14:textId="77777777">
        <w:tc>
          <w:tcPr>
            <w:tcW w:w="1844" w:type="dxa"/>
          </w:tcPr>
          <w:p w14:paraId="3821366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6D3030E1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CD01B6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6B90FD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60347EC" w14:textId="77777777">
        <w:tc>
          <w:tcPr>
            <w:tcW w:w="1844" w:type="dxa"/>
          </w:tcPr>
          <w:p w14:paraId="264FD951" w14:textId="77777777"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6050CCB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6CA95F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4E73C5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0A53A2E4" w14:textId="77777777">
        <w:tc>
          <w:tcPr>
            <w:tcW w:w="1844" w:type="dxa"/>
          </w:tcPr>
          <w:p w14:paraId="26EB130F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2346F6A0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470193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B850D15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EDA970B" w14:textId="77777777">
        <w:tc>
          <w:tcPr>
            <w:tcW w:w="1844" w:type="dxa"/>
          </w:tcPr>
          <w:p w14:paraId="459CCA83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2B11DA95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6FB5B8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3F3E665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68FBA49" w14:textId="77777777">
        <w:tc>
          <w:tcPr>
            <w:tcW w:w="1844" w:type="dxa"/>
          </w:tcPr>
          <w:p w14:paraId="32E15F7B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0B18CD6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18C821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6689E5B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10444B8" w14:textId="77777777">
        <w:tc>
          <w:tcPr>
            <w:tcW w:w="1844" w:type="dxa"/>
          </w:tcPr>
          <w:p w14:paraId="12EA6953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45D750B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0408C3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74F1C7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4E8561E" w14:textId="77777777">
        <w:tc>
          <w:tcPr>
            <w:tcW w:w="1844" w:type="dxa"/>
          </w:tcPr>
          <w:p w14:paraId="0BCD1CF1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56DBF1B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ED4BAB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20CECE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0BCCAC40" w14:textId="77777777">
        <w:tc>
          <w:tcPr>
            <w:tcW w:w="1844" w:type="dxa"/>
          </w:tcPr>
          <w:p w14:paraId="703CA9B1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6246E19C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44A16A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954F876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D61A7E7" w14:textId="77777777">
        <w:tc>
          <w:tcPr>
            <w:tcW w:w="1844" w:type="dxa"/>
          </w:tcPr>
          <w:p w14:paraId="45F8BD82" w14:textId="77777777"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728B0F25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BD1065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CEDE470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6E69DF0" w14:textId="77777777">
        <w:tc>
          <w:tcPr>
            <w:tcW w:w="1844" w:type="dxa"/>
          </w:tcPr>
          <w:p w14:paraId="367335A4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CDD9D8E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CF24DA4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6996C8F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A41855D" w14:textId="77777777">
        <w:tc>
          <w:tcPr>
            <w:tcW w:w="1844" w:type="dxa"/>
          </w:tcPr>
          <w:p w14:paraId="6845E0EB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5BD28451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62AF550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911C865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7386DD4" w14:textId="77777777">
        <w:tc>
          <w:tcPr>
            <w:tcW w:w="1844" w:type="dxa"/>
          </w:tcPr>
          <w:p w14:paraId="2EA5FCE1" w14:textId="77777777"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30E31124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2155DE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8C0603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ADA5945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CD330" w14:textId="77777777" w:rsidR="00900D4A" w:rsidRDefault="00900D4A">
      <w:r>
        <w:separator/>
      </w:r>
    </w:p>
  </w:endnote>
  <w:endnote w:type="continuationSeparator" w:id="0">
    <w:p w14:paraId="4A4B9F01" w14:textId="77777777" w:rsidR="00900D4A" w:rsidRDefault="0090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CD72B" w14:textId="77777777" w:rsidR="005F3553" w:rsidRDefault="005F355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D62E24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D62E24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6CB21" w14:textId="77777777" w:rsidR="00900D4A" w:rsidRDefault="00900D4A">
      <w:r>
        <w:separator/>
      </w:r>
    </w:p>
  </w:footnote>
  <w:footnote w:type="continuationSeparator" w:id="0">
    <w:p w14:paraId="730D5553" w14:textId="77777777" w:rsidR="00900D4A" w:rsidRDefault="00900D4A">
      <w:r>
        <w:continuationSeparator/>
      </w:r>
    </w:p>
  </w:footnote>
  <w:footnote w:id="1">
    <w:p w14:paraId="025CFDCA" w14:textId="77777777" w:rsidR="005F3553" w:rsidRDefault="005F355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14:paraId="4480DEB6" w14:textId="77777777" w:rsidR="005F3553" w:rsidRDefault="005F355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14:paraId="1EECCC08" w14:textId="77777777" w:rsidR="005F3553" w:rsidRDefault="005F355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14:paraId="7D5C0633" w14:textId="77777777" w:rsidR="005F3553" w:rsidRDefault="005F355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14:paraId="4E66D4AD" w14:textId="77777777" w:rsidR="005F3553" w:rsidRDefault="005F355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14:paraId="59F9DE51" w14:textId="77777777" w:rsidR="005F3553" w:rsidRDefault="005F355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5F3553" w14:paraId="5CDBBADA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1ECAD0A0" w14:textId="77777777" w:rsidR="005F3553" w:rsidRPr="001B27ED" w:rsidRDefault="005F355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2F2F9B52" wp14:editId="50665F25">
                <wp:extent cx="765810" cy="33274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65B25F51" w14:textId="77777777" w:rsidR="005F3553" w:rsidRPr="001B27ED" w:rsidRDefault="005F355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06FF946D" w14:textId="77777777" w:rsidR="005F3553" w:rsidRPr="001B27ED" w:rsidRDefault="005F3553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15EDBF97" w14:textId="77777777" w:rsidR="005F3553" w:rsidRPr="001B27ED" w:rsidRDefault="005F3553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5F3553" w14:paraId="2AF36373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749C2378" w14:textId="77777777" w:rsidR="005F3553" w:rsidRPr="001B27ED" w:rsidRDefault="005F355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2509B07A" w14:textId="77777777" w:rsidR="005F3553" w:rsidRPr="001B27ED" w:rsidRDefault="005F355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7FC3F1C9" w14:textId="77777777" w:rsidR="005F3553" w:rsidRPr="001B27ED" w:rsidRDefault="005F3553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1B1FB870" w14:textId="77777777" w:rsidR="005F3553" w:rsidRPr="001B27ED" w:rsidRDefault="005F3553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5F3553" w14:paraId="3177058C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563B068C" w14:textId="77777777" w:rsidR="005F3553" w:rsidRPr="001B27ED" w:rsidRDefault="005F3553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5F3553" w14:paraId="6A448A42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3E1C99C9" w14:textId="77777777" w:rsidR="005F3553" w:rsidRPr="001B27ED" w:rsidRDefault="005F355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14:paraId="627908CD" w14:textId="77777777" w:rsidR="005F3553" w:rsidRDefault="005F35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8D2B80"/>
    <w:multiLevelType w:val="hybridMultilevel"/>
    <w:tmpl w:val="F04297A6"/>
    <w:lvl w:ilvl="0" w:tplc="0416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1"/>
  </w:num>
  <w:num w:numId="5">
    <w:abstractNumId w:val="11"/>
  </w:num>
  <w:num w:numId="6">
    <w:abstractNumId w:val="26"/>
  </w:num>
  <w:num w:numId="7">
    <w:abstractNumId w:val="7"/>
  </w:num>
  <w:num w:numId="8">
    <w:abstractNumId w:val="19"/>
  </w:num>
  <w:num w:numId="9">
    <w:abstractNumId w:val="15"/>
  </w:num>
  <w:num w:numId="10">
    <w:abstractNumId w:val="12"/>
  </w:num>
  <w:num w:numId="11">
    <w:abstractNumId w:val="23"/>
  </w:num>
  <w:num w:numId="12">
    <w:abstractNumId w:val="22"/>
  </w:num>
  <w:num w:numId="13">
    <w:abstractNumId w:val="4"/>
  </w:num>
  <w:num w:numId="14">
    <w:abstractNumId w:val="2"/>
  </w:num>
  <w:num w:numId="15">
    <w:abstractNumId w:val="27"/>
  </w:num>
  <w:num w:numId="16">
    <w:abstractNumId w:val="8"/>
  </w:num>
  <w:num w:numId="17">
    <w:abstractNumId w:val="17"/>
  </w:num>
  <w:num w:numId="18">
    <w:abstractNumId w:val="1"/>
  </w:num>
  <w:num w:numId="19">
    <w:abstractNumId w:val="6"/>
  </w:num>
  <w:num w:numId="20">
    <w:abstractNumId w:val="24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8"/>
  </w:num>
  <w:num w:numId="27">
    <w:abstractNumId w:val="10"/>
  </w:num>
  <w:num w:numId="28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7307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6E0B"/>
    <w:rsid w:val="002117FD"/>
    <w:rsid w:val="002128F9"/>
    <w:rsid w:val="00215804"/>
    <w:rsid w:val="00216BD7"/>
    <w:rsid w:val="00221FE3"/>
    <w:rsid w:val="00225398"/>
    <w:rsid w:val="00227E41"/>
    <w:rsid w:val="00232E19"/>
    <w:rsid w:val="0023440C"/>
    <w:rsid w:val="002348E8"/>
    <w:rsid w:val="002369D3"/>
    <w:rsid w:val="0023793F"/>
    <w:rsid w:val="00240A7B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29AC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198C"/>
    <w:rsid w:val="0041262B"/>
    <w:rsid w:val="004150D4"/>
    <w:rsid w:val="00415F64"/>
    <w:rsid w:val="0041606B"/>
    <w:rsid w:val="00425CF6"/>
    <w:rsid w:val="00427D9E"/>
    <w:rsid w:val="00432241"/>
    <w:rsid w:val="00433F80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1668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3434"/>
    <w:rsid w:val="00533709"/>
    <w:rsid w:val="005342FA"/>
    <w:rsid w:val="00536B8D"/>
    <w:rsid w:val="00542993"/>
    <w:rsid w:val="0054470E"/>
    <w:rsid w:val="00550E13"/>
    <w:rsid w:val="00551A51"/>
    <w:rsid w:val="005529EC"/>
    <w:rsid w:val="00562D9F"/>
    <w:rsid w:val="00563CCF"/>
    <w:rsid w:val="00565A80"/>
    <w:rsid w:val="00566DA7"/>
    <w:rsid w:val="005728F6"/>
    <w:rsid w:val="00573D01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5F3553"/>
    <w:rsid w:val="006011B9"/>
    <w:rsid w:val="0060216A"/>
    <w:rsid w:val="00603A73"/>
    <w:rsid w:val="00603F7B"/>
    <w:rsid w:val="00610B3D"/>
    <w:rsid w:val="00614377"/>
    <w:rsid w:val="00614B88"/>
    <w:rsid w:val="0062407B"/>
    <w:rsid w:val="00633DAD"/>
    <w:rsid w:val="00635F81"/>
    <w:rsid w:val="00645DE2"/>
    <w:rsid w:val="00652F0D"/>
    <w:rsid w:val="006538E2"/>
    <w:rsid w:val="0065593F"/>
    <w:rsid w:val="0065695B"/>
    <w:rsid w:val="0066381C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72E9"/>
    <w:rsid w:val="00752424"/>
    <w:rsid w:val="007565D7"/>
    <w:rsid w:val="0076025F"/>
    <w:rsid w:val="00772978"/>
    <w:rsid w:val="0077376A"/>
    <w:rsid w:val="00776469"/>
    <w:rsid w:val="00790617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6A05"/>
    <w:rsid w:val="007E71B4"/>
    <w:rsid w:val="007F2588"/>
    <w:rsid w:val="008017EC"/>
    <w:rsid w:val="0080382D"/>
    <w:rsid w:val="008110AC"/>
    <w:rsid w:val="008125D7"/>
    <w:rsid w:val="00813102"/>
    <w:rsid w:val="008140EF"/>
    <w:rsid w:val="0081528D"/>
    <w:rsid w:val="00823133"/>
    <w:rsid w:val="00824444"/>
    <w:rsid w:val="00832F35"/>
    <w:rsid w:val="00841321"/>
    <w:rsid w:val="00854EA4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0D4A"/>
    <w:rsid w:val="009056E9"/>
    <w:rsid w:val="00905D43"/>
    <w:rsid w:val="009073BD"/>
    <w:rsid w:val="00912FD6"/>
    <w:rsid w:val="00915B58"/>
    <w:rsid w:val="0092036A"/>
    <w:rsid w:val="009207B5"/>
    <w:rsid w:val="009271EA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22D7"/>
    <w:rsid w:val="009C2CEB"/>
    <w:rsid w:val="009D0684"/>
    <w:rsid w:val="009D6BA7"/>
    <w:rsid w:val="009F2E14"/>
    <w:rsid w:val="009F5AA5"/>
    <w:rsid w:val="00A00118"/>
    <w:rsid w:val="00A00C80"/>
    <w:rsid w:val="00A0294E"/>
    <w:rsid w:val="00A035DD"/>
    <w:rsid w:val="00A05703"/>
    <w:rsid w:val="00A115C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6FF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C00B8A"/>
    <w:rsid w:val="00C0154E"/>
    <w:rsid w:val="00C02839"/>
    <w:rsid w:val="00C042EA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2E24"/>
    <w:rsid w:val="00D64577"/>
    <w:rsid w:val="00D64742"/>
    <w:rsid w:val="00D67D31"/>
    <w:rsid w:val="00D729CF"/>
    <w:rsid w:val="00D73CD3"/>
    <w:rsid w:val="00D745E9"/>
    <w:rsid w:val="00D74DFC"/>
    <w:rsid w:val="00D7574A"/>
    <w:rsid w:val="00D82DF3"/>
    <w:rsid w:val="00D86DCA"/>
    <w:rsid w:val="00D90C24"/>
    <w:rsid w:val="00D9340E"/>
    <w:rsid w:val="00D94953"/>
    <w:rsid w:val="00D9721C"/>
    <w:rsid w:val="00DA0FB6"/>
    <w:rsid w:val="00DA24A9"/>
    <w:rsid w:val="00DA3240"/>
    <w:rsid w:val="00DA4CC3"/>
    <w:rsid w:val="00DA6877"/>
    <w:rsid w:val="00DA73D1"/>
    <w:rsid w:val="00DB2ADC"/>
    <w:rsid w:val="00DB5999"/>
    <w:rsid w:val="00DC14D4"/>
    <w:rsid w:val="00DC340A"/>
    <w:rsid w:val="00DC458B"/>
    <w:rsid w:val="00DC5667"/>
    <w:rsid w:val="00DE1F4D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5252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97EFD"/>
    <w:rsid w:val="00FA0719"/>
    <w:rsid w:val="00FA0D48"/>
    <w:rsid w:val="00FA6961"/>
    <w:rsid w:val="00FA6D41"/>
    <w:rsid w:val="00FA7B23"/>
    <w:rsid w:val="00FB28B8"/>
    <w:rsid w:val="00FB47D1"/>
    <w:rsid w:val="00FB6741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91C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5BEDE6-CC3A-4B9B-A6A9-BE752E0C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0</TotalTime>
  <Pages>8</Pages>
  <Words>966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Rodrigo Winter</cp:lastModifiedBy>
  <cp:revision>2</cp:revision>
  <cp:lastPrinted>2009-11-19T20:24:00Z</cp:lastPrinted>
  <dcterms:created xsi:type="dcterms:W3CDTF">2012-07-07T14:48:00Z</dcterms:created>
  <dcterms:modified xsi:type="dcterms:W3CDTF">2012-07-07T14:48:00Z</dcterms:modified>
</cp:coreProperties>
</file>