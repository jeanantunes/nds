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CCA" w:rsidRPr="00875148" w:rsidRDefault="00C75CCA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C75CCA" w:rsidRPr="00875148" w:rsidRDefault="00C75CCA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C75CCA" w:rsidRPr="00875148" w:rsidRDefault="00C75CCA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 w:rsidR="00FC16DA" w:rsidRPr="00C320F7">
        <w:rPr>
          <w:rFonts w:ascii="Arial Narrow" w:hAnsi="Arial Narrow"/>
          <w:sz w:val="40"/>
        </w:rPr>
        <w:t xml:space="preserve"> </w:t>
      </w:r>
      <w:r w:rsidR="00966019" w:rsidRPr="00C320F7">
        <w:rPr>
          <w:rFonts w:ascii="Arial Narrow" w:hAnsi="Arial Narrow"/>
          <w:b/>
          <w:sz w:val="36"/>
          <w:szCs w:val="36"/>
        </w:rPr>
        <w:t>[Ajuste]</w:t>
      </w:r>
      <w:r w:rsidR="00966019" w:rsidRPr="00C320F7">
        <w:rPr>
          <w:rFonts w:ascii="Arial Narrow" w:hAnsi="Arial Narrow"/>
          <w:sz w:val="40"/>
        </w:rPr>
        <w:t xml:space="preserve"> </w:t>
      </w:r>
      <w:r>
        <w:rPr>
          <w:rFonts w:ascii="Arial Narrow" w:hAnsi="Arial Narrow"/>
          <w:b/>
          <w:sz w:val="36"/>
          <w:szCs w:val="36"/>
        </w:rPr>
        <w:t>EMS 0016</w:t>
      </w:r>
      <w:r w:rsidR="000A3E40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 xml:space="preserve">– </w:t>
      </w:r>
      <w:r w:rsidR="0010760E">
        <w:rPr>
          <w:rFonts w:ascii="Arial Narrow" w:hAnsi="Arial Narrow"/>
          <w:b/>
          <w:sz w:val="36"/>
          <w:szCs w:val="36"/>
        </w:rPr>
        <w:t>Cota</w:t>
      </w:r>
      <w:r>
        <w:rPr>
          <w:rFonts w:ascii="Arial Narrow" w:hAnsi="Arial Narrow"/>
          <w:b/>
          <w:sz w:val="36"/>
          <w:szCs w:val="36"/>
        </w:rPr>
        <w:t xml:space="preserve"> </w:t>
      </w:r>
      <w:r w:rsidR="0010760E">
        <w:rPr>
          <w:rFonts w:ascii="Arial Narrow" w:hAnsi="Arial Narrow"/>
          <w:b/>
          <w:sz w:val="36"/>
          <w:szCs w:val="36"/>
        </w:rPr>
        <w:t>Ausente</w:t>
      </w:r>
      <w:r w:rsidRPr="00875148">
        <w:rPr>
          <w:rFonts w:ascii="Arial Narrow" w:hAnsi="Arial Narrow"/>
          <w:b/>
          <w:sz w:val="40"/>
        </w:rPr>
        <w:t>&gt;</w:t>
      </w:r>
    </w:p>
    <w:p w:rsidR="00C75CCA" w:rsidRPr="00875148" w:rsidRDefault="00C75CCA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C75CCA" w:rsidRPr="00875148" w:rsidRDefault="00C75CCA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C75CCA" w:rsidRPr="00875148" w:rsidRDefault="00C75CCA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C75CCA" w:rsidRPr="00875148" w:rsidRDefault="00C75CCA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C75CCA" w:rsidRPr="00875148" w:rsidRDefault="00C75CCA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C75CCA" w:rsidRPr="00875148" w:rsidRDefault="00C75CCA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C75CCA" w:rsidRPr="00875148" w:rsidRDefault="00C75CCA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C75CCA" w:rsidRPr="00875148" w:rsidRDefault="00C75CCA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C75CCA" w:rsidRPr="00875148" w:rsidRDefault="00C75CCA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C75CCA" w:rsidRPr="00875148" w:rsidRDefault="00C75CCA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C75CCA" w:rsidRPr="00875148" w:rsidRDefault="00C75CCA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C75CCA" w:rsidRPr="00875148" w:rsidRDefault="00C75CCA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C75CCA" w:rsidRPr="00875148" w:rsidRDefault="00C75CCA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C75CCA" w:rsidRPr="00875148" w:rsidRDefault="00C75CCA">
      <w:pPr>
        <w:jc w:val="center"/>
        <w:rPr>
          <w:rFonts w:ascii="Arial Narrow" w:hAnsi="Arial Narrow"/>
          <w:b/>
          <w:sz w:val="48"/>
        </w:rPr>
      </w:pPr>
    </w:p>
    <w:p w:rsidR="00C75CCA" w:rsidRPr="00875148" w:rsidRDefault="00C75CCA">
      <w:pPr>
        <w:pStyle w:val="Cabealho"/>
        <w:rPr>
          <w:rFonts w:ascii="Arial Narrow" w:hAnsi="Arial Narrow"/>
        </w:rPr>
      </w:pPr>
    </w:p>
    <w:p w:rsidR="00C75CCA" w:rsidRPr="00875148" w:rsidRDefault="00C75CCA">
      <w:pPr>
        <w:pStyle w:val="Cabealho"/>
        <w:rPr>
          <w:rFonts w:ascii="Arial Narrow" w:hAnsi="Arial Narrow"/>
        </w:rPr>
      </w:pPr>
    </w:p>
    <w:p w:rsidR="00C75CCA" w:rsidRPr="00875148" w:rsidRDefault="00C75CCA">
      <w:pPr>
        <w:pStyle w:val="Cabealho"/>
        <w:rPr>
          <w:rFonts w:ascii="Arial Narrow" w:hAnsi="Arial Narrow"/>
        </w:rPr>
      </w:pPr>
    </w:p>
    <w:p w:rsidR="00C75CCA" w:rsidRPr="00875148" w:rsidRDefault="00C75CCA">
      <w:pPr>
        <w:pStyle w:val="Cabealho"/>
        <w:rPr>
          <w:rFonts w:ascii="Arial Narrow" w:hAnsi="Arial Narrow"/>
        </w:rPr>
      </w:pPr>
    </w:p>
    <w:p w:rsidR="00C75CCA" w:rsidRPr="00875148" w:rsidRDefault="00C75CCA">
      <w:pPr>
        <w:pStyle w:val="Cabealho"/>
        <w:rPr>
          <w:rFonts w:ascii="Arial Narrow" w:hAnsi="Arial Narrow"/>
        </w:rPr>
      </w:pPr>
    </w:p>
    <w:p w:rsidR="00C75CCA" w:rsidRDefault="00C75CCA">
      <w:pPr>
        <w:pStyle w:val="Cabealho"/>
        <w:rPr>
          <w:rFonts w:ascii="Arial Narrow" w:hAnsi="Arial Narrow"/>
        </w:rPr>
      </w:pPr>
    </w:p>
    <w:p w:rsidR="00C75CCA" w:rsidRDefault="00C75CCA">
      <w:pPr>
        <w:pStyle w:val="Cabealho"/>
        <w:rPr>
          <w:rFonts w:ascii="Arial Narrow" w:hAnsi="Arial Narrow"/>
        </w:rPr>
      </w:pPr>
    </w:p>
    <w:p w:rsidR="00C75CCA" w:rsidRDefault="00C75CCA">
      <w:pPr>
        <w:pStyle w:val="Cabealho"/>
        <w:rPr>
          <w:rFonts w:ascii="Arial Narrow" w:hAnsi="Arial Narrow"/>
        </w:rPr>
      </w:pPr>
    </w:p>
    <w:p w:rsidR="00C75CCA" w:rsidRDefault="00C75CCA">
      <w:pPr>
        <w:pStyle w:val="Cabealho"/>
        <w:rPr>
          <w:rFonts w:ascii="Arial Narrow" w:hAnsi="Arial Narrow"/>
        </w:rPr>
      </w:pPr>
    </w:p>
    <w:p w:rsidR="00C75CCA" w:rsidRDefault="00C75CCA">
      <w:pPr>
        <w:pStyle w:val="Cabealho"/>
        <w:rPr>
          <w:rFonts w:ascii="Arial Narrow" w:hAnsi="Arial Narrow"/>
        </w:rPr>
      </w:pPr>
    </w:p>
    <w:p w:rsidR="00C75CCA" w:rsidRDefault="00C75CCA">
      <w:pPr>
        <w:pStyle w:val="Cabealho"/>
        <w:rPr>
          <w:rFonts w:ascii="Arial Narrow" w:hAnsi="Arial Narrow"/>
        </w:rPr>
      </w:pPr>
    </w:p>
    <w:p w:rsidR="00C75CCA" w:rsidRDefault="00C75CCA">
      <w:pPr>
        <w:pStyle w:val="Cabealho"/>
        <w:rPr>
          <w:rFonts w:ascii="Arial Narrow" w:hAnsi="Arial Narrow"/>
        </w:rPr>
      </w:pPr>
    </w:p>
    <w:p w:rsidR="00C75CCA" w:rsidRDefault="00C75CCA">
      <w:pPr>
        <w:pStyle w:val="Cabealho"/>
        <w:rPr>
          <w:rFonts w:ascii="Arial Narrow" w:hAnsi="Arial Narrow"/>
        </w:rPr>
      </w:pPr>
    </w:p>
    <w:p w:rsidR="00C75CCA" w:rsidRDefault="00C75CCA">
      <w:pPr>
        <w:pStyle w:val="Cabealho"/>
        <w:rPr>
          <w:rFonts w:ascii="Arial Narrow" w:hAnsi="Arial Narrow"/>
        </w:rPr>
      </w:pPr>
    </w:p>
    <w:p w:rsidR="00C75CCA" w:rsidRDefault="00C75CCA">
      <w:pPr>
        <w:pStyle w:val="Cabealho"/>
        <w:rPr>
          <w:rFonts w:ascii="Arial Narrow" w:hAnsi="Arial Narrow"/>
        </w:rPr>
      </w:pPr>
    </w:p>
    <w:p w:rsidR="00C75CCA" w:rsidRDefault="00C75CCA">
      <w:pPr>
        <w:pStyle w:val="Cabealho"/>
        <w:rPr>
          <w:rFonts w:ascii="Arial Narrow" w:hAnsi="Arial Narrow"/>
        </w:rPr>
      </w:pPr>
    </w:p>
    <w:p w:rsidR="00C75CCA" w:rsidRDefault="00C75CCA">
      <w:pPr>
        <w:pStyle w:val="Cabealho"/>
        <w:rPr>
          <w:rFonts w:ascii="Arial Narrow" w:hAnsi="Arial Narrow"/>
        </w:rPr>
      </w:pPr>
    </w:p>
    <w:p w:rsidR="00C75CCA" w:rsidRDefault="00C75CCA">
      <w:pPr>
        <w:pStyle w:val="Cabealho"/>
        <w:rPr>
          <w:rFonts w:ascii="Arial Narrow" w:hAnsi="Arial Narrow"/>
        </w:rPr>
      </w:pPr>
    </w:p>
    <w:p w:rsidR="00C75CCA" w:rsidRDefault="00C75CCA">
      <w:pPr>
        <w:pStyle w:val="Cabealho"/>
        <w:rPr>
          <w:rFonts w:ascii="Arial Narrow" w:hAnsi="Arial Narrow"/>
        </w:rPr>
      </w:pPr>
    </w:p>
    <w:p w:rsidR="00C75CCA" w:rsidRDefault="00C75CCA">
      <w:pPr>
        <w:pStyle w:val="Cabealho"/>
        <w:rPr>
          <w:rFonts w:ascii="Arial Narrow" w:hAnsi="Arial Narrow"/>
        </w:rPr>
      </w:pPr>
    </w:p>
    <w:p w:rsidR="00C75CCA" w:rsidRPr="00875148" w:rsidRDefault="00C75CCA">
      <w:pPr>
        <w:pStyle w:val="Cabealho"/>
        <w:rPr>
          <w:rFonts w:ascii="Arial Narrow" w:hAnsi="Arial Narrow"/>
        </w:rPr>
      </w:pPr>
    </w:p>
    <w:p w:rsidR="00C75CCA" w:rsidRPr="00875148" w:rsidRDefault="00C75CCA">
      <w:pPr>
        <w:rPr>
          <w:rFonts w:ascii="Arial Narrow" w:hAnsi="Arial Narrow"/>
        </w:rPr>
      </w:pPr>
    </w:p>
    <w:p w:rsidR="00C75CCA" w:rsidRPr="00875148" w:rsidRDefault="00C75CCA">
      <w:pPr>
        <w:pStyle w:val="Ttulo"/>
        <w:spacing w:after="120"/>
        <w:rPr>
          <w:rFonts w:ascii="Arial Narrow" w:hAnsi="Arial Narrow"/>
          <w:sz w:val="24"/>
        </w:rPr>
      </w:pPr>
      <w:r w:rsidRPr="00875148">
        <w:rPr>
          <w:rFonts w:ascii="Arial Narrow" w:hAnsi="Arial Narrow"/>
          <w:sz w:val="24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C75CCA" w:rsidRPr="00875148" w:rsidTr="003D4B3F">
        <w:tc>
          <w:tcPr>
            <w:tcW w:w="1134" w:type="dxa"/>
          </w:tcPr>
          <w:p w:rsidR="00C75CCA" w:rsidRPr="00875148" w:rsidRDefault="00C75CCA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C75CCA" w:rsidRPr="00875148" w:rsidRDefault="00C75CCA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C75CCA" w:rsidRPr="00875148" w:rsidRDefault="00C75CCA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C75CCA" w:rsidRPr="00875148" w:rsidRDefault="00C75CCA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es) da Revisão</w:t>
            </w:r>
          </w:p>
        </w:tc>
        <w:tc>
          <w:tcPr>
            <w:tcW w:w="1418" w:type="dxa"/>
          </w:tcPr>
          <w:p w:rsidR="00C75CCA" w:rsidRPr="00875148" w:rsidRDefault="00C75CCA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C75CCA" w:rsidRPr="00875148" w:rsidTr="003D4B3F">
        <w:tc>
          <w:tcPr>
            <w:tcW w:w="1134" w:type="dxa"/>
          </w:tcPr>
          <w:p w:rsidR="00C75CCA" w:rsidRPr="00875148" w:rsidRDefault="00C75CCA" w:rsidP="004B6EE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29/12/2011</w:t>
            </w:r>
          </w:p>
        </w:tc>
        <w:tc>
          <w:tcPr>
            <w:tcW w:w="1134" w:type="dxa"/>
          </w:tcPr>
          <w:p w:rsidR="00C75CCA" w:rsidRPr="00875148" w:rsidRDefault="00C75CCA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C75CCA" w:rsidRPr="00875148" w:rsidRDefault="00C75CCA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C75CCA" w:rsidRPr="00875148" w:rsidRDefault="00C75CCA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Eduardo Castro</w:t>
            </w:r>
          </w:p>
        </w:tc>
        <w:tc>
          <w:tcPr>
            <w:tcW w:w="1418" w:type="dxa"/>
          </w:tcPr>
          <w:p w:rsidR="00C75CCA" w:rsidRPr="00875148" w:rsidRDefault="00C75CCA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C75CCA" w:rsidRPr="00875148" w:rsidTr="003D4B3F">
        <w:tc>
          <w:tcPr>
            <w:tcW w:w="1134" w:type="dxa"/>
          </w:tcPr>
          <w:p w:rsidR="00C75CCA" w:rsidRPr="00875148" w:rsidRDefault="000A114E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28/02/2012</w:t>
            </w:r>
          </w:p>
        </w:tc>
        <w:tc>
          <w:tcPr>
            <w:tcW w:w="1134" w:type="dxa"/>
          </w:tcPr>
          <w:p w:rsidR="00C75CCA" w:rsidRPr="00875148" w:rsidRDefault="000A114E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1.1</w:t>
            </w:r>
          </w:p>
        </w:tc>
        <w:tc>
          <w:tcPr>
            <w:tcW w:w="3686" w:type="dxa"/>
          </w:tcPr>
          <w:p w:rsidR="00C75CCA" w:rsidRPr="00875148" w:rsidRDefault="000A114E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C75CCA" w:rsidRPr="00875148" w:rsidRDefault="000A114E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</w:tcPr>
          <w:p w:rsidR="00C75CCA" w:rsidRPr="00875148" w:rsidRDefault="000A114E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</w:rPr>
              <w:t>TI-DGB</w:t>
            </w:r>
          </w:p>
        </w:tc>
      </w:tr>
      <w:tr w:rsidR="002C7435" w:rsidRPr="00875148" w:rsidTr="002C7435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7435" w:rsidRPr="00875148" w:rsidRDefault="002C7435" w:rsidP="002C7435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bookmarkStart w:id="0" w:name="_Toc84234381"/>
            <w:bookmarkStart w:id="1" w:name="_Toc84734077"/>
            <w:r>
              <w:rPr>
                <w:rFonts w:ascii="Arial Narrow" w:hAnsi="Arial Narrow"/>
                <w:color w:val="0000FF"/>
                <w:lang w:val="es-ES_tradnl"/>
              </w:rPr>
              <w:t>03/03/2012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7435" w:rsidRPr="00875148" w:rsidRDefault="002C7435" w:rsidP="006C24D3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1.2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7435" w:rsidRPr="00875148" w:rsidRDefault="002C7435" w:rsidP="006C24D3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 xml:space="preserve">Alteração de regras e </w:t>
            </w:r>
            <w:r w:rsidR="00FC16DA">
              <w:rPr>
                <w:rFonts w:ascii="Arial Narrow" w:hAnsi="Arial Narrow"/>
                <w:color w:val="0000FF"/>
                <w:lang w:val="pt-BR"/>
              </w:rPr>
              <w:t>protótipo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7435" w:rsidRPr="00875148" w:rsidRDefault="002C7435" w:rsidP="006C24D3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7435" w:rsidRPr="002C7435" w:rsidRDefault="002C7435" w:rsidP="006C24D3">
            <w:pPr>
              <w:pStyle w:val="Tabletext"/>
              <w:rPr>
                <w:rFonts w:ascii="Arial Narrow" w:hAnsi="Arial Narrow"/>
                <w:color w:val="0000FF"/>
              </w:rPr>
            </w:pPr>
            <w:r>
              <w:rPr>
                <w:rFonts w:ascii="Arial Narrow" w:hAnsi="Arial Narrow"/>
                <w:color w:val="0000FF"/>
              </w:rPr>
              <w:t>TI-DGB</w:t>
            </w:r>
          </w:p>
        </w:tc>
      </w:tr>
      <w:tr w:rsidR="00C131F6" w:rsidRPr="00875148" w:rsidTr="002C7435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31F6" w:rsidRDefault="00C131F6" w:rsidP="002C7435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08/03/2012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31F6" w:rsidRDefault="00C131F6" w:rsidP="006C24D3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1.3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31F6" w:rsidRDefault="00C131F6" w:rsidP="006C24D3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 xml:space="preserve">Alteração de regras e </w:t>
            </w:r>
            <w:r w:rsidR="00FC16DA">
              <w:rPr>
                <w:rFonts w:ascii="Arial Narrow" w:hAnsi="Arial Narrow"/>
                <w:color w:val="0000FF"/>
                <w:lang w:val="pt-BR"/>
              </w:rPr>
              <w:t>protótipo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31F6" w:rsidRDefault="00C131F6" w:rsidP="006C24D3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31F6" w:rsidRDefault="00C131F6" w:rsidP="006C24D3">
            <w:pPr>
              <w:pStyle w:val="Tabletext"/>
              <w:rPr>
                <w:rFonts w:ascii="Arial Narrow" w:hAnsi="Arial Narrow"/>
                <w:color w:val="0000FF"/>
              </w:rPr>
            </w:pPr>
            <w:r>
              <w:rPr>
                <w:rFonts w:ascii="Arial Narrow" w:hAnsi="Arial Narrow"/>
                <w:color w:val="0000FF"/>
              </w:rPr>
              <w:t>TI-DGB</w:t>
            </w:r>
          </w:p>
        </w:tc>
      </w:tr>
    </w:tbl>
    <w:p w:rsidR="00C75CCA" w:rsidRDefault="00C75CCA">
      <w:pPr>
        <w:rPr>
          <w:rFonts w:ascii="Arial Narrow" w:hAnsi="Arial Narrow"/>
          <w:b/>
          <w:color w:val="000080"/>
          <w:sz w:val="28"/>
        </w:rPr>
      </w:pPr>
      <w:r>
        <w:rPr>
          <w:rFonts w:ascii="Arial Narrow" w:hAnsi="Arial Narrow"/>
        </w:rPr>
        <w:br w:type="page"/>
      </w:r>
    </w:p>
    <w:p w:rsidR="00C75CCA" w:rsidRPr="00875148" w:rsidRDefault="00C75CC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C75CCA" w:rsidRPr="00875148" w:rsidRDefault="00C75CCA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C75CCA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C75CCA" w:rsidRPr="00875148" w:rsidRDefault="00C75CCA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r w:rsidR="00FC16DA" w:rsidRPr="00875148">
              <w:rPr>
                <w:rFonts w:ascii="Arial Narrow" w:hAnsi="Arial Narrow"/>
                <w:b/>
              </w:rPr>
              <w:t>D</w:t>
            </w:r>
            <w:r w:rsidRPr="00875148">
              <w:rPr>
                <w:rFonts w:ascii="Arial Narrow" w:hAnsi="Arial Narrow"/>
                <w:b/>
              </w:rPr>
              <w:t>o</w:t>
            </w:r>
            <w:r w:rsidR="00FC16DA">
              <w:rPr>
                <w:rFonts w:ascii="Arial Narrow" w:hAnsi="Arial Narrow"/>
                <w:b/>
              </w:rPr>
              <w:t xml:space="preserve"> </w:t>
            </w:r>
            <w:r w:rsidRPr="00875148">
              <w:rPr>
                <w:rFonts w:ascii="Arial Narrow" w:hAnsi="Arial Narrow"/>
                <w:b/>
              </w:rPr>
              <w:t>Backlog:</w:t>
            </w:r>
          </w:p>
        </w:tc>
        <w:tc>
          <w:tcPr>
            <w:tcW w:w="4889" w:type="dxa"/>
          </w:tcPr>
          <w:p w:rsidR="00C75CCA" w:rsidRPr="00875148" w:rsidRDefault="00C75CC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Fornecedor:</w:t>
            </w:r>
            <w:r w:rsidR="00FC16DA">
              <w:rPr>
                <w:rFonts w:ascii="Arial Narrow" w:hAnsi="Arial Narrow"/>
                <w:b/>
              </w:rPr>
              <w:t xml:space="preserve"> </w:t>
            </w:r>
            <w:r>
              <w:rPr>
                <w:rFonts w:ascii="Arial Narrow" w:hAnsi="Arial Narrow"/>
                <w:b/>
              </w:rPr>
              <w:t>TI-DGB</w:t>
            </w:r>
          </w:p>
        </w:tc>
      </w:tr>
      <w:tr w:rsidR="00C75CCA" w:rsidRPr="00875148">
        <w:trPr>
          <w:cantSplit/>
          <w:trHeight w:val="235"/>
        </w:trPr>
        <w:tc>
          <w:tcPr>
            <w:tcW w:w="4889" w:type="dxa"/>
            <w:vMerge/>
          </w:tcPr>
          <w:p w:rsidR="00C75CCA" w:rsidRPr="00875148" w:rsidRDefault="00C75CCA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C75CCA" w:rsidRPr="00875148" w:rsidRDefault="00C75CCA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C75CCA" w:rsidRPr="00875148">
        <w:tc>
          <w:tcPr>
            <w:tcW w:w="4889" w:type="dxa"/>
          </w:tcPr>
          <w:p w:rsidR="00C75CCA" w:rsidRPr="00875148" w:rsidRDefault="00C75CCA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="00FC16DA">
              <w:rPr>
                <w:rFonts w:ascii="Arial Narrow" w:hAnsi="Arial Narrow"/>
                <w:b/>
              </w:rPr>
              <w:t xml:space="preserve"> 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C75CCA" w:rsidRPr="009540DC" w:rsidRDefault="00C75CCA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9540DC">
              <w:rPr>
                <w:rFonts w:ascii="Arial Narrow" w:hAnsi="Arial Narrow"/>
                <w:b/>
              </w:rPr>
              <w:t>Área:</w:t>
            </w:r>
            <w:r w:rsidR="00FC16DA">
              <w:rPr>
                <w:rFonts w:ascii="Arial Narrow" w:hAnsi="Arial Narrow"/>
                <w:b/>
              </w:rPr>
              <w:t xml:space="preserve"> </w:t>
            </w:r>
            <w:r>
              <w:rPr>
                <w:rFonts w:ascii="Arial Narrow" w:hAnsi="Arial Narrow"/>
              </w:rPr>
              <w:t>Treelog</w:t>
            </w:r>
          </w:p>
        </w:tc>
      </w:tr>
    </w:tbl>
    <w:p w:rsidR="00C75CCA" w:rsidRPr="00875148" w:rsidRDefault="00C75CCA">
      <w:pPr>
        <w:rPr>
          <w:rFonts w:ascii="Arial Narrow" w:hAnsi="Arial Narrow"/>
        </w:rPr>
      </w:pPr>
    </w:p>
    <w:p w:rsidR="00C75CCA" w:rsidRPr="00875148" w:rsidRDefault="00C75CC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C75CCA" w:rsidRPr="00875148" w:rsidRDefault="00C75CCA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C75CCA" w:rsidRPr="00875148">
        <w:tc>
          <w:tcPr>
            <w:tcW w:w="9779" w:type="dxa"/>
          </w:tcPr>
          <w:p w:rsidR="00C75CCA" w:rsidRPr="009540DC" w:rsidRDefault="00C75CCA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Descrição e Objetivo da Manutenção:</w:t>
            </w:r>
          </w:p>
          <w:p w:rsidR="00C75CCA" w:rsidRPr="00D90C24" w:rsidRDefault="00C75CCA" w:rsidP="00FC16DA">
            <w:pPr>
              <w:ind w:left="360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FC16DA">
              <w:rPr>
                <w:rFonts w:ascii="Calibri" w:hAnsi="Calibri" w:cs="Arial"/>
                <w:color w:val="002060"/>
                <w:sz w:val="22"/>
                <w:szCs w:val="22"/>
              </w:rPr>
              <w:t>Funcionalidade que zera automaticamente o reparte d</w:t>
            </w:r>
            <w:r w:rsidR="00F653C9" w:rsidRPr="00FC16DA">
              <w:rPr>
                <w:rFonts w:ascii="Calibri" w:hAnsi="Calibri" w:cs="Arial"/>
                <w:color w:val="002060"/>
                <w:sz w:val="22"/>
                <w:szCs w:val="22"/>
              </w:rPr>
              <w:t>a</w:t>
            </w:r>
            <w:r w:rsidRPr="00FC16DA">
              <w:rPr>
                <w:rFonts w:ascii="Calibri" w:hAnsi="Calibri" w:cs="Arial"/>
                <w:color w:val="002060"/>
                <w:sz w:val="22"/>
                <w:szCs w:val="22"/>
              </w:rPr>
              <w:t xml:space="preserve">s </w:t>
            </w:r>
            <w:r w:rsidR="00F653C9" w:rsidRPr="00FC16DA">
              <w:rPr>
                <w:rFonts w:ascii="Calibri" w:hAnsi="Calibri" w:cs="Arial"/>
                <w:color w:val="002060"/>
                <w:sz w:val="22"/>
                <w:szCs w:val="22"/>
              </w:rPr>
              <w:t>Cotas</w:t>
            </w:r>
            <w:r w:rsidRPr="00FC16DA">
              <w:rPr>
                <w:rFonts w:ascii="Calibri" w:hAnsi="Calibri" w:cs="Arial"/>
                <w:color w:val="002060"/>
                <w:sz w:val="22"/>
                <w:szCs w:val="22"/>
              </w:rPr>
              <w:t xml:space="preserve"> que não compareceram para levar o reparte do dia.</w:t>
            </w:r>
          </w:p>
        </w:tc>
      </w:tr>
      <w:tr w:rsidR="00C75CCA" w:rsidRPr="00875148">
        <w:tc>
          <w:tcPr>
            <w:tcW w:w="9779" w:type="dxa"/>
          </w:tcPr>
          <w:p w:rsidR="00C75CCA" w:rsidRPr="00875148" w:rsidRDefault="00C75CCA" w:rsidP="003A29F1">
            <w:pPr>
              <w:rPr>
                <w:rFonts w:ascii="Arial Narrow" w:hAnsi="Arial Narrow"/>
              </w:rPr>
            </w:pPr>
          </w:p>
        </w:tc>
      </w:tr>
    </w:tbl>
    <w:p w:rsidR="00C75CCA" w:rsidRPr="00875148" w:rsidRDefault="00C75CC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C75CCA" w:rsidRPr="00875148" w:rsidRDefault="00C75CCA">
      <w:pPr>
        <w:rPr>
          <w:rFonts w:ascii="Arial Narrow" w:hAnsi="Arial Narrow"/>
        </w:rPr>
      </w:pPr>
    </w:p>
    <w:p w:rsidR="00C75CCA" w:rsidRDefault="00C75CC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C75CCA" w:rsidRDefault="00C75CCA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O usuário deverá digitar Data, Cota </w:t>
      </w:r>
      <w:r w:rsidR="005325F6">
        <w:rPr>
          <w:rFonts w:ascii="Calibri" w:hAnsi="Calibri" w:cs="Arial"/>
          <w:color w:val="002060"/>
          <w:sz w:val="22"/>
          <w:szCs w:val="22"/>
        </w:rPr>
        <w:t xml:space="preserve">ou Box </w:t>
      </w:r>
      <w:r>
        <w:rPr>
          <w:rFonts w:ascii="Calibri" w:hAnsi="Calibri" w:cs="Arial"/>
          <w:color w:val="002060"/>
          <w:sz w:val="22"/>
          <w:szCs w:val="22"/>
        </w:rPr>
        <w:t>d</w:t>
      </w:r>
      <w:r w:rsidR="00F653C9">
        <w:rPr>
          <w:rFonts w:ascii="Calibri" w:hAnsi="Calibri" w:cs="Arial"/>
          <w:color w:val="002060"/>
          <w:sz w:val="22"/>
          <w:szCs w:val="22"/>
        </w:rPr>
        <w:t>a</w:t>
      </w:r>
      <w:r>
        <w:rPr>
          <w:rFonts w:ascii="Calibri" w:hAnsi="Calibri" w:cs="Arial"/>
          <w:color w:val="002060"/>
          <w:sz w:val="22"/>
          <w:szCs w:val="22"/>
        </w:rPr>
        <w:t>s que não retiraram os repartes do dia.</w:t>
      </w:r>
      <w:r w:rsidR="005325F6">
        <w:rPr>
          <w:rFonts w:ascii="Calibri" w:hAnsi="Calibri" w:cs="Arial"/>
          <w:color w:val="002060"/>
          <w:sz w:val="22"/>
          <w:szCs w:val="22"/>
        </w:rPr>
        <w:t xml:space="preserve"> Se ainda não foi incluída na lista, a funcionalidade irá incluir a Cota e exibir tela para o rateio para outras Cotas, caso o usuário não queria redistribuir as quantidades indicará como suplementar.</w:t>
      </w:r>
    </w:p>
    <w:p w:rsidR="00C75CCA" w:rsidRDefault="00C75CCA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C75CCA" w:rsidRPr="00007842" w:rsidRDefault="00C75CCA" w:rsidP="00990084">
      <w:pPr>
        <w:ind w:left="360"/>
        <w:rPr>
          <w:rFonts w:asciiTheme="minorHAnsi" w:hAnsiTheme="minorHAnsi" w:cstheme="minorHAnsi"/>
          <w:color w:val="002060"/>
          <w:sz w:val="22"/>
          <w:szCs w:val="22"/>
        </w:rPr>
      </w:pPr>
      <w:r w:rsidRPr="00007842">
        <w:rPr>
          <w:rFonts w:asciiTheme="minorHAnsi" w:hAnsiTheme="minorHAnsi" w:cstheme="minorHAnsi"/>
          <w:color w:val="002060"/>
          <w:sz w:val="22"/>
          <w:szCs w:val="22"/>
        </w:rPr>
        <w:t>A funcionalidade deverá validar todos os campos, inclusive a data para verif</w:t>
      </w:r>
      <w:r w:rsidR="00560ACC" w:rsidRPr="00007842">
        <w:rPr>
          <w:rFonts w:asciiTheme="minorHAnsi" w:hAnsiTheme="minorHAnsi" w:cstheme="minorHAnsi"/>
          <w:color w:val="002060"/>
          <w:sz w:val="22"/>
          <w:szCs w:val="22"/>
        </w:rPr>
        <w:t>icar se a data é operação atual</w:t>
      </w:r>
      <w:r w:rsidRPr="00007842">
        <w:rPr>
          <w:rFonts w:asciiTheme="minorHAnsi" w:hAnsiTheme="minorHAnsi" w:cstheme="minorHAnsi"/>
          <w:color w:val="002060"/>
          <w:sz w:val="22"/>
          <w:szCs w:val="22"/>
        </w:rPr>
        <w:t>.</w:t>
      </w:r>
    </w:p>
    <w:p w:rsidR="00AB45EF" w:rsidRPr="00007842" w:rsidRDefault="00AB45EF" w:rsidP="00990084">
      <w:pPr>
        <w:ind w:left="360"/>
        <w:rPr>
          <w:rFonts w:asciiTheme="minorHAnsi" w:hAnsiTheme="minorHAnsi" w:cstheme="minorHAnsi"/>
          <w:color w:val="002060"/>
          <w:sz w:val="22"/>
          <w:szCs w:val="22"/>
        </w:rPr>
      </w:pPr>
    </w:p>
    <w:p w:rsidR="00C75CCA" w:rsidRPr="00007842" w:rsidRDefault="00C75CCA" w:rsidP="00990084">
      <w:pPr>
        <w:ind w:left="360"/>
        <w:rPr>
          <w:rFonts w:asciiTheme="minorHAnsi" w:hAnsiTheme="minorHAnsi" w:cstheme="minorHAnsi"/>
          <w:color w:val="002060"/>
          <w:sz w:val="22"/>
          <w:szCs w:val="22"/>
        </w:rPr>
      </w:pPr>
      <w:r w:rsidRPr="00007842">
        <w:rPr>
          <w:rFonts w:asciiTheme="minorHAnsi" w:hAnsiTheme="minorHAnsi" w:cstheme="minorHAnsi"/>
          <w:color w:val="002060"/>
          <w:sz w:val="22"/>
          <w:szCs w:val="22"/>
        </w:rPr>
        <w:t xml:space="preserve">A cada </w:t>
      </w:r>
      <w:r w:rsidR="00EE5C9B" w:rsidRPr="00007842">
        <w:rPr>
          <w:rFonts w:asciiTheme="minorHAnsi" w:hAnsiTheme="minorHAnsi" w:cstheme="minorHAnsi"/>
          <w:color w:val="002060"/>
          <w:sz w:val="22"/>
          <w:szCs w:val="22"/>
        </w:rPr>
        <w:t>Cota digitada</w:t>
      </w:r>
      <w:r w:rsidRPr="00007842">
        <w:rPr>
          <w:rFonts w:asciiTheme="minorHAnsi" w:hAnsiTheme="minorHAnsi" w:cstheme="minorHAnsi"/>
          <w:color w:val="002060"/>
          <w:sz w:val="22"/>
          <w:szCs w:val="22"/>
        </w:rPr>
        <w:t xml:space="preserve"> a rotina de</w:t>
      </w:r>
      <w:r w:rsidR="003F67F7" w:rsidRPr="00007842">
        <w:rPr>
          <w:rFonts w:asciiTheme="minorHAnsi" w:hAnsiTheme="minorHAnsi" w:cstheme="minorHAnsi"/>
          <w:color w:val="002060"/>
          <w:sz w:val="22"/>
          <w:szCs w:val="22"/>
        </w:rPr>
        <w:t>verá zerar os consignados desta</w:t>
      </w:r>
      <w:r w:rsidRPr="00007842">
        <w:rPr>
          <w:rFonts w:asciiTheme="minorHAnsi" w:hAnsiTheme="minorHAnsi" w:cstheme="minorHAnsi"/>
          <w:color w:val="002060"/>
          <w:sz w:val="22"/>
          <w:szCs w:val="22"/>
        </w:rPr>
        <w:t xml:space="preserve"> </w:t>
      </w:r>
      <w:r w:rsidR="003F67F7" w:rsidRPr="00007842">
        <w:rPr>
          <w:rFonts w:asciiTheme="minorHAnsi" w:hAnsiTheme="minorHAnsi" w:cstheme="minorHAnsi"/>
          <w:color w:val="002060"/>
          <w:sz w:val="22"/>
          <w:szCs w:val="22"/>
        </w:rPr>
        <w:t>Cota</w:t>
      </w:r>
      <w:r w:rsidR="00EE5C9B" w:rsidRPr="00007842">
        <w:rPr>
          <w:rFonts w:asciiTheme="minorHAnsi" w:hAnsiTheme="minorHAnsi" w:cstheme="minorHAnsi"/>
          <w:color w:val="002060"/>
          <w:sz w:val="22"/>
          <w:szCs w:val="22"/>
        </w:rPr>
        <w:t xml:space="preserve"> e retornar as quantidades</w:t>
      </w:r>
      <w:r w:rsidRPr="00007842">
        <w:rPr>
          <w:rFonts w:asciiTheme="minorHAnsi" w:hAnsiTheme="minorHAnsi" w:cstheme="minorHAnsi"/>
          <w:color w:val="002060"/>
          <w:sz w:val="22"/>
          <w:szCs w:val="22"/>
        </w:rPr>
        <w:t xml:space="preserve"> ao estoque suplementar do Distribuid</w:t>
      </w:r>
      <w:r w:rsidR="00264BC0" w:rsidRPr="00007842">
        <w:rPr>
          <w:rFonts w:asciiTheme="minorHAnsi" w:hAnsiTheme="minorHAnsi" w:cstheme="minorHAnsi"/>
          <w:color w:val="002060"/>
          <w:sz w:val="22"/>
          <w:szCs w:val="22"/>
        </w:rPr>
        <w:t>or de cada publica</w:t>
      </w:r>
      <w:r w:rsidR="00A00CDC" w:rsidRPr="00007842">
        <w:rPr>
          <w:rFonts w:asciiTheme="minorHAnsi" w:hAnsiTheme="minorHAnsi" w:cstheme="minorHAnsi"/>
          <w:color w:val="002060"/>
          <w:sz w:val="22"/>
          <w:szCs w:val="22"/>
        </w:rPr>
        <w:t xml:space="preserve">ção envolvida, caso a </w:t>
      </w:r>
      <w:r w:rsidR="00AB45EF" w:rsidRPr="00007842">
        <w:rPr>
          <w:rFonts w:asciiTheme="minorHAnsi" w:hAnsiTheme="minorHAnsi" w:cstheme="minorHAnsi"/>
          <w:color w:val="002060"/>
          <w:sz w:val="22"/>
          <w:szCs w:val="22"/>
        </w:rPr>
        <w:t>Distribuidor</w:t>
      </w:r>
      <w:r w:rsidR="00A00CDC" w:rsidRPr="00007842">
        <w:rPr>
          <w:rFonts w:asciiTheme="minorHAnsi" w:hAnsiTheme="minorHAnsi" w:cstheme="minorHAnsi"/>
          <w:color w:val="002060"/>
          <w:sz w:val="22"/>
          <w:szCs w:val="22"/>
        </w:rPr>
        <w:t>a esteja parametrizada com obrigação fiscal</w:t>
      </w:r>
      <w:r w:rsidR="00AB45EF" w:rsidRPr="00007842">
        <w:rPr>
          <w:rFonts w:asciiTheme="minorHAnsi" w:hAnsiTheme="minorHAnsi" w:cstheme="minorHAnsi"/>
          <w:color w:val="002060"/>
          <w:sz w:val="22"/>
          <w:szCs w:val="22"/>
        </w:rPr>
        <w:t xml:space="preserve"> </w:t>
      </w:r>
      <w:r w:rsidR="00E51BE3" w:rsidRPr="00007842">
        <w:rPr>
          <w:rFonts w:asciiTheme="minorHAnsi" w:hAnsiTheme="minorHAnsi" w:cstheme="minorHAnsi"/>
          <w:color w:val="002060"/>
          <w:sz w:val="22"/>
          <w:szCs w:val="22"/>
        </w:rPr>
        <w:t>(parâmetro do distribuidor)</w:t>
      </w:r>
      <w:r w:rsidR="00A00CDC" w:rsidRPr="00007842">
        <w:rPr>
          <w:rFonts w:asciiTheme="minorHAnsi" w:hAnsiTheme="minorHAnsi" w:cstheme="minorHAnsi"/>
          <w:color w:val="002060"/>
          <w:sz w:val="22"/>
          <w:szCs w:val="22"/>
        </w:rPr>
        <w:t>, deve realizar o cance</w:t>
      </w:r>
      <w:r w:rsidR="00D82385" w:rsidRPr="00007842">
        <w:rPr>
          <w:rFonts w:asciiTheme="minorHAnsi" w:hAnsiTheme="minorHAnsi" w:cstheme="minorHAnsi"/>
          <w:color w:val="002060"/>
          <w:sz w:val="22"/>
          <w:szCs w:val="22"/>
        </w:rPr>
        <w:t>lamento da nota fiscal de envio.</w:t>
      </w:r>
    </w:p>
    <w:p w:rsidR="00AB45EF" w:rsidRPr="00007842" w:rsidRDefault="00AB45EF" w:rsidP="00990084">
      <w:pPr>
        <w:ind w:left="360"/>
        <w:rPr>
          <w:rFonts w:asciiTheme="minorHAnsi" w:hAnsiTheme="minorHAnsi" w:cstheme="minorHAnsi"/>
          <w:color w:val="002060"/>
          <w:sz w:val="22"/>
          <w:szCs w:val="22"/>
        </w:rPr>
      </w:pPr>
    </w:p>
    <w:p w:rsidR="00264BC0" w:rsidRPr="00007842" w:rsidRDefault="00264BC0" w:rsidP="00990084">
      <w:pPr>
        <w:ind w:left="360"/>
        <w:rPr>
          <w:rFonts w:asciiTheme="minorHAnsi" w:hAnsiTheme="minorHAnsi" w:cstheme="minorHAnsi"/>
          <w:color w:val="002060"/>
          <w:sz w:val="22"/>
          <w:szCs w:val="22"/>
        </w:rPr>
      </w:pPr>
      <w:r w:rsidRPr="00007842">
        <w:rPr>
          <w:rFonts w:asciiTheme="minorHAnsi" w:hAnsiTheme="minorHAnsi" w:cstheme="minorHAnsi"/>
          <w:color w:val="002060"/>
          <w:sz w:val="22"/>
          <w:szCs w:val="22"/>
        </w:rPr>
        <w:t>Caso a Cota seja excluída</w:t>
      </w:r>
      <w:r w:rsidR="00824F39" w:rsidRPr="00007842">
        <w:rPr>
          <w:rFonts w:asciiTheme="minorHAnsi" w:hAnsiTheme="minorHAnsi" w:cstheme="minorHAnsi"/>
          <w:color w:val="002060"/>
          <w:sz w:val="22"/>
          <w:szCs w:val="22"/>
        </w:rPr>
        <w:t xml:space="preserve"> dessa lista,</w:t>
      </w:r>
      <w:r w:rsidRPr="00007842">
        <w:rPr>
          <w:rFonts w:asciiTheme="minorHAnsi" w:hAnsiTheme="minorHAnsi" w:cstheme="minorHAnsi"/>
          <w:color w:val="002060"/>
          <w:sz w:val="22"/>
          <w:szCs w:val="22"/>
        </w:rPr>
        <w:t xml:space="preserve"> deve retirar as quantidades do estoque suplementar do Distribuidor de cada publicação envolvida e retornar os consignados dest</w:t>
      </w:r>
      <w:r w:rsidR="003F67F7" w:rsidRPr="00007842">
        <w:rPr>
          <w:rFonts w:asciiTheme="minorHAnsi" w:hAnsiTheme="minorHAnsi" w:cstheme="minorHAnsi"/>
          <w:color w:val="002060"/>
          <w:sz w:val="22"/>
          <w:szCs w:val="22"/>
        </w:rPr>
        <w:t>a</w:t>
      </w:r>
      <w:r w:rsidRPr="00007842">
        <w:rPr>
          <w:rFonts w:asciiTheme="minorHAnsi" w:hAnsiTheme="minorHAnsi" w:cstheme="minorHAnsi"/>
          <w:color w:val="002060"/>
          <w:sz w:val="22"/>
          <w:szCs w:val="22"/>
        </w:rPr>
        <w:t xml:space="preserve"> </w:t>
      </w:r>
      <w:r w:rsidR="003F67F7" w:rsidRPr="00007842">
        <w:rPr>
          <w:rFonts w:asciiTheme="minorHAnsi" w:hAnsiTheme="minorHAnsi" w:cstheme="minorHAnsi"/>
          <w:color w:val="002060"/>
          <w:sz w:val="22"/>
          <w:szCs w:val="22"/>
        </w:rPr>
        <w:t>Cota</w:t>
      </w:r>
      <w:r w:rsidR="00955FAE" w:rsidRPr="00007842">
        <w:rPr>
          <w:rFonts w:asciiTheme="minorHAnsi" w:hAnsiTheme="minorHAnsi" w:cstheme="minorHAnsi"/>
          <w:color w:val="002060"/>
          <w:sz w:val="22"/>
          <w:szCs w:val="22"/>
        </w:rPr>
        <w:t xml:space="preserve">, em caso </w:t>
      </w:r>
      <w:r w:rsidR="00FC16DA">
        <w:rPr>
          <w:rFonts w:asciiTheme="minorHAnsi" w:hAnsiTheme="minorHAnsi" w:cstheme="minorHAnsi"/>
          <w:color w:val="002060"/>
          <w:sz w:val="22"/>
          <w:szCs w:val="22"/>
        </w:rPr>
        <w:t>que</w:t>
      </w:r>
      <w:r w:rsidR="00955FAE" w:rsidRPr="00007842">
        <w:rPr>
          <w:rFonts w:asciiTheme="minorHAnsi" w:hAnsiTheme="minorHAnsi" w:cstheme="minorHAnsi"/>
          <w:color w:val="002060"/>
          <w:sz w:val="22"/>
          <w:szCs w:val="22"/>
        </w:rPr>
        <w:t xml:space="preserve"> não tiver estoque</w:t>
      </w:r>
      <w:r w:rsidR="00FC16DA">
        <w:rPr>
          <w:rFonts w:asciiTheme="minorHAnsi" w:hAnsiTheme="minorHAnsi" w:cstheme="minorHAnsi"/>
          <w:color w:val="002060"/>
          <w:sz w:val="22"/>
          <w:szCs w:val="22"/>
        </w:rPr>
        <w:t>, todo o</w:t>
      </w:r>
      <w:r w:rsidR="00955FAE" w:rsidRPr="00007842">
        <w:rPr>
          <w:rFonts w:asciiTheme="minorHAnsi" w:hAnsiTheme="minorHAnsi" w:cstheme="minorHAnsi"/>
          <w:color w:val="002060"/>
          <w:sz w:val="22"/>
          <w:szCs w:val="22"/>
        </w:rPr>
        <w:t xml:space="preserve"> consignado</w:t>
      </w:r>
      <w:r w:rsidR="00FC16DA">
        <w:rPr>
          <w:rFonts w:asciiTheme="minorHAnsi" w:hAnsiTheme="minorHAnsi" w:cstheme="minorHAnsi"/>
          <w:color w:val="002060"/>
          <w:sz w:val="22"/>
          <w:szCs w:val="22"/>
        </w:rPr>
        <w:t xml:space="preserve"> da cota, </w:t>
      </w:r>
      <w:r w:rsidR="00955FAE" w:rsidRPr="00007842">
        <w:rPr>
          <w:rFonts w:asciiTheme="minorHAnsi" w:hAnsiTheme="minorHAnsi" w:cstheme="minorHAnsi"/>
          <w:color w:val="002060"/>
          <w:sz w:val="22"/>
          <w:szCs w:val="22"/>
        </w:rPr>
        <w:t>o sistema deve retornar a quantidade existente no estoq</w:t>
      </w:r>
      <w:r w:rsidR="00AB45EF" w:rsidRPr="00007842">
        <w:rPr>
          <w:rFonts w:asciiTheme="minorHAnsi" w:hAnsiTheme="minorHAnsi" w:cstheme="minorHAnsi"/>
          <w:color w:val="002060"/>
          <w:sz w:val="22"/>
          <w:szCs w:val="22"/>
        </w:rPr>
        <w:t>ue Suplementar</w:t>
      </w:r>
      <w:r w:rsidR="00FC16DA" w:rsidRPr="00FC16DA">
        <w:rPr>
          <w:rFonts w:asciiTheme="minorHAnsi" w:hAnsiTheme="minorHAnsi" w:cstheme="minorHAnsi"/>
          <w:color w:val="002060"/>
          <w:sz w:val="22"/>
          <w:szCs w:val="22"/>
          <w:highlight w:val="yellow"/>
        </w:rPr>
        <w:t>, porém irá informar ao usuário os produtos nesta condição com as informações: Código, Produto, Edição, Reparte e Qtde. Disponível; onde o usuário poderá prosseguir ou não com o cancelamento. C</w:t>
      </w:r>
      <w:r w:rsidR="00AB45EF" w:rsidRPr="00FC16DA">
        <w:rPr>
          <w:rFonts w:asciiTheme="minorHAnsi" w:hAnsiTheme="minorHAnsi" w:cstheme="minorHAnsi"/>
          <w:color w:val="002060"/>
          <w:sz w:val="22"/>
          <w:szCs w:val="22"/>
          <w:highlight w:val="yellow"/>
        </w:rPr>
        <w:t>aso o Distribuidor tenha obrigação fiscal, o sistema deverá solicitar nova NF-e.</w:t>
      </w:r>
    </w:p>
    <w:p w:rsidR="00AB45EF" w:rsidRPr="00007842" w:rsidRDefault="00AB45EF" w:rsidP="00990084">
      <w:pPr>
        <w:ind w:left="360"/>
        <w:rPr>
          <w:rFonts w:asciiTheme="minorHAnsi" w:hAnsiTheme="minorHAnsi" w:cstheme="minorHAnsi"/>
          <w:color w:val="002060"/>
          <w:sz w:val="22"/>
          <w:szCs w:val="22"/>
        </w:rPr>
      </w:pPr>
    </w:p>
    <w:p w:rsidR="00560ACC" w:rsidRPr="00007842" w:rsidRDefault="00560ACC" w:rsidP="00990084">
      <w:pPr>
        <w:ind w:left="360"/>
        <w:rPr>
          <w:rFonts w:asciiTheme="minorHAnsi" w:hAnsiTheme="minorHAnsi" w:cstheme="minorHAnsi"/>
          <w:color w:val="002060"/>
          <w:sz w:val="22"/>
          <w:szCs w:val="22"/>
        </w:rPr>
      </w:pPr>
      <w:r w:rsidRPr="00007842">
        <w:rPr>
          <w:rFonts w:asciiTheme="minorHAnsi" w:hAnsiTheme="minorHAnsi" w:cstheme="minorHAnsi"/>
          <w:color w:val="002060"/>
          <w:sz w:val="22"/>
          <w:szCs w:val="22"/>
        </w:rPr>
        <w:t>Para exclusão de uma cota ausente somente será valido para data da operação atual.</w:t>
      </w:r>
      <w:r w:rsidR="00FC16DA">
        <w:rPr>
          <w:rFonts w:asciiTheme="minorHAnsi" w:hAnsiTheme="minorHAnsi" w:cstheme="minorHAnsi"/>
          <w:color w:val="002060"/>
          <w:sz w:val="22"/>
          <w:szCs w:val="22"/>
        </w:rPr>
        <w:t xml:space="preserve"> </w:t>
      </w:r>
    </w:p>
    <w:p w:rsidR="00007842" w:rsidRDefault="00007842" w:rsidP="00990084">
      <w:pPr>
        <w:ind w:left="360"/>
        <w:rPr>
          <w:rFonts w:asciiTheme="minorHAnsi" w:hAnsiTheme="minorHAnsi" w:cstheme="minorHAnsi"/>
          <w:color w:val="002060"/>
          <w:sz w:val="22"/>
          <w:szCs w:val="22"/>
        </w:rPr>
      </w:pPr>
    </w:p>
    <w:p w:rsidR="000A3E40" w:rsidRDefault="000A3E40" w:rsidP="00990084">
      <w:pPr>
        <w:ind w:left="360"/>
        <w:rPr>
          <w:rFonts w:asciiTheme="minorHAnsi" w:hAnsiTheme="minorHAnsi" w:cstheme="minorHAnsi"/>
          <w:color w:val="002060"/>
          <w:sz w:val="22"/>
          <w:szCs w:val="22"/>
        </w:rPr>
      </w:pPr>
      <w:r w:rsidRPr="000A3E40">
        <w:rPr>
          <w:rFonts w:asciiTheme="minorHAnsi" w:hAnsiTheme="minorHAnsi" w:cstheme="minorHAnsi"/>
          <w:color w:val="002060"/>
          <w:sz w:val="22"/>
          <w:szCs w:val="22"/>
          <w:highlight w:val="yellow"/>
        </w:rPr>
        <w:t>A funcionalidade deve possibilitar que o usuário informe uma ou mais cotas ausentes. Nos casos de informar mais de uma cota, deve-se consolidar o reparte destas cotas.</w:t>
      </w:r>
    </w:p>
    <w:p w:rsidR="000A3E40" w:rsidRDefault="000A3E40" w:rsidP="00990084">
      <w:pPr>
        <w:ind w:left="360"/>
        <w:rPr>
          <w:rFonts w:asciiTheme="minorHAnsi" w:hAnsiTheme="minorHAnsi" w:cstheme="minorHAnsi"/>
          <w:color w:val="002060"/>
          <w:sz w:val="22"/>
          <w:szCs w:val="22"/>
        </w:rPr>
      </w:pPr>
    </w:p>
    <w:p w:rsidR="00EE5C9B" w:rsidRPr="00007842" w:rsidRDefault="00B946D2" w:rsidP="00990084">
      <w:pPr>
        <w:ind w:left="360"/>
        <w:rPr>
          <w:rFonts w:asciiTheme="minorHAnsi" w:hAnsiTheme="minorHAnsi" w:cstheme="minorHAnsi"/>
          <w:color w:val="002060"/>
          <w:sz w:val="22"/>
          <w:szCs w:val="22"/>
        </w:rPr>
      </w:pPr>
      <w:r w:rsidRPr="00007842">
        <w:rPr>
          <w:rFonts w:asciiTheme="minorHAnsi" w:hAnsiTheme="minorHAnsi" w:cstheme="minorHAnsi"/>
          <w:color w:val="002060"/>
          <w:sz w:val="22"/>
          <w:szCs w:val="22"/>
        </w:rPr>
        <w:t>Após informar uma</w:t>
      </w:r>
      <w:r w:rsidR="001F0CFD">
        <w:rPr>
          <w:rFonts w:asciiTheme="minorHAnsi" w:hAnsiTheme="minorHAnsi" w:cstheme="minorHAnsi"/>
          <w:color w:val="002060"/>
          <w:sz w:val="22"/>
          <w:szCs w:val="22"/>
        </w:rPr>
        <w:t xml:space="preserve"> </w:t>
      </w:r>
      <w:r w:rsidR="001F0CFD" w:rsidRPr="001F0CFD">
        <w:rPr>
          <w:rFonts w:asciiTheme="minorHAnsi" w:hAnsiTheme="minorHAnsi" w:cstheme="minorHAnsi"/>
          <w:color w:val="002060"/>
          <w:sz w:val="22"/>
          <w:szCs w:val="22"/>
          <w:highlight w:val="yellow"/>
        </w:rPr>
        <w:t>ou mais</w:t>
      </w:r>
      <w:r w:rsidRPr="00007842">
        <w:rPr>
          <w:rFonts w:asciiTheme="minorHAnsi" w:hAnsiTheme="minorHAnsi" w:cstheme="minorHAnsi"/>
          <w:color w:val="002060"/>
          <w:sz w:val="22"/>
          <w:szCs w:val="22"/>
        </w:rPr>
        <w:t xml:space="preserve"> Cota ausente </w:t>
      </w:r>
      <w:proofErr w:type="gramStart"/>
      <w:r w:rsidRPr="00007842">
        <w:rPr>
          <w:rFonts w:asciiTheme="minorHAnsi" w:hAnsiTheme="minorHAnsi" w:cstheme="minorHAnsi"/>
          <w:color w:val="002060"/>
          <w:sz w:val="22"/>
          <w:szCs w:val="22"/>
        </w:rPr>
        <w:t>a</w:t>
      </w:r>
      <w:proofErr w:type="gramEnd"/>
      <w:r w:rsidR="00C92BD4" w:rsidRPr="00007842">
        <w:rPr>
          <w:rFonts w:asciiTheme="minorHAnsi" w:hAnsiTheme="minorHAnsi" w:cstheme="minorHAnsi"/>
          <w:color w:val="002060"/>
          <w:sz w:val="22"/>
          <w:szCs w:val="22"/>
        </w:rPr>
        <w:t xml:space="preserve"> funcionalidade deve possibilitar indicar quantidade de produtos para rateio para outras Cotas ou transferência para estoque suplementar, devem ser lançadas </w:t>
      </w:r>
      <w:r w:rsidR="009E4C44" w:rsidRPr="00007842">
        <w:rPr>
          <w:rFonts w:asciiTheme="minorHAnsi" w:hAnsiTheme="minorHAnsi" w:cstheme="minorHAnsi"/>
          <w:color w:val="002060"/>
          <w:sz w:val="22"/>
          <w:szCs w:val="22"/>
        </w:rPr>
        <w:t xml:space="preserve">no tipo de movimento “Sobra de”, a diferença dos repartes da cota ausente que não for destinado as Cotas </w:t>
      </w:r>
      <w:r w:rsidR="00007842">
        <w:rPr>
          <w:rFonts w:asciiTheme="minorHAnsi" w:hAnsiTheme="minorHAnsi" w:cstheme="minorHAnsi"/>
          <w:color w:val="002060"/>
          <w:sz w:val="22"/>
          <w:szCs w:val="22"/>
        </w:rPr>
        <w:t xml:space="preserve">e que </w:t>
      </w:r>
      <w:r w:rsidR="009E4C44" w:rsidRPr="00007842">
        <w:rPr>
          <w:rFonts w:asciiTheme="minorHAnsi" w:hAnsiTheme="minorHAnsi" w:cstheme="minorHAnsi"/>
          <w:color w:val="002060"/>
          <w:sz w:val="22"/>
          <w:szCs w:val="22"/>
        </w:rPr>
        <w:t>ser</w:t>
      </w:r>
      <w:r w:rsidR="00007842">
        <w:rPr>
          <w:rFonts w:asciiTheme="minorHAnsi" w:hAnsiTheme="minorHAnsi" w:cstheme="minorHAnsi"/>
          <w:color w:val="002060"/>
          <w:sz w:val="22"/>
          <w:szCs w:val="22"/>
        </w:rPr>
        <w:t>ão enviadas</w:t>
      </w:r>
      <w:r w:rsidR="009E4C44" w:rsidRPr="00007842">
        <w:rPr>
          <w:rFonts w:asciiTheme="minorHAnsi" w:hAnsiTheme="minorHAnsi" w:cstheme="minorHAnsi"/>
          <w:color w:val="002060"/>
          <w:sz w:val="22"/>
          <w:szCs w:val="22"/>
        </w:rPr>
        <w:t xml:space="preserve"> ao estoque suplementar.</w:t>
      </w:r>
    </w:p>
    <w:p w:rsidR="00007842" w:rsidRDefault="00007842" w:rsidP="00BF5854">
      <w:pPr>
        <w:ind w:left="360"/>
        <w:rPr>
          <w:rFonts w:asciiTheme="minorHAnsi" w:hAnsiTheme="minorHAnsi" w:cstheme="minorHAnsi"/>
          <w:color w:val="002060"/>
          <w:sz w:val="22"/>
          <w:szCs w:val="22"/>
        </w:rPr>
      </w:pPr>
    </w:p>
    <w:p w:rsidR="00007842" w:rsidRPr="00007842" w:rsidRDefault="00007842" w:rsidP="00BF5854">
      <w:pPr>
        <w:ind w:left="360"/>
        <w:rPr>
          <w:rFonts w:asciiTheme="minorHAnsi" w:hAnsiTheme="minorHAnsi" w:cstheme="minorHAnsi"/>
          <w:color w:val="002060"/>
          <w:sz w:val="22"/>
          <w:szCs w:val="22"/>
          <w:highlight w:val="yellow"/>
        </w:rPr>
      </w:pPr>
      <w:r w:rsidRPr="00007842">
        <w:rPr>
          <w:rFonts w:asciiTheme="minorHAnsi" w:hAnsiTheme="minorHAnsi" w:cstheme="minorHAnsi"/>
          <w:color w:val="002060"/>
          <w:sz w:val="22"/>
          <w:szCs w:val="22"/>
          <w:highlight w:val="yellow"/>
        </w:rPr>
        <w:t xml:space="preserve">Caso a quantidade destinada </w:t>
      </w:r>
      <w:r w:rsidR="006D091D" w:rsidRPr="00007842">
        <w:rPr>
          <w:rFonts w:asciiTheme="minorHAnsi" w:hAnsiTheme="minorHAnsi" w:cstheme="minorHAnsi"/>
          <w:color w:val="002060"/>
          <w:sz w:val="22"/>
          <w:szCs w:val="22"/>
          <w:highlight w:val="yellow"/>
        </w:rPr>
        <w:t>a</w:t>
      </w:r>
      <w:r w:rsidRPr="00007842">
        <w:rPr>
          <w:rFonts w:asciiTheme="minorHAnsi" w:hAnsiTheme="minorHAnsi" w:cstheme="minorHAnsi"/>
          <w:color w:val="002060"/>
          <w:sz w:val="22"/>
          <w:szCs w:val="22"/>
          <w:highlight w:val="yellow"/>
        </w:rPr>
        <w:t xml:space="preserve"> outras cotas não seja a total da Cota ausente de determinado produto, o sistema deverá automaticamente, destinar o restante da quantidade para o estoque suplementar, conforme explicado acima.</w:t>
      </w:r>
    </w:p>
    <w:p w:rsidR="00007842" w:rsidRDefault="00007842" w:rsidP="00BF5854">
      <w:pPr>
        <w:ind w:left="360"/>
        <w:rPr>
          <w:rFonts w:asciiTheme="minorHAnsi" w:hAnsiTheme="minorHAnsi" w:cstheme="minorHAnsi"/>
          <w:color w:val="002060"/>
          <w:sz w:val="22"/>
          <w:szCs w:val="22"/>
          <w:highlight w:val="yellow"/>
        </w:rPr>
      </w:pPr>
    </w:p>
    <w:p w:rsidR="006D091D" w:rsidRDefault="006D091D" w:rsidP="00BF5854">
      <w:pPr>
        <w:ind w:left="360"/>
        <w:rPr>
          <w:rFonts w:asciiTheme="minorHAnsi" w:hAnsiTheme="minorHAnsi" w:cstheme="minorHAnsi"/>
          <w:color w:val="002060"/>
          <w:sz w:val="22"/>
          <w:szCs w:val="22"/>
          <w:highlight w:val="yellow"/>
        </w:rPr>
      </w:pPr>
      <w:r>
        <w:rPr>
          <w:rFonts w:asciiTheme="minorHAnsi" w:hAnsiTheme="minorHAnsi" w:cstheme="minorHAnsi"/>
          <w:color w:val="002060"/>
          <w:sz w:val="22"/>
          <w:szCs w:val="22"/>
          <w:highlight w:val="yellow"/>
        </w:rPr>
        <w:t>A funcionalidade deve checar se a quantidade redistribuída é igual ou menor da quantidade de exemplares do produto em questão da Cota. Não deve permitir a redistribuição de uma quantidade maior do que o reparte da Cota.</w:t>
      </w:r>
    </w:p>
    <w:p w:rsidR="006D091D" w:rsidRPr="00007842" w:rsidRDefault="006D091D" w:rsidP="00BF5854">
      <w:pPr>
        <w:ind w:left="360"/>
        <w:rPr>
          <w:rFonts w:asciiTheme="minorHAnsi" w:hAnsiTheme="minorHAnsi" w:cstheme="minorHAnsi"/>
          <w:color w:val="002060"/>
          <w:sz w:val="22"/>
          <w:szCs w:val="22"/>
          <w:highlight w:val="yellow"/>
        </w:rPr>
      </w:pPr>
    </w:p>
    <w:p w:rsidR="00007842" w:rsidRDefault="00007842" w:rsidP="00BF5854">
      <w:pPr>
        <w:ind w:left="360"/>
        <w:rPr>
          <w:rFonts w:asciiTheme="minorHAnsi" w:hAnsiTheme="minorHAnsi" w:cstheme="minorHAnsi"/>
          <w:color w:val="002060"/>
          <w:sz w:val="22"/>
          <w:szCs w:val="22"/>
        </w:rPr>
      </w:pPr>
      <w:r w:rsidRPr="00007842">
        <w:rPr>
          <w:rFonts w:asciiTheme="minorHAnsi" w:hAnsiTheme="minorHAnsi" w:cstheme="minorHAnsi"/>
          <w:color w:val="002060"/>
          <w:sz w:val="22"/>
          <w:szCs w:val="22"/>
          <w:highlight w:val="yellow"/>
        </w:rPr>
        <w:t>Se o usuário solicitar o fechamento da janela de redistribuição, a funcionalidade deverá abrir um pop-up solicitando a confirmação do fechamento, já que caso este for realizado será cancelado o apontamento desta cota como ausente.</w:t>
      </w:r>
    </w:p>
    <w:p w:rsidR="00007842" w:rsidRDefault="00007842" w:rsidP="00BF5854">
      <w:pPr>
        <w:ind w:left="360"/>
        <w:rPr>
          <w:rFonts w:asciiTheme="minorHAnsi" w:hAnsiTheme="minorHAnsi" w:cstheme="minorHAnsi"/>
          <w:color w:val="002060"/>
          <w:sz w:val="22"/>
          <w:szCs w:val="22"/>
        </w:rPr>
      </w:pPr>
    </w:p>
    <w:p w:rsidR="00CC6AA4" w:rsidRDefault="00CC6AA4" w:rsidP="00BF5854">
      <w:pPr>
        <w:ind w:left="360"/>
        <w:rPr>
          <w:rFonts w:asciiTheme="minorHAnsi" w:hAnsiTheme="minorHAnsi" w:cstheme="minorHAnsi"/>
          <w:color w:val="002060"/>
          <w:sz w:val="22"/>
          <w:szCs w:val="22"/>
        </w:rPr>
      </w:pPr>
      <w:r w:rsidRPr="00CC6AA4">
        <w:rPr>
          <w:rFonts w:asciiTheme="minorHAnsi" w:hAnsiTheme="minorHAnsi" w:cstheme="minorHAnsi"/>
          <w:color w:val="002060"/>
          <w:sz w:val="22"/>
          <w:szCs w:val="22"/>
          <w:highlight w:val="yellow"/>
        </w:rPr>
        <w:t>A funcionalidade deve permitir também a seleção de um ou mais produtos para redistribuição. A seleção de um produto permite a redistribuição para uma ou mais cotas. Caso o usuário selecione mais de um produto, a funcionalidade deve permitir o direcionamento para apenas uma cota</w:t>
      </w:r>
      <w:r>
        <w:rPr>
          <w:rFonts w:asciiTheme="minorHAnsi" w:hAnsiTheme="minorHAnsi" w:cstheme="minorHAnsi"/>
          <w:color w:val="002060"/>
          <w:sz w:val="22"/>
          <w:szCs w:val="22"/>
          <w:highlight w:val="yellow"/>
        </w:rPr>
        <w:t xml:space="preserve">, não sendo necessário informar a quantidade, apenas a cota que </w:t>
      </w:r>
      <w:proofErr w:type="gramStart"/>
      <w:r>
        <w:rPr>
          <w:rFonts w:asciiTheme="minorHAnsi" w:hAnsiTheme="minorHAnsi" w:cstheme="minorHAnsi"/>
          <w:color w:val="002060"/>
          <w:sz w:val="22"/>
          <w:szCs w:val="22"/>
          <w:highlight w:val="yellow"/>
        </w:rPr>
        <w:t>será(</w:t>
      </w:r>
      <w:proofErr w:type="spellStart"/>
      <w:proofErr w:type="gramEnd"/>
      <w:r>
        <w:rPr>
          <w:rFonts w:asciiTheme="minorHAnsi" w:hAnsiTheme="minorHAnsi" w:cstheme="minorHAnsi"/>
          <w:color w:val="002060"/>
          <w:sz w:val="22"/>
          <w:szCs w:val="22"/>
          <w:highlight w:val="yellow"/>
        </w:rPr>
        <w:t>ão</w:t>
      </w:r>
      <w:proofErr w:type="spellEnd"/>
      <w:r>
        <w:rPr>
          <w:rFonts w:asciiTheme="minorHAnsi" w:hAnsiTheme="minorHAnsi" w:cstheme="minorHAnsi"/>
          <w:color w:val="002060"/>
          <w:sz w:val="22"/>
          <w:szCs w:val="22"/>
          <w:highlight w:val="yellow"/>
        </w:rPr>
        <w:t>) direcionado(s) o(s) produto(s) selecionado(s)</w:t>
      </w:r>
      <w:r w:rsidRPr="00CC6AA4">
        <w:rPr>
          <w:rFonts w:asciiTheme="minorHAnsi" w:hAnsiTheme="minorHAnsi" w:cstheme="minorHAnsi"/>
          <w:color w:val="002060"/>
          <w:sz w:val="22"/>
          <w:szCs w:val="22"/>
          <w:highlight w:val="yellow"/>
        </w:rPr>
        <w:t>.</w:t>
      </w:r>
    </w:p>
    <w:p w:rsidR="00CC6AA4" w:rsidRDefault="00CC6AA4" w:rsidP="00BF5854">
      <w:pPr>
        <w:ind w:left="360"/>
        <w:rPr>
          <w:rFonts w:asciiTheme="minorHAnsi" w:hAnsiTheme="minorHAnsi" w:cstheme="minorHAnsi"/>
          <w:color w:val="002060"/>
          <w:sz w:val="22"/>
          <w:szCs w:val="22"/>
        </w:rPr>
      </w:pPr>
    </w:p>
    <w:p w:rsidR="00CC6AA4" w:rsidRDefault="00CC6AA4" w:rsidP="00BF5854">
      <w:pPr>
        <w:ind w:left="360"/>
        <w:rPr>
          <w:rFonts w:asciiTheme="minorHAnsi" w:hAnsiTheme="minorHAnsi" w:cstheme="minorHAnsi"/>
          <w:color w:val="002060"/>
          <w:sz w:val="22"/>
          <w:szCs w:val="22"/>
        </w:rPr>
      </w:pPr>
      <w:r w:rsidRPr="000B6CBB">
        <w:rPr>
          <w:rFonts w:asciiTheme="minorHAnsi" w:hAnsiTheme="minorHAnsi" w:cstheme="minorHAnsi"/>
          <w:color w:val="002060"/>
          <w:sz w:val="22"/>
          <w:szCs w:val="22"/>
          <w:highlight w:val="yellow"/>
        </w:rPr>
        <w:t>Ao iniciar a redistribuição de um produto, o sistema deve informar qual o produto, e o saldo a redistribuir, que deve ser um resultado do reparte da Cota Ausente, menos o Total Distribuído (quantidade totalizada abaixo das cotas a redistribuir)</w:t>
      </w:r>
      <w:r w:rsidR="000B6CBB" w:rsidRPr="000B6CBB">
        <w:rPr>
          <w:rFonts w:asciiTheme="minorHAnsi" w:hAnsiTheme="minorHAnsi" w:cstheme="minorHAnsi"/>
          <w:color w:val="002060"/>
          <w:sz w:val="22"/>
          <w:szCs w:val="22"/>
          <w:highlight w:val="yellow"/>
        </w:rPr>
        <w:t>.</w:t>
      </w:r>
    </w:p>
    <w:p w:rsidR="00CC6AA4" w:rsidRDefault="00CC6AA4" w:rsidP="00BF5854">
      <w:pPr>
        <w:ind w:left="360"/>
        <w:rPr>
          <w:rFonts w:asciiTheme="minorHAnsi" w:hAnsiTheme="minorHAnsi" w:cstheme="minorHAnsi"/>
          <w:color w:val="002060"/>
          <w:sz w:val="22"/>
          <w:szCs w:val="22"/>
        </w:rPr>
      </w:pPr>
    </w:p>
    <w:p w:rsidR="00C75CCA" w:rsidRPr="00007842" w:rsidRDefault="00C75CCA" w:rsidP="00BF5854">
      <w:pPr>
        <w:ind w:left="360"/>
        <w:rPr>
          <w:rFonts w:asciiTheme="minorHAnsi" w:hAnsiTheme="minorHAnsi" w:cstheme="minorHAnsi"/>
          <w:color w:val="002060"/>
          <w:sz w:val="22"/>
          <w:szCs w:val="22"/>
        </w:rPr>
      </w:pPr>
      <w:r w:rsidRPr="00007842">
        <w:rPr>
          <w:rFonts w:asciiTheme="minorHAnsi" w:hAnsiTheme="minorHAnsi" w:cstheme="minorHAnsi"/>
          <w:color w:val="002060"/>
          <w:sz w:val="22"/>
          <w:szCs w:val="22"/>
        </w:rPr>
        <w:t>Na tela haverá botões para ação de “imprimir” e “arquivo”, a opção arquivo tem como objetivo gerar as informações</w:t>
      </w:r>
      <w:r w:rsidR="00BF5854" w:rsidRPr="00007842">
        <w:rPr>
          <w:rFonts w:asciiTheme="minorHAnsi" w:hAnsiTheme="minorHAnsi" w:cstheme="minorHAnsi"/>
          <w:color w:val="002060"/>
          <w:sz w:val="22"/>
          <w:szCs w:val="22"/>
        </w:rPr>
        <w:t xml:space="preserve"> em f</w:t>
      </w:r>
      <w:r w:rsidRPr="00007842">
        <w:rPr>
          <w:rFonts w:asciiTheme="minorHAnsi" w:hAnsiTheme="minorHAnsi" w:cstheme="minorHAnsi"/>
          <w:color w:val="002060"/>
          <w:sz w:val="22"/>
          <w:szCs w:val="22"/>
        </w:rPr>
        <w:t>ormato</w:t>
      </w:r>
      <w:r w:rsidR="00BF5854" w:rsidRPr="00007842">
        <w:rPr>
          <w:rFonts w:asciiTheme="minorHAnsi" w:hAnsiTheme="minorHAnsi" w:cstheme="minorHAnsi"/>
          <w:color w:val="002060"/>
          <w:sz w:val="22"/>
          <w:szCs w:val="22"/>
        </w:rPr>
        <w:t xml:space="preserve"> Excel</w:t>
      </w:r>
      <w:r w:rsidRPr="00007842">
        <w:rPr>
          <w:rFonts w:asciiTheme="minorHAnsi" w:hAnsiTheme="minorHAnsi" w:cstheme="minorHAnsi"/>
          <w:color w:val="002060"/>
          <w:sz w:val="22"/>
          <w:szCs w:val="22"/>
        </w:rPr>
        <w:t xml:space="preserve"> para utilização da área de negocio</w:t>
      </w:r>
      <w:r w:rsidR="00BF5854" w:rsidRPr="00007842">
        <w:rPr>
          <w:rFonts w:asciiTheme="minorHAnsi" w:hAnsiTheme="minorHAnsi" w:cstheme="minorHAnsi"/>
          <w:color w:val="002060"/>
          <w:sz w:val="22"/>
          <w:szCs w:val="22"/>
        </w:rPr>
        <w:t>.</w:t>
      </w:r>
    </w:p>
    <w:p w:rsidR="00C75CCA" w:rsidRPr="00007842" w:rsidRDefault="00C75CCA" w:rsidP="00BD0D7E">
      <w:pPr>
        <w:ind w:firstLine="360"/>
        <w:rPr>
          <w:rFonts w:asciiTheme="minorHAnsi" w:hAnsiTheme="minorHAnsi" w:cstheme="minorHAnsi"/>
          <w:color w:val="002060"/>
          <w:sz w:val="22"/>
          <w:szCs w:val="22"/>
        </w:rPr>
      </w:pPr>
    </w:p>
    <w:p w:rsidR="009B3554" w:rsidRPr="00007842" w:rsidRDefault="009B3554" w:rsidP="009B3554">
      <w:pPr>
        <w:ind w:left="360"/>
        <w:rPr>
          <w:rFonts w:asciiTheme="minorHAnsi" w:hAnsiTheme="minorHAnsi" w:cstheme="minorHAnsi"/>
          <w:color w:val="002060"/>
          <w:sz w:val="22"/>
          <w:szCs w:val="22"/>
        </w:rPr>
      </w:pPr>
      <w:r w:rsidRPr="00007842">
        <w:rPr>
          <w:rFonts w:asciiTheme="minorHAnsi" w:hAnsiTheme="minorHAnsi" w:cstheme="minorHAnsi"/>
          <w:color w:val="002060"/>
          <w:sz w:val="22"/>
          <w:szCs w:val="22"/>
        </w:rPr>
        <w:t>OBS: Após o rateio entre as cotas as informações ficarão disponíveis para envio das Notas de envio ao SEFAZ.</w:t>
      </w:r>
    </w:p>
    <w:p w:rsidR="009B3554" w:rsidRDefault="009B3554" w:rsidP="00BD0D7E">
      <w:pPr>
        <w:ind w:firstLine="360"/>
        <w:rPr>
          <w:rFonts w:ascii="Arial Narrow" w:hAnsi="Arial Narrow" w:cs="Arial"/>
          <w:color w:val="002060"/>
          <w:sz w:val="22"/>
          <w:szCs w:val="22"/>
        </w:rPr>
      </w:pPr>
    </w:p>
    <w:p w:rsidR="00C75CCA" w:rsidRPr="00875148" w:rsidRDefault="00C75CCA" w:rsidP="00CB7DB2">
      <w:pPr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C75CCA" w:rsidRPr="00875148">
        <w:tc>
          <w:tcPr>
            <w:tcW w:w="9779" w:type="dxa"/>
          </w:tcPr>
          <w:p w:rsidR="00C75CCA" w:rsidRPr="009540DC" w:rsidRDefault="00C75CCA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Benefício esperado com a Manutenção:</w:t>
            </w:r>
          </w:p>
          <w:p w:rsidR="00C75CCA" w:rsidRPr="00875148" w:rsidRDefault="00C75CCA" w:rsidP="00597006">
            <w:pPr>
              <w:rPr>
                <w:rFonts w:ascii="Arial Narrow" w:hAnsi="Arial Narrow"/>
              </w:rPr>
            </w:pPr>
          </w:p>
        </w:tc>
      </w:tr>
    </w:tbl>
    <w:p w:rsidR="00C75CCA" w:rsidRPr="00875148" w:rsidRDefault="00C75CCA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C75CCA" w:rsidRPr="00875148" w:rsidRDefault="00C75CCA" w:rsidP="00E34CC4">
      <w:pPr>
        <w:rPr>
          <w:rFonts w:ascii="Arial Narrow" w:hAnsi="Arial Narrow"/>
        </w:rPr>
      </w:pPr>
    </w:p>
    <w:p w:rsidR="00C75CCA" w:rsidRPr="00875148" w:rsidRDefault="00C75CCA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C75CCA" w:rsidRPr="00875148" w:rsidRDefault="00C75CCA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C75CCA" w:rsidRPr="00875148" w:rsidTr="008573CA">
        <w:trPr>
          <w:trHeight w:val="314"/>
        </w:trPr>
        <w:tc>
          <w:tcPr>
            <w:tcW w:w="3136" w:type="dxa"/>
          </w:tcPr>
          <w:p w:rsidR="00C75CCA" w:rsidRPr="00875148" w:rsidRDefault="00C75CCA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C75CCA" w:rsidRPr="00875148" w:rsidRDefault="00C75CCA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C75CCA" w:rsidRPr="00875148" w:rsidRDefault="00C75CCA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C75CCA" w:rsidRPr="00875148" w:rsidRDefault="00C75CCA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C75CCA" w:rsidRPr="00875148" w:rsidRDefault="00C75CCA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C75CCA" w:rsidRPr="00875148" w:rsidRDefault="00C75CCA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C75CCA" w:rsidRPr="00875148" w:rsidTr="008573CA">
        <w:trPr>
          <w:trHeight w:val="228"/>
        </w:trPr>
        <w:tc>
          <w:tcPr>
            <w:tcW w:w="3136" w:type="dxa"/>
          </w:tcPr>
          <w:p w:rsidR="00C75CCA" w:rsidRPr="009540DC" w:rsidRDefault="00C75CCA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C75CCA" w:rsidRPr="00FD0CD1" w:rsidRDefault="00C75CCA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C75CCA" w:rsidRPr="00FD0CD1" w:rsidRDefault="00C75CCA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C75CCA" w:rsidRPr="00FD0CD1" w:rsidRDefault="00C75CCA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C75CCA" w:rsidRPr="00FD0CD1" w:rsidRDefault="00C75CCA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C75CCA" w:rsidRPr="00FD0CD1" w:rsidRDefault="00C75CCA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C75CCA" w:rsidRPr="00875148" w:rsidTr="008573CA">
        <w:trPr>
          <w:trHeight w:val="228"/>
        </w:trPr>
        <w:tc>
          <w:tcPr>
            <w:tcW w:w="3136" w:type="dxa"/>
          </w:tcPr>
          <w:p w:rsidR="00C75CCA" w:rsidRPr="009540DC" w:rsidRDefault="00C75CCA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C75CCA" w:rsidRDefault="00C75CCA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C75CCA" w:rsidRPr="00FD0CD1" w:rsidRDefault="00C75CCA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C75CCA" w:rsidRPr="00FD0CD1" w:rsidRDefault="00C75CCA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C75CCA" w:rsidRDefault="00C75CCA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C75CCA" w:rsidRPr="00FD0CD1" w:rsidRDefault="00C75CCA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C75CCA" w:rsidRPr="00875148" w:rsidTr="008573CA">
        <w:trPr>
          <w:trHeight w:val="228"/>
        </w:trPr>
        <w:tc>
          <w:tcPr>
            <w:tcW w:w="3136" w:type="dxa"/>
          </w:tcPr>
          <w:p w:rsidR="00C75CCA" w:rsidRPr="009540DC" w:rsidRDefault="00C75CCA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C75CCA" w:rsidRDefault="00C75CCA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C75CCA" w:rsidRPr="00FD0CD1" w:rsidRDefault="00C75CCA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C75CCA" w:rsidRDefault="00C75CCA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C75CCA" w:rsidRDefault="00C75CCA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C75CCA" w:rsidRPr="00FD0CD1" w:rsidRDefault="00C75CCA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C75CCA" w:rsidRPr="00875148" w:rsidRDefault="00C75CCA" w:rsidP="008665A6">
      <w:pPr>
        <w:outlineLvl w:val="0"/>
        <w:rPr>
          <w:rFonts w:ascii="Arial Narrow" w:hAnsi="Arial Narrow" w:cs="Arial"/>
          <w:b/>
        </w:rPr>
      </w:pPr>
    </w:p>
    <w:p w:rsidR="00C75CCA" w:rsidRPr="00875148" w:rsidRDefault="00C75CCA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C75CCA" w:rsidRPr="00875148" w:rsidRDefault="00C75CCA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C75CCA" w:rsidRPr="00875148" w:rsidTr="00092FF2">
        <w:trPr>
          <w:trHeight w:val="234"/>
        </w:trPr>
        <w:tc>
          <w:tcPr>
            <w:tcW w:w="708" w:type="dxa"/>
          </w:tcPr>
          <w:p w:rsidR="00C75CCA" w:rsidRPr="00875148" w:rsidRDefault="00C75CCA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C75CCA" w:rsidRPr="009540DC" w:rsidRDefault="00C75CCA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3969" w:type="dxa"/>
          </w:tcPr>
          <w:p w:rsidR="00C75CCA" w:rsidRPr="00875148" w:rsidRDefault="00C75CCA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C75CCA" w:rsidRPr="00875148" w:rsidRDefault="00C75CCA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C75CCA" w:rsidRPr="00875148" w:rsidTr="00092FF2">
        <w:trPr>
          <w:trHeight w:val="236"/>
        </w:trPr>
        <w:tc>
          <w:tcPr>
            <w:tcW w:w="708" w:type="dxa"/>
          </w:tcPr>
          <w:p w:rsidR="00C75CCA" w:rsidRPr="00875148" w:rsidRDefault="00C75CCA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C75CCA" w:rsidRPr="00875148" w:rsidRDefault="00C75CCA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C75CCA" w:rsidRPr="009540DC" w:rsidRDefault="00C75CCA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C75CCA" w:rsidRPr="00875148" w:rsidRDefault="00C75CCA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C75CCA" w:rsidRPr="00875148" w:rsidRDefault="00C75CCA" w:rsidP="00116B72">
      <w:pPr>
        <w:rPr>
          <w:rFonts w:ascii="Arial Narrow" w:hAnsi="Arial Narrow"/>
        </w:rPr>
      </w:pPr>
    </w:p>
    <w:p w:rsidR="00C75CCA" w:rsidRPr="00875148" w:rsidRDefault="00C75CCA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C75CCA" w:rsidRPr="00875148" w:rsidRDefault="00C75CCA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C75CCA" w:rsidRPr="00875148">
        <w:trPr>
          <w:trHeight w:val="204"/>
        </w:trPr>
        <w:tc>
          <w:tcPr>
            <w:tcW w:w="3239" w:type="dxa"/>
          </w:tcPr>
          <w:p w:rsidR="00C75CCA" w:rsidRPr="00875148" w:rsidRDefault="00C75CCA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C75CCA" w:rsidRPr="00875148" w:rsidRDefault="00C75CCA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C75CCA" w:rsidRPr="009540DC" w:rsidRDefault="00C75CCA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C75CCA" w:rsidRPr="00875148" w:rsidRDefault="00C75CCA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C75CCA" w:rsidRPr="00875148">
        <w:tc>
          <w:tcPr>
            <w:tcW w:w="3239" w:type="dxa"/>
          </w:tcPr>
          <w:p w:rsidR="00C75CCA" w:rsidRPr="00875148" w:rsidRDefault="00C75CCA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C75CCA" w:rsidRPr="00875148" w:rsidRDefault="00C75CCA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C75CCA" w:rsidRPr="00875148" w:rsidRDefault="00C75CCA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C75CCA" w:rsidRPr="00875148" w:rsidRDefault="00C75CCA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C75CCA" w:rsidRPr="00875148" w:rsidRDefault="00C75CCA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C75CCA" w:rsidRPr="00875148" w:rsidRDefault="00C75CCA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C75CCA" w:rsidRPr="00875148" w:rsidRDefault="00C75CCA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C75CCA" w:rsidRPr="00875148">
        <w:trPr>
          <w:trHeight w:val="204"/>
        </w:trPr>
        <w:tc>
          <w:tcPr>
            <w:tcW w:w="3239" w:type="dxa"/>
          </w:tcPr>
          <w:p w:rsidR="00C75CCA" w:rsidRPr="00875148" w:rsidRDefault="00C75CCA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C75CCA" w:rsidRPr="00875148" w:rsidRDefault="00C75CCA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C75CCA" w:rsidRPr="009540DC" w:rsidRDefault="00C75CCA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C75CCA" w:rsidRPr="00875148" w:rsidRDefault="00C75CCA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C75CCA" w:rsidRPr="00875148">
        <w:tc>
          <w:tcPr>
            <w:tcW w:w="3239" w:type="dxa"/>
          </w:tcPr>
          <w:p w:rsidR="00C75CCA" w:rsidRPr="00875148" w:rsidRDefault="00C75CCA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C75CCA" w:rsidRPr="00875148" w:rsidRDefault="00C75CCA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C75CCA" w:rsidRPr="00875148" w:rsidRDefault="00C75CCA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C75CCA" w:rsidRPr="00875148" w:rsidRDefault="00C75CCA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C75CCA" w:rsidRPr="00875148" w:rsidRDefault="00C75CCA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Manutenção das Tabelas;</w:t>
      </w:r>
    </w:p>
    <w:p w:rsidR="00C75CCA" w:rsidRPr="00875148" w:rsidRDefault="00C75CCA" w:rsidP="00517854">
      <w:pPr>
        <w:rPr>
          <w:rFonts w:ascii="Arial Narrow" w:hAnsi="Arial Narrow"/>
        </w:rPr>
      </w:pPr>
    </w:p>
    <w:p w:rsidR="00C75CCA" w:rsidRPr="00875148" w:rsidRDefault="00C75CCA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C75CCA" w:rsidRPr="00875148" w:rsidRDefault="00C75CCA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C75CCA" w:rsidRPr="00875148" w:rsidTr="008573CA">
        <w:trPr>
          <w:trHeight w:val="204"/>
        </w:trPr>
        <w:tc>
          <w:tcPr>
            <w:tcW w:w="3520" w:type="dxa"/>
          </w:tcPr>
          <w:p w:rsidR="00C75CCA" w:rsidRPr="00875148" w:rsidRDefault="00C75CCA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C75CCA" w:rsidRPr="00875148" w:rsidRDefault="00C75CCA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C75CCA" w:rsidRPr="009540DC" w:rsidRDefault="00C75CCA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C75CCA" w:rsidRPr="00875148" w:rsidTr="008573CA">
        <w:tc>
          <w:tcPr>
            <w:tcW w:w="3520" w:type="dxa"/>
          </w:tcPr>
          <w:p w:rsidR="00C75CCA" w:rsidRPr="00875148" w:rsidRDefault="00C75CCA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C75CCA" w:rsidRPr="00875148" w:rsidRDefault="00C75CCA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C75CCA" w:rsidRPr="00875148" w:rsidRDefault="00C75CCA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C75CCA" w:rsidRPr="00875148" w:rsidRDefault="00C75CCA" w:rsidP="00116B72">
      <w:pPr>
        <w:rPr>
          <w:rFonts w:ascii="Arial Narrow" w:hAnsi="Arial Narrow"/>
        </w:rPr>
      </w:pPr>
    </w:p>
    <w:p w:rsidR="00C75CCA" w:rsidRPr="00875148" w:rsidRDefault="00C75CCA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C75CCA" w:rsidRPr="00875148" w:rsidRDefault="00C75CCA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C75CCA" w:rsidRPr="00875148" w:rsidTr="00974529">
        <w:trPr>
          <w:trHeight w:val="204"/>
        </w:trPr>
        <w:tc>
          <w:tcPr>
            <w:tcW w:w="3493" w:type="dxa"/>
          </w:tcPr>
          <w:p w:rsidR="00C75CCA" w:rsidRPr="00875148" w:rsidRDefault="00C75CCA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C75CCA" w:rsidRPr="00875148" w:rsidRDefault="00C75CCA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C75CCA" w:rsidRPr="009540DC" w:rsidRDefault="00C75CCA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C75CCA" w:rsidRPr="00875148" w:rsidTr="00974529">
        <w:tc>
          <w:tcPr>
            <w:tcW w:w="3493" w:type="dxa"/>
          </w:tcPr>
          <w:p w:rsidR="00C75CCA" w:rsidRPr="00875148" w:rsidRDefault="00C75CCA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C75CCA" w:rsidRPr="00875148" w:rsidRDefault="00C75CCA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C75CCA" w:rsidRPr="00875148" w:rsidRDefault="00C75CCA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C75CCA" w:rsidRPr="00875148" w:rsidRDefault="00C75CCA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C75CCA" w:rsidRPr="00875148" w:rsidRDefault="00C75CCA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C75CCA" w:rsidRDefault="00C75CCA" w:rsidP="00AA323C">
      <w:pPr>
        <w:rPr>
          <w:rFonts w:ascii="Arial Narrow" w:hAnsi="Arial Narrow"/>
        </w:rPr>
      </w:pPr>
    </w:p>
    <w:p w:rsidR="00C75CCA" w:rsidRPr="00875148" w:rsidRDefault="00C75CC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C75CCA" w:rsidRDefault="00C75CCA" w:rsidP="0010198B">
      <w:pPr>
        <w:ind w:left="426"/>
        <w:rPr>
          <w:rFonts w:ascii="Arial Narrow" w:hAnsi="Arial Narrow"/>
        </w:rPr>
      </w:pPr>
    </w:p>
    <w:p w:rsidR="00733CB8" w:rsidRDefault="00BE4742" w:rsidP="00A80A7D">
      <w:pPr>
        <w:ind w:left="426"/>
        <w:rPr>
          <w:rFonts w:ascii="Arial Narrow" w:hAnsi="Arial Narrow"/>
          <w:noProof/>
        </w:rPr>
      </w:pPr>
      <w:r>
        <w:rPr>
          <w:rFonts w:ascii="Arial Narrow" w:hAnsi="Arial Narrow"/>
          <w:noProof/>
        </w:rPr>
        <w:t>Filtro:</w:t>
      </w:r>
    </w:p>
    <w:p w:rsidR="00BE4742" w:rsidRDefault="005D344D" w:rsidP="00BE4742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Data</w:t>
      </w:r>
      <w:r w:rsidR="00BE4742">
        <w:rPr>
          <w:rFonts w:ascii="Arial Narrow" w:hAnsi="Arial Narrow"/>
        </w:rPr>
        <w:t xml:space="preserve">: </w:t>
      </w:r>
      <w:r>
        <w:rPr>
          <w:rFonts w:ascii="Arial Narrow" w:hAnsi="Arial Narrow"/>
        </w:rPr>
        <w:t>Data para indicação da Cota Ausente</w:t>
      </w:r>
      <w:r w:rsidR="00BE4742">
        <w:rPr>
          <w:rFonts w:ascii="Arial Narrow" w:hAnsi="Arial Narrow"/>
        </w:rPr>
        <w:t>.</w:t>
      </w:r>
    </w:p>
    <w:p w:rsidR="00BE4742" w:rsidRDefault="001F0CFD" w:rsidP="00BE4742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Cota: Có</w:t>
      </w:r>
      <w:r w:rsidR="005D344D">
        <w:rPr>
          <w:rFonts w:ascii="Arial Narrow" w:hAnsi="Arial Narrow"/>
        </w:rPr>
        <w:t>digo da Cota</w:t>
      </w:r>
    </w:p>
    <w:p w:rsidR="005D344D" w:rsidRDefault="005D344D" w:rsidP="00BE4742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Nome: Nome da Cota</w:t>
      </w:r>
    </w:p>
    <w:p w:rsidR="005D344D" w:rsidRDefault="005D344D" w:rsidP="00BE4742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Box: Box da Cota</w:t>
      </w:r>
      <w:r w:rsidR="00877B42">
        <w:rPr>
          <w:rFonts w:ascii="Arial Narrow" w:hAnsi="Arial Narrow"/>
        </w:rPr>
        <w:t xml:space="preserve"> </w:t>
      </w:r>
      <w:r w:rsidR="00877B42" w:rsidRPr="00877B42">
        <w:rPr>
          <w:rFonts w:ascii="Arial Narrow" w:hAnsi="Arial Narrow"/>
          <w:highlight w:val="yellow"/>
        </w:rPr>
        <w:t xml:space="preserve">(código do </w:t>
      </w:r>
      <w:proofErr w:type="gramStart"/>
      <w:r w:rsidR="00877B42" w:rsidRPr="00877B42">
        <w:rPr>
          <w:rFonts w:ascii="Arial Narrow" w:hAnsi="Arial Narrow"/>
          <w:highlight w:val="yellow"/>
        </w:rPr>
        <w:t>box</w:t>
      </w:r>
      <w:proofErr w:type="gramEnd"/>
      <w:r w:rsidR="00877B42" w:rsidRPr="00877B42">
        <w:rPr>
          <w:rFonts w:ascii="Arial Narrow" w:hAnsi="Arial Narrow"/>
          <w:highlight w:val="yellow"/>
        </w:rPr>
        <w:t xml:space="preserve"> concatenado com a descrição)</w:t>
      </w:r>
    </w:p>
    <w:p w:rsidR="00866585" w:rsidRPr="00866585" w:rsidRDefault="00866585" w:rsidP="00BE4742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866585">
        <w:rPr>
          <w:rFonts w:ascii="Arial Narrow" w:hAnsi="Arial Narrow"/>
          <w:highlight w:val="yellow"/>
        </w:rPr>
        <w:t>Roteiro: Seleção de um dos roteiros da Distribuidora</w:t>
      </w:r>
      <w:r w:rsidR="00F15492">
        <w:rPr>
          <w:rFonts w:ascii="Arial Narrow" w:hAnsi="Arial Narrow"/>
          <w:highlight w:val="yellow"/>
        </w:rPr>
        <w:t xml:space="preserve"> (concatenar código do roteiro com descrição)</w:t>
      </w:r>
      <w:r w:rsidRPr="00866585">
        <w:rPr>
          <w:rFonts w:ascii="Arial Narrow" w:hAnsi="Arial Narrow"/>
          <w:highlight w:val="yellow"/>
        </w:rPr>
        <w:t>.</w:t>
      </w:r>
    </w:p>
    <w:p w:rsidR="00866585" w:rsidRPr="00866585" w:rsidRDefault="00866585" w:rsidP="00866585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866585">
        <w:rPr>
          <w:rFonts w:ascii="Arial Narrow" w:hAnsi="Arial Narrow"/>
          <w:highlight w:val="yellow"/>
        </w:rPr>
        <w:t>Rota: Seleção de um das rotas da Distribuidora.</w:t>
      </w:r>
      <w:r w:rsidR="00DF66C0">
        <w:rPr>
          <w:rFonts w:ascii="Arial Narrow" w:hAnsi="Arial Narrow"/>
          <w:highlight w:val="yellow"/>
        </w:rPr>
        <w:t xml:space="preserve"> Caso um roteiro for selecionado, só </w:t>
      </w:r>
      <w:proofErr w:type="gramStart"/>
      <w:r w:rsidR="00DF66C0">
        <w:rPr>
          <w:rFonts w:ascii="Arial Narrow" w:hAnsi="Arial Narrow"/>
          <w:highlight w:val="yellow"/>
        </w:rPr>
        <w:t>deverá</w:t>
      </w:r>
      <w:proofErr w:type="gramEnd"/>
      <w:r w:rsidR="00DF66C0">
        <w:rPr>
          <w:rFonts w:ascii="Arial Narrow" w:hAnsi="Arial Narrow"/>
          <w:highlight w:val="yellow"/>
        </w:rPr>
        <w:t xml:space="preserve"> aparecer as rotas cadastradas no roteiro específico</w:t>
      </w:r>
      <w:r w:rsidR="00F15492">
        <w:rPr>
          <w:rFonts w:ascii="Arial Narrow" w:hAnsi="Arial Narrow"/>
          <w:highlight w:val="yellow"/>
        </w:rPr>
        <w:t xml:space="preserve"> (concatenar código da rota com descrição</w:t>
      </w:r>
      <w:bookmarkStart w:id="13" w:name="_GoBack"/>
      <w:bookmarkEnd w:id="13"/>
      <w:r w:rsidR="00F15492">
        <w:rPr>
          <w:rFonts w:ascii="Arial Narrow" w:hAnsi="Arial Narrow"/>
          <w:highlight w:val="yellow"/>
        </w:rPr>
        <w:t>)</w:t>
      </w:r>
      <w:r w:rsidR="00DF66C0">
        <w:rPr>
          <w:rFonts w:ascii="Arial Narrow" w:hAnsi="Arial Narrow"/>
          <w:highlight w:val="yellow"/>
        </w:rPr>
        <w:t>.</w:t>
      </w:r>
    </w:p>
    <w:p w:rsidR="005D344D" w:rsidRDefault="005D344D" w:rsidP="00A80A7D">
      <w:pPr>
        <w:ind w:left="426"/>
        <w:rPr>
          <w:rFonts w:ascii="Arial Narrow" w:hAnsi="Arial Narrow"/>
          <w:noProof/>
        </w:rPr>
      </w:pPr>
    </w:p>
    <w:p w:rsidR="00BE4742" w:rsidRDefault="005D344D" w:rsidP="00A80A7D">
      <w:pPr>
        <w:ind w:left="426"/>
        <w:rPr>
          <w:rFonts w:ascii="Arial Narrow" w:hAnsi="Arial Narrow"/>
          <w:noProof/>
        </w:rPr>
      </w:pPr>
      <w:r>
        <w:rPr>
          <w:rFonts w:ascii="Arial Narrow" w:hAnsi="Arial Narrow"/>
          <w:noProof/>
        </w:rPr>
        <w:t>Campos não editaveis:</w:t>
      </w:r>
    </w:p>
    <w:p w:rsidR="005D344D" w:rsidRDefault="005D344D" w:rsidP="005D344D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Data: Data indicada da Cota Ausente</w:t>
      </w:r>
      <w:proofErr w:type="gramStart"/>
      <w:r>
        <w:rPr>
          <w:rFonts w:ascii="Arial Narrow" w:hAnsi="Arial Narrow"/>
        </w:rPr>
        <w:t>, retorna</w:t>
      </w:r>
      <w:proofErr w:type="gramEnd"/>
      <w:r>
        <w:rPr>
          <w:rFonts w:ascii="Arial Narrow" w:hAnsi="Arial Narrow"/>
        </w:rPr>
        <w:t xml:space="preserve"> conforme resultado da pesquisa ou entrada de registro novo.</w:t>
      </w:r>
    </w:p>
    <w:p w:rsidR="005D344D" w:rsidRDefault="005D344D" w:rsidP="005D344D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Box: Box em que a Cota está</w:t>
      </w:r>
      <w:proofErr w:type="gramStart"/>
      <w:r>
        <w:rPr>
          <w:rFonts w:ascii="Arial Narrow" w:hAnsi="Arial Narrow"/>
        </w:rPr>
        <w:t>, retorna</w:t>
      </w:r>
      <w:proofErr w:type="gramEnd"/>
      <w:r>
        <w:rPr>
          <w:rFonts w:ascii="Arial Narrow" w:hAnsi="Arial Narrow"/>
        </w:rPr>
        <w:t xml:space="preserve"> conforme resultado da pesquisa ou entrada de registro novo.</w:t>
      </w:r>
    </w:p>
    <w:p w:rsidR="005D344D" w:rsidRDefault="005D344D" w:rsidP="005D344D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Cota: código da cota</w:t>
      </w:r>
      <w:proofErr w:type="gramStart"/>
      <w:r>
        <w:rPr>
          <w:rFonts w:ascii="Arial Narrow" w:hAnsi="Arial Narrow"/>
        </w:rPr>
        <w:t>, retorna</w:t>
      </w:r>
      <w:proofErr w:type="gramEnd"/>
      <w:r>
        <w:rPr>
          <w:rFonts w:ascii="Arial Narrow" w:hAnsi="Arial Narrow"/>
        </w:rPr>
        <w:t xml:space="preserve"> conforme resultado da pesquisa ou entrada de registro novo.</w:t>
      </w:r>
      <w:r w:rsidR="001F0CFD">
        <w:rPr>
          <w:rFonts w:ascii="Arial Narrow" w:hAnsi="Arial Narrow"/>
        </w:rPr>
        <w:t xml:space="preserve"> </w:t>
      </w:r>
    </w:p>
    <w:p w:rsidR="005D344D" w:rsidRDefault="005D344D" w:rsidP="005D344D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Nome: Nome da Cota</w:t>
      </w:r>
      <w:proofErr w:type="gramStart"/>
      <w:r>
        <w:rPr>
          <w:rFonts w:ascii="Arial Narrow" w:hAnsi="Arial Narrow"/>
        </w:rPr>
        <w:t>, retorna</w:t>
      </w:r>
      <w:proofErr w:type="gramEnd"/>
      <w:r>
        <w:rPr>
          <w:rFonts w:ascii="Arial Narrow" w:hAnsi="Arial Narrow"/>
        </w:rPr>
        <w:t xml:space="preserve"> conforme resultado da pesquisa ou entrada de registro novo.</w:t>
      </w:r>
    </w:p>
    <w:p w:rsidR="005D344D" w:rsidRDefault="005D344D" w:rsidP="005D344D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Valor NE R$: Valor da Nota de Envio</w:t>
      </w:r>
      <w:proofErr w:type="gramStart"/>
      <w:r>
        <w:rPr>
          <w:rFonts w:ascii="Arial Narrow" w:hAnsi="Arial Narrow"/>
        </w:rPr>
        <w:t>, retorna</w:t>
      </w:r>
      <w:proofErr w:type="gramEnd"/>
      <w:r>
        <w:rPr>
          <w:rFonts w:ascii="Arial Narrow" w:hAnsi="Arial Narrow"/>
        </w:rPr>
        <w:t xml:space="preserve"> conforme resultado da pesquisa ou entrada de registro novo.</w:t>
      </w:r>
    </w:p>
    <w:p w:rsidR="005D344D" w:rsidRDefault="005D344D" w:rsidP="005D344D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Ação para excluir item selecionado.</w:t>
      </w:r>
    </w:p>
    <w:p w:rsidR="005D344D" w:rsidRDefault="005D344D" w:rsidP="005D344D">
      <w:pPr>
        <w:ind w:left="1146"/>
        <w:rPr>
          <w:rFonts w:ascii="Arial Narrow" w:hAnsi="Arial Narrow"/>
        </w:rPr>
      </w:pPr>
    </w:p>
    <w:p w:rsidR="005211AA" w:rsidRDefault="0062188F" w:rsidP="00A80A7D">
      <w:pPr>
        <w:ind w:left="426"/>
        <w:rPr>
          <w:rFonts w:ascii="Arial Narrow" w:hAnsi="Arial Narrow"/>
          <w:noProof/>
        </w:rPr>
      </w:pPr>
      <w:r>
        <w:rPr>
          <w:rFonts w:ascii="Arial Narrow" w:hAnsi="Arial Narrow"/>
          <w:noProof/>
        </w:rPr>
        <w:t>Redistribuição</w:t>
      </w:r>
      <w:r w:rsidR="005211AA">
        <w:rPr>
          <w:rFonts w:ascii="Arial Narrow" w:hAnsi="Arial Narrow"/>
          <w:noProof/>
        </w:rPr>
        <w:t>:</w:t>
      </w:r>
    </w:p>
    <w:p w:rsidR="0062188F" w:rsidRDefault="0062188F" w:rsidP="005211AA">
      <w:pPr>
        <w:numPr>
          <w:ilvl w:val="0"/>
          <w:numId w:val="25"/>
        </w:numPr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Codigo</w:t>
      </w:r>
      <w:proofErr w:type="spellEnd"/>
      <w:r>
        <w:rPr>
          <w:rFonts w:ascii="Arial Narrow" w:hAnsi="Arial Narrow"/>
        </w:rPr>
        <w:t xml:space="preserve">: </w:t>
      </w:r>
      <w:proofErr w:type="spellStart"/>
      <w:r>
        <w:rPr>
          <w:rFonts w:ascii="Arial Narrow" w:hAnsi="Arial Narrow"/>
        </w:rPr>
        <w:t>Codigo</w:t>
      </w:r>
      <w:proofErr w:type="spellEnd"/>
      <w:r>
        <w:rPr>
          <w:rFonts w:ascii="Arial Narrow" w:hAnsi="Arial Narrow"/>
        </w:rPr>
        <w:t xml:space="preserve"> do produto (não editável)</w:t>
      </w:r>
    </w:p>
    <w:p w:rsidR="0062188F" w:rsidRDefault="0062188F" w:rsidP="005211AA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Nome: Nome do produto.</w:t>
      </w:r>
      <w:r w:rsidRPr="0062188F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(não editável)</w:t>
      </w:r>
    </w:p>
    <w:p w:rsidR="0062188F" w:rsidRDefault="0062188F" w:rsidP="005211AA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Edição: Edição do produto.</w:t>
      </w:r>
      <w:r w:rsidRPr="0062188F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(não editável)</w:t>
      </w:r>
    </w:p>
    <w:p w:rsidR="000A60D6" w:rsidRPr="000A60D6" w:rsidRDefault="000A60D6" w:rsidP="000A60D6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Reparte: Quantidade de reparte do produto (não editável</w:t>
      </w:r>
      <w:r w:rsidRPr="000A60D6">
        <w:rPr>
          <w:rFonts w:ascii="Arial Narrow" w:hAnsi="Arial Narrow"/>
        </w:rPr>
        <w:t>)</w:t>
      </w:r>
    </w:p>
    <w:p w:rsidR="0004728F" w:rsidRDefault="0004728F" w:rsidP="005211AA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Produto: Nome do produto que está sendo redistribuído (não editável)</w:t>
      </w:r>
    </w:p>
    <w:p w:rsidR="0004728F" w:rsidRPr="001D2670" w:rsidRDefault="0004728F" w:rsidP="005211AA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1D2670">
        <w:rPr>
          <w:rFonts w:ascii="Arial Narrow" w:hAnsi="Arial Narrow"/>
          <w:highlight w:val="yellow"/>
        </w:rPr>
        <w:t>Saldo a Redistribuir: Saldo disponível de quantidade deste produto que pode ser redistribuído (Reparte - Total Distribuído).</w:t>
      </w:r>
    </w:p>
    <w:p w:rsidR="005211AA" w:rsidRDefault="0004728F" w:rsidP="005211AA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Cota: Có</w:t>
      </w:r>
      <w:r w:rsidR="005211AA">
        <w:rPr>
          <w:rFonts w:ascii="Arial Narrow" w:hAnsi="Arial Narrow"/>
        </w:rPr>
        <w:t>digo da Cota</w:t>
      </w:r>
      <w:r w:rsidR="0062188F">
        <w:rPr>
          <w:rFonts w:ascii="Arial Narrow" w:hAnsi="Arial Narrow"/>
        </w:rPr>
        <w:t xml:space="preserve"> (</w:t>
      </w:r>
      <w:r w:rsidR="006D091D">
        <w:rPr>
          <w:rFonts w:ascii="Arial Narrow" w:hAnsi="Arial Narrow"/>
        </w:rPr>
        <w:t>editável</w:t>
      </w:r>
      <w:r w:rsidR="0062188F">
        <w:rPr>
          <w:rFonts w:ascii="Arial Narrow" w:hAnsi="Arial Narrow"/>
        </w:rPr>
        <w:t>)</w:t>
      </w:r>
    </w:p>
    <w:p w:rsidR="005211AA" w:rsidRPr="0062188F" w:rsidRDefault="0062188F" w:rsidP="005211AA">
      <w:pPr>
        <w:numPr>
          <w:ilvl w:val="0"/>
          <w:numId w:val="25"/>
        </w:numPr>
        <w:rPr>
          <w:rFonts w:ascii="Arial Narrow" w:hAnsi="Arial Narrow"/>
        </w:rPr>
      </w:pPr>
      <w:r w:rsidRPr="0062188F">
        <w:rPr>
          <w:rFonts w:ascii="Arial Narrow" w:hAnsi="Arial Narrow"/>
        </w:rPr>
        <w:t>Nome:</w:t>
      </w:r>
      <w:r w:rsidR="005211AA" w:rsidRPr="0062188F">
        <w:rPr>
          <w:rFonts w:ascii="Arial Narrow" w:hAnsi="Arial Narrow"/>
        </w:rPr>
        <w:t xml:space="preserve"> Nome da Cota</w:t>
      </w:r>
      <w:r>
        <w:rPr>
          <w:rFonts w:ascii="Arial Narrow" w:hAnsi="Arial Narrow"/>
        </w:rPr>
        <w:t xml:space="preserve"> (editável)</w:t>
      </w:r>
    </w:p>
    <w:p w:rsidR="005211AA" w:rsidRDefault="005211AA" w:rsidP="005211AA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Quantidade: Quantidade do reparte </w:t>
      </w:r>
      <w:r w:rsidR="0062188F">
        <w:rPr>
          <w:rFonts w:ascii="Arial Narrow" w:hAnsi="Arial Narrow"/>
        </w:rPr>
        <w:t>para rateio (</w:t>
      </w:r>
      <w:proofErr w:type="spellStart"/>
      <w:r w:rsidR="0062188F">
        <w:rPr>
          <w:rFonts w:ascii="Arial Narrow" w:hAnsi="Arial Narrow"/>
        </w:rPr>
        <w:t>editavel</w:t>
      </w:r>
      <w:proofErr w:type="spellEnd"/>
      <w:r w:rsidR="0062188F">
        <w:rPr>
          <w:rFonts w:ascii="Arial Narrow" w:hAnsi="Arial Narrow"/>
        </w:rPr>
        <w:t>)</w:t>
      </w:r>
    </w:p>
    <w:p w:rsidR="0004728F" w:rsidRPr="001D2670" w:rsidRDefault="0004728F" w:rsidP="005211AA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1D2670">
        <w:rPr>
          <w:rFonts w:ascii="Arial Narrow" w:hAnsi="Arial Narrow"/>
          <w:highlight w:val="yellow"/>
        </w:rPr>
        <w:t>Total Distribuído: Soma da quantidade apontada para redistribuição para cada cota.</w:t>
      </w:r>
    </w:p>
    <w:p w:rsidR="005211AA" w:rsidRDefault="005211AA" w:rsidP="00A80A7D">
      <w:pPr>
        <w:ind w:left="426"/>
        <w:rPr>
          <w:rFonts w:ascii="Arial Narrow" w:hAnsi="Arial Narrow"/>
          <w:noProof/>
        </w:rPr>
      </w:pPr>
    </w:p>
    <w:p w:rsidR="005D344D" w:rsidRDefault="005D344D" w:rsidP="00A80A7D">
      <w:pPr>
        <w:ind w:left="426"/>
        <w:rPr>
          <w:rFonts w:ascii="Arial Narrow" w:hAnsi="Arial Narrow"/>
          <w:noProof/>
        </w:rPr>
      </w:pPr>
      <w:r>
        <w:rPr>
          <w:rFonts w:ascii="Arial Narrow" w:hAnsi="Arial Narrow"/>
          <w:noProof/>
        </w:rPr>
        <w:t>Botão:</w:t>
      </w:r>
    </w:p>
    <w:p w:rsidR="00950F93" w:rsidRDefault="00950F93" w:rsidP="005D344D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Arquivo: Envia para arquivo resultado da pesquisa.</w:t>
      </w:r>
    </w:p>
    <w:p w:rsidR="00950F93" w:rsidRDefault="00950F93" w:rsidP="005D344D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Imprimir: Envia para impressão resultado da pesquisa.</w:t>
      </w:r>
    </w:p>
    <w:p w:rsidR="005D344D" w:rsidRDefault="0062188F" w:rsidP="005D344D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Suplementar</w:t>
      </w:r>
      <w:r w:rsidR="005D344D">
        <w:rPr>
          <w:rFonts w:ascii="Arial Narrow" w:hAnsi="Arial Narrow"/>
        </w:rPr>
        <w:t xml:space="preserve">: </w:t>
      </w:r>
      <w:r>
        <w:rPr>
          <w:rFonts w:ascii="Arial Narrow" w:hAnsi="Arial Narrow"/>
        </w:rPr>
        <w:t>ação para indicação que o estoque da Cota ausente será direcionado para suplementar</w:t>
      </w:r>
      <w:r w:rsidR="005D344D">
        <w:rPr>
          <w:rFonts w:ascii="Arial Narrow" w:hAnsi="Arial Narrow"/>
        </w:rPr>
        <w:t>.</w:t>
      </w:r>
    </w:p>
    <w:p w:rsidR="0062188F" w:rsidRDefault="0062188F" w:rsidP="005D344D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Redistribuir: ação para redistribuir conforme indicação feita no rateio para as Cotas.</w:t>
      </w:r>
    </w:p>
    <w:p w:rsidR="00D57704" w:rsidRDefault="00D57704" w:rsidP="005D344D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Confirmar: Confirma a ação de redistribuição.</w:t>
      </w:r>
    </w:p>
    <w:p w:rsidR="00D57704" w:rsidRDefault="00D57704" w:rsidP="005D344D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Cancela: Cancela a ação de redistribuição, não incluindo a cota informada como ausente.</w:t>
      </w:r>
    </w:p>
    <w:p w:rsidR="005D344D" w:rsidRDefault="005D344D" w:rsidP="00A80A7D">
      <w:pPr>
        <w:ind w:left="426"/>
        <w:rPr>
          <w:rFonts w:ascii="Arial Narrow" w:hAnsi="Arial Narrow"/>
          <w:noProof/>
        </w:rPr>
      </w:pPr>
    </w:p>
    <w:p w:rsidR="00733CB8" w:rsidRDefault="00733CB8" w:rsidP="00A80A7D">
      <w:pPr>
        <w:ind w:left="426"/>
        <w:rPr>
          <w:rFonts w:ascii="Arial Narrow" w:hAnsi="Arial Narrow"/>
          <w:noProof/>
        </w:rPr>
      </w:pPr>
    </w:p>
    <w:p w:rsidR="00C75CCA" w:rsidRDefault="00B67203" w:rsidP="00A80A7D">
      <w:pPr>
        <w:ind w:left="426"/>
        <w:rPr>
          <w:rFonts w:ascii="Arial Narrow" w:hAnsi="Arial Narrow"/>
          <w:noProof/>
        </w:rPr>
      </w:pPr>
      <w:r>
        <w:rPr>
          <w:rFonts w:ascii="Arial Narrow" w:hAnsi="Arial Narrow"/>
          <w:noProof/>
        </w:rPr>
        <w:t xml:space="preserve">Pesquisa de </w:t>
      </w:r>
      <w:r w:rsidR="00F653C9">
        <w:rPr>
          <w:rFonts w:ascii="Arial Narrow" w:hAnsi="Arial Narrow"/>
          <w:noProof/>
        </w:rPr>
        <w:t>Cota</w:t>
      </w:r>
      <w:r>
        <w:rPr>
          <w:rFonts w:ascii="Arial Narrow" w:hAnsi="Arial Narrow"/>
          <w:noProof/>
        </w:rPr>
        <w:t xml:space="preserve"> Ausente</w:t>
      </w:r>
    </w:p>
    <w:p w:rsidR="00C75CCA" w:rsidRDefault="00C75CCA" w:rsidP="0010198B">
      <w:pPr>
        <w:ind w:left="426"/>
        <w:rPr>
          <w:rFonts w:ascii="Arial Narrow" w:hAnsi="Arial Narrow"/>
          <w:noProof/>
        </w:rPr>
      </w:pPr>
    </w:p>
    <w:p w:rsidR="005925AA" w:rsidRDefault="005925AA" w:rsidP="0010198B">
      <w:pPr>
        <w:ind w:left="426"/>
        <w:rPr>
          <w:rFonts w:ascii="Arial Narrow" w:hAnsi="Arial Narrow"/>
        </w:rPr>
      </w:pPr>
      <w:r>
        <w:rPr>
          <w:noProof/>
        </w:rPr>
        <w:lastRenderedPageBreak/>
        <w:drawing>
          <wp:inline distT="0" distB="0" distL="0" distR="0" wp14:anchorId="21CFF518" wp14:editId="553AFF56">
            <wp:extent cx="5612130" cy="2990850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CCA" w:rsidRDefault="00C75CCA" w:rsidP="0010198B">
      <w:pPr>
        <w:ind w:left="426"/>
        <w:rPr>
          <w:rFonts w:ascii="Arial Narrow" w:hAnsi="Arial Narrow"/>
        </w:rPr>
      </w:pPr>
    </w:p>
    <w:p w:rsidR="00877B42" w:rsidRDefault="00877B42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>
            <wp:extent cx="6109970" cy="3384550"/>
            <wp:effectExtent l="0" t="0" r="508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A21" w:rsidRDefault="00AF2A21" w:rsidP="0010198B">
      <w:pPr>
        <w:ind w:left="426"/>
        <w:rPr>
          <w:rFonts w:ascii="Arial Narrow" w:hAnsi="Arial Narrow"/>
        </w:rPr>
      </w:pPr>
    </w:p>
    <w:p w:rsidR="00B67203" w:rsidRPr="00875148" w:rsidRDefault="00B67203" w:rsidP="0010198B">
      <w:pPr>
        <w:ind w:left="426"/>
        <w:rPr>
          <w:rFonts w:ascii="Arial Narrow" w:hAnsi="Arial Narrow"/>
        </w:rPr>
      </w:pPr>
    </w:p>
    <w:p w:rsidR="00C75CCA" w:rsidRPr="00875148" w:rsidRDefault="00C75CC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C75CCA" w:rsidRDefault="00C75CCA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C75CCA" w:rsidRPr="00875148" w:rsidRDefault="00C75CCA" w:rsidP="00FD0CD1">
      <w:pPr>
        <w:ind w:left="426"/>
        <w:rPr>
          <w:rFonts w:ascii="Arial Narrow" w:hAnsi="Arial Narrow"/>
        </w:rPr>
      </w:pPr>
    </w:p>
    <w:p w:rsidR="00C75CCA" w:rsidRPr="00875148" w:rsidRDefault="00C75CC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C75CCA" w:rsidRDefault="00C75CCA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C75CCA" w:rsidRPr="00875148" w:rsidRDefault="00C75CCA" w:rsidP="00FD0CD1">
      <w:pPr>
        <w:ind w:left="426"/>
        <w:rPr>
          <w:rFonts w:ascii="Arial Narrow" w:hAnsi="Arial Narrow"/>
        </w:rPr>
      </w:pPr>
    </w:p>
    <w:p w:rsidR="00C75CCA" w:rsidRPr="00875148" w:rsidRDefault="00C75CC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C75CCA" w:rsidRPr="00875148" w:rsidRDefault="00C75CCA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C75CCA" w:rsidRPr="00875148" w:rsidRDefault="00C75CCA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C75CCA" w:rsidRPr="00875148" w:rsidRDefault="00C75CC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C75CCA" w:rsidRPr="00875148" w:rsidRDefault="00C75CCA">
      <w:pPr>
        <w:pStyle w:val="TCTips"/>
        <w:rPr>
          <w:rFonts w:ascii="Arial Narrow" w:hAnsi="Arial Narrow"/>
          <w:i w:val="0"/>
        </w:rPr>
      </w:pPr>
    </w:p>
    <w:p w:rsidR="00C75CCA" w:rsidRPr="00875148" w:rsidRDefault="00C75CC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 xml:space="preserve">Riscos, restrições e dependências envolvidos na </w:t>
      </w:r>
      <w:proofErr w:type="gramStart"/>
      <w:r w:rsidRPr="00875148">
        <w:rPr>
          <w:rFonts w:ascii="Arial Narrow" w:hAnsi="Arial Narrow"/>
          <w:sz w:val="20"/>
        </w:rPr>
        <w:t>manutenção</w:t>
      </w:r>
      <w:proofErr w:type="gramEnd"/>
    </w:p>
    <w:p w:rsidR="00C75CCA" w:rsidRPr="00875148" w:rsidRDefault="00C75CCA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C75CCA" w:rsidRPr="00875148" w:rsidRDefault="00C75CC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C75CCA" w:rsidRPr="00875148" w:rsidRDefault="00C75CC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C75CCA" w:rsidRPr="00875148" w:rsidRDefault="00C75CCA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C75CCA" w:rsidRDefault="00C75CCA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C75CCA" w:rsidRPr="001E5B29" w:rsidRDefault="00C75CCA" w:rsidP="001E5B29">
      <w:pPr>
        <w:pStyle w:val="TCTips"/>
        <w:ind w:firstLine="720"/>
        <w:rPr>
          <w:i w:val="0"/>
        </w:rPr>
      </w:pPr>
    </w:p>
    <w:p w:rsidR="00C75CCA" w:rsidRDefault="00C75CCA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C75CCA" w:rsidRPr="00B978C8" w:rsidRDefault="00C75CCA" w:rsidP="00B978C8"/>
    <w:p w:rsidR="00C75CCA" w:rsidRDefault="00C75CCA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C75CCA" w:rsidRPr="00B978C8" w:rsidRDefault="00C75CCA" w:rsidP="00B978C8"/>
    <w:p w:rsidR="00C75CCA" w:rsidRPr="00875148" w:rsidRDefault="00C75CCA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C75CCA" w:rsidRPr="00875148" w:rsidRDefault="00C75CC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C75CCA" w:rsidRPr="00875148" w:rsidRDefault="00C75CCA">
      <w:pPr>
        <w:pStyle w:val="TCTips"/>
        <w:rPr>
          <w:rFonts w:ascii="Arial Narrow" w:hAnsi="Arial Narrow"/>
          <w:i w:val="0"/>
        </w:rPr>
      </w:pPr>
    </w:p>
    <w:p w:rsidR="00C75CCA" w:rsidRPr="00875148" w:rsidRDefault="00C75CC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C75CCA" w:rsidRPr="00875148" w:rsidRDefault="00C75CCA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C75CCA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C75CCA" w:rsidRPr="009540DC" w:rsidRDefault="00C75CCA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C75CCA" w:rsidRPr="009540DC" w:rsidRDefault="00C75CCA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C75CCA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C75CCA" w:rsidRPr="009540DC" w:rsidRDefault="00C75CCA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C75CCA" w:rsidRPr="009540DC" w:rsidRDefault="00C75CCA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C75CCA" w:rsidRPr="00875148">
        <w:tc>
          <w:tcPr>
            <w:tcW w:w="6307" w:type="dxa"/>
            <w:tcBorders>
              <w:left w:val="single" w:sz="12" w:space="0" w:color="auto"/>
            </w:tcBorders>
          </w:tcPr>
          <w:p w:rsidR="00C75CCA" w:rsidRPr="009540DC" w:rsidRDefault="00C75CCA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C75CCA" w:rsidRPr="009540DC" w:rsidRDefault="00C75CCA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C75CCA" w:rsidRPr="00875148">
        <w:tc>
          <w:tcPr>
            <w:tcW w:w="6307" w:type="dxa"/>
            <w:tcBorders>
              <w:left w:val="single" w:sz="12" w:space="0" w:color="auto"/>
            </w:tcBorders>
          </w:tcPr>
          <w:p w:rsidR="00C75CCA" w:rsidRPr="009540DC" w:rsidRDefault="00C75CCA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C75CCA" w:rsidRPr="009540DC" w:rsidRDefault="00C75CCA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C75CCA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C75CCA" w:rsidRPr="009540DC" w:rsidRDefault="00C75CCA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C75CCA" w:rsidRPr="009540DC" w:rsidRDefault="00C75CCA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C75CCA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C75CCA" w:rsidRPr="009540DC" w:rsidRDefault="00C75CCA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75CCA" w:rsidRPr="009540DC" w:rsidRDefault="00C75CCA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C75CCA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C75CCA" w:rsidRPr="009540DC" w:rsidRDefault="00C75CCA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EMS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C75CCA" w:rsidRPr="00875148" w:rsidRDefault="00C75CCA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C75CCA" w:rsidRPr="00875148" w:rsidRDefault="00C75CCA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C75CCA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C75CCA" w:rsidRPr="009540DC" w:rsidRDefault="00C75CCA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C75CCA" w:rsidRPr="009540DC" w:rsidRDefault="00C75CCA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C75CCA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C75CCA" w:rsidRPr="009540DC" w:rsidRDefault="00C75CCA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C75CCA" w:rsidRPr="009540DC" w:rsidRDefault="00C75CCA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C75CCA" w:rsidRPr="00875148">
        <w:tc>
          <w:tcPr>
            <w:tcW w:w="6307" w:type="dxa"/>
            <w:tcBorders>
              <w:left w:val="single" w:sz="12" w:space="0" w:color="auto"/>
            </w:tcBorders>
          </w:tcPr>
          <w:p w:rsidR="00C75CCA" w:rsidRPr="009540DC" w:rsidRDefault="00C75CCA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9540DC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9540DC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C75CCA" w:rsidRPr="009540DC" w:rsidRDefault="00C75CCA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C75CCA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C75CCA" w:rsidRPr="009540DC" w:rsidRDefault="00C75CCA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Homologação da EMS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75CCA" w:rsidRPr="00875148" w:rsidRDefault="00C75CCA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75CCA" w:rsidRPr="00875148" w:rsidRDefault="00C75CCA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C75CCA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C75CCA" w:rsidRPr="009540DC" w:rsidRDefault="00C75CCA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C75CCA" w:rsidRPr="009540DC" w:rsidRDefault="00C75CCA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C75CCA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C75CCA" w:rsidRPr="009540DC" w:rsidRDefault="00C75CCA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C75CCA" w:rsidRPr="009540DC" w:rsidRDefault="00C75CCA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C75CCA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C75CCA" w:rsidRPr="009540DC" w:rsidRDefault="00C75CCA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C75CCA" w:rsidRPr="009540DC" w:rsidRDefault="00C75CCA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C75CCA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C75CCA" w:rsidRPr="009540DC" w:rsidRDefault="00C75CCA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75CCA" w:rsidRPr="00875148" w:rsidRDefault="00C75CCA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75CCA" w:rsidRPr="00875148" w:rsidRDefault="00C75CCA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</w:tbl>
    <w:p w:rsidR="00C75CCA" w:rsidRPr="00875148" w:rsidRDefault="00C75CCA">
      <w:pPr>
        <w:pStyle w:val="TCTips"/>
        <w:rPr>
          <w:rFonts w:ascii="Arial Narrow" w:hAnsi="Arial Narrow"/>
          <w:i w:val="0"/>
          <w:lang w:val="es-ES_tradnl"/>
        </w:rPr>
      </w:pPr>
    </w:p>
    <w:p w:rsidR="00C75CCA" w:rsidRPr="00875148" w:rsidRDefault="00C75CC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C75CCA" w:rsidRPr="00875148" w:rsidRDefault="00C75CCA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C75CCA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C75CCA" w:rsidRPr="009540DC" w:rsidRDefault="00C75CCA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C75CCA" w:rsidRPr="009540DC" w:rsidRDefault="00C75CCA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C75CCA" w:rsidRPr="009540DC" w:rsidRDefault="00C75CCA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C75CCA" w:rsidRPr="009540DC" w:rsidRDefault="00C75CCA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C75CCA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C75CCA" w:rsidRPr="009540DC" w:rsidRDefault="00C75CCA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C75CCA" w:rsidRPr="009540DC" w:rsidRDefault="00C75CCA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C75CCA" w:rsidRPr="009540DC" w:rsidRDefault="00C75CCA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C75CCA" w:rsidRPr="00875148" w:rsidRDefault="00C75CCA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C75CCA" w:rsidRPr="00875148">
        <w:trPr>
          <w:cantSplit/>
        </w:trPr>
        <w:tc>
          <w:tcPr>
            <w:tcW w:w="3614" w:type="dxa"/>
          </w:tcPr>
          <w:p w:rsidR="00C75CCA" w:rsidRPr="009540DC" w:rsidRDefault="00C75CCA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C75CCA" w:rsidRPr="009540DC" w:rsidRDefault="00C75CCA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C75CCA" w:rsidRPr="009540DC" w:rsidRDefault="00C75CCA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C75CCA" w:rsidRPr="00875148" w:rsidRDefault="00C75CCA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C75CCA" w:rsidRPr="00875148">
        <w:trPr>
          <w:cantSplit/>
        </w:trPr>
        <w:tc>
          <w:tcPr>
            <w:tcW w:w="3614" w:type="dxa"/>
          </w:tcPr>
          <w:p w:rsidR="00C75CCA" w:rsidRPr="009540DC" w:rsidRDefault="00C75CCA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C75CCA" w:rsidRPr="009540DC" w:rsidRDefault="00C75CCA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C75CCA" w:rsidRPr="009540DC" w:rsidRDefault="00C75CCA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C75CCA" w:rsidRPr="00875148" w:rsidRDefault="00C75CCA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C75CCA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C75CCA" w:rsidRPr="00875148" w:rsidRDefault="00C75CCA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C75CCA" w:rsidRPr="00875148" w:rsidRDefault="00C75CCA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C75CCA" w:rsidRPr="00875148" w:rsidRDefault="00C75CCA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C75CCA" w:rsidRPr="00875148" w:rsidRDefault="00C75CCA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C75CCA" w:rsidRPr="00875148" w:rsidRDefault="00C75CCA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C75CCA" w:rsidRPr="00875148" w:rsidRDefault="00C75CCA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C75CCA" w:rsidRPr="00875148" w:rsidRDefault="00C75CC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C75CCA" w:rsidRPr="00875148" w:rsidRDefault="00C75CCA">
      <w:pPr>
        <w:pStyle w:val="TCTips"/>
        <w:rPr>
          <w:rFonts w:ascii="Arial Narrow" w:hAnsi="Arial Narrow"/>
          <w:i w:val="0"/>
        </w:rPr>
      </w:pPr>
    </w:p>
    <w:p w:rsidR="00C75CCA" w:rsidRPr="00875148" w:rsidRDefault="00C75CC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C75CCA" w:rsidRPr="00875148" w:rsidRDefault="00C75CCA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C75CCA" w:rsidRPr="00875148">
        <w:tc>
          <w:tcPr>
            <w:tcW w:w="579" w:type="dxa"/>
            <w:vAlign w:val="center"/>
          </w:tcPr>
          <w:p w:rsidR="00C75CCA" w:rsidRPr="00875148" w:rsidRDefault="00C75CCA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C75CCA" w:rsidRPr="00875148" w:rsidRDefault="00C75CCA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C75CCA" w:rsidRPr="00875148" w:rsidRDefault="00C75CCA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C75CCA" w:rsidRPr="00875148" w:rsidRDefault="00C75CCA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C75CCA" w:rsidRPr="00875148" w:rsidRDefault="00C75CCA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C75CCA" w:rsidRPr="00875148" w:rsidRDefault="00C75CCA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C75CCA" w:rsidRPr="00875148">
        <w:tc>
          <w:tcPr>
            <w:tcW w:w="579" w:type="dxa"/>
          </w:tcPr>
          <w:p w:rsidR="00C75CCA" w:rsidRPr="00875148" w:rsidRDefault="00C75CCA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C75CCA" w:rsidRPr="00875148" w:rsidRDefault="00C75CCA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C75CCA" w:rsidRPr="00875148" w:rsidRDefault="00C75CCA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C75CCA" w:rsidRPr="00875148" w:rsidRDefault="00C75CCA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C75CCA" w:rsidRPr="00875148" w:rsidRDefault="00C75CCA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C75CCA" w:rsidRPr="00875148" w:rsidRDefault="00C75CCA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C75CCA" w:rsidRPr="00875148">
        <w:tc>
          <w:tcPr>
            <w:tcW w:w="579" w:type="dxa"/>
          </w:tcPr>
          <w:p w:rsidR="00C75CCA" w:rsidRPr="00875148" w:rsidRDefault="00C75CCA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C75CCA" w:rsidRPr="00875148" w:rsidRDefault="00C75CCA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C75CCA" w:rsidRPr="00875148" w:rsidRDefault="00C75CCA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C75CCA" w:rsidRPr="00875148" w:rsidRDefault="00C75CCA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C75CCA" w:rsidRPr="00875148" w:rsidRDefault="00C75CCA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C75CCA" w:rsidRPr="00875148" w:rsidRDefault="00C75CCA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C75CCA" w:rsidRPr="00875148">
        <w:tc>
          <w:tcPr>
            <w:tcW w:w="579" w:type="dxa"/>
          </w:tcPr>
          <w:p w:rsidR="00C75CCA" w:rsidRPr="00875148" w:rsidRDefault="00C75CCA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C75CCA" w:rsidRPr="00875148" w:rsidRDefault="00C75CCA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C75CCA" w:rsidRPr="00875148" w:rsidRDefault="00C75CCA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C75CCA" w:rsidRPr="00875148" w:rsidRDefault="00C75CCA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C75CCA" w:rsidRPr="00875148" w:rsidRDefault="00C75CCA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C75CCA" w:rsidRPr="00875148" w:rsidRDefault="00C75CCA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C75CCA" w:rsidRPr="00875148">
        <w:tc>
          <w:tcPr>
            <w:tcW w:w="579" w:type="dxa"/>
          </w:tcPr>
          <w:p w:rsidR="00C75CCA" w:rsidRPr="00875148" w:rsidRDefault="00C75CCA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C75CCA" w:rsidRPr="00875148" w:rsidRDefault="00C75CCA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C75CCA" w:rsidRPr="00875148" w:rsidRDefault="00C75CCA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C75CCA" w:rsidRPr="00875148" w:rsidRDefault="00C75CCA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C75CCA" w:rsidRPr="00875148" w:rsidRDefault="00C75CCA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C75CCA" w:rsidRPr="00875148" w:rsidRDefault="00C75CCA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C75CCA" w:rsidRPr="00875148">
        <w:tc>
          <w:tcPr>
            <w:tcW w:w="579" w:type="dxa"/>
          </w:tcPr>
          <w:p w:rsidR="00C75CCA" w:rsidRPr="00875148" w:rsidRDefault="00C75CCA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C75CCA" w:rsidRPr="00875148" w:rsidRDefault="00C75CCA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C75CCA" w:rsidRPr="00875148" w:rsidRDefault="00C75CCA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C75CCA" w:rsidRPr="00875148" w:rsidRDefault="00C75CCA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C75CCA" w:rsidRPr="00875148" w:rsidRDefault="00C75CCA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C75CCA" w:rsidRPr="00875148" w:rsidRDefault="00C75CCA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C75CCA" w:rsidRPr="00875148" w:rsidRDefault="00C75CCA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*Preenchido pela Gerência de Liberação</w:t>
      </w:r>
    </w:p>
    <w:p w:rsidR="00C75CCA" w:rsidRPr="00875148" w:rsidRDefault="00C75CCA" w:rsidP="0000716A">
      <w:pPr>
        <w:rPr>
          <w:rFonts w:ascii="Arial Narrow" w:hAnsi="Arial Narrow"/>
        </w:rPr>
      </w:pPr>
    </w:p>
    <w:p w:rsidR="00C75CCA" w:rsidRPr="00875148" w:rsidRDefault="00C75CCA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C75CCA" w:rsidRPr="00875148" w:rsidRDefault="00C75CCA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C75CCA" w:rsidRPr="00875148">
        <w:tc>
          <w:tcPr>
            <w:tcW w:w="579" w:type="dxa"/>
            <w:vAlign w:val="center"/>
          </w:tcPr>
          <w:p w:rsidR="00C75CCA" w:rsidRPr="00875148" w:rsidRDefault="00C75CCA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C75CCA" w:rsidRPr="00875148" w:rsidRDefault="00C75CCA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C75CCA" w:rsidRPr="00875148" w:rsidRDefault="00C75CCA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C75CCA" w:rsidRPr="00875148" w:rsidRDefault="00C75CCA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C75CCA" w:rsidRPr="00875148" w:rsidRDefault="00C75CCA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C75CCA" w:rsidRPr="00875148" w:rsidRDefault="00C75CCA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C75CCA" w:rsidRPr="00875148" w:rsidRDefault="00C75CCA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C75CCA" w:rsidRPr="00875148">
        <w:tc>
          <w:tcPr>
            <w:tcW w:w="579" w:type="dxa"/>
          </w:tcPr>
          <w:p w:rsidR="00C75CCA" w:rsidRPr="00875148" w:rsidRDefault="00C75CCA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C75CCA" w:rsidRPr="00875148" w:rsidRDefault="00C75CCA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C75CCA" w:rsidRPr="00875148" w:rsidRDefault="00C75CCA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C75CCA" w:rsidRPr="00875148" w:rsidRDefault="00C75CCA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C75CCA" w:rsidRPr="00875148" w:rsidRDefault="00C75CCA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C75CCA" w:rsidRPr="00875148" w:rsidRDefault="00C75CCA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C75CCA" w:rsidRPr="00875148" w:rsidRDefault="00C75CCA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C75CCA" w:rsidRPr="00875148">
        <w:tc>
          <w:tcPr>
            <w:tcW w:w="579" w:type="dxa"/>
          </w:tcPr>
          <w:p w:rsidR="00C75CCA" w:rsidRPr="00875148" w:rsidRDefault="00C75CCA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C75CCA" w:rsidRPr="00875148" w:rsidRDefault="00C75CCA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C75CCA" w:rsidRPr="00875148" w:rsidRDefault="00C75CCA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C75CCA" w:rsidRPr="00875148" w:rsidRDefault="00C75CCA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C75CCA" w:rsidRPr="00875148" w:rsidRDefault="00C75CCA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C75CCA" w:rsidRPr="00875148" w:rsidRDefault="00C75CCA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C75CCA" w:rsidRPr="00875148" w:rsidRDefault="00C75CCA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C75CCA" w:rsidRPr="00875148">
        <w:tc>
          <w:tcPr>
            <w:tcW w:w="579" w:type="dxa"/>
          </w:tcPr>
          <w:p w:rsidR="00C75CCA" w:rsidRPr="00875148" w:rsidRDefault="00C75CCA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C75CCA" w:rsidRPr="00875148" w:rsidRDefault="00C75CCA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C75CCA" w:rsidRPr="00875148" w:rsidRDefault="00C75CCA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C75CCA" w:rsidRPr="00875148" w:rsidRDefault="00C75CCA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C75CCA" w:rsidRPr="00875148" w:rsidRDefault="00C75CCA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C75CCA" w:rsidRPr="00875148" w:rsidRDefault="00C75CCA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C75CCA" w:rsidRPr="00875148" w:rsidRDefault="00C75CCA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C75CCA" w:rsidRPr="00875148">
        <w:tc>
          <w:tcPr>
            <w:tcW w:w="579" w:type="dxa"/>
          </w:tcPr>
          <w:p w:rsidR="00C75CCA" w:rsidRPr="00875148" w:rsidRDefault="00C75CCA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C75CCA" w:rsidRPr="00875148" w:rsidRDefault="00C75CCA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C75CCA" w:rsidRPr="00875148" w:rsidRDefault="00C75CCA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C75CCA" w:rsidRPr="00875148" w:rsidRDefault="00C75CCA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C75CCA" w:rsidRPr="00875148" w:rsidRDefault="00C75CCA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C75CCA" w:rsidRPr="00875148" w:rsidRDefault="00C75CCA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C75CCA" w:rsidRPr="00875148" w:rsidRDefault="00C75CCA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C75CCA" w:rsidRPr="00875148">
        <w:tc>
          <w:tcPr>
            <w:tcW w:w="579" w:type="dxa"/>
          </w:tcPr>
          <w:p w:rsidR="00C75CCA" w:rsidRPr="00875148" w:rsidRDefault="00C75CCA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C75CCA" w:rsidRPr="00875148" w:rsidRDefault="00C75CCA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C75CCA" w:rsidRPr="00875148" w:rsidRDefault="00C75CCA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C75CCA" w:rsidRPr="00875148" w:rsidRDefault="00C75CCA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C75CCA" w:rsidRPr="00875148" w:rsidRDefault="00C75CCA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C75CCA" w:rsidRPr="00875148" w:rsidRDefault="00C75CCA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C75CCA" w:rsidRPr="00875148" w:rsidRDefault="00C75CCA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C75CCA" w:rsidRPr="00875148" w:rsidRDefault="00C75CCA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*Preenchido pela Gerência de Liberação</w:t>
      </w:r>
    </w:p>
    <w:p w:rsidR="00C75CCA" w:rsidRPr="00875148" w:rsidRDefault="00C75CCA" w:rsidP="00A14994">
      <w:pPr>
        <w:rPr>
          <w:rFonts w:ascii="Arial Narrow" w:hAnsi="Arial Narrow"/>
        </w:rPr>
      </w:pPr>
    </w:p>
    <w:p w:rsidR="00C75CCA" w:rsidRPr="00875148" w:rsidRDefault="00C75CCA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C75CCA" w:rsidRPr="00875148" w:rsidRDefault="00C75CCA">
      <w:pPr>
        <w:pStyle w:val="TCTips"/>
        <w:rPr>
          <w:rFonts w:ascii="Arial Narrow" w:hAnsi="Arial Narrow"/>
          <w:i w:val="0"/>
        </w:rPr>
      </w:pPr>
    </w:p>
    <w:p w:rsidR="00C75CCA" w:rsidRPr="00875148" w:rsidRDefault="00C75CCA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C75CCA" w:rsidRPr="00875148" w:rsidRDefault="00C75CCA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C75CCA" w:rsidRPr="00875148">
        <w:tc>
          <w:tcPr>
            <w:tcW w:w="579" w:type="dxa"/>
            <w:vAlign w:val="center"/>
          </w:tcPr>
          <w:p w:rsidR="00C75CCA" w:rsidRPr="00875148" w:rsidRDefault="00C75CCA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C75CCA" w:rsidRPr="00875148" w:rsidRDefault="00C75CCA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C75CCA" w:rsidRPr="00875148" w:rsidRDefault="00C75CCA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C75CCA" w:rsidRPr="00875148">
        <w:tc>
          <w:tcPr>
            <w:tcW w:w="579" w:type="dxa"/>
          </w:tcPr>
          <w:p w:rsidR="00C75CCA" w:rsidRPr="00875148" w:rsidRDefault="00C75CCA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C75CCA" w:rsidRPr="00875148" w:rsidRDefault="00C75CCA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C75CCA" w:rsidRPr="00875148" w:rsidRDefault="00C75CCA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C75CCA" w:rsidRPr="00875148">
        <w:tc>
          <w:tcPr>
            <w:tcW w:w="579" w:type="dxa"/>
          </w:tcPr>
          <w:p w:rsidR="00C75CCA" w:rsidRPr="00875148" w:rsidRDefault="00C75CCA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C75CCA" w:rsidRPr="00875148" w:rsidRDefault="00C75CCA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C75CCA" w:rsidRPr="00875148" w:rsidRDefault="00C75CCA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C75CCA" w:rsidRPr="00875148">
        <w:tc>
          <w:tcPr>
            <w:tcW w:w="579" w:type="dxa"/>
          </w:tcPr>
          <w:p w:rsidR="00C75CCA" w:rsidRPr="00875148" w:rsidRDefault="00C75CCA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C75CCA" w:rsidRPr="00875148" w:rsidRDefault="00C75CCA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C75CCA" w:rsidRPr="00875148" w:rsidRDefault="00C75CCA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C75CCA" w:rsidRPr="00875148">
        <w:tc>
          <w:tcPr>
            <w:tcW w:w="579" w:type="dxa"/>
          </w:tcPr>
          <w:p w:rsidR="00C75CCA" w:rsidRPr="00875148" w:rsidRDefault="00C75CCA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C75CCA" w:rsidRPr="00875148" w:rsidRDefault="00C75CCA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C75CCA" w:rsidRPr="00875148" w:rsidRDefault="00C75CCA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C75CCA" w:rsidRPr="00875148">
        <w:tc>
          <w:tcPr>
            <w:tcW w:w="579" w:type="dxa"/>
          </w:tcPr>
          <w:p w:rsidR="00C75CCA" w:rsidRPr="00875148" w:rsidRDefault="00C75CCA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C75CCA" w:rsidRPr="00875148" w:rsidRDefault="00C75CCA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C75CCA" w:rsidRPr="00875148" w:rsidRDefault="00C75CCA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C75CCA" w:rsidRPr="00875148" w:rsidRDefault="00C75CCA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 xml:space="preserve">* A </w:t>
      </w:r>
      <w:proofErr w:type="spellStart"/>
      <w:r w:rsidRPr="00875148">
        <w:rPr>
          <w:rFonts w:ascii="Arial Narrow" w:hAnsi="Arial Narrow"/>
        </w:rPr>
        <w:t>seqüência</w:t>
      </w:r>
      <w:proofErr w:type="spellEnd"/>
      <w:r w:rsidRPr="00875148">
        <w:rPr>
          <w:rFonts w:ascii="Arial Narrow" w:hAnsi="Arial Narrow"/>
        </w:rPr>
        <w:t xml:space="preserve"> de atividades descritas no plano de volta deverão estar sincronizadas (mesmo ID) com o Roteiro de Implantação</w:t>
      </w:r>
    </w:p>
    <w:p w:rsidR="00C75CCA" w:rsidRPr="00875148" w:rsidRDefault="00C75CCA" w:rsidP="002552D5">
      <w:pPr>
        <w:rPr>
          <w:rFonts w:ascii="Arial Narrow" w:hAnsi="Arial Narrow"/>
        </w:rPr>
      </w:pPr>
    </w:p>
    <w:p w:rsidR="00C75CCA" w:rsidRPr="00875148" w:rsidRDefault="00C75CCA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C75CCA" w:rsidRPr="00875148" w:rsidRDefault="00C75CCA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C75CCA" w:rsidRPr="00875148">
        <w:tc>
          <w:tcPr>
            <w:tcW w:w="1844" w:type="dxa"/>
            <w:vAlign w:val="center"/>
          </w:tcPr>
          <w:p w:rsidR="00C75CCA" w:rsidRPr="00875148" w:rsidRDefault="00C75CCA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C75CCA" w:rsidRPr="00875148" w:rsidRDefault="00C75CCA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C75CCA" w:rsidRPr="00875148" w:rsidRDefault="00C75CCA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C75CCA" w:rsidRPr="00875148" w:rsidRDefault="00C75CCA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C75CCA" w:rsidRPr="00875148">
        <w:tc>
          <w:tcPr>
            <w:tcW w:w="1844" w:type="dxa"/>
          </w:tcPr>
          <w:p w:rsidR="00C75CCA" w:rsidRPr="00875148" w:rsidRDefault="00C75CCA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C75CCA" w:rsidRPr="00875148" w:rsidRDefault="00C75CCA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C75CCA" w:rsidRPr="00875148" w:rsidRDefault="00C75CCA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C75CCA" w:rsidRPr="00875148" w:rsidRDefault="00C75CCA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C75CCA" w:rsidRPr="00875148">
        <w:tc>
          <w:tcPr>
            <w:tcW w:w="1844" w:type="dxa"/>
          </w:tcPr>
          <w:p w:rsidR="00C75CCA" w:rsidRPr="00875148" w:rsidRDefault="00C75CCA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(opcional)</w:t>
            </w:r>
          </w:p>
        </w:tc>
        <w:tc>
          <w:tcPr>
            <w:tcW w:w="4580" w:type="dxa"/>
          </w:tcPr>
          <w:p w:rsidR="00C75CCA" w:rsidRPr="00875148" w:rsidRDefault="00C75CCA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C75CCA" w:rsidRPr="00875148" w:rsidRDefault="00C75CCA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C75CCA" w:rsidRPr="00875148" w:rsidRDefault="00C75CCA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C75CCA" w:rsidRPr="00875148">
        <w:tc>
          <w:tcPr>
            <w:tcW w:w="1844" w:type="dxa"/>
          </w:tcPr>
          <w:p w:rsidR="00C75CCA" w:rsidRPr="00875148" w:rsidRDefault="00C75CCA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(opcional)</w:t>
            </w:r>
          </w:p>
        </w:tc>
        <w:tc>
          <w:tcPr>
            <w:tcW w:w="4580" w:type="dxa"/>
          </w:tcPr>
          <w:p w:rsidR="00C75CCA" w:rsidRPr="00875148" w:rsidRDefault="00C75CCA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C75CCA" w:rsidRPr="00875148" w:rsidRDefault="00C75CCA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C75CCA" w:rsidRPr="00875148" w:rsidRDefault="00C75CCA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C75CCA" w:rsidRPr="00875148">
        <w:tc>
          <w:tcPr>
            <w:tcW w:w="1844" w:type="dxa"/>
          </w:tcPr>
          <w:p w:rsidR="00C75CCA" w:rsidRPr="00875148" w:rsidRDefault="00C75CCA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(opcional)</w:t>
            </w:r>
          </w:p>
        </w:tc>
        <w:tc>
          <w:tcPr>
            <w:tcW w:w="4580" w:type="dxa"/>
          </w:tcPr>
          <w:p w:rsidR="00C75CCA" w:rsidRPr="00875148" w:rsidRDefault="00C75CCA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C75CCA" w:rsidRPr="00875148" w:rsidRDefault="00C75CCA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C75CCA" w:rsidRPr="00875148" w:rsidRDefault="00C75CCA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C75CCA" w:rsidRPr="00875148">
        <w:tc>
          <w:tcPr>
            <w:tcW w:w="1844" w:type="dxa"/>
          </w:tcPr>
          <w:p w:rsidR="00C75CCA" w:rsidRPr="00875148" w:rsidRDefault="00C75CCA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C75CCA" w:rsidRPr="00875148" w:rsidRDefault="00C75CCA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C75CCA" w:rsidRPr="00875148" w:rsidRDefault="00C75CCA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C75CCA" w:rsidRPr="00875148" w:rsidRDefault="00C75CCA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C75CCA" w:rsidRPr="00875148">
        <w:tc>
          <w:tcPr>
            <w:tcW w:w="1844" w:type="dxa"/>
          </w:tcPr>
          <w:p w:rsidR="00C75CCA" w:rsidRPr="00875148" w:rsidRDefault="00C75CCA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(opcional)</w:t>
            </w:r>
          </w:p>
        </w:tc>
        <w:tc>
          <w:tcPr>
            <w:tcW w:w="4580" w:type="dxa"/>
          </w:tcPr>
          <w:p w:rsidR="00C75CCA" w:rsidRPr="00875148" w:rsidRDefault="00C75CCA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C75CCA" w:rsidRPr="00875148" w:rsidRDefault="00C75CCA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C75CCA" w:rsidRPr="00875148" w:rsidRDefault="00C75CCA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C75CCA" w:rsidRPr="00875148">
        <w:tc>
          <w:tcPr>
            <w:tcW w:w="1844" w:type="dxa"/>
          </w:tcPr>
          <w:p w:rsidR="00C75CCA" w:rsidRPr="00875148" w:rsidRDefault="00C75CCA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(opcional)</w:t>
            </w:r>
          </w:p>
        </w:tc>
        <w:tc>
          <w:tcPr>
            <w:tcW w:w="4580" w:type="dxa"/>
          </w:tcPr>
          <w:p w:rsidR="00C75CCA" w:rsidRPr="00875148" w:rsidRDefault="00C75CCA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C75CCA" w:rsidRPr="00875148" w:rsidRDefault="00C75CCA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C75CCA" w:rsidRPr="00875148" w:rsidRDefault="00C75CCA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C75CCA" w:rsidRPr="00875148">
        <w:tc>
          <w:tcPr>
            <w:tcW w:w="1844" w:type="dxa"/>
          </w:tcPr>
          <w:p w:rsidR="00C75CCA" w:rsidRPr="00875148" w:rsidRDefault="00C75CCA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(opcional)</w:t>
            </w:r>
          </w:p>
        </w:tc>
        <w:tc>
          <w:tcPr>
            <w:tcW w:w="4580" w:type="dxa"/>
          </w:tcPr>
          <w:p w:rsidR="00C75CCA" w:rsidRPr="00875148" w:rsidRDefault="00C75CCA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C75CCA" w:rsidRPr="00875148" w:rsidRDefault="00C75CCA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C75CCA" w:rsidRPr="00875148" w:rsidRDefault="00C75CCA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C75CCA" w:rsidRPr="00875148">
        <w:tc>
          <w:tcPr>
            <w:tcW w:w="1844" w:type="dxa"/>
          </w:tcPr>
          <w:p w:rsidR="00C75CCA" w:rsidRPr="00875148" w:rsidRDefault="00C75CCA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C75CCA" w:rsidRPr="00875148" w:rsidRDefault="00C75CCA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C75CCA" w:rsidRPr="00875148" w:rsidRDefault="00C75CCA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C75CCA" w:rsidRPr="00875148" w:rsidRDefault="00C75CCA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C75CCA" w:rsidRPr="00875148">
        <w:tc>
          <w:tcPr>
            <w:tcW w:w="1844" w:type="dxa"/>
          </w:tcPr>
          <w:p w:rsidR="00C75CCA" w:rsidRPr="00875148" w:rsidRDefault="00C75CCA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(opcional)</w:t>
            </w:r>
          </w:p>
        </w:tc>
        <w:tc>
          <w:tcPr>
            <w:tcW w:w="4580" w:type="dxa"/>
          </w:tcPr>
          <w:p w:rsidR="00C75CCA" w:rsidRPr="00875148" w:rsidRDefault="00C75CCA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C75CCA" w:rsidRPr="00875148" w:rsidRDefault="00C75CCA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C75CCA" w:rsidRPr="00875148" w:rsidRDefault="00C75CCA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C75CCA" w:rsidRPr="00875148">
        <w:tc>
          <w:tcPr>
            <w:tcW w:w="1844" w:type="dxa"/>
          </w:tcPr>
          <w:p w:rsidR="00C75CCA" w:rsidRPr="00875148" w:rsidRDefault="00C75CCA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(opcional)</w:t>
            </w:r>
          </w:p>
        </w:tc>
        <w:tc>
          <w:tcPr>
            <w:tcW w:w="4580" w:type="dxa"/>
          </w:tcPr>
          <w:p w:rsidR="00C75CCA" w:rsidRPr="00875148" w:rsidRDefault="00C75CCA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C75CCA" w:rsidRPr="00875148" w:rsidRDefault="00C75CCA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C75CCA" w:rsidRPr="00875148" w:rsidRDefault="00C75CCA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C75CCA" w:rsidRPr="00875148">
        <w:tc>
          <w:tcPr>
            <w:tcW w:w="1844" w:type="dxa"/>
          </w:tcPr>
          <w:p w:rsidR="00C75CCA" w:rsidRPr="00875148" w:rsidRDefault="00C75CCA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(opcional)</w:t>
            </w:r>
          </w:p>
        </w:tc>
        <w:tc>
          <w:tcPr>
            <w:tcW w:w="4580" w:type="dxa"/>
          </w:tcPr>
          <w:p w:rsidR="00C75CCA" w:rsidRPr="00875148" w:rsidRDefault="00C75CCA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C75CCA" w:rsidRPr="00875148" w:rsidRDefault="00C75CCA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C75CCA" w:rsidRPr="00875148" w:rsidRDefault="00C75CCA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C75CCA" w:rsidRPr="00875148" w:rsidRDefault="00C75CCA">
      <w:pPr>
        <w:pStyle w:val="TCTips"/>
        <w:rPr>
          <w:rFonts w:ascii="Arial Narrow" w:hAnsi="Arial Narrow"/>
          <w:i w:val="0"/>
        </w:rPr>
      </w:pPr>
    </w:p>
    <w:sectPr w:rsidR="00C75CCA" w:rsidRPr="00875148" w:rsidSect="006F1417">
      <w:headerReference w:type="default" r:id="rId11"/>
      <w:footerReference w:type="default" r:id="rId12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3F38" w:rsidRDefault="00003F38">
      <w:r>
        <w:separator/>
      </w:r>
    </w:p>
  </w:endnote>
  <w:endnote w:type="continuationSeparator" w:id="0">
    <w:p w:rsidR="00003F38" w:rsidRDefault="00003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5CCA" w:rsidRDefault="00C75CCA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 w:rsidR="005517D3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 w:rsidR="005517D3">
      <w:rPr>
        <w:rStyle w:val="Nmerodepgina"/>
        <w:rFonts w:ascii="Arial" w:hAnsi="Arial"/>
        <w:snapToGrid w:val="0"/>
      </w:rPr>
      <w:fldChar w:fldCharType="separate"/>
    </w:r>
    <w:r w:rsidR="00F15492">
      <w:rPr>
        <w:rStyle w:val="Nmerodepgina"/>
        <w:rFonts w:ascii="Arial" w:hAnsi="Arial"/>
        <w:noProof/>
        <w:snapToGrid w:val="0"/>
      </w:rPr>
      <w:t>4</w:t>
    </w:r>
    <w:r w:rsidR="005517D3"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 w:rsidR="005517D3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 w:rsidR="005517D3">
      <w:rPr>
        <w:rStyle w:val="Nmerodepgina"/>
        <w:rFonts w:ascii="Arial" w:hAnsi="Arial"/>
        <w:snapToGrid w:val="0"/>
      </w:rPr>
      <w:fldChar w:fldCharType="separate"/>
    </w:r>
    <w:r w:rsidR="00F15492">
      <w:rPr>
        <w:rStyle w:val="Nmerodepgina"/>
        <w:rFonts w:ascii="Arial" w:hAnsi="Arial"/>
        <w:noProof/>
        <w:snapToGrid w:val="0"/>
      </w:rPr>
      <w:t>9</w:t>
    </w:r>
    <w:r w:rsidR="005517D3"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3F38" w:rsidRDefault="00003F38">
      <w:r>
        <w:separator/>
      </w:r>
    </w:p>
  </w:footnote>
  <w:footnote w:type="continuationSeparator" w:id="0">
    <w:p w:rsidR="00003F38" w:rsidRDefault="00003F38">
      <w:r>
        <w:continuationSeparator/>
      </w:r>
    </w:p>
  </w:footnote>
  <w:footnote w:id="1">
    <w:p w:rsidR="00C75CCA" w:rsidRDefault="00C75CCA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C75CCA" w:rsidRDefault="00C75CCA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:rsidR="00C75CCA" w:rsidRDefault="00C75CCA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C75CCA" w:rsidRDefault="00C75CCA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C75CCA" w:rsidRDefault="00C75CCA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C75CCA" w:rsidRDefault="00C75CCA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C75CCA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C75CCA" w:rsidRPr="009540DC" w:rsidRDefault="004E5B9E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781685" cy="332105"/>
                <wp:effectExtent l="0" t="0" r="0" b="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1685" cy="332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C75CCA" w:rsidRPr="009540DC" w:rsidRDefault="00C75CCA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 w:rsidRPr="009540DC"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C75CCA" w:rsidRPr="009540DC" w:rsidRDefault="00C75CCA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C75CCA" w:rsidRPr="009540DC" w:rsidRDefault="00C75CCA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CÓDIGO: 147</w:t>
          </w:r>
        </w:p>
      </w:tc>
    </w:tr>
    <w:tr w:rsidR="00C75CCA">
      <w:trPr>
        <w:cantSplit/>
        <w:trHeight w:val="337"/>
        <w:jc w:val="center"/>
      </w:trPr>
      <w:tc>
        <w:tcPr>
          <w:tcW w:w="2089" w:type="dxa"/>
          <w:vMerge/>
        </w:tcPr>
        <w:p w:rsidR="00C75CCA" w:rsidRPr="009540DC" w:rsidRDefault="00C75CCA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C75CCA" w:rsidRPr="009540DC" w:rsidRDefault="00C75CCA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C75CCA" w:rsidRPr="009540DC" w:rsidRDefault="00C75CCA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C75CCA" w:rsidRPr="009540DC" w:rsidRDefault="00C75CCA" w:rsidP="0000716A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 xml:space="preserve">DATA: </w:t>
          </w:r>
          <w:r>
            <w:rPr>
              <w:rFonts w:ascii="Arial" w:hAnsi="Arial"/>
              <w:sz w:val="16"/>
            </w:rPr>
            <w:t>29</w:t>
          </w:r>
          <w:r w:rsidRPr="009540DC">
            <w:rPr>
              <w:rFonts w:ascii="Arial" w:hAnsi="Arial"/>
              <w:sz w:val="16"/>
            </w:rPr>
            <w:t>/</w:t>
          </w:r>
          <w:r>
            <w:rPr>
              <w:rFonts w:ascii="Arial" w:hAnsi="Arial"/>
              <w:sz w:val="16"/>
            </w:rPr>
            <w:t>12</w:t>
          </w:r>
          <w:r w:rsidRPr="009540DC">
            <w:rPr>
              <w:rFonts w:ascii="Arial" w:hAnsi="Arial"/>
              <w:sz w:val="16"/>
            </w:rPr>
            <w:t>/2011</w:t>
          </w:r>
        </w:p>
      </w:tc>
    </w:tr>
    <w:tr w:rsidR="00C75CCA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C75CCA" w:rsidRPr="009540DC" w:rsidRDefault="00C75CCA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C75CCA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C75CCA" w:rsidRPr="009540DC" w:rsidRDefault="00C75CCA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 w:rsidRPr="009540DC">
            <w:rPr>
              <w:rFonts w:ascii="Arial" w:hAnsi="Arial"/>
            </w:rPr>
            <w:t>Área Responsável pelo Modelo:</w:t>
          </w:r>
        </w:p>
      </w:tc>
    </w:tr>
  </w:tbl>
  <w:p w:rsidR="00C75CCA" w:rsidRDefault="00C75CC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19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1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3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74326D38"/>
    <w:multiLevelType w:val="hybridMultilevel"/>
    <w:tmpl w:val="C61EF2C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7"/>
  </w:num>
  <w:num w:numId="5">
    <w:abstractNumId w:val="10"/>
  </w:num>
  <w:num w:numId="6">
    <w:abstractNumId w:val="22"/>
  </w:num>
  <w:num w:numId="7">
    <w:abstractNumId w:val="7"/>
  </w:num>
  <w:num w:numId="8">
    <w:abstractNumId w:val="16"/>
  </w:num>
  <w:num w:numId="9">
    <w:abstractNumId w:val="14"/>
  </w:num>
  <w:num w:numId="10">
    <w:abstractNumId w:val="11"/>
  </w:num>
  <w:num w:numId="11">
    <w:abstractNumId w:val="19"/>
  </w:num>
  <w:num w:numId="12">
    <w:abstractNumId w:val="18"/>
  </w:num>
  <w:num w:numId="13">
    <w:abstractNumId w:val="4"/>
  </w:num>
  <w:num w:numId="14">
    <w:abstractNumId w:val="2"/>
  </w:num>
  <w:num w:numId="15">
    <w:abstractNumId w:val="23"/>
  </w:num>
  <w:num w:numId="16">
    <w:abstractNumId w:val="8"/>
  </w:num>
  <w:num w:numId="17">
    <w:abstractNumId w:val="15"/>
  </w:num>
  <w:num w:numId="18">
    <w:abstractNumId w:val="1"/>
  </w:num>
  <w:num w:numId="19">
    <w:abstractNumId w:val="6"/>
  </w:num>
  <w:num w:numId="20">
    <w:abstractNumId w:val="20"/>
  </w:num>
  <w:num w:numId="21">
    <w:abstractNumId w:val="21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9F1"/>
    <w:rsid w:val="00002D60"/>
    <w:rsid w:val="00003F38"/>
    <w:rsid w:val="00005CD4"/>
    <w:rsid w:val="0000716A"/>
    <w:rsid w:val="00007842"/>
    <w:rsid w:val="000111F6"/>
    <w:rsid w:val="000119B3"/>
    <w:rsid w:val="00011A3A"/>
    <w:rsid w:val="0001514A"/>
    <w:rsid w:val="0002068B"/>
    <w:rsid w:val="00025789"/>
    <w:rsid w:val="00026F37"/>
    <w:rsid w:val="000339EB"/>
    <w:rsid w:val="00033B45"/>
    <w:rsid w:val="0003488A"/>
    <w:rsid w:val="00034CB0"/>
    <w:rsid w:val="000408DB"/>
    <w:rsid w:val="000425DB"/>
    <w:rsid w:val="00043B76"/>
    <w:rsid w:val="0004728F"/>
    <w:rsid w:val="00047D6D"/>
    <w:rsid w:val="0005102B"/>
    <w:rsid w:val="00057981"/>
    <w:rsid w:val="00062236"/>
    <w:rsid w:val="0006327C"/>
    <w:rsid w:val="00063320"/>
    <w:rsid w:val="00065E97"/>
    <w:rsid w:val="000718DF"/>
    <w:rsid w:val="000722FD"/>
    <w:rsid w:val="000729B7"/>
    <w:rsid w:val="0007424A"/>
    <w:rsid w:val="00075AD6"/>
    <w:rsid w:val="00075F45"/>
    <w:rsid w:val="00085C58"/>
    <w:rsid w:val="00090E34"/>
    <w:rsid w:val="00091B1A"/>
    <w:rsid w:val="00092FF2"/>
    <w:rsid w:val="00095B92"/>
    <w:rsid w:val="00096E8F"/>
    <w:rsid w:val="000A114E"/>
    <w:rsid w:val="000A2DBE"/>
    <w:rsid w:val="000A3E40"/>
    <w:rsid w:val="000A5878"/>
    <w:rsid w:val="000A60CC"/>
    <w:rsid w:val="000A60D6"/>
    <w:rsid w:val="000B206F"/>
    <w:rsid w:val="000B3976"/>
    <w:rsid w:val="000B4422"/>
    <w:rsid w:val="000B484C"/>
    <w:rsid w:val="000B5FA9"/>
    <w:rsid w:val="000B6CBB"/>
    <w:rsid w:val="000B74F7"/>
    <w:rsid w:val="000C1D0F"/>
    <w:rsid w:val="000C6D8D"/>
    <w:rsid w:val="000D29E9"/>
    <w:rsid w:val="000E3473"/>
    <w:rsid w:val="000E4113"/>
    <w:rsid w:val="000E5668"/>
    <w:rsid w:val="000E61E4"/>
    <w:rsid w:val="000E6CEA"/>
    <w:rsid w:val="000F0195"/>
    <w:rsid w:val="000F01B0"/>
    <w:rsid w:val="000F0C69"/>
    <w:rsid w:val="000F25C4"/>
    <w:rsid w:val="000F3876"/>
    <w:rsid w:val="000F4B3C"/>
    <w:rsid w:val="000F5D38"/>
    <w:rsid w:val="000F7F7E"/>
    <w:rsid w:val="00100949"/>
    <w:rsid w:val="0010198B"/>
    <w:rsid w:val="0010760E"/>
    <w:rsid w:val="00107798"/>
    <w:rsid w:val="00107843"/>
    <w:rsid w:val="00111FA2"/>
    <w:rsid w:val="00112EFC"/>
    <w:rsid w:val="00116B72"/>
    <w:rsid w:val="00120D7F"/>
    <w:rsid w:val="001232E2"/>
    <w:rsid w:val="0012448A"/>
    <w:rsid w:val="00130BF4"/>
    <w:rsid w:val="0013234C"/>
    <w:rsid w:val="00133562"/>
    <w:rsid w:val="00134664"/>
    <w:rsid w:val="00134EA4"/>
    <w:rsid w:val="00154A64"/>
    <w:rsid w:val="00155152"/>
    <w:rsid w:val="00155485"/>
    <w:rsid w:val="00155AF9"/>
    <w:rsid w:val="0015625A"/>
    <w:rsid w:val="00156A85"/>
    <w:rsid w:val="00161746"/>
    <w:rsid w:val="0016483B"/>
    <w:rsid w:val="0016673B"/>
    <w:rsid w:val="00170678"/>
    <w:rsid w:val="00176665"/>
    <w:rsid w:val="00176B48"/>
    <w:rsid w:val="001776B5"/>
    <w:rsid w:val="0018054E"/>
    <w:rsid w:val="0018172E"/>
    <w:rsid w:val="001826EF"/>
    <w:rsid w:val="00186729"/>
    <w:rsid w:val="0018798B"/>
    <w:rsid w:val="00190B56"/>
    <w:rsid w:val="0019415F"/>
    <w:rsid w:val="00195723"/>
    <w:rsid w:val="001B744E"/>
    <w:rsid w:val="001C0FEA"/>
    <w:rsid w:val="001C3A9A"/>
    <w:rsid w:val="001D0F63"/>
    <w:rsid w:val="001D24B2"/>
    <w:rsid w:val="001D2670"/>
    <w:rsid w:val="001D3A86"/>
    <w:rsid w:val="001D55EF"/>
    <w:rsid w:val="001D5FD3"/>
    <w:rsid w:val="001D6FF2"/>
    <w:rsid w:val="001E5B29"/>
    <w:rsid w:val="001F069A"/>
    <w:rsid w:val="001F0CFD"/>
    <w:rsid w:val="001F1D50"/>
    <w:rsid w:val="001F34B9"/>
    <w:rsid w:val="001F36C6"/>
    <w:rsid w:val="001F4ADC"/>
    <w:rsid w:val="001F53B7"/>
    <w:rsid w:val="002117FD"/>
    <w:rsid w:val="002128F9"/>
    <w:rsid w:val="00215804"/>
    <w:rsid w:val="00216BD7"/>
    <w:rsid w:val="00225398"/>
    <w:rsid w:val="00227E41"/>
    <w:rsid w:val="00232E19"/>
    <w:rsid w:val="0023440C"/>
    <w:rsid w:val="002369D3"/>
    <w:rsid w:val="0023793F"/>
    <w:rsid w:val="002420A0"/>
    <w:rsid w:val="00242FDD"/>
    <w:rsid w:val="00245221"/>
    <w:rsid w:val="00254241"/>
    <w:rsid w:val="002552D5"/>
    <w:rsid w:val="002609F8"/>
    <w:rsid w:val="00263DF6"/>
    <w:rsid w:val="00264BC0"/>
    <w:rsid w:val="00266541"/>
    <w:rsid w:val="0026759F"/>
    <w:rsid w:val="00270B92"/>
    <w:rsid w:val="00271A13"/>
    <w:rsid w:val="00271B85"/>
    <w:rsid w:val="00271FB7"/>
    <w:rsid w:val="002743D3"/>
    <w:rsid w:val="002867D4"/>
    <w:rsid w:val="00290D93"/>
    <w:rsid w:val="00292871"/>
    <w:rsid w:val="00293543"/>
    <w:rsid w:val="00296253"/>
    <w:rsid w:val="002A37A9"/>
    <w:rsid w:val="002A3D6C"/>
    <w:rsid w:val="002A489D"/>
    <w:rsid w:val="002A493C"/>
    <w:rsid w:val="002A4DAE"/>
    <w:rsid w:val="002A5A05"/>
    <w:rsid w:val="002B1A0A"/>
    <w:rsid w:val="002B78BF"/>
    <w:rsid w:val="002C2B68"/>
    <w:rsid w:val="002C7435"/>
    <w:rsid w:val="002C7CDA"/>
    <w:rsid w:val="002D07E2"/>
    <w:rsid w:val="002D0D9D"/>
    <w:rsid w:val="002D0FFA"/>
    <w:rsid w:val="002D2F9A"/>
    <w:rsid w:val="002D36B7"/>
    <w:rsid w:val="002D3A39"/>
    <w:rsid w:val="002D69A4"/>
    <w:rsid w:val="002E294F"/>
    <w:rsid w:val="002E2EC5"/>
    <w:rsid w:val="002E6A5F"/>
    <w:rsid w:val="002E73E1"/>
    <w:rsid w:val="002F1019"/>
    <w:rsid w:val="002F2F90"/>
    <w:rsid w:val="002F64E0"/>
    <w:rsid w:val="003007BC"/>
    <w:rsid w:val="00301702"/>
    <w:rsid w:val="00301E5B"/>
    <w:rsid w:val="003026BA"/>
    <w:rsid w:val="00303590"/>
    <w:rsid w:val="00304F50"/>
    <w:rsid w:val="00306C3B"/>
    <w:rsid w:val="00310E23"/>
    <w:rsid w:val="00313C02"/>
    <w:rsid w:val="0031420D"/>
    <w:rsid w:val="00315652"/>
    <w:rsid w:val="00321262"/>
    <w:rsid w:val="00321FF4"/>
    <w:rsid w:val="00324DF4"/>
    <w:rsid w:val="0032615C"/>
    <w:rsid w:val="00333A9B"/>
    <w:rsid w:val="00343E85"/>
    <w:rsid w:val="0034692E"/>
    <w:rsid w:val="00346E2C"/>
    <w:rsid w:val="00352574"/>
    <w:rsid w:val="00360B96"/>
    <w:rsid w:val="0036483C"/>
    <w:rsid w:val="003703AC"/>
    <w:rsid w:val="00370AA5"/>
    <w:rsid w:val="00370DF7"/>
    <w:rsid w:val="003735EF"/>
    <w:rsid w:val="00375316"/>
    <w:rsid w:val="003753C5"/>
    <w:rsid w:val="003814DB"/>
    <w:rsid w:val="00385FB7"/>
    <w:rsid w:val="003878F7"/>
    <w:rsid w:val="00390935"/>
    <w:rsid w:val="00392A11"/>
    <w:rsid w:val="00392D4C"/>
    <w:rsid w:val="0039368A"/>
    <w:rsid w:val="00394D33"/>
    <w:rsid w:val="00395F0A"/>
    <w:rsid w:val="003976C3"/>
    <w:rsid w:val="003A031B"/>
    <w:rsid w:val="003A29F1"/>
    <w:rsid w:val="003B04B9"/>
    <w:rsid w:val="003B124F"/>
    <w:rsid w:val="003C0E76"/>
    <w:rsid w:val="003C2B66"/>
    <w:rsid w:val="003C3E5A"/>
    <w:rsid w:val="003C6159"/>
    <w:rsid w:val="003C7E6F"/>
    <w:rsid w:val="003D4B3F"/>
    <w:rsid w:val="003D5F2A"/>
    <w:rsid w:val="003D6623"/>
    <w:rsid w:val="003E65D7"/>
    <w:rsid w:val="003F3769"/>
    <w:rsid w:val="003F4CD3"/>
    <w:rsid w:val="003F51EA"/>
    <w:rsid w:val="003F67F7"/>
    <w:rsid w:val="0040262D"/>
    <w:rsid w:val="004054F2"/>
    <w:rsid w:val="00406C5E"/>
    <w:rsid w:val="0040743C"/>
    <w:rsid w:val="00407BCF"/>
    <w:rsid w:val="0041262B"/>
    <w:rsid w:val="004150D4"/>
    <w:rsid w:val="00415F64"/>
    <w:rsid w:val="00422689"/>
    <w:rsid w:val="00425CF6"/>
    <w:rsid w:val="00427853"/>
    <w:rsid w:val="00432241"/>
    <w:rsid w:val="004429EB"/>
    <w:rsid w:val="004454DC"/>
    <w:rsid w:val="004474E5"/>
    <w:rsid w:val="004602E7"/>
    <w:rsid w:val="00460E14"/>
    <w:rsid w:val="00462052"/>
    <w:rsid w:val="00462254"/>
    <w:rsid w:val="0046284F"/>
    <w:rsid w:val="00462F1A"/>
    <w:rsid w:val="004663C3"/>
    <w:rsid w:val="00466BB1"/>
    <w:rsid w:val="004748E1"/>
    <w:rsid w:val="00475930"/>
    <w:rsid w:val="00481037"/>
    <w:rsid w:val="0048184D"/>
    <w:rsid w:val="004848D8"/>
    <w:rsid w:val="00485E88"/>
    <w:rsid w:val="0049781C"/>
    <w:rsid w:val="004A0DF3"/>
    <w:rsid w:val="004A5B23"/>
    <w:rsid w:val="004B2235"/>
    <w:rsid w:val="004B4CB8"/>
    <w:rsid w:val="004B6EE3"/>
    <w:rsid w:val="004C20D4"/>
    <w:rsid w:val="004C23C5"/>
    <w:rsid w:val="004C5A88"/>
    <w:rsid w:val="004C5CED"/>
    <w:rsid w:val="004D06BD"/>
    <w:rsid w:val="004D1F01"/>
    <w:rsid w:val="004D3EF6"/>
    <w:rsid w:val="004D479A"/>
    <w:rsid w:val="004D681A"/>
    <w:rsid w:val="004D72B7"/>
    <w:rsid w:val="004E146B"/>
    <w:rsid w:val="004E433D"/>
    <w:rsid w:val="004E5B9E"/>
    <w:rsid w:val="004F355F"/>
    <w:rsid w:val="004F73A2"/>
    <w:rsid w:val="004F7A14"/>
    <w:rsid w:val="00504061"/>
    <w:rsid w:val="0050515B"/>
    <w:rsid w:val="00507162"/>
    <w:rsid w:val="00507568"/>
    <w:rsid w:val="00512809"/>
    <w:rsid w:val="00514BD6"/>
    <w:rsid w:val="00517854"/>
    <w:rsid w:val="005205DF"/>
    <w:rsid w:val="00520752"/>
    <w:rsid w:val="00520A18"/>
    <w:rsid w:val="005211AA"/>
    <w:rsid w:val="00524986"/>
    <w:rsid w:val="00525158"/>
    <w:rsid w:val="005325F6"/>
    <w:rsid w:val="00533434"/>
    <w:rsid w:val="00533709"/>
    <w:rsid w:val="005342FA"/>
    <w:rsid w:val="00536B8D"/>
    <w:rsid w:val="0054470E"/>
    <w:rsid w:val="00550E13"/>
    <w:rsid w:val="005517D3"/>
    <w:rsid w:val="00551A51"/>
    <w:rsid w:val="005529EC"/>
    <w:rsid w:val="00555BC1"/>
    <w:rsid w:val="00560ACC"/>
    <w:rsid w:val="00563CCF"/>
    <w:rsid w:val="00565A80"/>
    <w:rsid w:val="00566DA7"/>
    <w:rsid w:val="005728F6"/>
    <w:rsid w:val="00580FAD"/>
    <w:rsid w:val="00586977"/>
    <w:rsid w:val="00587D4E"/>
    <w:rsid w:val="00591325"/>
    <w:rsid w:val="005925AA"/>
    <w:rsid w:val="0059362C"/>
    <w:rsid w:val="00594103"/>
    <w:rsid w:val="00595535"/>
    <w:rsid w:val="00597006"/>
    <w:rsid w:val="005976A3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C759A"/>
    <w:rsid w:val="005D18EF"/>
    <w:rsid w:val="005D344D"/>
    <w:rsid w:val="005E211D"/>
    <w:rsid w:val="005E2F8C"/>
    <w:rsid w:val="005E57D7"/>
    <w:rsid w:val="005F10E3"/>
    <w:rsid w:val="005F1EC1"/>
    <w:rsid w:val="006011B9"/>
    <w:rsid w:val="0060216A"/>
    <w:rsid w:val="00603A73"/>
    <w:rsid w:val="00603F7B"/>
    <w:rsid w:val="00610B3D"/>
    <w:rsid w:val="00614377"/>
    <w:rsid w:val="00614B88"/>
    <w:rsid w:val="0062188F"/>
    <w:rsid w:val="0062407B"/>
    <w:rsid w:val="00626D90"/>
    <w:rsid w:val="00635E50"/>
    <w:rsid w:val="00645657"/>
    <w:rsid w:val="00645DE2"/>
    <w:rsid w:val="00652F0D"/>
    <w:rsid w:val="006538E2"/>
    <w:rsid w:val="0065593F"/>
    <w:rsid w:val="0065695B"/>
    <w:rsid w:val="006675D3"/>
    <w:rsid w:val="0067113D"/>
    <w:rsid w:val="006740BF"/>
    <w:rsid w:val="00674551"/>
    <w:rsid w:val="00676DC7"/>
    <w:rsid w:val="00687C7B"/>
    <w:rsid w:val="00687C8D"/>
    <w:rsid w:val="006919C9"/>
    <w:rsid w:val="00691D6D"/>
    <w:rsid w:val="006A2A01"/>
    <w:rsid w:val="006A2AD0"/>
    <w:rsid w:val="006B4D0C"/>
    <w:rsid w:val="006B5723"/>
    <w:rsid w:val="006C1E41"/>
    <w:rsid w:val="006C1E49"/>
    <w:rsid w:val="006C43F7"/>
    <w:rsid w:val="006D091D"/>
    <w:rsid w:val="006E2C4F"/>
    <w:rsid w:val="006E2F17"/>
    <w:rsid w:val="006E709B"/>
    <w:rsid w:val="006E7B55"/>
    <w:rsid w:val="006F0842"/>
    <w:rsid w:val="006F13AB"/>
    <w:rsid w:val="006F1417"/>
    <w:rsid w:val="006F3399"/>
    <w:rsid w:val="006F61F8"/>
    <w:rsid w:val="00703B21"/>
    <w:rsid w:val="00703C26"/>
    <w:rsid w:val="007044C8"/>
    <w:rsid w:val="007069D1"/>
    <w:rsid w:val="007077A7"/>
    <w:rsid w:val="00707850"/>
    <w:rsid w:val="00710567"/>
    <w:rsid w:val="00711B32"/>
    <w:rsid w:val="00713A58"/>
    <w:rsid w:val="00715235"/>
    <w:rsid w:val="00716B52"/>
    <w:rsid w:val="00723253"/>
    <w:rsid w:val="00725A0D"/>
    <w:rsid w:val="00732BAF"/>
    <w:rsid w:val="00733CB8"/>
    <w:rsid w:val="0073442D"/>
    <w:rsid w:val="00734F41"/>
    <w:rsid w:val="00736B62"/>
    <w:rsid w:val="00736D34"/>
    <w:rsid w:val="00737BCC"/>
    <w:rsid w:val="007400F0"/>
    <w:rsid w:val="007472E9"/>
    <w:rsid w:val="00752424"/>
    <w:rsid w:val="00755CA2"/>
    <w:rsid w:val="007565D7"/>
    <w:rsid w:val="0076025F"/>
    <w:rsid w:val="00772978"/>
    <w:rsid w:val="007735C7"/>
    <w:rsid w:val="0077376A"/>
    <w:rsid w:val="00776469"/>
    <w:rsid w:val="00792AF6"/>
    <w:rsid w:val="00793B84"/>
    <w:rsid w:val="00793D6C"/>
    <w:rsid w:val="007974B6"/>
    <w:rsid w:val="007A00C4"/>
    <w:rsid w:val="007A2713"/>
    <w:rsid w:val="007B1491"/>
    <w:rsid w:val="007B1AD5"/>
    <w:rsid w:val="007B3B6D"/>
    <w:rsid w:val="007B5D5D"/>
    <w:rsid w:val="007B744D"/>
    <w:rsid w:val="007B769E"/>
    <w:rsid w:val="007B7CC6"/>
    <w:rsid w:val="007C09C7"/>
    <w:rsid w:val="007C4E99"/>
    <w:rsid w:val="007C6825"/>
    <w:rsid w:val="007C6A63"/>
    <w:rsid w:val="007C7C12"/>
    <w:rsid w:val="007D0756"/>
    <w:rsid w:val="007D461C"/>
    <w:rsid w:val="007E4CA4"/>
    <w:rsid w:val="007E71B4"/>
    <w:rsid w:val="008017EC"/>
    <w:rsid w:val="0080382D"/>
    <w:rsid w:val="008110AC"/>
    <w:rsid w:val="008125D7"/>
    <w:rsid w:val="00813102"/>
    <w:rsid w:val="008140EF"/>
    <w:rsid w:val="0081637B"/>
    <w:rsid w:val="00823133"/>
    <w:rsid w:val="00824444"/>
    <w:rsid w:val="00824F39"/>
    <w:rsid w:val="00832F35"/>
    <w:rsid w:val="00841321"/>
    <w:rsid w:val="00854EA4"/>
    <w:rsid w:val="008573CA"/>
    <w:rsid w:val="0085777D"/>
    <w:rsid w:val="00862B7C"/>
    <w:rsid w:val="00865547"/>
    <w:rsid w:val="00866585"/>
    <w:rsid w:val="008665A6"/>
    <w:rsid w:val="00870065"/>
    <w:rsid w:val="0087218B"/>
    <w:rsid w:val="0087493D"/>
    <w:rsid w:val="00875148"/>
    <w:rsid w:val="0087702B"/>
    <w:rsid w:val="00877B42"/>
    <w:rsid w:val="00883CB7"/>
    <w:rsid w:val="00886CF7"/>
    <w:rsid w:val="00890929"/>
    <w:rsid w:val="0089266A"/>
    <w:rsid w:val="0089306D"/>
    <w:rsid w:val="008941BE"/>
    <w:rsid w:val="008A1117"/>
    <w:rsid w:val="008B3FE1"/>
    <w:rsid w:val="008B6165"/>
    <w:rsid w:val="008B6D57"/>
    <w:rsid w:val="008C5990"/>
    <w:rsid w:val="008C59A2"/>
    <w:rsid w:val="008C696C"/>
    <w:rsid w:val="008D111F"/>
    <w:rsid w:val="008D53D2"/>
    <w:rsid w:val="008D5D89"/>
    <w:rsid w:val="008D7370"/>
    <w:rsid w:val="008E04FA"/>
    <w:rsid w:val="008E31C4"/>
    <w:rsid w:val="008E6D40"/>
    <w:rsid w:val="008F0069"/>
    <w:rsid w:val="008F3D29"/>
    <w:rsid w:val="008F42D5"/>
    <w:rsid w:val="008F548F"/>
    <w:rsid w:val="008F5D03"/>
    <w:rsid w:val="009056E9"/>
    <w:rsid w:val="00905D43"/>
    <w:rsid w:val="009073BD"/>
    <w:rsid w:val="00912FD6"/>
    <w:rsid w:val="00915B58"/>
    <w:rsid w:val="0092036A"/>
    <w:rsid w:val="009207B5"/>
    <w:rsid w:val="00927DE3"/>
    <w:rsid w:val="00933E88"/>
    <w:rsid w:val="00935C2B"/>
    <w:rsid w:val="00936174"/>
    <w:rsid w:val="0094354E"/>
    <w:rsid w:val="00950F93"/>
    <w:rsid w:val="009540DC"/>
    <w:rsid w:val="00954189"/>
    <w:rsid w:val="00955FAE"/>
    <w:rsid w:val="00960881"/>
    <w:rsid w:val="00961437"/>
    <w:rsid w:val="00963850"/>
    <w:rsid w:val="009646D5"/>
    <w:rsid w:val="00965E63"/>
    <w:rsid w:val="00966019"/>
    <w:rsid w:val="00967685"/>
    <w:rsid w:val="00970784"/>
    <w:rsid w:val="00970806"/>
    <w:rsid w:val="00974529"/>
    <w:rsid w:val="00976443"/>
    <w:rsid w:val="00976E6D"/>
    <w:rsid w:val="00977667"/>
    <w:rsid w:val="00977A2B"/>
    <w:rsid w:val="009844E0"/>
    <w:rsid w:val="00985A93"/>
    <w:rsid w:val="00985E0A"/>
    <w:rsid w:val="00987E43"/>
    <w:rsid w:val="00990084"/>
    <w:rsid w:val="00990122"/>
    <w:rsid w:val="00991CB1"/>
    <w:rsid w:val="0099463C"/>
    <w:rsid w:val="00994D77"/>
    <w:rsid w:val="00996E98"/>
    <w:rsid w:val="009A486A"/>
    <w:rsid w:val="009B02FE"/>
    <w:rsid w:val="009B1076"/>
    <w:rsid w:val="009B3178"/>
    <w:rsid w:val="009B3554"/>
    <w:rsid w:val="009C0CFF"/>
    <w:rsid w:val="009C2CEB"/>
    <w:rsid w:val="009D0684"/>
    <w:rsid w:val="009D6BA7"/>
    <w:rsid w:val="009E4C44"/>
    <w:rsid w:val="009F2E14"/>
    <w:rsid w:val="009F5AA5"/>
    <w:rsid w:val="00A00118"/>
    <w:rsid w:val="00A00CDC"/>
    <w:rsid w:val="00A035DD"/>
    <w:rsid w:val="00A05703"/>
    <w:rsid w:val="00A11C87"/>
    <w:rsid w:val="00A14994"/>
    <w:rsid w:val="00A16D04"/>
    <w:rsid w:val="00A178C1"/>
    <w:rsid w:val="00A203A1"/>
    <w:rsid w:val="00A21164"/>
    <w:rsid w:val="00A21EA2"/>
    <w:rsid w:val="00A235E5"/>
    <w:rsid w:val="00A3631C"/>
    <w:rsid w:val="00A36F80"/>
    <w:rsid w:val="00A47B45"/>
    <w:rsid w:val="00A504B8"/>
    <w:rsid w:val="00A50F02"/>
    <w:rsid w:val="00A52738"/>
    <w:rsid w:val="00A543D3"/>
    <w:rsid w:val="00A569C8"/>
    <w:rsid w:val="00A5775D"/>
    <w:rsid w:val="00A6089A"/>
    <w:rsid w:val="00A61BBE"/>
    <w:rsid w:val="00A63569"/>
    <w:rsid w:val="00A64519"/>
    <w:rsid w:val="00A66899"/>
    <w:rsid w:val="00A7024F"/>
    <w:rsid w:val="00A71F64"/>
    <w:rsid w:val="00A7235E"/>
    <w:rsid w:val="00A7369D"/>
    <w:rsid w:val="00A75621"/>
    <w:rsid w:val="00A757B8"/>
    <w:rsid w:val="00A80A7D"/>
    <w:rsid w:val="00A827E2"/>
    <w:rsid w:val="00A837DC"/>
    <w:rsid w:val="00A91F99"/>
    <w:rsid w:val="00A941BE"/>
    <w:rsid w:val="00A9451A"/>
    <w:rsid w:val="00AA323C"/>
    <w:rsid w:val="00AA52F3"/>
    <w:rsid w:val="00AB4590"/>
    <w:rsid w:val="00AB45EF"/>
    <w:rsid w:val="00AB67A7"/>
    <w:rsid w:val="00AB7DCE"/>
    <w:rsid w:val="00AC3425"/>
    <w:rsid w:val="00AC3DDC"/>
    <w:rsid w:val="00AD13A0"/>
    <w:rsid w:val="00AD1CD7"/>
    <w:rsid w:val="00AD20B9"/>
    <w:rsid w:val="00AD450E"/>
    <w:rsid w:val="00AD527E"/>
    <w:rsid w:val="00AD59B6"/>
    <w:rsid w:val="00AE290D"/>
    <w:rsid w:val="00AE3086"/>
    <w:rsid w:val="00AE45E8"/>
    <w:rsid w:val="00AF2A21"/>
    <w:rsid w:val="00AF2A86"/>
    <w:rsid w:val="00AF4003"/>
    <w:rsid w:val="00AF6532"/>
    <w:rsid w:val="00AF6E5E"/>
    <w:rsid w:val="00AF7F8F"/>
    <w:rsid w:val="00B027CB"/>
    <w:rsid w:val="00B02BE8"/>
    <w:rsid w:val="00B03C2A"/>
    <w:rsid w:val="00B05FC8"/>
    <w:rsid w:val="00B11C84"/>
    <w:rsid w:val="00B12EB4"/>
    <w:rsid w:val="00B13D59"/>
    <w:rsid w:val="00B14A7A"/>
    <w:rsid w:val="00B171CD"/>
    <w:rsid w:val="00B232EC"/>
    <w:rsid w:val="00B26273"/>
    <w:rsid w:val="00B26CF8"/>
    <w:rsid w:val="00B275F6"/>
    <w:rsid w:val="00B342E9"/>
    <w:rsid w:val="00B34FA0"/>
    <w:rsid w:val="00B36A35"/>
    <w:rsid w:val="00B420A7"/>
    <w:rsid w:val="00B46CF8"/>
    <w:rsid w:val="00B51A23"/>
    <w:rsid w:val="00B5598E"/>
    <w:rsid w:val="00B562E1"/>
    <w:rsid w:val="00B604B0"/>
    <w:rsid w:val="00B6253E"/>
    <w:rsid w:val="00B639D5"/>
    <w:rsid w:val="00B65ACA"/>
    <w:rsid w:val="00B67203"/>
    <w:rsid w:val="00B676B1"/>
    <w:rsid w:val="00B71115"/>
    <w:rsid w:val="00B71670"/>
    <w:rsid w:val="00B718ED"/>
    <w:rsid w:val="00B749AE"/>
    <w:rsid w:val="00B84DBD"/>
    <w:rsid w:val="00B85623"/>
    <w:rsid w:val="00B86F32"/>
    <w:rsid w:val="00B87E6C"/>
    <w:rsid w:val="00B92540"/>
    <w:rsid w:val="00B946D2"/>
    <w:rsid w:val="00B97270"/>
    <w:rsid w:val="00B97651"/>
    <w:rsid w:val="00B978C8"/>
    <w:rsid w:val="00BA00BC"/>
    <w:rsid w:val="00BA6CC9"/>
    <w:rsid w:val="00BA6DDF"/>
    <w:rsid w:val="00BB189E"/>
    <w:rsid w:val="00BB2081"/>
    <w:rsid w:val="00BB4FC7"/>
    <w:rsid w:val="00BB73D7"/>
    <w:rsid w:val="00BB74D3"/>
    <w:rsid w:val="00BD06A1"/>
    <w:rsid w:val="00BD08D6"/>
    <w:rsid w:val="00BD0D7E"/>
    <w:rsid w:val="00BD11A1"/>
    <w:rsid w:val="00BD16C4"/>
    <w:rsid w:val="00BD1DF1"/>
    <w:rsid w:val="00BD4414"/>
    <w:rsid w:val="00BE1773"/>
    <w:rsid w:val="00BE1A1C"/>
    <w:rsid w:val="00BE1CD2"/>
    <w:rsid w:val="00BE4742"/>
    <w:rsid w:val="00BF0AAB"/>
    <w:rsid w:val="00BF216B"/>
    <w:rsid w:val="00BF243E"/>
    <w:rsid w:val="00BF5854"/>
    <w:rsid w:val="00BF5CC9"/>
    <w:rsid w:val="00C00B8A"/>
    <w:rsid w:val="00C0154E"/>
    <w:rsid w:val="00C02839"/>
    <w:rsid w:val="00C06858"/>
    <w:rsid w:val="00C06BDE"/>
    <w:rsid w:val="00C131F6"/>
    <w:rsid w:val="00C21F6E"/>
    <w:rsid w:val="00C25AFA"/>
    <w:rsid w:val="00C30277"/>
    <w:rsid w:val="00C31143"/>
    <w:rsid w:val="00C313B6"/>
    <w:rsid w:val="00C31446"/>
    <w:rsid w:val="00C320F7"/>
    <w:rsid w:val="00C3375E"/>
    <w:rsid w:val="00C35528"/>
    <w:rsid w:val="00C3621F"/>
    <w:rsid w:val="00C36FB2"/>
    <w:rsid w:val="00C449A0"/>
    <w:rsid w:val="00C468C7"/>
    <w:rsid w:val="00C475C9"/>
    <w:rsid w:val="00C47D5A"/>
    <w:rsid w:val="00C53E4B"/>
    <w:rsid w:val="00C55C02"/>
    <w:rsid w:val="00C55F51"/>
    <w:rsid w:val="00C57994"/>
    <w:rsid w:val="00C57C2E"/>
    <w:rsid w:val="00C60F0C"/>
    <w:rsid w:val="00C62494"/>
    <w:rsid w:val="00C65E4E"/>
    <w:rsid w:val="00C6618A"/>
    <w:rsid w:val="00C75CCA"/>
    <w:rsid w:val="00C75E39"/>
    <w:rsid w:val="00C8363C"/>
    <w:rsid w:val="00C83B93"/>
    <w:rsid w:val="00C86DCE"/>
    <w:rsid w:val="00C9056D"/>
    <w:rsid w:val="00C92BD4"/>
    <w:rsid w:val="00C93B4D"/>
    <w:rsid w:val="00CA1659"/>
    <w:rsid w:val="00CA3EC1"/>
    <w:rsid w:val="00CA4A3D"/>
    <w:rsid w:val="00CA5310"/>
    <w:rsid w:val="00CB1B89"/>
    <w:rsid w:val="00CB7054"/>
    <w:rsid w:val="00CB7DB2"/>
    <w:rsid w:val="00CC186B"/>
    <w:rsid w:val="00CC356D"/>
    <w:rsid w:val="00CC628B"/>
    <w:rsid w:val="00CC6AA4"/>
    <w:rsid w:val="00CD2A82"/>
    <w:rsid w:val="00CF2AC9"/>
    <w:rsid w:val="00CF360A"/>
    <w:rsid w:val="00D013E8"/>
    <w:rsid w:val="00D019BE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40EF"/>
    <w:rsid w:val="00D357CD"/>
    <w:rsid w:val="00D401AD"/>
    <w:rsid w:val="00D43507"/>
    <w:rsid w:val="00D453FF"/>
    <w:rsid w:val="00D45EB1"/>
    <w:rsid w:val="00D515AB"/>
    <w:rsid w:val="00D51B34"/>
    <w:rsid w:val="00D57704"/>
    <w:rsid w:val="00D60C2B"/>
    <w:rsid w:val="00D64577"/>
    <w:rsid w:val="00D64742"/>
    <w:rsid w:val="00D66DF5"/>
    <w:rsid w:val="00D67D31"/>
    <w:rsid w:val="00D729CF"/>
    <w:rsid w:val="00D745E9"/>
    <w:rsid w:val="00D74DFC"/>
    <w:rsid w:val="00D7574A"/>
    <w:rsid w:val="00D82385"/>
    <w:rsid w:val="00D82DF3"/>
    <w:rsid w:val="00D86DCA"/>
    <w:rsid w:val="00D87A5D"/>
    <w:rsid w:val="00D90C24"/>
    <w:rsid w:val="00D94953"/>
    <w:rsid w:val="00D9721C"/>
    <w:rsid w:val="00DA0FB6"/>
    <w:rsid w:val="00DA24A9"/>
    <w:rsid w:val="00DA4CC3"/>
    <w:rsid w:val="00DA6877"/>
    <w:rsid w:val="00DA73D1"/>
    <w:rsid w:val="00DB2ADC"/>
    <w:rsid w:val="00DB5999"/>
    <w:rsid w:val="00DC14D4"/>
    <w:rsid w:val="00DC340A"/>
    <w:rsid w:val="00DC5667"/>
    <w:rsid w:val="00DD0E40"/>
    <w:rsid w:val="00DE104B"/>
    <w:rsid w:val="00DE31D7"/>
    <w:rsid w:val="00DE7021"/>
    <w:rsid w:val="00DE7252"/>
    <w:rsid w:val="00DF092E"/>
    <w:rsid w:val="00DF4D9A"/>
    <w:rsid w:val="00DF57AA"/>
    <w:rsid w:val="00DF66C0"/>
    <w:rsid w:val="00E00549"/>
    <w:rsid w:val="00E0054C"/>
    <w:rsid w:val="00E006B2"/>
    <w:rsid w:val="00E0408D"/>
    <w:rsid w:val="00E0494C"/>
    <w:rsid w:val="00E060E1"/>
    <w:rsid w:val="00E174D1"/>
    <w:rsid w:val="00E1791F"/>
    <w:rsid w:val="00E2543B"/>
    <w:rsid w:val="00E2592F"/>
    <w:rsid w:val="00E3022E"/>
    <w:rsid w:val="00E31B86"/>
    <w:rsid w:val="00E3295F"/>
    <w:rsid w:val="00E34CC4"/>
    <w:rsid w:val="00E36D54"/>
    <w:rsid w:val="00E41F2B"/>
    <w:rsid w:val="00E51217"/>
    <w:rsid w:val="00E51BE3"/>
    <w:rsid w:val="00E52A49"/>
    <w:rsid w:val="00E62254"/>
    <w:rsid w:val="00E635A2"/>
    <w:rsid w:val="00E7459E"/>
    <w:rsid w:val="00E751F2"/>
    <w:rsid w:val="00E76C04"/>
    <w:rsid w:val="00E825E0"/>
    <w:rsid w:val="00E829D5"/>
    <w:rsid w:val="00E857C3"/>
    <w:rsid w:val="00E86BF7"/>
    <w:rsid w:val="00E87A12"/>
    <w:rsid w:val="00E9191F"/>
    <w:rsid w:val="00E95ABE"/>
    <w:rsid w:val="00E95E60"/>
    <w:rsid w:val="00E9713B"/>
    <w:rsid w:val="00EA21F6"/>
    <w:rsid w:val="00EA27C5"/>
    <w:rsid w:val="00EA3AAD"/>
    <w:rsid w:val="00EA538F"/>
    <w:rsid w:val="00EB0A3F"/>
    <w:rsid w:val="00EB2506"/>
    <w:rsid w:val="00EC0A20"/>
    <w:rsid w:val="00EC6D24"/>
    <w:rsid w:val="00ED1B21"/>
    <w:rsid w:val="00ED439D"/>
    <w:rsid w:val="00ED5B4E"/>
    <w:rsid w:val="00EE251C"/>
    <w:rsid w:val="00EE5C9B"/>
    <w:rsid w:val="00EE76B3"/>
    <w:rsid w:val="00EF2883"/>
    <w:rsid w:val="00EF4284"/>
    <w:rsid w:val="00EF4F69"/>
    <w:rsid w:val="00F00402"/>
    <w:rsid w:val="00F023D9"/>
    <w:rsid w:val="00F025FE"/>
    <w:rsid w:val="00F06D28"/>
    <w:rsid w:val="00F06E32"/>
    <w:rsid w:val="00F110A0"/>
    <w:rsid w:val="00F115A0"/>
    <w:rsid w:val="00F1361E"/>
    <w:rsid w:val="00F15492"/>
    <w:rsid w:val="00F17E54"/>
    <w:rsid w:val="00F23CA9"/>
    <w:rsid w:val="00F25545"/>
    <w:rsid w:val="00F255DF"/>
    <w:rsid w:val="00F25CB5"/>
    <w:rsid w:val="00F27E38"/>
    <w:rsid w:val="00F3016A"/>
    <w:rsid w:val="00F31FFC"/>
    <w:rsid w:val="00F355CD"/>
    <w:rsid w:val="00F379EA"/>
    <w:rsid w:val="00F41E73"/>
    <w:rsid w:val="00F44663"/>
    <w:rsid w:val="00F56109"/>
    <w:rsid w:val="00F56B86"/>
    <w:rsid w:val="00F57135"/>
    <w:rsid w:val="00F5724C"/>
    <w:rsid w:val="00F574A1"/>
    <w:rsid w:val="00F6479F"/>
    <w:rsid w:val="00F653C9"/>
    <w:rsid w:val="00F65E7A"/>
    <w:rsid w:val="00F6638C"/>
    <w:rsid w:val="00F715DB"/>
    <w:rsid w:val="00F76278"/>
    <w:rsid w:val="00F8004C"/>
    <w:rsid w:val="00F82747"/>
    <w:rsid w:val="00F85B21"/>
    <w:rsid w:val="00F87061"/>
    <w:rsid w:val="00F9249A"/>
    <w:rsid w:val="00F937C5"/>
    <w:rsid w:val="00F94FE3"/>
    <w:rsid w:val="00F96D18"/>
    <w:rsid w:val="00FA0719"/>
    <w:rsid w:val="00FA6D41"/>
    <w:rsid w:val="00FA7B23"/>
    <w:rsid w:val="00FB28B8"/>
    <w:rsid w:val="00FB47D1"/>
    <w:rsid w:val="00FB6741"/>
    <w:rsid w:val="00FC09DF"/>
    <w:rsid w:val="00FC16DA"/>
    <w:rsid w:val="00FC21FC"/>
    <w:rsid w:val="00FC2C72"/>
    <w:rsid w:val="00FC47B9"/>
    <w:rsid w:val="00FC5D77"/>
    <w:rsid w:val="00FC747C"/>
    <w:rsid w:val="00FC748C"/>
    <w:rsid w:val="00FD0CD1"/>
    <w:rsid w:val="00FD1B9A"/>
    <w:rsid w:val="00FD2DDC"/>
    <w:rsid w:val="00FD507A"/>
    <w:rsid w:val="00FE000B"/>
    <w:rsid w:val="00FE1EDE"/>
    <w:rsid w:val="00FE65F9"/>
    <w:rsid w:val="00FF03C0"/>
    <w:rsid w:val="00FF0990"/>
    <w:rsid w:val="00FF1E4E"/>
    <w:rsid w:val="00FF62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0937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A5AFC7-7EF4-42FF-9E72-67916A4F0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183</TotalTime>
  <Pages>9</Pages>
  <Words>1510</Words>
  <Characters>8156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9647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Abril S.A.</dc:creator>
  <cp:lastModifiedBy>Francivaldo Nogueira Alecrim_DISCOVER</cp:lastModifiedBy>
  <cp:revision>19</cp:revision>
  <cp:lastPrinted>2009-11-19T20:24:00Z</cp:lastPrinted>
  <dcterms:created xsi:type="dcterms:W3CDTF">2012-05-15T11:40:00Z</dcterms:created>
  <dcterms:modified xsi:type="dcterms:W3CDTF">2012-07-14T19:19:00Z</dcterms:modified>
</cp:coreProperties>
</file>