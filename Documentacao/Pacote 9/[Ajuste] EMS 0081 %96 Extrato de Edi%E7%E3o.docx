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0081</w:t>
      </w:r>
      <w:r>
        <w:rPr>
          <w:rFonts w:ascii="Arial Narrow" w:hAnsi="Arial Narrow"/>
          <w:b/>
          <w:sz w:val="36"/>
          <w:szCs w:val="36"/>
        </w:rPr>
        <w:t>–</w:t>
      </w:r>
      <w:r w:rsidR="003B4274">
        <w:rPr>
          <w:rFonts w:ascii="Arial Narrow" w:hAnsi="Arial Narrow"/>
          <w:b/>
          <w:sz w:val="36"/>
          <w:szCs w:val="36"/>
        </w:rPr>
        <w:t>Extrato de Edição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AF6FC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01/03/2012</w:t>
            </w:r>
          </w:p>
        </w:tc>
        <w:tc>
          <w:tcPr>
            <w:tcW w:w="1134" w:type="dxa"/>
          </w:tcPr>
          <w:p w:rsidR="00DD7C0F" w:rsidRPr="00875148" w:rsidRDefault="00AF6FC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AF6FC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tela do protótipo</w:t>
            </w:r>
          </w:p>
        </w:tc>
        <w:tc>
          <w:tcPr>
            <w:tcW w:w="2268" w:type="dxa"/>
          </w:tcPr>
          <w:p w:rsidR="00DD7C0F" w:rsidRPr="00875148" w:rsidRDefault="00AF6FC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AF6FC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75896" w:rsidRPr="00875148" w:rsidTr="0007589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96" w:rsidRPr="00875148" w:rsidRDefault="00075896" w:rsidP="0007589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29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5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96" w:rsidRPr="00875148" w:rsidRDefault="00075896" w:rsidP="00BD429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96" w:rsidRPr="00875148" w:rsidRDefault="00075896" w:rsidP="00BD429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96" w:rsidRPr="00875148" w:rsidRDefault="00075896" w:rsidP="00BD429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896" w:rsidRPr="00875148" w:rsidRDefault="00075896" w:rsidP="00BD429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E9572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Essa consulta é utilizada para mostrar as movimentações da edição dentro do Distribuidor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, além do seu saldo parcial e final.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consulta, deverá conter os movimentos da edição de forma consolidada por data e tipo de movimento.</w:t>
      </w:r>
    </w:p>
    <w:p w:rsidR="00705512" w:rsidRDefault="0070551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 o produto não vier pela interface não irá trazer o fornecedor devido a possibilidade de haver mais de um para determinado produto.</w:t>
      </w: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ordenação será pelas colunas data, tipo de movimento e entrada.</w:t>
      </w:r>
    </w:p>
    <w:p w:rsidR="00075896" w:rsidRDefault="0007589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75896">
        <w:rPr>
          <w:rFonts w:ascii="Arial Narrow" w:hAnsi="Arial Narrow" w:cs="Arial"/>
          <w:color w:val="002060"/>
          <w:sz w:val="22"/>
          <w:szCs w:val="22"/>
          <w:highlight w:val="yellow"/>
        </w:rPr>
        <w:t>É necessário que o resultado tenha paginação.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E9572F">
        <w:rPr>
          <w:rFonts w:ascii="Arial Narrow" w:hAnsi="Arial Narrow"/>
          <w:b/>
        </w:rPr>
        <w:t>Extrato de Edição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AB606A" w:rsidRDefault="00B6313A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Filtros da pesquisa</w:t>
      </w:r>
    </w:p>
    <w:p w:rsidR="00B6313A" w:rsidRDefault="00B6313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Codigo: Codigo do produto</w:t>
      </w:r>
    </w:p>
    <w:p w:rsidR="00AB606A" w:rsidRDefault="00AA7DEE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: Deverá trazer o nome d</w:t>
      </w:r>
      <w:r w:rsidR="00B6313A">
        <w:rPr>
          <w:rFonts w:ascii="Arial Narrow" w:hAnsi="Arial Narrow"/>
        </w:rPr>
        <w:t>o</w:t>
      </w:r>
      <w:r w:rsidR="00AB606A">
        <w:rPr>
          <w:rFonts w:ascii="Arial Narrow" w:hAnsi="Arial Narrow"/>
        </w:rPr>
        <w:t xml:space="preserve"> </w:t>
      </w:r>
      <w:r w:rsidR="00B6313A"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B6313A" w:rsidRDefault="00B6313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AA7DEE" w:rsidRDefault="009F5862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de Capa: Valor unitário do produto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Deverá trazer o fornecedor d</w:t>
      </w:r>
      <w:r w:rsidR="009F5862">
        <w:rPr>
          <w:rFonts w:ascii="Arial Narrow" w:hAnsi="Arial Narrow"/>
        </w:rPr>
        <w:t>o produto</w:t>
      </w:r>
      <w:r>
        <w:rPr>
          <w:rFonts w:ascii="Arial Narrow" w:hAnsi="Arial Narrow"/>
        </w:rPr>
        <w:t>.</w:t>
      </w:r>
    </w:p>
    <w:p w:rsidR="00B6313A" w:rsidRDefault="00B6313A" w:rsidP="00B6313A">
      <w:pPr>
        <w:ind w:left="1146"/>
        <w:rPr>
          <w:rFonts w:ascii="Arial Narrow" w:hAnsi="Arial Narrow"/>
        </w:rPr>
      </w:pPr>
    </w:p>
    <w:p w:rsidR="00B6313A" w:rsidRDefault="00B6313A" w:rsidP="00B6313A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D83796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</w:t>
      </w:r>
      <w:r w:rsidR="00D83796">
        <w:rPr>
          <w:rFonts w:ascii="Arial Narrow" w:hAnsi="Arial Narrow"/>
        </w:rPr>
        <w:t>D</w:t>
      </w:r>
      <w:r>
        <w:rPr>
          <w:rFonts w:ascii="Arial Narrow" w:hAnsi="Arial Narrow"/>
        </w:rPr>
        <w:t>everá trazer</w:t>
      </w:r>
      <w:r w:rsidR="00D83796">
        <w:rPr>
          <w:rFonts w:ascii="Arial Narrow" w:hAnsi="Arial Narrow"/>
        </w:rPr>
        <w:t xml:space="preserve"> a data do movimento;</w:t>
      </w:r>
    </w:p>
    <w:p w:rsidR="00E9572F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Movimento:</w:t>
      </w:r>
      <w:r w:rsidR="00B70D72">
        <w:rPr>
          <w:rFonts w:ascii="Arial Narrow" w:hAnsi="Arial Narrow"/>
        </w:rPr>
        <w:t xml:space="preserve"> Deverá trazer a descrição do Tipo do Movimento.</w:t>
      </w:r>
    </w:p>
    <w:p w:rsidR="00B6313A" w:rsidRPr="00B70D72" w:rsidRDefault="00E9572F" w:rsidP="00B6313A">
      <w:pPr>
        <w:numPr>
          <w:ilvl w:val="0"/>
          <w:numId w:val="25"/>
        </w:numPr>
        <w:rPr>
          <w:rFonts w:ascii="Arial Narrow" w:hAnsi="Arial Narrow"/>
        </w:rPr>
      </w:pPr>
      <w:r w:rsidRPr="00B70D72">
        <w:rPr>
          <w:rFonts w:ascii="Arial Narrow" w:hAnsi="Arial Narrow"/>
        </w:rPr>
        <w:t>Entrada</w:t>
      </w:r>
      <w:r w:rsidR="00B6313A">
        <w:rPr>
          <w:rFonts w:ascii="Arial Narrow" w:hAnsi="Arial Narrow"/>
        </w:rPr>
        <w:t>: Para cada tipo de movimento um desses campos será preenchido, o outro ficará em branco.</w:t>
      </w:r>
    </w:p>
    <w:p w:rsidR="00E9572F" w:rsidRPr="00B70D72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 w:rsidRPr="00B70D72">
        <w:rPr>
          <w:rFonts w:ascii="Arial Narrow" w:hAnsi="Arial Narrow"/>
        </w:rPr>
        <w:t>Saída:</w:t>
      </w:r>
      <w:r w:rsidR="00B70D72">
        <w:rPr>
          <w:rFonts w:ascii="Arial Narrow" w:hAnsi="Arial Narrow"/>
        </w:rPr>
        <w:t xml:space="preserve"> Para cada tipo de movimento um desses campos será preenchido, o outro ficará em branco.</w:t>
      </w:r>
    </w:p>
    <w:p w:rsidR="00E9572F" w:rsidRDefault="00DC6A1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Saldo </w:t>
      </w:r>
      <w:r w:rsidR="00E9572F">
        <w:rPr>
          <w:rFonts w:ascii="Arial Narrow" w:hAnsi="Arial Narrow"/>
        </w:rPr>
        <w:t>Parcial:</w:t>
      </w:r>
      <w:r w:rsidR="00B70D72">
        <w:rPr>
          <w:rFonts w:ascii="Arial Narrow" w:hAnsi="Arial Narrow"/>
        </w:rPr>
        <w:t xml:space="preserve"> Deverá montar o saldo parcial da edição após a soma/subtração da quantidade do movimento.</w:t>
      </w:r>
    </w:p>
    <w:p w:rsidR="00040DB5" w:rsidRDefault="00040DB5" w:rsidP="00040DB5">
      <w:pPr>
        <w:ind w:left="1146"/>
        <w:rPr>
          <w:rFonts w:ascii="Arial Narrow" w:hAnsi="Arial Narrow"/>
        </w:rPr>
      </w:pPr>
    </w:p>
    <w:p w:rsidR="00AA7DEE" w:rsidRDefault="00AA7DEE" w:rsidP="00040DB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Saldo</w:t>
      </w:r>
      <w:r w:rsidR="00DC6A12">
        <w:rPr>
          <w:rFonts w:ascii="Arial Narrow" w:hAnsi="Arial Narrow"/>
        </w:rPr>
        <w:t xml:space="preserve"> </w:t>
      </w:r>
      <w:r w:rsidR="00040DB5">
        <w:rPr>
          <w:rFonts w:ascii="Arial Narrow" w:hAnsi="Arial Narrow"/>
        </w:rPr>
        <w:t>em Estoque</w:t>
      </w:r>
      <w:r>
        <w:rPr>
          <w:rFonts w:ascii="Arial Narrow" w:hAnsi="Arial Narrow"/>
        </w:rPr>
        <w:t xml:space="preserve">: Deverá trazer a composição </w:t>
      </w:r>
      <w:r w:rsidR="00040DB5">
        <w:rPr>
          <w:rFonts w:ascii="Arial Narrow" w:hAnsi="Arial Narrow"/>
        </w:rPr>
        <w:t xml:space="preserve">total </w:t>
      </w:r>
      <w:r>
        <w:rPr>
          <w:rFonts w:ascii="Arial Narrow" w:hAnsi="Arial Narrow"/>
        </w:rPr>
        <w:t>do saldo</w:t>
      </w:r>
      <w:r w:rsidR="00040DB5">
        <w:rPr>
          <w:rFonts w:ascii="Arial Narrow" w:hAnsi="Arial Narrow"/>
        </w:rPr>
        <w:t xml:space="preserve"> parcial</w:t>
      </w:r>
      <w:r>
        <w:rPr>
          <w:rFonts w:ascii="Arial Narrow" w:hAnsi="Arial Narrow"/>
        </w:rPr>
        <w:t xml:space="preserve"> (entrada – saídas). </w:t>
      </w:r>
    </w:p>
    <w:p w:rsidR="00AA7DEE" w:rsidRDefault="00AA7DEE" w:rsidP="00AA7DEE">
      <w:pPr>
        <w:ind w:left="114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 código da edição. Deverá retornar as informações nos campos acima.</w:t>
      </w:r>
    </w:p>
    <w:p w:rsidR="00B6313A" w:rsidRDefault="00B6313A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Gera arquivo </w:t>
      </w:r>
      <w:r w:rsidR="003B2D64">
        <w:rPr>
          <w:rFonts w:ascii="Arial Narrow" w:hAnsi="Arial Narrow"/>
        </w:rPr>
        <w:t>do resultado da pesquisa.</w:t>
      </w:r>
    </w:p>
    <w:p w:rsidR="00B6313A" w:rsidRDefault="00B6313A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resultado da pesquisa.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040DB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A7E5C9A" wp14:editId="4CB34EFF">
            <wp:extent cx="6121400" cy="3524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73" w:rsidRDefault="00303173">
      <w:r>
        <w:separator/>
      </w:r>
    </w:p>
  </w:endnote>
  <w:endnote w:type="continuationSeparator" w:id="0">
    <w:p w:rsidR="00303173" w:rsidRDefault="0030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8C01D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8C01DE">
      <w:rPr>
        <w:rStyle w:val="Nmerodepgina"/>
        <w:rFonts w:ascii="Arial" w:hAnsi="Arial"/>
        <w:snapToGrid w:val="0"/>
      </w:rPr>
      <w:fldChar w:fldCharType="separate"/>
    </w:r>
    <w:r w:rsidR="00075896">
      <w:rPr>
        <w:rStyle w:val="Nmerodepgina"/>
        <w:rFonts w:ascii="Arial" w:hAnsi="Arial"/>
        <w:noProof/>
        <w:snapToGrid w:val="0"/>
      </w:rPr>
      <w:t>1</w:t>
    </w:r>
    <w:r w:rsidR="008C01DE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8C01DE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8C01DE">
      <w:rPr>
        <w:rStyle w:val="Nmerodepgina"/>
        <w:rFonts w:ascii="Arial" w:hAnsi="Arial"/>
        <w:snapToGrid w:val="0"/>
      </w:rPr>
      <w:fldChar w:fldCharType="separate"/>
    </w:r>
    <w:r w:rsidR="00075896">
      <w:rPr>
        <w:rStyle w:val="Nmerodepgina"/>
        <w:rFonts w:ascii="Arial" w:hAnsi="Arial"/>
        <w:noProof/>
        <w:snapToGrid w:val="0"/>
      </w:rPr>
      <w:t>8</w:t>
    </w:r>
    <w:r w:rsidR="008C01DE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73" w:rsidRDefault="00303173">
      <w:r>
        <w:separator/>
      </w:r>
    </w:p>
  </w:footnote>
  <w:footnote w:type="continuationSeparator" w:id="0">
    <w:p w:rsidR="00303173" w:rsidRDefault="00303173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320DF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708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08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0DB5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896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173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2D64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55B3A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0DE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2F33"/>
    <w:rsid w:val="00603A73"/>
    <w:rsid w:val="00603F7B"/>
    <w:rsid w:val="00610B3D"/>
    <w:rsid w:val="00614377"/>
    <w:rsid w:val="00614B88"/>
    <w:rsid w:val="006320DF"/>
    <w:rsid w:val="00645DE2"/>
    <w:rsid w:val="00652F0D"/>
    <w:rsid w:val="006538E2"/>
    <w:rsid w:val="0065593F"/>
    <w:rsid w:val="0065695B"/>
    <w:rsid w:val="00660CDF"/>
    <w:rsid w:val="006675D3"/>
    <w:rsid w:val="006740BF"/>
    <w:rsid w:val="00676DC7"/>
    <w:rsid w:val="0067785B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512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D3228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01DE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49AE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862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A7DEE"/>
    <w:rsid w:val="00AB4590"/>
    <w:rsid w:val="00AB606A"/>
    <w:rsid w:val="00AB67A7"/>
    <w:rsid w:val="00AB7DCE"/>
    <w:rsid w:val="00AC0E47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6FC2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13A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878D6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C6A12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8C01D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8C01D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8C01DE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8C01DE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8C01D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8C01DE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8C01DE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8C01DE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8C01DE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8C01DE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8C01DE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8C01DE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8C01DE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C01DE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8C01DE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8C01D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8C01DE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8C01DE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C01DE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8C01D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8C01D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8C01DE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8C01DE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8C01D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8C01DE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8C01DE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8C01DE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8C01DE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8C01DE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8C01DE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8C01DE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8C01DE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C01DE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8C01DE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8C01D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8C01DE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8C01DE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8C01DE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</TotalTime>
  <Pages>8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Editora Abril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3</cp:revision>
  <cp:lastPrinted>2009-11-19T20:24:00Z</cp:lastPrinted>
  <dcterms:created xsi:type="dcterms:W3CDTF">2012-05-29T14:21:00Z</dcterms:created>
  <dcterms:modified xsi:type="dcterms:W3CDTF">2012-05-29T14:22:00Z</dcterms:modified>
</cp:coreProperties>
</file>