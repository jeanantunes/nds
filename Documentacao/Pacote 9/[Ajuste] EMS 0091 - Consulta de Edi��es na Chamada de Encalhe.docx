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A67B9D">
        <w:rPr>
          <w:rFonts w:ascii="Arial Narrow" w:hAnsi="Arial Narrow"/>
          <w:b/>
          <w:sz w:val="40"/>
        </w:rPr>
        <w:t xml:space="preserve"> </w:t>
      </w:r>
      <w:r w:rsidR="00964FCF">
        <w:rPr>
          <w:rFonts w:ascii="Arial Narrow" w:hAnsi="Arial Narrow"/>
          <w:b/>
          <w:sz w:val="40"/>
        </w:rPr>
        <w:t xml:space="preserve">[Ajuste] </w:t>
      </w:r>
      <w:r w:rsidR="00B41E04" w:rsidRPr="00B41E04">
        <w:rPr>
          <w:rFonts w:ascii="Arial Narrow" w:hAnsi="Arial Narrow"/>
          <w:b/>
          <w:sz w:val="36"/>
          <w:szCs w:val="36"/>
        </w:rPr>
        <w:t>EMS 0091 – Consulta de Edições na Chama</w:t>
      </w:r>
      <w:r w:rsidR="005A085D">
        <w:rPr>
          <w:rFonts w:ascii="Arial Narrow" w:hAnsi="Arial Narrow"/>
          <w:b/>
          <w:sz w:val="36"/>
          <w:szCs w:val="36"/>
        </w:rPr>
        <w:t>da</w:t>
      </w:r>
      <w:r w:rsidR="00B41E04" w:rsidRPr="00B41E04">
        <w:rPr>
          <w:rFonts w:ascii="Arial Narrow" w:hAnsi="Arial Narrow"/>
          <w:b/>
          <w:sz w:val="36"/>
          <w:szCs w:val="36"/>
        </w:rPr>
        <w:t xml:space="preserve"> de Encalhe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A67B9D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B41E04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C361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DD7C0F" w:rsidRPr="00875148" w:rsidRDefault="00BC361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A67B9D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BC361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5318F" w:rsidRPr="00875148" w:rsidTr="0045318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45318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A67B9D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18F" w:rsidRPr="00875148" w:rsidRDefault="0045318F" w:rsidP="00B4077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37EE3" w:rsidRPr="00875148" w:rsidTr="00837EE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A67B9D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EE3" w:rsidRPr="00875148" w:rsidRDefault="00837EE3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CE2D1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CE2D12">
              <w:rPr>
                <w:rFonts w:ascii="Arial Narrow" w:hAnsi="Arial Narrow" w:cs="Arial"/>
                <w:color w:val="002060"/>
                <w:sz w:val="22"/>
                <w:szCs w:val="22"/>
              </w:rPr>
              <w:t>o encalhe real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E2D12">
              <w:rPr>
                <w:rFonts w:ascii="Arial Narrow" w:hAnsi="Arial Narrow" w:cs="Arial"/>
                <w:color w:val="002060"/>
                <w:sz w:val="22"/>
                <w:szCs w:val="22"/>
              </w:rPr>
              <w:t>do distribuidor numa data especifica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  <w:r w:rsidR="00CE2D12">
        <w:rPr>
          <w:rFonts w:ascii="Arial Narrow" w:hAnsi="Arial Narrow"/>
        </w:rPr>
        <w:tab/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D1F0C" w:rsidRDefault="009D1F0C" w:rsidP="0050416A">
      <w:pPr>
        <w:pStyle w:val="PargrafodaLista"/>
        <w:ind w:left="36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Tela é utilizada somente para consulta.</w:t>
      </w:r>
    </w:p>
    <w:p w:rsidR="00C63D9D" w:rsidRDefault="0050416A">
      <w:pPr>
        <w:pStyle w:val="PargrafodaLista"/>
        <w:ind w:left="360"/>
        <w:rPr>
          <w:rFonts w:ascii="Arial Narrow" w:hAnsi="Arial Narrow" w:cs="Arial"/>
          <w:color w:val="002060"/>
        </w:rPr>
        <w:pPrChange w:id="13" w:author="Francivaldo Nogueira Alecrim_DISCOVER" w:date="2012-03-29T10:00:00Z">
          <w:pPr>
            <w:ind w:left="360"/>
          </w:pPr>
        </w:pPrChange>
      </w:pPr>
      <w:r w:rsidRPr="0050416A">
        <w:rPr>
          <w:rFonts w:ascii="Arial Narrow" w:hAnsi="Arial Narrow" w:cs="Arial"/>
          <w:color w:val="002060"/>
        </w:rPr>
        <w:t>O usuário deve escolher uma data</w:t>
      </w:r>
      <w:r w:rsidR="00167BA6">
        <w:rPr>
          <w:rFonts w:ascii="Arial Narrow" w:hAnsi="Arial Narrow" w:cs="Arial"/>
          <w:color w:val="002060"/>
        </w:rPr>
        <w:t xml:space="preserve">, e caso seja necessário pode também </w:t>
      </w:r>
      <w:r w:rsidR="00936EF0">
        <w:rPr>
          <w:rFonts w:ascii="Arial Narrow" w:hAnsi="Arial Narrow" w:cs="Arial"/>
          <w:color w:val="002060"/>
        </w:rPr>
        <w:t xml:space="preserve">selecionar </w:t>
      </w:r>
      <w:r w:rsidR="00167BA6">
        <w:rPr>
          <w:rFonts w:ascii="Arial Narrow" w:hAnsi="Arial Narrow" w:cs="Arial"/>
          <w:color w:val="002060"/>
        </w:rPr>
        <w:t xml:space="preserve">o </w:t>
      </w:r>
      <w:r w:rsidRPr="0050416A">
        <w:rPr>
          <w:rFonts w:ascii="Arial Narrow" w:hAnsi="Arial Narrow" w:cs="Arial"/>
          <w:color w:val="002060"/>
        </w:rPr>
        <w:t>fornecedor</w:t>
      </w:r>
      <w:r w:rsidR="009D1F0C">
        <w:rPr>
          <w:rFonts w:ascii="Arial Narrow" w:hAnsi="Arial Narrow" w:cs="Arial"/>
          <w:color w:val="002060"/>
        </w:rPr>
        <w:t xml:space="preserve">, ou pode entrar com uma cota, </w:t>
      </w:r>
      <w:r w:rsidR="00936EF0">
        <w:rPr>
          <w:rFonts w:ascii="Arial Narrow" w:hAnsi="Arial Narrow" w:cs="Arial"/>
          <w:color w:val="002060"/>
        </w:rPr>
        <w:t xml:space="preserve">(funcionalidade presente na EMS 0007) </w:t>
      </w:r>
      <w:r w:rsidR="009D1F0C">
        <w:rPr>
          <w:rFonts w:ascii="Arial Narrow" w:hAnsi="Arial Narrow" w:cs="Arial"/>
          <w:color w:val="002060"/>
        </w:rPr>
        <w:t>d</w:t>
      </w:r>
      <w:r w:rsidR="00DF18F8">
        <w:rPr>
          <w:rFonts w:ascii="Arial Narrow" w:hAnsi="Arial Narrow" w:cs="Arial"/>
          <w:color w:val="002060"/>
        </w:rPr>
        <w:t xml:space="preserve">everá </w:t>
      </w:r>
      <w:r>
        <w:rPr>
          <w:rFonts w:ascii="Arial Narrow" w:hAnsi="Arial Narrow" w:cs="Arial"/>
          <w:color w:val="002060"/>
        </w:rPr>
        <w:t>exibir</w:t>
      </w:r>
      <w:r w:rsidR="00DF18F8">
        <w:rPr>
          <w:rFonts w:ascii="Arial Narrow" w:hAnsi="Arial Narrow" w:cs="Arial"/>
          <w:color w:val="002060"/>
        </w:rPr>
        <w:t xml:space="preserve"> </w:t>
      </w:r>
      <w:r w:rsidR="00B41E04">
        <w:rPr>
          <w:rFonts w:ascii="Arial Narrow" w:hAnsi="Arial Narrow" w:cs="Arial"/>
          <w:color w:val="002060"/>
        </w:rPr>
        <w:t>as informações das edições a serem recolhidas na data</w:t>
      </w:r>
      <w:r>
        <w:rPr>
          <w:rFonts w:ascii="Arial Narrow" w:hAnsi="Arial Narrow" w:cs="Arial"/>
          <w:color w:val="002060"/>
        </w:rPr>
        <w:t>, agrupadas por produto</w:t>
      </w:r>
      <w:r w:rsidR="00B41E04">
        <w:rPr>
          <w:rFonts w:ascii="Arial Narrow" w:hAnsi="Arial Narrow" w:cs="Arial"/>
          <w:color w:val="002060"/>
        </w:rPr>
        <w:t>.</w:t>
      </w:r>
      <w:r w:rsidR="00936EF0">
        <w:rPr>
          <w:rFonts w:ascii="Arial Narrow" w:hAnsi="Arial Narrow" w:cs="Arial"/>
          <w:color w:val="002060"/>
        </w:rPr>
        <w:t xml:space="preserve"> Deve conter as informações </w:t>
      </w:r>
      <w:r w:rsidR="00235D25">
        <w:rPr>
          <w:rFonts w:ascii="Arial Narrow" w:hAnsi="Arial Narrow" w:cs="Arial"/>
          <w:color w:val="002060"/>
        </w:rPr>
        <w:t>totalizadas do encalhe do Distribuidor (somatória de todas as cotas</w:t>
      </w:r>
      <w:r w:rsidR="009D1F0C">
        <w:rPr>
          <w:rFonts w:ascii="Arial Narrow" w:hAnsi="Arial Narrow" w:cs="Arial"/>
          <w:color w:val="002060"/>
        </w:rPr>
        <w:t>, ou de uma cota especifica</w:t>
      </w:r>
      <w:r w:rsidR="00235D25">
        <w:rPr>
          <w:rFonts w:ascii="Arial Narrow" w:hAnsi="Arial Narrow" w:cs="Arial"/>
          <w:color w:val="002060"/>
        </w:rPr>
        <w:t>).</w:t>
      </w:r>
    </w:p>
    <w:p w:rsidR="00DE322C" w:rsidRDefault="00DE322C" w:rsidP="00DE322C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quantidade de Encalhe só deverá conter informações caso </w:t>
      </w:r>
      <w:r w:rsidR="00BC7313">
        <w:rPr>
          <w:rFonts w:ascii="Arial Narrow" w:hAnsi="Arial Narrow" w:cs="Arial"/>
          <w:color w:val="002060"/>
          <w:sz w:val="22"/>
          <w:szCs w:val="22"/>
        </w:rPr>
        <w:t>n</w:t>
      </w:r>
      <w:r>
        <w:rPr>
          <w:rFonts w:ascii="Arial Narrow" w:hAnsi="Arial Narrow" w:cs="Arial"/>
          <w:color w:val="002060"/>
          <w:sz w:val="22"/>
          <w:szCs w:val="22"/>
        </w:rPr>
        <w:t xml:space="preserve">a data escolhida tenha ocorrido o </w:t>
      </w:r>
      <w:r w:rsidR="00235D25">
        <w:rPr>
          <w:rFonts w:ascii="Arial Narrow" w:hAnsi="Arial Narrow" w:cs="Arial"/>
          <w:color w:val="002060"/>
          <w:sz w:val="22"/>
          <w:szCs w:val="22"/>
        </w:rPr>
        <w:t xml:space="preserve">processamento de </w:t>
      </w:r>
      <w:r>
        <w:rPr>
          <w:rFonts w:ascii="Arial Narrow" w:hAnsi="Arial Narrow" w:cs="Arial"/>
          <w:color w:val="002060"/>
          <w:sz w:val="22"/>
          <w:szCs w:val="22"/>
        </w:rPr>
        <w:t>encalhe, caso contr</w:t>
      </w:r>
      <w:r w:rsidR="00936EF0">
        <w:rPr>
          <w:rFonts w:ascii="Arial Narrow" w:hAnsi="Arial Narrow" w:cs="Arial"/>
          <w:color w:val="002060"/>
          <w:sz w:val="22"/>
          <w:szCs w:val="22"/>
        </w:rPr>
        <w:t>á</w:t>
      </w:r>
      <w:r>
        <w:rPr>
          <w:rFonts w:ascii="Arial Narrow" w:hAnsi="Arial Narrow" w:cs="Arial"/>
          <w:color w:val="002060"/>
          <w:sz w:val="22"/>
          <w:szCs w:val="22"/>
        </w:rPr>
        <w:t xml:space="preserve">rio </w:t>
      </w:r>
      <w:r w:rsidR="00F842EF">
        <w:rPr>
          <w:rFonts w:ascii="Arial Narrow" w:hAnsi="Arial Narrow" w:cs="Arial"/>
          <w:color w:val="002060"/>
          <w:sz w:val="22"/>
          <w:szCs w:val="22"/>
        </w:rPr>
        <w:t>será exibido em branco.</w:t>
      </w:r>
    </w:p>
    <w:p w:rsidR="0050416A" w:rsidRDefault="0050416A" w:rsidP="0050416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inicial será por Produto.</w:t>
      </w:r>
    </w:p>
    <w:p w:rsidR="00DE322C" w:rsidRDefault="00DE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51E4B" w:rsidRDefault="00251E4B" w:rsidP="00251E4B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0B476A">
        <w:rPr>
          <w:rFonts w:ascii="Calibri" w:hAnsi="Calibri" w:cs="Arial"/>
          <w:color w:val="002060"/>
          <w:sz w:val="22"/>
          <w:szCs w:val="22"/>
          <w:highlight w:val="yellow"/>
        </w:rPr>
        <w:t>A funcionalidade deve prever a visualização de detalhes (observações) inclusa pelo conferente na Conferência de Encalhe Cota (EMS 0005), em um determinado produto. E na impressão desta pesquisa, deve constar em seu rodapé as informações com: Código, Produto, Edição e Obser</w:t>
      </w:r>
      <w:r>
        <w:rPr>
          <w:rFonts w:ascii="Calibri" w:hAnsi="Calibri" w:cs="Arial"/>
          <w:color w:val="002060"/>
          <w:sz w:val="22"/>
          <w:szCs w:val="22"/>
          <w:highlight w:val="yellow"/>
        </w:rPr>
        <w:t>v</w:t>
      </w:r>
      <w:r w:rsidRPr="000B476A">
        <w:rPr>
          <w:rFonts w:ascii="Calibri" w:hAnsi="Calibri" w:cs="Arial"/>
          <w:color w:val="002060"/>
          <w:sz w:val="22"/>
          <w:szCs w:val="22"/>
          <w:highlight w:val="yellow"/>
        </w:rPr>
        <w:t>ação.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953833">
        <w:rPr>
          <w:rFonts w:ascii="Arial Narrow" w:hAnsi="Arial Narrow"/>
          <w:b/>
        </w:rPr>
        <w:t>CE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81EB4" w:rsidRDefault="001C0B0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481EB4" w:rsidRDefault="00481EB4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do encalhe.</w:t>
      </w:r>
    </w:p>
    <w:p w:rsidR="00B70D72" w:rsidRDefault="001C0B05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Será escolhida</w:t>
      </w:r>
      <w:r w:rsidR="00F230C4">
        <w:rPr>
          <w:rFonts w:ascii="Arial Narrow" w:hAnsi="Arial Narrow"/>
        </w:rPr>
        <w:t xml:space="preserve"> </w:t>
      </w:r>
      <w:r w:rsidR="009D1F0C">
        <w:rPr>
          <w:rFonts w:ascii="Arial Narrow" w:hAnsi="Arial Narrow"/>
        </w:rPr>
        <w:t>um</w:t>
      </w:r>
      <w:r w:rsidR="00EB1B9F">
        <w:rPr>
          <w:rFonts w:ascii="Arial Narrow" w:hAnsi="Arial Narrow"/>
        </w:rPr>
        <w:t>a</w:t>
      </w:r>
      <w:r w:rsidR="0076369B">
        <w:rPr>
          <w:rFonts w:ascii="Arial Narrow" w:hAnsi="Arial Narrow"/>
        </w:rPr>
        <w:t xml:space="preserve"> opç</w:t>
      </w:r>
      <w:r w:rsidR="00EB1B9F">
        <w:rPr>
          <w:rFonts w:ascii="Arial Narrow" w:hAnsi="Arial Narrow"/>
        </w:rPr>
        <w:t>ão</w:t>
      </w:r>
      <w:r w:rsidR="0076369B">
        <w:rPr>
          <w:rFonts w:ascii="Arial Narrow" w:hAnsi="Arial Narrow"/>
        </w:rPr>
        <w:t xml:space="preserve"> do combo. </w:t>
      </w:r>
      <w:r w:rsidR="00E3378F">
        <w:rPr>
          <w:rFonts w:ascii="Arial Narrow" w:hAnsi="Arial Narrow"/>
        </w:rPr>
        <w:t xml:space="preserve">Deverá </w:t>
      </w:r>
      <w:r w:rsidR="003E6E1D">
        <w:rPr>
          <w:rFonts w:ascii="Arial Narrow" w:hAnsi="Arial Narrow"/>
        </w:rPr>
        <w:t xml:space="preserve">conter o </w:t>
      </w:r>
      <w:r>
        <w:rPr>
          <w:rFonts w:ascii="Arial Narrow" w:hAnsi="Arial Narrow"/>
        </w:rPr>
        <w:t>nome dos fornecedores conforme cadastro ou</w:t>
      </w:r>
      <w:r w:rsidR="00E3378F">
        <w:rPr>
          <w:rFonts w:ascii="Arial Narrow" w:hAnsi="Arial Narrow"/>
        </w:rPr>
        <w:t xml:space="preserve"> </w:t>
      </w:r>
      <w:proofErr w:type="gramStart"/>
      <w:r w:rsidR="00E3378F">
        <w:rPr>
          <w:rFonts w:ascii="Arial Narrow" w:hAnsi="Arial Narrow"/>
        </w:rPr>
        <w:t>a opção TODOS</w:t>
      </w:r>
      <w:proofErr w:type="gramEnd"/>
      <w:r w:rsidR="00E3378F">
        <w:rPr>
          <w:rFonts w:ascii="Arial Narrow" w:hAnsi="Arial Narrow"/>
        </w:rPr>
        <w:t>.</w:t>
      </w:r>
    </w:p>
    <w:p w:rsidR="0045318F" w:rsidRDefault="0045318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45318F" w:rsidRDefault="0045318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r w:rsidR="00BC7313">
        <w:rPr>
          <w:rFonts w:ascii="Arial Narrow" w:hAnsi="Arial Narrow"/>
        </w:rPr>
        <w:t xml:space="preserve"> (</w:t>
      </w:r>
      <w:r w:rsidR="009D1F0C">
        <w:rPr>
          <w:rFonts w:ascii="Arial Narrow" w:hAnsi="Arial Narrow"/>
        </w:rPr>
        <w:t xml:space="preserve">poderá ser </w:t>
      </w:r>
      <w:r w:rsidR="00BC7313">
        <w:rPr>
          <w:rFonts w:ascii="Arial Narrow" w:hAnsi="Arial Narrow"/>
        </w:rPr>
        <w:t xml:space="preserve">preenchimento automaticamente a partir </w:t>
      </w:r>
      <w:r w:rsidR="009D1F0C">
        <w:rPr>
          <w:rFonts w:ascii="Arial Narrow" w:hAnsi="Arial Narrow"/>
        </w:rPr>
        <w:t xml:space="preserve">da pesquisa </w:t>
      </w:r>
      <w:r w:rsidR="00BC7313">
        <w:rPr>
          <w:rFonts w:ascii="Arial Narrow" w:hAnsi="Arial Narrow"/>
        </w:rPr>
        <w:t>do código da cota)</w:t>
      </w: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481EB4" w:rsidRDefault="00481EB4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1C0B0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código d</w:t>
      </w:r>
      <w:r w:rsidR="001C0B05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p</w:t>
      </w:r>
      <w:r w:rsidR="001C0B05">
        <w:rPr>
          <w:rFonts w:ascii="Arial Narrow" w:hAnsi="Arial Narrow"/>
        </w:rPr>
        <w:t>roduto</w:t>
      </w:r>
      <w:r>
        <w:rPr>
          <w:rFonts w:ascii="Arial Narrow" w:hAnsi="Arial Narrow"/>
        </w:rPr>
        <w:t xml:space="preserve">. </w:t>
      </w:r>
    </w:p>
    <w:p w:rsidR="00AB606A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: nome d</w:t>
      </w:r>
      <w:r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</w:t>
      </w:r>
      <w:r w:rsidR="001C0B05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1C0B05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de capa do produto.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com Desc. R$: Preço de capa do produto com desconto.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Reparte: quantidade de reparte </w:t>
      </w:r>
      <w:r w:rsidR="00F5638E">
        <w:rPr>
          <w:rFonts w:ascii="Arial Narrow" w:hAnsi="Arial Narrow"/>
        </w:rPr>
        <w:t xml:space="preserve">previsto </w:t>
      </w:r>
      <w:r>
        <w:rPr>
          <w:rFonts w:ascii="Arial Narrow" w:hAnsi="Arial Narrow"/>
        </w:rPr>
        <w:t>do produto.</w:t>
      </w:r>
    </w:p>
    <w:p w:rsidR="001C0B05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 q</w:t>
      </w:r>
      <w:r w:rsidR="00F5638E">
        <w:rPr>
          <w:rFonts w:ascii="Arial Narrow" w:hAnsi="Arial Narrow"/>
        </w:rPr>
        <w:t>u</w:t>
      </w:r>
      <w:r w:rsidR="0076112E">
        <w:rPr>
          <w:rFonts w:ascii="Arial Narrow" w:hAnsi="Arial Narrow"/>
        </w:rPr>
        <w:t>antidade de encalhe do produto.</w:t>
      </w:r>
      <w:r w:rsidR="00042F9C">
        <w:rPr>
          <w:rFonts w:ascii="Arial Narrow" w:hAnsi="Arial Narrow"/>
        </w:rPr>
        <w:t xml:space="preserve"> Retorna conforme regra descrita acima.</w:t>
      </w:r>
    </w:p>
    <w:p w:rsidR="00AB606A" w:rsidRDefault="001C0B05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Fornecedor: </w:t>
      </w:r>
      <w:r w:rsidR="00AB606A">
        <w:rPr>
          <w:rFonts w:ascii="Arial Narrow" w:hAnsi="Arial Narrow"/>
        </w:rPr>
        <w:t>fornecedor d</w:t>
      </w:r>
      <w:r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E9572F" w:rsidRDefault="001C0B0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</w:t>
      </w:r>
      <w:r w:rsidR="00E3378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com desc</w:t>
      </w:r>
      <w:r w:rsidR="00E3378F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R$ x Encalhe.</w:t>
      </w:r>
    </w:p>
    <w:p w:rsidR="00E3378F" w:rsidRDefault="00481EB4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Recolhimento: </w:t>
      </w:r>
      <w:r w:rsidR="00E867DF">
        <w:rPr>
          <w:rFonts w:ascii="Arial Narrow" w:hAnsi="Arial Narrow"/>
        </w:rPr>
        <w:t xml:space="preserve">numero de dias após a emissão da CE + </w:t>
      </w:r>
      <w:r w:rsidR="00CE2D12">
        <w:rPr>
          <w:rFonts w:ascii="Arial Narrow" w:hAnsi="Arial Narrow"/>
        </w:rPr>
        <w:t>1, conforme exemplo:</w:t>
      </w:r>
    </w:p>
    <w:p w:rsidR="00CE2D12" w:rsidRDefault="0076112E" w:rsidP="00CE2D12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No dia da </w:t>
      </w:r>
      <w:r w:rsidR="00CE2D12">
        <w:rPr>
          <w:rFonts w:ascii="Arial Narrow" w:hAnsi="Arial Narrow"/>
        </w:rPr>
        <w:t>CE será considerado 1</w:t>
      </w:r>
      <w:r>
        <w:rPr>
          <w:rFonts w:ascii="Arial Narrow" w:hAnsi="Arial Narrow"/>
        </w:rPr>
        <w:t>º</w:t>
      </w:r>
      <w:r w:rsidR="00CE2D12">
        <w:rPr>
          <w:rFonts w:ascii="Arial Narrow" w:hAnsi="Arial Narrow"/>
        </w:rPr>
        <w:t xml:space="preserve"> dia.</w:t>
      </w:r>
    </w:p>
    <w:p w:rsidR="00CE2D12" w:rsidRDefault="00CE2D12" w:rsidP="00CE2D12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1</w:t>
      </w:r>
      <w:proofErr w:type="gramEnd"/>
      <w:r w:rsidR="0076112E">
        <w:rPr>
          <w:rFonts w:ascii="Arial Narrow" w:hAnsi="Arial Narrow"/>
        </w:rPr>
        <w:t xml:space="preserve"> </w:t>
      </w:r>
      <w:r w:rsidR="00D11577">
        <w:rPr>
          <w:rFonts w:ascii="Arial Narrow" w:hAnsi="Arial Narrow"/>
        </w:rPr>
        <w:t>dia após a CE será considerado 2</w:t>
      </w:r>
      <w:r w:rsidR="0076112E">
        <w:rPr>
          <w:rFonts w:ascii="Arial Narrow" w:hAnsi="Arial Narrow"/>
        </w:rPr>
        <w:t>º</w:t>
      </w:r>
      <w:r w:rsidR="00D11577">
        <w:rPr>
          <w:rFonts w:ascii="Arial Narrow" w:hAnsi="Arial Narrow"/>
        </w:rPr>
        <w:t xml:space="preserve"> dia</w:t>
      </w:r>
      <w:r w:rsidR="0076112E">
        <w:rPr>
          <w:rFonts w:ascii="Arial Narrow" w:hAnsi="Arial Narrow"/>
        </w:rPr>
        <w:t>.</w:t>
      </w:r>
    </w:p>
    <w:p w:rsidR="00D11577" w:rsidRDefault="00D11577" w:rsidP="00CE2D12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2</w:t>
      </w:r>
      <w:proofErr w:type="gramEnd"/>
      <w:r>
        <w:rPr>
          <w:rFonts w:ascii="Arial Narrow" w:hAnsi="Arial Narrow"/>
        </w:rPr>
        <w:t xml:space="preserve"> dias após a CE será considerado 3</w:t>
      </w:r>
      <w:r w:rsidR="0076112E">
        <w:rPr>
          <w:rFonts w:ascii="Arial Narrow" w:hAnsi="Arial Narrow"/>
        </w:rPr>
        <w:t>º</w:t>
      </w:r>
      <w:r>
        <w:rPr>
          <w:rFonts w:ascii="Arial Narrow" w:hAnsi="Arial Narrow"/>
        </w:rPr>
        <w:t xml:space="preserve"> dia</w:t>
      </w:r>
      <w:r w:rsidR="0076112E">
        <w:rPr>
          <w:rFonts w:ascii="Arial Narrow" w:hAnsi="Arial Narrow"/>
        </w:rPr>
        <w:t>.</w:t>
      </w:r>
    </w:p>
    <w:p w:rsidR="00D11577" w:rsidRDefault="00D11577" w:rsidP="00CE2D12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3</w:t>
      </w:r>
      <w:proofErr w:type="gramEnd"/>
      <w:r>
        <w:rPr>
          <w:rFonts w:ascii="Arial Narrow" w:hAnsi="Arial Narrow"/>
        </w:rPr>
        <w:t xml:space="preserve"> dia</w:t>
      </w:r>
      <w:r w:rsidR="0076112E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após a CE será considerado 4</w:t>
      </w:r>
      <w:r w:rsidR="0076112E">
        <w:rPr>
          <w:rFonts w:ascii="Arial Narrow" w:hAnsi="Arial Narrow"/>
        </w:rPr>
        <w:t>º</w:t>
      </w:r>
      <w:r>
        <w:rPr>
          <w:rFonts w:ascii="Arial Narrow" w:hAnsi="Arial Narrow"/>
        </w:rPr>
        <w:t xml:space="preserve"> dia.</w:t>
      </w:r>
    </w:p>
    <w:p w:rsidR="0076112E" w:rsidRDefault="0076112E" w:rsidP="00CE2D12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4</w:t>
      </w:r>
      <w:proofErr w:type="gramEnd"/>
      <w:r>
        <w:rPr>
          <w:rFonts w:ascii="Arial Narrow" w:hAnsi="Arial Narrow"/>
        </w:rPr>
        <w:t xml:space="preserve"> dias após a CE será considerado 5º dia.</w:t>
      </w:r>
    </w:p>
    <w:p w:rsidR="000B0408" w:rsidRPr="000B0408" w:rsidRDefault="000B0408" w:rsidP="000B0408">
      <w:pPr>
        <w:pStyle w:val="PargrafodaLista"/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0B0408">
        <w:rPr>
          <w:rFonts w:ascii="Arial Narrow" w:hAnsi="Arial Narrow"/>
          <w:highlight w:val="yellow"/>
        </w:rPr>
        <w:t>Detalhes: ação de abertura de uma pop-up com detalhes inseridos na conferência de encalhe de determinado produto.</w:t>
      </w:r>
    </w:p>
    <w:p w:rsidR="000B0408" w:rsidRDefault="000B0408" w:rsidP="000B0408">
      <w:pPr>
        <w:pStyle w:val="PargrafodaLista"/>
        <w:ind w:left="1146"/>
        <w:rPr>
          <w:rFonts w:ascii="Arial Narrow" w:hAnsi="Arial Narrow"/>
        </w:rPr>
      </w:pPr>
      <w:r w:rsidRPr="000B0408">
        <w:rPr>
          <w:rFonts w:ascii="Arial Narrow" w:hAnsi="Arial Narrow"/>
          <w:highlight w:val="yellow"/>
        </w:rPr>
        <w:t>Este detalhe só deve estar disponível para os produtos que tiveram detalhes inseridos na conferência de encalhe.</w:t>
      </w:r>
    </w:p>
    <w:p w:rsidR="00E94E2F" w:rsidRPr="00E94E2F" w:rsidRDefault="00E94E2F" w:rsidP="00E94E2F">
      <w:pPr>
        <w:pStyle w:val="PargrafodaLista"/>
        <w:ind w:left="1146"/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Informações contidas na janela: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Data da Operação: data do encalhe consultada.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Código: código do produto.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Produto: nome do produto.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lastRenderedPageBreak/>
        <w:t>Edição: edição do produto.</w:t>
      </w:r>
    </w:p>
    <w:p w:rsidR="00E94E2F" w:rsidRPr="00E94E2F" w:rsidRDefault="00E94E2F" w:rsidP="00E94E2F">
      <w:pPr>
        <w:pStyle w:val="PargrafodaLista"/>
        <w:ind w:left="1866"/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Grid com: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Cota: número da cota.</w:t>
      </w:r>
    </w:p>
    <w:p w:rsidR="00E94E2F" w:rsidRP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Jornaleiro: nome do jornaleiro.</w:t>
      </w:r>
    </w:p>
    <w:p w:rsidR="00E94E2F" w:rsidRDefault="00E94E2F" w:rsidP="00E94E2F">
      <w:pPr>
        <w:pStyle w:val="PargrafodaLista"/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Observação: observação inclusa conferência de encalhe.</w:t>
      </w:r>
    </w:p>
    <w:p w:rsidR="00E94E2F" w:rsidRPr="00E94E2F" w:rsidRDefault="00E94E2F" w:rsidP="00E94E2F">
      <w:pPr>
        <w:ind w:left="42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Esta alteração também é válida para a EMS 0007 – Consulta Encalhe Cota (que compartilha a tela com esta).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 xml:space="preserve">Executa a ação da pesquisa baseada </w:t>
      </w:r>
      <w:r w:rsidR="00867BAE">
        <w:rPr>
          <w:rFonts w:ascii="Arial Narrow" w:hAnsi="Arial Narrow"/>
        </w:rPr>
        <w:t>no</w:t>
      </w:r>
      <w:r w:rsidR="0050416A">
        <w:rPr>
          <w:rFonts w:ascii="Arial Narrow" w:hAnsi="Arial Narrow"/>
        </w:rPr>
        <w:t>s filtros escolhidos</w:t>
      </w:r>
      <w:r w:rsidR="00AB606A">
        <w:rPr>
          <w:rFonts w:ascii="Arial Narrow" w:hAnsi="Arial Narrow"/>
        </w:rPr>
        <w:t>. Deverá retornar as informações nos campos acima.</w:t>
      </w:r>
    </w:p>
    <w:p w:rsidR="00FC4FC7" w:rsidRDefault="00FC4F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</w:t>
      </w:r>
      <w:r w:rsidR="00D874A6">
        <w:rPr>
          <w:rFonts w:ascii="Arial Narrow" w:hAnsi="Arial Narrow"/>
        </w:rPr>
        <w:t xml:space="preserve"> (formato Excel)</w:t>
      </w:r>
      <w:r>
        <w:rPr>
          <w:rFonts w:ascii="Arial Narrow" w:hAnsi="Arial Narrow"/>
        </w:rPr>
        <w:t xml:space="preserve"> e Impressão.</w:t>
      </w:r>
    </w:p>
    <w:p w:rsidR="00E94E2F" w:rsidRPr="00E94E2F" w:rsidRDefault="00E94E2F" w:rsidP="00E9572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E94E2F">
        <w:rPr>
          <w:rFonts w:ascii="Arial Narrow" w:hAnsi="Arial Narrow"/>
          <w:highlight w:val="yellow"/>
        </w:rPr>
        <w:t>Fechar: Fecha pop-up de consulta.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F230C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Primeiro Recolhimento: 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Produtos: quantidade total de produtos do </w:t>
      </w:r>
      <w:r w:rsidR="009D1F0C">
        <w:rPr>
          <w:rFonts w:ascii="Arial Narrow" w:hAnsi="Arial Narrow"/>
        </w:rPr>
        <w:t xml:space="preserve">1º </w:t>
      </w:r>
      <w:r>
        <w:rPr>
          <w:rFonts w:ascii="Arial Narrow" w:hAnsi="Arial Narrow"/>
        </w:rPr>
        <w:t>dia, conforme informação do grid.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</w:t>
      </w:r>
      <w:r w:rsidR="00BB197F">
        <w:rPr>
          <w:rFonts w:ascii="Arial Narrow" w:hAnsi="Arial Narrow"/>
        </w:rPr>
        <w:t>i</w:t>
      </w:r>
      <w:r>
        <w:rPr>
          <w:rFonts w:ascii="Arial Narrow" w:hAnsi="Arial Narrow"/>
        </w:rPr>
        <w:t>dade total de exemplares do primeiro dia, conforme informação do grid.</w:t>
      </w:r>
    </w:p>
    <w:p w:rsidR="00E9572F" w:rsidRDefault="00E9572F" w:rsidP="00E9572F">
      <w:pPr>
        <w:rPr>
          <w:rFonts w:ascii="Arial Narrow" w:hAnsi="Arial Narrow"/>
        </w:rPr>
      </w:pPr>
    </w:p>
    <w:p w:rsidR="00F230C4" w:rsidRDefault="00F230C4" w:rsidP="00F230C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Demais Recolhimento: 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Produtos: quantidade total de produtos do </w:t>
      </w:r>
      <w:r w:rsidR="009D1F0C">
        <w:rPr>
          <w:rFonts w:ascii="Arial Narrow" w:hAnsi="Arial Narrow"/>
        </w:rPr>
        <w:t xml:space="preserve">2º </w:t>
      </w:r>
      <w:r>
        <w:rPr>
          <w:rFonts w:ascii="Arial Narrow" w:hAnsi="Arial Narrow"/>
        </w:rPr>
        <w:t>ou demais dias, conforme informação do grid.</w:t>
      </w:r>
    </w:p>
    <w:p w:rsidR="00F230C4" w:rsidRDefault="00F230C4" w:rsidP="00F230C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total de exemplares do segundo ou demais dias, conforme informação do grid.</w:t>
      </w:r>
    </w:p>
    <w:p w:rsidR="00F230C4" w:rsidRDefault="00F230C4" w:rsidP="00F230C4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A67B9D" w:rsidRDefault="00A67B9D" w:rsidP="00E9572F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4D58F89" wp14:editId="77E3846C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08" w:rsidRDefault="000B0408">
      <w:pPr>
        <w:rPr>
          <w:rFonts w:ascii="Arial Narrow" w:hAnsi="Arial Narrow"/>
        </w:rPr>
      </w:pPr>
    </w:p>
    <w:p w:rsidR="000B0408" w:rsidRDefault="000B0408">
      <w:pPr>
        <w:rPr>
          <w:rFonts w:ascii="Arial Narrow" w:hAnsi="Arial Narrow"/>
        </w:rPr>
      </w:pPr>
    </w:p>
    <w:p w:rsidR="000B0408" w:rsidRDefault="000B0408">
      <w:pPr>
        <w:rPr>
          <w:rFonts w:ascii="Arial Narrow" w:hAnsi="Arial Narrow"/>
        </w:rPr>
      </w:pPr>
      <w:r>
        <w:rPr>
          <w:rFonts w:ascii="Arial Narrow" w:hAnsi="Arial Narrow"/>
        </w:rPr>
        <w:t>Janela Detalhes – Consulta Distribuidor:</w:t>
      </w:r>
    </w:p>
    <w:p w:rsidR="000B0408" w:rsidRDefault="000B0408">
      <w:pPr>
        <w:rPr>
          <w:rFonts w:ascii="Arial Narrow" w:hAnsi="Arial Narrow"/>
        </w:rPr>
      </w:pPr>
    </w:p>
    <w:p w:rsidR="00A67B9D" w:rsidRDefault="00A67B9D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85CA814" wp14:editId="27F7A074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9D" w:rsidRDefault="00A67B9D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4" w:name="_GoBack"/>
      <w:bookmarkEnd w:id="14"/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F3" w:rsidRDefault="002535F3">
      <w:r>
        <w:separator/>
      </w:r>
    </w:p>
  </w:endnote>
  <w:endnote w:type="continuationSeparator" w:id="0">
    <w:p w:rsidR="002535F3" w:rsidRDefault="0025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2D461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2D4617">
      <w:rPr>
        <w:rStyle w:val="Nmerodepgina"/>
        <w:rFonts w:ascii="Arial" w:hAnsi="Arial"/>
        <w:snapToGrid w:val="0"/>
      </w:rPr>
      <w:fldChar w:fldCharType="separate"/>
    </w:r>
    <w:r w:rsidR="00A67B9D">
      <w:rPr>
        <w:rStyle w:val="Nmerodepgina"/>
        <w:rFonts w:ascii="Arial" w:hAnsi="Arial"/>
        <w:noProof/>
        <w:snapToGrid w:val="0"/>
      </w:rPr>
      <w:t>2</w:t>
    </w:r>
    <w:r w:rsidR="002D461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2D461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2D4617">
      <w:rPr>
        <w:rStyle w:val="Nmerodepgina"/>
        <w:rFonts w:ascii="Arial" w:hAnsi="Arial"/>
        <w:snapToGrid w:val="0"/>
      </w:rPr>
      <w:fldChar w:fldCharType="separate"/>
    </w:r>
    <w:r w:rsidR="00A67B9D">
      <w:rPr>
        <w:rStyle w:val="Nmerodepgina"/>
        <w:rFonts w:ascii="Arial" w:hAnsi="Arial"/>
        <w:noProof/>
        <w:snapToGrid w:val="0"/>
      </w:rPr>
      <w:t>8</w:t>
    </w:r>
    <w:r w:rsidR="002D461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F3" w:rsidRDefault="002535F3">
      <w:r>
        <w:separator/>
      </w:r>
    </w:p>
  </w:footnote>
  <w:footnote w:type="continuationSeparator" w:id="0">
    <w:p w:rsidR="002535F3" w:rsidRDefault="002535F3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B41E04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B41E04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0750CD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608A"/>
    <w:rsid w:val="000408DB"/>
    <w:rsid w:val="000425DB"/>
    <w:rsid w:val="00042F9C"/>
    <w:rsid w:val="00043B76"/>
    <w:rsid w:val="00045651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0408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2719B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BA6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B05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5847"/>
    <w:rsid w:val="00227E41"/>
    <w:rsid w:val="00232E19"/>
    <w:rsid w:val="0023440C"/>
    <w:rsid w:val="00235D25"/>
    <w:rsid w:val="0023624C"/>
    <w:rsid w:val="002369D3"/>
    <w:rsid w:val="0023793F"/>
    <w:rsid w:val="002420A0"/>
    <w:rsid w:val="00242FDD"/>
    <w:rsid w:val="00245221"/>
    <w:rsid w:val="00251E4B"/>
    <w:rsid w:val="002535F3"/>
    <w:rsid w:val="00254241"/>
    <w:rsid w:val="002552D5"/>
    <w:rsid w:val="002609F8"/>
    <w:rsid w:val="002619F6"/>
    <w:rsid w:val="00263DF6"/>
    <w:rsid w:val="0026759F"/>
    <w:rsid w:val="002703E6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4617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74B"/>
    <w:rsid w:val="00306C3B"/>
    <w:rsid w:val="00310E23"/>
    <w:rsid w:val="00313C02"/>
    <w:rsid w:val="0031420D"/>
    <w:rsid w:val="00315652"/>
    <w:rsid w:val="00321262"/>
    <w:rsid w:val="00324DF4"/>
    <w:rsid w:val="0032615C"/>
    <w:rsid w:val="00331D4D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6E1D"/>
    <w:rsid w:val="003F1543"/>
    <w:rsid w:val="003F3769"/>
    <w:rsid w:val="003F4CD3"/>
    <w:rsid w:val="003F51EA"/>
    <w:rsid w:val="004044C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5318F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1EB4"/>
    <w:rsid w:val="004848D8"/>
    <w:rsid w:val="00485E88"/>
    <w:rsid w:val="0049781C"/>
    <w:rsid w:val="004A0DF3"/>
    <w:rsid w:val="004A200F"/>
    <w:rsid w:val="004A2AD1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416A"/>
    <w:rsid w:val="0050515B"/>
    <w:rsid w:val="00507162"/>
    <w:rsid w:val="00507568"/>
    <w:rsid w:val="00514BD6"/>
    <w:rsid w:val="00517854"/>
    <w:rsid w:val="005205DF"/>
    <w:rsid w:val="00520752"/>
    <w:rsid w:val="00520A18"/>
    <w:rsid w:val="0052386A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A14"/>
    <w:rsid w:val="00586977"/>
    <w:rsid w:val="00591325"/>
    <w:rsid w:val="0059362C"/>
    <w:rsid w:val="00594103"/>
    <w:rsid w:val="00595535"/>
    <w:rsid w:val="00597006"/>
    <w:rsid w:val="005976A3"/>
    <w:rsid w:val="005A085D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DA0"/>
    <w:rsid w:val="005D18EF"/>
    <w:rsid w:val="005E0F26"/>
    <w:rsid w:val="005E211D"/>
    <w:rsid w:val="005E2F8C"/>
    <w:rsid w:val="005E57D7"/>
    <w:rsid w:val="005F6423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76E8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112E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0C9A"/>
    <w:rsid w:val="008017EC"/>
    <w:rsid w:val="0080382D"/>
    <w:rsid w:val="00805AC3"/>
    <w:rsid w:val="008110AC"/>
    <w:rsid w:val="008125D7"/>
    <w:rsid w:val="008131A9"/>
    <w:rsid w:val="008140EF"/>
    <w:rsid w:val="00823133"/>
    <w:rsid w:val="00824444"/>
    <w:rsid w:val="00832F35"/>
    <w:rsid w:val="00837EE3"/>
    <w:rsid w:val="00841321"/>
    <w:rsid w:val="0085154B"/>
    <w:rsid w:val="00854EA4"/>
    <w:rsid w:val="008573CA"/>
    <w:rsid w:val="00862B7C"/>
    <w:rsid w:val="00865547"/>
    <w:rsid w:val="008665A6"/>
    <w:rsid w:val="00867BAE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6BFB"/>
    <w:rsid w:val="008A1117"/>
    <w:rsid w:val="008A12E3"/>
    <w:rsid w:val="008B3FE1"/>
    <w:rsid w:val="008B6165"/>
    <w:rsid w:val="008C5990"/>
    <w:rsid w:val="008C696C"/>
    <w:rsid w:val="008D111F"/>
    <w:rsid w:val="008D40F1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61EF"/>
    <w:rsid w:val="0092036A"/>
    <w:rsid w:val="009207B5"/>
    <w:rsid w:val="00927DE3"/>
    <w:rsid w:val="00933E88"/>
    <w:rsid w:val="0093437B"/>
    <w:rsid w:val="00935C2B"/>
    <w:rsid w:val="00936174"/>
    <w:rsid w:val="00936EF0"/>
    <w:rsid w:val="0094354E"/>
    <w:rsid w:val="009536FB"/>
    <w:rsid w:val="00953833"/>
    <w:rsid w:val="00954189"/>
    <w:rsid w:val="00960881"/>
    <w:rsid w:val="00961437"/>
    <w:rsid w:val="009646D5"/>
    <w:rsid w:val="00964FCF"/>
    <w:rsid w:val="00965E63"/>
    <w:rsid w:val="00967685"/>
    <w:rsid w:val="00970784"/>
    <w:rsid w:val="00970806"/>
    <w:rsid w:val="00974529"/>
    <w:rsid w:val="00976443"/>
    <w:rsid w:val="00977667"/>
    <w:rsid w:val="00977A2B"/>
    <w:rsid w:val="00980B29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98"/>
    <w:rsid w:val="009C0CFF"/>
    <w:rsid w:val="009C2CEB"/>
    <w:rsid w:val="009D0684"/>
    <w:rsid w:val="009D1F0C"/>
    <w:rsid w:val="009D6BA7"/>
    <w:rsid w:val="009F2E14"/>
    <w:rsid w:val="009F3973"/>
    <w:rsid w:val="009F5AA5"/>
    <w:rsid w:val="00A00118"/>
    <w:rsid w:val="00A035DD"/>
    <w:rsid w:val="00A05088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420C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67B9D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21A7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197F"/>
    <w:rsid w:val="00BB2081"/>
    <w:rsid w:val="00BB4FC7"/>
    <w:rsid w:val="00BB74D3"/>
    <w:rsid w:val="00BC3613"/>
    <w:rsid w:val="00BC731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2902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3D9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2BE2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E2D12"/>
    <w:rsid w:val="00CF2AC9"/>
    <w:rsid w:val="00CF360A"/>
    <w:rsid w:val="00D013E8"/>
    <w:rsid w:val="00D11577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BEA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322C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6E34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E82"/>
    <w:rsid w:val="00E51217"/>
    <w:rsid w:val="00E62254"/>
    <w:rsid w:val="00E635A2"/>
    <w:rsid w:val="00E751F2"/>
    <w:rsid w:val="00E825E0"/>
    <w:rsid w:val="00E829D5"/>
    <w:rsid w:val="00E857C3"/>
    <w:rsid w:val="00E867DF"/>
    <w:rsid w:val="00E86BF7"/>
    <w:rsid w:val="00E87A12"/>
    <w:rsid w:val="00E9191F"/>
    <w:rsid w:val="00E9363A"/>
    <w:rsid w:val="00E94E2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30C4"/>
    <w:rsid w:val="00F255DF"/>
    <w:rsid w:val="00F25CB5"/>
    <w:rsid w:val="00F27E38"/>
    <w:rsid w:val="00F379EA"/>
    <w:rsid w:val="00F41E73"/>
    <w:rsid w:val="00F44663"/>
    <w:rsid w:val="00F56109"/>
    <w:rsid w:val="00F5638E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42EF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73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7313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73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7313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669F-EA3E-4573-880A-D3C595AB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</TotalTime>
  <Pages>1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7</cp:revision>
  <cp:lastPrinted>2009-11-19T20:24:00Z</cp:lastPrinted>
  <dcterms:created xsi:type="dcterms:W3CDTF">2012-05-28T12:49:00Z</dcterms:created>
  <dcterms:modified xsi:type="dcterms:W3CDTF">2012-07-12T12:55:00Z</dcterms:modified>
</cp:coreProperties>
</file>