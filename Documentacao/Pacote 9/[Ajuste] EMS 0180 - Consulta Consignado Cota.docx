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9AD0CF" w14:textId="77777777" w:rsidR="008A0C66" w:rsidRPr="00875148" w:rsidRDefault="008A0C66">
      <w:pPr>
        <w:numPr>
          <w:ilvl w:val="12"/>
          <w:numId w:val="0"/>
        </w:numPr>
        <w:pBdr>
          <w:top w:val="single" w:sz="6" w:space="1" w:color="0000FF"/>
          <w:left w:val="single" w:sz="6" w:space="1" w:color="0000FF"/>
          <w:bottom w:val="single" w:sz="6" w:space="1" w:color="0000FF"/>
          <w:right w:val="single" w:sz="6" w:space="1" w:color="0000FF"/>
        </w:pBdr>
        <w:shd w:val="solid" w:color="000080" w:fill="auto"/>
        <w:jc w:val="both"/>
        <w:rPr>
          <w:rFonts w:ascii="Arial Narrow" w:hAnsi="Arial Narrow"/>
          <w:sz w:val="40"/>
        </w:rPr>
      </w:pPr>
    </w:p>
    <w:p w14:paraId="0A4979C2" w14:textId="77777777" w:rsidR="008A0C66" w:rsidRPr="00875148" w:rsidRDefault="008A0C66">
      <w:pPr>
        <w:numPr>
          <w:ilvl w:val="12"/>
          <w:numId w:val="0"/>
        </w:numPr>
        <w:ind w:left="3240" w:hanging="1113"/>
        <w:jc w:val="both"/>
        <w:rPr>
          <w:rFonts w:ascii="Arial Narrow" w:hAnsi="Arial Narrow"/>
        </w:rPr>
      </w:pPr>
    </w:p>
    <w:p w14:paraId="3FD0B1F6" w14:textId="48F0B954" w:rsidR="008A0C66" w:rsidRPr="00875148" w:rsidRDefault="008A0C66">
      <w:pPr>
        <w:numPr>
          <w:ilvl w:val="12"/>
          <w:numId w:val="0"/>
        </w:numPr>
        <w:jc w:val="center"/>
        <w:rPr>
          <w:rFonts w:ascii="Arial Narrow" w:hAnsi="Arial Narrow"/>
          <w:b/>
          <w:sz w:val="40"/>
        </w:rPr>
      </w:pPr>
      <w:r w:rsidRPr="00875148">
        <w:rPr>
          <w:rFonts w:ascii="Arial Narrow" w:hAnsi="Arial Narrow"/>
          <w:b/>
          <w:sz w:val="40"/>
        </w:rPr>
        <w:t>&lt;</w:t>
      </w:r>
      <w:r w:rsidR="00E5696D">
        <w:rPr>
          <w:rFonts w:ascii="Arial Narrow" w:hAnsi="Arial Narrow"/>
          <w:b/>
          <w:sz w:val="40"/>
        </w:rPr>
        <w:t xml:space="preserve"> </w:t>
      </w:r>
      <w:r w:rsidR="00BE615B">
        <w:rPr>
          <w:rFonts w:ascii="Arial Narrow" w:hAnsi="Arial Narrow"/>
          <w:b/>
          <w:sz w:val="40"/>
        </w:rPr>
        <w:t xml:space="preserve">[Ajuste] </w:t>
      </w:r>
      <w:r w:rsidR="00CD1029">
        <w:rPr>
          <w:rFonts w:ascii="Arial Narrow" w:hAnsi="Arial Narrow"/>
          <w:b/>
          <w:sz w:val="36"/>
          <w:szCs w:val="36"/>
        </w:rPr>
        <w:t xml:space="preserve">EMS 0180 </w:t>
      </w:r>
      <w:r>
        <w:rPr>
          <w:rFonts w:ascii="Arial Narrow" w:hAnsi="Arial Narrow"/>
          <w:b/>
          <w:sz w:val="36"/>
          <w:szCs w:val="36"/>
        </w:rPr>
        <w:t>–</w:t>
      </w:r>
      <w:r w:rsidR="00CD1029">
        <w:rPr>
          <w:rFonts w:ascii="Arial Narrow" w:hAnsi="Arial Narrow"/>
          <w:b/>
          <w:sz w:val="36"/>
          <w:szCs w:val="36"/>
        </w:rPr>
        <w:t xml:space="preserve"> Consulta </w:t>
      </w:r>
      <w:proofErr w:type="gramStart"/>
      <w:r>
        <w:rPr>
          <w:rFonts w:ascii="Arial Narrow" w:hAnsi="Arial Narrow"/>
          <w:b/>
          <w:sz w:val="36"/>
          <w:szCs w:val="36"/>
        </w:rPr>
        <w:t xml:space="preserve">Consignado </w:t>
      </w:r>
      <w:r w:rsidR="008727FC">
        <w:rPr>
          <w:rFonts w:ascii="Arial Narrow" w:hAnsi="Arial Narrow"/>
          <w:b/>
          <w:sz w:val="36"/>
          <w:szCs w:val="36"/>
        </w:rPr>
        <w:t>Cota</w:t>
      </w:r>
      <w:r w:rsidRPr="00875148">
        <w:rPr>
          <w:rFonts w:ascii="Arial Narrow" w:hAnsi="Arial Narrow"/>
          <w:b/>
          <w:sz w:val="40"/>
        </w:rPr>
        <w:t>&gt;</w:t>
      </w:r>
      <w:proofErr w:type="gramEnd"/>
    </w:p>
    <w:p w14:paraId="444803D5" w14:textId="77777777" w:rsidR="008A0C66" w:rsidRPr="00875148" w:rsidRDefault="008A0C66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19C7D793" w14:textId="77777777" w:rsidR="008A0C66" w:rsidRPr="00875148" w:rsidRDefault="008A0C66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22A5EA09" w14:textId="77777777" w:rsidR="008A0C66" w:rsidRPr="00875148" w:rsidRDefault="008A0C66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5210279F" w14:textId="77777777" w:rsidR="008A0C66" w:rsidRPr="00875148" w:rsidRDefault="008A0C66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50CCDC1F" w14:textId="77777777" w:rsidR="008A0C66" w:rsidRPr="00875148" w:rsidRDefault="008A0C66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5E25778A" w14:textId="77777777" w:rsidR="008A0C66" w:rsidRPr="00875148" w:rsidRDefault="008A0C66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5E67C0A6" w14:textId="77777777" w:rsidR="008A0C66" w:rsidRPr="00875148" w:rsidRDefault="008A0C66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4D568023" w14:textId="77777777" w:rsidR="008A0C66" w:rsidRPr="00875148" w:rsidRDefault="008A0C66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0A7EA4C5" w14:textId="77777777" w:rsidR="008A0C66" w:rsidRPr="00875148" w:rsidRDefault="008A0C66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3783DC2E" w14:textId="77777777" w:rsidR="008A0C66" w:rsidRPr="00875148" w:rsidRDefault="008A0C66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58A2968B" w14:textId="77777777" w:rsidR="008A0C66" w:rsidRPr="00875148" w:rsidRDefault="008A0C66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7076376C" w14:textId="77777777" w:rsidR="008A0C66" w:rsidRPr="00875148" w:rsidRDefault="008A0C66">
      <w:pPr>
        <w:numPr>
          <w:ilvl w:val="12"/>
          <w:numId w:val="0"/>
        </w:numPr>
        <w:ind w:hanging="1113"/>
        <w:jc w:val="both"/>
        <w:rPr>
          <w:rFonts w:ascii="Arial Narrow" w:hAnsi="Arial Narrow"/>
          <w:sz w:val="24"/>
        </w:rPr>
      </w:pPr>
    </w:p>
    <w:p w14:paraId="02391DC7" w14:textId="77777777" w:rsidR="008A0C66" w:rsidRPr="00875148" w:rsidRDefault="008A0C66">
      <w:pPr>
        <w:numPr>
          <w:ilvl w:val="12"/>
          <w:numId w:val="0"/>
        </w:numPr>
        <w:ind w:hanging="1113"/>
        <w:jc w:val="both"/>
        <w:rPr>
          <w:rFonts w:ascii="Arial Narrow" w:hAnsi="Arial Narrow"/>
        </w:rPr>
      </w:pPr>
    </w:p>
    <w:p w14:paraId="6438125D" w14:textId="77777777" w:rsidR="008A0C66" w:rsidRPr="00875148" w:rsidRDefault="008A0C66">
      <w:pPr>
        <w:jc w:val="center"/>
        <w:rPr>
          <w:rFonts w:ascii="Arial Narrow" w:hAnsi="Arial Narrow"/>
          <w:b/>
          <w:sz w:val="48"/>
        </w:rPr>
      </w:pPr>
    </w:p>
    <w:p w14:paraId="56256708" w14:textId="77777777" w:rsidR="008A0C66" w:rsidRPr="00875148" w:rsidRDefault="008A0C66">
      <w:pPr>
        <w:pStyle w:val="Cabealho"/>
        <w:rPr>
          <w:rFonts w:ascii="Arial Narrow" w:hAnsi="Arial Narrow"/>
        </w:rPr>
      </w:pPr>
    </w:p>
    <w:p w14:paraId="73EE884D" w14:textId="77777777" w:rsidR="008A0C66" w:rsidRPr="00875148" w:rsidRDefault="008A0C66">
      <w:pPr>
        <w:pStyle w:val="Cabealho"/>
        <w:rPr>
          <w:rFonts w:ascii="Arial Narrow" w:hAnsi="Arial Narrow"/>
        </w:rPr>
      </w:pPr>
    </w:p>
    <w:p w14:paraId="20EFEF7B" w14:textId="77777777" w:rsidR="008A0C66" w:rsidRPr="00875148" w:rsidRDefault="008A0C66">
      <w:pPr>
        <w:pStyle w:val="Cabealho"/>
        <w:rPr>
          <w:rFonts w:ascii="Arial Narrow" w:hAnsi="Arial Narrow"/>
        </w:rPr>
      </w:pPr>
    </w:p>
    <w:p w14:paraId="2FC2FEC0" w14:textId="77777777" w:rsidR="008A0C66" w:rsidRPr="00875148" w:rsidRDefault="008A0C66">
      <w:pPr>
        <w:pStyle w:val="Cabealho"/>
        <w:rPr>
          <w:rFonts w:ascii="Arial Narrow" w:hAnsi="Arial Narrow"/>
        </w:rPr>
      </w:pPr>
    </w:p>
    <w:p w14:paraId="66B3E703" w14:textId="77777777" w:rsidR="008A0C66" w:rsidRPr="00875148" w:rsidRDefault="008A0C66">
      <w:pPr>
        <w:pStyle w:val="Cabealho"/>
        <w:rPr>
          <w:rFonts w:ascii="Arial Narrow" w:hAnsi="Arial Narrow"/>
        </w:rPr>
      </w:pPr>
    </w:p>
    <w:p w14:paraId="1EB24113" w14:textId="77777777" w:rsidR="008A0C66" w:rsidRDefault="008A0C66">
      <w:pPr>
        <w:pStyle w:val="Cabealho"/>
        <w:rPr>
          <w:rFonts w:ascii="Arial Narrow" w:hAnsi="Arial Narrow"/>
        </w:rPr>
      </w:pPr>
    </w:p>
    <w:p w14:paraId="3777275B" w14:textId="77777777" w:rsidR="008A0C66" w:rsidRDefault="008A0C66">
      <w:pPr>
        <w:pStyle w:val="Cabealho"/>
        <w:rPr>
          <w:rFonts w:ascii="Arial Narrow" w:hAnsi="Arial Narrow"/>
        </w:rPr>
      </w:pPr>
    </w:p>
    <w:p w14:paraId="712DA366" w14:textId="77777777" w:rsidR="008A0C66" w:rsidRDefault="008A0C66">
      <w:pPr>
        <w:pStyle w:val="Cabealho"/>
        <w:rPr>
          <w:rFonts w:ascii="Arial Narrow" w:hAnsi="Arial Narrow"/>
        </w:rPr>
      </w:pPr>
    </w:p>
    <w:p w14:paraId="7EE27BFC" w14:textId="77777777" w:rsidR="008A0C66" w:rsidRDefault="008A0C66">
      <w:pPr>
        <w:pStyle w:val="Cabealho"/>
        <w:rPr>
          <w:rFonts w:ascii="Arial Narrow" w:hAnsi="Arial Narrow"/>
        </w:rPr>
      </w:pPr>
    </w:p>
    <w:p w14:paraId="51BB5D2B" w14:textId="77777777" w:rsidR="008A0C66" w:rsidRDefault="008A0C66">
      <w:pPr>
        <w:pStyle w:val="Cabealho"/>
        <w:rPr>
          <w:rFonts w:ascii="Arial Narrow" w:hAnsi="Arial Narrow"/>
        </w:rPr>
      </w:pPr>
    </w:p>
    <w:p w14:paraId="1BF226BF" w14:textId="77777777" w:rsidR="008A0C66" w:rsidRDefault="008A0C66">
      <w:pPr>
        <w:pStyle w:val="Cabealho"/>
        <w:rPr>
          <w:rFonts w:ascii="Arial Narrow" w:hAnsi="Arial Narrow"/>
        </w:rPr>
      </w:pPr>
    </w:p>
    <w:p w14:paraId="33C524FC" w14:textId="77777777" w:rsidR="008A0C66" w:rsidRPr="00875148" w:rsidRDefault="008A0C66">
      <w:pPr>
        <w:pStyle w:val="Cabealho"/>
        <w:rPr>
          <w:rFonts w:ascii="Arial Narrow" w:hAnsi="Arial Narrow"/>
        </w:rPr>
      </w:pPr>
    </w:p>
    <w:p w14:paraId="2D28A8D8" w14:textId="77777777" w:rsidR="008A0C66" w:rsidRPr="00875148" w:rsidRDefault="008A0C66">
      <w:pPr>
        <w:rPr>
          <w:rFonts w:ascii="Arial Narrow" w:hAnsi="Arial Narrow"/>
        </w:rPr>
      </w:pPr>
    </w:p>
    <w:p w14:paraId="0BE24362" w14:textId="77777777" w:rsidR="008A0C66" w:rsidRPr="00875148" w:rsidRDefault="008A0C66">
      <w:pPr>
        <w:pStyle w:val="Ttulo"/>
        <w:spacing w:after="120"/>
        <w:rPr>
          <w:rFonts w:ascii="Arial Narrow" w:hAnsi="Arial Narrow"/>
          <w:sz w:val="24"/>
        </w:rPr>
      </w:pPr>
      <w:r w:rsidRPr="00875148">
        <w:rPr>
          <w:rFonts w:ascii="Arial Narrow" w:hAnsi="Arial Narrow"/>
          <w:sz w:val="24"/>
        </w:rPr>
        <w:t>Histórico de Revisão</w:t>
      </w:r>
    </w:p>
    <w:tbl>
      <w:tblPr>
        <w:tblW w:w="964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134"/>
        <w:gridCol w:w="3686"/>
        <w:gridCol w:w="2268"/>
        <w:gridCol w:w="1418"/>
      </w:tblGrid>
      <w:tr w:rsidR="008A0C66" w:rsidRPr="00875148" w14:paraId="7AFA42B9" w14:textId="77777777" w:rsidTr="0084083A">
        <w:tc>
          <w:tcPr>
            <w:tcW w:w="1134" w:type="dxa"/>
          </w:tcPr>
          <w:p w14:paraId="023FC313" w14:textId="77777777" w:rsidR="008A0C66" w:rsidRPr="00875148" w:rsidRDefault="008A0C66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Data</w:t>
            </w:r>
          </w:p>
        </w:tc>
        <w:tc>
          <w:tcPr>
            <w:tcW w:w="1134" w:type="dxa"/>
          </w:tcPr>
          <w:p w14:paraId="632B536B" w14:textId="77777777" w:rsidR="008A0C66" w:rsidRPr="00875148" w:rsidRDefault="008A0C66" w:rsidP="005205DF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Versão</w:t>
            </w:r>
          </w:p>
        </w:tc>
        <w:tc>
          <w:tcPr>
            <w:tcW w:w="3686" w:type="dxa"/>
          </w:tcPr>
          <w:p w14:paraId="102C0D76" w14:textId="77777777" w:rsidR="008A0C66" w:rsidRPr="00875148" w:rsidRDefault="008A0C66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Descrição</w:t>
            </w:r>
          </w:p>
        </w:tc>
        <w:tc>
          <w:tcPr>
            <w:tcW w:w="2268" w:type="dxa"/>
          </w:tcPr>
          <w:p w14:paraId="050D2D54" w14:textId="77777777" w:rsidR="008A0C66" w:rsidRPr="00875148" w:rsidRDefault="008A0C66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pt-BR"/>
              </w:rPr>
            </w:pPr>
            <w:r w:rsidRPr="00875148">
              <w:rPr>
                <w:rFonts w:ascii="Arial Narrow" w:hAnsi="Arial Narrow"/>
                <w:b/>
                <w:sz w:val="24"/>
                <w:lang w:val="pt-BR"/>
              </w:rPr>
              <w:t>Autor(es) da Revisão</w:t>
            </w:r>
          </w:p>
        </w:tc>
        <w:tc>
          <w:tcPr>
            <w:tcW w:w="1418" w:type="dxa"/>
          </w:tcPr>
          <w:p w14:paraId="6590B19A" w14:textId="77777777" w:rsidR="008A0C66" w:rsidRPr="00875148" w:rsidRDefault="008A0C66">
            <w:pPr>
              <w:pStyle w:val="Tabletext"/>
              <w:jc w:val="center"/>
              <w:rPr>
                <w:rFonts w:ascii="Arial Narrow" w:hAnsi="Arial Narrow"/>
                <w:b/>
                <w:sz w:val="24"/>
                <w:lang w:val="es-ES_tradnl"/>
              </w:rPr>
            </w:pPr>
            <w:r w:rsidRPr="00875148">
              <w:rPr>
                <w:rFonts w:ascii="Arial Narrow" w:hAnsi="Arial Narrow"/>
                <w:b/>
                <w:sz w:val="24"/>
                <w:lang w:val="es-ES_tradnl"/>
              </w:rPr>
              <w:t>Área</w:t>
            </w:r>
          </w:p>
        </w:tc>
      </w:tr>
      <w:tr w:rsidR="008A0C66" w:rsidRPr="00875148" w14:paraId="2E5CB631" w14:textId="77777777" w:rsidTr="0084083A">
        <w:tc>
          <w:tcPr>
            <w:tcW w:w="1134" w:type="dxa"/>
          </w:tcPr>
          <w:p w14:paraId="6DDEB4FB" w14:textId="77777777" w:rsidR="008A0C66" w:rsidRPr="00875148" w:rsidRDefault="00CD1029" w:rsidP="004B6EE3">
            <w:pPr>
              <w:pStyle w:val="Tabletext"/>
              <w:jc w:val="center"/>
              <w:rPr>
                <w:rFonts w:ascii="Arial Narrow" w:hAnsi="Arial Narrow"/>
                <w:color w:val="0000FF"/>
                <w:lang w:val="es-ES_tradnl"/>
              </w:rPr>
            </w:pPr>
            <w:r>
              <w:rPr>
                <w:rFonts w:ascii="Arial Narrow" w:hAnsi="Arial Narrow"/>
                <w:color w:val="0000FF"/>
                <w:lang w:val="es-ES_tradnl"/>
              </w:rPr>
              <w:t>19/04</w:t>
            </w:r>
            <w:r w:rsidR="008A0C66">
              <w:rPr>
                <w:rFonts w:ascii="Arial Narrow" w:hAnsi="Arial Narrow"/>
                <w:color w:val="0000FF"/>
                <w:lang w:val="es-ES_tradnl"/>
              </w:rPr>
              <w:t>/201</w:t>
            </w:r>
            <w:r>
              <w:rPr>
                <w:rFonts w:ascii="Arial Narrow" w:hAnsi="Arial Narrow"/>
                <w:color w:val="0000FF"/>
                <w:lang w:val="es-ES_tradnl"/>
              </w:rPr>
              <w:t>2</w:t>
            </w:r>
          </w:p>
        </w:tc>
        <w:tc>
          <w:tcPr>
            <w:tcW w:w="1134" w:type="dxa"/>
          </w:tcPr>
          <w:p w14:paraId="13D1F21B" w14:textId="77777777" w:rsidR="008A0C66" w:rsidRPr="00875148" w:rsidRDefault="008A0C66" w:rsidP="005205DF">
            <w:pPr>
              <w:pStyle w:val="Tabletext"/>
              <w:jc w:val="center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1.0</w:t>
            </w:r>
          </w:p>
        </w:tc>
        <w:tc>
          <w:tcPr>
            <w:tcW w:w="3686" w:type="dxa"/>
          </w:tcPr>
          <w:p w14:paraId="78419F17" w14:textId="77777777" w:rsidR="008A0C66" w:rsidRPr="00875148" w:rsidRDefault="008A0C66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Especificação Funcional</w:t>
            </w:r>
          </w:p>
        </w:tc>
        <w:tc>
          <w:tcPr>
            <w:tcW w:w="2268" w:type="dxa"/>
          </w:tcPr>
          <w:p w14:paraId="088138C9" w14:textId="77777777" w:rsidR="008A0C66" w:rsidRPr="00875148" w:rsidRDefault="00CD1029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Francivaldo</w:t>
            </w:r>
          </w:p>
        </w:tc>
        <w:tc>
          <w:tcPr>
            <w:tcW w:w="1418" w:type="dxa"/>
          </w:tcPr>
          <w:p w14:paraId="606C1B35" w14:textId="77777777" w:rsidR="008A0C66" w:rsidRPr="00875148" w:rsidRDefault="008A0C66" w:rsidP="00304F50">
            <w:pPr>
              <w:pStyle w:val="Tabletext"/>
              <w:rPr>
                <w:rFonts w:ascii="Arial Narrow" w:hAnsi="Arial Narrow"/>
                <w:color w:val="0000FF"/>
                <w:lang w:val="pt-BR"/>
              </w:rPr>
            </w:pPr>
            <w:r>
              <w:rPr>
                <w:rFonts w:ascii="Arial Narrow" w:hAnsi="Arial Narrow"/>
                <w:color w:val="0000FF"/>
                <w:lang w:val="pt-BR"/>
              </w:rPr>
              <w:t>TI-DGB</w:t>
            </w:r>
          </w:p>
        </w:tc>
      </w:tr>
    </w:tbl>
    <w:p w14:paraId="35C64BE5" w14:textId="77777777" w:rsidR="00CD1029" w:rsidRDefault="00CD102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0" w:name="_Toc84234381"/>
      <w:bookmarkStart w:id="1" w:name="_Toc84734077"/>
    </w:p>
    <w:p w14:paraId="135A5EB8" w14:textId="77777777" w:rsidR="00CD1029" w:rsidRDefault="00CD102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</w:p>
    <w:p w14:paraId="0CF07A1C" w14:textId="77777777" w:rsidR="00CD1029" w:rsidRDefault="00CD102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</w:p>
    <w:p w14:paraId="00893FAB" w14:textId="77777777" w:rsidR="00CD1029" w:rsidRDefault="00CD102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</w:p>
    <w:p w14:paraId="2C5C3F24" w14:textId="77777777" w:rsidR="00CD1029" w:rsidRDefault="00CD102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</w:p>
    <w:p w14:paraId="69EF0E82" w14:textId="77777777" w:rsidR="00CD1029" w:rsidRDefault="00CD102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</w:p>
    <w:p w14:paraId="130C930B" w14:textId="77777777" w:rsidR="00CD1029" w:rsidRDefault="00CD1029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</w:p>
    <w:p w14:paraId="6471C7E3" w14:textId="77777777" w:rsidR="008A0C66" w:rsidRPr="00875148" w:rsidRDefault="008A0C66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lastRenderedPageBreak/>
        <w:t>INFORMAÇÕES DA EMS</w:t>
      </w:r>
      <w:r w:rsidRPr="00875148">
        <w:rPr>
          <w:rFonts w:ascii="Arial Narrow" w:hAnsi="Arial Narrow"/>
          <w:sz w:val="20"/>
        </w:rPr>
        <w:t>*</w:t>
      </w:r>
    </w:p>
    <w:p w14:paraId="7C0E46D3" w14:textId="77777777" w:rsidR="008A0C66" w:rsidRPr="00875148" w:rsidRDefault="008A0C66">
      <w:pPr>
        <w:pStyle w:val="Ttulo2"/>
        <w:numPr>
          <w:ilvl w:val="0"/>
          <w:numId w:val="0"/>
        </w:numPr>
        <w:rPr>
          <w:rFonts w:ascii="Arial Narrow" w:hAnsi="Arial Narrow"/>
          <w:sz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89"/>
        <w:gridCol w:w="4889"/>
      </w:tblGrid>
      <w:tr w:rsidR="008A0C66" w:rsidRPr="00875148" w14:paraId="19766A04" w14:textId="77777777">
        <w:trPr>
          <w:cantSplit/>
          <w:trHeight w:val="236"/>
        </w:trPr>
        <w:tc>
          <w:tcPr>
            <w:tcW w:w="4889" w:type="dxa"/>
            <w:vMerge w:val="restart"/>
          </w:tcPr>
          <w:p w14:paraId="4ABFF40E" w14:textId="77777777" w:rsidR="008A0C66" w:rsidRPr="00875148" w:rsidRDefault="008A0C66" w:rsidP="00AE290D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No. doBacklog:</w:t>
            </w:r>
          </w:p>
        </w:tc>
        <w:tc>
          <w:tcPr>
            <w:tcW w:w="4889" w:type="dxa"/>
          </w:tcPr>
          <w:p w14:paraId="41028A0A" w14:textId="77777777" w:rsidR="008A0C66" w:rsidRPr="00875148" w:rsidRDefault="008A0C66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Fornecedor:</w:t>
            </w:r>
            <w:r>
              <w:rPr>
                <w:rFonts w:ascii="Arial Narrow" w:hAnsi="Arial Narrow"/>
                <w:b/>
              </w:rPr>
              <w:t>TI-DGB</w:t>
            </w:r>
          </w:p>
        </w:tc>
      </w:tr>
      <w:tr w:rsidR="008A0C66" w:rsidRPr="00875148" w14:paraId="563A2DB8" w14:textId="77777777">
        <w:trPr>
          <w:cantSplit/>
          <w:trHeight w:val="235"/>
        </w:trPr>
        <w:tc>
          <w:tcPr>
            <w:tcW w:w="4889" w:type="dxa"/>
            <w:vMerge/>
          </w:tcPr>
          <w:p w14:paraId="6ECDE0C2" w14:textId="77777777" w:rsidR="008A0C66" w:rsidRPr="00875148" w:rsidRDefault="008A0C66">
            <w:pPr>
              <w:rPr>
                <w:rFonts w:ascii="Arial Narrow" w:hAnsi="Arial Narrow"/>
                <w:b/>
              </w:rPr>
            </w:pPr>
          </w:p>
        </w:tc>
        <w:tc>
          <w:tcPr>
            <w:tcW w:w="4889" w:type="dxa"/>
          </w:tcPr>
          <w:p w14:paraId="6B34735A" w14:textId="77777777" w:rsidR="008A0C66" w:rsidRPr="00875148" w:rsidRDefault="008A0C66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Executor:</w:t>
            </w:r>
          </w:p>
        </w:tc>
      </w:tr>
      <w:tr w:rsidR="008A0C66" w:rsidRPr="00875148" w14:paraId="66F7ECF6" w14:textId="77777777">
        <w:tc>
          <w:tcPr>
            <w:tcW w:w="4889" w:type="dxa"/>
          </w:tcPr>
          <w:p w14:paraId="10F8C696" w14:textId="77777777" w:rsidR="008A0C66" w:rsidRPr="00875148" w:rsidRDefault="008A0C66" w:rsidP="0095418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b/>
              </w:rPr>
              <w:t>Analista Abril:</w:t>
            </w:r>
            <w:r>
              <w:rPr>
                <w:rFonts w:ascii="Arial Narrow" w:hAnsi="Arial Narrow"/>
                <w:color w:val="0000FF"/>
              </w:rPr>
              <w:t>Eduardo Castro</w:t>
            </w:r>
          </w:p>
        </w:tc>
        <w:tc>
          <w:tcPr>
            <w:tcW w:w="4889" w:type="dxa"/>
          </w:tcPr>
          <w:p w14:paraId="32E71AB2" w14:textId="77777777" w:rsidR="008A0C66" w:rsidRPr="009540DC" w:rsidRDefault="008A0C66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/>
              </w:rPr>
            </w:pPr>
            <w:r w:rsidRPr="009540DC">
              <w:rPr>
                <w:rFonts w:ascii="Arial Narrow" w:hAnsi="Arial Narrow"/>
                <w:b/>
              </w:rPr>
              <w:t>Área:</w:t>
            </w:r>
            <w:r>
              <w:rPr>
                <w:rFonts w:ascii="Arial Narrow" w:hAnsi="Arial Narrow"/>
              </w:rPr>
              <w:t>Treelog</w:t>
            </w:r>
          </w:p>
        </w:tc>
      </w:tr>
    </w:tbl>
    <w:p w14:paraId="504A9273" w14:textId="77777777" w:rsidR="008A0C66" w:rsidRPr="00875148" w:rsidRDefault="008A0C66">
      <w:pPr>
        <w:rPr>
          <w:rFonts w:ascii="Arial Narrow" w:hAnsi="Arial Narrow"/>
        </w:rPr>
      </w:pPr>
    </w:p>
    <w:p w14:paraId="57E133FF" w14:textId="77777777" w:rsidR="008A0C66" w:rsidRPr="00875148" w:rsidRDefault="008A0C66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bookmarkStart w:id="2" w:name="_Toc370695248"/>
      <w:bookmarkStart w:id="3" w:name="_Toc370696875"/>
      <w:bookmarkStart w:id="4" w:name="_Toc370697211"/>
      <w:bookmarkStart w:id="5" w:name="_Toc383848215"/>
      <w:bookmarkStart w:id="6" w:name="_Toc383848339"/>
      <w:bookmarkStart w:id="7" w:name="_Toc383950102"/>
      <w:bookmarkStart w:id="8" w:name="_Toc384540445"/>
      <w:bookmarkStart w:id="9" w:name="_Toc385229727"/>
      <w:bookmarkStart w:id="10" w:name="_Toc385230063"/>
      <w:bookmarkStart w:id="11" w:name="_Toc51473124"/>
      <w:r w:rsidRPr="00875148">
        <w:rPr>
          <w:rFonts w:ascii="Arial Narrow" w:hAnsi="Arial Narrow"/>
        </w:rPr>
        <w:t>ESCOPO</w:t>
      </w:r>
      <w:r w:rsidRPr="00875148">
        <w:rPr>
          <w:rStyle w:val="Refdenotaderodap"/>
          <w:rFonts w:ascii="Arial Narrow" w:hAnsi="Arial Narrow"/>
        </w:rPr>
        <w:footnoteReference w:customMarkFollows="1" w:id="1"/>
        <w:t>*</w:t>
      </w:r>
    </w:p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p w14:paraId="75949EE4" w14:textId="77777777" w:rsidR="008A0C66" w:rsidRPr="00875148" w:rsidRDefault="008A0C66">
      <w:pPr>
        <w:rPr>
          <w:rFonts w:ascii="Arial Narrow" w:hAnsi="Arial Narrow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8A0C66" w:rsidRPr="00875148" w14:paraId="107F64EE" w14:textId="77777777">
        <w:tc>
          <w:tcPr>
            <w:tcW w:w="9779" w:type="dxa"/>
          </w:tcPr>
          <w:p w14:paraId="61A08830" w14:textId="77777777" w:rsidR="008A0C66" w:rsidRPr="009540DC" w:rsidRDefault="008A0C66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Descrição e Objetivo da Manutenção:</w:t>
            </w:r>
          </w:p>
          <w:p w14:paraId="669580E9" w14:textId="77777777" w:rsidR="008A0C66" w:rsidRPr="00D90C24" w:rsidRDefault="008A0C66" w:rsidP="00CD1029">
            <w:pPr>
              <w:ind w:left="426"/>
              <w:rPr>
                <w:rFonts w:ascii="Arial Narrow" w:hAnsi="Arial Narrow" w:cs="Arial"/>
                <w:color w:val="002060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Nesta consulta deverá ser vi</w:t>
            </w:r>
            <w:r w:rsidR="00CD1029">
              <w:rPr>
                <w:rFonts w:ascii="Calibri" w:hAnsi="Calibri"/>
                <w:sz w:val="22"/>
                <w:szCs w:val="22"/>
              </w:rPr>
              <w:t>sualizado reparte(consignado) da</w:t>
            </w:r>
            <w:r w:rsidR="008727FC">
              <w:rPr>
                <w:rFonts w:ascii="Calibri" w:hAnsi="Calibri"/>
                <w:sz w:val="22"/>
                <w:szCs w:val="22"/>
              </w:rPr>
              <w:t xml:space="preserve"> Cota</w:t>
            </w:r>
            <w:r>
              <w:rPr>
                <w:rFonts w:ascii="Calibri" w:hAnsi="Calibri"/>
                <w:sz w:val="22"/>
                <w:szCs w:val="22"/>
              </w:rPr>
              <w:t>.</w:t>
            </w:r>
          </w:p>
        </w:tc>
      </w:tr>
      <w:tr w:rsidR="008A0C66" w:rsidRPr="00875148" w14:paraId="48EDF8E4" w14:textId="77777777">
        <w:tc>
          <w:tcPr>
            <w:tcW w:w="9779" w:type="dxa"/>
          </w:tcPr>
          <w:p w14:paraId="024FC2BA" w14:textId="77777777" w:rsidR="008A0C66" w:rsidRPr="00875148" w:rsidRDefault="008A0C66" w:rsidP="003A29F1">
            <w:pPr>
              <w:rPr>
                <w:rFonts w:ascii="Arial Narrow" w:hAnsi="Arial Narrow"/>
              </w:rPr>
            </w:pPr>
          </w:p>
        </w:tc>
      </w:tr>
    </w:tbl>
    <w:p w14:paraId="6C7219D2" w14:textId="77777777" w:rsidR="008A0C66" w:rsidRPr="00875148" w:rsidRDefault="008A0C66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ESPECIFICAÇÃO FUNCIONAL</w:t>
      </w:r>
      <w:r w:rsidRPr="00875148">
        <w:rPr>
          <w:rStyle w:val="Refdenotaderodap"/>
          <w:rFonts w:ascii="Arial Narrow" w:hAnsi="Arial Narrow"/>
        </w:rPr>
        <w:footnoteReference w:customMarkFollows="1" w:id="2"/>
        <w:t>*</w:t>
      </w:r>
    </w:p>
    <w:p w14:paraId="705579B5" w14:textId="77777777" w:rsidR="008A0C66" w:rsidRPr="00875148" w:rsidRDefault="008A0C66">
      <w:pPr>
        <w:rPr>
          <w:rFonts w:ascii="Arial Narrow" w:hAnsi="Arial Narrow"/>
        </w:rPr>
      </w:pPr>
    </w:p>
    <w:p w14:paraId="1A2B0EAA" w14:textId="77777777" w:rsidR="008A0C66" w:rsidRDefault="008A0C66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bookmarkStart w:id="12" w:name="_Toc456660582"/>
      <w:bookmarkEnd w:id="0"/>
      <w:bookmarkEnd w:id="1"/>
      <w:r w:rsidRPr="00875148">
        <w:rPr>
          <w:rFonts w:ascii="Arial Narrow" w:hAnsi="Arial Narrow"/>
          <w:sz w:val="20"/>
        </w:rPr>
        <w:t>Regras de Negócio envolvidas na Manutenção</w:t>
      </w:r>
    </w:p>
    <w:p w14:paraId="5DDB8055" w14:textId="5CBCC5E0" w:rsidR="007A0341" w:rsidRDefault="007A0341" w:rsidP="007A0341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A funcionalidade irá permitir a consulta do consignado de todas as cotas, ao solicitar diretamente a pesquisa, ou o</w:t>
      </w:r>
      <w:r w:rsidR="00AE28D4">
        <w:rPr>
          <w:rFonts w:ascii="Calibri" w:hAnsi="Calibri" w:cs="Arial"/>
          <w:color w:val="002060"/>
          <w:sz w:val="22"/>
          <w:szCs w:val="22"/>
        </w:rPr>
        <w:t xml:space="preserve"> usuário ao </w:t>
      </w:r>
      <w:r w:rsidR="00CD1029">
        <w:rPr>
          <w:rFonts w:ascii="Calibri" w:hAnsi="Calibri" w:cs="Arial"/>
          <w:color w:val="002060"/>
          <w:sz w:val="22"/>
          <w:szCs w:val="22"/>
        </w:rPr>
        <w:t xml:space="preserve">selecionar uma cota especifica </w:t>
      </w:r>
      <w:r w:rsidR="006D4269">
        <w:rPr>
          <w:rFonts w:ascii="Calibri" w:hAnsi="Calibri" w:cs="Arial"/>
          <w:color w:val="002060"/>
          <w:sz w:val="22"/>
          <w:szCs w:val="22"/>
        </w:rPr>
        <w:t xml:space="preserve">e o sistema retorna o nome do jornaleiro. </w:t>
      </w:r>
    </w:p>
    <w:p w14:paraId="49D49C90" w14:textId="77777777" w:rsidR="004E6E4A" w:rsidRDefault="004E6E4A" w:rsidP="00AE28D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14:paraId="0F7D67B0" w14:textId="6F091872" w:rsidR="00050831" w:rsidRPr="00050831" w:rsidRDefault="00050831" w:rsidP="00AE28D4">
      <w:pPr>
        <w:ind w:left="360"/>
        <w:rPr>
          <w:rFonts w:ascii="Calibri" w:hAnsi="Calibri" w:cs="Arial"/>
          <w:color w:val="FF0000"/>
          <w:sz w:val="22"/>
          <w:szCs w:val="22"/>
        </w:rPr>
      </w:pPr>
      <w:r w:rsidRPr="00050831">
        <w:rPr>
          <w:rFonts w:ascii="Calibri" w:hAnsi="Calibri" w:cs="Arial"/>
          <w:color w:val="FF0000"/>
          <w:sz w:val="22"/>
          <w:szCs w:val="22"/>
          <w:highlight w:val="yellow"/>
        </w:rPr>
        <w:t>A funcionalidade permitirá a pesquisa por Cota, Fornecedor.</w:t>
      </w:r>
    </w:p>
    <w:p w14:paraId="53B2DAB6" w14:textId="77777777" w:rsidR="00050831" w:rsidRDefault="00050831" w:rsidP="00AE28D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14:paraId="20EBFA08" w14:textId="0B1B8C58" w:rsidR="009B038D" w:rsidRDefault="009B038D" w:rsidP="00AE28D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Se no grid a pesquisa não citar a cota,</w:t>
      </w:r>
      <w:r w:rsidR="00CD1029">
        <w:rPr>
          <w:rFonts w:ascii="Calibri" w:hAnsi="Calibri" w:cs="Arial"/>
          <w:color w:val="002060"/>
          <w:sz w:val="22"/>
          <w:szCs w:val="22"/>
        </w:rPr>
        <w:t xml:space="preserve"> </w:t>
      </w:r>
      <w:r>
        <w:rPr>
          <w:rFonts w:ascii="Calibri" w:hAnsi="Calibri" w:cs="Arial"/>
          <w:color w:val="002060"/>
          <w:sz w:val="22"/>
          <w:szCs w:val="22"/>
        </w:rPr>
        <w:t xml:space="preserve">cota </w:t>
      </w:r>
      <w:r w:rsidR="00CD1029">
        <w:rPr>
          <w:rFonts w:ascii="Calibri" w:hAnsi="Calibri" w:cs="Arial"/>
          <w:color w:val="002060"/>
          <w:sz w:val="22"/>
          <w:szCs w:val="22"/>
        </w:rPr>
        <w:t>em branco</w:t>
      </w:r>
      <w:r>
        <w:rPr>
          <w:rFonts w:ascii="Calibri" w:hAnsi="Calibri" w:cs="Arial"/>
          <w:color w:val="002060"/>
          <w:sz w:val="22"/>
          <w:szCs w:val="22"/>
        </w:rPr>
        <w:t xml:space="preserve">, </w:t>
      </w:r>
      <w:r w:rsidR="00F348E8">
        <w:rPr>
          <w:rFonts w:ascii="Calibri" w:hAnsi="Calibri" w:cs="Arial"/>
          <w:color w:val="002060"/>
          <w:sz w:val="22"/>
          <w:szCs w:val="22"/>
        </w:rPr>
        <w:t>e o usuário selecionar uma pesquisa de ‘Todos’ os Fornecedores, será disponibilizada a opção de Detalhado (esta flag irá definir se o Distribuidor que</w:t>
      </w:r>
      <w:r w:rsidR="00B5436D">
        <w:rPr>
          <w:rFonts w:ascii="Calibri" w:hAnsi="Calibri" w:cs="Arial"/>
          <w:color w:val="002060"/>
          <w:sz w:val="22"/>
          <w:szCs w:val="22"/>
        </w:rPr>
        <w:t>r</w:t>
      </w:r>
      <w:r w:rsidR="00F348E8">
        <w:rPr>
          <w:rFonts w:ascii="Calibri" w:hAnsi="Calibri" w:cs="Arial"/>
          <w:color w:val="002060"/>
          <w:sz w:val="22"/>
          <w:szCs w:val="22"/>
        </w:rPr>
        <w:t xml:space="preserve"> ver todos os </w:t>
      </w:r>
      <w:r w:rsidR="00F348E8" w:rsidRPr="008A795E">
        <w:rPr>
          <w:rFonts w:ascii="Calibri" w:hAnsi="Calibri" w:cs="Arial"/>
          <w:color w:val="FF0000"/>
          <w:sz w:val="22"/>
          <w:szCs w:val="22"/>
          <w:highlight w:val="yellow"/>
        </w:rPr>
        <w:t xml:space="preserve">fornecedores </w:t>
      </w:r>
      <w:r w:rsidR="00F348E8">
        <w:rPr>
          <w:rFonts w:ascii="Calibri" w:hAnsi="Calibri" w:cs="Arial"/>
          <w:color w:val="002060"/>
          <w:sz w:val="22"/>
          <w:szCs w:val="22"/>
        </w:rPr>
        <w:t>de forma detalhada, ou seja, o resultado da pesquisa terá uma linha por fornecedor</w:t>
      </w:r>
      <w:r w:rsidR="00E5696D">
        <w:rPr>
          <w:rFonts w:ascii="Calibri" w:hAnsi="Calibri" w:cs="Arial"/>
          <w:color w:val="002060"/>
          <w:sz w:val="22"/>
          <w:szCs w:val="22"/>
        </w:rPr>
        <w:t xml:space="preserve"> </w:t>
      </w:r>
      <w:r w:rsidR="00F348E8">
        <w:rPr>
          <w:rFonts w:ascii="Calibri" w:hAnsi="Calibri" w:cs="Arial"/>
          <w:color w:val="002060"/>
          <w:sz w:val="22"/>
          <w:szCs w:val="22"/>
        </w:rPr>
        <w:t xml:space="preserve">que atende cota, abrindo então, a possibilidade de ter mais de uma linha por cota), caso esta não seja selecionado </w:t>
      </w:r>
      <w:r>
        <w:rPr>
          <w:rFonts w:ascii="Calibri" w:hAnsi="Calibri" w:cs="Arial"/>
          <w:color w:val="002060"/>
          <w:sz w:val="22"/>
          <w:szCs w:val="22"/>
        </w:rPr>
        <w:t>o sistema mostra para consulta</w:t>
      </w:r>
      <w:r w:rsidR="004E6E4A">
        <w:rPr>
          <w:rFonts w:ascii="Calibri" w:hAnsi="Calibri" w:cs="Arial"/>
          <w:color w:val="002060"/>
          <w:sz w:val="22"/>
          <w:szCs w:val="22"/>
        </w:rPr>
        <w:t xml:space="preserve"> todas as cotas com os valores de reparte total, total $, consolida</w:t>
      </w:r>
      <w:r w:rsidR="00F348E8">
        <w:rPr>
          <w:rFonts w:ascii="Calibri" w:hAnsi="Calibri" w:cs="Arial"/>
          <w:color w:val="002060"/>
          <w:sz w:val="22"/>
          <w:szCs w:val="22"/>
        </w:rPr>
        <w:t>n</w:t>
      </w:r>
      <w:r w:rsidR="004E6E4A">
        <w:rPr>
          <w:rFonts w:ascii="Calibri" w:hAnsi="Calibri" w:cs="Arial"/>
          <w:color w:val="002060"/>
          <w:sz w:val="22"/>
          <w:szCs w:val="22"/>
        </w:rPr>
        <w:t>do</w:t>
      </w:r>
      <w:r w:rsidR="00E5696D">
        <w:rPr>
          <w:rFonts w:ascii="Calibri" w:hAnsi="Calibri" w:cs="Arial"/>
          <w:color w:val="002060"/>
          <w:sz w:val="22"/>
          <w:szCs w:val="22"/>
        </w:rPr>
        <w:t xml:space="preserve"> todos os fornecedores</w:t>
      </w:r>
      <w:r w:rsidR="004E6E4A">
        <w:rPr>
          <w:rFonts w:ascii="Calibri" w:hAnsi="Calibri" w:cs="Arial"/>
          <w:color w:val="002060"/>
          <w:sz w:val="22"/>
          <w:szCs w:val="22"/>
        </w:rPr>
        <w:t>.</w:t>
      </w:r>
      <w:r w:rsidR="00535EAB">
        <w:rPr>
          <w:rFonts w:ascii="Calibri" w:hAnsi="Calibri" w:cs="Arial"/>
          <w:color w:val="002060"/>
          <w:sz w:val="22"/>
          <w:szCs w:val="22"/>
        </w:rPr>
        <w:t xml:space="preserve"> Ranqueado por total $ (maior para o menor).</w:t>
      </w:r>
    </w:p>
    <w:p w14:paraId="17E3D71B" w14:textId="77777777" w:rsidR="009B038D" w:rsidRDefault="009B038D" w:rsidP="00AE28D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14:paraId="3F71C5F7" w14:textId="674AFF64" w:rsidR="00050831" w:rsidRPr="008A795E" w:rsidRDefault="008A795E" w:rsidP="00050831">
      <w:pPr>
        <w:ind w:left="360"/>
        <w:rPr>
          <w:rFonts w:ascii="Calibri" w:hAnsi="Calibri" w:cs="Arial"/>
          <w:color w:val="FF0000"/>
          <w:sz w:val="22"/>
          <w:szCs w:val="22"/>
        </w:rPr>
      </w:pPr>
      <w:r w:rsidRPr="008A795E">
        <w:rPr>
          <w:rFonts w:ascii="Calibri" w:hAnsi="Calibri" w:cs="Arial"/>
          <w:color w:val="FF0000"/>
          <w:sz w:val="22"/>
          <w:szCs w:val="22"/>
          <w:highlight w:val="yellow"/>
        </w:rPr>
        <w:t xml:space="preserve">Após a pesquisa, aparecerá no Grid a Cota, Nome, Reparte Total, Total </w:t>
      </w:r>
      <w:r w:rsidR="00E5696D">
        <w:rPr>
          <w:rFonts w:ascii="Calibri" w:hAnsi="Calibri" w:cs="Arial"/>
          <w:color w:val="FF0000"/>
          <w:sz w:val="22"/>
          <w:szCs w:val="22"/>
          <w:highlight w:val="yellow"/>
        </w:rPr>
        <w:t>R$, Total Desc. R$, Fornecedor</w:t>
      </w:r>
      <w:r w:rsidRPr="008A795E">
        <w:rPr>
          <w:rFonts w:ascii="Calibri" w:hAnsi="Calibri" w:cs="Arial"/>
          <w:color w:val="FF0000"/>
          <w:sz w:val="22"/>
          <w:szCs w:val="22"/>
          <w:highlight w:val="yellow"/>
        </w:rPr>
        <w:t xml:space="preserve"> e Ação.</w:t>
      </w:r>
      <w:r w:rsidRPr="008A795E">
        <w:rPr>
          <w:rFonts w:ascii="Calibri" w:hAnsi="Calibri" w:cs="Arial"/>
          <w:color w:val="FF0000"/>
          <w:sz w:val="22"/>
          <w:szCs w:val="22"/>
        </w:rPr>
        <w:t xml:space="preserve"> </w:t>
      </w:r>
    </w:p>
    <w:p w14:paraId="7C344C6B" w14:textId="77777777" w:rsidR="008A795E" w:rsidRDefault="008A795E" w:rsidP="00AE28D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14:paraId="723B3BF0" w14:textId="3D51509F" w:rsidR="00B5436D" w:rsidRDefault="00B5436D" w:rsidP="00AE28D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Ao realizar uma pesquisa, a funcionalidade deve permitir a ação de detalhes, onde o usuário poderá visualizar todos os produtos que compõe o consignado selecionado.</w:t>
      </w:r>
    </w:p>
    <w:p w14:paraId="6577481E" w14:textId="77777777" w:rsidR="00B5436D" w:rsidRDefault="00B5436D" w:rsidP="00AE28D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14:paraId="1ABFE441" w14:textId="77777777" w:rsidR="009B038D" w:rsidRDefault="009B038D" w:rsidP="00AE28D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S</w:t>
      </w:r>
      <w:r w:rsidR="00CD1029">
        <w:rPr>
          <w:rFonts w:ascii="Calibri" w:hAnsi="Calibri" w:cs="Arial"/>
          <w:color w:val="002060"/>
          <w:sz w:val="22"/>
          <w:szCs w:val="22"/>
        </w:rPr>
        <w:t>erá exibido todo o consignado até a data da operação</w:t>
      </w:r>
      <w:r>
        <w:rPr>
          <w:rFonts w:ascii="Calibri" w:hAnsi="Calibri" w:cs="Arial"/>
          <w:color w:val="002060"/>
          <w:sz w:val="22"/>
          <w:szCs w:val="22"/>
        </w:rPr>
        <w:t>.</w:t>
      </w:r>
    </w:p>
    <w:p w14:paraId="4EA442FE" w14:textId="77777777" w:rsidR="00095551" w:rsidRDefault="00095551" w:rsidP="00AE28D4">
      <w:pPr>
        <w:ind w:left="360"/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 xml:space="preserve">A opção de totalização financeira por fornecedor, assim como a coluna no grid, só deverá aparecer nos casos em que </w:t>
      </w:r>
      <w:r w:rsidR="00CD1029">
        <w:rPr>
          <w:rFonts w:ascii="Calibri" w:hAnsi="Calibri" w:cs="Arial"/>
          <w:color w:val="002060"/>
          <w:sz w:val="22"/>
          <w:szCs w:val="22"/>
        </w:rPr>
        <w:t>a Cota</w:t>
      </w:r>
      <w:r>
        <w:rPr>
          <w:rFonts w:ascii="Calibri" w:hAnsi="Calibri" w:cs="Arial"/>
          <w:color w:val="002060"/>
          <w:sz w:val="22"/>
          <w:szCs w:val="22"/>
        </w:rPr>
        <w:t xml:space="preserve"> tiver mais de um fornecedor cadastrado. Caso contrário, o grid não terá esta coluna e teremos apenas uma linha de total no final do grid.</w:t>
      </w:r>
    </w:p>
    <w:p w14:paraId="0EAAD8A7" w14:textId="77777777" w:rsidR="00AE28D4" w:rsidRDefault="00AE28D4" w:rsidP="00AE28D4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14:paraId="4B4631FE" w14:textId="77777777" w:rsidR="00AE28D4" w:rsidRPr="001833D9" w:rsidRDefault="00AE28D4" w:rsidP="00AE28D4">
      <w:pPr>
        <w:ind w:left="360"/>
        <w:rPr>
          <w:rFonts w:ascii="Calibri" w:hAnsi="Calibri" w:cs="Arial"/>
          <w:color w:val="002060"/>
          <w:sz w:val="22"/>
          <w:szCs w:val="22"/>
        </w:rPr>
      </w:pPr>
      <w:r w:rsidRPr="001833D9">
        <w:rPr>
          <w:rFonts w:ascii="Calibri" w:hAnsi="Calibri" w:cs="Arial"/>
          <w:color w:val="002060"/>
          <w:sz w:val="22"/>
          <w:szCs w:val="22"/>
        </w:rPr>
        <w:lastRenderedPageBreak/>
        <w:t>Na tela haverá botões para ação de “imprimir” e “arquivo”, a opção “arquivo” tem como objetivo gerar as informações em formato Excel para utilização da área de negócio, a opção “imprimir” deverá gerar a impressão conforme informações da consulta.</w:t>
      </w:r>
    </w:p>
    <w:p w14:paraId="5EF8C75F" w14:textId="77777777" w:rsidR="008A0C66" w:rsidRPr="001833D9" w:rsidRDefault="008A0C66" w:rsidP="001833D9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14:paraId="09056926" w14:textId="77777777" w:rsidR="008A0C66" w:rsidRPr="00875148" w:rsidRDefault="008A0C66" w:rsidP="00CB7DB2">
      <w:pPr>
        <w:rPr>
          <w:rFonts w:ascii="Arial Narrow" w:hAnsi="Arial Narrow" w:cs="Arial"/>
          <w:color w:val="002060"/>
          <w:sz w:val="22"/>
          <w:szCs w:val="22"/>
        </w:rPr>
      </w:pPr>
    </w:p>
    <w:tbl>
      <w:tblPr>
        <w:tblW w:w="0" w:type="auto"/>
        <w:tblBorders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779"/>
      </w:tblGrid>
      <w:tr w:rsidR="008A0C66" w:rsidRPr="00875148" w14:paraId="03850773" w14:textId="77777777">
        <w:tc>
          <w:tcPr>
            <w:tcW w:w="9779" w:type="dxa"/>
          </w:tcPr>
          <w:p w14:paraId="2F9F7DEB" w14:textId="77777777" w:rsidR="008A0C66" w:rsidRPr="009540DC" w:rsidRDefault="008A0C66" w:rsidP="00FF0990">
            <w:pPr>
              <w:pStyle w:val="Ttulo2"/>
              <w:numPr>
                <w:ilvl w:val="0"/>
                <w:numId w:val="2"/>
              </w:numPr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</w:pPr>
            <w:r w:rsidRPr="009540DC">
              <w:rPr>
                <w:rFonts w:ascii="Arial Narrow" w:hAnsi="Arial Narrow"/>
                <w:bCs w:val="0"/>
                <w:i w:val="0"/>
                <w:iCs w:val="0"/>
                <w:sz w:val="20"/>
                <w:szCs w:val="20"/>
              </w:rPr>
              <w:t>Benefício esperado com a Manutenção:</w:t>
            </w:r>
          </w:p>
          <w:p w14:paraId="14AE732B" w14:textId="77777777" w:rsidR="008A0C66" w:rsidRPr="00875148" w:rsidRDefault="008A0C66" w:rsidP="00597006">
            <w:pPr>
              <w:rPr>
                <w:rFonts w:ascii="Arial Narrow" w:hAnsi="Arial Narrow"/>
              </w:rPr>
            </w:pPr>
          </w:p>
        </w:tc>
      </w:tr>
    </w:tbl>
    <w:p w14:paraId="217B7D8D" w14:textId="77777777" w:rsidR="008A0C66" w:rsidRPr="00875148" w:rsidRDefault="008A0C66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Parâmetros Recebidos;</w:t>
      </w:r>
    </w:p>
    <w:p w14:paraId="198C5B99" w14:textId="77777777" w:rsidR="008A0C66" w:rsidRPr="00875148" w:rsidRDefault="008A0C66" w:rsidP="00E34CC4">
      <w:pPr>
        <w:rPr>
          <w:rFonts w:ascii="Arial Narrow" w:hAnsi="Arial Narrow"/>
        </w:rPr>
      </w:pPr>
    </w:p>
    <w:p w14:paraId="38A2BA19" w14:textId="77777777" w:rsidR="008A0C66" w:rsidRPr="00875148" w:rsidRDefault="008A0C66" w:rsidP="00603A73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Tabelas;</w:t>
      </w:r>
    </w:p>
    <w:p w14:paraId="55CA2FCA" w14:textId="77777777" w:rsidR="008A0C66" w:rsidRPr="00875148" w:rsidRDefault="008A0C66" w:rsidP="008665A6">
      <w:pPr>
        <w:rPr>
          <w:rFonts w:ascii="Arial Narrow" w:hAnsi="Arial Narrow"/>
        </w:rPr>
      </w:pPr>
    </w:p>
    <w:tbl>
      <w:tblPr>
        <w:tblW w:w="8156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36"/>
        <w:gridCol w:w="1004"/>
        <w:gridCol w:w="1076"/>
        <w:gridCol w:w="812"/>
        <w:gridCol w:w="1076"/>
        <w:gridCol w:w="1052"/>
      </w:tblGrid>
      <w:tr w:rsidR="008A0C66" w:rsidRPr="00875148" w14:paraId="17BF6EC5" w14:textId="77777777" w:rsidTr="008573CA">
        <w:trPr>
          <w:trHeight w:val="314"/>
        </w:trPr>
        <w:tc>
          <w:tcPr>
            <w:tcW w:w="3136" w:type="dxa"/>
          </w:tcPr>
          <w:p w14:paraId="48984900" w14:textId="77777777" w:rsidR="008A0C66" w:rsidRPr="00875148" w:rsidRDefault="008A0C66" w:rsidP="000339EB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TABELAS</w:t>
            </w:r>
          </w:p>
        </w:tc>
        <w:tc>
          <w:tcPr>
            <w:tcW w:w="1004" w:type="dxa"/>
          </w:tcPr>
          <w:p w14:paraId="15355F11" w14:textId="77777777" w:rsidR="008A0C66" w:rsidRPr="00875148" w:rsidRDefault="008A0C66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SUFIXO</w:t>
            </w:r>
          </w:p>
        </w:tc>
        <w:tc>
          <w:tcPr>
            <w:tcW w:w="1076" w:type="dxa"/>
          </w:tcPr>
          <w:p w14:paraId="3B8CCF64" w14:textId="77777777" w:rsidR="008A0C66" w:rsidRPr="00875148" w:rsidRDefault="008A0C66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CREATE</w:t>
            </w:r>
          </w:p>
        </w:tc>
        <w:tc>
          <w:tcPr>
            <w:tcW w:w="812" w:type="dxa"/>
          </w:tcPr>
          <w:p w14:paraId="23FCFC5B" w14:textId="77777777" w:rsidR="008A0C66" w:rsidRPr="00875148" w:rsidRDefault="008A0C66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READ</w:t>
            </w:r>
          </w:p>
        </w:tc>
        <w:tc>
          <w:tcPr>
            <w:tcW w:w="1076" w:type="dxa"/>
          </w:tcPr>
          <w:p w14:paraId="3B69FE69" w14:textId="77777777" w:rsidR="008A0C66" w:rsidRPr="00875148" w:rsidRDefault="008A0C66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UPDATE</w:t>
            </w:r>
          </w:p>
        </w:tc>
        <w:tc>
          <w:tcPr>
            <w:tcW w:w="1052" w:type="dxa"/>
          </w:tcPr>
          <w:p w14:paraId="6C51C354" w14:textId="77777777" w:rsidR="008A0C66" w:rsidRPr="00875148" w:rsidRDefault="008A0C66" w:rsidP="00D013E8">
            <w:pPr>
              <w:jc w:val="center"/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DELETE</w:t>
            </w:r>
          </w:p>
        </w:tc>
      </w:tr>
      <w:tr w:rsidR="008A0C66" w:rsidRPr="00875148" w14:paraId="49702A94" w14:textId="77777777" w:rsidTr="008573CA">
        <w:trPr>
          <w:trHeight w:val="228"/>
        </w:trPr>
        <w:tc>
          <w:tcPr>
            <w:tcW w:w="3136" w:type="dxa"/>
          </w:tcPr>
          <w:p w14:paraId="26093BC8" w14:textId="77777777" w:rsidR="008A0C66" w:rsidRPr="009540DC" w:rsidRDefault="008A0C66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14:paraId="4B4734AF" w14:textId="77777777" w:rsidR="008A0C66" w:rsidRPr="00FD0CD1" w:rsidRDefault="008A0C66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14:paraId="05BCECED" w14:textId="77777777" w:rsidR="008A0C66" w:rsidRPr="00FD0CD1" w:rsidRDefault="008A0C66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14:paraId="3BDA0149" w14:textId="77777777" w:rsidR="008A0C66" w:rsidRPr="00FD0CD1" w:rsidRDefault="008A0C66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14:paraId="35702869" w14:textId="77777777" w:rsidR="008A0C66" w:rsidRPr="00FD0CD1" w:rsidRDefault="008A0C66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14:paraId="2ACB0449" w14:textId="77777777" w:rsidR="008A0C66" w:rsidRPr="00FD0CD1" w:rsidRDefault="008A0C66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8A0C66" w:rsidRPr="00875148" w14:paraId="0F2699D5" w14:textId="77777777" w:rsidTr="008573CA">
        <w:trPr>
          <w:trHeight w:val="228"/>
        </w:trPr>
        <w:tc>
          <w:tcPr>
            <w:tcW w:w="3136" w:type="dxa"/>
          </w:tcPr>
          <w:p w14:paraId="6F1E433C" w14:textId="77777777" w:rsidR="008A0C66" w:rsidRPr="009540DC" w:rsidRDefault="008A0C66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14:paraId="77063BF8" w14:textId="77777777" w:rsidR="008A0C66" w:rsidRDefault="008A0C66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14:paraId="45379DF1" w14:textId="77777777" w:rsidR="008A0C66" w:rsidRPr="00FD0CD1" w:rsidRDefault="008A0C66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14:paraId="01B30258" w14:textId="77777777" w:rsidR="008A0C66" w:rsidRPr="00FD0CD1" w:rsidRDefault="008A0C66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14:paraId="4B6D8AA3" w14:textId="77777777" w:rsidR="008A0C66" w:rsidRDefault="008A0C66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14:paraId="446C708D" w14:textId="77777777" w:rsidR="008A0C66" w:rsidRPr="00FD0CD1" w:rsidRDefault="008A0C66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  <w:tr w:rsidR="008A0C66" w:rsidRPr="00875148" w14:paraId="2ED0E069" w14:textId="77777777" w:rsidTr="008573CA">
        <w:trPr>
          <w:trHeight w:val="228"/>
        </w:trPr>
        <w:tc>
          <w:tcPr>
            <w:tcW w:w="3136" w:type="dxa"/>
          </w:tcPr>
          <w:p w14:paraId="56E8343A" w14:textId="77777777" w:rsidR="008A0C66" w:rsidRPr="009540DC" w:rsidRDefault="008A0C66" w:rsidP="00D013E8">
            <w:pPr>
              <w:pStyle w:val="Ttulo1"/>
              <w:ind w:left="0"/>
              <w:jc w:val="left"/>
              <w:rPr>
                <w:rFonts w:ascii="Arial Narrow" w:hAnsi="Arial Narrow" w:cs="Arial"/>
                <w:b w:val="0"/>
                <w:bCs w:val="0"/>
                <w:kern w:val="0"/>
                <w:sz w:val="20"/>
                <w:szCs w:val="20"/>
              </w:rPr>
            </w:pPr>
          </w:p>
        </w:tc>
        <w:tc>
          <w:tcPr>
            <w:tcW w:w="1004" w:type="dxa"/>
          </w:tcPr>
          <w:p w14:paraId="25288996" w14:textId="77777777" w:rsidR="008A0C66" w:rsidRDefault="008A0C66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14:paraId="1F330447" w14:textId="77777777" w:rsidR="008A0C66" w:rsidRPr="00FD0CD1" w:rsidRDefault="008A0C66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812" w:type="dxa"/>
          </w:tcPr>
          <w:p w14:paraId="0337E7E5" w14:textId="77777777" w:rsidR="008A0C66" w:rsidRDefault="008A0C66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76" w:type="dxa"/>
          </w:tcPr>
          <w:p w14:paraId="12C7F657" w14:textId="77777777" w:rsidR="008A0C66" w:rsidRDefault="008A0C66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  <w:tc>
          <w:tcPr>
            <w:tcW w:w="1052" w:type="dxa"/>
          </w:tcPr>
          <w:p w14:paraId="1C42194A" w14:textId="77777777" w:rsidR="008A0C66" w:rsidRPr="00FD0CD1" w:rsidRDefault="008A0C66" w:rsidP="00D013E8">
            <w:pPr>
              <w:jc w:val="center"/>
              <w:rPr>
                <w:rFonts w:ascii="Arial Narrow" w:hAnsi="Arial Narrow" w:cs="Arial"/>
                <w:caps/>
              </w:rPr>
            </w:pPr>
          </w:p>
        </w:tc>
      </w:tr>
    </w:tbl>
    <w:p w14:paraId="1E3DDC49" w14:textId="77777777" w:rsidR="008A0C66" w:rsidRPr="00875148" w:rsidRDefault="008A0C66" w:rsidP="008665A6">
      <w:pPr>
        <w:outlineLvl w:val="0"/>
        <w:rPr>
          <w:rFonts w:ascii="Arial Narrow" w:hAnsi="Arial Narrow" w:cs="Arial"/>
          <w:b/>
        </w:rPr>
      </w:pPr>
    </w:p>
    <w:p w14:paraId="4638A294" w14:textId="77777777" w:rsidR="008A0C66" w:rsidRPr="00875148" w:rsidRDefault="008A0C66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Acesso as Tabelas;</w:t>
      </w:r>
    </w:p>
    <w:p w14:paraId="05C1DB3D" w14:textId="77777777" w:rsidR="008A0C66" w:rsidRPr="00875148" w:rsidRDefault="008A0C66" w:rsidP="00517854">
      <w:pPr>
        <w:rPr>
          <w:rFonts w:ascii="Arial Narrow" w:hAnsi="Arial Narrow"/>
        </w:rPr>
      </w:pPr>
    </w:p>
    <w:tbl>
      <w:tblPr>
        <w:tblW w:w="9213" w:type="dxa"/>
        <w:tblInd w:w="4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"/>
        <w:gridCol w:w="2835"/>
        <w:gridCol w:w="3969"/>
        <w:gridCol w:w="1701"/>
      </w:tblGrid>
      <w:tr w:rsidR="008A0C66" w:rsidRPr="00875148" w14:paraId="3BED6E74" w14:textId="77777777" w:rsidTr="00092FF2">
        <w:trPr>
          <w:trHeight w:val="234"/>
        </w:trPr>
        <w:tc>
          <w:tcPr>
            <w:tcW w:w="708" w:type="dxa"/>
          </w:tcPr>
          <w:p w14:paraId="790473F8" w14:textId="77777777" w:rsidR="008A0C66" w:rsidRPr="00875148" w:rsidRDefault="008A0C66" w:rsidP="00D013E8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2835" w:type="dxa"/>
          </w:tcPr>
          <w:p w14:paraId="3AE1F5DE" w14:textId="77777777" w:rsidR="008A0C66" w:rsidRPr="009540DC" w:rsidRDefault="008A0C66" w:rsidP="00116B72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aps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3969" w:type="dxa"/>
          </w:tcPr>
          <w:p w14:paraId="09A21A65" w14:textId="77777777" w:rsidR="008A0C66" w:rsidRPr="00875148" w:rsidRDefault="008A0C66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Chave de Acesso</w:t>
            </w:r>
          </w:p>
        </w:tc>
        <w:tc>
          <w:tcPr>
            <w:tcW w:w="1701" w:type="dxa"/>
          </w:tcPr>
          <w:p w14:paraId="2ADB58E1" w14:textId="77777777" w:rsidR="008A0C66" w:rsidRPr="00875148" w:rsidRDefault="008A0C66" w:rsidP="00116B72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Localizado na Tabela</w:t>
            </w:r>
          </w:p>
        </w:tc>
      </w:tr>
      <w:tr w:rsidR="008A0C66" w:rsidRPr="00875148" w14:paraId="7F4A66E3" w14:textId="77777777" w:rsidTr="00092FF2">
        <w:trPr>
          <w:trHeight w:val="236"/>
        </w:trPr>
        <w:tc>
          <w:tcPr>
            <w:tcW w:w="708" w:type="dxa"/>
          </w:tcPr>
          <w:p w14:paraId="1EB33341" w14:textId="77777777" w:rsidR="008A0C66" w:rsidRPr="00875148" w:rsidRDefault="008A0C66" w:rsidP="002A4DAE">
            <w:pPr>
              <w:jc w:val="center"/>
              <w:rPr>
                <w:rFonts w:ascii="Arial Narrow" w:hAnsi="Arial Narrow" w:cs="Arial"/>
                <w:caps/>
                <w:color w:val="000000"/>
              </w:rPr>
            </w:pPr>
          </w:p>
        </w:tc>
        <w:tc>
          <w:tcPr>
            <w:tcW w:w="2835" w:type="dxa"/>
          </w:tcPr>
          <w:p w14:paraId="5BC219A8" w14:textId="77777777" w:rsidR="008A0C66" w:rsidRPr="00875148" w:rsidRDefault="008A0C66" w:rsidP="00116B72">
            <w:pPr>
              <w:rPr>
                <w:rFonts w:ascii="Arial Narrow" w:hAnsi="Arial Narrow" w:cs="Arial"/>
                <w:b/>
                <w:color w:val="000000"/>
              </w:rPr>
            </w:pPr>
          </w:p>
        </w:tc>
        <w:tc>
          <w:tcPr>
            <w:tcW w:w="3969" w:type="dxa"/>
          </w:tcPr>
          <w:p w14:paraId="405F2217" w14:textId="77777777" w:rsidR="008A0C66" w:rsidRPr="009540DC" w:rsidRDefault="008A0C66" w:rsidP="00D013E8">
            <w:pPr>
              <w:pStyle w:val="Cabealho"/>
              <w:tabs>
                <w:tab w:val="clear" w:pos="4320"/>
                <w:tab w:val="clear" w:pos="8640"/>
              </w:tabs>
              <w:rPr>
                <w:rFonts w:ascii="Arial Narrow" w:hAnsi="Arial Narrow" w:cs="Arial"/>
                <w:color w:val="000000"/>
              </w:rPr>
            </w:pPr>
          </w:p>
        </w:tc>
        <w:tc>
          <w:tcPr>
            <w:tcW w:w="1701" w:type="dxa"/>
          </w:tcPr>
          <w:p w14:paraId="1CABA0F4" w14:textId="77777777" w:rsidR="008A0C66" w:rsidRPr="00875148" w:rsidRDefault="008A0C66" w:rsidP="00D013E8">
            <w:pPr>
              <w:rPr>
                <w:rFonts w:ascii="Arial Narrow" w:hAnsi="Arial Narrow" w:cs="Arial"/>
                <w:color w:val="000000"/>
              </w:rPr>
            </w:pPr>
          </w:p>
        </w:tc>
      </w:tr>
    </w:tbl>
    <w:p w14:paraId="6459FFC9" w14:textId="77777777" w:rsidR="008A0C66" w:rsidRPr="00875148" w:rsidRDefault="008A0C66" w:rsidP="00116B72">
      <w:pPr>
        <w:rPr>
          <w:rFonts w:ascii="Arial Narrow" w:hAnsi="Arial Narrow"/>
        </w:rPr>
      </w:pPr>
    </w:p>
    <w:p w14:paraId="6BB69C75" w14:textId="77777777" w:rsidR="008A0C66" w:rsidRPr="00875148" w:rsidRDefault="008A0C66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das Telas;</w:t>
      </w:r>
    </w:p>
    <w:p w14:paraId="579D178F" w14:textId="77777777" w:rsidR="008A0C66" w:rsidRPr="00875148" w:rsidRDefault="008A0C66" w:rsidP="00517854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8A0C66" w:rsidRPr="00875148" w14:paraId="3E819093" w14:textId="77777777">
        <w:trPr>
          <w:trHeight w:val="204"/>
        </w:trPr>
        <w:tc>
          <w:tcPr>
            <w:tcW w:w="3239" w:type="dxa"/>
          </w:tcPr>
          <w:p w14:paraId="409DA7E2" w14:textId="77777777" w:rsidR="008A0C66" w:rsidRPr="00875148" w:rsidRDefault="008A0C66" w:rsidP="00A837DC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14:paraId="7B3E6842" w14:textId="77777777" w:rsidR="008A0C66" w:rsidRPr="00875148" w:rsidRDefault="008A0C66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14:paraId="2432A00B" w14:textId="77777777" w:rsidR="008A0C66" w:rsidRPr="009540DC" w:rsidRDefault="008A0C66" w:rsidP="00A837DC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14:paraId="45328769" w14:textId="77777777" w:rsidR="008A0C66" w:rsidRPr="00875148" w:rsidRDefault="008A0C66" w:rsidP="00A837DC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8A0C66" w:rsidRPr="00875148" w14:paraId="6563D1CB" w14:textId="77777777">
        <w:tc>
          <w:tcPr>
            <w:tcW w:w="3239" w:type="dxa"/>
          </w:tcPr>
          <w:p w14:paraId="0B94318B" w14:textId="77777777" w:rsidR="008A0C66" w:rsidRPr="00875148" w:rsidRDefault="008A0C66" w:rsidP="00A837DC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14:paraId="4F3D68AD" w14:textId="77777777" w:rsidR="008A0C66" w:rsidRPr="00875148" w:rsidRDefault="008A0C66" w:rsidP="00A837DC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14:paraId="01E5A41F" w14:textId="77777777" w:rsidR="008A0C66" w:rsidRPr="00875148" w:rsidRDefault="008A0C66" w:rsidP="00A837DC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14:paraId="61D5E29F" w14:textId="77777777" w:rsidR="008A0C66" w:rsidRPr="00875148" w:rsidRDefault="008A0C66" w:rsidP="00A837DC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14:paraId="41743608" w14:textId="77777777" w:rsidR="008A0C66" w:rsidRPr="00875148" w:rsidRDefault="008A0C66" w:rsidP="00752424">
      <w:pPr>
        <w:spacing w:before="30" w:after="30"/>
        <w:ind w:left="720"/>
        <w:rPr>
          <w:rFonts w:ascii="Arial Narrow" w:hAnsi="Arial Narrow" w:cs="Arial"/>
          <w:color w:val="0000FF"/>
        </w:rPr>
      </w:pPr>
    </w:p>
    <w:p w14:paraId="2249B038" w14:textId="77777777" w:rsidR="008A0C66" w:rsidRPr="00875148" w:rsidRDefault="008A0C66" w:rsidP="00BE1A1C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Formatação dos Relatórios;</w:t>
      </w:r>
    </w:p>
    <w:p w14:paraId="7FFA099D" w14:textId="77777777" w:rsidR="008A0C66" w:rsidRPr="00875148" w:rsidRDefault="008A0C66" w:rsidP="00BE1A1C">
      <w:pPr>
        <w:rPr>
          <w:rFonts w:ascii="Arial Narrow" w:hAnsi="Arial Narrow"/>
        </w:rPr>
      </w:pPr>
    </w:p>
    <w:tbl>
      <w:tblPr>
        <w:tblW w:w="8431" w:type="dxa"/>
        <w:tblInd w:w="7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39"/>
        <w:gridCol w:w="1496"/>
        <w:gridCol w:w="1888"/>
        <w:gridCol w:w="1808"/>
      </w:tblGrid>
      <w:tr w:rsidR="008A0C66" w:rsidRPr="00875148" w14:paraId="687E5094" w14:textId="77777777">
        <w:trPr>
          <w:trHeight w:val="204"/>
        </w:trPr>
        <w:tc>
          <w:tcPr>
            <w:tcW w:w="3239" w:type="dxa"/>
          </w:tcPr>
          <w:p w14:paraId="364FD1DC" w14:textId="77777777" w:rsidR="008A0C66" w:rsidRPr="00875148" w:rsidRDefault="008A0C66" w:rsidP="00725A0D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1496" w:type="dxa"/>
          </w:tcPr>
          <w:p w14:paraId="2F32A849" w14:textId="77777777" w:rsidR="008A0C66" w:rsidRPr="00875148" w:rsidRDefault="008A0C66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LABEL</w:t>
            </w:r>
          </w:p>
        </w:tc>
        <w:tc>
          <w:tcPr>
            <w:tcW w:w="1888" w:type="dxa"/>
          </w:tcPr>
          <w:p w14:paraId="456EB74F" w14:textId="77777777" w:rsidR="008A0C66" w:rsidRPr="009540DC" w:rsidRDefault="008A0C66" w:rsidP="00725A0D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TABELA</w:t>
            </w:r>
          </w:p>
        </w:tc>
        <w:tc>
          <w:tcPr>
            <w:tcW w:w="1808" w:type="dxa"/>
          </w:tcPr>
          <w:p w14:paraId="437B33C8" w14:textId="77777777" w:rsidR="008A0C66" w:rsidRPr="00875148" w:rsidRDefault="008A0C66" w:rsidP="00725A0D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OBJETO</w:t>
            </w:r>
          </w:p>
        </w:tc>
      </w:tr>
      <w:tr w:rsidR="008A0C66" w:rsidRPr="00875148" w14:paraId="4FD6F9B6" w14:textId="77777777">
        <w:tc>
          <w:tcPr>
            <w:tcW w:w="3239" w:type="dxa"/>
          </w:tcPr>
          <w:p w14:paraId="50E61E33" w14:textId="77777777" w:rsidR="008A0C66" w:rsidRPr="00875148" w:rsidRDefault="008A0C66" w:rsidP="00725A0D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1496" w:type="dxa"/>
          </w:tcPr>
          <w:p w14:paraId="27215B9A" w14:textId="77777777" w:rsidR="008A0C66" w:rsidRPr="00875148" w:rsidRDefault="008A0C66" w:rsidP="00725A0D">
            <w:pPr>
              <w:rPr>
                <w:rFonts w:ascii="Arial Narrow" w:hAnsi="Arial Narrow" w:cs="Arial"/>
                <w:color w:val="0000FF"/>
              </w:rPr>
            </w:pPr>
          </w:p>
        </w:tc>
        <w:tc>
          <w:tcPr>
            <w:tcW w:w="1888" w:type="dxa"/>
          </w:tcPr>
          <w:p w14:paraId="45C3EAF4" w14:textId="77777777" w:rsidR="008A0C66" w:rsidRPr="00875148" w:rsidRDefault="008A0C66" w:rsidP="00725A0D">
            <w:pPr>
              <w:rPr>
                <w:rStyle w:val="Negritoatributo"/>
                <w:rFonts w:ascii="Arial Narrow" w:hAnsi="Arial Narrow" w:cs="Arial"/>
                <w:color w:val="0000FF"/>
              </w:rPr>
            </w:pPr>
          </w:p>
        </w:tc>
        <w:tc>
          <w:tcPr>
            <w:tcW w:w="1808" w:type="dxa"/>
          </w:tcPr>
          <w:p w14:paraId="08195B7A" w14:textId="77777777" w:rsidR="008A0C66" w:rsidRPr="00875148" w:rsidRDefault="008A0C66" w:rsidP="00725A0D">
            <w:pPr>
              <w:rPr>
                <w:rFonts w:ascii="Arial Narrow" w:hAnsi="Arial Narrow" w:cs="Arial"/>
                <w:color w:val="0000FF"/>
              </w:rPr>
            </w:pPr>
          </w:p>
        </w:tc>
      </w:tr>
    </w:tbl>
    <w:p w14:paraId="0536A345" w14:textId="77777777" w:rsidR="008A0C66" w:rsidRPr="00875148" w:rsidRDefault="008A0C66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Manutenção das Tabelas;</w:t>
      </w:r>
    </w:p>
    <w:p w14:paraId="1C2253FA" w14:textId="77777777" w:rsidR="008A0C66" w:rsidRPr="00875148" w:rsidRDefault="008A0C66" w:rsidP="00517854">
      <w:pPr>
        <w:rPr>
          <w:rFonts w:ascii="Arial Narrow" w:hAnsi="Arial Narrow"/>
        </w:rPr>
      </w:pPr>
    </w:p>
    <w:p w14:paraId="6BFC635A" w14:textId="77777777" w:rsidR="008A0C66" w:rsidRPr="00875148" w:rsidRDefault="008A0C66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Inclusão Tabela</w:t>
      </w:r>
    </w:p>
    <w:p w14:paraId="4C7C631D" w14:textId="77777777" w:rsidR="008A0C66" w:rsidRPr="00875148" w:rsidRDefault="008A0C66" w:rsidP="000F5D38">
      <w:pPr>
        <w:rPr>
          <w:rFonts w:ascii="Arial Narrow" w:hAnsi="Arial Narrow"/>
        </w:rPr>
      </w:pPr>
    </w:p>
    <w:tbl>
      <w:tblPr>
        <w:tblW w:w="6804" w:type="dxa"/>
        <w:tblInd w:w="14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20"/>
        <w:gridCol w:w="2292"/>
        <w:gridCol w:w="992"/>
      </w:tblGrid>
      <w:tr w:rsidR="008A0C66" w:rsidRPr="00875148" w14:paraId="5AE05505" w14:textId="77777777" w:rsidTr="008573CA">
        <w:trPr>
          <w:trHeight w:val="204"/>
        </w:trPr>
        <w:tc>
          <w:tcPr>
            <w:tcW w:w="3520" w:type="dxa"/>
          </w:tcPr>
          <w:p w14:paraId="5AF32D45" w14:textId="77777777" w:rsidR="008A0C66" w:rsidRPr="00875148" w:rsidRDefault="008A0C66" w:rsidP="002D69A4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292" w:type="dxa"/>
          </w:tcPr>
          <w:p w14:paraId="3E1C92D3" w14:textId="77777777" w:rsidR="008A0C66" w:rsidRPr="00875148" w:rsidRDefault="008A0C66" w:rsidP="002D69A4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92" w:type="dxa"/>
          </w:tcPr>
          <w:p w14:paraId="69396B90" w14:textId="77777777" w:rsidR="008A0C66" w:rsidRPr="009540DC" w:rsidRDefault="008A0C66" w:rsidP="002B1A0A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8A0C66" w:rsidRPr="00875148" w14:paraId="28DC1206" w14:textId="77777777" w:rsidTr="008573CA">
        <w:tc>
          <w:tcPr>
            <w:tcW w:w="3520" w:type="dxa"/>
          </w:tcPr>
          <w:p w14:paraId="6B2A7542" w14:textId="77777777" w:rsidR="008A0C66" w:rsidRPr="00875148" w:rsidRDefault="008A0C66" w:rsidP="00D013E8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292" w:type="dxa"/>
          </w:tcPr>
          <w:p w14:paraId="56E15A03" w14:textId="77777777" w:rsidR="008A0C66" w:rsidRPr="00875148" w:rsidRDefault="008A0C66" w:rsidP="00321262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  <w:tc>
          <w:tcPr>
            <w:tcW w:w="992" w:type="dxa"/>
          </w:tcPr>
          <w:p w14:paraId="1E471ACE" w14:textId="77777777" w:rsidR="008A0C66" w:rsidRPr="00875148" w:rsidRDefault="008A0C66" w:rsidP="002B1A0A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14:paraId="1DAC4B12" w14:textId="77777777" w:rsidR="008A0C66" w:rsidRPr="00875148" w:rsidRDefault="008A0C66" w:rsidP="00116B72">
      <w:pPr>
        <w:rPr>
          <w:rFonts w:ascii="Arial Narrow" w:hAnsi="Arial Narrow"/>
        </w:rPr>
      </w:pPr>
    </w:p>
    <w:p w14:paraId="75C8B1AD" w14:textId="77777777" w:rsidR="008A0C66" w:rsidRPr="00875148" w:rsidRDefault="008A0C66" w:rsidP="00D82DF3">
      <w:pPr>
        <w:pStyle w:val="Ttulo2"/>
        <w:numPr>
          <w:ilvl w:val="2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Alteração Tabela</w:t>
      </w:r>
    </w:p>
    <w:p w14:paraId="2F552645" w14:textId="77777777" w:rsidR="008A0C66" w:rsidRPr="00875148" w:rsidRDefault="008A0C66" w:rsidP="000F5D38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tbl>
      <w:tblPr>
        <w:tblW w:w="6812" w:type="dxa"/>
        <w:tblInd w:w="14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93"/>
        <w:gridCol w:w="2370"/>
        <w:gridCol w:w="949"/>
      </w:tblGrid>
      <w:tr w:rsidR="008A0C66" w:rsidRPr="00875148" w14:paraId="3CD7E4D7" w14:textId="77777777" w:rsidTr="00974529">
        <w:trPr>
          <w:trHeight w:val="204"/>
        </w:trPr>
        <w:tc>
          <w:tcPr>
            <w:tcW w:w="3493" w:type="dxa"/>
          </w:tcPr>
          <w:p w14:paraId="70A9F89C" w14:textId="77777777" w:rsidR="008A0C66" w:rsidRPr="00875148" w:rsidRDefault="008A0C66" w:rsidP="00186729">
            <w:pPr>
              <w:rPr>
                <w:rFonts w:ascii="Arial Narrow" w:hAnsi="Arial Narrow" w:cs="Arial"/>
                <w:b/>
                <w:caps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aps/>
                <w:color w:val="0000FF"/>
              </w:rPr>
              <w:t>COLUNA</w:t>
            </w:r>
          </w:p>
        </w:tc>
        <w:tc>
          <w:tcPr>
            <w:tcW w:w="2370" w:type="dxa"/>
          </w:tcPr>
          <w:p w14:paraId="43B366D1" w14:textId="77777777" w:rsidR="008A0C66" w:rsidRPr="00875148" w:rsidRDefault="008A0C66" w:rsidP="00186729">
            <w:pPr>
              <w:rPr>
                <w:rFonts w:ascii="Arial Narrow" w:hAnsi="Arial Narrow" w:cs="Arial"/>
                <w:b/>
                <w:color w:val="0000FF"/>
              </w:rPr>
            </w:pPr>
            <w:r w:rsidRPr="00875148">
              <w:rPr>
                <w:rFonts w:ascii="Arial Narrow" w:hAnsi="Arial Narrow" w:cs="Arial"/>
                <w:b/>
                <w:color w:val="0000FF"/>
              </w:rPr>
              <w:t>Conteúdo</w:t>
            </w:r>
          </w:p>
        </w:tc>
        <w:tc>
          <w:tcPr>
            <w:tcW w:w="949" w:type="dxa"/>
          </w:tcPr>
          <w:p w14:paraId="547C3A5D" w14:textId="77777777" w:rsidR="008A0C66" w:rsidRPr="009540DC" w:rsidRDefault="008A0C66" w:rsidP="00186729">
            <w:pPr>
              <w:pStyle w:val="Ttulo1"/>
              <w:ind w:left="0"/>
              <w:jc w:val="left"/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</w:pPr>
            <w:r w:rsidRPr="009540DC">
              <w:rPr>
                <w:rFonts w:ascii="Arial Narrow" w:hAnsi="Arial Narrow" w:cs="Arial"/>
                <w:bCs w:val="0"/>
                <w:color w:val="0000FF"/>
                <w:kern w:val="0"/>
                <w:sz w:val="20"/>
                <w:szCs w:val="20"/>
              </w:rPr>
              <w:t>Origem</w:t>
            </w:r>
          </w:p>
        </w:tc>
      </w:tr>
      <w:tr w:rsidR="008A0C66" w:rsidRPr="00875148" w14:paraId="193376C9" w14:textId="77777777" w:rsidTr="00974529">
        <w:tc>
          <w:tcPr>
            <w:tcW w:w="3493" w:type="dxa"/>
          </w:tcPr>
          <w:p w14:paraId="4172EAE4" w14:textId="77777777" w:rsidR="008A0C66" w:rsidRPr="00875148" w:rsidRDefault="008A0C66" w:rsidP="00186729">
            <w:pPr>
              <w:rPr>
                <w:rStyle w:val="Negritoatributo"/>
                <w:rFonts w:ascii="Arial Narrow" w:hAnsi="Arial Narrow" w:cs="Arial"/>
                <w:b w:val="0"/>
                <w:caps/>
                <w:color w:val="0000FF"/>
              </w:rPr>
            </w:pPr>
          </w:p>
        </w:tc>
        <w:tc>
          <w:tcPr>
            <w:tcW w:w="2370" w:type="dxa"/>
          </w:tcPr>
          <w:p w14:paraId="70A9FE0C" w14:textId="77777777" w:rsidR="008A0C66" w:rsidRPr="00875148" w:rsidRDefault="008A0C66">
            <w:pPr>
              <w:rPr>
                <w:rFonts w:ascii="Arial Narrow" w:hAnsi="Arial Narrow"/>
              </w:rPr>
            </w:pPr>
          </w:p>
        </w:tc>
        <w:tc>
          <w:tcPr>
            <w:tcW w:w="949" w:type="dxa"/>
          </w:tcPr>
          <w:p w14:paraId="44840EAA" w14:textId="77777777" w:rsidR="008A0C66" w:rsidRPr="00875148" w:rsidRDefault="008A0C66" w:rsidP="00186729">
            <w:pPr>
              <w:rPr>
                <w:rStyle w:val="Negritoatributo"/>
                <w:rFonts w:ascii="Arial Narrow" w:hAnsi="Arial Narrow" w:cs="Arial"/>
                <w:b w:val="0"/>
                <w:color w:val="0000FF"/>
              </w:rPr>
            </w:pPr>
          </w:p>
        </w:tc>
      </w:tr>
    </w:tbl>
    <w:p w14:paraId="6660CD7E" w14:textId="77777777" w:rsidR="008A0C66" w:rsidRPr="00875148" w:rsidRDefault="008A0C66" w:rsidP="00550E13">
      <w:pPr>
        <w:pStyle w:val="Ttulo2"/>
        <w:numPr>
          <w:ilvl w:val="0"/>
          <w:numId w:val="0"/>
        </w:numPr>
        <w:ind w:left="1080"/>
        <w:rPr>
          <w:rFonts w:ascii="Arial Narrow" w:hAnsi="Arial Narrow"/>
          <w:sz w:val="20"/>
        </w:rPr>
      </w:pPr>
    </w:p>
    <w:p w14:paraId="2AB837C3" w14:textId="77777777" w:rsidR="008A0C66" w:rsidRPr="00875148" w:rsidRDefault="008A0C66" w:rsidP="00517854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Descrição do processo;</w:t>
      </w:r>
    </w:p>
    <w:p w14:paraId="783FF746" w14:textId="77777777" w:rsidR="008A0C66" w:rsidRDefault="008A0C66" w:rsidP="00AA323C">
      <w:pPr>
        <w:rPr>
          <w:rFonts w:ascii="Arial Narrow" w:hAnsi="Arial Narrow"/>
        </w:rPr>
      </w:pPr>
    </w:p>
    <w:p w14:paraId="48FE248D" w14:textId="77777777" w:rsidR="008A0C66" w:rsidRPr="00875148" w:rsidRDefault="008A0C66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Telas envolvidas na Manutenção:</w:t>
      </w:r>
    </w:p>
    <w:p w14:paraId="58CD1342" w14:textId="77777777" w:rsidR="008A0C66" w:rsidRDefault="008A0C66" w:rsidP="0010198B">
      <w:pPr>
        <w:ind w:left="426"/>
        <w:rPr>
          <w:rFonts w:ascii="Arial Narrow" w:hAnsi="Arial Narrow"/>
        </w:rPr>
      </w:pPr>
    </w:p>
    <w:p w14:paraId="58C16EE1" w14:textId="437932D7" w:rsidR="007A0341" w:rsidRPr="00F348E8" w:rsidRDefault="007A0341" w:rsidP="00F348E8">
      <w:pPr>
        <w:rPr>
          <w:rFonts w:ascii="Calibri" w:hAnsi="Calibri" w:cs="Arial"/>
          <w:color w:val="002060"/>
          <w:sz w:val="22"/>
          <w:szCs w:val="22"/>
        </w:rPr>
      </w:pPr>
      <w:proofErr w:type="gramStart"/>
      <w:r w:rsidRPr="00F348E8">
        <w:rPr>
          <w:rFonts w:ascii="Calibri" w:hAnsi="Calibri" w:cs="Arial"/>
          <w:color w:val="002060"/>
          <w:sz w:val="22"/>
          <w:szCs w:val="22"/>
        </w:rPr>
        <w:lastRenderedPageBreak/>
        <w:t>Tela – Pesquisa Consignado d</w:t>
      </w:r>
      <w:r w:rsidR="00F348E8" w:rsidRPr="00F348E8">
        <w:rPr>
          <w:rFonts w:ascii="Calibri" w:hAnsi="Calibri" w:cs="Arial"/>
          <w:color w:val="002060"/>
          <w:sz w:val="22"/>
          <w:szCs w:val="22"/>
        </w:rPr>
        <w:t>a</w:t>
      </w:r>
      <w:r w:rsidRPr="00F348E8">
        <w:rPr>
          <w:rFonts w:ascii="Calibri" w:hAnsi="Calibri" w:cs="Arial"/>
          <w:color w:val="002060"/>
          <w:sz w:val="22"/>
          <w:szCs w:val="22"/>
        </w:rPr>
        <w:t xml:space="preserve"> Cota</w:t>
      </w:r>
      <w:proofErr w:type="gramEnd"/>
    </w:p>
    <w:p w14:paraId="0FC7864F" w14:textId="77777777" w:rsidR="007A0341" w:rsidRPr="00F348E8" w:rsidRDefault="007A0341" w:rsidP="00F348E8">
      <w:pPr>
        <w:ind w:left="360"/>
        <w:rPr>
          <w:rFonts w:ascii="Calibri" w:hAnsi="Calibri" w:cs="Arial"/>
          <w:color w:val="002060"/>
          <w:sz w:val="22"/>
          <w:szCs w:val="22"/>
        </w:rPr>
      </w:pPr>
    </w:p>
    <w:p w14:paraId="4E68A33E" w14:textId="77777777" w:rsidR="00733E1A" w:rsidRPr="00F348E8" w:rsidRDefault="00294569" w:rsidP="00F348E8">
      <w:pPr>
        <w:rPr>
          <w:rFonts w:ascii="Calibri" w:hAnsi="Calibri" w:cs="Arial"/>
          <w:color w:val="002060"/>
          <w:sz w:val="22"/>
          <w:szCs w:val="22"/>
        </w:rPr>
      </w:pPr>
      <w:r w:rsidRPr="00F348E8">
        <w:rPr>
          <w:rFonts w:ascii="Calibri" w:hAnsi="Calibri" w:cs="Arial"/>
          <w:color w:val="002060"/>
          <w:sz w:val="22"/>
          <w:szCs w:val="22"/>
        </w:rPr>
        <w:t>Filtro:</w:t>
      </w:r>
    </w:p>
    <w:p w14:paraId="1F4B5A51" w14:textId="77777777" w:rsidR="00294569" w:rsidRDefault="00294569" w:rsidP="00F348E8">
      <w:pPr>
        <w:pStyle w:val="PargrafodaLista"/>
        <w:numPr>
          <w:ilvl w:val="0"/>
          <w:numId w:val="27"/>
        </w:numPr>
        <w:rPr>
          <w:rFonts w:cs="Arial"/>
          <w:color w:val="002060"/>
        </w:rPr>
      </w:pPr>
      <w:r w:rsidRPr="00F348E8">
        <w:rPr>
          <w:rFonts w:cs="Arial"/>
          <w:color w:val="002060"/>
        </w:rPr>
        <w:t>Cota: código da Cota.</w:t>
      </w:r>
    </w:p>
    <w:p w14:paraId="5BB6C0CD" w14:textId="3E012C9C" w:rsidR="00177A5D" w:rsidRDefault="00177A5D" w:rsidP="00F348E8">
      <w:pPr>
        <w:pStyle w:val="PargrafodaLista"/>
        <w:numPr>
          <w:ilvl w:val="0"/>
          <w:numId w:val="27"/>
        </w:numPr>
        <w:rPr>
          <w:rFonts w:cs="Arial"/>
          <w:color w:val="002060"/>
        </w:rPr>
      </w:pPr>
      <w:r>
        <w:rPr>
          <w:rFonts w:cs="Arial"/>
          <w:color w:val="002060"/>
        </w:rPr>
        <w:t>Nome da Cota</w:t>
      </w:r>
    </w:p>
    <w:p w14:paraId="39B709D6" w14:textId="0930C21C" w:rsidR="00177A5D" w:rsidRDefault="00177A5D" w:rsidP="00F348E8">
      <w:pPr>
        <w:pStyle w:val="PargrafodaLista"/>
        <w:numPr>
          <w:ilvl w:val="0"/>
          <w:numId w:val="27"/>
        </w:numPr>
        <w:rPr>
          <w:rFonts w:cs="Arial"/>
          <w:color w:val="002060"/>
        </w:rPr>
      </w:pPr>
      <w:r>
        <w:rPr>
          <w:rFonts w:cs="Arial"/>
          <w:color w:val="002060"/>
        </w:rPr>
        <w:t>Fornecedor: relação de fornecedores, conforme cadastro, se escolher todos e não clicar em detalhar</w:t>
      </w:r>
      <w:proofErr w:type="gramStart"/>
      <w:r>
        <w:rPr>
          <w:rFonts w:cs="Arial"/>
          <w:color w:val="002060"/>
        </w:rPr>
        <w:t>, irá</w:t>
      </w:r>
      <w:proofErr w:type="gramEnd"/>
      <w:r>
        <w:rPr>
          <w:rFonts w:cs="Arial"/>
          <w:color w:val="002060"/>
        </w:rPr>
        <w:t xml:space="preserve"> exibir como resultados todas as cotas independente do fornecedor</w:t>
      </w:r>
      <w:r w:rsidR="00F9288C">
        <w:rPr>
          <w:rFonts w:cs="Arial"/>
          <w:color w:val="002060"/>
        </w:rPr>
        <w:t xml:space="preserve">. </w:t>
      </w:r>
    </w:p>
    <w:p w14:paraId="40553D79" w14:textId="2CC256D8" w:rsidR="00F9288C" w:rsidRPr="00F348E8" w:rsidRDefault="00BC4A6F" w:rsidP="00F348E8">
      <w:pPr>
        <w:pStyle w:val="PargrafodaLista"/>
        <w:numPr>
          <w:ilvl w:val="0"/>
          <w:numId w:val="27"/>
        </w:numPr>
        <w:rPr>
          <w:rFonts w:cs="Arial"/>
          <w:color w:val="002060"/>
        </w:rPr>
      </w:pPr>
      <w:r>
        <w:rPr>
          <w:rFonts w:cs="Arial"/>
          <w:color w:val="002060"/>
        </w:rPr>
        <w:t>Detalhar: Checkbox que será exibido após seleção da opção Todos do Fornecedor</w:t>
      </w:r>
      <w:proofErr w:type="gramStart"/>
      <w:r>
        <w:rPr>
          <w:rFonts w:cs="Arial"/>
          <w:color w:val="002060"/>
        </w:rPr>
        <w:t xml:space="preserve"> </w:t>
      </w:r>
      <w:r w:rsidR="00F64774">
        <w:rPr>
          <w:rFonts w:cs="Arial"/>
          <w:color w:val="002060"/>
        </w:rPr>
        <w:t xml:space="preserve"> </w:t>
      </w:r>
      <w:proofErr w:type="gramEnd"/>
      <w:r>
        <w:rPr>
          <w:rFonts w:cs="Arial"/>
          <w:color w:val="002060"/>
        </w:rPr>
        <w:t>para visualizar no resultado as informações por fornecedor.</w:t>
      </w:r>
    </w:p>
    <w:p w14:paraId="7DFC276C" w14:textId="77777777" w:rsidR="00294569" w:rsidRDefault="00294569" w:rsidP="00733E1A">
      <w:pPr>
        <w:rPr>
          <w:rFonts w:ascii="Arial Narrow" w:hAnsi="Arial Narrow"/>
        </w:rPr>
      </w:pPr>
    </w:p>
    <w:p w14:paraId="4D814994" w14:textId="2204BC66" w:rsidR="002C58C5" w:rsidRPr="00F348E8" w:rsidRDefault="007A0341" w:rsidP="00F348E8">
      <w:pPr>
        <w:rPr>
          <w:rFonts w:ascii="Calibri" w:hAnsi="Calibri" w:cs="Arial"/>
          <w:color w:val="002060"/>
          <w:sz w:val="22"/>
          <w:szCs w:val="22"/>
        </w:rPr>
      </w:pPr>
      <w:r w:rsidRPr="00F348E8">
        <w:rPr>
          <w:rFonts w:ascii="Calibri" w:hAnsi="Calibri" w:cs="Arial"/>
          <w:color w:val="002060"/>
          <w:sz w:val="22"/>
          <w:szCs w:val="22"/>
        </w:rPr>
        <w:t>Grid – Resultado da Pesquisa</w:t>
      </w:r>
      <w:r w:rsidR="00B5436D">
        <w:rPr>
          <w:rFonts w:ascii="Calibri" w:hAnsi="Calibri" w:cs="Arial"/>
          <w:color w:val="002060"/>
          <w:sz w:val="22"/>
          <w:szCs w:val="22"/>
        </w:rPr>
        <w:t xml:space="preserve"> / Janela de Detalhe</w:t>
      </w:r>
      <w:r w:rsidR="00BC4A6F">
        <w:rPr>
          <w:rFonts w:ascii="Calibri" w:hAnsi="Calibri" w:cs="Arial"/>
          <w:color w:val="002060"/>
          <w:sz w:val="22"/>
          <w:szCs w:val="22"/>
        </w:rPr>
        <w:t xml:space="preserve"> para pesquisa por produto</w:t>
      </w:r>
    </w:p>
    <w:p w14:paraId="2EEF128D" w14:textId="76EE0714" w:rsidR="008A0C66" w:rsidRDefault="008A0C66" w:rsidP="0010198B">
      <w:pPr>
        <w:ind w:left="426"/>
        <w:rPr>
          <w:rFonts w:ascii="Arial Narrow" w:hAnsi="Arial Narrow"/>
        </w:rPr>
      </w:pPr>
    </w:p>
    <w:p w14:paraId="2FBDDA14" w14:textId="47CA876E" w:rsidR="007A0341" w:rsidRPr="007A0341" w:rsidRDefault="007A0341" w:rsidP="007A0341">
      <w:pPr>
        <w:pStyle w:val="PargrafodaLista"/>
        <w:numPr>
          <w:ilvl w:val="0"/>
          <w:numId w:val="27"/>
        </w:numPr>
        <w:rPr>
          <w:rFonts w:cs="Arial"/>
          <w:color w:val="002060"/>
        </w:rPr>
      </w:pPr>
      <w:r w:rsidRPr="007A0341">
        <w:rPr>
          <w:rFonts w:cs="Arial"/>
          <w:color w:val="002060"/>
        </w:rPr>
        <w:t>Código produto</w:t>
      </w:r>
      <w:r w:rsidR="00BC4A6F">
        <w:rPr>
          <w:rFonts w:cs="Arial"/>
          <w:color w:val="002060"/>
        </w:rPr>
        <w:t>: código do produto</w:t>
      </w:r>
    </w:p>
    <w:p w14:paraId="21640C75" w14:textId="3FBA545D" w:rsidR="007A0341" w:rsidRPr="007A0341" w:rsidRDefault="007A0341" w:rsidP="007A0341">
      <w:pPr>
        <w:pStyle w:val="PargrafodaLista"/>
        <w:numPr>
          <w:ilvl w:val="0"/>
          <w:numId w:val="27"/>
        </w:numPr>
        <w:rPr>
          <w:rFonts w:cs="Arial"/>
          <w:color w:val="002060"/>
        </w:rPr>
      </w:pPr>
      <w:r w:rsidRPr="007A0341">
        <w:rPr>
          <w:rFonts w:cs="Arial"/>
          <w:color w:val="002060"/>
        </w:rPr>
        <w:t>Nome produto</w:t>
      </w:r>
      <w:r w:rsidR="00BC4A6F">
        <w:rPr>
          <w:rFonts w:cs="Arial"/>
          <w:color w:val="002060"/>
        </w:rPr>
        <w:t>: nome do produto</w:t>
      </w:r>
    </w:p>
    <w:p w14:paraId="163E9A28" w14:textId="30EC3CFB" w:rsidR="007A0341" w:rsidRPr="007A0341" w:rsidRDefault="007A0341" w:rsidP="007A0341">
      <w:pPr>
        <w:pStyle w:val="PargrafodaLista"/>
        <w:numPr>
          <w:ilvl w:val="0"/>
          <w:numId w:val="27"/>
        </w:numPr>
        <w:rPr>
          <w:rFonts w:cs="Arial"/>
          <w:color w:val="002060"/>
        </w:rPr>
      </w:pPr>
      <w:r w:rsidRPr="007A0341">
        <w:rPr>
          <w:rFonts w:cs="Arial"/>
          <w:color w:val="002060"/>
        </w:rPr>
        <w:t>Edição</w:t>
      </w:r>
      <w:r w:rsidR="00BC4A6F">
        <w:rPr>
          <w:rFonts w:cs="Arial"/>
          <w:color w:val="002060"/>
        </w:rPr>
        <w:t>: edição do produto</w:t>
      </w:r>
    </w:p>
    <w:p w14:paraId="7AACA61A" w14:textId="2ABC527F" w:rsidR="007A0341" w:rsidRDefault="007A0341" w:rsidP="007A0341">
      <w:pPr>
        <w:pStyle w:val="PargrafodaLista"/>
        <w:numPr>
          <w:ilvl w:val="0"/>
          <w:numId w:val="27"/>
        </w:numPr>
        <w:rPr>
          <w:rFonts w:cs="Arial"/>
          <w:color w:val="002060"/>
        </w:rPr>
      </w:pPr>
      <w:r w:rsidRPr="007A0341">
        <w:rPr>
          <w:rFonts w:cs="Arial"/>
          <w:color w:val="002060"/>
        </w:rPr>
        <w:t>Fornecedor</w:t>
      </w:r>
      <w:r w:rsidR="00BC4A6F">
        <w:rPr>
          <w:rFonts w:cs="Arial"/>
          <w:color w:val="002060"/>
        </w:rPr>
        <w:t>: fornecedor do produto</w:t>
      </w:r>
    </w:p>
    <w:p w14:paraId="4C6D2EC7" w14:textId="3E382097" w:rsidR="007A0341" w:rsidRPr="007A0341" w:rsidRDefault="007A0341" w:rsidP="007A0341">
      <w:pPr>
        <w:pStyle w:val="PargrafodaLista"/>
        <w:numPr>
          <w:ilvl w:val="0"/>
          <w:numId w:val="27"/>
        </w:numPr>
        <w:rPr>
          <w:rFonts w:cs="Arial"/>
          <w:color w:val="002060"/>
        </w:rPr>
      </w:pPr>
      <w:proofErr w:type="spellStart"/>
      <w:r w:rsidRPr="007A0341">
        <w:rPr>
          <w:rFonts w:cs="Arial"/>
          <w:color w:val="002060"/>
        </w:rPr>
        <w:t>Dt</w:t>
      </w:r>
      <w:proofErr w:type="spellEnd"/>
      <w:r w:rsidR="00BC4A6F">
        <w:rPr>
          <w:rFonts w:cs="Arial"/>
          <w:color w:val="002060"/>
        </w:rPr>
        <w:t>.</w:t>
      </w:r>
      <w:r w:rsidRPr="007A0341">
        <w:rPr>
          <w:rFonts w:cs="Arial"/>
          <w:color w:val="002060"/>
        </w:rPr>
        <w:t xml:space="preserve"> </w:t>
      </w:r>
      <w:proofErr w:type="spellStart"/>
      <w:proofErr w:type="gramStart"/>
      <w:r w:rsidRPr="007A0341">
        <w:rPr>
          <w:rFonts w:cs="Arial"/>
          <w:color w:val="002060"/>
        </w:rPr>
        <w:t>lan</w:t>
      </w:r>
      <w:r w:rsidR="00BC4A6F">
        <w:rPr>
          <w:rFonts w:cs="Arial"/>
          <w:color w:val="002060"/>
        </w:rPr>
        <w:t>c</w:t>
      </w:r>
      <w:r w:rsidRPr="007A0341">
        <w:rPr>
          <w:rFonts w:cs="Arial"/>
          <w:color w:val="002060"/>
        </w:rPr>
        <w:t>to</w:t>
      </w:r>
      <w:proofErr w:type="spellEnd"/>
      <w:proofErr w:type="gramEnd"/>
      <w:r w:rsidR="00BC4A6F">
        <w:rPr>
          <w:rFonts w:cs="Arial"/>
          <w:color w:val="002060"/>
        </w:rPr>
        <w:t>: data de lançamento do produto</w:t>
      </w:r>
    </w:p>
    <w:p w14:paraId="3DACC551" w14:textId="22062C99" w:rsidR="007A0341" w:rsidRPr="007A0341" w:rsidRDefault="007A0341" w:rsidP="007A0341">
      <w:pPr>
        <w:pStyle w:val="PargrafodaLista"/>
        <w:numPr>
          <w:ilvl w:val="0"/>
          <w:numId w:val="27"/>
        </w:numPr>
        <w:rPr>
          <w:rFonts w:cs="Arial"/>
          <w:color w:val="002060"/>
        </w:rPr>
      </w:pPr>
      <w:r w:rsidRPr="007A0341">
        <w:rPr>
          <w:rFonts w:cs="Arial"/>
          <w:color w:val="002060"/>
        </w:rPr>
        <w:t>Preço Capa</w:t>
      </w:r>
      <w:r w:rsidR="00BC4A6F">
        <w:rPr>
          <w:rFonts w:cs="Arial"/>
          <w:color w:val="002060"/>
        </w:rPr>
        <w:t xml:space="preserve"> R$: Preço de capa do produto</w:t>
      </w:r>
    </w:p>
    <w:p w14:paraId="281A90AA" w14:textId="0417750B" w:rsidR="007A0341" w:rsidRDefault="00BC4A6F" w:rsidP="007A0341">
      <w:pPr>
        <w:pStyle w:val="PargrafodaLista"/>
        <w:numPr>
          <w:ilvl w:val="0"/>
          <w:numId w:val="27"/>
        </w:numPr>
        <w:rPr>
          <w:rFonts w:cs="Arial"/>
          <w:color w:val="002060"/>
        </w:rPr>
      </w:pPr>
      <w:r>
        <w:rPr>
          <w:rFonts w:cs="Arial"/>
          <w:color w:val="002060"/>
        </w:rPr>
        <w:t xml:space="preserve">Preço </w:t>
      </w:r>
      <w:proofErr w:type="spellStart"/>
      <w:r>
        <w:rPr>
          <w:rFonts w:cs="Arial"/>
          <w:color w:val="002060"/>
        </w:rPr>
        <w:t>Desc</w:t>
      </w:r>
      <w:proofErr w:type="spellEnd"/>
      <w:r>
        <w:rPr>
          <w:rFonts w:cs="Arial"/>
          <w:color w:val="002060"/>
        </w:rPr>
        <w:t xml:space="preserve"> R$: preço com desconto do produto</w:t>
      </w:r>
    </w:p>
    <w:p w14:paraId="12F1E0C5" w14:textId="506629B1" w:rsidR="00BC4A6F" w:rsidRPr="007A0341" w:rsidRDefault="00BC4A6F" w:rsidP="007A0341">
      <w:pPr>
        <w:pStyle w:val="PargrafodaLista"/>
        <w:numPr>
          <w:ilvl w:val="0"/>
          <w:numId w:val="27"/>
        </w:numPr>
        <w:rPr>
          <w:rFonts w:cs="Arial"/>
          <w:color w:val="002060"/>
        </w:rPr>
      </w:pPr>
      <w:r>
        <w:rPr>
          <w:rFonts w:cs="Arial"/>
          <w:color w:val="002060"/>
        </w:rPr>
        <w:t>Reparte: Quantidade de reparte do produto</w:t>
      </w:r>
    </w:p>
    <w:p w14:paraId="1E2C943D" w14:textId="3772D9C0" w:rsidR="007A0341" w:rsidRPr="007A0341" w:rsidRDefault="007A0341" w:rsidP="007A0341">
      <w:pPr>
        <w:pStyle w:val="PargrafodaLista"/>
        <w:numPr>
          <w:ilvl w:val="0"/>
          <w:numId w:val="27"/>
        </w:numPr>
        <w:rPr>
          <w:rFonts w:cs="Arial"/>
          <w:color w:val="002060"/>
        </w:rPr>
      </w:pPr>
      <w:r w:rsidRPr="007A0341">
        <w:rPr>
          <w:rFonts w:cs="Arial"/>
          <w:color w:val="002060"/>
        </w:rPr>
        <w:t xml:space="preserve">Total </w:t>
      </w:r>
      <w:r w:rsidR="00512F57">
        <w:rPr>
          <w:rFonts w:cs="Arial"/>
          <w:color w:val="002060"/>
        </w:rPr>
        <w:t>R</w:t>
      </w:r>
      <w:r w:rsidRPr="007A0341">
        <w:rPr>
          <w:rFonts w:cs="Arial"/>
          <w:color w:val="002060"/>
        </w:rPr>
        <w:t>$</w:t>
      </w:r>
      <w:r w:rsidR="00512F57">
        <w:rPr>
          <w:rFonts w:cs="Arial"/>
          <w:color w:val="002060"/>
        </w:rPr>
        <w:t>: Reparte x Preço capa</w:t>
      </w:r>
    </w:p>
    <w:p w14:paraId="2F3FB0C4" w14:textId="50BC304D" w:rsidR="007A0341" w:rsidRPr="007A0341" w:rsidRDefault="007A0341" w:rsidP="007A0341">
      <w:pPr>
        <w:pStyle w:val="PargrafodaLista"/>
        <w:numPr>
          <w:ilvl w:val="0"/>
          <w:numId w:val="27"/>
        </w:numPr>
        <w:rPr>
          <w:rFonts w:cs="Arial"/>
          <w:color w:val="002060"/>
        </w:rPr>
      </w:pPr>
      <w:r w:rsidRPr="007A0341">
        <w:rPr>
          <w:rFonts w:cs="Arial"/>
          <w:color w:val="002060"/>
        </w:rPr>
        <w:t>Total Desc</w:t>
      </w:r>
      <w:r w:rsidR="00512F57">
        <w:rPr>
          <w:rFonts w:cs="Arial"/>
          <w:color w:val="002060"/>
        </w:rPr>
        <w:t>.</w:t>
      </w:r>
      <w:r w:rsidRPr="007A0341">
        <w:rPr>
          <w:rFonts w:cs="Arial"/>
          <w:color w:val="002060"/>
        </w:rPr>
        <w:t xml:space="preserve"> </w:t>
      </w:r>
      <w:r w:rsidR="00512F57">
        <w:rPr>
          <w:rFonts w:cs="Arial"/>
          <w:color w:val="002060"/>
        </w:rPr>
        <w:t>R</w:t>
      </w:r>
      <w:r w:rsidRPr="007A0341">
        <w:rPr>
          <w:rFonts w:cs="Arial"/>
          <w:color w:val="002060"/>
        </w:rPr>
        <w:t>$</w:t>
      </w:r>
      <w:r w:rsidR="00512F57">
        <w:rPr>
          <w:rFonts w:cs="Arial"/>
          <w:color w:val="002060"/>
        </w:rPr>
        <w:t>:</w:t>
      </w:r>
      <w:proofErr w:type="gramStart"/>
      <w:r w:rsidR="00512F57">
        <w:rPr>
          <w:rFonts w:cs="Arial"/>
          <w:color w:val="002060"/>
        </w:rPr>
        <w:t xml:space="preserve">  </w:t>
      </w:r>
      <w:proofErr w:type="gramEnd"/>
      <w:r w:rsidR="00512F57">
        <w:rPr>
          <w:rFonts w:cs="Arial"/>
          <w:color w:val="002060"/>
        </w:rPr>
        <w:t>Reparte x Preço Desc.</w:t>
      </w:r>
    </w:p>
    <w:p w14:paraId="53DDAC1C" w14:textId="77777777" w:rsidR="00EF0473" w:rsidRDefault="00EF0473" w:rsidP="0010198B">
      <w:pPr>
        <w:ind w:left="426"/>
        <w:rPr>
          <w:rFonts w:ascii="Arial Narrow" w:hAnsi="Arial Narrow"/>
        </w:rPr>
      </w:pPr>
    </w:p>
    <w:p w14:paraId="45BC613C" w14:textId="5AFC6F8F" w:rsidR="00512F57" w:rsidRPr="00F348E8" w:rsidRDefault="00512F57" w:rsidP="00512F57">
      <w:pPr>
        <w:rPr>
          <w:rFonts w:ascii="Calibri" w:hAnsi="Calibri" w:cs="Arial"/>
          <w:color w:val="002060"/>
          <w:sz w:val="22"/>
          <w:szCs w:val="22"/>
        </w:rPr>
      </w:pPr>
      <w:r w:rsidRPr="00F348E8">
        <w:rPr>
          <w:rFonts w:ascii="Calibri" w:hAnsi="Calibri" w:cs="Arial"/>
          <w:color w:val="002060"/>
          <w:sz w:val="22"/>
          <w:szCs w:val="22"/>
        </w:rPr>
        <w:t>Grid de Resultado</w:t>
      </w:r>
      <w:r>
        <w:rPr>
          <w:rFonts w:ascii="Calibri" w:hAnsi="Calibri" w:cs="Arial"/>
          <w:color w:val="002060"/>
          <w:sz w:val="22"/>
          <w:szCs w:val="22"/>
        </w:rPr>
        <w:t xml:space="preserve"> todas as Cotas </w:t>
      </w:r>
    </w:p>
    <w:p w14:paraId="66EB0606" w14:textId="77777777" w:rsidR="00512F57" w:rsidRDefault="00512F57" w:rsidP="00512F57">
      <w:pPr>
        <w:rPr>
          <w:rFonts w:ascii="Arial Narrow" w:hAnsi="Arial Narrow"/>
        </w:rPr>
      </w:pPr>
    </w:p>
    <w:p w14:paraId="6152FC1B" w14:textId="77777777" w:rsidR="00512F57" w:rsidRPr="00F348E8" w:rsidRDefault="00512F57" w:rsidP="00512F57">
      <w:pPr>
        <w:pStyle w:val="PargrafodaLista"/>
        <w:numPr>
          <w:ilvl w:val="0"/>
          <w:numId w:val="27"/>
        </w:numPr>
        <w:rPr>
          <w:rFonts w:cs="Arial"/>
          <w:color w:val="002060"/>
        </w:rPr>
      </w:pPr>
      <w:r w:rsidRPr="00F348E8">
        <w:rPr>
          <w:rFonts w:cs="Arial"/>
          <w:color w:val="002060"/>
        </w:rPr>
        <w:t>Cota: Número da Cota.</w:t>
      </w:r>
    </w:p>
    <w:p w14:paraId="479E6F2D" w14:textId="77777777" w:rsidR="00512F57" w:rsidRPr="00F348E8" w:rsidRDefault="00512F57" w:rsidP="00512F57">
      <w:pPr>
        <w:pStyle w:val="PargrafodaLista"/>
        <w:numPr>
          <w:ilvl w:val="0"/>
          <w:numId w:val="27"/>
        </w:numPr>
        <w:rPr>
          <w:rFonts w:cs="Arial"/>
          <w:color w:val="002060"/>
        </w:rPr>
      </w:pPr>
      <w:r w:rsidRPr="00F348E8">
        <w:rPr>
          <w:rFonts w:cs="Arial"/>
          <w:color w:val="002060"/>
        </w:rPr>
        <w:t>Nome: Nome do Jornaleiro.</w:t>
      </w:r>
    </w:p>
    <w:p w14:paraId="241BE33F" w14:textId="77777777" w:rsidR="00512F57" w:rsidRPr="00F348E8" w:rsidRDefault="00512F57" w:rsidP="00512F57">
      <w:pPr>
        <w:pStyle w:val="PargrafodaLista"/>
        <w:numPr>
          <w:ilvl w:val="0"/>
          <w:numId w:val="27"/>
        </w:numPr>
        <w:rPr>
          <w:rFonts w:cs="Arial"/>
          <w:color w:val="002060"/>
        </w:rPr>
      </w:pPr>
      <w:r w:rsidRPr="00F348E8">
        <w:rPr>
          <w:rFonts w:cs="Arial"/>
          <w:color w:val="002060"/>
        </w:rPr>
        <w:t>Reparte Total: Reparte da Cota.</w:t>
      </w:r>
    </w:p>
    <w:p w14:paraId="5CE9AFD1" w14:textId="175C040F" w:rsidR="00512F57" w:rsidRPr="00F17222" w:rsidRDefault="00F17222" w:rsidP="00512F57">
      <w:pPr>
        <w:pStyle w:val="PargrafodaLista"/>
        <w:numPr>
          <w:ilvl w:val="0"/>
          <w:numId w:val="27"/>
        </w:numPr>
        <w:rPr>
          <w:rFonts w:cs="Arial"/>
          <w:color w:val="002060"/>
          <w:highlight w:val="yellow"/>
        </w:rPr>
      </w:pPr>
      <w:r w:rsidRPr="00F17222">
        <w:rPr>
          <w:rFonts w:cs="Arial"/>
          <w:color w:val="002060"/>
          <w:highlight w:val="yellow"/>
        </w:rPr>
        <w:t>Consignado Total</w:t>
      </w:r>
      <w:r w:rsidR="00512F57" w:rsidRPr="00F17222">
        <w:rPr>
          <w:rFonts w:cs="Arial"/>
          <w:color w:val="002060"/>
          <w:highlight w:val="yellow"/>
        </w:rPr>
        <w:t>:</w:t>
      </w:r>
      <w:proofErr w:type="gramStart"/>
      <w:r w:rsidR="00512F57" w:rsidRPr="00F17222">
        <w:rPr>
          <w:rFonts w:cs="Arial"/>
          <w:color w:val="002060"/>
          <w:highlight w:val="yellow"/>
        </w:rPr>
        <w:t xml:space="preserve">  </w:t>
      </w:r>
      <w:proofErr w:type="gramEnd"/>
      <w:r w:rsidRPr="00F17222">
        <w:rPr>
          <w:rFonts w:cs="Arial"/>
          <w:color w:val="002060"/>
          <w:highlight w:val="yellow"/>
        </w:rPr>
        <w:t>quantidade total do reparte em consignação com a cota</w:t>
      </w:r>
      <w:r w:rsidR="00512F57" w:rsidRPr="00F17222">
        <w:rPr>
          <w:rFonts w:cs="Arial"/>
          <w:color w:val="002060"/>
          <w:highlight w:val="yellow"/>
        </w:rPr>
        <w:t>.</w:t>
      </w:r>
    </w:p>
    <w:p w14:paraId="06DBAC06" w14:textId="48CDB360" w:rsidR="00F17222" w:rsidRPr="00F348E8" w:rsidRDefault="00F17222" w:rsidP="00512F57">
      <w:pPr>
        <w:pStyle w:val="PargrafodaLista"/>
        <w:numPr>
          <w:ilvl w:val="0"/>
          <w:numId w:val="27"/>
        </w:numPr>
        <w:rPr>
          <w:rFonts w:cs="Arial"/>
          <w:color w:val="002060"/>
        </w:rPr>
      </w:pPr>
      <w:r>
        <w:rPr>
          <w:rFonts w:cs="Arial"/>
          <w:color w:val="002060"/>
        </w:rPr>
        <w:t xml:space="preserve">Total R$: </w:t>
      </w:r>
      <w:r w:rsidRPr="00F17222">
        <w:rPr>
          <w:rFonts w:cs="Arial"/>
          <w:color w:val="002060"/>
          <w:highlight w:val="yellow"/>
        </w:rPr>
        <w:t>Consignado Total</w:t>
      </w:r>
      <w:r>
        <w:rPr>
          <w:rFonts w:cs="Arial"/>
          <w:color w:val="002060"/>
        </w:rPr>
        <w:t xml:space="preserve"> x Preço Capa.</w:t>
      </w:r>
    </w:p>
    <w:p w14:paraId="0C0ACD28" w14:textId="0C8F2CC5" w:rsidR="00512F57" w:rsidRPr="00F348E8" w:rsidRDefault="00F17222" w:rsidP="00512F57">
      <w:pPr>
        <w:pStyle w:val="PargrafodaLista"/>
        <w:numPr>
          <w:ilvl w:val="0"/>
          <w:numId w:val="27"/>
        </w:numPr>
        <w:rPr>
          <w:rFonts w:cs="Arial"/>
          <w:color w:val="002060"/>
        </w:rPr>
      </w:pPr>
      <w:r w:rsidRPr="00F17222">
        <w:rPr>
          <w:rFonts w:cs="Arial"/>
          <w:color w:val="002060"/>
          <w:highlight w:val="yellow"/>
        </w:rPr>
        <w:t>Consignado</w:t>
      </w:r>
      <w:r w:rsidR="00512F57" w:rsidRPr="00F348E8">
        <w:rPr>
          <w:rFonts w:cs="Arial"/>
          <w:color w:val="002060"/>
        </w:rPr>
        <w:t xml:space="preserve"> </w:t>
      </w:r>
      <w:r>
        <w:rPr>
          <w:rFonts w:cs="Arial"/>
          <w:color w:val="002060"/>
        </w:rPr>
        <w:t>c/</w:t>
      </w:r>
      <w:r w:rsidR="00512F57">
        <w:rPr>
          <w:rFonts w:cs="Arial"/>
          <w:color w:val="002060"/>
        </w:rPr>
        <w:t>D</w:t>
      </w:r>
      <w:r w:rsidR="00512F57" w:rsidRPr="00F348E8">
        <w:rPr>
          <w:rFonts w:cs="Arial"/>
          <w:color w:val="002060"/>
        </w:rPr>
        <w:t>esc</w:t>
      </w:r>
      <w:r w:rsidR="00512F57">
        <w:rPr>
          <w:rFonts w:cs="Arial"/>
          <w:color w:val="002060"/>
        </w:rPr>
        <w:t>.</w:t>
      </w:r>
      <w:r w:rsidR="00512F57" w:rsidRPr="00F348E8">
        <w:rPr>
          <w:rFonts w:cs="Arial"/>
          <w:color w:val="002060"/>
        </w:rPr>
        <w:t xml:space="preserve"> </w:t>
      </w:r>
      <w:r w:rsidR="00512F57">
        <w:rPr>
          <w:rFonts w:cs="Arial"/>
          <w:color w:val="002060"/>
        </w:rPr>
        <w:t>R</w:t>
      </w:r>
      <w:r w:rsidR="00512F57" w:rsidRPr="00F348E8">
        <w:rPr>
          <w:rFonts w:cs="Arial"/>
          <w:color w:val="002060"/>
        </w:rPr>
        <w:t xml:space="preserve">$: </w:t>
      </w:r>
      <w:r w:rsidRPr="00F17222">
        <w:rPr>
          <w:rFonts w:cs="Arial"/>
          <w:color w:val="002060"/>
          <w:highlight w:val="yellow"/>
        </w:rPr>
        <w:t>Consignado Total</w:t>
      </w:r>
      <w:r w:rsidRPr="00F348E8">
        <w:rPr>
          <w:rFonts w:cs="Arial"/>
          <w:color w:val="002060"/>
        </w:rPr>
        <w:t xml:space="preserve"> </w:t>
      </w:r>
      <w:r w:rsidR="00512F57" w:rsidRPr="00F348E8">
        <w:rPr>
          <w:rFonts w:cs="Arial"/>
          <w:color w:val="002060"/>
        </w:rPr>
        <w:t>x Preço com Desconto $</w:t>
      </w:r>
      <w:r w:rsidR="00512F57">
        <w:rPr>
          <w:rFonts w:cs="Arial"/>
          <w:color w:val="002060"/>
        </w:rPr>
        <w:t xml:space="preserve"> (mesmo que não esteja exibindo o preço com desconto, deve considerar esse valor para o calculo desse total)</w:t>
      </w:r>
      <w:r w:rsidR="00512F57" w:rsidRPr="00F348E8">
        <w:rPr>
          <w:rFonts w:cs="Arial"/>
          <w:color w:val="002060"/>
        </w:rPr>
        <w:t>.</w:t>
      </w:r>
    </w:p>
    <w:p w14:paraId="156D1E0C" w14:textId="77777777" w:rsidR="00512F57" w:rsidRDefault="00512F57" w:rsidP="00512F57">
      <w:pPr>
        <w:pStyle w:val="PargrafodaLista"/>
        <w:numPr>
          <w:ilvl w:val="0"/>
          <w:numId w:val="27"/>
        </w:numPr>
        <w:rPr>
          <w:rFonts w:cs="Arial"/>
          <w:color w:val="002060"/>
        </w:rPr>
      </w:pPr>
      <w:r w:rsidRPr="00F348E8">
        <w:rPr>
          <w:rFonts w:cs="Arial"/>
          <w:color w:val="002060"/>
        </w:rPr>
        <w:t>Fornecedor: Fornecedor do Produto. Caso a consulta seja de Todos os fornecedores e não tenha uma visão detalhada, esta coluna não deve ser visualizada.</w:t>
      </w:r>
    </w:p>
    <w:p w14:paraId="68F0B413" w14:textId="2D7D226B" w:rsidR="00512F57" w:rsidRPr="00F348E8" w:rsidRDefault="00512F57" w:rsidP="00512F57">
      <w:pPr>
        <w:pStyle w:val="PargrafodaLista"/>
        <w:numPr>
          <w:ilvl w:val="0"/>
          <w:numId w:val="27"/>
        </w:numPr>
        <w:rPr>
          <w:rFonts w:cs="Arial"/>
          <w:color w:val="002060"/>
        </w:rPr>
      </w:pPr>
      <w:r>
        <w:rPr>
          <w:rFonts w:cs="Arial"/>
          <w:color w:val="002060"/>
        </w:rPr>
        <w:t>Ação: exibe tela com os detalhes do produto para uma cota selecionada.</w:t>
      </w:r>
    </w:p>
    <w:p w14:paraId="5E95E33F" w14:textId="77777777" w:rsidR="00512F57" w:rsidRDefault="00512F57" w:rsidP="00F348E8">
      <w:pPr>
        <w:rPr>
          <w:rFonts w:ascii="Calibri" w:hAnsi="Calibri" w:cs="Arial"/>
          <w:color w:val="002060"/>
          <w:sz w:val="22"/>
          <w:szCs w:val="22"/>
        </w:rPr>
      </w:pPr>
    </w:p>
    <w:p w14:paraId="2F066316" w14:textId="77777777" w:rsidR="007A0341" w:rsidRPr="00F348E8" w:rsidRDefault="007A0341" w:rsidP="00F348E8">
      <w:pPr>
        <w:rPr>
          <w:rFonts w:ascii="Calibri" w:hAnsi="Calibri" w:cs="Arial"/>
          <w:color w:val="002060"/>
          <w:sz w:val="22"/>
          <w:szCs w:val="22"/>
        </w:rPr>
      </w:pPr>
      <w:r w:rsidRPr="00F348E8">
        <w:rPr>
          <w:rFonts w:ascii="Calibri" w:hAnsi="Calibri" w:cs="Arial"/>
          <w:color w:val="002060"/>
          <w:sz w:val="22"/>
          <w:szCs w:val="22"/>
        </w:rPr>
        <w:t>Botões</w:t>
      </w:r>
    </w:p>
    <w:p w14:paraId="7BB85271" w14:textId="205F4CD7" w:rsidR="00F17222" w:rsidRPr="00F17222" w:rsidRDefault="00F17222" w:rsidP="007A0341">
      <w:pPr>
        <w:pStyle w:val="PargrafodaLista"/>
        <w:numPr>
          <w:ilvl w:val="0"/>
          <w:numId w:val="27"/>
        </w:numPr>
        <w:rPr>
          <w:rFonts w:cs="Arial"/>
          <w:strike/>
          <w:color w:val="002060"/>
          <w:highlight w:val="yellow"/>
        </w:rPr>
      </w:pPr>
      <w:r w:rsidRPr="00F17222">
        <w:rPr>
          <w:rFonts w:cs="Arial"/>
          <w:strike/>
          <w:color w:val="002060"/>
          <w:highlight w:val="yellow"/>
        </w:rPr>
        <w:t>Confirma: confirma dados</w:t>
      </w:r>
    </w:p>
    <w:p w14:paraId="4BB6015E" w14:textId="031397D8" w:rsidR="00F17222" w:rsidRPr="00F17222" w:rsidRDefault="00F17222" w:rsidP="007A0341">
      <w:pPr>
        <w:pStyle w:val="PargrafodaLista"/>
        <w:numPr>
          <w:ilvl w:val="0"/>
          <w:numId w:val="27"/>
        </w:numPr>
        <w:rPr>
          <w:rFonts w:cs="Arial"/>
          <w:strike/>
          <w:color w:val="002060"/>
          <w:highlight w:val="yellow"/>
        </w:rPr>
      </w:pPr>
      <w:r w:rsidRPr="00F17222">
        <w:rPr>
          <w:rFonts w:cs="Arial"/>
          <w:strike/>
          <w:color w:val="002060"/>
          <w:highlight w:val="yellow"/>
        </w:rPr>
        <w:t>Cancela: cancela dados</w:t>
      </w:r>
    </w:p>
    <w:p w14:paraId="7F209B9F" w14:textId="1998715C" w:rsidR="007A0341" w:rsidRPr="00F348E8" w:rsidRDefault="007A0341" w:rsidP="007A0341">
      <w:pPr>
        <w:pStyle w:val="PargrafodaLista"/>
        <w:numPr>
          <w:ilvl w:val="0"/>
          <w:numId w:val="27"/>
        </w:numPr>
        <w:rPr>
          <w:rFonts w:cs="Arial"/>
          <w:color w:val="002060"/>
        </w:rPr>
      </w:pPr>
      <w:r w:rsidRPr="00F348E8">
        <w:rPr>
          <w:rFonts w:cs="Arial"/>
          <w:color w:val="002060"/>
        </w:rPr>
        <w:t>Pesquisa</w:t>
      </w:r>
      <w:r w:rsidR="00F348E8" w:rsidRPr="00F348E8">
        <w:rPr>
          <w:rFonts w:cs="Arial"/>
          <w:color w:val="002060"/>
        </w:rPr>
        <w:t>: Inicia a ação de Pesquisa.</w:t>
      </w:r>
    </w:p>
    <w:p w14:paraId="23140036" w14:textId="157F1048" w:rsidR="007A0341" w:rsidRPr="00F348E8" w:rsidRDefault="007A0341" w:rsidP="007A0341">
      <w:pPr>
        <w:pStyle w:val="PargrafodaLista"/>
        <w:numPr>
          <w:ilvl w:val="0"/>
          <w:numId w:val="27"/>
        </w:numPr>
        <w:rPr>
          <w:rFonts w:cs="Arial"/>
          <w:color w:val="002060"/>
        </w:rPr>
      </w:pPr>
      <w:r w:rsidRPr="00F348E8">
        <w:rPr>
          <w:rFonts w:cs="Arial"/>
          <w:color w:val="002060"/>
        </w:rPr>
        <w:t>Imprimir</w:t>
      </w:r>
      <w:r w:rsidR="00F348E8" w:rsidRPr="00F348E8">
        <w:rPr>
          <w:rFonts w:cs="Arial"/>
          <w:color w:val="002060"/>
        </w:rPr>
        <w:t>: Impressão do relatório.</w:t>
      </w:r>
    </w:p>
    <w:p w14:paraId="5158DA74" w14:textId="10AF1BEE" w:rsidR="007A0341" w:rsidRPr="00F348E8" w:rsidRDefault="007A0341" w:rsidP="007A0341">
      <w:pPr>
        <w:pStyle w:val="PargrafodaLista"/>
        <w:numPr>
          <w:ilvl w:val="0"/>
          <w:numId w:val="27"/>
        </w:numPr>
        <w:rPr>
          <w:rFonts w:cs="Arial"/>
          <w:color w:val="002060"/>
        </w:rPr>
      </w:pPr>
      <w:r w:rsidRPr="00F348E8">
        <w:rPr>
          <w:rFonts w:cs="Arial"/>
          <w:color w:val="002060"/>
        </w:rPr>
        <w:lastRenderedPageBreak/>
        <w:t>Arquivo</w:t>
      </w:r>
      <w:r w:rsidR="00F348E8" w:rsidRPr="00F348E8">
        <w:rPr>
          <w:rFonts w:cs="Arial"/>
          <w:color w:val="002060"/>
        </w:rPr>
        <w:t>: Geração de arquivo Excel.</w:t>
      </w:r>
    </w:p>
    <w:p w14:paraId="73C6DC82" w14:textId="77777777" w:rsidR="007A0341" w:rsidRDefault="007A0341" w:rsidP="0010198B">
      <w:pPr>
        <w:ind w:left="426"/>
        <w:rPr>
          <w:rFonts w:ascii="Arial Narrow" w:hAnsi="Arial Narrow"/>
        </w:rPr>
      </w:pPr>
    </w:p>
    <w:p w14:paraId="7A2087DC" w14:textId="745AAFF7" w:rsidR="00EF0473" w:rsidRDefault="003C555B" w:rsidP="00F348E8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Totais:</w:t>
      </w:r>
    </w:p>
    <w:p w14:paraId="476477F4" w14:textId="77777777" w:rsidR="003C555B" w:rsidRDefault="003C555B" w:rsidP="00F348E8">
      <w:pPr>
        <w:rPr>
          <w:rFonts w:ascii="Calibri" w:hAnsi="Calibri" w:cs="Arial"/>
          <w:color w:val="002060"/>
          <w:sz w:val="22"/>
          <w:szCs w:val="22"/>
        </w:rPr>
      </w:pPr>
    </w:p>
    <w:p w14:paraId="561D9F40" w14:textId="2BBFACC7" w:rsidR="003C555B" w:rsidRPr="00F348E8" w:rsidRDefault="003C555B" w:rsidP="00F348E8">
      <w:pPr>
        <w:rPr>
          <w:rFonts w:ascii="Calibri" w:hAnsi="Calibri" w:cs="Arial"/>
          <w:color w:val="002060"/>
          <w:sz w:val="22"/>
          <w:szCs w:val="22"/>
        </w:rPr>
      </w:pPr>
      <w:r>
        <w:rPr>
          <w:rFonts w:ascii="Calibri" w:hAnsi="Calibri" w:cs="Arial"/>
          <w:color w:val="002060"/>
          <w:sz w:val="22"/>
          <w:szCs w:val="22"/>
        </w:rPr>
        <w:t>Será exibido total por fornecedor e total geral conforme resultado.</w:t>
      </w:r>
    </w:p>
    <w:p w14:paraId="7ECCC9B2" w14:textId="77777777" w:rsidR="007A0341" w:rsidRDefault="007A0341" w:rsidP="0010198B">
      <w:pPr>
        <w:ind w:left="426"/>
        <w:rPr>
          <w:noProof/>
        </w:rPr>
      </w:pPr>
    </w:p>
    <w:p w14:paraId="24A77448" w14:textId="77777777" w:rsidR="008A0C66" w:rsidRDefault="008A0C66" w:rsidP="0010198B">
      <w:pPr>
        <w:ind w:left="426"/>
        <w:rPr>
          <w:rFonts w:ascii="Arial Narrow" w:hAnsi="Arial Narrow"/>
        </w:rPr>
      </w:pPr>
    </w:p>
    <w:p w14:paraId="481F2463" w14:textId="42554207" w:rsidR="0055582A" w:rsidRDefault="0055582A" w:rsidP="0010198B">
      <w:pPr>
        <w:ind w:left="426"/>
        <w:rPr>
          <w:rFonts w:ascii="Arial Narrow" w:hAnsi="Arial Narrow"/>
          <w:color w:val="FF0000"/>
        </w:rPr>
      </w:pPr>
    </w:p>
    <w:p w14:paraId="31981AB6" w14:textId="77777777" w:rsidR="00297452" w:rsidRDefault="00297452" w:rsidP="0010198B">
      <w:pPr>
        <w:ind w:left="426"/>
        <w:rPr>
          <w:rFonts w:ascii="Arial Narrow" w:hAnsi="Arial Narrow"/>
          <w:color w:val="FF0000"/>
        </w:rPr>
      </w:pPr>
    </w:p>
    <w:p w14:paraId="37E1C701" w14:textId="3DA4F317" w:rsidR="00297452" w:rsidRDefault="009037E1" w:rsidP="00DD2BB3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drawing>
          <wp:inline distT="0" distB="0" distL="0" distR="0" wp14:anchorId="7A7B1874" wp14:editId="50C200C9">
            <wp:extent cx="5607685" cy="336677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7685" cy="33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BEFF4" w14:textId="77777777" w:rsidR="00DD2BB3" w:rsidRDefault="00DD2BB3" w:rsidP="0010198B">
      <w:pPr>
        <w:ind w:left="426"/>
        <w:rPr>
          <w:rFonts w:ascii="Arial Narrow" w:hAnsi="Arial Narrow"/>
          <w:color w:val="FF0000"/>
          <w:highlight w:val="yellow"/>
        </w:rPr>
      </w:pPr>
    </w:p>
    <w:p w14:paraId="36F1268D" w14:textId="77777777" w:rsidR="00DD2BB3" w:rsidRDefault="00DD2BB3" w:rsidP="0010198B">
      <w:pPr>
        <w:ind w:left="426"/>
        <w:rPr>
          <w:rFonts w:ascii="Arial Narrow" w:hAnsi="Arial Narrow"/>
          <w:color w:val="FF0000"/>
          <w:highlight w:val="yellow"/>
        </w:rPr>
      </w:pPr>
    </w:p>
    <w:p w14:paraId="5C60D0EE" w14:textId="77777777" w:rsidR="00DD2BB3" w:rsidRDefault="00DD2BB3" w:rsidP="0010198B">
      <w:pPr>
        <w:ind w:left="426"/>
        <w:rPr>
          <w:rFonts w:ascii="Arial Narrow" w:hAnsi="Arial Narrow"/>
          <w:color w:val="FF0000"/>
          <w:highlight w:val="yellow"/>
        </w:rPr>
      </w:pPr>
    </w:p>
    <w:p w14:paraId="6F4A399A" w14:textId="4D02AB65" w:rsidR="00177A5D" w:rsidRPr="00297452" w:rsidRDefault="00297452" w:rsidP="0010198B">
      <w:pPr>
        <w:ind w:left="426"/>
        <w:rPr>
          <w:rFonts w:ascii="Arial Narrow" w:hAnsi="Arial Narrow"/>
          <w:color w:val="FF0000"/>
        </w:rPr>
      </w:pPr>
      <w:r w:rsidRPr="00297452">
        <w:rPr>
          <w:rFonts w:ascii="Arial Narrow" w:hAnsi="Arial Narrow"/>
          <w:color w:val="FF0000"/>
          <w:highlight w:val="yellow"/>
        </w:rPr>
        <w:t>Tela de detalhes</w:t>
      </w:r>
    </w:p>
    <w:p w14:paraId="0B1202D0" w14:textId="77777777" w:rsidR="00297452" w:rsidRDefault="00297452" w:rsidP="0010198B">
      <w:pPr>
        <w:ind w:left="426"/>
        <w:rPr>
          <w:rFonts w:ascii="Arial Narrow" w:hAnsi="Arial Narrow"/>
        </w:rPr>
      </w:pPr>
    </w:p>
    <w:p w14:paraId="7A76269E" w14:textId="355727C1" w:rsidR="00297452" w:rsidRDefault="009037E1" w:rsidP="00DD2BB3">
      <w:pPr>
        <w:rPr>
          <w:rFonts w:ascii="Arial Narrow" w:hAnsi="Arial Narrow"/>
        </w:rPr>
      </w:pPr>
      <w:r>
        <w:rPr>
          <w:rFonts w:ascii="Arial Narrow" w:hAnsi="Arial Narrow"/>
          <w:noProof/>
        </w:rPr>
        <w:lastRenderedPageBreak/>
        <w:drawing>
          <wp:inline distT="0" distB="0" distL="0" distR="0" wp14:anchorId="005542F9" wp14:editId="5DE856CF">
            <wp:extent cx="5613400" cy="2265045"/>
            <wp:effectExtent l="0" t="0" r="635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3" w:name="_GoBack"/>
      <w:bookmarkEnd w:id="13"/>
    </w:p>
    <w:p w14:paraId="12A4D0F4" w14:textId="334577CF" w:rsidR="00177A5D" w:rsidRDefault="00177A5D" w:rsidP="0010198B">
      <w:pPr>
        <w:ind w:left="426"/>
        <w:rPr>
          <w:rFonts w:ascii="Arial Narrow" w:hAnsi="Arial Narrow"/>
        </w:rPr>
      </w:pPr>
    </w:p>
    <w:p w14:paraId="16DDFE92" w14:textId="77777777" w:rsidR="00F07779" w:rsidRPr="00875148" w:rsidRDefault="00F07779" w:rsidP="0010198B">
      <w:pPr>
        <w:ind w:left="426"/>
        <w:rPr>
          <w:rFonts w:ascii="Arial Narrow" w:hAnsi="Arial Narrow"/>
        </w:rPr>
      </w:pPr>
    </w:p>
    <w:p w14:paraId="4724A574" w14:textId="77777777" w:rsidR="008A0C66" w:rsidRPr="00875148" w:rsidRDefault="008A0C66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Relatórios envolvidos na Manutenção</w:t>
      </w:r>
    </w:p>
    <w:p w14:paraId="63EC2EED" w14:textId="77777777" w:rsidR="008A0C66" w:rsidRDefault="008A0C66" w:rsidP="00FD0CD1">
      <w:pPr>
        <w:ind w:left="426"/>
        <w:rPr>
          <w:rFonts w:ascii="Arial Narrow" w:hAnsi="Arial Narrow"/>
        </w:rPr>
      </w:pPr>
      <w:r>
        <w:rPr>
          <w:rFonts w:ascii="Arial Narrow" w:hAnsi="Arial Narrow"/>
        </w:rPr>
        <w:t>NA</w:t>
      </w:r>
    </w:p>
    <w:p w14:paraId="76D1277D" w14:textId="77777777" w:rsidR="008A0C66" w:rsidRPr="00875148" w:rsidRDefault="008A0C66" w:rsidP="00FD0CD1">
      <w:pPr>
        <w:ind w:left="426"/>
        <w:rPr>
          <w:rFonts w:ascii="Arial Narrow" w:hAnsi="Arial Narrow"/>
        </w:rPr>
      </w:pPr>
    </w:p>
    <w:p w14:paraId="50E4EE1B" w14:textId="77777777" w:rsidR="008A0C66" w:rsidRPr="00875148" w:rsidRDefault="008A0C66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Interface dos Dispositivos envolvidos na Manutenção</w:t>
      </w:r>
    </w:p>
    <w:p w14:paraId="798F59D9" w14:textId="77777777" w:rsidR="008A0C66" w:rsidRDefault="008A0C66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14:paraId="0B76C415" w14:textId="77777777" w:rsidR="008A0C66" w:rsidRPr="00875148" w:rsidRDefault="008A0C66" w:rsidP="00FD0CD1">
      <w:pPr>
        <w:ind w:left="426"/>
        <w:rPr>
          <w:rFonts w:ascii="Arial Narrow" w:hAnsi="Arial Narrow"/>
        </w:rPr>
      </w:pPr>
    </w:p>
    <w:p w14:paraId="664D22FB" w14:textId="77777777" w:rsidR="008A0C66" w:rsidRPr="00875148" w:rsidRDefault="008A0C66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Integrações entre sistemas/módulos envolvidas na Manutenção</w:t>
      </w:r>
    </w:p>
    <w:p w14:paraId="3843F0B8" w14:textId="77777777" w:rsidR="008A0C66" w:rsidRPr="00875148" w:rsidRDefault="008A0C66" w:rsidP="00FD0CD1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14:paraId="21768E26" w14:textId="77777777" w:rsidR="008A0C66" w:rsidRPr="00875148" w:rsidRDefault="008A0C66">
      <w:pPr>
        <w:pStyle w:val="TCTips"/>
        <w:ind w:firstLine="720"/>
        <w:rPr>
          <w:rFonts w:ascii="Arial Narrow" w:hAnsi="Arial Narrow"/>
          <w:i w:val="0"/>
        </w:rPr>
      </w:pPr>
    </w:p>
    <w:bookmarkEnd w:id="12"/>
    <w:p w14:paraId="5C381055" w14:textId="77777777" w:rsidR="00744A8B" w:rsidRPr="00875148" w:rsidRDefault="00744A8B" w:rsidP="00744A8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PONTOS DE ATENÇÃO</w:t>
      </w:r>
      <w:r w:rsidRPr="00875148">
        <w:rPr>
          <w:rStyle w:val="Refdenotaderodap"/>
          <w:rFonts w:ascii="Arial Narrow" w:hAnsi="Arial Narrow"/>
        </w:rPr>
        <w:footnoteReference w:customMarkFollows="1" w:id="3"/>
        <w:t>*</w:t>
      </w:r>
    </w:p>
    <w:p w14:paraId="6DD7867C" w14:textId="77777777" w:rsidR="00744A8B" w:rsidRPr="00875148" w:rsidRDefault="00744A8B" w:rsidP="00744A8B">
      <w:pPr>
        <w:pStyle w:val="TCTips"/>
        <w:rPr>
          <w:rFonts w:ascii="Arial Narrow" w:hAnsi="Arial Narrow"/>
          <w:i w:val="0"/>
        </w:rPr>
      </w:pPr>
    </w:p>
    <w:p w14:paraId="004F3BB0" w14:textId="77777777" w:rsidR="00744A8B" w:rsidRPr="00875148" w:rsidRDefault="00744A8B" w:rsidP="00744A8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Riscos, restrições e dependências envolvidos na manutenção</w:t>
      </w:r>
    </w:p>
    <w:p w14:paraId="7AB16D21" w14:textId="77777777" w:rsidR="00744A8B" w:rsidRPr="00875148" w:rsidRDefault="00744A8B" w:rsidP="00744A8B">
      <w:pPr>
        <w:ind w:left="426"/>
        <w:rPr>
          <w:rFonts w:ascii="Arial Narrow" w:hAnsi="Arial Narrow"/>
        </w:rPr>
      </w:pPr>
      <w:r w:rsidRPr="00875148">
        <w:rPr>
          <w:rFonts w:ascii="Arial Narrow" w:hAnsi="Arial Narrow"/>
        </w:rPr>
        <w:t>NA</w:t>
      </w:r>
    </w:p>
    <w:p w14:paraId="03B492EA" w14:textId="77777777" w:rsidR="00744A8B" w:rsidRPr="00875148" w:rsidRDefault="00744A8B" w:rsidP="00744A8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ESPECIFICAÇÃO TÉCNICA</w:t>
      </w:r>
      <w:r w:rsidRPr="00875148">
        <w:rPr>
          <w:rStyle w:val="Refdenotaderodap"/>
          <w:rFonts w:ascii="Arial Narrow" w:hAnsi="Arial Narrow"/>
        </w:rPr>
        <w:footnoteReference w:customMarkFollows="1" w:id="4"/>
        <w:t>**</w:t>
      </w:r>
    </w:p>
    <w:p w14:paraId="4174C98A" w14:textId="77777777" w:rsidR="00744A8B" w:rsidRPr="00875148" w:rsidRDefault="00744A8B" w:rsidP="00744A8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Lista de objetos manipulados/alterados/criados</w:t>
      </w:r>
    </w:p>
    <w:p w14:paraId="38648541" w14:textId="77777777" w:rsidR="00744A8B" w:rsidRPr="00875148" w:rsidRDefault="00744A8B" w:rsidP="00744A8B">
      <w:pPr>
        <w:pStyle w:val="TCParagraph"/>
        <w:ind w:firstLine="709"/>
        <w:rPr>
          <w:rFonts w:ascii="Arial Narrow" w:hAnsi="Arial Narrow"/>
        </w:rPr>
      </w:pPr>
      <w:r w:rsidRPr="00875148">
        <w:rPr>
          <w:rFonts w:ascii="Arial Narrow" w:hAnsi="Arial Narrow"/>
        </w:rPr>
        <w:t>Esta seção destaca os objetos do sistema/módulo envolvidos nesta Manutenção.</w:t>
      </w:r>
    </w:p>
    <w:p w14:paraId="0358EB74" w14:textId="77777777" w:rsidR="00744A8B" w:rsidRDefault="00744A8B" w:rsidP="00744A8B">
      <w:pPr>
        <w:pStyle w:val="Ttulo2"/>
        <w:numPr>
          <w:ilvl w:val="1"/>
          <w:numId w:val="2"/>
        </w:numPr>
        <w:tabs>
          <w:tab w:val="clear" w:pos="9720"/>
        </w:tabs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Estrutura de Dados</w:t>
      </w:r>
    </w:p>
    <w:p w14:paraId="054D76A5" w14:textId="77777777" w:rsidR="00744A8B" w:rsidRPr="001E5B29" w:rsidRDefault="00744A8B" w:rsidP="00744A8B">
      <w:pPr>
        <w:pStyle w:val="TCTips"/>
        <w:ind w:firstLine="720"/>
        <w:rPr>
          <w:i w:val="0"/>
        </w:rPr>
      </w:pPr>
    </w:p>
    <w:p w14:paraId="07CD3F95" w14:textId="77777777" w:rsidR="00744A8B" w:rsidRDefault="00744A8B" w:rsidP="00744A8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Objetos de Banco de Dados</w:t>
      </w:r>
    </w:p>
    <w:p w14:paraId="680CEDF9" w14:textId="77777777" w:rsidR="00744A8B" w:rsidRPr="00B978C8" w:rsidRDefault="00744A8B" w:rsidP="00744A8B"/>
    <w:p w14:paraId="53126829" w14:textId="77777777" w:rsidR="00744A8B" w:rsidRDefault="00744A8B" w:rsidP="00744A8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Fontes</w:t>
      </w:r>
    </w:p>
    <w:p w14:paraId="0432CCA8" w14:textId="77777777" w:rsidR="00744A8B" w:rsidRPr="00B978C8" w:rsidRDefault="00744A8B" w:rsidP="00744A8B"/>
    <w:p w14:paraId="2BE201C1" w14:textId="77777777" w:rsidR="00744A8B" w:rsidRPr="00875148" w:rsidRDefault="00744A8B" w:rsidP="00744A8B">
      <w:pPr>
        <w:pStyle w:val="Ttulo2"/>
        <w:numPr>
          <w:ilvl w:val="1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Documentação</w:t>
      </w:r>
    </w:p>
    <w:p w14:paraId="186A0FD9" w14:textId="77777777" w:rsidR="00744A8B" w:rsidRPr="00875148" w:rsidRDefault="00744A8B" w:rsidP="00744A8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>
        <w:rPr>
          <w:rFonts w:ascii="Arial Narrow" w:hAnsi="Arial Narrow"/>
        </w:rPr>
        <w:br w:type="page"/>
      </w:r>
      <w:r w:rsidRPr="00875148">
        <w:rPr>
          <w:rFonts w:ascii="Arial Narrow" w:hAnsi="Arial Narrow"/>
        </w:rPr>
        <w:lastRenderedPageBreak/>
        <w:t>ESTIMATIVA PREVISTA</w:t>
      </w:r>
      <w:r w:rsidRPr="00875148">
        <w:rPr>
          <w:rStyle w:val="Refdenotaderodap"/>
          <w:rFonts w:ascii="Arial Narrow" w:hAnsi="Arial Narrow"/>
        </w:rPr>
        <w:footnoteReference w:customMarkFollows="1" w:id="5"/>
        <w:t>**</w:t>
      </w:r>
    </w:p>
    <w:p w14:paraId="37EEBD4B" w14:textId="77777777" w:rsidR="00744A8B" w:rsidRPr="00875148" w:rsidRDefault="00744A8B" w:rsidP="00744A8B">
      <w:pPr>
        <w:pStyle w:val="TCTips"/>
        <w:rPr>
          <w:rFonts w:ascii="Arial Narrow" w:hAnsi="Arial Narrow"/>
          <w:i w:val="0"/>
        </w:rPr>
      </w:pPr>
    </w:p>
    <w:p w14:paraId="5CE0A855" w14:textId="77777777" w:rsidR="00744A8B" w:rsidRPr="00875148" w:rsidRDefault="00744A8B" w:rsidP="00744A8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Estimativa de para implantação:</w:t>
      </w:r>
    </w:p>
    <w:p w14:paraId="31A6A6A9" w14:textId="77777777" w:rsidR="00744A8B" w:rsidRPr="00875148" w:rsidRDefault="00744A8B" w:rsidP="00744A8B">
      <w:pPr>
        <w:rPr>
          <w:rFonts w:ascii="Arial Narrow" w:hAnsi="Arial Narrow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07"/>
        <w:gridCol w:w="1735"/>
        <w:gridCol w:w="1736"/>
      </w:tblGrid>
      <w:tr w:rsidR="00744A8B" w:rsidRPr="00875148" w14:paraId="49AF4AB0" w14:textId="77777777" w:rsidTr="006D4269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14:paraId="61547CCE" w14:textId="77777777" w:rsidR="00744A8B" w:rsidRPr="009540DC" w:rsidRDefault="00744A8B" w:rsidP="006D4269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IMPLEMENTAÇÃO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14:paraId="0144DBC2" w14:textId="77777777" w:rsidR="00744A8B" w:rsidRPr="009540DC" w:rsidRDefault="00744A8B" w:rsidP="006D4269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744A8B" w:rsidRPr="00875148" w14:paraId="73F564CC" w14:textId="77777777" w:rsidTr="006D4269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14:paraId="64D11808" w14:textId="77777777" w:rsidR="00744A8B" w:rsidRPr="009540DC" w:rsidRDefault="00744A8B" w:rsidP="006D426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14:paraId="4493C4E5" w14:textId="77777777" w:rsidR="00744A8B" w:rsidRPr="009540DC" w:rsidRDefault="00744A8B" w:rsidP="006D426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744A8B" w:rsidRPr="00875148" w14:paraId="7DC5563D" w14:textId="77777777" w:rsidTr="006D4269">
        <w:tc>
          <w:tcPr>
            <w:tcW w:w="6307" w:type="dxa"/>
            <w:tcBorders>
              <w:left w:val="single" w:sz="12" w:space="0" w:color="auto"/>
            </w:tcBorders>
          </w:tcPr>
          <w:p w14:paraId="2828DD9F" w14:textId="77777777" w:rsidR="00744A8B" w:rsidRPr="009540DC" w:rsidRDefault="00744A8B" w:rsidP="006D426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14:paraId="42CAEBD0" w14:textId="77777777" w:rsidR="00744A8B" w:rsidRPr="009540DC" w:rsidRDefault="00744A8B" w:rsidP="006D426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744A8B" w:rsidRPr="00875148" w14:paraId="27095329" w14:textId="77777777" w:rsidTr="006D4269">
        <w:tc>
          <w:tcPr>
            <w:tcW w:w="6307" w:type="dxa"/>
            <w:tcBorders>
              <w:left w:val="single" w:sz="12" w:space="0" w:color="auto"/>
            </w:tcBorders>
          </w:tcPr>
          <w:p w14:paraId="168A4D89" w14:textId="77777777" w:rsidR="00744A8B" w:rsidRPr="009540DC" w:rsidRDefault="00744A8B" w:rsidP="006D426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 &gt;</w:t>
            </w:r>
          </w:p>
        </w:tc>
        <w:tc>
          <w:tcPr>
            <w:tcW w:w="3471" w:type="dxa"/>
            <w:gridSpan w:val="2"/>
            <w:tcBorders>
              <w:right w:val="single" w:sz="12" w:space="0" w:color="auto"/>
            </w:tcBorders>
          </w:tcPr>
          <w:p w14:paraId="52CD3F7C" w14:textId="77777777" w:rsidR="00744A8B" w:rsidRPr="009540DC" w:rsidRDefault="00744A8B" w:rsidP="006D426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744A8B" w:rsidRPr="00875148" w14:paraId="3B7F807B" w14:textId="77777777" w:rsidTr="006D4269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14:paraId="2BC820F1" w14:textId="77777777" w:rsidR="00744A8B" w:rsidRPr="009540DC" w:rsidRDefault="00744A8B" w:rsidP="006D4269">
            <w:pPr>
              <w:pStyle w:val="TCTips"/>
              <w:rPr>
                <w:rFonts w:ascii="Arial Narrow" w:hAnsi="Arial Narrow"/>
                <w:i w:val="0"/>
              </w:rPr>
            </w:pP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14:paraId="37A4773F" w14:textId="77777777" w:rsidR="00744A8B" w:rsidRPr="009540DC" w:rsidRDefault="00744A8B" w:rsidP="006D4269">
            <w:pPr>
              <w:pStyle w:val="TCTips"/>
              <w:rPr>
                <w:rFonts w:ascii="Arial Narrow" w:hAnsi="Arial Narrow"/>
                <w:i w:val="0"/>
              </w:rPr>
            </w:pPr>
          </w:p>
        </w:tc>
      </w:tr>
      <w:tr w:rsidR="00744A8B" w:rsidRPr="00875148" w14:paraId="29943A0A" w14:textId="77777777" w:rsidTr="006D4269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2570CB4C" w14:textId="77777777" w:rsidR="00744A8B" w:rsidRPr="009540DC" w:rsidRDefault="00744A8B" w:rsidP="006D4269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TOTAL HORAS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33E990" w14:textId="77777777" w:rsidR="00744A8B" w:rsidRPr="009540DC" w:rsidRDefault="00744A8B" w:rsidP="006D426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qtde TOTAL de horas&gt;</w:t>
            </w:r>
          </w:p>
        </w:tc>
      </w:tr>
      <w:tr w:rsidR="00744A8B" w:rsidRPr="00875148" w14:paraId="3CF9E387" w14:textId="77777777" w:rsidTr="006D4269">
        <w:tc>
          <w:tcPr>
            <w:tcW w:w="630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6836DDF" w14:textId="77777777" w:rsidR="00744A8B" w:rsidRPr="009540DC" w:rsidRDefault="00744A8B" w:rsidP="006D4269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Implementação da EMS</w:t>
            </w:r>
          </w:p>
        </w:tc>
        <w:tc>
          <w:tcPr>
            <w:tcW w:w="1735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</w:tcPr>
          <w:p w14:paraId="6B1ACE7D" w14:textId="77777777" w:rsidR="00744A8B" w:rsidRPr="00875148" w:rsidRDefault="00744A8B" w:rsidP="006D426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nil"/>
              <w:bottom w:val="nil"/>
              <w:right w:val="single" w:sz="12" w:space="0" w:color="auto"/>
            </w:tcBorders>
          </w:tcPr>
          <w:p w14:paraId="7E708060" w14:textId="77777777" w:rsidR="00744A8B" w:rsidRPr="00875148" w:rsidRDefault="00744A8B" w:rsidP="006D426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744A8B" w:rsidRPr="00875148" w14:paraId="5C029619" w14:textId="77777777" w:rsidTr="006D4269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14:paraId="599A873C" w14:textId="77777777" w:rsidR="00744A8B" w:rsidRPr="009540DC" w:rsidRDefault="00744A8B" w:rsidP="006D4269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DE HOMOLOGAÇÃO/TESTES</w:t>
            </w:r>
          </w:p>
        </w:tc>
        <w:tc>
          <w:tcPr>
            <w:tcW w:w="347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14:paraId="1842F6CB" w14:textId="77777777" w:rsidR="00744A8B" w:rsidRPr="009540DC" w:rsidRDefault="00744A8B" w:rsidP="006D4269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744A8B" w:rsidRPr="00875148" w14:paraId="3D013908" w14:textId="77777777" w:rsidTr="006D4269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14:paraId="6A451A71" w14:textId="77777777" w:rsidR="00744A8B" w:rsidRPr="009540DC" w:rsidRDefault="00744A8B" w:rsidP="006D426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Consultoria&gt;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14:paraId="78144753" w14:textId="77777777" w:rsidR="00744A8B" w:rsidRPr="009540DC" w:rsidRDefault="00744A8B" w:rsidP="006D426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744A8B" w:rsidRPr="00875148" w14:paraId="4755C63E" w14:textId="77777777" w:rsidTr="006D4269">
        <w:tc>
          <w:tcPr>
            <w:tcW w:w="6307" w:type="dxa"/>
            <w:tcBorders>
              <w:left w:val="single" w:sz="12" w:space="0" w:color="auto"/>
            </w:tcBorders>
          </w:tcPr>
          <w:p w14:paraId="72F5C7BD" w14:textId="77777777" w:rsidR="00744A8B" w:rsidRPr="009540DC" w:rsidRDefault="00744A8B" w:rsidP="006D426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 executada pela Abril&gt;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14:paraId="59FC83B6" w14:textId="77777777" w:rsidR="00744A8B" w:rsidRPr="009540DC" w:rsidRDefault="00744A8B" w:rsidP="006D426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744A8B" w:rsidRPr="00875148" w14:paraId="7336DEFD" w14:textId="77777777" w:rsidTr="006D4269">
        <w:tc>
          <w:tcPr>
            <w:tcW w:w="6307" w:type="dxa"/>
            <w:tcBorders>
              <w:left w:val="single" w:sz="12" w:space="0" w:color="auto"/>
              <w:right w:val="nil"/>
            </w:tcBorders>
          </w:tcPr>
          <w:p w14:paraId="40A30C4B" w14:textId="77777777" w:rsidR="00744A8B" w:rsidRPr="009540DC" w:rsidRDefault="00744A8B" w:rsidP="006D4269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Início/Fim da Homologação da EMS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1B75EF" w14:textId="77777777" w:rsidR="00744A8B" w:rsidRPr="00875148" w:rsidRDefault="00744A8B" w:rsidP="006D426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A881FC1" w14:textId="77777777" w:rsidR="00744A8B" w:rsidRPr="00875148" w:rsidRDefault="00744A8B" w:rsidP="006D4269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744A8B" w:rsidRPr="00875148" w14:paraId="2F71568F" w14:textId="77777777" w:rsidTr="006D4269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14:paraId="1B1592BD" w14:textId="77777777" w:rsidR="00744A8B" w:rsidRPr="009540DC" w:rsidRDefault="00744A8B" w:rsidP="006D4269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ATIVIDADES IMPLANTAÇÃO</w:t>
            </w:r>
          </w:p>
        </w:tc>
        <w:tc>
          <w:tcPr>
            <w:tcW w:w="3471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2" w:color="auto" w:fill="FFFFFF"/>
          </w:tcPr>
          <w:p w14:paraId="25AB15D5" w14:textId="77777777" w:rsidR="00744A8B" w:rsidRPr="009540DC" w:rsidRDefault="00744A8B" w:rsidP="006D4269">
            <w:pPr>
              <w:pStyle w:val="TCTips"/>
              <w:jc w:val="center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HORAS ESTIMADAS (h)</w:t>
            </w:r>
          </w:p>
        </w:tc>
      </w:tr>
      <w:tr w:rsidR="00744A8B" w:rsidRPr="00875148" w14:paraId="0A1A8052" w14:textId="77777777" w:rsidTr="006D4269">
        <w:tc>
          <w:tcPr>
            <w:tcW w:w="6307" w:type="dxa"/>
            <w:tcBorders>
              <w:top w:val="nil"/>
              <w:left w:val="single" w:sz="12" w:space="0" w:color="auto"/>
            </w:tcBorders>
          </w:tcPr>
          <w:p w14:paraId="2A127F0C" w14:textId="77777777" w:rsidR="00744A8B" w:rsidRPr="009540DC" w:rsidRDefault="00744A8B" w:rsidP="006D426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top w:val="nil"/>
              <w:right w:val="single" w:sz="12" w:space="0" w:color="auto"/>
            </w:tcBorders>
          </w:tcPr>
          <w:p w14:paraId="22A0B3B2" w14:textId="77777777" w:rsidR="00744A8B" w:rsidRPr="009540DC" w:rsidRDefault="00744A8B" w:rsidP="006D426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744A8B" w:rsidRPr="00875148" w14:paraId="301AA36F" w14:textId="77777777" w:rsidTr="006D4269">
        <w:tc>
          <w:tcPr>
            <w:tcW w:w="6307" w:type="dxa"/>
            <w:tcBorders>
              <w:left w:val="single" w:sz="12" w:space="0" w:color="auto"/>
              <w:bottom w:val="nil"/>
            </w:tcBorders>
          </w:tcPr>
          <w:p w14:paraId="35B9764C" w14:textId="77777777" w:rsidR="00744A8B" w:rsidRPr="009540DC" w:rsidRDefault="00744A8B" w:rsidP="006D426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o nome da atividade&gt;</w:t>
            </w:r>
          </w:p>
        </w:tc>
        <w:tc>
          <w:tcPr>
            <w:tcW w:w="3471" w:type="dxa"/>
            <w:gridSpan w:val="2"/>
            <w:tcBorders>
              <w:bottom w:val="nil"/>
              <w:right w:val="single" w:sz="12" w:space="0" w:color="auto"/>
            </w:tcBorders>
          </w:tcPr>
          <w:p w14:paraId="26FC1767" w14:textId="77777777" w:rsidR="00744A8B" w:rsidRPr="009540DC" w:rsidRDefault="00744A8B" w:rsidP="006D426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&lt;Preencher com a qtde de horas&gt;</w:t>
            </w:r>
          </w:p>
        </w:tc>
      </w:tr>
      <w:tr w:rsidR="00744A8B" w:rsidRPr="00875148" w14:paraId="2E81B586" w14:textId="77777777" w:rsidTr="006D4269">
        <w:tc>
          <w:tcPr>
            <w:tcW w:w="630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14:paraId="08FCAB13" w14:textId="77777777" w:rsidR="00744A8B" w:rsidRPr="009540DC" w:rsidRDefault="00744A8B" w:rsidP="006D4269">
            <w:pPr>
              <w:pStyle w:val="TCTips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 de Implantação em Produção</w:t>
            </w:r>
          </w:p>
        </w:tc>
        <w:tc>
          <w:tcPr>
            <w:tcW w:w="173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3BB1E5" w14:textId="77777777" w:rsidR="00744A8B" w:rsidRPr="00875148" w:rsidRDefault="00744A8B" w:rsidP="006D426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  <w:tc>
          <w:tcPr>
            <w:tcW w:w="1736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D248EA8" w14:textId="77777777" w:rsidR="00744A8B" w:rsidRPr="00875148" w:rsidRDefault="00744A8B" w:rsidP="006D4269">
            <w:pPr>
              <w:pStyle w:val="TCTips"/>
              <w:rPr>
                <w:rFonts w:ascii="Arial Narrow" w:hAnsi="Arial Narrow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</w:tbl>
    <w:p w14:paraId="411D9E23" w14:textId="77777777" w:rsidR="00744A8B" w:rsidRPr="00875148" w:rsidRDefault="00744A8B" w:rsidP="00744A8B">
      <w:pPr>
        <w:pStyle w:val="TCTips"/>
        <w:rPr>
          <w:rFonts w:ascii="Arial Narrow" w:hAnsi="Arial Narrow"/>
          <w:i w:val="0"/>
          <w:lang w:val="es-ES_tradnl"/>
        </w:rPr>
      </w:pPr>
    </w:p>
    <w:p w14:paraId="284870FE" w14:textId="77777777" w:rsidR="00744A8B" w:rsidRPr="00875148" w:rsidRDefault="00744A8B" w:rsidP="00744A8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Aprovações:</w:t>
      </w:r>
    </w:p>
    <w:p w14:paraId="7E2396AA" w14:textId="77777777" w:rsidR="00744A8B" w:rsidRPr="00875148" w:rsidRDefault="00744A8B" w:rsidP="00744A8B">
      <w:pPr>
        <w:pStyle w:val="TCTips"/>
        <w:rPr>
          <w:rFonts w:ascii="Arial Narrow" w:hAnsi="Arial Narrow"/>
          <w:i w:val="0"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614"/>
        <w:gridCol w:w="2126"/>
        <w:gridCol w:w="2127"/>
        <w:gridCol w:w="1910"/>
      </w:tblGrid>
      <w:tr w:rsidR="00744A8B" w:rsidRPr="00875148" w14:paraId="63D4E827" w14:textId="77777777" w:rsidTr="006D4269">
        <w:trPr>
          <w:cantSplit/>
        </w:trPr>
        <w:tc>
          <w:tcPr>
            <w:tcW w:w="3614" w:type="dxa"/>
            <w:tcBorders>
              <w:top w:val="single" w:sz="12" w:space="0" w:color="auto"/>
              <w:bottom w:val="single" w:sz="12" w:space="0" w:color="auto"/>
            </w:tcBorders>
          </w:tcPr>
          <w:p w14:paraId="3657E228" w14:textId="77777777" w:rsidR="00744A8B" w:rsidRPr="009540DC" w:rsidRDefault="00744A8B" w:rsidP="006D4269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Nome</w:t>
            </w:r>
          </w:p>
        </w:tc>
        <w:tc>
          <w:tcPr>
            <w:tcW w:w="2126" w:type="dxa"/>
            <w:tcBorders>
              <w:top w:val="single" w:sz="12" w:space="0" w:color="auto"/>
              <w:bottom w:val="single" w:sz="12" w:space="0" w:color="auto"/>
            </w:tcBorders>
          </w:tcPr>
          <w:p w14:paraId="648BEFAC" w14:textId="77777777" w:rsidR="00744A8B" w:rsidRPr="009540DC" w:rsidRDefault="00744A8B" w:rsidP="006D4269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Área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14:paraId="67767CD6" w14:textId="77777777" w:rsidR="00744A8B" w:rsidRPr="009540DC" w:rsidRDefault="00744A8B" w:rsidP="006D4269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Assinatura</w:t>
            </w:r>
          </w:p>
        </w:tc>
        <w:tc>
          <w:tcPr>
            <w:tcW w:w="1910" w:type="dxa"/>
            <w:tcBorders>
              <w:top w:val="single" w:sz="12" w:space="0" w:color="auto"/>
              <w:bottom w:val="single" w:sz="12" w:space="0" w:color="auto"/>
            </w:tcBorders>
          </w:tcPr>
          <w:p w14:paraId="47A01866" w14:textId="77777777" w:rsidR="00744A8B" w:rsidRPr="009540DC" w:rsidRDefault="00744A8B" w:rsidP="006D4269">
            <w:pPr>
              <w:pStyle w:val="TCTips"/>
              <w:jc w:val="left"/>
              <w:rPr>
                <w:rFonts w:ascii="Arial Narrow" w:hAnsi="Arial Narrow"/>
                <w:b/>
                <w:i w:val="0"/>
                <w:color w:val="auto"/>
                <w:sz w:val="24"/>
              </w:rPr>
            </w:pPr>
            <w:r w:rsidRPr="009540DC">
              <w:rPr>
                <w:rFonts w:ascii="Arial Narrow" w:hAnsi="Arial Narrow"/>
                <w:b/>
                <w:i w:val="0"/>
                <w:color w:val="auto"/>
                <w:sz w:val="24"/>
              </w:rPr>
              <w:t>Data</w:t>
            </w:r>
          </w:p>
        </w:tc>
      </w:tr>
      <w:tr w:rsidR="00744A8B" w:rsidRPr="00875148" w14:paraId="7211DD3B" w14:textId="77777777" w:rsidTr="006D4269">
        <w:trPr>
          <w:cantSplit/>
        </w:trPr>
        <w:tc>
          <w:tcPr>
            <w:tcW w:w="3614" w:type="dxa"/>
            <w:tcBorders>
              <w:top w:val="nil"/>
            </w:tcBorders>
          </w:tcPr>
          <w:p w14:paraId="79DB1DF8" w14:textId="77777777" w:rsidR="00744A8B" w:rsidRPr="009540DC" w:rsidRDefault="00744A8B" w:rsidP="006D426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  <w:tcBorders>
              <w:top w:val="nil"/>
            </w:tcBorders>
          </w:tcPr>
          <w:p w14:paraId="6619B252" w14:textId="77777777" w:rsidR="00744A8B" w:rsidRPr="009540DC" w:rsidRDefault="00744A8B" w:rsidP="006D4269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  <w:tcBorders>
              <w:top w:val="nil"/>
            </w:tcBorders>
          </w:tcPr>
          <w:p w14:paraId="02DADE1E" w14:textId="77777777" w:rsidR="00744A8B" w:rsidRPr="009540DC" w:rsidRDefault="00744A8B" w:rsidP="006D4269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  <w:tcBorders>
              <w:top w:val="nil"/>
            </w:tcBorders>
          </w:tcPr>
          <w:p w14:paraId="2187CEB6" w14:textId="77777777" w:rsidR="00744A8B" w:rsidRPr="00875148" w:rsidRDefault="00744A8B" w:rsidP="006D426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744A8B" w:rsidRPr="00875148" w14:paraId="2C7EEC2E" w14:textId="77777777" w:rsidTr="006D4269">
        <w:trPr>
          <w:cantSplit/>
        </w:trPr>
        <w:tc>
          <w:tcPr>
            <w:tcW w:w="3614" w:type="dxa"/>
          </w:tcPr>
          <w:p w14:paraId="32610B5C" w14:textId="77777777" w:rsidR="00744A8B" w:rsidRPr="009540DC" w:rsidRDefault="00744A8B" w:rsidP="006D426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14:paraId="4FFD83B1" w14:textId="77777777" w:rsidR="00744A8B" w:rsidRPr="009540DC" w:rsidRDefault="00744A8B" w:rsidP="006D4269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14:paraId="4BB1EAC7" w14:textId="77777777" w:rsidR="00744A8B" w:rsidRPr="009540DC" w:rsidRDefault="00744A8B" w:rsidP="006D4269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14:paraId="0388A718" w14:textId="77777777" w:rsidR="00744A8B" w:rsidRPr="00875148" w:rsidRDefault="00744A8B" w:rsidP="006D426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744A8B" w:rsidRPr="00875148" w14:paraId="6FB31B0B" w14:textId="77777777" w:rsidTr="006D4269">
        <w:trPr>
          <w:cantSplit/>
        </w:trPr>
        <w:tc>
          <w:tcPr>
            <w:tcW w:w="3614" w:type="dxa"/>
          </w:tcPr>
          <w:p w14:paraId="1C377DD9" w14:textId="77777777" w:rsidR="00744A8B" w:rsidRPr="009540DC" w:rsidRDefault="00744A8B" w:rsidP="006D4269">
            <w:pPr>
              <w:pStyle w:val="TCTips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do aprovador&gt;</w:t>
            </w:r>
          </w:p>
        </w:tc>
        <w:tc>
          <w:tcPr>
            <w:tcW w:w="2126" w:type="dxa"/>
          </w:tcPr>
          <w:p w14:paraId="17E3BF35" w14:textId="77777777" w:rsidR="00744A8B" w:rsidRPr="009540DC" w:rsidRDefault="00744A8B" w:rsidP="006D4269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&lt;Nome da área do aprovador&gt;</w:t>
            </w:r>
          </w:p>
        </w:tc>
        <w:tc>
          <w:tcPr>
            <w:tcW w:w="2127" w:type="dxa"/>
          </w:tcPr>
          <w:p w14:paraId="172B11C6" w14:textId="77777777" w:rsidR="00744A8B" w:rsidRPr="009540DC" w:rsidRDefault="00744A8B" w:rsidP="006D4269">
            <w:pPr>
              <w:pStyle w:val="TCTips"/>
              <w:jc w:val="left"/>
              <w:rPr>
                <w:rFonts w:ascii="Arial Narrow" w:hAnsi="Arial Narrow"/>
                <w:i w:val="0"/>
              </w:rPr>
            </w:pPr>
            <w:r w:rsidRPr="009540DC">
              <w:rPr>
                <w:rFonts w:ascii="Arial Narrow" w:hAnsi="Arial Narrow"/>
                <w:i w:val="0"/>
              </w:rPr>
              <w:t>&lt;Assinatura do aprovador&gt;</w:t>
            </w:r>
          </w:p>
        </w:tc>
        <w:tc>
          <w:tcPr>
            <w:tcW w:w="1910" w:type="dxa"/>
          </w:tcPr>
          <w:p w14:paraId="6A559146" w14:textId="77777777" w:rsidR="00744A8B" w:rsidRPr="00875148" w:rsidRDefault="00744A8B" w:rsidP="006D426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  <w:r w:rsidRPr="00875148">
              <w:rPr>
                <w:rFonts w:ascii="Arial Narrow" w:hAnsi="Arial Narrow"/>
                <w:i w:val="0"/>
                <w:lang w:val="es-ES_tradnl"/>
              </w:rPr>
              <w:t>&lt;dd/mm/aaaa&gt;</w:t>
            </w:r>
          </w:p>
        </w:tc>
      </w:tr>
      <w:tr w:rsidR="00744A8B" w:rsidRPr="00875148" w14:paraId="2927A8D9" w14:textId="77777777" w:rsidTr="006D4269">
        <w:trPr>
          <w:cantSplit/>
        </w:trPr>
        <w:tc>
          <w:tcPr>
            <w:tcW w:w="3614" w:type="dxa"/>
            <w:tcBorders>
              <w:bottom w:val="single" w:sz="12" w:space="0" w:color="auto"/>
            </w:tcBorders>
          </w:tcPr>
          <w:p w14:paraId="4521756C" w14:textId="77777777" w:rsidR="00744A8B" w:rsidRPr="00875148" w:rsidRDefault="00744A8B" w:rsidP="006D426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6" w:type="dxa"/>
            <w:tcBorders>
              <w:bottom w:val="single" w:sz="12" w:space="0" w:color="auto"/>
            </w:tcBorders>
          </w:tcPr>
          <w:p w14:paraId="2FA296F6" w14:textId="77777777" w:rsidR="00744A8B" w:rsidRPr="00875148" w:rsidRDefault="00744A8B" w:rsidP="006D4269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14:paraId="0B863655" w14:textId="77777777" w:rsidR="00744A8B" w:rsidRPr="00875148" w:rsidRDefault="00744A8B" w:rsidP="006D4269">
            <w:pPr>
              <w:pStyle w:val="TCTips"/>
              <w:jc w:val="left"/>
              <w:rPr>
                <w:rFonts w:ascii="Arial Narrow" w:hAnsi="Arial Narrow"/>
                <w:i w:val="0"/>
                <w:lang w:val="es-ES_tradnl"/>
              </w:rPr>
            </w:pPr>
          </w:p>
        </w:tc>
        <w:tc>
          <w:tcPr>
            <w:tcW w:w="1910" w:type="dxa"/>
            <w:tcBorders>
              <w:bottom w:val="single" w:sz="12" w:space="0" w:color="auto"/>
            </w:tcBorders>
          </w:tcPr>
          <w:p w14:paraId="36DF21FD" w14:textId="77777777" w:rsidR="00744A8B" w:rsidRPr="00875148" w:rsidRDefault="00744A8B" w:rsidP="006D4269">
            <w:pPr>
              <w:pStyle w:val="TCTips"/>
              <w:rPr>
                <w:rFonts w:ascii="Arial Narrow" w:hAnsi="Arial Narrow"/>
                <w:i w:val="0"/>
                <w:lang w:val="es-ES_tradnl"/>
              </w:rPr>
            </w:pPr>
          </w:p>
        </w:tc>
      </w:tr>
    </w:tbl>
    <w:p w14:paraId="718560AD" w14:textId="77777777" w:rsidR="00744A8B" w:rsidRPr="00875148" w:rsidRDefault="00744A8B" w:rsidP="00744A8B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  <w:r w:rsidRPr="00875148">
        <w:rPr>
          <w:rFonts w:ascii="Arial Narrow" w:hAnsi="Arial Narrow"/>
          <w:i w:val="0"/>
          <w:sz w:val="16"/>
          <w:lang w:val="es-ES_tradnl"/>
        </w:rPr>
        <w:t xml:space="preserve"> </w:t>
      </w:r>
    </w:p>
    <w:p w14:paraId="24DAB081" w14:textId="77777777" w:rsidR="00744A8B" w:rsidRPr="00875148" w:rsidRDefault="00744A8B" w:rsidP="00744A8B">
      <w:pPr>
        <w:pStyle w:val="TCTips"/>
        <w:jc w:val="left"/>
        <w:rPr>
          <w:rFonts w:ascii="Arial Narrow" w:hAnsi="Arial Narrow"/>
          <w:i w:val="0"/>
          <w:sz w:val="16"/>
          <w:lang w:val="es-ES_tradnl"/>
        </w:rPr>
      </w:pPr>
    </w:p>
    <w:p w14:paraId="74B20ED1" w14:textId="77777777" w:rsidR="00744A8B" w:rsidRPr="00875148" w:rsidRDefault="00744A8B" w:rsidP="00744A8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IMPLANTAÇÃO EM HOMOLOGAÇÃO/PRODUÇÃO</w:t>
      </w:r>
      <w:r w:rsidRPr="00875148">
        <w:rPr>
          <w:rStyle w:val="Refdenotaderodap"/>
          <w:rFonts w:ascii="Arial Narrow" w:hAnsi="Arial Narrow"/>
        </w:rPr>
        <w:footnoteReference w:customMarkFollows="1" w:id="6"/>
        <w:t>**</w:t>
      </w:r>
    </w:p>
    <w:p w14:paraId="6DEF4C7A" w14:textId="77777777" w:rsidR="00744A8B" w:rsidRPr="00875148" w:rsidRDefault="00744A8B" w:rsidP="00744A8B">
      <w:pPr>
        <w:pStyle w:val="TCTips"/>
        <w:rPr>
          <w:rFonts w:ascii="Arial Narrow" w:hAnsi="Arial Narrow"/>
          <w:i w:val="0"/>
        </w:rPr>
      </w:pPr>
    </w:p>
    <w:p w14:paraId="1055DB89" w14:textId="77777777" w:rsidR="00744A8B" w:rsidRPr="00875148" w:rsidRDefault="00744A8B" w:rsidP="00744A8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homologação</w:t>
      </w:r>
    </w:p>
    <w:p w14:paraId="48D3C9F2" w14:textId="77777777" w:rsidR="00744A8B" w:rsidRPr="00875148" w:rsidRDefault="00744A8B" w:rsidP="00744A8B">
      <w:pPr>
        <w:rPr>
          <w:rFonts w:ascii="Arial Narrow" w:hAnsi="Arial Narrow"/>
        </w:rPr>
      </w:pPr>
    </w:p>
    <w:tbl>
      <w:tblPr>
        <w:tblpPr w:leftFromText="141" w:rightFromText="141" w:vertAnchor="text" w:horzAnchor="margin" w:tblpXSpec="center" w:tblpY="71"/>
        <w:tblW w:w="93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816"/>
        <w:gridCol w:w="2418"/>
        <w:gridCol w:w="832"/>
      </w:tblGrid>
      <w:tr w:rsidR="00744A8B" w:rsidRPr="00875148" w14:paraId="3F9B64C1" w14:textId="77777777" w:rsidTr="006D4269">
        <w:tc>
          <w:tcPr>
            <w:tcW w:w="579" w:type="dxa"/>
            <w:vAlign w:val="center"/>
          </w:tcPr>
          <w:p w14:paraId="7FF72513" w14:textId="77777777" w:rsidR="00744A8B" w:rsidRPr="00875148" w:rsidRDefault="00744A8B" w:rsidP="006D4269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14:paraId="475633C7" w14:textId="77777777" w:rsidR="00744A8B" w:rsidRPr="00875148" w:rsidRDefault="00744A8B" w:rsidP="006D4269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14:paraId="510D2618" w14:textId="77777777" w:rsidR="00744A8B" w:rsidRPr="00875148" w:rsidRDefault="00744A8B" w:rsidP="006D4269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816" w:type="dxa"/>
            <w:vAlign w:val="center"/>
          </w:tcPr>
          <w:p w14:paraId="007B4788" w14:textId="77777777" w:rsidR="00744A8B" w:rsidRPr="00875148" w:rsidRDefault="00744A8B" w:rsidP="006D4269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14:paraId="1473D399" w14:textId="77777777" w:rsidR="00744A8B" w:rsidRPr="00875148" w:rsidRDefault="00744A8B" w:rsidP="006D4269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14:paraId="3A8947FC" w14:textId="77777777" w:rsidR="00744A8B" w:rsidRPr="00875148" w:rsidRDefault="00744A8B" w:rsidP="006D4269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744A8B" w:rsidRPr="00875148" w14:paraId="62838089" w14:textId="77777777" w:rsidTr="006D4269">
        <w:tc>
          <w:tcPr>
            <w:tcW w:w="579" w:type="dxa"/>
          </w:tcPr>
          <w:p w14:paraId="477505F2" w14:textId="77777777" w:rsidR="00744A8B" w:rsidRPr="00875148" w:rsidRDefault="00744A8B" w:rsidP="006D426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14:paraId="6F71F9D7" w14:textId="77777777" w:rsidR="00744A8B" w:rsidRPr="00875148" w:rsidRDefault="00744A8B" w:rsidP="006D4269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028AA0A6" w14:textId="77777777" w:rsidR="00744A8B" w:rsidRPr="00875148" w:rsidRDefault="00744A8B" w:rsidP="006D4269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1B41B761" w14:textId="77777777" w:rsidR="00744A8B" w:rsidRPr="00875148" w:rsidRDefault="00744A8B" w:rsidP="006D4269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4324CB1F" w14:textId="77777777" w:rsidR="00744A8B" w:rsidRPr="00875148" w:rsidRDefault="00744A8B" w:rsidP="006D4269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75914EA8" w14:textId="77777777" w:rsidR="00744A8B" w:rsidRPr="00875148" w:rsidRDefault="00744A8B" w:rsidP="006D4269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744A8B" w:rsidRPr="00875148" w14:paraId="2B19E467" w14:textId="77777777" w:rsidTr="006D4269">
        <w:tc>
          <w:tcPr>
            <w:tcW w:w="579" w:type="dxa"/>
          </w:tcPr>
          <w:p w14:paraId="69E6EB32" w14:textId="77777777" w:rsidR="00744A8B" w:rsidRPr="00875148" w:rsidRDefault="00744A8B" w:rsidP="006D426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14:paraId="5AD9DECA" w14:textId="77777777" w:rsidR="00744A8B" w:rsidRPr="00875148" w:rsidRDefault="00744A8B" w:rsidP="006D4269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7344CE5C" w14:textId="77777777" w:rsidR="00744A8B" w:rsidRPr="00875148" w:rsidRDefault="00744A8B" w:rsidP="006D4269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31AD9D9A" w14:textId="77777777" w:rsidR="00744A8B" w:rsidRPr="00875148" w:rsidRDefault="00744A8B" w:rsidP="006D4269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6C83F249" w14:textId="77777777" w:rsidR="00744A8B" w:rsidRPr="00875148" w:rsidRDefault="00744A8B" w:rsidP="006D4269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1CF2D674" w14:textId="77777777" w:rsidR="00744A8B" w:rsidRPr="00875148" w:rsidRDefault="00744A8B" w:rsidP="006D4269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744A8B" w:rsidRPr="00875148" w14:paraId="26139A25" w14:textId="77777777" w:rsidTr="006D4269">
        <w:tc>
          <w:tcPr>
            <w:tcW w:w="579" w:type="dxa"/>
          </w:tcPr>
          <w:p w14:paraId="1B5C091B" w14:textId="77777777" w:rsidR="00744A8B" w:rsidRPr="00875148" w:rsidRDefault="00744A8B" w:rsidP="006D426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14:paraId="34D60170" w14:textId="77777777" w:rsidR="00744A8B" w:rsidRPr="00875148" w:rsidRDefault="00744A8B" w:rsidP="006D4269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1101FB1C" w14:textId="77777777" w:rsidR="00744A8B" w:rsidRPr="00875148" w:rsidRDefault="00744A8B" w:rsidP="006D4269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140B1759" w14:textId="77777777" w:rsidR="00744A8B" w:rsidRPr="00875148" w:rsidRDefault="00744A8B" w:rsidP="006D4269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088B7153" w14:textId="77777777" w:rsidR="00744A8B" w:rsidRPr="00875148" w:rsidRDefault="00744A8B" w:rsidP="006D4269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68873546" w14:textId="77777777" w:rsidR="00744A8B" w:rsidRPr="00875148" w:rsidRDefault="00744A8B" w:rsidP="006D4269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744A8B" w:rsidRPr="00875148" w14:paraId="7B23933C" w14:textId="77777777" w:rsidTr="006D4269">
        <w:tc>
          <w:tcPr>
            <w:tcW w:w="579" w:type="dxa"/>
          </w:tcPr>
          <w:p w14:paraId="590D3D81" w14:textId="77777777" w:rsidR="00744A8B" w:rsidRPr="00875148" w:rsidRDefault="00744A8B" w:rsidP="006D426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14:paraId="6BFD6350" w14:textId="77777777" w:rsidR="00744A8B" w:rsidRPr="00875148" w:rsidRDefault="00744A8B" w:rsidP="006D4269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72D7F204" w14:textId="77777777" w:rsidR="00744A8B" w:rsidRPr="00875148" w:rsidRDefault="00744A8B" w:rsidP="006D4269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616C6A54" w14:textId="77777777" w:rsidR="00744A8B" w:rsidRPr="00875148" w:rsidRDefault="00744A8B" w:rsidP="006D4269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1738017E" w14:textId="77777777" w:rsidR="00744A8B" w:rsidRPr="00875148" w:rsidRDefault="00744A8B" w:rsidP="006D4269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5A9E049B" w14:textId="77777777" w:rsidR="00744A8B" w:rsidRPr="00875148" w:rsidRDefault="00744A8B" w:rsidP="006D4269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744A8B" w:rsidRPr="00875148" w14:paraId="09BA90F5" w14:textId="77777777" w:rsidTr="006D4269">
        <w:tc>
          <w:tcPr>
            <w:tcW w:w="579" w:type="dxa"/>
          </w:tcPr>
          <w:p w14:paraId="1ED45857" w14:textId="77777777" w:rsidR="00744A8B" w:rsidRPr="00875148" w:rsidRDefault="00744A8B" w:rsidP="006D426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14:paraId="534DB8AD" w14:textId="77777777" w:rsidR="00744A8B" w:rsidRPr="00875148" w:rsidRDefault="00744A8B" w:rsidP="006D4269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67B2B217" w14:textId="77777777" w:rsidR="00744A8B" w:rsidRPr="00875148" w:rsidRDefault="00744A8B" w:rsidP="006D4269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4D67161D" w14:textId="77777777" w:rsidR="00744A8B" w:rsidRPr="00875148" w:rsidRDefault="00744A8B" w:rsidP="006D4269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06C836BF" w14:textId="77777777" w:rsidR="00744A8B" w:rsidRPr="00875148" w:rsidRDefault="00744A8B" w:rsidP="006D4269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49E8F98E" w14:textId="77777777" w:rsidR="00744A8B" w:rsidRPr="00875148" w:rsidRDefault="00744A8B" w:rsidP="006D4269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14:paraId="5557CEB6" w14:textId="77777777" w:rsidR="00744A8B" w:rsidRPr="00875148" w:rsidRDefault="00744A8B" w:rsidP="00744A8B">
      <w:pPr>
        <w:ind w:left="142"/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14:paraId="24A1EF70" w14:textId="77777777" w:rsidR="00744A8B" w:rsidRPr="00875148" w:rsidRDefault="00744A8B" w:rsidP="00744A8B">
      <w:pPr>
        <w:rPr>
          <w:rFonts w:ascii="Arial Narrow" w:hAnsi="Arial Narrow"/>
        </w:rPr>
      </w:pPr>
    </w:p>
    <w:p w14:paraId="736B74ED" w14:textId="77777777" w:rsidR="00744A8B" w:rsidRPr="00875148" w:rsidRDefault="00744A8B" w:rsidP="00744A8B">
      <w:pPr>
        <w:pStyle w:val="Ttulo2"/>
        <w:numPr>
          <w:ilvl w:val="0"/>
          <w:numId w:val="2"/>
        </w:numPr>
        <w:rPr>
          <w:rFonts w:ascii="Arial Narrow" w:hAnsi="Arial Narrow"/>
          <w:sz w:val="20"/>
        </w:rPr>
      </w:pPr>
      <w:r w:rsidRPr="00875148">
        <w:rPr>
          <w:rFonts w:ascii="Arial Narrow" w:hAnsi="Arial Narrow"/>
          <w:sz w:val="20"/>
        </w:rPr>
        <w:t>Roteiro de implantação em produção</w:t>
      </w:r>
    </w:p>
    <w:p w14:paraId="7C718EBF" w14:textId="77777777" w:rsidR="00744A8B" w:rsidRPr="00875148" w:rsidRDefault="00744A8B" w:rsidP="00744A8B">
      <w:pPr>
        <w:rPr>
          <w:rFonts w:ascii="Arial Narrow" w:hAnsi="Arial Narrow"/>
        </w:rPr>
      </w:pPr>
    </w:p>
    <w:tbl>
      <w:tblPr>
        <w:tblW w:w="11181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1840"/>
        <w:gridCol w:w="2818"/>
        <w:gridCol w:w="1878"/>
        <w:gridCol w:w="816"/>
        <w:gridCol w:w="2418"/>
        <w:gridCol w:w="832"/>
      </w:tblGrid>
      <w:tr w:rsidR="00744A8B" w:rsidRPr="00875148" w14:paraId="0AC195CB" w14:textId="77777777" w:rsidTr="006D4269">
        <w:tc>
          <w:tcPr>
            <w:tcW w:w="579" w:type="dxa"/>
            <w:vAlign w:val="center"/>
          </w:tcPr>
          <w:p w14:paraId="2B7E2FE5" w14:textId="77777777" w:rsidR="00744A8B" w:rsidRPr="00875148" w:rsidRDefault="00744A8B" w:rsidP="006D4269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1840" w:type="dxa"/>
            <w:vAlign w:val="center"/>
          </w:tcPr>
          <w:p w14:paraId="23003D6F" w14:textId="77777777" w:rsidR="00744A8B" w:rsidRPr="00875148" w:rsidRDefault="00744A8B" w:rsidP="006D4269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2818" w:type="dxa"/>
            <w:vAlign w:val="center"/>
          </w:tcPr>
          <w:p w14:paraId="5B418B9D" w14:textId="77777777" w:rsidR="00744A8B" w:rsidRPr="00875148" w:rsidRDefault="00744A8B" w:rsidP="006D4269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</w:t>
            </w:r>
          </w:p>
        </w:tc>
        <w:tc>
          <w:tcPr>
            <w:tcW w:w="1878" w:type="dxa"/>
            <w:vAlign w:val="center"/>
          </w:tcPr>
          <w:p w14:paraId="7C95DA07" w14:textId="77777777" w:rsidR="00744A8B" w:rsidRPr="00875148" w:rsidRDefault="00744A8B" w:rsidP="006D4269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Data/Hora Programada p/ Execução</w:t>
            </w:r>
          </w:p>
        </w:tc>
        <w:tc>
          <w:tcPr>
            <w:tcW w:w="816" w:type="dxa"/>
            <w:vAlign w:val="center"/>
          </w:tcPr>
          <w:p w14:paraId="1BDA3023" w14:textId="77777777" w:rsidR="00744A8B" w:rsidRPr="00875148" w:rsidRDefault="00744A8B" w:rsidP="006D4269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Versão</w:t>
            </w:r>
          </w:p>
        </w:tc>
        <w:tc>
          <w:tcPr>
            <w:tcW w:w="2418" w:type="dxa"/>
            <w:vAlign w:val="center"/>
          </w:tcPr>
          <w:p w14:paraId="1C757048" w14:textId="77777777" w:rsidR="00744A8B" w:rsidRPr="00875148" w:rsidRDefault="00744A8B" w:rsidP="006D4269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Caminho Versionador</w:t>
            </w:r>
          </w:p>
        </w:tc>
        <w:tc>
          <w:tcPr>
            <w:tcW w:w="832" w:type="dxa"/>
            <w:vAlign w:val="center"/>
          </w:tcPr>
          <w:p w14:paraId="60612B28" w14:textId="77777777" w:rsidR="00744A8B" w:rsidRPr="00875148" w:rsidRDefault="00744A8B" w:rsidP="006D4269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Status*</w:t>
            </w:r>
          </w:p>
        </w:tc>
      </w:tr>
      <w:tr w:rsidR="00744A8B" w:rsidRPr="00875148" w14:paraId="200EFFB3" w14:textId="77777777" w:rsidTr="006D4269">
        <w:tc>
          <w:tcPr>
            <w:tcW w:w="579" w:type="dxa"/>
          </w:tcPr>
          <w:p w14:paraId="3F9C54AD" w14:textId="77777777" w:rsidR="00744A8B" w:rsidRPr="00875148" w:rsidRDefault="00744A8B" w:rsidP="006D426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1840" w:type="dxa"/>
          </w:tcPr>
          <w:p w14:paraId="6B695912" w14:textId="77777777" w:rsidR="00744A8B" w:rsidRPr="00875148" w:rsidRDefault="00744A8B" w:rsidP="006D4269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438AFAC7" w14:textId="77777777" w:rsidR="00744A8B" w:rsidRPr="00875148" w:rsidRDefault="00744A8B" w:rsidP="006D4269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14:paraId="45C38C38" w14:textId="77777777" w:rsidR="00744A8B" w:rsidRPr="00875148" w:rsidRDefault="00744A8B" w:rsidP="006D4269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79E717B5" w14:textId="77777777" w:rsidR="00744A8B" w:rsidRPr="00875148" w:rsidRDefault="00744A8B" w:rsidP="006D4269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31857304" w14:textId="77777777" w:rsidR="00744A8B" w:rsidRPr="00875148" w:rsidRDefault="00744A8B" w:rsidP="006D4269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679A2875" w14:textId="77777777" w:rsidR="00744A8B" w:rsidRPr="00875148" w:rsidRDefault="00744A8B" w:rsidP="006D4269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744A8B" w:rsidRPr="00875148" w14:paraId="7DF6BFF5" w14:textId="77777777" w:rsidTr="006D4269">
        <w:tc>
          <w:tcPr>
            <w:tcW w:w="579" w:type="dxa"/>
          </w:tcPr>
          <w:p w14:paraId="7A743EC8" w14:textId="77777777" w:rsidR="00744A8B" w:rsidRPr="00875148" w:rsidRDefault="00744A8B" w:rsidP="006D426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1840" w:type="dxa"/>
          </w:tcPr>
          <w:p w14:paraId="589966CE" w14:textId="77777777" w:rsidR="00744A8B" w:rsidRPr="00875148" w:rsidRDefault="00744A8B" w:rsidP="006D4269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1009D943" w14:textId="77777777" w:rsidR="00744A8B" w:rsidRPr="00875148" w:rsidRDefault="00744A8B" w:rsidP="006D4269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14:paraId="64E08C72" w14:textId="77777777" w:rsidR="00744A8B" w:rsidRPr="00875148" w:rsidRDefault="00744A8B" w:rsidP="006D4269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1578D898" w14:textId="77777777" w:rsidR="00744A8B" w:rsidRPr="00875148" w:rsidRDefault="00744A8B" w:rsidP="006D4269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5819F744" w14:textId="77777777" w:rsidR="00744A8B" w:rsidRPr="00875148" w:rsidRDefault="00744A8B" w:rsidP="006D4269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772FC072" w14:textId="77777777" w:rsidR="00744A8B" w:rsidRPr="00875148" w:rsidRDefault="00744A8B" w:rsidP="006D4269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744A8B" w:rsidRPr="00875148" w14:paraId="2FCE357F" w14:textId="77777777" w:rsidTr="006D4269">
        <w:tc>
          <w:tcPr>
            <w:tcW w:w="579" w:type="dxa"/>
          </w:tcPr>
          <w:p w14:paraId="7E2F2598" w14:textId="77777777" w:rsidR="00744A8B" w:rsidRPr="00875148" w:rsidRDefault="00744A8B" w:rsidP="006D426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1840" w:type="dxa"/>
          </w:tcPr>
          <w:p w14:paraId="71C22157" w14:textId="77777777" w:rsidR="00744A8B" w:rsidRPr="00875148" w:rsidRDefault="00744A8B" w:rsidP="006D4269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3F8600D0" w14:textId="77777777" w:rsidR="00744A8B" w:rsidRPr="00875148" w:rsidRDefault="00744A8B" w:rsidP="006D4269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14:paraId="12DA0F4C" w14:textId="77777777" w:rsidR="00744A8B" w:rsidRPr="00875148" w:rsidRDefault="00744A8B" w:rsidP="006D4269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52898105" w14:textId="77777777" w:rsidR="00744A8B" w:rsidRPr="00875148" w:rsidRDefault="00744A8B" w:rsidP="006D4269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00276F51" w14:textId="77777777" w:rsidR="00744A8B" w:rsidRPr="00875148" w:rsidRDefault="00744A8B" w:rsidP="006D4269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03E62962" w14:textId="77777777" w:rsidR="00744A8B" w:rsidRPr="00875148" w:rsidRDefault="00744A8B" w:rsidP="006D4269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744A8B" w:rsidRPr="00875148" w14:paraId="17EAC940" w14:textId="77777777" w:rsidTr="006D4269">
        <w:tc>
          <w:tcPr>
            <w:tcW w:w="579" w:type="dxa"/>
          </w:tcPr>
          <w:p w14:paraId="14E72763" w14:textId="77777777" w:rsidR="00744A8B" w:rsidRPr="00875148" w:rsidRDefault="00744A8B" w:rsidP="006D426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1840" w:type="dxa"/>
          </w:tcPr>
          <w:p w14:paraId="02DEB0E3" w14:textId="77777777" w:rsidR="00744A8B" w:rsidRPr="00875148" w:rsidRDefault="00744A8B" w:rsidP="006D4269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34349ADE" w14:textId="77777777" w:rsidR="00744A8B" w:rsidRPr="00875148" w:rsidRDefault="00744A8B" w:rsidP="006D4269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14:paraId="612600CA" w14:textId="77777777" w:rsidR="00744A8B" w:rsidRPr="00875148" w:rsidRDefault="00744A8B" w:rsidP="006D4269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09F93F2F" w14:textId="77777777" w:rsidR="00744A8B" w:rsidRPr="00875148" w:rsidRDefault="00744A8B" w:rsidP="006D4269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39F9982F" w14:textId="77777777" w:rsidR="00744A8B" w:rsidRPr="00875148" w:rsidRDefault="00744A8B" w:rsidP="006D4269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37502010" w14:textId="77777777" w:rsidR="00744A8B" w:rsidRPr="00875148" w:rsidRDefault="00744A8B" w:rsidP="006D4269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744A8B" w:rsidRPr="00875148" w14:paraId="2B04EEE7" w14:textId="77777777" w:rsidTr="006D4269">
        <w:tc>
          <w:tcPr>
            <w:tcW w:w="579" w:type="dxa"/>
          </w:tcPr>
          <w:p w14:paraId="25376203" w14:textId="77777777" w:rsidR="00744A8B" w:rsidRPr="00875148" w:rsidRDefault="00744A8B" w:rsidP="006D426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1840" w:type="dxa"/>
          </w:tcPr>
          <w:p w14:paraId="58B7C4AF" w14:textId="77777777" w:rsidR="00744A8B" w:rsidRPr="00875148" w:rsidRDefault="00744A8B" w:rsidP="006D4269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818" w:type="dxa"/>
          </w:tcPr>
          <w:p w14:paraId="1D01653D" w14:textId="77777777" w:rsidR="00744A8B" w:rsidRPr="00875148" w:rsidRDefault="00744A8B" w:rsidP="006D4269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1878" w:type="dxa"/>
          </w:tcPr>
          <w:p w14:paraId="59958BB5" w14:textId="77777777" w:rsidR="00744A8B" w:rsidRPr="00875148" w:rsidRDefault="00744A8B" w:rsidP="006D4269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16" w:type="dxa"/>
          </w:tcPr>
          <w:p w14:paraId="591D8195" w14:textId="77777777" w:rsidR="00744A8B" w:rsidRPr="00875148" w:rsidRDefault="00744A8B" w:rsidP="006D4269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418" w:type="dxa"/>
          </w:tcPr>
          <w:p w14:paraId="5C01215F" w14:textId="77777777" w:rsidR="00744A8B" w:rsidRPr="00875148" w:rsidRDefault="00744A8B" w:rsidP="006D4269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832" w:type="dxa"/>
          </w:tcPr>
          <w:p w14:paraId="326A1719" w14:textId="77777777" w:rsidR="00744A8B" w:rsidRPr="00875148" w:rsidRDefault="00744A8B" w:rsidP="006D4269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14:paraId="774DDF11" w14:textId="77777777" w:rsidR="00744A8B" w:rsidRPr="00875148" w:rsidRDefault="00744A8B" w:rsidP="00744A8B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 Preenchido pela Gerência de Liberação</w:t>
      </w:r>
    </w:p>
    <w:p w14:paraId="01739680" w14:textId="77777777" w:rsidR="00744A8B" w:rsidRPr="00875148" w:rsidRDefault="00744A8B" w:rsidP="00744A8B">
      <w:pPr>
        <w:rPr>
          <w:rFonts w:ascii="Arial Narrow" w:hAnsi="Arial Narrow"/>
        </w:rPr>
      </w:pPr>
    </w:p>
    <w:p w14:paraId="4A6161C6" w14:textId="77777777" w:rsidR="00744A8B" w:rsidRPr="00875148" w:rsidRDefault="00744A8B" w:rsidP="00744A8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VOLTA</w:t>
      </w:r>
    </w:p>
    <w:p w14:paraId="14F0C864" w14:textId="77777777" w:rsidR="00744A8B" w:rsidRPr="00875148" w:rsidRDefault="00744A8B" w:rsidP="00744A8B">
      <w:pPr>
        <w:pStyle w:val="TCTips"/>
        <w:rPr>
          <w:rFonts w:ascii="Arial Narrow" w:hAnsi="Arial Narrow"/>
          <w:i w:val="0"/>
        </w:rPr>
      </w:pPr>
    </w:p>
    <w:p w14:paraId="74447300" w14:textId="77777777" w:rsidR="00744A8B" w:rsidRPr="00875148" w:rsidRDefault="00744A8B" w:rsidP="00744A8B">
      <w:pPr>
        <w:pStyle w:val="Ttulo2"/>
        <w:numPr>
          <w:ilvl w:val="0"/>
          <w:numId w:val="2"/>
        </w:numPr>
        <w:rPr>
          <w:rFonts w:ascii="Arial Narrow" w:hAnsi="Arial Narrow"/>
        </w:rPr>
      </w:pPr>
      <w:r w:rsidRPr="00875148">
        <w:rPr>
          <w:rFonts w:ascii="Arial Narrow" w:hAnsi="Arial Narrow"/>
          <w:sz w:val="20"/>
        </w:rPr>
        <w:t>Roteiro para aplicação do plano de volta</w:t>
      </w:r>
    </w:p>
    <w:p w14:paraId="00FCBC91" w14:textId="77777777" w:rsidR="00744A8B" w:rsidRPr="00875148" w:rsidRDefault="00744A8B" w:rsidP="00744A8B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579"/>
        <w:gridCol w:w="2966"/>
        <w:gridCol w:w="7654"/>
      </w:tblGrid>
      <w:tr w:rsidR="00744A8B" w:rsidRPr="00875148" w14:paraId="5B28620A" w14:textId="77777777" w:rsidTr="006D4269">
        <w:tc>
          <w:tcPr>
            <w:tcW w:w="579" w:type="dxa"/>
            <w:vAlign w:val="center"/>
          </w:tcPr>
          <w:p w14:paraId="7ADABA00" w14:textId="77777777" w:rsidR="00744A8B" w:rsidRPr="00875148" w:rsidRDefault="00744A8B" w:rsidP="006D4269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</w:t>
            </w:r>
          </w:p>
        </w:tc>
        <w:tc>
          <w:tcPr>
            <w:tcW w:w="2966" w:type="dxa"/>
            <w:vAlign w:val="center"/>
          </w:tcPr>
          <w:p w14:paraId="341E7C1A" w14:textId="77777777" w:rsidR="00744A8B" w:rsidRPr="00875148" w:rsidRDefault="00744A8B" w:rsidP="006D4269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Grupo Solucionador</w:t>
            </w:r>
          </w:p>
        </w:tc>
        <w:tc>
          <w:tcPr>
            <w:tcW w:w="7654" w:type="dxa"/>
            <w:vAlign w:val="center"/>
          </w:tcPr>
          <w:p w14:paraId="108BB841" w14:textId="77777777" w:rsidR="00744A8B" w:rsidRPr="00875148" w:rsidRDefault="00744A8B" w:rsidP="006D4269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Descrição da atividade de volta</w:t>
            </w:r>
          </w:p>
        </w:tc>
      </w:tr>
      <w:tr w:rsidR="00744A8B" w:rsidRPr="00875148" w14:paraId="3738615A" w14:textId="77777777" w:rsidTr="006D4269">
        <w:tc>
          <w:tcPr>
            <w:tcW w:w="579" w:type="dxa"/>
          </w:tcPr>
          <w:p w14:paraId="3745FDF6" w14:textId="77777777" w:rsidR="00744A8B" w:rsidRPr="00875148" w:rsidRDefault="00744A8B" w:rsidP="006D426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&lt;1&gt;</w:t>
            </w:r>
          </w:p>
        </w:tc>
        <w:tc>
          <w:tcPr>
            <w:tcW w:w="2966" w:type="dxa"/>
          </w:tcPr>
          <w:p w14:paraId="132CA887" w14:textId="77777777" w:rsidR="00744A8B" w:rsidRPr="00875148" w:rsidRDefault="00744A8B" w:rsidP="006D4269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14:paraId="3349F492" w14:textId="77777777" w:rsidR="00744A8B" w:rsidRPr="00875148" w:rsidRDefault="00744A8B" w:rsidP="006D4269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744A8B" w:rsidRPr="00875148" w14:paraId="22E20E91" w14:textId="77777777" w:rsidTr="006D4269">
        <w:tc>
          <w:tcPr>
            <w:tcW w:w="579" w:type="dxa"/>
          </w:tcPr>
          <w:p w14:paraId="08FB8B25" w14:textId="77777777" w:rsidR="00744A8B" w:rsidRPr="00875148" w:rsidRDefault="00744A8B" w:rsidP="006D426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&lt;2&gt;</w:t>
            </w:r>
          </w:p>
        </w:tc>
        <w:tc>
          <w:tcPr>
            <w:tcW w:w="2966" w:type="dxa"/>
          </w:tcPr>
          <w:p w14:paraId="3515CEED" w14:textId="77777777" w:rsidR="00744A8B" w:rsidRPr="00875148" w:rsidRDefault="00744A8B" w:rsidP="006D4269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14:paraId="20B034B0" w14:textId="77777777" w:rsidR="00744A8B" w:rsidRPr="00875148" w:rsidRDefault="00744A8B" w:rsidP="006D4269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744A8B" w:rsidRPr="00875148" w14:paraId="17BEE742" w14:textId="77777777" w:rsidTr="006D4269">
        <w:tc>
          <w:tcPr>
            <w:tcW w:w="579" w:type="dxa"/>
          </w:tcPr>
          <w:p w14:paraId="5555A738" w14:textId="77777777" w:rsidR="00744A8B" w:rsidRPr="00875148" w:rsidRDefault="00744A8B" w:rsidP="006D426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&lt;3&gt;</w:t>
            </w:r>
          </w:p>
        </w:tc>
        <w:tc>
          <w:tcPr>
            <w:tcW w:w="2966" w:type="dxa"/>
          </w:tcPr>
          <w:p w14:paraId="51FCE151" w14:textId="77777777" w:rsidR="00744A8B" w:rsidRPr="00875148" w:rsidRDefault="00744A8B" w:rsidP="006D4269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14:paraId="6D5CAF53" w14:textId="77777777" w:rsidR="00744A8B" w:rsidRPr="00875148" w:rsidRDefault="00744A8B" w:rsidP="006D4269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744A8B" w:rsidRPr="00875148" w14:paraId="48E42D9E" w14:textId="77777777" w:rsidTr="006D4269">
        <w:tc>
          <w:tcPr>
            <w:tcW w:w="579" w:type="dxa"/>
          </w:tcPr>
          <w:p w14:paraId="11BA9C3B" w14:textId="77777777" w:rsidR="00744A8B" w:rsidRPr="00875148" w:rsidRDefault="00744A8B" w:rsidP="006D426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&lt;4&gt;</w:t>
            </w:r>
          </w:p>
        </w:tc>
        <w:tc>
          <w:tcPr>
            <w:tcW w:w="2966" w:type="dxa"/>
          </w:tcPr>
          <w:p w14:paraId="3F084153" w14:textId="77777777" w:rsidR="00744A8B" w:rsidRPr="00875148" w:rsidRDefault="00744A8B" w:rsidP="006D4269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14:paraId="3ABEE857" w14:textId="77777777" w:rsidR="00744A8B" w:rsidRPr="00875148" w:rsidRDefault="00744A8B" w:rsidP="006D4269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744A8B" w:rsidRPr="00875148" w14:paraId="0794CA37" w14:textId="77777777" w:rsidTr="006D4269">
        <w:tc>
          <w:tcPr>
            <w:tcW w:w="579" w:type="dxa"/>
          </w:tcPr>
          <w:p w14:paraId="74B6E255" w14:textId="77777777" w:rsidR="00744A8B" w:rsidRPr="00875148" w:rsidRDefault="00744A8B" w:rsidP="006D4269">
            <w:pPr>
              <w:rPr>
                <w:rFonts w:ascii="Arial Narrow" w:hAnsi="Arial Narrow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&lt;n&gt;</w:t>
            </w:r>
          </w:p>
        </w:tc>
        <w:tc>
          <w:tcPr>
            <w:tcW w:w="2966" w:type="dxa"/>
          </w:tcPr>
          <w:p w14:paraId="2715D236" w14:textId="77777777" w:rsidR="00744A8B" w:rsidRPr="00875148" w:rsidRDefault="00744A8B" w:rsidP="006D4269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7654" w:type="dxa"/>
          </w:tcPr>
          <w:p w14:paraId="0B2E3ADC" w14:textId="77777777" w:rsidR="00744A8B" w:rsidRPr="00875148" w:rsidRDefault="00744A8B" w:rsidP="006D4269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14:paraId="721E4D9C" w14:textId="77777777" w:rsidR="00744A8B" w:rsidRPr="00875148" w:rsidRDefault="00744A8B" w:rsidP="00744A8B">
      <w:pPr>
        <w:rPr>
          <w:rFonts w:ascii="Arial Narrow" w:hAnsi="Arial Narrow"/>
        </w:rPr>
      </w:pPr>
      <w:r w:rsidRPr="00875148">
        <w:rPr>
          <w:rFonts w:ascii="Arial Narrow" w:hAnsi="Arial Narrow"/>
        </w:rPr>
        <w:t>* A seqüência de atividades descritas no plano de volta deverão estar sincronizadas (mesmo ID) com o Roteiro de Implantação</w:t>
      </w:r>
    </w:p>
    <w:p w14:paraId="0F944B44" w14:textId="77777777" w:rsidR="00744A8B" w:rsidRPr="00875148" w:rsidRDefault="00744A8B" w:rsidP="00744A8B">
      <w:pPr>
        <w:rPr>
          <w:rFonts w:ascii="Arial Narrow" w:hAnsi="Arial Narrow"/>
        </w:rPr>
      </w:pPr>
    </w:p>
    <w:p w14:paraId="47183144" w14:textId="77777777" w:rsidR="00744A8B" w:rsidRPr="00875148" w:rsidRDefault="00744A8B" w:rsidP="00744A8B">
      <w:pPr>
        <w:pStyle w:val="StyleHeading"/>
        <w:pBdr>
          <w:bottom w:val="single" w:sz="30" w:space="0" w:color="000080"/>
        </w:pBdr>
        <w:tabs>
          <w:tab w:val="clear" w:pos="720"/>
          <w:tab w:val="clear" w:pos="1080"/>
        </w:tabs>
        <w:jc w:val="both"/>
        <w:rPr>
          <w:rFonts w:ascii="Arial Narrow" w:hAnsi="Arial Narrow"/>
        </w:rPr>
      </w:pPr>
      <w:r w:rsidRPr="00875148">
        <w:rPr>
          <w:rFonts w:ascii="Arial Narrow" w:hAnsi="Arial Narrow"/>
        </w:rPr>
        <w:t>PLANO DE COMUNICAÇÃO</w:t>
      </w:r>
    </w:p>
    <w:p w14:paraId="0626D513" w14:textId="77777777" w:rsidR="00744A8B" w:rsidRPr="00875148" w:rsidRDefault="00744A8B" w:rsidP="00744A8B">
      <w:pPr>
        <w:pStyle w:val="TCTips"/>
        <w:rPr>
          <w:rFonts w:ascii="Arial Narrow" w:hAnsi="Arial Narrow"/>
          <w:i w:val="0"/>
        </w:rPr>
      </w:pPr>
    </w:p>
    <w:tbl>
      <w:tblPr>
        <w:tblW w:w="11199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844"/>
        <w:gridCol w:w="4580"/>
        <w:gridCol w:w="2268"/>
        <w:gridCol w:w="2507"/>
      </w:tblGrid>
      <w:tr w:rsidR="00744A8B" w:rsidRPr="00875148" w14:paraId="0BE6F4C7" w14:textId="77777777" w:rsidTr="006D4269">
        <w:tc>
          <w:tcPr>
            <w:tcW w:w="1844" w:type="dxa"/>
            <w:vAlign w:val="center"/>
          </w:tcPr>
          <w:p w14:paraId="1AC8E570" w14:textId="77777777" w:rsidR="00744A8B" w:rsidRPr="00875148" w:rsidRDefault="00744A8B" w:rsidP="006D4269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Seq. Escalonamento</w:t>
            </w:r>
          </w:p>
        </w:tc>
        <w:tc>
          <w:tcPr>
            <w:tcW w:w="4580" w:type="dxa"/>
            <w:vAlign w:val="center"/>
          </w:tcPr>
          <w:p w14:paraId="2816C19F" w14:textId="77777777" w:rsidR="00744A8B" w:rsidRPr="00875148" w:rsidRDefault="00744A8B" w:rsidP="006D4269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Nome Contato</w:t>
            </w:r>
          </w:p>
        </w:tc>
        <w:tc>
          <w:tcPr>
            <w:tcW w:w="2268" w:type="dxa"/>
            <w:vAlign w:val="center"/>
          </w:tcPr>
          <w:p w14:paraId="0C0EB2A1" w14:textId="77777777" w:rsidR="00744A8B" w:rsidRPr="00875148" w:rsidRDefault="00744A8B" w:rsidP="006D4269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Telefone</w:t>
            </w:r>
          </w:p>
        </w:tc>
        <w:tc>
          <w:tcPr>
            <w:tcW w:w="2507" w:type="dxa"/>
            <w:vAlign w:val="center"/>
          </w:tcPr>
          <w:p w14:paraId="2AE77101" w14:textId="77777777" w:rsidR="00744A8B" w:rsidRPr="00875148" w:rsidRDefault="00744A8B" w:rsidP="006D4269">
            <w:pPr>
              <w:jc w:val="center"/>
              <w:rPr>
                <w:rFonts w:ascii="Arial Narrow" w:hAnsi="Arial Narrow"/>
                <w:b/>
              </w:rPr>
            </w:pPr>
            <w:r w:rsidRPr="00875148">
              <w:rPr>
                <w:rFonts w:ascii="Arial Narrow" w:hAnsi="Arial Narrow"/>
                <w:b/>
              </w:rPr>
              <w:t>Área / Responsabilidade</w:t>
            </w:r>
          </w:p>
        </w:tc>
      </w:tr>
      <w:tr w:rsidR="00744A8B" w:rsidRPr="00875148" w14:paraId="0B142AA6" w14:textId="77777777" w:rsidTr="006D4269">
        <w:tc>
          <w:tcPr>
            <w:tcW w:w="1844" w:type="dxa"/>
          </w:tcPr>
          <w:p w14:paraId="36493FB9" w14:textId="77777777" w:rsidR="00744A8B" w:rsidRPr="00875148" w:rsidRDefault="00744A8B" w:rsidP="006D4269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</w:t>
            </w:r>
          </w:p>
        </w:tc>
        <w:tc>
          <w:tcPr>
            <w:tcW w:w="4580" w:type="dxa"/>
          </w:tcPr>
          <w:p w14:paraId="331E7659" w14:textId="77777777" w:rsidR="00744A8B" w:rsidRPr="00875148" w:rsidRDefault="00744A8B" w:rsidP="006D4269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32AEFB84" w14:textId="77777777" w:rsidR="00744A8B" w:rsidRPr="00875148" w:rsidRDefault="00744A8B" w:rsidP="006D4269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7DF3BFDB" w14:textId="77777777" w:rsidR="00744A8B" w:rsidRPr="00875148" w:rsidRDefault="00744A8B" w:rsidP="006D4269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744A8B" w:rsidRPr="00875148" w14:paraId="276F9909" w14:textId="77777777" w:rsidTr="006D4269">
        <w:tc>
          <w:tcPr>
            <w:tcW w:w="1844" w:type="dxa"/>
          </w:tcPr>
          <w:p w14:paraId="1FB4DFF9" w14:textId="77777777" w:rsidR="00744A8B" w:rsidRPr="00875148" w:rsidRDefault="00744A8B" w:rsidP="006D4269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lastRenderedPageBreak/>
              <w:t>1.1 (opcional)</w:t>
            </w:r>
          </w:p>
        </w:tc>
        <w:tc>
          <w:tcPr>
            <w:tcW w:w="4580" w:type="dxa"/>
          </w:tcPr>
          <w:p w14:paraId="790119BD" w14:textId="77777777" w:rsidR="00744A8B" w:rsidRPr="00875148" w:rsidRDefault="00744A8B" w:rsidP="006D4269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3A455009" w14:textId="77777777" w:rsidR="00744A8B" w:rsidRPr="00875148" w:rsidRDefault="00744A8B" w:rsidP="006D4269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101C4429" w14:textId="77777777" w:rsidR="00744A8B" w:rsidRPr="00875148" w:rsidRDefault="00744A8B" w:rsidP="006D4269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744A8B" w:rsidRPr="00875148" w14:paraId="7A57ABEC" w14:textId="77777777" w:rsidTr="006D4269">
        <w:tc>
          <w:tcPr>
            <w:tcW w:w="1844" w:type="dxa"/>
          </w:tcPr>
          <w:p w14:paraId="7F4EB453" w14:textId="77777777" w:rsidR="00744A8B" w:rsidRPr="00875148" w:rsidRDefault="00744A8B" w:rsidP="006D4269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1.2 (opcional)</w:t>
            </w:r>
          </w:p>
        </w:tc>
        <w:tc>
          <w:tcPr>
            <w:tcW w:w="4580" w:type="dxa"/>
          </w:tcPr>
          <w:p w14:paraId="0968CDFD" w14:textId="77777777" w:rsidR="00744A8B" w:rsidRPr="00875148" w:rsidRDefault="00744A8B" w:rsidP="006D4269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14B323E0" w14:textId="77777777" w:rsidR="00744A8B" w:rsidRPr="00875148" w:rsidRDefault="00744A8B" w:rsidP="006D4269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37740E5C" w14:textId="77777777" w:rsidR="00744A8B" w:rsidRPr="00875148" w:rsidRDefault="00744A8B" w:rsidP="006D4269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744A8B" w:rsidRPr="00875148" w14:paraId="240F26B0" w14:textId="77777777" w:rsidTr="006D4269">
        <w:tc>
          <w:tcPr>
            <w:tcW w:w="1844" w:type="dxa"/>
          </w:tcPr>
          <w:p w14:paraId="106B6809" w14:textId="77777777" w:rsidR="00744A8B" w:rsidRPr="00875148" w:rsidRDefault="00744A8B" w:rsidP="006D4269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1.3 (opcional)</w:t>
            </w:r>
          </w:p>
        </w:tc>
        <w:tc>
          <w:tcPr>
            <w:tcW w:w="4580" w:type="dxa"/>
          </w:tcPr>
          <w:p w14:paraId="0382D8F2" w14:textId="77777777" w:rsidR="00744A8B" w:rsidRPr="00875148" w:rsidRDefault="00744A8B" w:rsidP="006D4269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4DC96DD1" w14:textId="77777777" w:rsidR="00744A8B" w:rsidRPr="00875148" w:rsidRDefault="00744A8B" w:rsidP="006D4269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4386C3B7" w14:textId="77777777" w:rsidR="00744A8B" w:rsidRPr="00875148" w:rsidRDefault="00744A8B" w:rsidP="006D4269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744A8B" w:rsidRPr="00875148" w14:paraId="4F19D128" w14:textId="77777777" w:rsidTr="006D4269">
        <w:tc>
          <w:tcPr>
            <w:tcW w:w="1844" w:type="dxa"/>
          </w:tcPr>
          <w:p w14:paraId="744BF44B" w14:textId="77777777" w:rsidR="00744A8B" w:rsidRPr="00875148" w:rsidRDefault="00744A8B" w:rsidP="006D4269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</w:t>
            </w:r>
          </w:p>
        </w:tc>
        <w:tc>
          <w:tcPr>
            <w:tcW w:w="4580" w:type="dxa"/>
          </w:tcPr>
          <w:p w14:paraId="20E7D097" w14:textId="77777777" w:rsidR="00744A8B" w:rsidRPr="00875148" w:rsidRDefault="00744A8B" w:rsidP="006D4269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783A07B2" w14:textId="77777777" w:rsidR="00744A8B" w:rsidRPr="00875148" w:rsidRDefault="00744A8B" w:rsidP="006D4269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65462582" w14:textId="77777777" w:rsidR="00744A8B" w:rsidRPr="00875148" w:rsidRDefault="00744A8B" w:rsidP="006D4269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744A8B" w:rsidRPr="00875148" w14:paraId="51597CF8" w14:textId="77777777" w:rsidTr="006D4269">
        <w:tc>
          <w:tcPr>
            <w:tcW w:w="1844" w:type="dxa"/>
          </w:tcPr>
          <w:p w14:paraId="2C79B8B5" w14:textId="77777777" w:rsidR="00744A8B" w:rsidRPr="00875148" w:rsidRDefault="00744A8B" w:rsidP="006D4269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2.1 (opcional)</w:t>
            </w:r>
          </w:p>
        </w:tc>
        <w:tc>
          <w:tcPr>
            <w:tcW w:w="4580" w:type="dxa"/>
          </w:tcPr>
          <w:p w14:paraId="54AFD50A" w14:textId="77777777" w:rsidR="00744A8B" w:rsidRPr="00875148" w:rsidRDefault="00744A8B" w:rsidP="006D4269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788CBFF0" w14:textId="77777777" w:rsidR="00744A8B" w:rsidRPr="00875148" w:rsidRDefault="00744A8B" w:rsidP="006D4269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4AAC5C30" w14:textId="77777777" w:rsidR="00744A8B" w:rsidRPr="00875148" w:rsidRDefault="00744A8B" w:rsidP="006D4269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744A8B" w:rsidRPr="00875148" w14:paraId="66ABCC83" w14:textId="77777777" w:rsidTr="006D4269">
        <w:tc>
          <w:tcPr>
            <w:tcW w:w="1844" w:type="dxa"/>
          </w:tcPr>
          <w:p w14:paraId="711C26A2" w14:textId="77777777" w:rsidR="00744A8B" w:rsidRPr="00875148" w:rsidRDefault="00744A8B" w:rsidP="006D4269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2.2 (opcional)</w:t>
            </w:r>
          </w:p>
        </w:tc>
        <w:tc>
          <w:tcPr>
            <w:tcW w:w="4580" w:type="dxa"/>
          </w:tcPr>
          <w:p w14:paraId="60030E4F" w14:textId="77777777" w:rsidR="00744A8B" w:rsidRPr="00875148" w:rsidRDefault="00744A8B" w:rsidP="006D4269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7048D778" w14:textId="77777777" w:rsidR="00744A8B" w:rsidRPr="00875148" w:rsidRDefault="00744A8B" w:rsidP="006D4269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357F1094" w14:textId="77777777" w:rsidR="00744A8B" w:rsidRPr="00875148" w:rsidRDefault="00744A8B" w:rsidP="006D4269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744A8B" w:rsidRPr="00875148" w14:paraId="2803B559" w14:textId="77777777" w:rsidTr="006D4269">
        <w:tc>
          <w:tcPr>
            <w:tcW w:w="1844" w:type="dxa"/>
          </w:tcPr>
          <w:p w14:paraId="67D1BA1E" w14:textId="77777777" w:rsidR="00744A8B" w:rsidRPr="00875148" w:rsidRDefault="00744A8B" w:rsidP="006D4269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2.3 (opcional)</w:t>
            </w:r>
          </w:p>
        </w:tc>
        <w:tc>
          <w:tcPr>
            <w:tcW w:w="4580" w:type="dxa"/>
          </w:tcPr>
          <w:p w14:paraId="73DE0CC1" w14:textId="77777777" w:rsidR="00744A8B" w:rsidRPr="00875148" w:rsidRDefault="00744A8B" w:rsidP="006D4269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289C2B9F" w14:textId="77777777" w:rsidR="00744A8B" w:rsidRPr="00875148" w:rsidRDefault="00744A8B" w:rsidP="006D4269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0A422EA2" w14:textId="77777777" w:rsidR="00744A8B" w:rsidRPr="00875148" w:rsidRDefault="00744A8B" w:rsidP="006D4269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744A8B" w:rsidRPr="00875148" w14:paraId="3E1F6581" w14:textId="77777777" w:rsidTr="006D4269">
        <w:tc>
          <w:tcPr>
            <w:tcW w:w="1844" w:type="dxa"/>
          </w:tcPr>
          <w:p w14:paraId="3150EF86" w14:textId="77777777" w:rsidR="00744A8B" w:rsidRPr="00875148" w:rsidRDefault="00744A8B" w:rsidP="006D4269">
            <w:pPr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</w:t>
            </w:r>
          </w:p>
        </w:tc>
        <w:tc>
          <w:tcPr>
            <w:tcW w:w="4580" w:type="dxa"/>
          </w:tcPr>
          <w:p w14:paraId="0901B981" w14:textId="77777777" w:rsidR="00744A8B" w:rsidRPr="00875148" w:rsidRDefault="00744A8B" w:rsidP="006D4269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22364AD4" w14:textId="77777777" w:rsidR="00744A8B" w:rsidRPr="00875148" w:rsidRDefault="00744A8B" w:rsidP="006D4269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17E16D00" w14:textId="77777777" w:rsidR="00744A8B" w:rsidRPr="00875148" w:rsidRDefault="00744A8B" w:rsidP="006D4269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744A8B" w:rsidRPr="00875148" w14:paraId="46D6A4B3" w14:textId="77777777" w:rsidTr="006D4269">
        <w:tc>
          <w:tcPr>
            <w:tcW w:w="1844" w:type="dxa"/>
          </w:tcPr>
          <w:p w14:paraId="5585CACC" w14:textId="77777777" w:rsidR="00744A8B" w:rsidRPr="00875148" w:rsidRDefault="00744A8B" w:rsidP="006D4269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3.1 (opcional)</w:t>
            </w:r>
          </w:p>
        </w:tc>
        <w:tc>
          <w:tcPr>
            <w:tcW w:w="4580" w:type="dxa"/>
          </w:tcPr>
          <w:p w14:paraId="08C1D226" w14:textId="77777777" w:rsidR="00744A8B" w:rsidRPr="00875148" w:rsidRDefault="00744A8B" w:rsidP="006D4269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0EA7ADB6" w14:textId="77777777" w:rsidR="00744A8B" w:rsidRPr="00875148" w:rsidRDefault="00744A8B" w:rsidP="006D4269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51BFD18B" w14:textId="77777777" w:rsidR="00744A8B" w:rsidRPr="00875148" w:rsidRDefault="00744A8B" w:rsidP="006D4269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744A8B" w:rsidRPr="00875148" w14:paraId="507F96ED" w14:textId="77777777" w:rsidTr="006D4269">
        <w:tc>
          <w:tcPr>
            <w:tcW w:w="1844" w:type="dxa"/>
          </w:tcPr>
          <w:p w14:paraId="337953C0" w14:textId="77777777" w:rsidR="00744A8B" w:rsidRPr="00875148" w:rsidRDefault="00744A8B" w:rsidP="006D4269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3.2 (opcional)</w:t>
            </w:r>
          </w:p>
        </w:tc>
        <w:tc>
          <w:tcPr>
            <w:tcW w:w="4580" w:type="dxa"/>
          </w:tcPr>
          <w:p w14:paraId="508EB5BB" w14:textId="77777777" w:rsidR="00744A8B" w:rsidRPr="00875148" w:rsidRDefault="00744A8B" w:rsidP="006D4269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0DDE9DA1" w14:textId="77777777" w:rsidR="00744A8B" w:rsidRPr="00875148" w:rsidRDefault="00744A8B" w:rsidP="006D4269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3051E309" w14:textId="77777777" w:rsidR="00744A8B" w:rsidRPr="00875148" w:rsidRDefault="00744A8B" w:rsidP="006D4269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  <w:tr w:rsidR="00744A8B" w:rsidRPr="00875148" w14:paraId="793E18E0" w14:textId="77777777" w:rsidTr="006D4269">
        <w:tc>
          <w:tcPr>
            <w:tcW w:w="1844" w:type="dxa"/>
          </w:tcPr>
          <w:p w14:paraId="49CDE6F3" w14:textId="77777777" w:rsidR="00744A8B" w:rsidRPr="00875148" w:rsidRDefault="00744A8B" w:rsidP="006D4269">
            <w:pPr>
              <w:ind w:left="176"/>
              <w:rPr>
                <w:rFonts w:ascii="Arial Narrow" w:hAnsi="Arial Narrow"/>
                <w:i/>
                <w:color w:val="0000FF"/>
                <w:lang w:val="en-US"/>
              </w:rPr>
            </w:pPr>
            <w:r w:rsidRPr="00875148">
              <w:rPr>
                <w:rFonts w:ascii="Arial Narrow" w:hAnsi="Arial Narrow"/>
                <w:i/>
                <w:color w:val="0000FF"/>
                <w:lang w:val="en-US"/>
              </w:rPr>
              <w:t>3.3 (opcional)</w:t>
            </w:r>
          </w:p>
        </w:tc>
        <w:tc>
          <w:tcPr>
            <w:tcW w:w="4580" w:type="dxa"/>
          </w:tcPr>
          <w:p w14:paraId="7B21E4D8" w14:textId="77777777" w:rsidR="00744A8B" w:rsidRPr="00875148" w:rsidRDefault="00744A8B" w:rsidP="006D4269">
            <w:pPr>
              <w:rPr>
                <w:rFonts w:ascii="Arial Narrow" w:hAnsi="Arial Narrow"/>
              </w:rPr>
            </w:pPr>
          </w:p>
        </w:tc>
        <w:tc>
          <w:tcPr>
            <w:tcW w:w="2268" w:type="dxa"/>
          </w:tcPr>
          <w:p w14:paraId="5E553A3D" w14:textId="77777777" w:rsidR="00744A8B" w:rsidRPr="00875148" w:rsidRDefault="00744A8B" w:rsidP="006D4269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  <w:tc>
          <w:tcPr>
            <w:tcW w:w="2507" w:type="dxa"/>
          </w:tcPr>
          <w:p w14:paraId="06A81519" w14:textId="77777777" w:rsidR="00744A8B" w:rsidRPr="00875148" w:rsidRDefault="00744A8B" w:rsidP="006D4269">
            <w:pPr>
              <w:rPr>
                <w:rFonts w:ascii="Arial Narrow" w:hAnsi="Arial Narrow"/>
                <w:i/>
                <w:color w:val="0000FF"/>
                <w:lang w:val="en-US"/>
              </w:rPr>
            </w:pPr>
          </w:p>
        </w:tc>
      </w:tr>
    </w:tbl>
    <w:p w14:paraId="5E4D3D70" w14:textId="77777777" w:rsidR="00744A8B" w:rsidRPr="00875148" w:rsidRDefault="00744A8B" w:rsidP="00744A8B">
      <w:pPr>
        <w:pStyle w:val="TCTips"/>
        <w:rPr>
          <w:rFonts w:ascii="Arial Narrow" w:hAnsi="Arial Narrow"/>
          <w:i w:val="0"/>
        </w:rPr>
      </w:pPr>
    </w:p>
    <w:p w14:paraId="543AD976" w14:textId="77777777" w:rsidR="008A0C66" w:rsidRPr="00875148" w:rsidRDefault="008A0C66" w:rsidP="00744A8B">
      <w:pPr>
        <w:pStyle w:val="StyleHeading"/>
        <w:pBdr>
          <w:bottom w:val="single" w:sz="30" w:space="5" w:color="000080"/>
        </w:pBdr>
        <w:tabs>
          <w:tab w:val="clear" w:pos="720"/>
          <w:tab w:val="clear" w:pos="1080"/>
        </w:tabs>
        <w:jc w:val="both"/>
      </w:pPr>
    </w:p>
    <w:sectPr w:rsidR="008A0C66" w:rsidRPr="00875148" w:rsidSect="004A4B8D">
      <w:headerReference w:type="default" r:id="rId10"/>
      <w:footerReference w:type="default" r:id="rId11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16233F" w14:textId="77777777" w:rsidR="004265FB" w:rsidRDefault="004265FB">
      <w:r>
        <w:separator/>
      </w:r>
    </w:p>
  </w:endnote>
  <w:endnote w:type="continuationSeparator" w:id="0">
    <w:p w14:paraId="2CB0E7BD" w14:textId="77777777" w:rsidR="004265FB" w:rsidRDefault="00426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5BDEAF" w14:textId="77777777" w:rsidR="006D4269" w:rsidRDefault="006D4269">
    <w:pPr>
      <w:pStyle w:val="Rodap"/>
      <w:pBdr>
        <w:top w:val="single" w:sz="12" w:space="1" w:color="auto"/>
      </w:pBdr>
      <w:tabs>
        <w:tab w:val="clear" w:pos="4320"/>
        <w:tab w:val="clear" w:pos="8640"/>
        <w:tab w:val="right" w:pos="9498"/>
      </w:tabs>
      <w:ind w:right="360"/>
      <w:rPr>
        <w:rFonts w:ascii="Arial" w:hAnsi="Arial"/>
      </w:rPr>
    </w:pPr>
    <w:r>
      <w:rPr>
        <w:rFonts w:ascii="Arial" w:hAnsi="Arial"/>
      </w:rPr>
      <w:t>Diretoria de Tecnologia da Informação</w:t>
    </w:r>
    <w:r>
      <w:rPr>
        <w:rFonts w:ascii="Arial" w:hAnsi="Arial"/>
      </w:rPr>
      <w:tab/>
    </w:r>
    <w:r>
      <w:rPr>
        <w:rStyle w:val="Nmerodepgina"/>
        <w:rFonts w:ascii="Arial" w:hAnsi="Arial"/>
        <w:snapToGrid w:val="0"/>
      </w:rPr>
      <w:t xml:space="preserve">Página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PAGE </w:instrText>
    </w:r>
    <w:r>
      <w:rPr>
        <w:rStyle w:val="Nmerodepgina"/>
        <w:rFonts w:ascii="Arial" w:hAnsi="Arial"/>
        <w:snapToGrid w:val="0"/>
      </w:rPr>
      <w:fldChar w:fldCharType="separate"/>
    </w:r>
    <w:r w:rsidR="009037E1">
      <w:rPr>
        <w:rStyle w:val="Nmerodepgina"/>
        <w:rFonts w:ascii="Arial" w:hAnsi="Arial"/>
        <w:noProof/>
        <w:snapToGrid w:val="0"/>
      </w:rPr>
      <w:t>5</w:t>
    </w:r>
    <w:r>
      <w:rPr>
        <w:rStyle w:val="Nmerodepgina"/>
        <w:rFonts w:ascii="Arial" w:hAnsi="Arial"/>
        <w:snapToGrid w:val="0"/>
      </w:rPr>
      <w:fldChar w:fldCharType="end"/>
    </w:r>
    <w:r>
      <w:rPr>
        <w:rStyle w:val="Nmerodepgina"/>
        <w:rFonts w:ascii="Arial" w:hAnsi="Arial"/>
        <w:snapToGrid w:val="0"/>
      </w:rPr>
      <w:t xml:space="preserve"> de </w:t>
    </w:r>
    <w:r>
      <w:rPr>
        <w:rStyle w:val="Nmerodepgina"/>
        <w:rFonts w:ascii="Arial" w:hAnsi="Arial"/>
        <w:snapToGrid w:val="0"/>
      </w:rPr>
      <w:fldChar w:fldCharType="begin"/>
    </w:r>
    <w:r>
      <w:rPr>
        <w:rStyle w:val="Nmerodepgina"/>
        <w:rFonts w:ascii="Arial" w:hAnsi="Arial"/>
        <w:snapToGrid w:val="0"/>
      </w:rPr>
      <w:instrText xml:space="preserve"> NUMPAGES </w:instrText>
    </w:r>
    <w:r>
      <w:rPr>
        <w:rStyle w:val="Nmerodepgina"/>
        <w:rFonts w:ascii="Arial" w:hAnsi="Arial"/>
        <w:snapToGrid w:val="0"/>
      </w:rPr>
      <w:fldChar w:fldCharType="separate"/>
    </w:r>
    <w:r w:rsidR="009037E1">
      <w:rPr>
        <w:rStyle w:val="Nmerodepgina"/>
        <w:rFonts w:ascii="Arial" w:hAnsi="Arial"/>
        <w:noProof/>
        <w:snapToGrid w:val="0"/>
      </w:rPr>
      <w:t>10</w:t>
    </w:r>
    <w:r>
      <w:rPr>
        <w:rStyle w:val="Nmerodepgina"/>
        <w:rFonts w:ascii="Arial" w:hAnsi="Arial"/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19A470" w14:textId="77777777" w:rsidR="004265FB" w:rsidRDefault="004265FB">
      <w:r>
        <w:separator/>
      </w:r>
    </w:p>
  </w:footnote>
  <w:footnote w:type="continuationSeparator" w:id="0">
    <w:p w14:paraId="4271E9E2" w14:textId="77777777" w:rsidR="004265FB" w:rsidRDefault="004265FB">
      <w:r>
        <w:continuationSeparator/>
      </w:r>
    </w:p>
  </w:footnote>
  <w:footnote w:id="1">
    <w:p w14:paraId="5E2116FB" w14:textId="77777777" w:rsidR="006D4269" w:rsidRDefault="006D4269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2">
    <w:p w14:paraId="367B7446" w14:textId="77777777" w:rsidR="006D4269" w:rsidRDefault="006D4269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3">
    <w:p w14:paraId="39287A25" w14:textId="77777777" w:rsidR="006D4269" w:rsidRDefault="006D4269" w:rsidP="00744A8B">
      <w:pPr>
        <w:pStyle w:val="Textodenotaderodap"/>
      </w:pPr>
      <w:r>
        <w:rPr>
          <w:rStyle w:val="Refdenotaderodap"/>
        </w:rPr>
        <w:t>*</w:t>
      </w:r>
      <w:r>
        <w:t xml:space="preserve"> Preenchido pela Abril</w:t>
      </w:r>
    </w:p>
  </w:footnote>
  <w:footnote w:id="4">
    <w:p w14:paraId="60E2B9AD" w14:textId="77777777" w:rsidR="006D4269" w:rsidRDefault="006D4269" w:rsidP="00744A8B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5">
    <w:p w14:paraId="74FA12B0" w14:textId="77777777" w:rsidR="006D4269" w:rsidRDefault="006D4269" w:rsidP="00744A8B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  <w:footnote w:id="6">
    <w:p w14:paraId="38ABD8E8" w14:textId="77777777" w:rsidR="006D4269" w:rsidRDefault="006D4269" w:rsidP="00744A8B">
      <w:pPr>
        <w:pStyle w:val="Textodenotaderodap"/>
      </w:pPr>
      <w:r>
        <w:rPr>
          <w:rStyle w:val="Refdenotaderodap"/>
        </w:rPr>
        <w:t>**</w:t>
      </w:r>
      <w:r>
        <w:t xml:space="preserve"> Preenchido pela Consultoria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89"/>
      <w:gridCol w:w="3970"/>
      <w:gridCol w:w="1985"/>
      <w:gridCol w:w="1772"/>
    </w:tblGrid>
    <w:tr w:rsidR="006D4269" w14:paraId="71C27200" w14:textId="77777777">
      <w:trPr>
        <w:cantSplit/>
        <w:trHeight w:val="336"/>
        <w:jc w:val="center"/>
      </w:trPr>
      <w:tc>
        <w:tcPr>
          <w:tcW w:w="2089" w:type="dxa"/>
          <w:vMerge w:val="restart"/>
          <w:vAlign w:val="center"/>
        </w:tcPr>
        <w:p w14:paraId="06A2FAAD" w14:textId="77777777" w:rsidR="006D4269" w:rsidRPr="009540DC" w:rsidRDefault="006D4269">
          <w:pPr>
            <w:pStyle w:val="Cabealho"/>
            <w:jc w:val="center"/>
            <w:rPr>
              <w:rFonts w:ascii="Arial" w:hAnsi="Arial"/>
              <w:sz w:val="16"/>
            </w:rPr>
          </w:pPr>
          <w:r>
            <w:rPr>
              <w:noProof/>
            </w:rPr>
            <w:drawing>
              <wp:inline distT="0" distB="0" distL="0" distR="0" wp14:anchorId="4F9F4ABB" wp14:editId="2D02C3DF">
                <wp:extent cx="768350" cy="335280"/>
                <wp:effectExtent l="0" t="0" r="0" b="7620"/>
                <wp:docPr id="2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8350" cy="335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970" w:type="dxa"/>
          <w:vMerge w:val="restart"/>
          <w:vAlign w:val="center"/>
        </w:tcPr>
        <w:p w14:paraId="3577619E" w14:textId="77777777" w:rsidR="006D4269" w:rsidRPr="009540DC" w:rsidRDefault="006D4269">
          <w:pPr>
            <w:pStyle w:val="Cabealho"/>
            <w:jc w:val="center"/>
            <w:rPr>
              <w:rFonts w:ascii="Arial" w:hAnsi="Arial"/>
              <w:b/>
              <w:sz w:val="24"/>
            </w:rPr>
          </w:pPr>
          <w:r w:rsidRPr="009540DC">
            <w:rPr>
              <w:rFonts w:ascii="Arial" w:hAnsi="Arial"/>
              <w:b/>
              <w:sz w:val="24"/>
            </w:rPr>
            <w:t>MODELO DE DOCUMENTO</w:t>
          </w:r>
        </w:p>
      </w:tc>
      <w:tc>
        <w:tcPr>
          <w:tcW w:w="1985" w:type="dxa"/>
          <w:vAlign w:val="center"/>
        </w:tcPr>
        <w:p w14:paraId="3FE8A8AA" w14:textId="77777777" w:rsidR="006D4269" w:rsidRPr="009540DC" w:rsidRDefault="006D4269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VERSÃO: 1.0</w:t>
          </w:r>
        </w:p>
      </w:tc>
      <w:tc>
        <w:tcPr>
          <w:tcW w:w="1772" w:type="dxa"/>
          <w:vAlign w:val="center"/>
        </w:tcPr>
        <w:p w14:paraId="5B9B596C" w14:textId="77777777" w:rsidR="006D4269" w:rsidRPr="009540DC" w:rsidRDefault="006D4269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CÓDIGO: 147</w:t>
          </w:r>
        </w:p>
      </w:tc>
    </w:tr>
    <w:tr w:rsidR="006D4269" w14:paraId="698E85B5" w14:textId="77777777">
      <w:trPr>
        <w:cantSplit/>
        <w:trHeight w:val="337"/>
        <w:jc w:val="center"/>
      </w:trPr>
      <w:tc>
        <w:tcPr>
          <w:tcW w:w="2089" w:type="dxa"/>
          <w:vMerge/>
        </w:tcPr>
        <w:p w14:paraId="4B9C6E2C" w14:textId="77777777" w:rsidR="006D4269" w:rsidRPr="009540DC" w:rsidRDefault="006D4269">
          <w:pPr>
            <w:pStyle w:val="Cabealho"/>
            <w:jc w:val="center"/>
            <w:rPr>
              <w:noProof/>
            </w:rPr>
          </w:pPr>
        </w:p>
      </w:tc>
      <w:tc>
        <w:tcPr>
          <w:tcW w:w="3970" w:type="dxa"/>
          <w:vMerge/>
          <w:vAlign w:val="center"/>
        </w:tcPr>
        <w:p w14:paraId="4B3B77B5" w14:textId="77777777" w:rsidR="006D4269" w:rsidRPr="009540DC" w:rsidRDefault="006D4269">
          <w:pPr>
            <w:pStyle w:val="Cabealho"/>
            <w:jc w:val="center"/>
            <w:rPr>
              <w:rFonts w:ascii="Arial" w:hAnsi="Arial"/>
              <w:b/>
              <w:sz w:val="24"/>
            </w:rPr>
          </w:pPr>
        </w:p>
      </w:tc>
      <w:tc>
        <w:tcPr>
          <w:tcW w:w="1985" w:type="dxa"/>
          <w:vAlign w:val="center"/>
        </w:tcPr>
        <w:p w14:paraId="436C3FE8" w14:textId="77777777" w:rsidR="006D4269" w:rsidRPr="009540DC" w:rsidRDefault="006D4269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>STATUS: APROVADO</w:t>
          </w:r>
        </w:p>
      </w:tc>
      <w:tc>
        <w:tcPr>
          <w:tcW w:w="1772" w:type="dxa"/>
          <w:vAlign w:val="center"/>
        </w:tcPr>
        <w:p w14:paraId="2ADC895D" w14:textId="77777777" w:rsidR="006D4269" w:rsidRPr="009540DC" w:rsidRDefault="006D4269" w:rsidP="0000716A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sz w:val="16"/>
            </w:rPr>
            <w:t xml:space="preserve">DATA: </w:t>
          </w:r>
          <w:r>
            <w:rPr>
              <w:rFonts w:ascii="Arial" w:hAnsi="Arial"/>
              <w:sz w:val="16"/>
            </w:rPr>
            <w:t>28</w:t>
          </w:r>
          <w:r w:rsidRPr="009540DC">
            <w:rPr>
              <w:rFonts w:ascii="Arial" w:hAnsi="Arial"/>
              <w:sz w:val="16"/>
            </w:rPr>
            <w:t>/</w:t>
          </w:r>
          <w:r>
            <w:rPr>
              <w:rFonts w:ascii="Arial" w:hAnsi="Arial"/>
              <w:sz w:val="16"/>
            </w:rPr>
            <w:t>12</w:t>
          </w:r>
          <w:r w:rsidRPr="009540DC">
            <w:rPr>
              <w:rFonts w:ascii="Arial" w:hAnsi="Arial"/>
              <w:sz w:val="16"/>
            </w:rPr>
            <w:t>/2011</w:t>
          </w:r>
        </w:p>
      </w:tc>
    </w:tr>
    <w:tr w:rsidR="006D4269" w14:paraId="3CB36F83" w14:textId="77777777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14:paraId="1BAC5130" w14:textId="77777777" w:rsidR="006D4269" w:rsidRPr="009540DC" w:rsidRDefault="006D4269">
          <w:pPr>
            <w:pStyle w:val="Cabealho"/>
            <w:rPr>
              <w:rFonts w:ascii="Arial" w:hAnsi="Arial"/>
              <w:sz w:val="16"/>
            </w:rPr>
          </w:pPr>
          <w:r w:rsidRPr="009540DC">
            <w:rPr>
              <w:rFonts w:ascii="Arial" w:hAnsi="Arial"/>
              <w:b/>
              <w:sz w:val="28"/>
            </w:rPr>
            <w:t>Especificação de Manutenção de Sistemas - EMS</w:t>
          </w:r>
        </w:p>
      </w:tc>
    </w:tr>
    <w:tr w:rsidR="006D4269" w14:paraId="3855026A" w14:textId="77777777">
      <w:trPr>
        <w:cantSplit/>
        <w:trHeight w:val="427"/>
        <w:jc w:val="center"/>
      </w:trPr>
      <w:tc>
        <w:tcPr>
          <w:tcW w:w="9816" w:type="dxa"/>
          <w:gridSpan w:val="4"/>
          <w:vAlign w:val="center"/>
        </w:tcPr>
        <w:p w14:paraId="4AC9BC98" w14:textId="77777777" w:rsidR="006D4269" w:rsidRPr="009540DC" w:rsidRDefault="006D4269">
          <w:pPr>
            <w:pStyle w:val="Cabealho"/>
            <w:rPr>
              <w:rStyle w:val="Nmerodepgina"/>
              <w:rFonts w:ascii="Arial" w:hAnsi="Arial"/>
              <w:snapToGrid w:val="0"/>
            </w:rPr>
          </w:pPr>
          <w:r w:rsidRPr="009540DC">
            <w:rPr>
              <w:rFonts w:ascii="Arial" w:hAnsi="Arial"/>
            </w:rPr>
            <w:t>Área Responsável pelo Modelo:</w:t>
          </w:r>
        </w:p>
      </w:tc>
    </w:tr>
  </w:tbl>
  <w:p w14:paraId="304A6544" w14:textId="77777777" w:rsidR="006D4269" w:rsidRDefault="006D426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3C046AE"/>
    <w:lvl w:ilvl="0">
      <w:start w:val="1"/>
      <w:numFmt w:val="decimal"/>
      <w:lvlText w:val="%1.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TCHeading2"/>
      <w:lvlText w:val="%1.%2"/>
      <w:lvlJc w:val="left"/>
      <w:pPr>
        <w:tabs>
          <w:tab w:val="num" w:pos="360"/>
        </w:tabs>
      </w:pPr>
      <w:rPr>
        <w:rFonts w:cs="Times New Roman"/>
      </w:rPr>
    </w:lvl>
    <w:lvl w:ilvl="2">
      <w:start w:val="1"/>
      <w:numFmt w:val="decimal"/>
      <w:pStyle w:val="TCHeading3"/>
      <w:lvlText w:val="%1.%2.%3"/>
      <w:lvlJc w:val="left"/>
      <w:pPr>
        <w:tabs>
          <w:tab w:val="num" w:pos="720"/>
        </w:tabs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</w:pPr>
      <w:rPr>
        <w:rFonts w:cs="Times New Roman"/>
      </w:rPr>
    </w:lvl>
  </w:abstractNum>
  <w:abstractNum w:abstractNumId="1">
    <w:nsid w:val="02082E89"/>
    <w:multiLevelType w:val="hybridMultilevel"/>
    <w:tmpl w:val="D25EDEE2"/>
    <w:lvl w:ilvl="0" w:tplc="0416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">
    <w:nsid w:val="05E721B4"/>
    <w:multiLevelType w:val="hybridMultilevel"/>
    <w:tmpl w:val="64404750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07E75F2E"/>
    <w:multiLevelType w:val="hybridMultilevel"/>
    <w:tmpl w:val="54164466"/>
    <w:lvl w:ilvl="0" w:tplc="0416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4">
    <w:nsid w:val="129A5679"/>
    <w:multiLevelType w:val="hybridMultilevel"/>
    <w:tmpl w:val="5B56859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14437C0A"/>
    <w:multiLevelType w:val="hybridMultilevel"/>
    <w:tmpl w:val="CE623CE2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>
    <w:nsid w:val="155E77A1"/>
    <w:multiLevelType w:val="multilevel"/>
    <w:tmpl w:val="A194535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strike w:val="0"/>
        <w:dstrike w:val="0"/>
        <w:sz w:val="24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Arial" w:hAnsi="Arial" w:cs="Times New Roman" w:hint="default"/>
        <w:b w:val="0"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>
    <w:nsid w:val="169D3F9C"/>
    <w:multiLevelType w:val="hybridMultilevel"/>
    <w:tmpl w:val="FFDC3790"/>
    <w:lvl w:ilvl="0" w:tplc="0416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8">
    <w:nsid w:val="16B37D47"/>
    <w:multiLevelType w:val="hybridMultilevel"/>
    <w:tmpl w:val="9D2AD248"/>
    <w:lvl w:ilvl="0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199A5CB8"/>
    <w:multiLevelType w:val="hybridMultilevel"/>
    <w:tmpl w:val="82DA7BF2"/>
    <w:lvl w:ilvl="0" w:tplc="0416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</w:abstractNum>
  <w:abstractNum w:abstractNumId="10">
    <w:nsid w:val="1AFD1863"/>
    <w:multiLevelType w:val="hybridMultilevel"/>
    <w:tmpl w:val="A7BA314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>
    <w:nsid w:val="22857BE3"/>
    <w:multiLevelType w:val="hybridMultilevel"/>
    <w:tmpl w:val="F93060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E378A6"/>
    <w:multiLevelType w:val="hybridMultilevel"/>
    <w:tmpl w:val="15B058E4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6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24C27189"/>
    <w:multiLevelType w:val="hybridMultilevel"/>
    <w:tmpl w:val="AE72B9B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5D76F50"/>
    <w:multiLevelType w:val="hybridMultilevel"/>
    <w:tmpl w:val="81C85046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5">
    <w:nsid w:val="2A193B55"/>
    <w:multiLevelType w:val="hybridMultilevel"/>
    <w:tmpl w:val="F4B8C6B4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6">
    <w:nsid w:val="2C9873E7"/>
    <w:multiLevelType w:val="hybridMultilevel"/>
    <w:tmpl w:val="C4824B1E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2E940F74"/>
    <w:multiLevelType w:val="hybridMultilevel"/>
    <w:tmpl w:val="FBC6633C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441C2E9A"/>
    <w:multiLevelType w:val="hybridMultilevel"/>
    <w:tmpl w:val="2760E0B4"/>
    <w:lvl w:ilvl="0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>
    <w:nsid w:val="4B5243A4"/>
    <w:multiLevelType w:val="hybridMultilevel"/>
    <w:tmpl w:val="4C408BB6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>
    <w:nsid w:val="4D632509"/>
    <w:multiLevelType w:val="hybridMultilevel"/>
    <w:tmpl w:val="45B47C6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1">
    <w:nsid w:val="58D663DD"/>
    <w:multiLevelType w:val="hybridMultilevel"/>
    <w:tmpl w:val="9D60F4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B0C14AE"/>
    <w:multiLevelType w:val="hybridMultilevel"/>
    <w:tmpl w:val="FE140578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>
    <w:nsid w:val="5CFF6264"/>
    <w:multiLevelType w:val="hybridMultilevel"/>
    <w:tmpl w:val="E03CE75E"/>
    <w:lvl w:ilvl="0" w:tplc="0416000F">
      <w:start w:val="1"/>
      <w:numFmt w:val="decimal"/>
      <w:lvlText w:val="%1."/>
      <w:lvlJc w:val="left"/>
      <w:pPr>
        <w:tabs>
          <w:tab w:val="num" w:pos="1584"/>
        </w:tabs>
        <w:ind w:left="1584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304"/>
        </w:tabs>
        <w:ind w:left="2304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3024"/>
        </w:tabs>
        <w:ind w:left="3024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744"/>
        </w:tabs>
        <w:ind w:left="3744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464"/>
        </w:tabs>
        <w:ind w:left="4464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5184"/>
        </w:tabs>
        <w:ind w:left="5184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904"/>
        </w:tabs>
        <w:ind w:left="5904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624"/>
        </w:tabs>
        <w:ind w:left="6624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344"/>
        </w:tabs>
        <w:ind w:left="7344" w:hanging="180"/>
      </w:pPr>
      <w:rPr>
        <w:rFonts w:cs="Times New Roman"/>
      </w:rPr>
    </w:lvl>
  </w:abstractNum>
  <w:abstractNum w:abstractNumId="24">
    <w:nsid w:val="6B932326"/>
    <w:multiLevelType w:val="hybridMultilevel"/>
    <w:tmpl w:val="5F5A9BEC"/>
    <w:lvl w:ilvl="0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5">
    <w:nsid w:val="6C1A6C83"/>
    <w:multiLevelType w:val="hybridMultilevel"/>
    <w:tmpl w:val="56D23130"/>
    <w:lvl w:ilvl="0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1" w:tplc="0416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920"/>
        </w:tabs>
        <w:ind w:left="792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</w:rPr>
    </w:lvl>
  </w:abstractNum>
  <w:abstractNum w:abstractNumId="26">
    <w:nsid w:val="6E7C554C"/>
    <w:multiLevelType w:val="hybridMultilevel"/>
    <w:tmpl w:val="0D8C2596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6FD05476"/>
    <w:multiLevelType w:val="hybridMultilevel"/>
    <w:tmpl w:val="15C8095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8">
    <w:nsid w:val="717A2088"/>
    <w:multiLevelType w:val="hybridMultilevel"/>
    <w:tmpl w:val="0D62BE5C"/>
    <w:lvl w:ilvl="0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>
    <w:nsid w:val="74326D38"/>
    <w:multiLevelType w:val="hybridMultilevel"/>
    <w:tmpl w:val="C61EF2CE"/>
    <w:lvl w:ilvl="0" w:tplc="0416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10"/>
  </w:num>
  <w:num w:numId="4">
    <w:abstractNumId w:val="22"/>
  </w:num>
  <w:num w:numId="5">
    <w:abstractNumId w:val="12"/>
  </w:num>
  <w:num w:numId="6">
    <w:abstractNumId w:val="27"/>
  </w:num>
  <w:num w:numId="7">
    <w:abstractNumId w:val="8"/>
  </w:num>
  <w:num w:numId="8">
    <w:abstractNumId w:val="20"/>
  </w:num>
  <w:num w:numId="9">
    <w:abstractNumId w:val="17"/>
  </w:num>
  <w:num w:numId="10">
    <w:abstractNumId w:val="13"/>
  </w:num>
  <w:num w:numId="11">
    <w:abstractNumId w:val="24"/>
  </w:num>
  <w:num w:numId="12">
    <w:abstractNumId w:val="23"/>
  </w:num>
  <w:num w:numId="13">
    <w:abstractNumId w:val="5"/>
  </w:num>
  <w:num w:numId="14">
    <w:abstractNumId w:val="3"/>
  </w:num>
  <w:num w:numId="15">
    <w:abstractNumId w:val="28"/>
  </w:num>
  <w:num w:numId="16">
    <w:abstractNumId w:val="9"/>
  </w:num>
  <w:num w:numId="17">
    <w:abstractNumId w:val="18"/>
  </w:num>
  <w:num w:numId="18">
    <w:abstractNumId w:val="1"/>
  </w:num>
  <w:num w:numId="19">
    <w:abstractNumId w:val="7"/>
  </w:num>
  <w:num w:numId="20">
    <w:abstractNumId w:val="25"/>
  </w:num>
  <w:num w:numId="21">
    <w:abstractNumId w:val="26"/>
  </w:num>
  <w:num w:numId="22">
    <w:abstractNumId w:val="16"/>
  </w:num>
  <w:num w:numId="23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9"/>
  </w:num>
  <w:num w:numId="26">
    <w:abstractNumId w:val="19"/>
  </w:num>
  <w:num w:numId="27">
    <w:abstractNumId w:val="15"/>
  </w:num>
  <w:num w:numId="28">
    <w:abstractNumId w:val="2"/>
  </w:num>
  <w:num w:numId="29">
    <w:abstractNumId w:val="11"/>
  </w:num>
  <w:num w:numId="30">
    <w:abstractNumId w:val="2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7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9F1"/>
    <w:rsid w:val="00002D60"/>
    <w:rsid w:val="00005CD4"/>
    <w:rsid w:val="0000716A"/>
    <w:rsid w:val="000111F6"/>
    <w:rsid w:val="000119B3"/>
    <w:rsid w:val="00011A3A"/>
    <w:rsid w:val="0002068B"/>
    <w:rsid w:val="00025789"/>
    <w:rsid w:val="00026F37"/>
    <w:rsid w:val="000339EB"/>
    <w:rsid w:val="00033B45"/>
    <w:rsid w:val="00034CB0"/>
    <w:rsid w:val="000408DB"/>
    <w:rsid w:val="000425DB"/>
    <w:rsid w:val="00043B76"/>
    <w:rsid w:val="00050831"/>
    <w:rsid w:val="0005102B"/>
    <w:rsid w:val="00057981"/>
    <w:rsid w:val="00062236"/>
    <w:rsid w:val="0006327C"/>
    <w:rsid w:val="00063320"/>
    <w:rsid w:val="00065E97"/>
    <w:rsid w:val="000718DF"/>
    <w:rsid w:val="00073C78"/>
    <w:rsid w:val="0007424A"/>
    <w:rsid w:val="00075F45"/>
    <w:rsid w:val="00082FD8"/>
    <w:rsid w:val="000841AF"/>
    <w:rsid w:val="00085C58"/>
    <w:rsid w:val="00090473"/>
    <w:rsid w:val="00090E34"/>
    <w:rsid w:val="00092FF2"/>
    <w:rsid w:val="00095551"/>
    <w:rsid w:val="00095B92"/>
    <w:rsid w:val="00096E8F"/>
    <w:rsid w:val="000A2DBE"/>
    <w:rsid w:val="000A3247"/>
    <w:rsid w:val="000A5878"/>
    <w:rsid w:val="000A60CC"/>
    <w:rsid w:val="000B206F"/>
    <w:rsid w:val="000B3976"/>
    <w:rsid w:val="000B4422"/>
    <w:rsid w:val="000B5FA9"/>
    <w:rsid w:val="000B74F7"/>
    <w:rsid w:val="000C1D0F"/>
    <w:rsid w:val="000C5CB7"/>
    <w:rsid w:val="000C6D8D"/>
    <w:rsid w:val="000D29E9"/>
    <w:rsid w:val="000D3041"/>
    <w:rsid w:val="000E3473"/>
    <w:rsid w:val="000E4113"/>
    <w:rsid w:val="000E4518"/>
    <w:rsid w:val="000E5668"/>
    <w:rsid w:val="000E61E4"/>
    <w:rsid w:val="000E6CEA"/>
    <w:rsid w:val="000F0195"/>
    <w:rsid w:val="000F01B0"/>
    <w:rsid w:val="000F25C4"/>
    <w:rsid w:val="000F3876"/>
    <w:rsid w:val="000F4B3C"/>
    <w:rsid w:val="000F5D38"/>
    <w:rsid w:val="000F7F7E"/>
    <w:rsid w:val="00100949"/>
    <w:rsid w:val="0010198B"/>
    <w:rsid w:val="00107798"/>
    <w:rsid w:val="00107843"/>
    <w:rsid w:val="00111FA2"/>
    <w:rsid w:val="00112EFC"/>
    <w:rsid w:val="00116B72"/>
    <w:rsid w:val="00120D7F"/>
    <w:rsid w:val="0012448A"/>
    <w:rsid w:val="00130BF4"/>
    <w:rsid w:val="0013234C"/>
    <w:rsid w:val="00133562"/>
    <w:rsid w:val="00134664"/>
    <w:rsid w:val="00134EA4"/>
    <w:rsid w:val="00154A64"/>
    <w:rsid w:val="00155152"/>
    <w:rsid w:val="00155485"/>
    <w:rsid w:val="00155AF9"/>
    <w:rsid w:val="0015625A"/>
    <w:rsid w:val="00156A85"/>
    <w:rsid w:val="00161746"/>
    <w:rsid w:val="0016673B"/>
    <w:rsid w:val="00170678"/>
    <w:rsid w:val="00176665"/>
    <w:rsid w:val="00176B48"/>
    <w:rsid w:val="001776B5"/>
    <w:rsid w:val="00177A5D"/>
    <w:rsid w:val="0018054E"/>
    <w:rsid w:val="0018172E"/>
    <w:rsid w:val="001826EF"/>
    <w:rsid w:val="001833D9"/>
    <w:rsid w:val="00186729"/>
    <w:rsid w:val="0018798B"/>
    <w:rsid w:val="00190B56"/>
    <w:rsid w:val="0019415F"/>
    <w:rsid w:val="00195723"/>
    <w:rsid w:val="001B744E"/>
    <w:rsid w:val="001C0FEA"/>
    <w:rsid w:val="001C3A9A"/>
    <w:rsid w:val="001D0F63"/>
    <w:rsid w:val="001D24B2"/>
    <w:rsid w:val="001D3A86"/>
    <w:rsid w:val="001D55EF"/>
    <w:rsid w:val="001D5FD3"/>
    <w:rsid w:val="001E5B29"/>
    <w:rsid w:val="001F1D50"/>
    <w:rsid w:val="001F34B9"/>
    <w:rsid w:val="001F36C6"/>
    <w:rsid w:val="001F4ADC"/>
    <w:rsid w:val="001F53B7"/>
    <w:rsid w:val="002117FD"/>
    <w:rsid w:val="002128F9"/>
    <w:rsid w:val="00215804"/>
    <w:rsid w:val="00216BD7"/>
    <w:rsid w:val="00225398"/>
    <w:rsid w:val="00227E41"/>
    <w:rsid w:val="00231111"/>
    <w:rsid w:val="00232202"/>
    <w:rsid w:val="00232E19"/>
    <w:rsid w:val="0023440C"/>
    <w:rsid w:val="002369D3"/>
    <w:rsid w:val="0023793F"/>
    <w:rsid w:val="002420A0"/>
    <w:rsid w:val="00242FDD"/>
    <w:rsid w:val="002433E0"/>
    <w:rsid w:val="00245221"/>
    <w:rsid w:val="0024730F"/>
    <w:rsid w:val="00254241"/>
    <w:rsid w:val="002552D5"/>
    <w:rsid w:val="002609F8"/>
    <w:rsid w:val="00263DF6"/>
    <w:rsid w:val="00266541"/>
    <w:rsid w:val="0026759F"/>
    <w:rsid w:val="00270B92"/>
    <w:rsid w:val="00271A13"/>
    <w:rsid w:val="00271B85"/>
    <w:rsid w:val="00271FB7"/>
    <w:rsid w:val="002743D3"/>
    <w:rsid w:val="002867D4"/>
    <w:rsid w:val="00290D93"/>
    <w:rsid w:val="00292871"/>
    <w:rsid w:val="00293543"/>
    <w:rsid w:val="00294569"/>
    <w:rsid w:val="00296253"/>
    <w:rsid w:val="00297452"/>
    <w:rsid w:val="002A37A9"/>
    <w:rsid w:val="002A3D6C"/>
    <w:rsid w:val="002A489D"/>
    <w:rsid w:val="002A493C"/>
    <w:rsid w:val="002A4DAE"/>
    <w:rsid w:val="002A5A05"/>
    <w:rsid w:val="002B1A0A"/>
    <w:rsid w:val="002B78BF"/>
    <w:rsid w:val="002C2B68"/>
    <w:rsid w:val="002C58C5"/>
    <w:rsid w:val="002C7CDA"/>
    <w:rsid w:val="002D07E2"/>
    <w:rsid w:val="002D0D9D"/>
    <w:rsid w:val="002D0FFA"/>
    <w:rsid w:val="002D2F9A"/>
    <w:rsid w:val="002D36B7"/>
    <w:rsid w:val="002D3A39"/>
    <w:rsid w:val="002D69A4"/>
    <w:rsid w:val="002E294F"/>
    <w:rsid w:val="002E2EC5"/>
    <w:rsid w:val="002E5A09"/>
    <w:rsid w:val="002E6A5F"/>
    <w:rsid w:val="002E73E1"/>
    <w:rsid w:val="002F2F90"/>
    <w:rsid w:val="002F64E0"/>
    <w:rsid w:val="002F72E7"/>
    <w:rsid w:val="003007BC"/>
    <w:rsid w:val="00301702"/>
    <w:rsid w:val="00301E5B"/>
    <w:rsid w:val="003026BA"/>
    <w:rsid w:val="00303590"/>
    <w:rsid w:val="00304F50"/>
    <w:rsid w:val="00306C3B"/>
    <w:rsid w:val="00310E23"/>
    <w:rsid w:val="00311AB3"/>
    <w:rsid w:val="00313C02"/>
    <w:rsid w:val="0031420D"/>
    <w:rsid w:val="00315652"/>
    <w:rsid w:val="00316BCC"/>
    <w:rsid w:val="0032060A"/>
    <w:rsid w:val="00321262"/>
    <w:rsid w:val="00321FF4"/>
    <w:rsid w:val="00324DF4"/>
    <w:rsid w:val="0032615C"/>
    <w:rsid w:val="00336811"/>
    <w:rsid w:val="00343E85"/>
    <w:rsid w:val="0034692E"/>
    <w:rsid w:val="00346E2C"/>
    <w:rsid w:val="00352574"/>
    <w:rsid w:val="00360B96"/>
    <w:rsid w:val="00363B6B"/>
    <w:rsid w:val="0036483C"/>
    <w:rsid w:val="00370AA5"/>
    <w:rsid w:val="003735EF"/>
    <w:rsid w:val="003753C5"/>
    <w:rsid w:val="003814DB"/>
    <w:rsid w:val="00385FB7"/>
    <w:rsid w:val="003878F7"/>
    <w:rsid w:val="00390935"/>
    <w:rsid w:val="00392A11"/>
    <w:rsid w:val="00392D4C"/>
    <w:rsid w:val="00394D33"/>
    <w:rsid w:val="00395F0A"/>
    <w:rsid w:val="003976C3"/>
    <w:rsid w:val="003A031B"/>
    <w:rsid w:val="003A29F1"/>
    <w:rsid w:val="003B124F"/>
    <w:rsid w:val="003B4E66"/>
    <w:rsid w:val="003C0E76"/>
    <w:rsid w:val="003C2B66"/>
    <w:rsid w:val="003C3E5A"/>
    <w:rsid w:val="003C555B"/>
    <w:rsid w:val="003C6159"/>
    <w:rsid w:val="003C7E6F"/>
    <w:rsid w:val="003D4B3F"/>
    <w:rsid w:val="003D5F2A"/>
    <w:rsid w:val="003D6623"/>
    <w:rsid w:val="003E65D7"/>
    <w:rsid w:val="003F3769"/>
    <w:rsid w:val="003F4CD3"/>
    <w:rsid w:val="003F51EA"/>
    <w:rsid w:val="00406C5E"/>
    <w:rsid w:val="0040743C"/>
    <w:rsid w:val="00407BCF"/>
    <w:rsid w:val="0041262B"/>
    <w:rsid w:val="004150D4"/>
    <w:rsid w:val="00415F64"/>
    <w:rsid w:val="00425CF6"/>
    <w:rsid w:val="004265FB"/>
    <w:rsid w:val="0043155A"/>
    <w:rsid w:val="00432241"/>
    <w:rsid w:val="00432462"/>
    <w:rsid w:val="004429EB"/>
    <w:rsid w:val="004454DC"/>
    <w:rsid w:val="004474E5"/>
    <w:rsid w:val="00454B83"/>
    <w:rsid w:val="004602E7"/>
    <w:rsid w:val="00460E14"/>
    <w:rsid w:val="00462052"/>
    <w:rsid w:val="00462254"/>
    <w:rsid w:val="0046284F"/>
    <w:rsid w:val="00462F1A"/>
    <w:rsid w:val="004663C3"/>
    <w:rsid w:val="00466BB1"/>
    <w:rsid w:val="004748E1"/>
    <w:rsid w:val="00475930"/>
    <w:rsid w:val="00481037"/>
    <w:rsid w:val="0048184D"/>
    <w:rsid w:val="004848D8"/>
    <w:rsid w:val="00485E88"/>
    <w:rsid w:val="0049781C"/>
    <w:rsid w:val="004A0DF3"/>
    <w:rsid w:val="004A4B8D"/>
    <w:rsid w:val="004A5B23"/>
    <w:rsid w:val="004B2235"/>
    <w:rsid w:val="004B4CB8"/>
    <w:rsid w:val="004B6EE3"/>
    <w:rsid w:val="004C20D4"/>
    <w:rsid w:val="004C23C5"/>
    <w:rsid w:val="004C44DE"/>
    <w:rsid w:val="004C5A88"/>
    <w:rsid w:val="004C5CED"/>
    <w:rsid w:val="004D06BD"/>
    <w:rsid w:val="004D1F01"/>
    <w:rsid w:val="004D3EF6"/>
    <w:rsid w:val="004D479A"/>
    <w:rsid w:val="004D53B7"/>
    <w:rsid w:val="004D681A"/>
    <w:rsid w:val="004D72B7"/>
    <w:rsid w:val="004E146B"/>
    <w:rsid w:val="004E433D"/>
    <w:rsid w:val="004E5C81"/>
    <w:rsid w:val="004E6E4A"/>
    <w:rsid w:val="004E719B"/>
    <w:rsid w:val="004F355F"/>
    <w:rsid w:val="004F73A2"/>
    <w:rsid w:val="004F7A14"/>
    <w:rsid w:val="00504061"/>
    <w:rsid w:val="0050515B"/>
    <w:rsid w:val="00507162"/>
    <w:rsid w:val="00507568"/>
    <w:rsid w:val="00512F57"/>
    <w:rsid w:val="00514BD6"/>
    <w:rsid w:val="00517854"/>
    <w:rsid w:val="005205DF"/>
    <w:rsid w:val="00520752"/>
    <w:rsid w:val="00520A18"/>
    <w:rsid w:val="00525158"/>
    <w:rsid w:val="00533434"/>
    <w:rsid w:val="00533709"/>
    <w:rsid w:val="005342FA"/>
    <w:rsid w:val="00535EAB"/>
    <w:rsid w:val="00536B8D"/>
    <w:rsid w:val="0054470E"/>
    <w:rsid w:val="00550E13"/>
    <w:rsid w:val="00551A51"/>
    <w:rsid w:val="005529EC"/>
    <w:rsid w:val="0055582A"/>
    <w:rsid w:val="00563CCF"/>
    <w:rsid w:val="00565A80"/>
    <w:rsid w:val="00566DA7"/>
    <w:rsid w:val="005728F6"/>
    <w:rsid w:val="00580AF9"/>
    <w:rsid w:val="00580FAD"/>
    <w:rsid w:val="00586977"/>
    <w:rsid w:val="00591325"/>
    <w:rsid w:val="0059362C"/>
    <w:rsid w:val="00594103"/>
    <w:rsid w:val="00595535"/>
    <w:rsid w:val="005959DC"/>
    <w:rsid w:val="00597006"/>
    <w:rsid w:val="005976A3"/>
    <w:rsid w:val="005B56C8"/>
    <w:rsid w:val="005B57DE"/>
    <w:rsid w:val="005B5AF7"/>
    <w:rsid w:val="005B5C2A"/>
    <w:rsid w:val="005B5C5F"/>
    <w:rsid w:val="005B7EC3"/>
    <w:rsid w:val="005C23C6"/>
    <w:rsid w:val="005C2ABC"/>
    <w:rsid w:val="005C344E"/>
    <w:rsid w:val="005C53BE"/>
    <w:rsid w:val="005C759A"/>
    <w:rsid w:val="005D18EF"/>
    <w:rsid w:val="005E211D"/>
    <w:rsid w:val="005E2F8C"/>
    <w:rsid w:val="005E57D7"/>
    <w:rsid w:val="005F10E3"/>
    <w:rsid w:val="005F1EC1"/>
    <w:rsid w:val="006011B9"/>
    <w:rsid w:val="00601534"/>
    <w:rsid w:val="0060216A"/>
    <w:rsid w:val="00603A73"/>
    <w:rsid w:val="00603F7B"/>
    <w:rsid w:val="00610B3D"/>
    <w:rsid w:val="00614377"/>
    <w:rsid w:val="00614B88"/>
    <w:rsid w:val="0062407B"/>
    <w:rsid w:val="0064209F"/>
    <w:rsid w:val="00644C89"/>
    <w:rsid w:val="00645DE2"/>
    <w:rsid w:val="00652F0D"/>
    <w:rsid w:val="006538E2"/>
    <w:rsid w:val="0065593F"/>
    <w:rsid w:val="0065695B"/>
    <w:rsid w:val="006675D3"/>
    <w:rsid w:val="006740BF"/>
    <w:rsid w:val="00674551"/>
    <w:rsid w:val="00676DC7"/>
    <w:rsid w:val="006853ED"/>
    <w:rsid w:val="00687C7B"/>
    <w:rsid w:val="006919C9"/>
    <w:rsid w:val="00691D6D"/>
    <w:rsid w:val="006A2A01"/>
    <w:rsid w:val="006A43CE"/>
    <w:rsid w:val="006B4D0C"/>
    <w:rsid w:val="006B5723"/>
    <w:rsid w:val="006C1E49"/>
    <w:rsid w:val="006C43F7"/>
    <w:rsid w:val="006D4269"/>
    <w:rsid w:val="006E2C4F"/>
    <w:rsid w:val="006E2F17"/>
    <w:rsid w:val="006E3248"/>
    <w:rsid w:val="006E44F2"/>
    <w:rsid w:val="006E709B"/>
    <w:rsid w:val="006E7B55"/>
    <w:rsid w:val="006F0842"/>
    <w:rsid w:val="006F13AB"/>
    <w:rsid w:val="006F1417"/>
    <w:rsid w:val="006F3399"/>
    <w:rsid w:val="006F61F8"/>
    <w:rsid w:val="00703B21"/>
    <w:rsid w:val="00703C26"/>
    <w:rsid w:val="007044C8"/>
    <w:rsid w:val="007069D1"/>
    <w:rsid w:val="007077A7"/>
    <w:rsid w:val="00707850"/>
    <w:rsid w:val="00710567"/>
    <w:rsid w:val="00711B32"/>
    <w:rsid w:val="00713A58"/>
    <w:rsid w:val="00715235"/>
    <w:rsid w:val="00716B52"/>
    <w:rsid w:val="00723253"/>
    <w:rsid w:val="00725A0D"/>
    <w:rsid w:val="00732BAF"/>
    <w:rsid w:val="00733E1A"/>
    <w:rsid w:val="0073442D"/>
    <w:rsid w:val="00734F41"/>
    <w:rsid w:val="00736B62"/>
    <w:rsid w:val="00736D34"/>
    <w:rsid w:val="00737BCC"/>
    <w:rsid w:val="007400F0"/>
    <w:rsid w:val="00744A8B"/>
    <w:rsid w:val="007472E9"/>
    <w:rsid w:val="00752424"/>
    <w:rsid w:val="007565D7"/>
    <w:rsid w:val="0076025F"/>
    <w:rsid w:val="00761588"/>
    <w:rsid w:val="00772978"/>
    <w:rsid w:val="0077376A"/>
    <w:rsid w:val="00776469"/>
    <w:rsid w:val="00785640"/>
    <w:rsid w:val="00792AF6"/>
    <w:rsid w:val="00793B84"/>
    <w:rsid w:val="00793D6C"/>
    <w:rsid w:val="007974B6"/>
    <w:rsid w:val="007A00C4"/>
    <w:rsid w:val="007A0341"/>
    <w:rsid w:val="007A2713"/>
    <w:rsid w:val="007A62D5"/>
    <w:rsid w:val="007B1491"/>
    <w:rsid w:val="007B1AD5"/>
    <w:rsid w:val="007B3B6D"/>
    <w:rsid w:val="007B5D5D"/>
    <w:rsid w:val="007B744D"/>
    <w:rsid w:val="007B769E"/>
    <w:rsid w:val="007C09C7"/>
    <w:rsid w:val="007C6825"/>
    <w:rsid w:val="007C6A63"/>
    <w:rsid w:val="007C7C12"/>
    <w:rsid w:val="007D0756"/>
    <w:rsid w:val="007E4CA4"/>
    <w:rsid w:val="007E71B4"/>
    <w:rsid w:val="008017EC"/>
    <w:rsid w:val="0080382D"/>
    <w:rsid w:val="008110AC"/>
    <w:rsid w:val="008125D7"/>
    <w:rsid w:val="00813102"/>
    <w:rsid w:val="008140EF"/>
    <w:rsid w:val="00823133"/>
    <w:rsid w:val="00824444"/>
    <w:rsid w:val="00832F35"/>
    <w:rsid w:val="0084083A"/>
    <w:rsid w:val="00841321"/>
    <w:rsid w:val="00854EA4"/>
    <w:rsid w:val="008573CA"/>
    <w:rsid w:val="00862B7C"/>
    <w:rsid w:val="00865547"/>
    <w:rsid w:val="008665A6"/>
    <w:rsid w:val="00870065"/>
    <w:rsid w:val="0087218B"/>
    <w:rsid w:val="008727FC"/>
    <w:rsid w:val="0087493D"/>
    <w:rsid w:val="00875148"/>
    <w:rsid w:val="0087702B"/>
    <w:rsid w:val="00883CB7"/>
    <w:rsid w:val="00886CF7"/>
    <w:rsid w:val="00890929"/>
    <w:rsid w:val="0089266A"/>
    <w:rsid w:val="0089306D"/>
    <w:rsid w:val="008941BE"/>
    <w:rsid w:val="008A0C66"/>
    <w:rsid w:val="008A1117"/>
    <w:rsid w:val="008A4DAE"/>
    <w:rsid w:val="008A795E"/>
    <w:rsid w:val="008B3FE1"/>
    <w:rsid w:val="008B4842"/>
    <w:rsid w:val="008B6165"/>
    <w:rsid w:val="008C5990"/>
    <w:rsid w:val="008C696C"/>
    <w:rsid w:val="008D111F"/>
    <w:rsid w:val="008D53D2"/>
    <w:rsid w:val="008D5D89"/>
    <w:rsid w:val="008D7370"/>
    <w:rsid w:val="008E04FA"/>
    <w:rsid w:val="008E31C4"/>
    <w:rsid w:val="008E6D40"/>
    <w:rsid w:val="008F0069"/>
    <w:rsid w:val="008F42D5"/>
    <w:rsid w:val="008F548F"/>
    <w:rsid w:val="008F5D03"/>
    <w:rsid w:val="009037E1"/>
    <w:rsid w:val="009056E9"/>
    <w:rsid w:val="00905D43"/>
    <w:rsid w:val="009073BD"/>
    <w:rsid w:val="00912FD6"/>
    <w:rsid w:val="00915B58"/>
    <w:rsid w:val="0092036A"/>
    <w:rsid w:val="009207B5"/>
    <w:rsid w:val="00927DE3"/>
    <w:rsid w:val="00933E88"/>
    <w:rsid w:val="00935C2B"/>
    <w:rsid w:val="00936174"/>
    <w:rsid w:val="009422EC"/>
    <w:rsid w:val="0094354E"/>
    <w:rsid w:val="009540DC"/>
    <w:rsid w:val="00954189"/>
    <w:rsid w:val="00960881"/>
    <w:rsid w:val="00961437"/>
    <w:rsid w:val="00963850"/>
    <w:rsid w:val="009646D5"/>
    <w:rsid w:val="00965E63"/>
    <w:rsid w:val="00967685"/>
    <w:rsid w:val="00970784"/>
    <w:rsid w:val="00970806"/>
    <w:rsid w:val="00974529"/>
    <w:rsid w:val="00976443"/>
    <w:rsid w:val="00977667"/>
    <w:rsid w:val="00977A2B"/>
    <w:rsid w:val="009844E0"/>
    <w:rsid w:val="00985A93"/>
    <w:rsid w:val="00987E43"/>
    <w:rsid w:val="00990122"/>
    <w:rsid w:val="00991CB1"/>
    <w:rsid w:val="0099463C"/>
    <w:rsid w:val="00994D77"/>
    <w:rsid w:val="00996E98"/>
    <w:rsid w:val="009B02FE"/>
    <w:rsid w:val="009B038D"/>
    <w:rsid w:val="009B2F82"/>
    <w:rsid w:val="009C0CFF"/>
    <w:rsid w:val="009C2CEB"/>
    <w:rsid w:val="009D0684"/>
    <w:rsid w:val="009D6BA7"/>
    <w:rsid w:val="009E1706"/>
    <w:rsid w:val="009F2E14"/>
    <w:rsid w:val="009F5AA5"/>
    <w:rsid w:val="009F6415"/>
    <w:rsid w:val="009F7EDD"/>
    <w:rsid w:val="00A00118"/>
    <w:rsid w:val="00A035DD"/>
    <w:rsid w:val="00A05703"/>
    <w:rsid w:val="00A11C87"/>
    <w:rsid w:val="00A14994"/>
    <w:rsid w:val="00A16D04"/>
    <w:rsid w:val="00A178C1"/>
    <w:rsid w:val="00A203A1"/>
    <w:rsid w:val="00A21164"/>
    <w:rsid w:val="00A21EA2"/>
    <w:rsid w:val="00A235E5"/>
    <w:rsid w:val="00A26324"/>
    <w:rsid w:val="00A3631C"/>
    <w:rsid w:val="00A36F80"/>
    <w:rsid w:val="00A47B45"/>
    <w:rsid w:val="00A504B8"/>
    <w:rsid w:val="00A50F02"/>
    <w:rsid w:val="00A52738"/>
    <w:rsid w:val="00A543D3"/>
    <w:rsid w:val="00A569C8"/>
    <w:rsid w:val="00A56FDB"/>
    <w:rsid w:val="00A6089A"/>
    <w:rsid w:val="00A61BBE"/>
    <w:rsid w:val="00A62487"/>
    <w:rsid w:val="00A63569"/>
    <w:rsid w:val="00A64519"/>
    <w:rsid w:val="00A66899"/>
    <w:rsid w:val="00A7024F"/>
    <w:rsid w:val="00A71E9A"/>
    <w:rsid w:val="00A71F64"/>
    <w:rsid w:val="00A7235E"/>
    <w:rsid w:val="00A73093"/>
    <w:rsid w:val="00A7369D"/>
    <w:rsid w:val="00A75621"/>
    <w:rsid w:val="00A757B8"/>
    <w:rsid w:val="00A827E2"/>
    <w:rsid w:val="00A837DC"/>
    <w:rsid w:val="00A91F99"/>
    <w:rsid w:val="00A941BE"/>
    <w:rsid w:val="00A9451A"/>
    <w:rsid w:val="00AA323C"/>
    <w:rsid w:val="00AA52F3"/>
    <w:rsid w:val="00AB4590"/>
    <w:rsid w:val="00AB67A7"/>
    <w:rsid w:val="00AB7DCE"/>
    <w:rsid w:val="00AC1C04"/>
    <w:rsid w:val="00AC3425"/>
    <w:rsid w:val="00AC3DDC"/>
    <w:rsid w:val="00AD13A0"/>
    <w:rsid w:val="00AD1CD7"/>
    <w:rsid w:val="00AD20B9"/>
    <w:rsid w:val="00AD450E"/>
    <w:rsid w:val="00AD527E"/>
    <w:rsid w:val="00AD59B6"/>
    <w:rsid w:val="00AE28D4"/>
    <w:rsid w:val="00AE290D"/>
    <w:rsid w:val="00AE45E8"/>
    <w:rsid w:val="00AF2A86"/>
    <w:rsid w:val="00AF4003"/>
    <w:rsid w:val="00AF6532"/>
    <w:rsid w:val="00AF6E5E"/>
    <w:rsid w:val="00AF7F8F"/>
    <w:rsid w:val="00B027CB"/>
    <w:rsid w:val="00B02BE8"/>
    <w:rsid w:val="00B05FC8"/>
    <w:rsid w:val="00B11C84"/>
    <w:rsid w:val="00B12EB4"/>
    <w:rsid w:val="00B13D59"/>
    <w:rsid w:val="00B14A7A"/>
    <w:rsid w:val="00B171CD"/>
    <w:rsid w:val="00B232EC"/>
    <w:rsid w:val="00B25647"/>
    <w:rsid w:val="00B26273"/>
    <w:rsid w:val="00B26CF8"/>
    <w:rsid w:val="00B275F6"/>
    <w:rsid w:val="00B342E9"/>
    <w:rsid w:val="00B34FA0"/>
    <w:rsid w:val="00B36A35"/>
    <w:rsid w:val="00B37828"/>
    <w:rsid w:val="00B420A7"/>
    <w:rsid w:val="00B46CF8"/>
    <w:rsid w:val="00B51A23"/>
    <w:rsid w:val="00B5436D"/>
    <w:rsid w:val="00B5598E"/>
    <w:rsid w:val="00B562E1"/>
    <w:rsid w:val="00B604B0"/>
    <w:rsid w:val="00B6253E"/>
    <w:rsid w:val="00B639D5"/>
    <w:rsid w:val="00B65ACA"/>
    <w:rsid w:val="00B676B1"/>
    <w:rsid w:val="00B71115"/>
    <w:rsid w:val="00B71670"/>
    <w:rsid w:val="00B718ED"/>
    <w:rsid w:val="00B749AE"/>
    <w:rsid w:val="00B767FD"/>
    <w:rsid w:val="00B84DBD"/>
    <w:rsid w:val="00B86F32"/>
    <w:rsid w:val="00B877D9"/>
    <w:rsid w:val="00B87E6C"/>
    <w:rsid w:val="00B92540"/>
    <w:rsid w:val="00B97270"/>
    <w:rsid w:val="00B97651"/>
    <w:rsid w:val="00B978C8"/>
    <w:rsid w:val="00BA00BC"/>
    <w:rsid w:val="00BA6CC9"/>
    <w:rsid w:val="00BA6DDF"/>
    <w:rsid w:val="00BB189E"/>
    <w:rsid w:val="00BB2081"/>
    <w:rsid w:val="00BB4FC7"/>
    <w:rsid w:val="00BB74D3"/>
    <w:rsid w:val="00BC3B32"/>
    <w:rsid w:val="00BC4A6F"/>
    <w:rsid w:val="00BD06A1"/>
    <w:rsid w:val="00BD0D7E"/>
    <w:rsid w:val="00BD11A1"/>
    <w:rsid w:val="00BD16C4"/>
    <w:rsid w:val="00BD1DF1"/>
    <w:rsid w:val="00BD4414"/>
    <w:rsid w:val="00BE1773"/>
    <w:rsid w:val="00BE1A1C"/>
    <w:rsid w:val="00BE1CD2"/>
    <w:rsid w:val="00BE615B"/>
    <w:rsid w:val="00BF0AAB"/>
    <w:rsid w:val="00BF216B"/>
    <w:rsid w:val="00BF243E"/>
    <w:rsid w:val="00BF654F"/>
    <w:rsid w:val="00BF7C3E"/>
    <w:rsid w:val="00C00B8A"/>
    <w:rsid w:val="00C0154E"/>
    <w:rsid w:val="00C02839"/>
    <w:rsid w:val="00C04CB1"/>
    <w:rsid w:val="00C06858"/>
    <w:rsid w:val="00C06BDE"/>
    <w:rsid w:val="00C25AFA"/>
    <w:rsid w:val="00C30277"/>
    <w:rsid w:val="00C31143"/>
    <w:rsid w:val="00C313B6"/>
    <w:rsid w:val="00C31446"/>
    <w:rsid w:val="00C3375E"/>
    <w:rsid w:val="00C35528"/>
    <w:rsid w:val="00C3621F"/>
    <w:rsid w:val="00C36FB2"/>
    <w:rsid w:val="00C449A0"/>
    <w:rsid w:val="00C468C7"/>
    <w:rsid w:val="00C475C9"/>
    <w:rsid w:val="00C47D5A"/>
    <w:rsid w:val="00C53E4B"/>
    <w:rsid w:val="00C55F51"/>
    <w:rsid w:val="00C57994"/>
    <w:rsid w:val="00C57C2E"/>
    <w:rsid w:val="00C60F0C"/>
    <w:rsid w:val="00C62494"/>
    <w:rsid w:val="00C65E4E"/>
    <w:rsid w:val="00C6618A"/>
    <w:rsid w:val="00C75E39"/>
    <w:rsid w:val="00C8363C"/>
    <w:rsid w:val="00C83B93"/>
    <w:rsid w:val="00C86DCE"/>
    <w:rsid w:val="00C9056D"/>
    <w:rsid w:val="00C93B4D"/>
    <w:rsid w:val="00C94CBA"/>
    <w:rsid w:val="00C97C17"/>
    <w:rsid w:val="00CA1659"/>
    <w:rsid w:val="00CA3EC1"/>
    <w:rsid w:val="00CA4A3D"/>
    <w:rsid w:val="00CA5310"/>
    <w:rsid w:val="00CB1B89"/>
    <w:rsid w:val="00CB7054"/>
    <w:rsid w:val="00CB7DB2"/>
    <w:rsid w:val="00CC186B"/>
    <w:rsid w:val="00CC356D"/>
    <w:rsid w:val="00CC5610"/>
    <w:rsid w:val="00CC628B"/>
    <w:rsid w:val="00CD1029"/>
    <w:rsid w:val="00CE3FE3"/>
    <w:rsid w:val="00CF2AC9"/>
    <w:rsid w:val="00CF360A"/>
    <w:rsid w:val="00D013E8"/>
    <w:rsid w:val="00D019BE"/>
    <w:rsid w:val="00D1287F"/>
    <w:rsid w:val="00D131F2"/>
    <w:rsid w:val="00D1455B"/>
    <w:rsid w:val="00D15072"/>
    <w:rsid w:val="00D1558F"/>
    <w:rsid w:val="00D16DDA"/>
    <w:rsid w:val="00D20231"/>
    <w:rsid w:val="00D253D6"/>
    <w:rsid w:val="00D31268"/>
    <w:rsid w:val="00D340EF"/>
    <w:rsid w:val="00D357CD"/>
    <w:rsid w:val="00D401AD"/>
    <w:rsid w:val="00D43507"/>
    <w:rsid w:val="00D453FF"/>
    <w:rsid w:val="00D45EB1"/>
    <w:rsid w:val="00D515AB"/>
    <w:rsid w:val="00D51B34"/>
    <w:rsid w:val="00D60C2B"/>
    <w:rsid w:val="00D64577"/>
    <w:rsid w:val="00D64742"/>
    <w:rsid w:val="00D67D31"/>
    <w:rsid w:val="00D729CF"/>
    <w:rsid w:val="00D745E9"/>
    <w:rsid w:val="00D74DFC"/>
    <w:rsid w:val="00D7574A"/>
    <w:rsid w:val="00D82DF3"/>
    <w:rsid w:val="00D86DCA"/>
    <w:rsid w:val="00D90C24"/>
    <w:rsid w:val="00D94953"/>
    <w:rsid w:val="00D9721C"/>
    <w:rsid w:val="00DA0FB6"/>
    <w:rsid w:val="00DA24A9"/>
    <w:rsid w:val="00DA4CC3"/>
    <w:rsid w:val="00DA6877"/>
    <w:rsid w:val="00DA73D1"/>
    <w:rsid w:val="00DB1A13"/>
    <w:rsid w:val="00DB2ADC"/>
    <w:rsid w:val="00DB5999"/>
    <w:rsid w:val="00DC14D4"/>
    <w:rsid w:val="00DC340A"/>
    <w:rsid w:val="00DC5667"/>
    <w:rsid w:val="00DD2BB3"/>
    <w:rsid w:val="00DE31D7"/>
    <w:rsid w:val="00DE7021"/>
    <w:rsid w:val="00DE7252"/>
    <w:rsid w:val="00DF092E"/>
    <w:rsid w:val="00DF4D9A"/>
    <w:rsid w:val="00DF57AA"/>
    <w:rsid w:val="00E00549"/>
    <w:rsid w:val="00E0054C"/>
    <w:rsid w:val="00E006B2"/>
    <w:rsid w:val="00E0408D"/>
    <w:rsid w:val="00E0494C"/>
    <w:rsid w:val="00E060E1"/>
    <w:rsid w:val="00E06D06"/>
    <w:rsid w:val="00E174D1"/>
    <w:rsid w:val="00E1791F"/>
    <w:rsid w:val="00E20684"/>
    <w:rsid w:val="00E2543B"/>
    <w:rsid w:val="00E2592F"/>
    <w:rsid w:val="00E3022E"/>
    <w:rsid w:val="00E31B86"/>
    <w:rsid w:val="00E34CC4"/>
    <w:rsid w:val="00E36D54"/>
    <w:rsid w:val="00E41F2B"/>
    <w:rsid w:val="00E51217"/>
    <w:rsid w:val="00E52A49"/>
    <w:rsid w:val="00E5696D"/>
    <w:rsid w:val="00E62254"/>
    <w:rsid w:val="00E635A2"/>
    <w:rsid w:val="00E7459E"/>
    <w:rsid w:val="00E751F2"/>
    <w:rsid w:val="00E76C04"/>
    <w:rsid w:val="00E825E0"/>
    <w:rsid w:val="00E829D5"/>
    <w:rsid w:val="00E857C3"/>
    <w:rsid w:val="00E86BF7"/>
    <w:rsid w:val="00E87A12"/>
    <w:rsid w:val="00E9191F"/>
    <w:rsid w:val="00E95ABE"/>
    <w:rsid w:val="00E95E60"/>
    <w:rsid w:val="00E9713B"/>
    <w:rsid w:val="00EA21F6"/>
    <w:rsid w:val="00EA27C5"/>
    <w:rsid w:val="00EA3AAD"/>
    <w:rsid w:val="00EA538F"/>
    <w:rsid w:val="00EB0A3F"/>
    <w:rsid w:val="00EB2506"/>
    <w:rsid w:val="00EC0A20"/>
    <w:rsid w:val="00EC6D24"/>
    <w:rsid w:val="00ED1B21"/>
    <w:rsid w:val="00ED439D"/>
    <w:rsid w:val="00ED5B4E"/>
    <w:rsid w:val="00EE251C"/>
    <w:rsid w:val="00EE76B3"/>
    <w:rsid w:val="00EF0473"/>
    <w:rsid w:val="00EF2883"/>
    <w:rsid w:val="00EF4284"/>
    <w:rsid w:val="00EF4F69"/>
    <w:rsid w:val="00EF6B4E"/>
    <w:rsid w:val="00F00402"/>
    <w:rsid w:val="00F004DC"/>
    <w:rsid w:val="00F023D9"/>
    <w:rsid w:val="00F025FE"/>
    <w:rsid w:val="00F06D28"/>
    <w:rsid w:val="00F06E32"/>
    <w:rsid w:val="00F07779"/>
    <w:rsid w:val="00F110A0"/>
    <w:rsid w:val="00F115A0"/>
    <w:rsid w:val="00F1361E"/>
    <w:rsid w:val="00F17222"/>
    <w:rsid w:val="00F17E54"/>
    <w:rsid w:val="00F235E2"/>
    <w:rsid w:val="00F255DF"/>
    <w:rsid w:val="00F25CB5"/>
    <w:rsid w:val="00F27E38"/>
    <w:rsid w:val="00F34713"/>
    <w:rsid w:val="00F348E8"/>
    <w:rsid w:val="00F355CD"/>
    <w:rsid w:val="00F379EA"/>
    <w:rsid w:val="00F41E73"/>
    <w:rsid w:val="00F44663"/>
    <w:rsid w:val="00F56109"/>
    <w:rsid w:val="00F56B86"/>
    <w:rsid w:val="00F57135"/>
    <w:rsid w:val="00F5724C"/>
    <w:rsid w:val="00F574A1"/>
    <w:rsid w:val="00F64774"/>
    <w:rsid w:val="00F6479F"/>
    <w:rsid w:val="00F65E7A"/>
    <w:rsid w:val="00F6638C"/>
    <w:rsid w:val="00F715DB"/>
    <w:rsid w:val="00F76278"/>
    <w:rsid w:val="00F8004C"/>
    <w:rsid w:val="00F82747"/>
    <w:rsid w:val="00F85B21"/>
    <w:rsid w:val="00F87061"/>
    <w:rsid w:val="00F9249A"/>
    <w:rsid w:val="00F9288C"/>
    <w:rsid w:val="00F937C5"/>
    <w:rsid w:val="00F94FE3"/>
    <w:rsid w:val="00F96D18"/>
    <w:rsid w:val="00FA0719"/>
    <w:rsid w:val="00FA6D41"/>
    <w:rsid w:val="00FA7B23"/>
    <w:rsid w:val="00FB28B8"/>
    <w:rsid w:val="00FB47D1"/>
    <w:rsid w:val="00FB6741"/>
    <w:rsid w:val="00FC09DF"/>
    <w:rsid w:val="00FC21FC"/>
    <w:rsid w:val="00FC2C72"/>
    <w:rsid w:val="00FC3E4F"/>
    <w:rsid w:val="00FC47B9"/>
    <w:rsid w:val="00FC5D77"/>
    <w:rsid w:val="00FC747C"/>
    <w:rsid w:val="00FC748C"/>
    <w:rsid w:val="00FD0CD1"/>
    <w:rsid w:val="00FD1B9A"/>
    <w:rsid w:val="00FD2DDC"/>
    <w:rsid w:val="00FD507A"/>
    <w:rsid w:val="00FE000B"/>
    <w:rsid w:val="00FE1EDE"/>
    <w:rsid w:val="00FE22B5"/>
    <w:rsid w:val="00FE65F9"/>
    <w:rsid w:val="00FF03C0"/>
    <w:rsid w:val="00FF0990"/>
    <w:rsid w:val="00FF62B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3D749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0" w:qFormat="1"/>
    <w:lsdException w:name="heading 2" w:semiHidden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 w:unhideWhenUsed="1"/>
    <w:lsdException w:name="index 2" w:locked="1" w:unhideWhenUsed="1"/>
    <w:lsdException w:name="index 3" w:locked="1" w:unhideWhenUsed="1"/>
    <w:lsdException w:name="index 4" w:locked="1" w:unhideWhenUsed="1"/>
    <w:lsdException w:name="index 5" w:locked="1" w:unhideWhenUsed="1"/>
    <w:lsdException w:name="index 6" w:locked="1" w:unhideWhenUsed="1"/>
    <w:lsdException w:name="index 7" w:locked="1" w:unhideWhenUsed="1"/>
    <w:lsdException w:name="index 8" w:locked="1" w:unhideWhenUsed="1"/>
    <w:lsdException w:name="index 9" w:locked="1" w:unhideWhenUs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 w:unhideWhenUsed="1"/>
    <w:lsdException w:name="footnote text" w:locked="1" w:unhideWhenUsed="1"/>
    <w:lsdException w:name="annotation text" w:locked="1" w:unhideWhenUsed="1"/>
    <w:lsdException w:name="header" w:locked="1" w:unhideWhenUsed="1"/>
    <w:lsdException w:name="footer" w:locked="1" w:unhideWhenUsed="1"/>
    <w:lsdException w:name="index heading" w:locked="1" w:unhideWhenUsed="1"/>
    <w:lsdException w:name="caption" w:uiPriority="0" w:unhideWhenUsed="1" w:qFormat="1"/>
    <w:lsdException w:name="table of figures" w:locked="1" w:unhideWhenUsed="1"/>
    <w:lsdException w:name="envelope address" w:locked="1" w:unhideWhenUsed="1"/>
    <w:lsdException w:name="envelope return" w:locked="1" w:unhideWhenUsed="1"/>
    <w:lsdException w:name="footnote reference" w:locked="1" w:unhideWhenUsed="1"/>
    <w:lsdException w:name="annotation reference" w:locked="1" w:unhideWhenUsed="1"/>
    <w:lsdException w:name="line number" w:locked="1" w:unhideWhenUsed="1"/>
    <w:lsdException w:name="page number" w:locked="1" w:unhideWhenUsed="1"/>
    <w:lsdException w:name="endnote reference" w:locked="1" w:unhideWhenUsed="1"/>
    <w:lsdException w:name="endnote text" w:locked="1" w:unhideWhenUsed="1"/>
    <w:lsdException w:name="table of authorities" w:locked="1" w:unhideWhenUsed="1"/>
    <w:lsdException w:name="macro" w:locked="1" w:unhideWhenUsed="1"/>
    <w:lsdException w:name="toa heading" w:locked="1" w:unhideWhenUsed="1"/>
    <w:lsdException w:name="List" w:locked="1" w:unhideWhenUsed="1"/>
    <w:lsdException w:name="List Bullet" w:locked="1" w:unhideWhenUsed="1"/>
    <w:lsdException w:name="List Number" w:locked="1" w:unhideWhenUsed="1"/>
    <w:lsdException w:name="List 2" w:locked="1" w:unhideWhenUsed="1"/>
    <w:lsdException w:name="List 3" w:locked="1" w:unhideWhenUsed="1"/>
    <w:lsdException w:name="List 4" w:locked="1" w:unhideWhenUsed="1"/>
    <w:lsdException w:name="List 5" w:locked="1" w:unhideWhenUsed="1"/>
    <w:lsdException w:name="List Bullet 2" w:locked="1" w:unhideWhenUsed="1"/>
    <w:lsdException w:name="List Bullet 3" w:locked="1" w:unhideWhenUsed="1"/>
    <w:lsdException w:name="List Bullet 4" w:locked="1" w:unhideWhenUsed="1"/>
    <w:lsdException w:name="List Bullet 5" w:locked="1" w:unhideWhenUsed="1"/>
    <w:lsdException w:name="List Number 2" w:locked="1" w:unhideWhenUsed="1"/>
    <w:lsdException w:name="List Number 3" w:locked="1" w:unhideWhenUsed="1"/>
    <w:lsdException w:name="List Number 4" w:locked="1" w:unhideWhenUsed="1"/>
    <w:lsdException w:name="List Number 5" w:locked="1" w:unhideWhenUsed="1"/>
    <w:lsdException w:name="Title" w:semiHidden="0" w:uiPriority="0" w:qFormat="1"/>
    <w:lsdException w:name="Closing" w:locked="1" w:unhideWhenUsed="1"/>
    <w:lsdException w:name="Signature" w:locked="1" w:unhideWhenUsed="1"/>
    <w:lsdException w:name="Default Paragraph Font" w:semiHidden="0" w:uiPriority="0"/>
    <w:lsdException w:name="Body Text" w:locked="1" w:unhideWhenUsed="1"/>
    <w:lsdException w:name="Body Text Indent" w:locked="1" w:unhideWhenUsed="1"/>
    <w:lsdException w:name="List Continue" w:locked="1" w:unhideWhenUsed="1"/>
    <w:lsdException w:name="List Continue 2" w:locked="1" w:unhideWhenUsed="1"/>
    <w:lsdException w:name="List Continue 3" w:locked="1" w:unhideWhenUsed="1"/>
    <w:lsdException w:name="List Continue 4" w:locked="1" w:unhideWhenUsed="1"/>
    <w:lsdException w:name="List Continue 5" w:locked="1" w:unhideWhenUsed="1"/>
    <w:lsdException w:name="Message Header" w:locked="1" w:unhideWhenUsed="1"/>
    <w:lsdException w:name="Subtitle" w:semiHidden="0" w:uiPriority="0" w:qFormat="1"/>
    <w:lsdException w:name="Salutation" w:locked="1" w:unhideWhenUsed="1"/>
    <w:lsdException w:name="Date" w:locked="1" w:unhideWhenUsed="1"/>
    <w:lsdException w:name="Body Text First Indent" w:locked="1" w:unhideWhenUsed="1"/>
    <w:lsdException w:name="Body Text First Indent 2" w:locked="1" w:unhideWhenUsed="1"/>
    <w:lsdException w:name="Note Heading" w:locked="1" w:unhideWhenUsed="1"/>
    <w:lsdException w:name="Body Text 2" w:locked="1" w:unhideWhenUsed="1"/>
    <w:lsdException w:name="Body Text 3" w:locked="1" w:unhideWhenUsed="1"/>
    <w:lsdException w:name="Body Text Indent 2" w:locked="1" w:unhideWhenUsed="1"/>
    <w:lsdException w:name="Body Text Indent 3" w:locked="1" w:unhideWhenUsed="1"/>
    <w:lsdException w:name="Block Text" w:locked="1" w:unhideWhenUsed="1"/>
    <w:lsdException w:name="Hyperlink" w:locked="1" w:unhideWhenUsed="1"/>
    <w:lsdException w:name="FollowedHyperlink" w:locked="1" w:unhideWhenUsed="1"/>
    <w:lsdException w:name="Strong" w:semiHidden="0" w:uiPriority="0" w:qFormat="1"/>
    <w:lsdException w:name="Emphasis" w:semiHidden="0" w:uiPriority="0" w:qFormat="1"/>
    <w:lsdException w:name="Document Map" w:locked="1" w:unhideWhenUsed="1"/>
    <w:lsdException w:name="Plain Text" w:locked="1" w:unhideWhenUsed="1"/>
    <w:lsdException w:name="E-mail Signature" w:locked="1" w:unhideWhenUsed="1"/>
    <w:lsdException w:name="HTML Top of Form" w:locked="1" w:unhideWhenUsed="1"/>
    <w:lsdException w:name="HTML Bottom of Form" w:locked="1" w:unhideWhenUsed="1"/>
    <w:lsdException w:name="Normal (Web)" w:locked="1" w:unhideWhenUsed="1"/>
    <w:lsdException w:name="HTML Acronym" w:locked="1" w:unhideWhenUsed="1"/>
    <w:lsdException w:name="HTML Address" w:locked="1" w:unhideWhenUsed="1"/>
    <w:lsdException w:name="HTML Cite" w:locked="1" w:unhideWhenUsed="1"/>
    <w:lsdException w:name="HTML Code" w:locked="1" w:unhideWhenUsed="1"/>
    <w:lsdException w:name="HTML Definition" w:locked="1" w:unhideWhenUsed="1"/>
    <w:lsdException w:name="HTML Keyboard" w:locked="1" w:unhideWhenUsed="1"/>
    <w:lsdException w:name="HTML Preformatted" w:locked="1" w:unhideWhenUsed="1"/>
    <w:lsdException w:name="HTML Sample" w:locked="1" w:unhideWhenUsed="1"/>
    <w:lsdException w:name="HTML Typewriter" w:locked="1" w:unhideWhenUsed="1"/>
    <w:lsdException w:name="HTML Variable" w:locked="1" w:unhideWhenUsed="1"/>
    <w:lsdException w:name="Normal Table" w:locked="1" w:unhideWhenUsed="1"/>
    <w:lsdException w:name="annotation subject" w:locked="1" w:unhideWhenUsed="1"/>
    <w:lsdException w:name="No List" w:locked="1" w:unhideWhenUsed="1"/>
    <w:lsdException w:name="Outline List 1" w:locked="1" w:unhideWhenUsed="1"/>
    <w:lsdException w:name="Outline List 2" w:locked="1" w:unhideWhenUsed="1"/>
    <w:lsdException w:name="Outline List 3" w:locked="1" w:unhideWhenUsed="1"/>
    <w:lsdException w:name="Table Simple 1" w:locked="1" w:unhideWhenUsed="1"/>
    <w:lsdException w:name="Table Simple 2" w:locked="1" w:unhideWhenUsed="1"/>
    <w:lsdException w:name="Table Simple 3" w:locked="1" w:unhideWhenUsed="1"/>
    <w:lsdException w:name="Table Classic 1" w:locked="1" w:unhideWhenUsed="1"/>
    <w:lsdException w:name="Table Classic 2" w:locked="1" w:unhideWhenUsed="1"/>
    <w:lsdException w:name="Table Classic 3" w:locked="1" w:unhideWhenUsed="1"/>
    <w:lsdException w:name="Table Classic 4" w:locked="1" w:unhideWhenUsed="1"/>
    <w:lsdException w:name="Table Colorful 1" w:locked="1" w:unhideWhenUsed="1"/>
    <w:lsdException w:name="Table Colorful 2" w:locked="1" w:unhideWhenUsed="1"/>
    <w:lsdException w:name="Table Colorful 3" w:locked="1" w:unhideWhenUsed="1"/>
    <w:lsdException w:name="Table Columns 1" w:locked="1" w:unhideWhenUsed="1"/>
    <w:lsdException w:name="Table Columns 2" w:locked="1" w:unhideWhenUsed="1"/>
    <w:lsdException w:name="Table Columns 3" w:locked="1" w:unhideWhenUsed="1"/>
    <w:lsdException w:name="Table Columns 4" w:locked="1" w:unhideWhenUsed="1"/>
    <w:lsdException w:name="Table Columns 5" w:locked="1" w:unhideWhenUsed="1"/>
    <w:lsdException w:name="Table Grid 1" w:locked="1" w:unhideWhenUsed="1"/>
    <w:lsdException w:name="Table Grid 2" w:locked="1" w:unhideWhenUsed="1"/>
    <w:lsdException w:name="Table Grid 3" w:locked="1" w:unhideWhenUsed="1"/>
    <w:lsdException w:name="Table Grid 4" w:locked="1" w:unhideWhenUsed="1"/>
    <w:lsdException w:name="Table Grid 5" w:locked="1" w:unhideWhenUsed="1"/>
    <w:lsdException w:name="Table Grid 6" w:locked="1" w:unhideWhenUsed="1"/>
    <w:lsdException w:name="Table Grid 7" w:locked="1" w:unhideWhenUsed="1"/>
    <w:lsdException w:name="Table Grid 8" w:locked="1" w:unhideWhenUsed="1"/>
    <w:lsdException w:name="Table List 1" w:locked="1" w:unhideWhenUsed="1"/>
    <w:lsdException w:name="Table List 2" w:locked="1" w:unhideWhenUsed="1"/>
    <w:lsdException w:name="Table List 3" w:locked="1" w:unhideWhenUsed="1"/>
    <w:lsdException w:name="Table List 4" w:locked="1" w:unhideWhenUsed="1"/>
    <w:lsdException w:name="Table List 5" w:locked="1" w:unhideWhenUsed="1"/>
    <w:lsdException w:name="Table List 6" w:locked="1" w:unhideWhenUsed="1"/>
    <w:lsdException w:name="Table List 7" w:locked="1" w:unhideWhenUsed="1"/>
    <w:lsdException w:name="Table List 8" w:locked="1" w:unhideWhenUsed="1"/>
    <w:lsdException w:name="Table 3D effects 1" w:locked="1" w:unhideWhenUsed="1"/>
    <w:lsdException w:name="Table 3D effects 2" w:locked="1" w:unhideWhenUsed="1"/>
    <w:lsdException w:name="Table 3D effects 3" w:locked="1" w:unhideWhenUsed="1"/>
    <w:lsdException w:name="Table Contemporary" w:locked="1" w:unhideWhenUsed="1"/>
    <w:lsdException w:name="Table Elegant" w:locked="1" w:unhideWhenUsed="1"/>
    <w:lsdException w:name="Table Professional" w:locked="1" w:unhideWhenUsed="1"/>
    <w:lsdException w:name="Table Subtle 1" w:locked="1" w:unhideWhenUsed="1"/>
    <w:lsdException w:name="Table Subtle 2" w:locked="1" w:unhideWhenUsed="1"/>
    <w:lsdException w:name="Table Web 1" w:locked="1" w:unhideWhenUsed="1"/>
    <w:lsdException w:name="Table Web 2" w:locked="1" w:unhideWhenUsed="1"/>
    <w:lsdException w:name="Table Web 3" w:locked="1" w:unhideWhenUsed="1"/>
    <w:lsdException w:name="Balloon Text" w:locked="1" w:unhideWhenUsed="1"/>
    <w:lsdException w:name="Table Grid" w:semiHidden="0" w:uiPriority="0"/>
    <w:lsdException w:name="Table Theme" w:locked="1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3C7E6F"/>
  </w:style>
  <w:style w:type="paragraph" w:styleId="Ttulo1">
    <w:name w:val="heading 1"/>
    <w:basedOn w:val="Normal"/>
    <w:next w:val="Normal"/>
    <w:link w:val="Ttulo1Char"/>
    <w:uiPriority w:val="99"/>
    <w:qFormat/>
    <w:rsid w:val="003C7E6F"/>
    <w:pPr>
      <w:keepNext/>
      <w:numPr>
        <w:ilvl w:val="12"/>
      </w:numPr>
      <w:tabs>
        <w:tab w:val="left" w:pos="360"/>
        <w:tab w:val="left" w:pos="720"/>
        <w:tab w:val="left" w:pos="1260"/>
        <w:tab w:val="left" w:pos="1440"/>
        <w:tab w:val="left" w:leader="dot" w:pos="9720"/>
      </w:tabs>
      <w:ind w:left="900"/>
      <w:jc w:val="both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3C7E6F"/>
    <w:pPr>
      <w:keepNext/>
      <w:numPr>
        <w:ilvl w:val="12"/>
      </w:numPr>
      <w:tabs>
        <w:tab w:val="left" w:pos="720"/>
        <w:tab w:val="left" w:leader="dot" w:pos="9720"/>
      </w:tabs>
      <w:ind w:left="360"/>
      <w:jc w:val="both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9"/>
    <w:qFormat/>
    <w:rsid w:val="003C7E6F"/>
    <w:pPr>
      <w:keepNext/>
      <w:numPr>
        <w:ilvl w:val="12"/>
      </w:numPr>
      <w:ind w:left="3240"/>
      <w:jc w:val="both"/>
      <w:outlineLvl w:val="2"/>
    </w:pPr>
    <w:rPr>
      <w:rFonts w:ascii="Cambria" w:hAnsi="Cambria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9"/>
    <w:qFormat/>
    <w:rsid w:val="003C7E6F"/>
    <w:pPr>
      <w:keepNext/>
      <w:numPr>
        <w:ilvl w:val="12"/>
      </w:numPr>
      <w:tabs>
        <w:tab w:val="left" w:pos="360"/>
        <w:tab w:val="left" w:pos="426"/>
        <w:tab w:val="left" w:leader="dot" w:pos="9720"/>
      </w:tabs>
      <w:ind w:left="426"/>
      <w:jc w:val="both"/>
      <w:outlineLvl w:val="3"/>
    </w:pPr>
    <w:rPr>
      <w:rFonts w:ascii="Calibri" w:hAnsi="Calibr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3C7E6F"/>
    <w:pPr>
      <w:keepNext/>
      <w:tabs>
        <w:tab w:val="left" w:pos="720"/>
        <w:tab w:val="left" w:pos="1080"/>
      </w:tabs>
      <w:ind w:left="426"/>
      <w:jc w:val="both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3C7E6F"/>
    <w:pPr>
      <w:keepNext/>
      <w:tabs>
        <w:tab w:val="left" w:pos="720"/>
        <w:tab w:val="left" w:leader="dot" w:pos="9720"/>
      </w:tabs>
      <w:jc w:val="both"/>
      <w:outlineLvl w:val="5"/>
    </w:pPr>
    <w:rPr>
      <w:rFonts w:ascii="Calibri" w:hAnsi="Calibri"/>
      <w:b/>
      <w:bCs/>
    </w:rPr>
  </w:style>
  <w:style w:type="paragraph" w:styleId="Ttulo7">
    <w:name w:val="heading 7"/>
    <w:basedOn w:val="Normal"/>
    <w:next w:val="Normal"/>
    <w:link w:val="Ttulo7Char"/>
    <w:uiPriority w:val="99"/>
    <w:qFormat/>
    <w:rsid w:val="003C7E6F"/>
    <w:pPr>
      <w:keepNext/>
      <w:tabs>
        <w:tab w:val="left" w:pos="720"/>
        <w:tab w:val="left" w:leader="dot" w:pos="9720"/>
      </w:tabs>
      <w:ind w:left="720"/>
      <w:jc w:val="both"/>
      <w:outlineLvl w:val="6"/>
    </w:pPr>
    <w:rPr>
      <w:rFonts w:ascii="Calibri" w:hAnsi="Calibri"/>
      <w:sz w:val="24"/>
      <w:szCs w:val="24"/>
    </w:rPr>
  </w:style>
  <w:style w:type="paragraph" w:styleId="Ttulo8">
    <w:name w:val="heading 8"/>
    <w:basedOn w:val="Normal"/>
    <w:next w:val="Normal"/>
    <w:link w:val="Ttulo8Char"/>
    <w:uiPriority w:val="99"/>
    <w:qFormat/>
    <w:rsid w:val="003C7E6F"/>
    <w:pPr>
      <w:spacing w:before="240" w:after="60"/>
      <w:outlineLvl w:val="7"/>
    </w:pPr>
    <w:rPr>
      <w:rFonts w:ascii="Calibri" w:hAnsi="Calibr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har"/>
    <w:uiPriority w:val="99"/>
    <w:qFormat/>
    <w:rsid w:val="003C7E6F"/>
    <w:pPr>
      <w:keepNext/>
      <w:numPr>
        <w:ilvl w:val="12"/>
      </w:numPr>
      <w:tabs>
        <w:tab w:val="left" w:pos="5040"/>
      </w:tabs>
      <w:spacing w:line="360" w:lineRule="auto"/>
      <w:ind w:left="3240"/>
      <w:jc w:val="both"/>
      <w:outlineLvl w:val="8"/>
    </w:pPr>
    <w:rPr>
      <w:rFonts w:ascii="Cambria" w:hAnsi="Cambri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5F10E3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link w:val="Ttulo2"/>
    <w:uiPriority w:val="99"/>
    <w:semiHidden/>
    <w:locked/>
    <w:rsid w:val="005F10E3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link w:val="Ttulo3"/>
    <w:uiPriority w:val="99"/>
    <w:semiHidden/>
    <w:locked/>
    <w:rsid w:val="005F10E3"/>
    <w:rPr>
      <w:rFonts w:ascii="Cambria" w:hAnsi="Cambria" w:cs="Times New Roman"/>
      <w:b/>
      <w:sz w:val="26"/>
    </w:rPr>
  </w:style>
  <w:style w:type="character" w:customStyle="1" w:styleId="Ttulo4Char">
    <w:name w:val="Título 4 Char"/>
    <w:link w:val="Ttulo4"/>
    <w:uiPriority w:val="99"/>
    <w:semiHidden/>
    <w:locked/>
    <w:rsid w:val="005F10E3"/>
    <w:rPr>
      <w:rFonts w:ascii="Calibri" w:hAnsi="Calibri" w:cs="Times New Roman"/>
      <w:b/>
      <w:sz w:val="28"/>
    </w:rPr>
  </w:style>
  <w:style w:type="character" w:customStyle="1" w:styleId="Ttulo5Char">
    <w:name w:val="Título 5 Char"/>
    <w:link w:val="Ttulo5"/>
    <w:uiPriority w:val="99"/>
    <w:semiHidden/>
    <w:locked/>
    <w:rsid w:val="005F10E3"/>
    <w:rPr>
      <w:rFonts w:ascii="Calibri" w:hAnsi="Calibri" w:cs="Times New Roman"/>
      <w:b/>
      <w:i/>
      <w:sz w:val="26"/>
    </w:rPr>
  </w:style>
  <w:style w:type="character" w:customStyle="1" w:styleId="Ttulo6Char">
    <w:name w:val="Título 6 Char"/>
    <w:link w:val="Ttulo6"/>
    <w:uiPriority w:val="99"/>
    <w:semiHidden/>
    <w:locked/>
    <w:rsid w:val="005F10E3"/>
    <w:rPr>
      <w:rFonts w:ascii="Calibri" w:hAnsi="Calibri" w:cs="Times New Roman"/>
      <w:b/>
    </w:rPr>
  </w:style>
  <w:style w:type="character" w:customStyle="1" w:styleId="Ttulo7Char">
    <w:name w:val="Título 7 Char"/>
    <w:link w:val="Ttulo7"/>
    <w:uiPriority w:val="99"/>
    <w:semiHidden/>
    <w:locked/>
    <w:rsid w:val="005F10E3"/>
    <w:rPr>
      <w:rFonts w:ascii="Calibri" w:hAnsi="Calibri" w:cs="Times New Roman"/>
      <w:sz w:val="24"/>
    </w:rPr>
  </w:style>
  <w:style w:type="character" w:customStyle="1" w:styleId="Ttulo8Char">
    <w:name w:val="Título 8 Char"/>
    <w:link w:val="Ttulo8"/>
    <w:uiPriority w:val="99"/>
    <w:semiHidden/>
    <w:locked/>
    <w:rsid w:val="005F10E3"/>
    <w:rPr>
      <w:rFonts w:ascii="Calibri" w:hAnsi="Calibri" w:cs="Times New Roman"/>
      <w:i/>
      <w:sz w:val="24"/>
    </w:rPr>
  </w:style>
  <w:style w:type="character" w:customStyle="1" w:styleId="Ttulo9Char">
    <w:name w:val="Título 9 Char"/>
    <w:link w:val="Ttulo9"/>
    <w:uiPriority w:val="99"/>
    <w:semiHidden/>
    <w:locked/>
    <w:rsid w:val="005F10E3"/>
    <w:rPr>
      <w:rFonts w:ascii="Cambria" w:hAnsi="Cambria" w:cs="Times New Roman"/>
    </w:rPr>
  </w:style>
  <w:style w:type="paragraph" w:styleId="Cabealho">
    <w:name w:val="header"/>
    <w:basedOn w:val="Normal"/>
    <w:link w:val="Cabealho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semiHidden/>
    <w:locked/>
    <w:rsid w:val="005F10E3"/>
    <w:rPr>
      <w:rFonts w:cs="Times New Roman"/>
      <w:sz w:val="20"/>
    </w:rPr>
  </w:style>
  <w:style w:type="paragraph" w:styleId="Rodap">
    <w:name w:val="footer"/>
    <w:basedOn w:val="Normal"/>
    <w:link w:val="RodapChar"/>
    <w:uiPriority w:val="99"/>
    <w:rsid w:val="003C7E6F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semiHidden/>
    <w:locked/>
    <w:rsid w:val="005F10E3"/>
    <w:rPr>
      <w:rFonts w:cs="Times New Roman"/>
      <w:sz w:val="20"/>
    </w:rPr>
  </w:style>
  <w:style w:type="character" w:styleId="Nmerodepgina">
    <w:name w:val="page number"/>
    <w:uiPriority w:val="99"/>
    <w:rsid w:val="003C7E6F"/>
    <w:rPr>
      <w:rFonts w:cs="Times New Roman"/>
    </w:rPr>
  </w:style>
  <w:style w:type="paragraph" w:styleId="Sumrio1">
    <w:name w:val="toc 1"/>
    <w:basedOn w:val="Normal"/>
    <w:next w:val="Normal"/>
    <w:uiPriority w:val="99"/>
    <w:semiHidden/>
    <w:rsid w:val="003C7E6F"/>
    <w:pPr>
      <w:spacing w:before="120"/>
    </w:pPr>
    <w:rPr>
      <w:b/>
      <w:i/>
      <w:sz w:val="24"/>
    </w:rPr>
  </w:style>
  <w:style w:type="paragraph" w:customStyle="1" w:styleId="StyleHeading">
    <w:name w:val="Style Heading"/>
    <w:basedOn w:val="Normal"/>
    <w:uiPriority w:val="99"/>
    <w:rsid w:val="003C7E6F"/>
    <w:pPr>
      <w:pBdr>
        <w:bottom w:val="single" w:sz="30" w:space="1" w:color="000080"/>
      </w:pBdr>
      <w:tabs>
        <w:tab w:val="left" w:pos="720"/>
        <w:tab w:val="left" w:pos="1080"/>
      </w:tabs>
    </w:pPr>
    <w:rPr>
      <w:b/>
      <w:color w:val="000080"/>
      <w:sz w:val="28"/>
    </w:rPr>
  </w:style>
  <w:style w:type="paragraph" w:customStyle="1" w:styleId="SubHeading">
    <w:name w:val="Sub Heading"/>
    <w:basedOn w:val="Normal"/>
    <w:uiPriority w:val="99"/>
    <w:rsid w:val="003C7E6F"/>
    <w:pPr>
      <w:pBdr>
        <w:bottom w:val="single" w:sz="18" w:space="1" w:color="000080"/>
      </w:pBdr>
      <w:tabs>
        <w:tab w:val="left" w:pos="720"/>
        <w:tab w:val="left" w:pos="1080"/>
      </w:tabs>
      <w:ind w:left="720" w:right="4500" w:hanging="360"/>
    </w:pPr>
    <w:rPr>
      <w:b/>
      <w:sz w:val="24"/>
    </w:rPr>
  </w:style>
  <w:style w:type="paragraph" w:customStyle="1" w:styleId="Body">
    <w:name w:val="Body"/>
    <w:basedOn w:val="Normal"/>
    <w:uiPriority w:val="99"/>
    <w:rsid w:val="003C7E6F"/>
    <w:pPr>
      <w:ind w:left="360"/>
    </w:pPr>
    <w:rPr>
      <w:sz w:val="24"/>
    </w:rPr>
  </w:style>
  <w:style w:type="paragraph" w:styleId="Sumrio2">
    <w:name w:val="toc 2"/>
    <w:basedOn w:val="Normal"/>
    <w:next w:val="Normal"/>
    <w:uiPriority w:val="99"/>
    <w:semiHidden/>
    <w:rsid w:val="003C7E6F"/>
    <w:pPr>
      <w:spacing w:before="120"/>
      <w:ind w:left="200"/>
    </w:pPr>
    <w:rPr>
      <w:b/>
      <w:sz w:val="22"/>
    </w:rPr>
  </w:style>
  <w:style w:type="paragraph" w:styleId="Sumrio3">
    <w:name w:val="toc 3"/>
    <w:basedOn w:val="Normal"/>
    <w:next w:val="Normal"/>
    <w:uiPriority w:val="99"/>
    <w:semiHidden/>
    <w:rsid w:val="003C7E6F"/>
    <w:pPr>
      <w:ind w:left="400"/>
    </w:pPr>
  </w:style>
  <w:style w:type="paragraph" w:styleId="Sumrio4">
    <w:name w:val="toc 4"/>
    <w:basedOn w:val="Normal"/>
    <w:next w:val="Normal"/>
    <w:uiPriority w:val="99"/>
    <w:semiHidden/>
    <w:rsid w:val="003C7E6F"/>
    <w:pPr>
      <w:ind w:left="600"/>
    </w:pPr>
  </w:style>
  <w:style w:type="paragraph" w:styleId="Sumrio5">
    <w:name w:val="toc 5"/>
    <w:basedOn w:val="Normal"/>
    <w:next w:val="Normal"/>
    <w:uiPriority w:val="99"/>
    <w:semiHidden/>
    <w:rsid w:val="003C7E6F"/>
    <w:pPr>
      <w:ind w:left="800"/>
    </w:pPr>
  </w:style>
  <w:style w:type="paragraph" w:styleId="Sumrio6">
    <w:name w:val="toc 6"/>
    <w:basedOn w:val="Normal"/>
    <w:next w:val="Normal"/>
    <w:uiPriority w:val="99"/>
    <w:semiHidden/>
    <w:rsid w:val="003C7E6F"/>
    <w:pPr>
      <w:ind w:left="1000"/>
    </w:pPr>
  </w:style>
  <w:style w:type="paragraph" w:styleId="Sumrio7">
    <w:name w:val="toc 7"/>
    <w:basedOn w:val="Normal"/>
    <w:next w:val="Normal"/>
    <w:uiPriority w:val="99"/>
    <w:semiHidden/>
    <w:rsid w:val="003C7E6F"/>
    <w:pPr>
      <w:ind w:left="1200"/>
    </w:pPr>
  </w:style>
  <w:style w:type="paragraph" w:styleId="Sumrio8">
    <w:name w:val="toc 8"/>
    <w:basedOn w:val="Normal"/>
    <w:next w:val="Normal"/>
    <w:uiPriority w:val="99"/>
    <w:semiHidden/>
    <w:rsid w:val="003C7E6F"/>
    <w:pPr>
      <w:ind w:left="1400"/>
    </w:pPr>
  </w:style>
  <w:style w:type="paragraph" w:styleId="Sumrio9">
    <w:name w:val="toc 9"/>
    <w:basedOn w:val="Normal"/>
    <w:next w:val="Normal"/>
    <w:uiPriority w:val="99"/>
    <w:semiHidden/>
    <w:rsid w:val="003C7E6F"/>
    <w:pPr>
      <w:ind w:left="1600"/>
    </w:pPr>
  </w:style>
  <w:style w:type="paragraph" w:customStyle="1" w:styleId="Corpo">
    <w:name w:val="Corpo"/>
    <w:basedOn w:val="Normal"/>
    <w:uiPriority w:val="99"/>
    <w:rsid w:val="003C7E6F"/>
    <w:pPr>
      <w:spacing w:after="120"/>
      <w:ind w:left="709"/>
      <w:jc w:val="both"/>
    </w:pPr>
    <w:rPr>
      <w:rFonts w:ascii="Garamond" w:hAnsi="Garamond"/>
      <w:sz w:val="24"/>
      <w:lang w:eastAsia="en-US"/>
    </w:rPr>
  </w:style>
  <w:style w:type="paragraph" w:customStyle="1" w:styleId="TtulodoDocumento">
    <w:name w:val="Título do Documento"/>
    <w:basedOn w:val="Normal"/>
    <w:uiPriority w:val="99"/>
    <w:rsid w:val="003C7E6F"/>
    <w:pPr>
      <w:spacing w:before="3000" w:after="480"/>
      <w:ind w:left="567"/>
    </w:pPr>
    <w:rPr>
      <w:rFonts w:ascii="Impact" w:hAnsi="Impact"/>
      <w:sz w:val="36"/>
      <w:lang w:eastAsia="en-US"/>
    </w:rPr>
  </w:style>
  <w:style w:type="paragraph" w:customStyle="1" w:styleId="SubttulodoDocumento">
    <w:name w:val="Subtítulo do Documento"/>
    <w:basedOn w:val="TtulodoDocumento"/>
    <w:uiPriority w:val="99"/>
    <w:rsid w:val="003C7E6F"/>
    <w:pPr>
      <w:spacing w:before="120"/>
    </w:pPr>
  </w:style>
  <w:style w:type="paragraph" w:styleId="Recuodecorpodetexto">
    <w:name w:val="Body Text Indent"/>
    <w:basedOn w:val="Normal"/>
    <w:link w:val="RecuodecorpodetextoChar"/>
    <w:uiPriority w:val="99"/>
    <w:rsid w:val="003C7E6F"/>
    <w:pPr>
      <w:numPr>
        <w:ilvl w:val="12"/>
      </w:numPr>
      <w:tabs>
        <w:tab w:val="left" w:leader="dot" w:pos="9720"/>
      </w:tabs>
      <w:ind w:left="900"/>
      <w:jc w:val="both"/>
    </w:pPr>
  </w:style>
  <w:style w:type="character" w:customStyle="1" w:styleId="RecuodecorpodetextoChar">
    <w:name w:val="Recuo de corpo de texto Char"/>
    <w:link w:val="Recuodecorpodetexto"/>
    <w:uiPriority w:val="99"/>
    <w:semiHidden/>
    <w:locked/>
    <w:rsid w:val="005F10E3"/>
    <w:rPr>
      <w:rFonts w:cs="Times New Roman"/>
      <w:sz w:val="20"/>
    </w:rPr>
  </w:style>
  <w:style w:type="paragraph" w:styleId="Corpodetexto">
    <w:name w:val="Body Text"/>
    <w:basedOn w:val="Normal"/>
    <w:link w:val="CorpodetextoChar"/>
    <w:uiPriority w:val="99"/>
    <w:rsid w:val="003C7E6F"/>
  </w:style>
  <w:style w:type="character" w:customStyle="1" w:styleId="CorpodetextoChar">
    <w:name w:val="Corpo de texto Char"/>
    <w:link w:val="Corpodetexto"/>
    <w:uiPriority w:val="99"/>
    <w:semiHidden/>
    <w:locked/>
    <w:rsid w:val="005F10E3"/>
    <w:rPr>
      <w:rFonts w:cs="Times New Roman"/>
      <w:sz w:val="20"/>
    </w:rPr>
  </w:style>
  <w:style w:type="paragraph" w:styleId="Recuodecorpodetexto2">
    <w:name w:val="Body Text Indent 2"/>
    <w:basedOn w:val="Normal"/>
    <w:link w:val="Recuodecorpodetexto2Char"/>
    <w:uiPriority w:val="99"/>
    <w:rsid w:val="003C7E6F"/>
    <w:pPr>
      <w:numPr>
        <w:ilvl w:val="12"/>
      </w:numPr>
      <w:tabs>
        <w:tab w:val="left" w:pos="360"/>
        <w:tab w:val="left" w:pos="1260"/>
        <w:tab w:val="left" w:pos="1440"/>
        <w:tab w:val="left" w:leader="dot" w:pos="9720"/>
      </w:tabs>
      <w:ind w:left="426"/>
      <w:jc w:val="both"/>
    </w:pPr>
  </w:style>
  <w:style w:type="character" w:customStyle="1" w:styleId="Recuodecorpodetexto2Char">
    <w:name w:val="Recuo de corpo de texto 2 Char"/>
    <w:link w:val="Recuodecorpodetexto2"/>
    <w:uiPriority w:val="99"/>
    <w:semiHidden/>
    <w:locked/>
    <w:rsid w:val="005F10E3"/>
    <w:rPr>
      <w:rFonts w:cs="Times New Roman"/>
      <w:sz w:val="20"/>
    </w:rPr>
  </w:style>
  <w:style w:type="paragraph" w:styleId="Recuodecorpodetexto3">
    <w:name w:val="Body Text Indent 3"/>
    <w:basedOn w:val="Normal"/>
    <w:link w:val="Recuodecorpodetexto3Char"/>
    <w:uiPriority w:val="99"/>
    <w:rsid w:val="003C7E6F"/>
    <w:pPr>
      <w:numPr>
        <w:ilvl w:val="12"/>
      </w:numPr>
      <w:tabs>
        <w:tab w:val="left" w:pos="630"/>
        <w:tab w:val="left" w:pos="1260"/>
        <w:tab w:val="left" w:pos="1440"/>
        <w:tab w:val="left" w:pos="2410"/>
        <w:tab w:val="left" w:leader="dot" w:pos="9720"/>
      </w:tabs>
      <w:ind w:left="2410"/>
      <w:jc w:val="both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uiPriority w:val="99"/>
    <w:semiHidden/>
    <w:locked/>
    <w:rsid w:val="005F10E3"/>
    <w:rPr>
      <w:rFonts w:cs="Times New Roman"/>
      <w:sz w:val="16"/>
    </w:rPr>
  </w:style>
  <w:style w:type="paragraph" w:customStyle="1" w:styleId="Paragraph1">
    <w:name w:val="Paragraph1"/>
    <w:basedOn w:val="Normal"/>
    <w:uiPriority w:val="99"/>
    <w:rsid w:val="003C7E6F"/>
    <w:pPr>
      <w:widowControl w:val="0"/>
      <w:spacing w:before="80"/>
      <w:jc w:val="both"/>
    </w:pPr>
  </w:style>
  <w:style w:type="paragraph" w:customStyle="1" w:styleId="TCHeading1">
    <w:name w:val="TC Heading 1"/>
    <w:basedOn w:val="Ttulo1"/>
    <w:next w:val="Normal"/>
    <w:uiPriority w:val="99"/>
    <w:rsid w:val="003C7E6F"/>
    <w:pPr>
      <w:widowControl w:val="0"/>
      <w:numPr>
        <w:ilvl w:val="0"/>
      </w:numPr>
      <w:tabs>
        <w:tab w:val="clear" w:pos="720"/>
        <w:tab w:val="clear" w:pos="1260"/>
        <w:tab w:val="clear" w:pos="1440"/>
        <w:tab w:val="clear" w:pos="9720"/>
        <w:tab w:val="num" w:pos="360"/>
      </w:tabs>
      <w:spacing w:before="240" w:after="60" w:line="240" w:lineRule="atLeast"/>
      <w:ind w:left="900"/>
      <w:jc w:val="left"/>
    </w:pPr>
  </w:style>
  <w:style w:type="paragraph" w:customStyle="1" w:styleId="TCParagraph">
    <w:name w:val="TC Paragraph"/>
    <w:basedOn w:val="Corpodetexto"/>
    <w:uiPriority w:val="99"/>
    <w:rsid w:val="003C7E6F"/>
    <w:pPr>
      <w:keepLines/>
      <w:widowControl w:val="0"/>
      <w:spacing w:after="120" w:line="240" w:lineRule="atLeast"/>
      <w:ind w:firstLine="720"/>
      <w:jc w:val="both"/>
    </w:pPr>
  </w:style>
  <w:style w:type="paragraph" w:customStyle="1" w:styleId="TCTips">
    <w:name w:val="TC Tips"/>
    <w:basedOn w:val="Corpodetexto"/>
    <w:uiPriority w:val="99"/>
    <w:rsid w:val="003C7E6F"/>
    <w:pPr>
      <w:keepLines/>
      <w:widowControl w:val="0"/>
      <w:spacing w:after="120" w:line="240" w:lineRule="atLeast"/>
      <w:jc w:val="both"/>
    </w:pPr>
    <w:rPr>
      <w:i/>
      <w:color w:val="0000FF"/>
    </w:rPr>
  </w:style>
  <w:style w:type="paragraph" w:customStyle="1" w:styleId="TCHeading2">
    <w:name w:val="TC Heading 2"/>
    <w:basedOn w:val="Ttulo2"/>
    <w:next w:val="TCParagraph"/>
    <w:uiPriority w:val="99"/>
    <w:rsid w:val="003C7E6F"/>
    <w:pPr>
      <w:widowControl w:val="0"/>
      <w:numPr>
        <w:ilvl w:val="1"/>
        <w:numId w:val="1"/>
      </w:numPr>
      <w:tabs>
        <w:tab w:val="clear" w:pos="720"/>
        <w:tab w:val="clear" w:pos="9720"/>
      </w:tabs>
      <w:spacing w:before="120" w:after="60" w:line="240" w:lineRule="atLeast"/>
      <w:ind w:left="0"/>
      <w:jc w:val="left"/>
    </w:pPr>
    <w:rPr>
      <w:rFonts w:ascii="Arial" w:hAnsi="Arial"/>
      <w:sz w:val="24"/>
    </w:rPr>
  </w:style>
  <w:style w:type="paragraph" w:customStyle="1" w:styleId="TCHeading3">
    <w:name w:val="TC Heading 3"/>
    <w:basedOn w:val="Ttulo3"/>
    <w:next w:val="TCParagraph"/>
    <w:uiPriority w:val="99"/>
    <w:rsid w:val="003C7E6F"/>
    <w:pPr>
      <w:widowControl w:val="0"/>
      <w:numPr>
        <w:ilvl w:val="2"/>
        <w:numId w:val="1"/>
      </w:numPr>
      <w:spacing w:before="120" w:after="60" w:line="240" w:lineRule="atLeast"/>
      <w:ind w:left="0"/>
      <w:jc w:val="left"/>
    </w:pPr>
    <w:rPr>
      <w:rFonts w:ascii="Arial" w:hAnsi="Arial"/>
      <w:sz w:val="20"/>
    </w:rPr>
  </w:style>
  <w:style w:type="paragraph" w:customStyle="1" w:styleId="InfoBlue">
    <w:name w:val="InfoBlue"/>
    <w:basedOn w:val="Normal"/>
    <w:next w:val="Corpodetexto"/>
    <w:autoRedefine/>
    <w:uiPriority w:val="99"/>
    <w:rsid w:val="00752424"/>
    <w:pPr>
      <w:widowControl w:val="0"/>
      <w:spacing w:after="120" w:line="240" w:lineRule="atLeast"/>
      <w:ind w:left="720"/>
    </w:pPr>
    <w:rPr>
      <w:rFonts w:ascii="Arial" w:hAnsi="Arial"/>
      <w:i/>
      <w:color w:val="0000FF"/>
      <w:lang w:val="en-US"/>
    </w:rPr>
  </w:style>
  <w:style w:type="paragraph" w:styleId="Ttulo">
    <w:name w:val="Title"/>
    <w:basedOn w:val="Normal"/>
    <w:next w:val="Normal"/>
    <w:link w:val="TtuloChar"/>
    <w:uiPriority w:val="99"/>
    <w:qFormat/>
    <w:rsid w:val="003C7E6F"/>
    <w:pPr>
      <w:widowControl w:val="0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99"/>
    <w:locked/>
    <w:rsid w:val="005F10E3"/>
    <w:rPr>
      <w:rFonts w:ascii="Cambria" w:hAnsi="Cambria" w:cs="Times New Roman"/>
      <w:b/>
      <w:kern w:val="28"/>
      <w:sz w:val="32"/>
    </w:rPr>
  </w:style>
  <w:style w:type="paragraph" w:customStyle="1" w:styleId="Tabletext">
    <w:name w:val="Tabletext"/>
    <w:basedOn w:val="Normal"/>
    <w:uiPriority w:val="99"/>
    <w:rsid w:val="003C7E6F"/>
    <w:pPr>
      <w:keepLines/>
      <w:widowControl w:val="0"/>
      <w:spacing w:after="120" w:line="240" w:lineRule="atLeast"/>
    </w:pPr>
    <w:rPr>
      <w:rFonts w:ascii="Arial" w:hAnsi="Arial"/>
      <w:lang w:val="en-US"/>
    </w:rPr>
  </w:style>
  <w:style w:type="character" w:styleId="Refdecomentrio">
    <w:name w:val="annotation reference"/>
    <w:uiPriority w:val="99"/>
    <w:semiHidden/>
    <w:rsid w:val="003C7E6F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3C7E6F"/>
  </w:style>
  <w:style w:type="character" w:customStyle="1" w:styleId="TextodecomentrioChar">
    <w:name w:val="Texto de comentário Char"/>
    <w:link w:val="Textodecomentrio"/>
    <w:uiPriority w:val="99"/>
    <w:semiHidden/>
    <w:locked/>
    <w:rsid w:val="005F10E3"/>
    <w:rPr>
      <w:rFonts w:cs="Times New Roman"/>
      <w:sz w:val="20"/>
    </w:rPr>
  </w:style>
  <w:style w:type="paragraph" w:styleId="Textodenotaderodap">
    <w:name w:val="footnote text"/>
    <w:basedOn w:val="Normal"/>
    <w:link w:val="TextodenotaderodapChar"/>
    <w:uiPriority w:val="99"/>
    <w:semiHidden/>
    <w:rsid w:val="003C7E6F"/>
  </w:style>
  <w:style w:type="character" w:customStyle="1" w:styleId="TextodenotaderodapChar">
    <w:name w:val="Texto de nota de rodapé Char"/>
    <w:link w:val="Textodenotaderodap"/>
    <w:uiPriority w:val="99"/>
    <w:semiHidden/>
    <w:locked/>
    <w:rsid w:val="005F10E3"/>
    <w:rPr>
      <w:rFonts w:cs="Times New Roman"/>
      <w:sz w:val="20"/>
    </w:rPr>
  </w:style>
  <w:style w:type="character" w:styleId="Refdenotaderodap">
    <w:name w:val="footnote reference"/>
    <w:uiPriority w:val="99"/>
    <w:semiHidden/>
    <w:rsid w:val="003C7E6F"/>
    <w:rPr>
      <w:rFonts w:cs="Times New Roman"/>
      <w:vertAlign w:val="superscript"/>
    </w:rPr>
  </w:style>
  <w:style w:type="paragraph" w:styleId="Textodebalo">
    <w:name w:val="Balloon Text"/>
    <w:basedOn w:val="Normal"/>
    <w:link w:val="TextodebaloChar"/>
    <w:uiPriority w:val="99"/>
    <w:semiHidden/>
    <w:rsid w:val="00776469"/>
    <w:rPr>
      <w:sz w:val="2"/>
    </w:rPr>
  </w:style>
  <w:style w:type="character" w:customStyle="1" w:styleId="TextodebaloChar">
    <w:name w:val="Texto de balão Char"/>
    <w:link w:val="Textodebalo"/>
    <w:uiPriority w:val="99"/>
    <w:semiHidden/>
    <w:locked/>
    <w:rsid w:val="005F10E3"/>
    <w:rPr>
      <w:rFonts w:cs="Times New Roman"/>
      <w:sz w:val="2"/>
    </w:rPr>
  </w:style>
  <w:style w:type="table" w:styleId="Tabelacomgrade">
    <w:name w:val="Table Grid"/>
    <w:basedOn w:val="Tabelanormal"/>
    <w:uiPriority w:val="99"/>
    <w:rsid w:val="006011B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egritoatributo">
    <w:name w:val="Negrito atributo"/>
    <w:uiPriority w:val="99"/>
    <w:rsid w:val="00752424"/>
    <w:rPr>
      <w:rFonts w:ascii="Courier New" w:hAnsi="Courier New"/>
      <w:b/>
      <w:sz w:val="18"/>
    </w:rPr>
  </w:style>
  <w:style w:type="paragraph" w:styleId="PargrafodaLista">
    <w:name w:val="List Paragraph"/>
    <w:basedOn w:val="Normal"/>
    <w:uiPriority w:val="99"/>
    <w:qFormat/>
    <w:rsid w:val="00A63569"/>
    <w:pPr>
      <w:ind w:left="720"/>
    </w:pPr>
    <w:rPr>
      <w:rFonts w:ascii="Calibri" w:hAnsi="Calibri"/>
      <w:sz w:val="22"/>
      <w:szCs w:val="22"/>
    </w:rPr>
  </w:style>
  <w:style w:type="character" w:customStyle="1" w:styleId="apple-style-span">
    <w:name w:val="apple-style-span"/>
    <w:uiPriority w:val="99"/>
    <w:rsid w:val="005D18EF"/>
  </w:style>
  <w:style w:type="paragraph" w:customStyle="1" w:styleId="NormalArialNarrow">
    <w:name w:val="Normal + Arial Narrow"/>
    <w:aliases w:val="11 pt,Cor Personalizada(RGB(0,32,96))"/>
    <w:basedOn w:val="Normal"/>
    <w:link w:val="NormalArialNarrowChar"/>
    <w:uiPriority w:val="99"/>
    <w:rsid w:val="00EF4F69"/>
    <w:rPr>
      <w:rFonts w:ascii="Arial Narrow" w:hAnsi="Arial Narrow"/>
      <w:color w:val="002060"/>
      <w:sz w:val="22"/>
    </w:rPr>
  </w:style>
  <w:style w:type="character" w:customStyle="1" w:styleId="NormalArialNarrowChar">
    <w:name w:val="Normal + Arial Narrow Char"/>
    <w:aliases w:val="11 pt Char,Cor Personalizada(RGB(0 Char,32 Char,96)) Char"/>
    <w:link w:val="NormalArialNarrow"/>
    <w:uiPriority w:val="99"/>
    <w:locked/>
    <w:rsid w:val="00EF4F69"/>
    <w:rPr>
      <w:rFonts w:ascii="Arial Narrow" w:hAnsi="Arial Narrow"/>
      <w:color w:val="002060"/>
      <w:sz w:val="22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12982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2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2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2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2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2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2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2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2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2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2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2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2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2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2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2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SLUCHE~1\CONFIG~1\Temp\GABRILsluchetta171033EMS_Especificacao_Manutencao_Sistema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GABRILsluchetta171033EMS_Especificacao_Manutencao_Sistemas</Template>
  <TotalTime>98</TotalTime>
  <Pages>10</Pages>
  <Words>1147</Words>
  <Characters>6197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TREELOG</Company>
  <LinksUpToDate>false</LinksUpToDate>
  <CharactersWithSpaces>7330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Editora Abril S.A.</dc:creator>
  <cp:lastModifiedBy>Francivaldo Nogueira Alecrim_DISCOVER</cp:lastModifiedBy>
  <cp:revision>10</cp:revision>
  <cp:lastPrinted>2009-11-19T20:24:00Z</cp:lastPrinted>
  <dcterms:created xsi:type="dcterms:W3CDTF">2012-07-05T13:48:00Z</dcterms:created>
  <dcterms:modified xsi:type="dcterms:W3CDTF">2012-08-02T18:50:00Z</dcterms:modified>
</cp:coreProperties>
</file>