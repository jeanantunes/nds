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39079C">
        <w:rPr>
          <w:rFonts w:ascii="Arial Narrow" w:hAnsi="Arial Narrow"/>
          <w:b/>
          <w:sz w:val="36"/>
          <w:szCs w:val="36"/>
        </w:rPr>
        <w:t>1</w:t>
      </w:r>
      <w:r w:rsidR="0057641E">
        <w:rPr>
          <w:rFonts w:ascii="Arial Narrow" w:hAnsi="Arial Narrow"/>
          <w:b/>
          <w:sz w:val="36"/>
          <w:szCs w:val="36"/>
        </w:rPr>
        <w:t>94</w:t>
      </w:r>
      <w:r>
        <w:rPr>
          <w:rFonts w:ascii="Arial Narrow" w:hAnsi="Arial Narrow"/>
          <w:b/>
          <w:sz w:val="36"/>
          <w:szCs w:val="36"/>
        </w:rPr>
        <w:t>–</w:t>
      </w:r>
      <w:r w:rsidR="0057641E">
        <w:rPr>
          <w:rFonts w:ascii="Arial Narrow" w:hAnsi="Arial Narrow"/>
          <w:b/>
          <w:sz w:val="36"/>
          <w:szCs w:val="36"/>
        </w:rPr>
        <w:t>Emissão de Bandeiras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Default="0057641E">
      <w:pPr>
        <w:rPr>
          <w:rFonts w:ascii="Arial Narrow" w:hAnsi="Arial Narrow"/>
        </w:rPr>
      </w:pPr>
    </w:p>
    <w:p w:rsidR="0057641E" w:rsidRPr="00875148" w:rsidRDefault="0057641E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57641E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28/04</w:t>
            </w:r>
            <w:r w:rsidR="00A76839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57641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A76839" w:rsidRPr="009540DC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A76839" w:rsidRPr="00D90C24" w:rsidRDefault="00A76839" w:rsidP="0057641E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responsável pela impressão </w:t>
            </w:r>
            <w:r w:rsidR="0057641E">
              <w:rPr>
                <w:rFonts w:ascii="Calibri" w:hAnsi="Calibri"/>
                <w:sz w:val="22"/>
                <w:szCs w:val="22"/>
              </w:rPr>
              <w:t>de bandeiras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13C6E" w:rsidRDefault="00C13C6E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6469C5" w:rsidRDefault="00594ACB" w:rsidP="000120D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 w:rsidRPr="000120D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Na funcionalidade de “Emissão das Bandeiras”, </w:t>
      </w:r>
      <w:r w:rsidR="000120DE" w:rsidRPr="000120DE">
        <w:rPr>
          <w:rFonts w:ascii="Arial Narrow" w:hAnsi="Arial Narrow" w:cs="Arial"/>
          <w:color w:val="002060"/>
          <w:sz w:val="22"/>
          <w:szCs w:val="22"/>
          <w:highlight w:val="yellow"/>
        </w:rPr>
        <w:t>o usuário informará o filtro por semana de recolhimento. Esse combo será um combo de seleção.</w:t>
      </w:r>
      <w:r w:rsidR="000120DE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D56E9" w:rsidRDefault="00BD56E9" w:rsidP="000120D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BD56E9" w:rsidRDefault="00BD56E9" w:rsidP="000120D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617BB5" w:rsidRDefault="00BD56E9" w:rsidP="006C4F57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noProof/>
          <w:color w:val="002060"/>
          <w:sz w:val="22"/>
          <w:szCs w:val="22"/>
        </w:rPr>
        <w:drawing>
          <wp:inline distT="0" distB="0" distL="0" distR="0" wp14:anchorId="5CECEE2F" wp14:editId="087A59CB">
            <wp:extent cx="6110605" cy="1784350"/>
            <wp:effectExtent l="0" t="0" r="444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E9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BD56E9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0120DE" w:rsidRDefault="00594ACB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0A114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Se selecionada a opção </w:t>
      </w:r>
      <w:r w:rsidR="002D665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de </w:t>
      </w:r>
      <w:r w:rsidRPr="000A1146">
        <w:rPr>
          <w:rFonts w:ascii="Arial Narrow" w:hAnsi="Arial Narrow" w:cs="Arial"/>
          <w:color w:val="002060"/>
          <w:sz w:val="22"/>
          <w:szCs w:val="22"/>
          <w:highlight w:val="yellow"/>
        </w:rPr>
        <w:t>pesquisa por semana de recolhimento, a funcionalidade mostrar</w:t>
      </w:r>
      <w:r w:rsidR="00256472" w:rsidRPr="000A1146">
        <w:rPr>
          <w:rFonts w:ascii="Arial Narrow" w:hAnsi="Arial Narrow" w:cs="Arial"/>
          <w:color w:val="002060"/>
          <w:sz w:val="22"/>
          <w:szCs w:val="22"/>
          <w:highlight w:val="yellow"/>
        </w:rPr>
        <w:t>á no Grid as informa</w:t>
      </w:r>
      <w:r w:rsidR="000120DE">
        <w:rPr>
          <w:rFonts w:ascii="Arial Narrow" w:hAnsi="Arial Narrow" w:cs="Arial"/>
          <w:color w:val="002060"/>
          <w:sz w:val="22"/>
          <w:szCs w:val="22"/>
          <w:highlight w:val="yellow"/>
        </w:rPr>
        <w:t>ções de Código, Produto, Edição e</w:t>
      </w:r>
      <w:r w:rsidR="00256472" w:rsidRPr="000A114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pacote padrão. Após pesquisa, quando o usuário clicar no botão “</w:t>
      </w:r>
      <w:r w:rsidR="00EA017B">
        <w:rPr>
          <w:rFonts w:ascii="Arial Narrow" w:hAnsi="Arial Narrow" w:cs="Arial"/>
          <w:color w:val="002060"/>
          <w:sz w:val="22"/>
          <w:szCs w:val="22"/>
          <w:highlight w:val="yellow"/>
        </w:rPr>
        <w:t>Imprimir Bandeiras</w:t>
      </w:r>
      <w:r w:rsidR="00256472" w:rsidRPr="000A1146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”, a funcionalidade exibirá </w:t>
      </w:r>
      <w:r w:rsidR="000120D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pop-up pedindo a confirmação da quantidade de pallets. </w:t>
      </w:r>
    </w:p>
    <w:p w:rsidR="00BD56E9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EA017B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 usuário informará a quantidade de pallets e em seguida clica no botão “Confirmar”. </w:t>
      </w:r>
    </w:p>
    <w:p w:rsidR="00EA017B" w:rsidRDefault="00EA017B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A3171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abrirá o espelho da bandeira e possibilitará a impressão considerando a informação de quantidade de pallet informada, ou seja, se for informada dois pallets, serão impressas duas bandeiras, uma com a informação de quantidade (1/2) e outra com a informação de quantidade (2/2).</w:t>
      </w:r>
    </w:p>
    <w:p w:rsidR="00DA3171" w:rsidRDefault="00DA3171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DA3171" w:rsidRDefault="00DA3171" w:rsidP="006C4F57">
      <w:pPr>
        <w:rPr>
          <w:rFonts w:ascii="Arial Narrow" w:hAnsi="Arial Narrow" w:cs="Arial"/>
          <w:noProof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Nessa </w:t>
      </w:r>
      <w:r w:rsidRPr="00DA3171">
        <w:rPr>
          <w:rFonts w:ascii="Arial Narrow" w:hAnsi="Arial Narrow" w:cs="Arial"/>
          <w:color w:val="002060"/>
          <w:sz w:val="22"/>
          <w:szCs w:val="22"/>
          <w:highlight w:val="yellow"/>
        </w:rPr>
        <w:t>funcionalidade, o sistema considerará que a bandeira será emitida sempre como operação bancas. Essa informação constará na bandeira.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D56E9" w:rsidRDefault="00DA3171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noProof/>
          <w:color w:val="002060"/>
          <w:sz w:val="22"/>
          <w:szCs w:val="22"/>
        </w:rPr>
        <w:lastRenderedPageBreak/>
        <w:drawing>
          <wp:inline distT="0" distB="0" distL="0" distR="0">
            <wp:extent cx="6116955" cy="34620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E9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B05EA" w:rsidRDefault="002B05EA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B05EA" w:rsidRDefault="00BD56E9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>
        <w:rPr>
          <w:rFonts w:ascii="Arial Narrow" w:hAnsi="Arial Narrow" w:cs="Arial"/>
          <w:noProof/>
          <w:color w:val="002060"/>
          <w:sz w:val="22"/>
          <w:szCs w:val="22"/>
        </w:rPr>
        <w:drawing>
          <wp:inline distT="0" distB="0" distL="0" distR="0">
            <wp:extent cx="2232397" cy="7672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289" cy="7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EA" w:rsidRDefault="002B05EA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B05EA" w:rsidRPr="00DA3171" w:rsidRDefault="002B05EA" w:rsidP="006C4F57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A76839" w:rsidRPr="00DA3171" w:rsidRDefault="00EA017B" w:rsidP="00EA017B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DA317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Na bandeira constarão as informações do nome da praça, destino, semana de recolhimento, operação (banca ou Varejo) e quantidade de pallets. </w:t>
      </w:r>
    </w:p>
    <w:p w:rsidR="00EA017B" w:rsidRPr="00DA3171" w:rsidRDefault="00EA017B" w:rsidP="00EA017B">
      <w:pPr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EA017B" w:rsidRDefault="00DA3171" w:rsidP="00EA017B">
      <w:pPr>
        <w:rPr>
          <w:rFonts w:ascii="Arial Narrow" w:hAnsi="Arial Narrow" w:cs="Arial"/>
          <w:color w:val="002060"/>
          <w:sz w:val="22"/>
          <w:szCs w:val="22"/>
        </w:rPr>
      </w:pPr>
      <w:r w:rsidRPr="00DA3171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terá um botão “Bandeira Manual”. O usuário poderá digitar manualmente todos os campos informados na bandeira e solicitar a impressão.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087953" w:rsidRDefault="00087953" w:rsidP="00EA017B">
      <w:pPr>
        <w:rPr>
          <w:rFonts w:ascii="Arial Narrow" w:hAnsi="Arial Narrow" w:cs="Arial"/>
          <w:color w:val="002060"/>
          <w:sz w:val="22"/>
          <w:szCs w:val="22"/>
        </w:rPr>
      </w:pPr>
    </w:p>
    <w:p w:rsidR="00087953" w:rsidRDefault="00087953" w:rsidP="00EA017B">
      <w:pPr>
        <w:rPr>
          <w:rFonts w:ascii="Arial Narrow" w:hAnsi="Arial Narrow" w:cs="Arial"/>
          <w:color w:val="002060"/>
          <w:sz w:val="22"/>
          <w:szCs w:val="22"/>
        </w:rPr>
      </w:pPr>
      <w:r w:rsidRPr="00087953">
        <w:rPr>
          <w:rFonts w:ascii="Arial Narrow" w:hAnsi="Arial Narrow" w:cs="Arial"/>
          <w:color w:val="002060"/>
          <w:sz w:val="22"/>
          <w:szCs w:val="22"/>
          <w:highlight w:val="yellow"/>
        </w:rPr>
        <w:t>Nesse acesso, a funcionalidade mostrará a bandeira com as informações de Nome da Praça, Semana de Recolhimento, Operação em branco. Após preenchimento, o usuário informará a quantidade de pallets e solicitará a impressão.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9540DC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9540DC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12108" w:rsidRPr="00012108" w:rsidRDefault="00012108" w:rsidP="00012108"/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9540DC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9540DC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B46F03" w:rsidRDefault="00B46F03" w:rsidP="00B46F03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403F36" w:rsidRPr="00403F36" w:rsidRDefault="00403F36" w:rsidP="00EE4C31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403F36">
        <w:rPr>
          <w:rFonts w:ascii="Arial Narrow" w:hAnsi="Arial Narrow"/>
          <w:color w:val="FF0000"/>
          <w:highlight w:val="yellow"/>
        </w:rPr>
        <w:t>Semana: Semana de recolhimento</w:t>
      </w:r>
    </w:p>
    <w:p w:rsidR="00B46F03" w:rsidRDefault="00B46F03" w:rsidP="00B46F03">
      <w:pPr>
        <w:rPr>
          <w:rFonts w:ascii="Arial Narrow" w:hAnsi="Arial Narrow"/>
        </w:rPr>
      </w:pPr>
    </w:p>
    <w:p w:rsidR="00012108" w:rsidRDefault="00087953" w:rsidP="0008795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Grid de pesquisa: </w:t>
      </w:r>
      <w:proofErr w:type="gramStart"/>
      <w:r w:rsidR="00012108">
        <w:rPr>
          <w:rFonts w:ascii="Arial Narrow" w:hAnsi="Arial Narrow"/>
        </w:rPr>
        <w:t>Campos não editáveis</w:t>
      </w:r>
      <w:proofErr w:type="gramEnd"/>
      <w:r w:rsidR="00012108">
        <w:rPr>
          <w:rFonts w:ascii="Arial Narrow" w:hAnsi="Arial Narrow"/>
        </w:rPr>
        <w:t>:</w:t>
      </w:r>
    </w:p>
    <w:p w:rsidR="004E24E1" w:rsidRDefault="00C86A5C" w:rsidP="0041772D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 w:rsidR="0041772D">
        <w:rPr>
          <w:rFonts w:ascii="Arial Narrow" w:hAnsi="Arial Narrow"/>
        </w:rPr>
        <w:t>:</w:t>
      </w:r>
      <w:r w:rsidR="004E24E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código do produto</w:t>
      </w:r>
    </w:p>
    <w:p w:rsidR="004E24E1" w:rsidRDefault="00C86A5C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4E24E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produto</w:t>
      </w:r>
      <w:r w:rsidR="004E24E1">
        <w:rPr>
          <w:rFonts w:ascii="Arial Narrow" w:hAnsi="Arial Narrow"/>
        </w:rPr>
        <w:t>.</w:t>
      </w:r>
    </w:p>
    <w:p w:rsidR="004E24E1" w:rsidRDefault="00C86A5C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</w:t>
      </w:r>
      <w:r w:rsidR="004E24E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edição do produto</w:t>
      </w:r>
      <w:r w:rsidR="004E24E1">
        <w:rPr>
          <w:rFonts w:ascii="Arial Narrow" w:hAnsi="Arial Narrow"/>
        </w:rPr>
        <w:t>.</w:t>
      </w:r>
    </w:p>
    <w:p w:rsidR="00904BC0" w:rsidRDefault="00524581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Pacote Padrão</w:t>
      </w:r>
      <w:r w:rsidR="00904BC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quantidade do pacote padrão</w:t>
      </w:r>
      <w:r w:rsidR="00904BC0">
        <w:rPr>
          <w:rFonts w:ascii="Arial Narrow" w:hAnsi="Arial Narrow"/>
        </w:rPr>
        <w:t>.</w:t>
      </w:r>
    </w:p>
    <w:p w:rsidR="0041772D" w:rsidRDefault="0041772D" w:rsidP="00EE4C31">
      <w:pPr>
        <w:ind w:left="1146"/>
        <w:rPr>
          <w:rFonts w:ascii="Arial Narrow" w:hAnsi="Arial Narr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41772D" w:rsidRDefault="0041772D" w:rsidP="0041772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</w:t>
      </w:r>
      <w:r w:rsidR="00F04D3C">
        <w:rPr>
          <w:rFonts w:ascii="Arial Narrow" w:hAnsi="Arial Narrow"/>
        </w:rPr>
        <w:t>ões</w:t>
      </w:r>
      <w:r>
        <w:rPr>
          <w:rFonts w:ascii="Arial Narrow" w:hAnsi="Arial Narrow"/>
        </w:rPr>
        <w:t>:</w:t>
      </w:r>
    </w:p>
    <w:p w:rsidR="0041772D" w:rsidRDefault="0041772D" w:rsidP="0041772D">
      <w:pPr>
        <w:ind w:left="426"/>
        <w:rPr>
          <w:rFonts w:ascii="Arial Narrow" w:hAnsi="Arial Narrow"/>
        </w:rPr>
      </w:pPr>
    </w:p>
    <w:p w:rsidR="00524581" w:rsidRDefault="0052458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resultado conforme filtro.</w:t>
      </w:r>
    </w:p>
    <w:p w:rsidR="00B46F03" w:rsidRDefault="0052458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bandeiras</w:t>
      </w:r>
      <w:r w:rsidR="00B46F03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realiza impressão das bandeiras conforme resultado e layout da </w:t>
      </w:r>
      <w:proofErr w:type="gramStart"/>
      <w:r>
        <w:rPr>
          <w:rFonts w:ascii="Arial Narrow" w:hAnsi="Arial Narrow"/>
        </w:rPr>
        <w:t>bandeira</w:t>
      </w:r>
      <w:r w:rsidR="00B46F03">
        <w:rPr>
          <w:rFonts w:ascii="Arial Narrow" w:hAnsi="Arial Narrow"/>
        </w:rPr>
        <w:t>.</w:t>
      </w:r>
      <w:proofErr w:type="gramEnd"/>
      <w:r w:rsidR="005F5047">
        <w:rPr>
          <w:rFonts w:ascii="Arial Narrow" w:hAnsi="Arial Narrow"/>
        </w:rPr>
        <w:t xml:space="preserve">(cada bandeira deverá conter também um código de barras (no rodapé e centralizado) que será composto da seguinte forma: </w:t>
      </w:r>
      <w:proofErr w:type="spellStart"/>
      <w:r w:rsidR="005F5047">
        <w:rPr>
          <w:rFonts w:ascii="Arial Narrow" w:hAnsi="Arial Narrow"/>
        </w:rPr>
        <w:t>ano+semana+nº</w:t>
      </w:r>
      <w:proofErr w:type="spellEnd"/>
      <w:r w:rsidR="005F5047">
        <w:rPr>
          <w:rFonts w:ascii="Arial Narrow" w:hAnsi="Arial Narrow"/>
        </w:rPr>
        <w:t xml:space="preserve"> estrado)</w:t>
      </w:r>
    </w:p>
    <w:p w:rsidR="00160C41" w:rsidRDefault="00160C41" w:rsidP="00D92A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Impressão </w:t>
      </w:r>
      <w:r w:rsidR="00524581">
        <w:rPr>
          <w:rFonts w:ascii="Arial Narrow" w:hAnsi="Arial Narrow"/>
        </w:rPr>
        <w:t>Relatório</w:t>
      </w:r>
      <w:r>
        <w:rPr>
          <w:rFonts w:ascii="Arial Narrow" w:hAnsi="Arial Narrow"/>
        </w:rPr>
        <w:t xml:space="preserve">: Imprime </w:t>
      </w:r>
      <w:r w:rsidR="009D4CA9">
        <w:rPr>
          <w:rFonts w:ascii="Arial Narrow" w:hAnsi="Arial Narrow"/>
        </w:rPr>
        <w:t>relatório com informações dos destinos das bandeiras</w:t>
      </w:r>
      <w:r>
        <w:rPr>
          <w:rFonts w:ascii="Arial Narrow" w:hAnsi="Arial Narrow"/>
        </w:rPr>
        <w:t>.</w:t>
      </w:r>
    </w:p>
    <w:p w:rsidR="00087953" w:rsidRDefault="00087953" w:rsidP="00D92A16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>
        <w:rPr>
          <w:rFonts w:ascii="Arial Narrow" w:hAnsi="Arial Narrow"/>
          <w:color w:val="FF0000"/>
          <w:highlight w:val="yellow"/>
        </w:rPr>
        <w:t xml:space="preserve">Bandeira manual: gera o espelho da bandeira com os campos em branco para preenchimento manual do usuário. </w:t>
      </w:r>
    </w:p>
    <w:p w:rsidR="00403F36" w:rsidRPr="00403F36" w:rsidRDefault="00403F36" w:rsidP="00D92A16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403F36">
        <w:rPr>
          <w:rFonts w:ascii="Arial Narrow" w:hAnsi="Arial Narrow"/>
          <w:color w:val="FF0000"/>
          <w:highlight w:val="yellow"/>
        </w:rPr>
        <w:t>Confirma: confirma a geração da bandeira.</w:t>
      </w:r>
    </w:p>
    <w:p w:rsidR="00403F36" w:rsidRPr="00403F36" w:rsidRDefault="00403F36" w:rsidP="00087953">
      <w:pPr>
        <w:ind w:left="1146"/>
        <w:rPr>
          <w:rFonts w:ascii="Arial Narrow" w:hAnsi="Arial Narrow"/>
          <w:color w:val="FF0000"/>
          <w:highlight w:val="yell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Pr="00087953" w:rsidRDefault="00087953" w:rsidP="0010198B">
      <w:pPr>
        <w:ind w:left="426"/>
        <w:rPr>
          <w:rFonts w:ascii="Arial Narrow" w:hAnsi="Arial Narrow"/>
          <w:b/>
          <w:color w:val="FFFF00"/>
        </w:rPr>
      </w:pPr>
      <w:r w:rsidRPr="00087953">
        <w:rPr>
          <w:rFonts w:ascii="Arial Narrow" w:hAnsi="Arial Narrow"/>
          <w:b/>
          <w:color w:val="FFFF00"/>
          <w:highlight w:val="red"/>
        </w:rPr>
        <w:t>Falta anexar um exemplo de bandeira.</w:t>
      </w:r>
    </w:p>
    <w:p w:rsidR="00A76839" w:rsidRDefault="00A76839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:rsidR="00024E70" w:rsidRDefault="00024E70" w:rsidP="0010198B">
      <w:pPr>
        <w:ind w:left="426"/>
        <w:rPr>
          <w:rFonts w:ascii="Arial Narrow" w:hAnsi="Arial Narrow"/>
        </w:rPr>
      </w:pPr>
    </w:p>
    <w:p w:rsidR="00A76839" w:rsidRDefault="0077500F" w:rsidP="0077500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Emissão de Bandeira</w:t>
      </w:r>
      <w:r w:rsidR="004D5D5F">
        <w:rPr>
          <w:rFonts w:ascii="Arial Narrow" w:hAnsi="Arial Narrow"/>
        </w:rPr>
        <w:t xml:space="preserve"> com a informação do código de barras</w:t>
      </w:r>
    </w:p>
    <w:p w:rsidR="0077500F" w:rsidRDefault="0077500F" w:rsidP="0077500F">
      <w:pPr>
        <w:ind w:left="426"/>
        <w:rPr>
          <w:rFonts w:ascii="Arial Narrow" w:hAnsi="Arial Narrow"/>
        </w:rPr>
      </w:pPr>
    </w:p>
    <w:p w:rsidR="0077500F" w:rsidRDefault="0077500F" w:rsidP="0077500F">
      <w:pPr>
        <w:ind w:left="3306" w:firstLine="294"/>
        <w:rPr>
          <w:rFonts w:ascii="Arial Narrow" w:hAnsi="Arial Narrow"/>
        </w:rPr>
      </w:pPr>
    </w:p>
    <w:p w:rsidR="00A76839" w:rsidRDefault="00A76839" w:rsidP="00FD0CD1">
      <w:pPr>
        <w:ind w:left="426"/>
        <w:rPr>
          <w:rFonts w:ascii="Arial Narrow" w:hAnsi="Arial Narrow"/>
        </w:rPr>
      </w:pPr>
    </w:p>
    <w:p w:rsidR="002074EA" w:rsidRPr="00875148" w:rsidRDefault="002074EA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14" w:rsidRDefault="00182F14">
      <w:r>
        <w:separator/>
      </w:r>
    </w:p>
  </w:endnote>
  <w:endnote w:type="continuationSeparator" w:id="0">
    <w:p w:rsidR="00182F14" w:rsidRDefault="0018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63" w:rsidRDefault="00D02D6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87953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8795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14" w:rsidRDefault="00182F14">
      <w:r>
        <w:separator/>
      </w:r>
    </w:p>
  </w:footnote>
  <w:footnote w:type="continuationSeparator" w:id="0">
    <w:p w:rsidR="00182F14" w:rsidRDefault="00182F14">
      <w:r>
        <w:continuationSeparator/>
      </w:r>
    </w:p>
  </w:footnote>
  <w:footnote w:id="1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02D6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02D63" w:rsidRPr="009540DC" w:rsidRDefault="0057641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3375"/>
                <wp:effectExtent l="0" t="0" r="0" b="952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02D63">
      <w:trPr>
        <w:cantSplit/>
        <w:trHeight w:val="337"/>
        <w:jc w:val="center"/>
      </w:trPr>
      <w:tc>
        <w:tcPr>
          <w:tcW w:w="2089" w:type="dxa"/>
          <w:vMerge/>
        </w:tcPr>
        <w:p w:rsidR="00D02D63" w:rsidRPr="009540DC" w:rsidRDefault="00D02D6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02D63" w:rsidRPr="009540DC" w:rsidRDefault="00D02D6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02D63" w:rsidRDefault="00D02D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AC77201"/>
    <w:multiLevelType w:val="hybridMultilevel"/>
    <w:tmpl w:val="B4C0C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20DE"/>
    <w:rsid w:val="00012108"/>
    <w:rsid w:val="0002068B"/>
    <w:rsid w:val="00020DCF"/>
    <w:rsid w:val="00024E70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439D"/>
    <w:rsid w:val="00085C58"/>
    <w:rsid w:val="00087953"/>
    <w:rsid w:val="00090E34"/>
    <w:rsid w:val="00092FF2"/>
    <w:rsid w:val="00095B92"/>
    <w:rsid w:val="00096E8F"/>
    <w:rsid w:val="000A1146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4371"/>
    <w:rsid w:val="000D4908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3D02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03"/>
    <w:rsid w:val="00120D7F"/>
    <w:rsid w:val="0012448A"/>
    <w:rsid w:val="00130BF4"/>
    <w:rsid w:val="0013234C"/>
    <w:rsid w:val="00133562"/>
    <w:rsid w:val="00134664"/>
    <w:rsid w:val="00134EA4"/>
    <w:rsid w:val="00141D4E"/>
    <w:rsid w:val="00145D4E"/>
    <w:rsid w:val="00154A64"/>
    <w:rsid w:val="00155152"/>
    <w:rsid w:val="00155485"/>
    <w:rsid w:val="00155AF9"/>
    <w:rsid w:val="0015625A"/>
    <w:rsid w:val="00156A85"/>
    <w:rsid w:val="00156CD2"/>
    <w:rsid w:val="00160C41"/>
    <w:rsid w:val="00161746"/>
    <w:rsid w:val="001636AE"/>
    <w:rsid w:val="0016673B"/>
    <w:rsid w:val="00170678"/>
    <w:rsid w:val="00176665"/>
    <w:rsid w:val="00176B48"/>
    <w:rsid w:val="001776B5"/>
    <w:rsid w:val="0018054E"/>
    <w:rsid w:val="0018172E"/>
    <w:rsid w:val="001826EF"/>
    <w:rsid w:val="00182F14"/>
    <w:rsid w:val="00186330"/>
    <w:rsid w:val="00186729"/>
    <w:rsid w:val="0018798B"/>
    <w:rsid w:val="00190B56"/>
    <w:rsid w:val="0019415F"/>
    <w:rsid w:val="00195723"/>
    <w:rsid w:val="001B19C6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74EA"/>
    <w:rsid w:val="002117FD"/>
    <w:rsid w:val="002128F9"/>
    <w:rsid w:val="00215804"/>
    <w:rsid w:val="00216BD7"/>
    <w:rsid w:val="00225398"/>
    <w:rsid w:val="00227E41"/>
    <w:rsid w:val="00232E19"/>
    <w:rsid w:val="00232FD5"/>
    <w:rsid w:val="0023440C"/>
    <w:rsid w:val="002369D3"/>
    <w:rsid w:val="0023793F"/>
    <w:rsid w:val="002413A6"/>
    <w:rsid w:val="002420A0"/>
    <w:rsid w:val="00242FDD"/>
    <w:rsid w:val="00245221"/>
    <w:rsid w:val="00254241"/>
    <w:rsid w:val="002552D5"/>
    <w:rsid w:val="00256472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666"/>
    <w:rsid w:val="00296253"/>
    <w:rsid w:val="002A37A9"/>
    <w:rsid w:val="002A3D6C"/>
    <w:rsid w:val="002A489D"/>
    <w:rsid w:val="002A493C"/>
    <w:rsid w:val="002A4DAE"/>
    <w:rsid w:val="002A5A05"/>
    <w:rsid w:val="002B05EA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65C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33CD3"/>
    <w:rsid w:val="00343A5F"/>
    <w:rsid w:val="00343E85"/>
    <w:rsid w:val="00344CD3"/>
    <w:rsid w:val="0034692E"/>
    <w:rsid w:val="00346E2C"/>
    <w:rsid w:val="00352574"/>
    <w:rsid w:val="00353E79"/>
    <w:rsid w:val="00360B96"/>
    <w:rsid w:val="0036483C"/>
    <w:rsid w:val="00370AA5"/>
    <w:rsid w:val="00372DB3"/>
    <w:rsid w:val="003735EF"/>
    <w:rsid w:val="003753C5"/>
    <w:rsid w:val="003814DB"/>
    <w:rsid w:val="003820C9"/>
    <w:rsid w:val="00385FB7"/>
    <w:rsid w:val="003878F7"/>
    <w:rsid w:val="0039079C"/>
    <w:rsid w:val="00390935"/>
    <w:rsid w:val="00390B23"/>
    <w:rsid w:val="00392A11"/>
    <w:rsid w:val="00392C50"/>
    <w:rsid w:val="00392D4C"/>
    <w:rsid w:val="00394D33"/>
    <w:rsid w:val="00395F0A"/>
    <w:rsid w:val="00396969"/>
    <w:rsid w:val="003976C3"/>
    <w:rsid w:val="003A031B"/>
    <w:rsid w:val="003A29F1"/>
    <w:rsid w:val="003A6ED9"/>
    <w:rsid w:val="003B124F"/>
    <w:rsid w:val="003C0E76"/>
    <w:rsid w:val="003C2B66"/>
    <w:rsid w:val="003C3E5A"/>
    <w:rsid w:val="003C6159"/>
    <w:rsid w:val="003C7E6F"/>
    <w:rsid w:val="003D1311"/>
    <w:rsid w:val="003D4B3F"/>
    <w:rsid w:val="003D5F2A"/>
    <w:rsid w:val="003D6623"/>
    <w:rsid w:val="003E65D7"/>
    <w:rsid w:val="003F3769"/>
    <w:rsid w:val="003F4CD3"/>
    <w:rsid w:val="003F51EA"/>
    <w:rsid w:val="00400B4A"/>
    <w:rsid w:val="00403F36"/>
    <w:rsid w:val="00406C5E"/>
    <w:rsid w:val="0040743C"/>
    <w:rsid w:val="00407BCF"/>
    <w:rsid w:val="0041262B"/>
    <w:rsid w:val="004150D4"/>
    <w:rsid w:val="00415F64"/>
    <w:rsid w:val="0041772D"/>
    <w:rsid w:val="00417AC0"/>
    <w:rsid w:val="00425CF6"/>
    <w:rsid w:val="00427853"/>
    <w:rsid w:val="00432241"/>
    <w:rsid w:val="004429EB"/>
    <w:rsid w:val="004454DC"/>
    <w:rsid w:val="004474E5"/>
    <w:rsid w:val="004474FF"/>
    <w:rsid w:val="0045592E"/>
    <w:rsid w:val="004602E7"/>
    <w:rsid w:val="00460E14"/>
    <w:rsid w:val="00462052"/>
    <w:rsid w:val="00462254"/>
    <w:rsid w:val="0046284F"/>
    <w:rsid w:val="00462F1A"/>
    <w:rsid w:val="00464FCE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C6F43"/>
    <w:rsid w:val="004D06BD"/>
    <w:rsid w:val="004D1F01"/>
    <w:rsid w:val="004D381C"/>
    <w:rsid w:val="004D3EF6"/>
    <w:rsid w:val="004D479A"/>
    <w:rsid w:val="004D5D5F"/>
    <w:rsid w:val="004D681A"/>
    <w:rsid w:val="004D72B7"/>
    <w:rsid w:val="004E030B"/>
    <w:rsid w:val="004E146B"/>
    <w:rsid w:val="004E24E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4581"/>
    <w:rsid w:val="00525158"/>
    <w:rsid w:val="00533434"/>
    <w:rsid w:val="00533709"/>
    <w:rsid w:val="005342FA"/>
    <w:rsid w:val="00536B8D"/>
    <w:rsid w:val="00541FEE"/>
    <w:rsid w:val="0054470E"/>
    <w:rsid w:val="00550E13"/>
    <w:rsid w:val="00551A51"/>
    <w:rsid w:val="005529EC"/>
    <w:rsid w:val="0056360A"/>
    <w:rsid w:val="00563CCF"/>
    <w:rsid w:val="00565A80"/>
    <w:rsid w:val="00566DA7"/>
    <w:rsid w:val="005728F6"/>
    <w:rsid w:val="0057641E"/>
    <w:rsid w:val="0058023C"/>
    <w:rsid w:val="00580FAD"/>
    <w:rsid w:val="00586977"/>
    <w:rsid w:val="00591325"/>
    <w:rsid w:val="0059362C"/>
    <w:rsid w:val="00594103"/>
    <w:rsid w:val="00594ACB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EE"/>
    <w:rsid w:val="005C759A"/>
    <w:rsid w:val="005D18EF"/>
    <w:rsid w:val="005E211D"/>
    <w:rsid w:val="005E2F8C"/>
    <w:rsid w:val="005E57D7"/>
    <w:rsid w:val="005F10E3"/>
    <w:rsid w:val="005F1EC1"/>
    <w:rsid w:val="005F5047"/>
    <w:rsid w:val="006011B9"/>
    <w:rsid w:val="0060216A"/>
    <w:rsid w:val="00603A73"/>
    <w:rsid w:val="00603F7B"/>
    <w:rsid w:val="006052EA"/>
    <w:rsid w:val="00610B3D"/>
    <w:rsid w:val="00614377"/>
    <w:rsid w:val="00614B88"/>
    <w:rsid w:val="00617BB5"/>
    <w:rsid w:val="0062407B"/>
    <w:rsid w:val="00640692"/>
    <w:rsid w:val="00645DE2"/>
    <w:rsid w:val="006469C5"/>
    <w:rsid w:val="006504F4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0D34"/>
    <w:rsid w:val="006919C9"/>
    <w:rsid w:val="00691D6D"/>
    <w:rsid w:val="0069442B"/>
    <w:rsid w:val="006A081E"/>
    <w:rsid w:val="006A2A01"/>
    <w:rsid w:val="006B4B86"/>
    <w:rsid w:val="006B4D0C"/>
    <w:rsid w:val="006B5723"/>
    <w:rsid w:val="006C1E49"/>
    <w:rsid w:val="006C43F7"/>
    <w:rsid w:val="006C4F5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8BF"/>
    <w:rsid w:val="007069D1"/>
    <w:rsid w:val="007077A7"/>
    <w:rsid w:val="00707850"/>
    <w:rsid w:val="00710567"/>
    <w:rsid w:val="00711B32"/>
    <w:rsid w:val="00712F31"/>
    <w:rsid w:val="00713A58"/>
    <w:rsid w:val="00714E41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4C9"/>
    <w:rsid w:val="00737BCC"/>
    <w:rsid w:val="007400F0"/>
    <w:rsid w:val="0074499F"/>
    <w:rsid w:val="007472E9"/>
    <w:rsid w:val="00751511"/>
    <w:rsid w:val="00752424"/>
    <w:rsid w:val="007565D7"/>
    <w:rsid w:val="0076025F"/>
    <w:rsid w:val="00772978"/>
    <w:rsid w:val="0077376A"/>
    <w:rsid w:val="0077500F"/>
    <w:rsid w:val="00776469"/>
    <w:rsid w:val="00792AF6"/>
    <w:rsid w:val="00793B84"/>
    <w:rsid w:val="00793D6C"/>
    <w:rsid w:val="007974B6"/>
    <w:rsid w:val="007A00C4"/>
    <w:rsid w:val="007A2713"/>
    <w:rsid w:val="007B1491"/>
    <w:rsid w:val="007B19E9"/>
    <w:rsid w:val="007B1AD5"/>
    <w:rsid w:val="007B3B6D"/>
    <w:rsid w:val="007B54C3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195C"/>
    <w:rsid w:val="0080382D"/>
    <w:rsid w:val="00803D36"/>
    <w:rsid w:val="008110AC"/>
    <w:rsid w:val="008125D7"/>
    <w:rsid w:val="00813102"/>
    <w:rsid w:val="008140EF"/>
    <w:rsid w:val="00822866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1877"/>
    <w:rsid w:val="008B3FE1"/>
    <w:rsid w:val="008B6165"/>
    <w:rsid w:val="008C5990"/>
    <w:rsid w:val="008C696C"/>
    <w:rsid w:val="008D111F"/>
    <w:rsid w:val="008D53D2"/>
    <w:rsid w:val="008D5D89"/>
    <w:rsid w:val="008D68D5"/>
    <w:rsid w:val="008D7370"/>
    <w:rsid w:val="008E04FA"/>
    <w:rsid w:val="008E31C4"/>
    <w:rsid w:val="008E6D40"/>
    <w:rsid w:val="008F0069"/>
    <w:rsid w:val="008F42D5"/>
    <w:rsid w:val="008F548F"/>
    <w:rsid w:val="008F5D03"/>
    <w:rsid w:val="008F6E04"/>
    <w:rsid w:val="008F71E3"/>
    <w:rsid w:val="008F7C82"/>
    <w:rsid w:val="00904BC0"/>
    <w:rsid w:val="009056E9"/>
    <w:rsid w:val="00905D43"/>
    <w:rsid w:val="009073BD"/>
    <w:rsid w:val="00912FD6"/>
    <w:rsid w:val="00915B58"/>
    <w:rsid w:val="0092036A"/>
    <w:rsid w:val="009207B3"/>
    <w:rsid w:val="009207B5"/>
    <w:rsid w:val="00927A21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3540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437A"/>
    <w:rsid w:val="009B02FE"/>
    <w:rsid w:val="009B7BDF"/>
    <w:rsid w:val="009C0CFF"/>
    <w:rsid w:val="009C2CEB"/>
    <w:rsid w:val="009C4218"/>
    <w:rsid w:val="009D0684"/>
    <w:rsid w:val="009D4CA9"/>
    <w:rsid w:val="009D6BA7"/>
    <w:rsid w:val="009E1AE2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A79"/>
    <w:rsid w:val="00A317F8"/>
    <w:rsid w:val="00A33DDC"/>
    <w:rsid w:val="00A3631C"/>
    <w:rsid w:val="00A36F80"/>
    <w:rsid w:val="00A47B45"/>
    <w:rsid w:val="00A47C91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7DC"/>
    <w:rsid w:val="00A862F3"/>
    <w:rsid w:val="00A91F99"/>
    <w:rsid w:val="00A941BE"/>
    <w:rsid w:val="00A9451A"/>
    <w:rsid w:val="00AA323C"/>
    <w:rsid w:val="00AA52F3"/>
    <w:rsid w:val="00AB4590"/>
    <w:rsid w:val="00AB67A7"/>
    <w:rsid w:val="00AB7DCE"/>
    <w:rsid w:val="00AC1969"/>
    <w:rsid w:val="00AC3425"/>
    <w:rsid w:val="00AC3DDC"/>
    <w:rsid w:val="00AD13A0"/>
    <w:rsid w:val="00AD1CD7"/>
    <w:rsid w:val="00AD20B9"/>
    <w:rsid w:val="00AD450E"/>
    <w:rsid w:val="00AD527E"/>
    <w:rsid w:val="00AD59B6"/>
    <w:rsid w:val="00AD7FEF"/>
    <w:rsid w:val="00AE290D"/>
    <w:rsid w:val="00AE45E8"/>
    <w:rsid w:val="00AF07BB"/>
    <w:rsid w:val="00AF2A86"/>
    <w:rsid w:val="00AF4003"/>
    <w:rsid w:val="00AF6532"/>
    <w:rsid w:val="00AF6E5E"/>
    <w:rsid w:val="00AF7F8F"/>
    <w:rsid w:val="00B016E0"/>
    <w:rsid w:val="00B027CB"/>
    <w:rsid w:val="00B02BE8"/>
    <w:rsid w:val="00B0379D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3BD7"/>
    <w:rsid w:val="00B46CF8"/>
    <w:rsid w:val="00B46F03"/>
    <w:rsid w:val="00B50B2B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047E"/>
    <w:rsid w:val="00B71115"/>
    <w:rsid w:val="00B71670"/>
    <w:rsid w:val="00B718ED"/>
    <w:rsid w:val="00B749AE"/>
    <w:rsid w:val="00B84DBD"/>
    <w:rsid w:val="00B86F32"/>
    <w:rsid w:val="00B87E6C"/>
    <w:rsid w:val="00B92540"/>
    <w:rsid w:val="00B94FD7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335C"/>
    <w:rsid w:val="00BB36A7"/>
    <w:rsid w:val="00BB4FC7"/>
    <w:rsid w:val="00BB74D3"/>
    <w:rsid w:val="00BD06A1"/>
    <w:rsid w:val="00BD0D7E"/>
    <w:rsid w:val="00BD11A1"/>
    <w:rsid w:val="00BD16C4"/>
    <w:rsid w:val="00BD1DF1"/>
    <w:rsid w:val="00BD4414"/>
    <w:rsid w:val="00BD56E9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6858"/>
    <w:rsid w:val="00C06BDE"/>
    <w:rsid w:val="00C10D4D"/>
    <w:rsid w:val="00C13C6E"/>
    <w:rsid w:val="00C25AFA"/>
    <w:rsid w:val="00C30277"/>
    <w:rsid w:val="00C30765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66E2A"/>
    <w:rsid w:val="00C75E39"/>
    <w:rsid w:val="00C8363C"/>
    <w:rsid w:val="00C83B93"/>
    <w:rsid w:val="00C86A5C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52F0"/>
    <w:rsid w:val="00CB6D22"/>
    <w:rsid w:val="00CB7054"/>
    <w:rsid w:val="00CB7435"/>
    <w:rsid w:val="00CB7DB2"/>
    <w:rsid w:val="00CC186B"/>
    <w:rsid w:val="00CC356D"/>
    <w:rsid w:val="00CC628B"/>
    <w:rsid w:val="00CD2BEE"/>
    <w:rsid w:val="00CF2AC9"/>
    <w:rsid w:val="00CF360A"/>
    <w:rsid w:val="00D013E8"/>
    <w:rsid w:val="00D019BE"/>
    <w:rsid w:val="00D02D63"/>
    <w:rsid w:val="00D12273"/>
    <w:rsid w:val="00D1287F"/>
    <w:rsid w:val="00D131F2"/>
    <w:rsid w:val="00D13717"/>
    <w:rsid w:val="00D1455B"/>
    <w:rsid w:val="00D15072"/>
    <w:rsid w:val="00D1558F"/>
    <w:rsid w:val="00D16DDA"/>
    <w:rsid w:val="00D20231"/>
    <w:rsid w:val="00D253D6"/>
    <w:rsid w:val="00D269D2"/>
    <w:rsid w:val="00D31268"/>
    <w:rsid w:val="00D32AAA"/>
    <w:rsid w:val="00D340EF"/>
    <w:rsid w:val="00D357CD"/>
    <w:rsid w:val="00D401AD"/>
    <w:rsid w:val="00D406E0"/>
    <w:rsid w:val="00D43507"/>
    <w:rsid w:val="00D453FF"/>
    <w:rsid w:val="00D45EB1"/>
    <w:rsid w:val="00D515AB"/>
    <w:rsid w:val="00D51B34"/>
    <w:rsid w:val="00D60C2B"/>
    <w:rsid w:val="00D64577"/>
    <w:rsid w:val="00D64742"/>
    <w:rsid w:val="00D67141"/>
    <w:rsid w:val="00D67D31"/>
    <w:rsid w:val="00D729CF"/>
    <w:rsid w:val="00D745E9"/>
    <w:rsid w:val="00D74DFC"/>
    <w:rsid w:val="00D7574A"/>
    <w:rsid w:val="00D81702"/>
    <w:rsid w:val="00D82DF3"/>
    <w:rsid w:val="00D86DCA"/>
    <w:rsid w:val="00D87767"/>
    <w:rsid w:val="00D90C24"/>
    <w:rsid w:val="00D90CD3"/>
    <w:rsid w:val="00D912E4"/>
    <w:rsid w:val="00D92A16"/>
    <w:rsid w:val="00D94953"/>
    <w:rsid w:val="00D9721C"/>
    <w:rsid w:val="00DA0FB6"/>
    <w:rsid w:val="00DA24A9"/>
    <w:rsid w:val="00DA3171"/>
    <w:rsid w:val="00DA4CC3"/>
    <w:rsid w:val="00DA6877"/>
    <w:rsid w:val="00DA73D1"/>
    <w:rsid w:val="00DB183E"/>
    <w:rsid w:val="00DB2ADC"/>
    <w:rsid w:val="00DB5999"/>
    <w:rsid w:val="00DC14D4"/>
    <w:rsid w:val="00DC2B67"/>
    <w:rsid w:val="00DC340A"/>
    <w:rsid w:val="00DC5667"/>
    <w:rsid w:val="00DC5E6B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19EA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5A07"/>
    <w:rsid w:val="00E36D54"/>
    <w:rsid w:val="00E41F2B"/>
    <w:rsid w:val="00E51217"/>
    <w:rsid w:val="00E52A49"/>
    <w:rsid w:val="00E62254"/>
    <w:rsid w:val="00E635A2"/>
    <w:rsid w:val="00E66C38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017B"/>
    <w:rsid w:val="00EA21F6"/>
    <w:rsid w:val="00EA27C5"/>
    <w:rsid w:val="00EA3AAD"/>
    <w:rsid w:val="00EA538F"/>
    <w:rsid w:val="00EB0A3F"/>
    <w:rsid w:val="00EB2506"/>
    <w:rsid w:val="00EB78C3"/>
    <w:rsid w:val="00EC0A20"/>
    <w:rsid w:val="00EC6D24"/>
    <w:rsid w:val="00ED1B21"/>
    <w:rsid w:val="00ED439D"/>
    <w:rsid w:val="00ED5B4E"/>
    <w:rsid w:val="00EE251C"/>
    <w:rsid w:val="00EE4C31"/>
    <w:rsid w:val="00EE76B3"/>
    <w:rsid w:val="00EF1908"/>
    <w:rsid w:val="00EF2883"/>
    <w:rsid w:val="00EF2A3A"/>
    <w:rsid w:val="00EF4284"/>
    <w:rsid w:val="00EF4F3B"/>
    <w:rsid w:val="00EF4F69"/>
    <w:rsid w:val="00F00402"/>
    <w:rsid w:val="00F023D9"/>
    <w:rsid w:val="00F025FE"/>
    <w:rsid w:val="00F04D3C"/>
    <w:rsid w:val="00F06D28"/>
    <w:rsid w:val="00F06E32"/>
    <w:rsid w:val="00F110A0"/>
    <w:rsid w:val="00F115A0"/>
    <w:rsid w:val="00F1361E"/>
    <w:rsid w:val="00F17E54"/>
    <w:rsid w:val="00F20B31"/>
    <w:rsid w:val="00F255DF"/>
    <w:rsid w:val="00F25CB5"/>
    <w:rsid w:val="00F25E97"/>
    <w:rsid w:val="00F27E38"/>
    <w:rsid w:val="00F352E1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A68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732F"/>
    <w:rsid w:val="00FE000B"/>
    <w:rsid w:val="00FE1EDE"/>
    <w:rsid w:val="00FE4542"/>
    <w:rsid w:val="00FE65F9"/>
    <w:rsid w:val="00FF03C0"/>
    <w:rsid w:val="00FF0990"/>
    <w:rsid w:val="00FF5648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308</TotalTime>
  <Pages>8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27</cp:revision>
  <cp:lastPrinted>2009-11-19T20:24:00Z</cp:lastPrinted>
  <dcterms:created xsi:type="dcterms:W3CDTF">2012-07-05T21:18:00Z</dcterms:created>
  <dcterms:modified xsi:type="dcterms:W3CDTF">2012-07-07T17:38:00Z</dcterms:modified>
</cp:coreProperties>
</file>