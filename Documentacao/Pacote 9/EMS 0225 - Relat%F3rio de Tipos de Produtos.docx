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4B1603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Theme="minorHAnsi" w:hAnsiTheme="minorHAnsi" w:cstheme="minorHAnsi"/>
          <w:sz w:val="40"/>
        </w:rPr>
      </w:pPr>
    </w:p>
    <w:p w:rsidR="00BE28B8" w:rsidRPr="004B1603" w:rsidRDefault="00BE28B8">
      <w:pPr>
        <w:numPr>
          <w:ilvl w:val="12"/>
          <w:numId w:val="0"/>
        </w:numPr>
        <w:ind w:left="3240"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sz w:val="40"/>
        </w:rPr>
      </w:pPr>
      <w:r w:rsidRPr="004B1603">
        <w:rPr>
          <w:rFonts w:asciiTheme="minorHAnsi" w:hAnsiTheme="minorHAnsi" w:cstheme="minorHAnsi"/>
          <w:b/>
          <w:sz w:val="40"/>
        </w:rPr>
        <w:t>&lt;</w:t>
      </w:r>
      <w:r w:rsidRPr="004B1603">
        <w:rPr>
          <w:rFonts w:asciiTheme="minorHAnsi" w:hAnsiTheme="minorHAnsi" w:cstheme="minorHAnsi"/>
          <w:b/>
          <w:sz w:val="36"/>
          <w:szCs w:val="36"/>
        </w:rPr>
        <w:t xml:space="preserve">EMS </w:t>
      </w:r>
      <w:r w:rsidR="0016746D">
        <w:rPr>
          <w:rFonts w:asciiTheme="minorHAnsi" w:hAnsiTheme="minorHAnsi" w:cstheme="minorHAnsi"/>
          <w:b/>
          <w:sz w:val="36"/>
          <w:szCs w:val="36"/>
        </w:rPr>
        <w:t>02</w:t>
      </w:r>
      <w:r w:rsidR="0090744B">
        <w:rPr>
          <w:rFonts w:asciiTheme="minorHAnsi" w:hAnsiTheme="minorHAnsi" w:cstheme="minorHAnsi"/>
          <w:b/>
          <w:sz w:val="36"/>
          <w:szCs w:val="36"/>
        </w:rPr>
        <w:t>2</w:t>
      </w:r>
      <w:r w:rsidR="0023620A">
        <w:rPr>
          <w:rFonts w:asciiTheme="minorHAnsi" w:hAnsiTheme="minorHAnsi" w:cstheme="minorHAnsi"/>
          <w:b/>
          <w:sz w:val="36"/>
          <w:szCs w:val="36"/>
        </w:rPr>
        <w:t>5</w:t>
      </w:r>
      <w:r w:rsidR="0016746D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954504">
        <w:rPr>
          <w:rFonts w:asciiTheme="minorHAnsi" w:hAnsiTheme="minorHAnsi" w:cstheme="minorHAnsi"/>
          <w:b/>
          <w:sz w:val="36"/>
          <w:szCs w:val="36"/>
        </w:rPr>
        <w:t>–</w:t>
      </w:r>
      <w:r w:rsidR="006E6D86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23620A">
        <w:rPr>
          <w:rFonts w:asciiTheme="minorHAnsi" w:hAnsiTheme="minorHAnsi" w:cstheme="minorHAnsi"/>
          <w:b/>
          <w:sz w:val="36"/>
          <w:szCs w:val="36"/>
        </w:rPr>
        <w:t>Relatório por Tipo de Produto</w:t>
      </w:r>
      <w:r w:rsidRPr="004B1603">
        <w:rPr>
          <w:rFonts w:asciiTheme="minorHAnsi" w:hAnsiTheme="minorHAnsi" w:cstheme="minorHAnsi"/>
          <w:b/>
          <w:sz w:val="40"/>
        </w:rPr>
        <w:t>&gt;</w:t>
      </w: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jc w:val="center"/>
        <w:rPr>
          <w:rFonts w:asciiTheme="minorHAnsi" w:hAnsiTheme="minorHAnsi" w:cstheme="minorHAnsi"/>
          <w:b/>
          <w:sz w:val="48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Default="00BE28B8">
      <w:pPr>
        <w:pStyle w:val="Cabealho"/>
        <w:rPr>
          <w:rFonts w:asciiTheme="minorHAnsi" w:hAnsiTheme="minorHAnsi" w:cstheme="minorHAnsi"/>
        </w:rPr>
      </w:pPr>
    </w:p>
    <w:p w:rsidR="00EC58EA" w:rsidRDefault="00EC58EA">
      <w:pPr>
        <w:pStyle w:val="Cabealho"/>
        <w:rPr>
          <w:rFonts w:asciiTheme="minorHAnsi" w:hAnsiTheme="minorHAnsi" w:cstheme="minorHAnsi"/>
        </w:rPr>
      </w:pPr>
    </w:p>
    <w:p w:rsidR="00EC58EA" w:rsidRPr="004B1603" w:rsidRDefault="00EC58EA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"/>
        <w:spacing w:after="120"/>
        <w:rPr>
          <w:rFonts w:asciiTheme="minorHAnsi" w:hAnsiTheme="minorHAnsi" w:cstheme="minorHAnsi"/>
          <w:sz w:val="24"/>
        </w:rPr>
      </w:pPr>
      <w:r w:rsidRPr="004B1603">
        <w:rPr>
          <w:rFonts w:asciiTheme="minorHAnsi" w:hAnsiTheme="minorHAnsi" w:cstheme="minorHAnsi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686"/>
        <w:gridCol w:w="2268"/>
        <w:gridCol w:w="1418"/>
      </w:tblGrid>
      <w:tr w:rsidR="00BE28B8" w:rsidRPr="004B1603" w:rsidTr="003650EC">
        <w:tc>
          <w:tcPr>
            <w:tcW w:w="1276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Data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Autor(</w:t>
            </w:r>
            <w:proofErr w:type="gramEnd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es-ES_tradnl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es-ES_tradnl"/>
              </w:rPr>
              <w:t>Área</w:t>
            </w:r>
          </w:p>
        </w:tc>
      </w:tr>
      <w:tr w:rsidR="00BE28B8" w:rsidRPr="004B1603" w:rsidTr="003650EC">
        <w:tc>
          <w:tcPr>
            <w:tcW w:w="1276" w:type="dxa"/>
          </w:tcPr>
          <w:p w:rsidR="00BE28B8" w:rsidRPr="004B1603" w:rsidRDefault="00BE28B8" w:rsidP="00994075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es-ES_tradnl"/>
              </w:rPr>
            </w:pP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4B1603" w:rsidRDefault="00BE28B8" w:rsidP="00304F50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</w:p>
        </w:tc>
      </w:tr>
    </w:tbl>
    <w:p w:rsidR="00BE28B8" w:rsidRPr="004B1603" w:rsidRDefault="00BE28B8">
      <w:pPr>
        <w:rPr>
          <w:rFonts w:asciiTheme="minorHAnsi" w:hAnsiTheme="minorHAnsi" w:cstheme="minorHAnsi"/>
          <w:b/>
          <w:color w:val="000080"/>
          <w:sz w:val="28"/>
        </w:rPr>
      </w:pPr>
      <w:bookmarkStart w:id="0" w:name="_Toc84234381"/>
      <w:bookmarkStart w:id="1" w:name="_Toc84734077"/>
      <w:r w:rsidRPr="004B1603">
        <w:rPr>
          <w:rFonts w:asciiTheme="minorHAnsi" w:hAnsiTheme="minorHAnsi" w:cstheme="minorHAnsi"/>
        </w:rPr>
        <w:br w:type="page"/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INFORMAÇÕES DA EMS</w:t>
      </w:r>
      <w:r w:rsidRPr="004B1603">
        <w:rPr>
          <w:rFonts w:asciiTheme="minorHAnsi" w:hAnsiTheme="minorHAnsi" w:cstheme="minorHAnsi"/>
          <w:sz w:val="20"/>
        </w:rPr>
        <w:t>*</w:t>
      </w:r>
    </w:p>
    <w:p w:rsidR="00BE28B8" w:rsidRPr="004B1603" w:rsidRDefault="00BE28B8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4B1603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4B1603" w:rsidRDefault="00BE28B8" w:rsidP="00AE290D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No. </w:t>
            </w:r>
            <w:proofErr w:type="gramStart"/>
            <w:r w:rsidRPr="004B1603">
              <w:rPr>
                <w:rFonts w:asciiTheme="minorHAnsi" w:hAnsiTheme="minorHAnsi" w:cstheme="minorHAnsi"/>
                <w:b/>
              </w:rPr>
              <w:t>do</w:t>
            </w:r>
            <w:proofErr w:type="gramEnd"/>
            <w:r w:rsidRPr="004B160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Backlog</w:t>
            </w:r>
            <w:proofErr w:type="spellEnd"/>
            <w:r w:rsidRPr="004B1603">
              <w:rPr>
                <w:rFonts w:asciiTheme="minorHAnsi" w:hAnsiTheme="minorHAnsi" w:cstheme="minorHAnsi"/>
                <w:b/>
              </w:rPr>
              <w:t>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Fornecedor:</w:t>
            </w:r>
            <w:r w:rsidR="00994075" w:rsidRPr="004B1603">
              <w:rPr>
                <w:rFonts w:asciiTheme="minorHAnsi" w:hAnsiTheme="minorHAnsi" w:cstheme="minorHAnsi"/>
                <w:b/>
              </w:rPr>
              <w:t xml:space="preserve"> Negócio</w:t>
            </w:r>
          </w:p>
        </w:tc>
      </w:tr>
      <w:tr w:rsidR="00BE28B8" w:rsidRPr="004B1603">
        <w:trPr>
          <w:cantSplit/>
          <w:trHeight w:val="235"/>
        </w:trPr>
        <w:tc>
          <w:tcPr>
            <w:tcW w:w="4889" w:type="dxa"/>
            <w:vMerge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Executor:</w:t>
            </w:r>
          </w:p>
        </w:tc>
      </w:tr>
      <w:tr w:rsidR="00BE28B8" w:rsidRPr="004B1603">
        <w:tc>
          <w:tcPr>
            <w:tcW w:w="4889" w:type="dxa"/>
          </w:tcPr>
          <w:p w:rsidR="00BE28B8" w:rsidRPr="004B1603" w:rsidRDefault="00BE28B8" w:rsidP="0095450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Analista Abril:</w:t>
            </w:r>
            <w:r w:rsidRPr="004B1603">
              <w:rPr>
                <w:rFonts w:asciiTheme="minorHAnsi" w:hAnsiTheme="minorHAnsi" w:cstheme="minorHAnsi"/>
                <w:color w:val="0000FF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B1603">
              <w:rPr>
                <w:rFonts w:asciiTheme="minorHAnsi" w:hAnsiTheme="minorHAnsi" w:cstheme="minorHAnsi"/>
              </w:rPr>
              <w:t>Treelog</w:t>
            </w:r>
            <w:proofErr w:type="spellEnd"/>
          </w:p>
        </w:tc>
      </w:tr>
    </w:tbl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4B1603">
        <w:rPr>
          <w:rFonts w:asciiTheme="minorHAnsi" w:hAnsiTheme="minorHAnsi" w:cstheme="minorHAnsi"/>
        </w:rPr>
        <w:t>ESCOPO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</w:rPr>
            </w:pPr>
            <w:r w:rsidRPr="004B1603">
              <w:rPr>
                <w:rFonts w:asciiTheme="minorHAnsi" w:hAnsiTheme="minorHAnsi" w:cstheme="minorHAnsi"/>
                <w:sz w:val="20"/>
              </w:rPr>
              <w:t>Descrição e Objetivo da Manutenção:</w:t>
            </w:r>
          </w:p>
          <w:p w:rsidR="00BE28B8" w:rsidRDefault="00BE28B8" w:rsidP="005A6035">
            <w:pPr>
              <w:pStyle w:val="Ttulo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</w:pPr>
          </w:p>
          <w:p w:rsidR="00954504" w:rsidRPr="00954504" w:rsidRDefault="009C1A9F" w:rsidP="0023620A">
            <w:pPr>
              <w:ind w:left="360"/>
            </w:pPr>
            <w:r>
              <w:t xml:space="preserve">Funcionalidade dedicada </w:t>
            </w:r>
            <w:r w:rsidR="0023620A">
              <w:t>à</w:t>
            </w:r>
            <w:r>
              <w:t xml:space="preserve"> geração de relatório </w:t>
            </w:r>
            <w:r w:rsidR="0023620A">
              <w:t>por tipo de produto.</w:t>
            </w:r>
          </w:p>
        </w:tc>
      </w:tr>
      <w:tr w:rsidR="00BE28B8" w:rsidRPr="004B1603">
        <w:tc>
          <w:tcPr>
            <w:tcW w:w="9779" w:type="dxa"/>
          </w:tcPr>
          <w:p w:rsidR="00BE28B8" w:rsidRPr="004B1603" w:rsidRDefault="00BE28B8" w:rsidP="003A29F1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FUNCIONAL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2"/>
        <w:t>*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bookmarkStart w:id="12" w:name="_Toc456660582"/>
      <w:bookmarkEnd w:id="0"/>
      <w:bookmarkEnd w:id="1"/>
      <w:r w:rsidRPr="004B1603">
        <w:rPr>
          <w:rFonts w:asciiTheme="minorHAnsi" w:hAnsiTheme="minorHAnsi" w:cstheme="minorHAnsi"/>
          <w:sz w:val="20"/>
        </w:rPr>
        <w:t>Regras de Negócio envolvidas na Manutenção</w:t>
      </w:r>
    </w:p>
    <w:p w:rsidR="00954504" w:rsidRDefault="00954504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C1A9F" w:rsidRDefault="009C1A9F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Esta funcionalidad</w:t>
      </w:r>
      <w:r w:rsidR="0023620A">
        <w:rPr>
          <w:rFonts w:asciiTheme="minorHAnsi" w:hAnsiTheme="minorHAnsi" w:cstheme="minorHAnsi"/>
          <w:color w:val="002060"/>
          <w:sz w:val="22"/>
          <w:szCs w:val="22"/>
        </w:rPr>
        <w:t>e deverá gerar um relatório dos tipos de produto da distribuidora, com as informações de suas datas de lançamento e recolhimento.</w:t>
      </w:r>
    </w:p>
    <w:p w:rsidR="0023620A" w:rsidRDefault="0023620A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23620A" w:rsidRDefault="0023620A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Para o filtro é obrigatória </w:t>
      </w:r>
      <w:r w:rsidR="006E6D86">
        <w:rPr>
          <w:rFonts w:asciiTheme="minorHAnsi" w:hAnsiTheme="minorHAnsi" w:cstheme="minorHAnsi"/>
          <w:color w:val="002060"/>
          <w:sz w:val="22"/>
          <w:szCs w:val="22"/>
        </w:rPr>
        <w:t>à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informação do Tipo de Produto, sendo Todos ou um específico, já as datas de lançamento e recolhimento não são obrigatórias.</w:t>
      </w:r>
      <w:r w:rsidR="006E6D86">
        <w:rPr>
          <w:rFonts w:asciiTheme="minorHAnsi" w:hAnsiTheme="minorHAnsi" w:cstheme="minorHAnsi"/>
          <w:color w:val="002060"/>
          <w:sz w:val="22"/>
          <w:szCs w:val="22"/>
        </w:rPr>
        <w:t xml:space="preserve"> Trazendo como retorno de pesquisa, todos os produtos e edições, em ordem decrescente de data de recolhimento, incluindo todas as edições de todos os produtos cadastrados com este tipo de produto pesquisado.</w:t>
      </w:r>
    </w:p>
    <w:p w:rsidR="00C05201" w:rsidRDefault="00C05201" w:rsidP="00D562F8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9C1A9F" w:rsidRDefault="009C1A9F" w:rsidP="009C1A9F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AE625E">
        <w:rPr>
          <w:rFonts w:asciiTheme="minorHAnsi" w:hAnsiTheme="minorHAnsi" w:cstheme="minorHAnsi"/>
          <w:color w:val="002060"/>
          <w:sz w:val="22"/>
          <w:szCs w:val="22"/>
        </w:rPr>
        <w:t>Nesta tela haverá botões para ação de “imprimir” e “arquivo”, a opção “arquivo” tem como objetivo gerar as informações em formato Excel para utilização da área de negocio, a opção “imprimir” deverá gerar a impressão conforme informações da consulta.</w:t>
      </w:r>
    </w:p>
    <w:p w:rsidR="00D24E7D" w:rsidRDefault="00D24E7D" w:rsidP="009C1A9F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p w:rsidR="00D24E7D" w:rsidRDefault="00D24E7D" w:rsidP="009C1A9F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  <w:r w:rsidRPr="00D24E7D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No Grid de pesquisa, incluir entre a coluna Preço Desc. R$ e Tipo de produto, a coluna com informação do Faturamento R$.</w:t>
      </w:r>
    </w:p>
    <w:p w:rsidR="006E6D86" w:rsidRPr="00AE625E" w:rsidRDefault="006E6D86" w:rsidP="009C1A9F">
      <w:pPr>
        <w:ind w:left="360"/>
        <w:rPr>
          <w:rFonts w:asciiTheme="minorHAnsi" w:hAnsiTheme="minorHAnsi" w:cstheme="minorHAnsi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4B1603" w:rsidRDefault="00BE28B8" w:rsidP="00597006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Parâmetros Recebidos;</w:t>
      </w:r>
    </w:p>
    <w:p w:rsidR="00BE28B8" w:rsidRPr="004B1603" w:rsidRDefault="00BE28B8" w:rsidP="00E34CC4">
      <w:pPr>
        <w:rPr>
          <w:rFonts w:asciiTheme="minorHAnsi" w:hAnsiTheme="minorHAnsi" w:cstheme="minorHAnsi"/>
        </w:rPr>
      </w:pPr>
    </w:p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proofErr w:type="spellStart"/>
      <w:r w:rsidRPr="004B1603">
        <w:rPr>
          <w:rFonts w:asciiTheme="minorHAnsi" w:hAnsiTheme="minorHAnsi" w:cstheme="minorHAnsi"/>
          <w:sz w:val="20"/>
        </w:rPr>
        <w:t>Ta</w:t>
      </w:r>
      <w:proofErr w:type="spellEnd"/>
      <w:r w:rsidR="00BA735B">
        <w:rPr>
          <w:rFonts w:asciiTheme="minorHAnsi" w:hAnsiTheme="minorHAnsi" w:cstheme="minorHAnsi"/>
          <w:sz w:val="20"/>
        </w:rPr>
        <w:tab/>
      </w:r>
      <w:bookmarkStart w:id="13" w:name="_GoBack"/>
      <w:bookmarkEnd w:id="13"/>
      <w:r w:rsidRPr="004B1603">
        <w:rPr>
          <w:rFonts w:asciiTheme="minorHAnsi" w:hAnsiTheme="minorHAnsi" w:cstheme="minorHAnsi"/>
          <w:sz w:val="20"/>
        </w:rPr>
        <w:t>belas;</w:t>
      </w:r>
    </w:p>
    <w:p w:rsidR="00BE28B8" w:rsidRPr="004B1603" w:rsidRDefault="00BE28B8" w:rsidP="008665A6">
      <w:pPr>
        <w:rPr>
          <w:rFonts w:asciiTheme="minorHAnsi" w:hAnsiTheme="minorHAnsi" w:cstheme="minorHAnsi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4B1603" w:rsidTr="008573CA">
        <w:trPr>
          <w:trHeight w:val="314"/>
        </w:trPr>
        <w:tc>
          <w:tcPr>
            <w:tcW w:w="3136" w:type="dxa"/>
          </w:tcPr>
          <w:p w:rsidR="00BE28B8" w:rsidRPr="004B1603" w:rsidRDefault="00BE28B8" w:rsidP="000339EB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color w:val="0000FF"/>
              </w:rPr>
              <w:t>DELETE</w:t>
            </w:r>
            <w:proofErr w:type="gramEnd"/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</w:tbl>
    <w:p w:rsidR="00BE28B8" w:rsidRPr="004B1603" w:rsidRDefault="00BE28B8" w:rsidP="008665A6">
      <w:pPr>
        <w:outlineLvl w:val="0"/>
        <w:rPr>
          <w:rFonts w:asciiTheme="minorHAnsi" w:hAnsiTheme="minorHAnsi" w:cstheme="minorHAnsi"/>
          <w:b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Acesso 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4B1603" w:rsidTr="00092FF2">
        <w:trPr>
          <w:trHeight w:val="234"/>
        </w:trPr>
        <w:tc>
          <w:tcPr>
            <w:tcW w:w="708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Localizado na Tabela</w:t>
            </w:r>
          </w:p>
        </w:tc>
      </w:tr>
      <w:tr w:rsidR="00BE28B8" w:rsidRPr="004B1603" w:rsidTr="00092FF2">
        <w:trPr>
          <w:trHeight w:val="236"/>
        </w:trPr>
        <w:tc>
          <w:tcPr>
            <w:tcW w:w="708" w:type="dxa"/>
          </w:tcPr>
          <w:p w:rsidR="00BE28B8" w:rsidRPr="004B1603" w:rsidRDefault="00BE28B8" w:rsidP="002A4DAE">
            <w:pPr>
              <w:jc w:val="center"/>
              <w:rPr>
                <w:rFonts w:asciiTheme="minorHAnsi" w:hAnsiTheme="minorHAnsi" w:cstheme="minorHAnsi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4B1603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1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das Telas;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A837DC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752424">
      <w:pPr>
        <w:spacing w:before="30" w:after="30"/>
        <w:ind w:left="720"/>
        <w:rPr>
          <w:rFonts w:asciiTheme="minorHAnsi" w:hAnsiTheme="minorHAnsi" w:cstheme="minorHAnsi"/>
          <w:color w:val="0000FF"/>
        </w:rPr>
      </w:pPr>
    </w:p>
    <w:p w:rsidR="00BE28B8" w:rsidRPr="004B1603" w:rsidRDefault="00BE28B8" w:rsidP="00BE1A1C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dos Relatórios;</w:t>
      </w:r>
    </w:p>
    <w:p w:rsidR="00BE28B8" w:rsidRPr="004B1603" w:rsidRDefault="00BE28B8" w:rsidP="00BE1A1C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725A0D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Manutenção das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Inclusão Tabela</w:t>
      </w:r>
    </w:p>
    <w:p w:rsidR="00BE28B8" w:rsidRPr="004B1603" w:rsidRDefault="00BE28B8" w:rsidP="000F5D38">
      <w:pPr>
        <w:rPr>
          <w:rFonts w:asciiTheme="minorHAnsi" w:hAnsiTheme="minorHAnsi" w:cstheme="minorHAnsi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4B1603" w:rsidTr="008573CA">
        <w:trPr>
          <w:trHeight w:val="204"/>
        </w:trPr>
        <w:tc>
          <w:tcPr>
            <w:tcW w:w="3520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4B1603" w:rsidRDefault="00BE28B8" w:rsidP="002B1A0A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8573CA">
        <w:tc>
          <w:tcPr>
            <w:tcW w:w="3520" w:type="dxa"/>
          </w:tcPr>
          <w:p w:rsidR="00BE28B8" w:rsidRPr="004B1603" w:rsidRDefault="00BE28B8" w:rsidP="00D013E8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4B1603" w:rsidRDefault="00BE28B8" w:rsidP="00321262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4B1603" w:rsidRDefault="00BE28B8" w:rsidP="002B1A0A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Alteração Tabela</w:t>
      </w:r>
    </w:p>
    <w:p w:rsidR="00BE28B8" w:rsidRPr="004B1603" w:rsidRDefault="00BE28B8" w:rsidP="000F5D38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4B1603" w:rsidTr="00974529">
        <w:trPr>
          <w:trHeight w:val="204"/>
        </w:trPr>
        <w:tc>
          <w:tcPr>
            <w:tcW w:w="3493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4B1603" w:rsidRDefault="00BE28B8" w:rsidP="00186729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974529">
        <w:tc>
          <w:tcPr>
            <w:tcW w:w="3493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9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550E13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Descrição do processo;</w:t>
      </w:r>
    </w:p>
    <w:p w:rsidR="00BE28B8" w:rsidRPr="004B1603" w:rsidRDefault="00BE28B8" w:rsidP="00AA323C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        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Telas envolvidas na Manutenção:</w:t>
      </w:r>
    </w:p>
    <w:p w:rsidR="00223176" w:rsidRDefault="00223176" w:rsidP="00A9484B">
      <w:pPr>
        <w:ind w:left="360"/>
        <w:rPr>
          <w:rFonts w:asciiTheme="minorHAnsi" w:hAnsiTheme="minorHAnsi" w:cstheme="minorHAnsi"/>
        </w:rPr>
      </w:pPr>
    </w:p>
    <w:p w:rsidR="0023620A" w:rsidRDefault="0023620A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Filtro de Pesquisa:</w:t>
      </w:r>
    </w:p>
    <w:p w:rsidR="0023620A" w:rsidRDefault="0023620A" w:rsidP="00A9484B">
      <w:pPr>
        <w:ind w:left="360"/>
        <w:rPr>
          <w:rFonts w:asciiTheme="minorHAnsi" w:hAnsiTheme="minorHAnsi" w:cstheme="minorHAnsi"/>
        </w:rPr>
      </w:pPr>
    </w:p>
    <w:p w:rsidR="0023620A" w:rsidRDefault="0023620A" w:rsidP="0023620A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Tipo de Produto: combo de seleção, onde a informação será </w:t>
      </w:r>
      <w:proofErr w:type="gramStart"/>
      <w:r>
        <w:rPr>
          <w:rFonts w:asciiTheme="minorHAnsi" w:hAnsiTheme="minorHAnsi" w:cstheme="minorHAnsi"/>
        </w:rPr>
        <w:t>abastecid</w:t>
      </w:r>
      <w:r w:rsidR="002A7B44">
        <w:rPr>
          <w:rFonts w:asciiTheme="minorHAnsi" w:hAnsiTheme="minorHAnsi" w:cstheme="minorHAnsi"/>
        </w:rPr>
        <w:t>os</w:t>
      </w:r>
      <w:proofErr w:type="gramEnd"/>
      <w:r>
        <w:rPr>
          <w:rFonts w:asciiTheme="minorHAnsi" w:hAnsiTheme="minorHAnsi" w:cstheme="minorHAnsi"/>
        </w:rPr>
        <w:t xml:space="preserve"> pelo</w:t>
      </w:r>
      <w:r w:rsidR="002A7B4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tipos de produtos cadastrados na funcionalidade que leva o mesmo nome.</w:t>
      </w:r>
    </w:p>
    <w:p w:rsidR="002A7B44" w:rsidRDefault="002A7B44" w:rsidP="0023620A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Período de Lançamento: período de lançamento dos produtos.</w:t>
      </w:r>
    </w:p>
    <w:p w:rsidR="002A7B44" w:rsidRDefault="002A7B44" w:rsidP="002A7B44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Período de Recolhimento: período de recolhimento dos produtos.</w:t>
      </w:r>
    </w:p>
    <w:p w:rsidR="002A7B44" w:rsidRDefault="002A7B44" w:rsidP="002A7B44">
      <w:pPr>
        <w:ind w:left="360"/>
        <w:rPr>
          <w:rFonts w:asciiTheme="minorHAnsi" w:hAnsiTheme="minorHAnsi" w:cstheme="minorHAnsi"/>
        </w:rPr>
      </w:pPr>
    </w:p>
    <w:p w:rsidR="002A7B44" w:rsidRDefault="002A7B44" w:rsidP="002A7B44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Grid – Resultado De Pesquisa</w:t>
      </w:r>
    </w:p>
    <w:p w:rsidR="002A7B44" w:rsidRDefault="002A7B44" w:rsidP="002A7B44">
      <w:pPr>
        <w:ind w:left="360"/>
        <w:rPr>
          <w:rFonts w:asciiTheme="minorHAnsi" w:hAnsiTheme="minorHAnsi" w:cstheme="minorHAnsi"/>
        </w:rPr>
      </w:pPr>
    </w:p>
    <w:p w:rsidR="002A7B44" w:rsidRDefault="002A7B44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Código: código do produto;</w:t>
      </w:r>
    </w:p>
    <w:p w:rsidR="002A7B44" w:rsidRDefault="002A7B44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Produto: nome do produto;</w:t>
      </w:r>
    </w:p>
    <w:p w:rsidR="002A7B44" w:rsidRDefault="002A7B44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Edição: edição do produto;</w:t>
      </w:r>
    </w:p>
    <w:p w:rsidR="006E6D86" w:rsidRDefault="006E6D86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Preço C/ desconto: preço com desconto do produto;</w:t>
      </w:r>
    </w:p>
    <w:p w:rsidR="00D24E7D" w:rsidRPr="00D24E7D" w:rsidRDefault="00D24E7D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highlight w:val="yellow"/>
        </w:rPr>
      </w:pPr>
      <w:r w:rsidRPr="00D24E7D">
        <w:rPr>
          <w:rFonts w:asciiTheme="minorHAnsi" w:hAnsiTheme="minorHAnsi" w:cstheme="minorHAnsi"/>
          <w:highlight w:val="yellow"/>
        </w:rPr>
        <w:t>Faturamento R$: resultado de venda x preço capa.</w:t>
      </w:r>
    </w:p>
    <w:p w:rsidR="002A7B44" w:rsidRDefault="002A7B44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Tipo: tipo de produto (esta informação pode ser captada no Cadastro do Produto / Edição);</w:t>
      </w:r>
    </w:p>
    <w:p w:rsidR="002A7B44" w:rsidRPr="002A7B44" w:rsidRDefault="002A7B44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de Lançamento: data de lançamento do produto;</w:t>
      </w:r>
    </w:p>
    <w:p w:rsidR="002A7B44" w:rsidRPr="002A7B44" w:rsidRDefault="002A7B44" w:rsidP="002A7B44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de Recolhimento: data de recolhimento do produto;</w:t>
      </w:r>
    </w:p>
    <w:p w:rsidR="0023620A" w:rsidRDefault="0023620A" w:rsidP="00A9484B">
      <w:pPr>
        <w:ind w:left="360"/>
        <w:rPr>
          <w:rFonts w:asciiTheme="minorHAnsi" w:hAnsiTheme="minorHAnsi" w:cstheme="minorHAnsi"/>
        </w:rPr>
      </w:pPr>
    </w:p>
    <w:p w:rsidR="003E23C6" w:rsidRPr="004B1603" w:rsidRDefault="00AA0AAD" w:rsidP="00A9484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Tela</w:t>
      </w:r>
    </w:p>
    <w:p w:rsidR="00CE7AE2" w:rsidRDefault="00CE7AE2" w:rsidP="00A9484B">
      <w:pPr>
        <w:ind w:left="360"/>
        <w:rPr>
          <w:rFonts w:asciiTheme="minorHAnsi" w:hAnsiTheme="minorHAnsi" w:cstheme="minorHAnsi"/>
          <w:noProof/>
        </w:rPr>
      </w:pPr>
    </w:p>
    <w:p w:rsidR="00AA0AAD" w:rsidRDefault="006E6D86" w:rsidP="00AA0AAD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120765" cy="2595066"/>
            <wp:effectExtent l="0" t="0" r="0" b="0"/>
            <wp:docPr id="1" name="Imagem 1" descr="C:\Users\kaisilva\Desktop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ilva\Desktop\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60" w:rsidRDefault="00004160" w:rsidP="00A9484B">
      <w:pPr>
        <w:ind w:left="360"/>
        <w:rPr>
          <w:rFonts w:asciiTheme="minorHAnsi" w:hAnsiTheme="minorHAnsi" w:cstheme="minorHAnsi"/>
        </w:rPr>
      </w:pPr>
    </w:p>
    <w:p w:rsidR="003E23C6" w:rsidRPr="004B1603" w:rsidRDefault="003E23C6" w:rsidP="00A9484B">
      <w:pPr>
        <w:ind w:left="360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Relatórios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Interface dos Dispositivos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Integrações entre sistemas/módulos envolvidas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TCTips"/>
        <w:ind w:firstLine="720"/>
        <w:rPr>
          <w:rFonts w:asciiTheme="minorHAnsi" w:hAnsiTheme="minorHAnsi" w:cstheme="minorHAnsi"/>
          <w:i w:val="0"/>
        </w:rPr>
      </w:pPr>
    </w:p>
    <w:bookmarkEnd w:id="12"/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PONTOS DE ATENÇÃO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3"/>
        <w:t>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 xml:space="preserve">Riscos, restrições e dependências envolvidos na </w:t>
      </w:r>
      <w:proofErr w:type="gramStart"/>
      <w:r w:rsidRPr="004B1603">
        <w:rPr>
          <w:rFonts w:asciiTheme="minorHAnsi" w:hAnsiTheme="minorHAnsi" w:cstheme="minorHAnsi"/>
          <w:sz w:val="20"/>
        </w:rPr>
        <w:t>manutenção</w:t>
      </w:r>
      <w:proofErr w:type="gramEnd"/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TÉCNICA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4"/>
        <w:t>**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Lista de objetos manipulados/alterados/criados</w:t>
      </w:r>
    </w:p>
    <w:p w:rsidR="00BE28B8" w:rsidRPr="004B1603" w:rsidRDefault="00BE28B8">
      <w:pPr>
        <w:pStyle w:val="TCParagraph"/>
        <w:ind w:firstLine="709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Esta seção destaca os objetos do sistema/módulo envolvidos nesta Manutenção.</w:t>
      </w:r>
    </w:p>
    <w:p w:rsidR="00BE28B8" w:rsidRPr="004B1603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Estrutura de Dados</w:t>
      </w:r>
    </w:p>
    <w:p w:rsidR="00BE28B8" w:rsidRPr="004B1603" w:rsidRDefault="00BE28B8" w:rsidP="001E5B29">
      <w:pPr>
        <w:pStyle w:val="TCTips"/>
        <w:ind w:firstLine="720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Objetos de Banco de Dados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Fontes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Documentação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ESTIMATIVA PREVISTA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5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lastRenderedPageBreak/>
        <w:t>Estimativa de para implantação: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TOTAL de horas&gt;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o nome da atividade executada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pela Abril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  <w:lang w:val="es-ES_tradnl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Aprovações: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4B1603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</w:tr>
    </w:tbl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  <w:r w:rsidRPr="004B1603">
        <w:rPr>
          <w:rFonts w:asciiTheme="minorHAnsi" w:hAnsiTheme="minorHAnsi" w:cstheme="minorHAnsi"/>
          <w:i w:val="0"/>
          <w:sz w:val="16"/>
          <w:lang w:val="es-ES_tradnl"/>
        </w:rPr>
        <w:t xml:space="preserve"> </w:t>
      </w:r>
    </w:p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IMPLANTAÇÃO EM HOMOLOGAÇÃO/PRODUÇÃO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6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homologação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6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Caminho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lastRenderedPageBreak/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ind w:left="142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p w:rsidR="00BE28B8" w:rsidRPr="004B1603" w:rsidRDefault="00BE28B8" w:rsidP="0000716A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produção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8"/>
        <w:gridCol w:w="1840"/>
        <w:gridCol w:w="2817"/>
        <w:gridCol w:w="1878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Caminho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A14994">
      <w:pPr>
        <w:rPr>
          <w:rFonts w:asciiTheme="minorHAnsi" w:hAnsiTheme="minorHAnsi" w:cstheme="minorHAnsi"/>
        </w:rPr>
      </w:pPr>
    </w:p>
    <w:p w:rsidR="00BE28B8" w:rsidRPr="004B1603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 w:rsidP="002552D5">
      <w:pPr>
        <w:pStyle w:val="Ttulo2"/>
        <w:numPr>
          <w:ilvl w:val="0"/>
          <w:numId w:val="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  <w:sz w:val="20"/>
        </w:rPr>
        <w:t>Roteiro para aplicação do 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 de volta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2552D5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 xml:space="preserve">* A </w:t>
      </w:r>
      <w:proofErr w:type="spellStart"/>
      <w:r w:rsidRPr="004B1603">
        <w:rPr>
          <w:rFonts w:asciiTheme="minorHAnsi" w:hAnsiTheme="minorHAnsi" w:cstheme="minorHAnsi"/>
        </w:rPr>
        <w:t>seqüência</w:t>
      </w:r>
      <w:proofErr w:type="spellEnd"/>
      <w:r w:rsidRPr="004B1603">
        <w:rPr>
          <w:rFonts w:asciiTheme="minorHAnsi" w:hAnsiTheme="minorHAnsi" w:cstheme="minorHAnsi"/>
        </w:rPr>
        <w:t xml:space="preserve"> de atividades descritas no plano de volta deverão estar sincronizadas (mesmo ID) com o Roteiro de Implantação</w:t>
      </w:r>
    </w:p>
    <w:p w:rsidR="00BE28B8" w:rsidRPr="004B1603" w:rsidRDefault="00BE28B8" w:rsidP="002552D5">
      <w:pPr>
        <w:rPr>
          <w:rFonts w:asciiTheme="minorHAnsi" w:hAnsiTheme="minorHAnsi" w:cstheme="minorHAnsi"/>
        </w:rPr>
      </w:pPr>
    </w:p>
    <w:p w:rsidR="00BE28B8" w:rsidRPr="004B1603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COMUNICAÇÃO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4B1603">
        <w:tc>
          <w:tcPr>
            <w:tcW w:w="1844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 / Responsabilidade</w:t>
            </w: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7424A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sectPr w:rsidR="00BE28B8" w:rsidRPr="004B1603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413" w:rsidRDefault="00716413">
      <w:r>
        <w:separator/>
      </w:r>
    </w:p>
  </w:endnote>
  <w:endnote w:type="continuationSeparator" w:id="0">
    <w:p w:rsidR="00716413" w:rsidRDefault="0071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B17" w:rsidRDefault="007B7B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B552ED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B552ED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413" w:rsidRDefault="00716413">
      <w:r>
        <w:separator/>
      </w:r>
    </w:p>
  </w:footnote>
  <w:footnote w:type="continuationSeparator" w:id="0">
    <w:p w:rsidR="00716413" w:rsidRDefault="00716413">
      <w:r>
        <w:continuationSeparator/>
      </w:r>
    </w:p>
  </w:footnote>
  <w:footnote w:id="1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pelo Abril</w:t>
      </w:r>
    </w:p>
  </w:footnote>
  <w:footnote w:id="2">
    <w:p w:rsidR="007B7B17" w:rsidRDefault="007B7B17">
      <w:pPr>
        <w:pStyle w:val="Textodenotaderodap"/>
      </w:pPr>
    </w:p>
  </w:footnote>
  <w:footnote w:id="3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B7B17" w:rsidRDefault="007B7B17">
      <w:pPr>
        <w:pStyle w:val="Textodenotaderodap"/>
      </w:pPr>
    </w:p>
  </w:footnote>
  <w:footnote w:id="6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B7B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20F46972" wp14:editId="5B7DF3E2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B7B17">
      <w:trPr>
        <w:cantSplit/>
        <w:trHeight w:val="337"/>
        <w:jc w:val="center"/>
      </w:trPr>
      <w:tc>
        <w:tcPr>
          <w:tcW w:w="2089" w:type="dxa"/>
          <w:vMerge/>
        </w:tcPr>
        <w:p w:rsidR="007B7B17" w:rsidRPr="009540DC" w:rsidRDefault="007B7B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B7B17" w:rsidRPr="009540DC" w:rsidRDefault="007B7B17" w:rsidP="0095450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</w:t>
          </w:r>
          <w:r w:rsidR="00954504">
            <w:rPr>
              <w:rFonts w:ascii="Arial" w:hAnsi="Arial"/>
              <w:sz w:val="16"/>
            </w:rPr>
            <w:t>2</w:t>
          </w:r>
          <w:r>
            <w:rPr>
              <w:rFonts w:ascii="Arial" w:hAnsi="Arial"/>
              <w:sz w:val="16"/>
            </w:rPr>
            <w:t>/0</w:t>
          </w:r>
          <w:r w:rsidR="00954504">
            <w:rPr>
              <w:rFonts w:ascii="Arial" w:hAnsi="Arial"/>
              <w:sz w:val="16"/>
            </w:rPr>
            <w:t>6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B7B17" w:rsidRDefault="007B7B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8E7466C"/>
    <w:multiLevelType w:val="hybridMultilevel"/>
    <w:tmpl w:val="9C2A7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685670E0"/>
    <w:multiLevelType w:val="hybridMultilevel"/>
    <w:tmpl w:val="3BA47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97174D"/>
    <w:multiLevelType w:val="hybridMultilevel"/>
    <w:tmpl w:val="1D964D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4160"/>
    <w:rsid w:val="00005CD4"/>
    <w:rsid w:val="00006E1A"/>
    <w:rsid w:val="0000716A"/>
    <w:rsid w:val="000111F6"/>
    <w:rsid w:val="0001134E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7BBC"/>
    <w:rsid w:val="0005102B"/>
    <w:rsid w:val="000534C7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4C95"/>
    <w:rsid w:val="00075D68"/>
    <w:rsid w:val="00075F45"/>
    <w:rsid w:val="00081A9C"/>
    <w:rsid w:val="00085C58"/>
    <w:rsid w:val="00090E34"/>
    <w:rsid w:val="00092FF2"/>
    <w:rsid w:val="000949D0"/>
    <w:rsid w:val="00095B92"/>
    <w:rsid w:val="00096E8F"/>
    <w:rsid w:val="000A2DBE"/>
    <w:rsid w:val="000A3F02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8B0"/>
    <w:rsid w:val="000C1D0F"/>
    <w:rsid w:val="000C43D4"/>
    <w:rsid w:val="000C5F4D"/>
    <w:rsid w:val="000C6D8D"/>
    <w:rsid w:val="000D1918"/>
    <w:rsid w:val="000D29E9"/>
    <w:rsid w:val="000D35A4"/>
    <w:rsid w:val="000D7E01"/>
    <w:rsid w:val="000E16C4"/>
    <w:rsid w:val="000E3473"/>
    <w:rsid w:val="000E4113"/>
    <w:rsid w:val="000E5668"/>
    <w:rsid w:val="000E61E4"/>
    <w:rsid w:val="000E69E6"/>
    <w:rsid w:val="000E6CEA"/>
    <w:rsid w:val="000F0195"/>
    <w:rsid w:val="000F01B0"/>
    <w:rsid w:val="000F13BE"/>
    <w:rsid w:val="000F25C4"/>
    <w:rsid w:val="000F2EC9"/>
    <w:rsid w:val="000F3876"/>
    <w:rsid w:val="000F4B3C"/>
    <w:rsid w:val="000F5D38"/>
    <w:rsid w:val="000F60BB"/>
    <w:rsid w:val="000F7F7E"/>
    <w:rsid w:val="00100949"/>
    <w:rsid w:val="0010198B"/>
    <w:rsid w:val="00107798"/>
    <w:rsid w:val="00107843"/>
    <w:rsid w:val="0011046E"/>
    <w:rsid w:val="00111FA2"/>
    <w:rsid w:val="00112EFC"/>
    <w:rsid w:val="001130CB"/>
    <w:rsid w:val="00116B72"/>
    <w:rsid w:val="00120D7F"/>
    <w:rsid w:val="00124053"/>
    <w:rsid w:val="0012448A"/>
    <w:rsid w:val="00130BF4"/>
    <w:rsid w:val="0013234C"/>
    <w:rsid w:val="00133562"/>
    <w:rsid w:val="00134664"/>
    <w:rsid w:val="00134EA4"/>
    <w:rsid w:val="001374AB"/>
    <w:rsid w:val="001519D6"/>
    <w:rsid w:val="00154A64"/>
    <w:rsid w:val="00155152"/>
    <w:rsid w:val="00155485"/>
    <w:rsid w:val="00155AF9"/>
    <w:rsid w:val="0015625A"/>
    <w:rsid w:val="00156A85"/>
    <w:rsid w:val="00160664"/>
    <w:rsid w:val="00161746"/>
    <w:rsid w:val="00161D7E"/>
    <w:rsid w:val="0016673B"/>
    <w:rsid w:val="0016746D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98B"/>
    <w:rsid w:val="00190219"/>
    <w:rsid w:val="001908CF"/>
    <w:rsid w:val="00190B56"/>
    <w:rsid w:val="0019415F"/>
    <w:rsid w:val="00195723"/>
    <w:rsid w:val="0019601E"/>
    <w:rsid w:val="001A0260"/>
    <w:rsid w:val="001A1578"/>
    <w:rsid w:val="001A32F2"/>
    <w:rsid w:val="001B29BB"/>
    <w:rsid w:val="001B3B5F"/>
    <w:rsid w:val="001B5A75"/>
    <w:rsid w:val="001B744E"/>
    <w:rsid w:val="001C0FEA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E709B"/>
    <w:rsid w:val="001F1D50"/>
    <w:rsid w:val="001F34B9"/>
    <w:rsid w:val="001F36C6"/>
    <w:rsid w:val="001F4ADC"/>
    <w:rsid w:val="001F53B7"/>
    <w:rsid w:val="001F7FE6"/>
    <w:rsid w:val="0020473B"/>
    <w:rsid w:val="002117FD"/>
    <w:rsid w:val="002128F9"/>
    <w:rsid w:val="00215804"/>
    <w:rsid w:val="00216091"/>
    <w:rsid w:val="00216BD7"/>
    <w:rsid w:val="00223176"/>
    <w:rsid w:val="00225398"/>
    <w:rsid w:val="00227E41"/>
    <w:rsid w:val="00230C14"/>
    <w:rsid w:val="00232E19"/>
    <w:rsid w:val="0023440C"/>
    <w:rsid w:val="0023620A"/>
    <w:rsid w:val="002369D3"/>
    <w:rsid w:val="0023793F"/>
    <w:rsid w:val="002420A0"/>
    <w:rsid w:val="00242FDD"/>
    <w:rsid w:val="00245221"/>
    <w:rsid w:val="00245CF8"/>
    <w:rsid w:val="00245F2B"/>
    <w:rsid w:val="00254241"/>
    <w:rsid w:val="002552D5"/>
    <w:rsid w:val="00256279"/>
    <w:rsid w:val="002573FF"/>
    <w:rsid w:val="002609F8"/>
    <w:rsid w:val="002621FA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84325"/>
    <w:rsid w:val="00285922"/>
    <w:rsid w:val="002867D4"/>
    <w:rsid w:val="00290D93"/>
    <w:rsid w:val="00292871"/>
    <w:rsid w:val="00293543"/>
    <w:rsid w:val="00296253"/>
    <w:rsid w:val="002A0428"/>
    <w:rsid w:val="002A0A0B"/>
    <w:rsid w:val="002A37A9"/>
    <w:rsid w:val="002A3D6C"/>
    <w:rsid w:val="002A3F71"/>
    <w:rsid w:val="002A489D"/>
    <w:rsid w:val="002A493C"/>
    <w:rsid w:val="002A4DAE"/>
    <w:rsid w:val="002A5A05"/>
    <w:rsid w:val="002A7B44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3C51"/>
    <w:rsid w:val="002E48E2"/>
    <w:rsid w:val="002E6A5F"/>
    <w:rsid w:val="002E73E1"/>
    <w:rsid w:val="002F2F90"/>
    <w:rsid w:val="002F4600"/>
    <w:rsid w:val="002F64E0"/>
    <w:rsid w:val="002F7D5B"/>
    <w:rsid w:val="003007BC"/>
    <w:rsid w:val="00301702"/>
    <w:rsid w:val="00301E5B"/>
    <w:rsid w:val="003022FD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2708"/>
    <w:rsid w:val="00335C83"/>
    <w:rsid w:val="00343E85"/>
    <w:rsid w:val="00343EE0"/>
    <w:rsid w:val="00344FD9"/>
    <w:rsid w:val="003466EA"/>
    <w:rsid w:val="0034692E"/>
    <w:rsid w:val="00346E2C"/>
    <w:rsid w:val="00352574"/>
    <w:rsid w:val="00360B96"/>
    <w:rsid w:val="0036483C"/>
    <w:rsid w:val="003650E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23C6"/>
    <w:rsid w:val="003E65D7"/>
    <w:rsid w:val="003F3769"/>
    <w:rsid w:val="003F3F6D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344C8"/>
    <w:rsid w:val="004429EB"/>
    <w:rsid w:val="00442CF7"/>
    <w:rsid w:val="004434E4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1D9F"/>
    <w:rsid w:val="00482CE4"/>
    <w:rsid w:val="00483D03"/>
    <w:rsid w:val="004848D8"/>
    <w:rsid w:val="00485E88"/>
    <w:rsid w:val="0048668E"/>
    <w:rsid w:val="004941EF"/>
    <w:rsid w:val="0049781C"/>
    <w:rsid w:val="004A0DF3"/>
    <w:rsid w:val="004A3C01"/>
    <w:rsid w:val="004A5B23"/>
    <w:rsid w:val="004B160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20B4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5A5F"/>
    <w:rsid w:val="00536B8D"/>
    <w:rsid w:val="00540C6F"/>
    <w:rsid w:val="0054470E"/>
    <w:rsid w:val="00550E13"/>
    <w:rsid w:val="00551A51"/>
    <w:rsid w:val="005529EC"/>
    <w:rsid w:val="005544CC"/>
    <w:rsid w:val="00563CCF"/>
    <w:rsid w:val="00565A80"/>
    <w:rsid w:val="00566DA7"/>
    <w:rsid w:val="005728F6"/>
    <w:rsid w:val="00580FAD"/>
    <w:rsid w:val="00583E5E"/>
    <w:rsid w:val="00583EF7"/>
    <w:rsid w:val="00586977"/>
    <w:rsid w:val="00590C52"/>
    <w:rsid w:val="00591325"/>
    <w:rsid w:val="0059362C"/>
    <w:rsid w:val="00593F7C"/>
    <w:rsid w:val="00594103"/>
    <w:rsid w:val="00595535"/>
    <w:rsid w:val="00597006"/>
    <w:rsid w:val="005976A3"/>
    <w:rsid w:val="005A6035"/>
    <w:rsid w:val="005B2934"/>
    <w:rsid w:val="005B56C8"/>
    <w:rsid w:val="005B57DE"/>
    <w:rsid w:val="005B5AF7"/>
    <w:rsid w:val="005B5C2A"/>
    <w:rsid w:val="005B5C5F"/>
    <w:rsid w:val="005B7EC3"/>
    <w:rsid w:val="005C037C"/>
    <w:rsid w:val="005C23C6"/>
    <w:rsid w:val="005C2ABC"/>
    <w:rsid w:val="005C4AFB"/>
    <w:rsid w:val="005C53BE"/>
    <w:rsid w:val="005C759A"/>
    <w:rsid w:val="005C78C7"/>
    <w:rsid w:val="005D18EF"/>
    <w:rsid w:val="005D6C59"/>
    <w:rsid w:val="005E211D"/>
    <w:rsid w:val="005E2F8C"/>
    <w:rsid w:val="005E57D7"/>
    <w:rsid w:val="005F10E3"/>
    <w:rsid w:val="005F1625"/>
    <w:rsid w:val="005F1EC1"/>
    <w:rsid w:val="006011B9"/>
    <w:rsid w:val="0060216A"/>
    <w:rsid w:val="00603A73"/>
    <w:rsid w:val="00603F7B"/>
    <w:rsid w:val="00605903"/>
    <w:rsid w:val="00610B3D"/>
    <w:rsid w:val="00613E08"/>
    <w:rsid w:val="00614377"/>
    <w:rsid w:val="006145DC"/>
    <w:rsid w:val="00614B88"/>
    <w:rsid w:val="00620960"/>
    <w:rsid w:val="0062407B"/>
    <w:rsid w:val="006272AD"/>
    <w:rsid w:val="00635F81"/>
    <w:rsid w:val="00645DE2"/>
    <w:rsid w:val="006516A8"/>
    <w:rsid w:val="00652F0D"/>
    <w:rsid w:val="006538E2"/>
    <w:rsid w:val="0065593F"/>
    <w:rsid w:val="0065695B"/>
    <w:rsid w:val="0066245A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2E3B"/>
    <w:rsid w:val="0069627C"/>
    <w:rsid w:val="00697DF0"/>
    <w:rsid w:val="006A2A01"/>
    <w:rsid w:val="006A2A32"/>
    <w:rsid w:val="006B3CD1"/>
    <w:rsid w:val="006B4D0C"/>
    <w:rsid w:val="006B5723"/>
    <w:rsid w:val="006C1E49"/>
    <w:rsid w:val="006C43F7"/>
    <w:rsid w:val="006C759F"/>
    <w:rsid w:val="006C7F76"/>
    <w:rsid w:val="006D7365"/>
    <w:rsid w:val="006E2C4F"/>
    <w:rsid w:val="006E2F17"/>
    <w:rsid w:val="006E6D86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06EE"/>
    <w:rsid w:val="00711B32"/>
    <w:rsid w:val="00713A58"/>
    <w:rsid w:val="00715235"/>
    <w:rsid w:val="00716413"/>
    <w:rsid w:val="00716B52"/>
    <w:rsid w:val="00723253"/>
    <w:rsid w:val="00725A0D"/>
    <w:rsid w:val="00727533"/>
    <w:rsid w:val="00732BAF"/>
    <w:rsid w:val="0073442D"/>
    <w:rsid w:val="00734F41"/>
    <w:rsid w:val="00736B62"/>
    <w:rsid w:val="00736D34"/>
    <w:rsid w:val="00737BCC"/>
    <w:rsid w:val="007400F0"/>
    <w:rsid w:val="00746467"/>
    <w:rsid w:val="007472E9"/>
    <w:rsid w:val="00752424"/>
    <w:rsid w:val="007565D7"/>
    <w:rsid w:val="007570C5"/>
    <w:rsid w:val="0076025F"/>
    <w:rsid w:val="00764EBB"/>
    <w:rsid w:val="00772978"/>
    <w:rsid w:val="0077315C"/>
    <w:rsid w:val="0077376A"/>
    <w:rsid w:val="00773ACE"/>
    <w:rsid w:val="00776074"/>
    <w:rsid w:val="00776469"/>
    <w:rsid w:val="00776875"/>
    <w:rsid w:val="0078267C"/>
    <w:rsid w:val="00785E34"/>
    <w:rsid w:val="00792AF6"/>
    <w:rsid w:val="00793B84"/>
    <w:rsid w:val="00793D6C"/>
    <w:rsid w:val="007942B9"/>
    <w:rsid w:val="0079648D"/>
    <w:rsid w:val="007974B6"/>
    <w:rsid w:val="007A00C4"/>
    <w:rsid w:val="007A0E89"/>
    <w:rsid w:val="007A2713"/>
    <w:rsid w:val="007A3E20"/>
    <w:rsid w:val="007A50C8"/>
    <w:rsid w:val="007B1491"/>
    <w:rsid w:val="007B1AD5"/>
    <w:rsid w:val="007B3B6D"/>
    <w:rsid w:val="007B5D5D"/>
    <w:rsid w:val="007B6F40"/>
    <w:rsid w:val="007B744D"/>
    <w:rsid w:val="007B769E"/>
    <w:rsid w:val="007B7B17"/>
    <w:rsid w:val="007C09C7"/>
    <w:rsid w:val="007C17A3"/>
    <w:rsid w:val="007C32DD"/>
    <w:rsid w:val="007C620C"/>
    <w:rsid w:val="007C6825"/>
    <w:rsid w:val="007C6A63"/>
    <w:rsid w:val="007C7C12"/>
    <w:rsid w:val="007D0756"/>
    <w:rsid w:val="007E4CA4"/>
    <w:rsid w:val="007E5EC2"/>
    <w:rsid w:val="007E71B4"/>
    <w:rsid w:val="007E76AE"/>
    <w:rsid w:val="007F065A"/>
    <w:rsid w:val="007F20A4"/>
    <w:rsid w:val="008017EC"/>
    <w:rsid w:val="0080382D"/>
    <w:rsid w:val="008110AC"/>
    <w:rsid w:val="008125D7"/>
    <w:rsid w:val="00813102"/>
    <w:rsid w:val="008140EF"/>
    <w:rsid w:val="00816F2D"/>
    <w:rsid w:val="00823133"/>
    <w:rsid w:val="00824444"/>
    <w:rsid w:val="00826E07"/>
    <w:rsid w:val="0083147B"/>
    <w:rsid w:val="00832F35"/>
    <w:rsid w:val="0083314B"/>
    <w:rsid w:val="00840D34"/>
    <w:rsid w:val="00841321"/>
    <w:rsid w:val="008433FE"/>
    <w:rsid w:val="00846F5D"/>
    <w:rsid w:val="00847CED"/>
    <w:rsid w:val="00851712"/>
    <w:rsid w:val="00854EA4"/>
    <w:rsid w:val="008573CA"/>
    <w:rsid w:val="00861D1B"/>
    <w:rsid w:val="008629E4"/>
    <w:rsid w:val="00862B7C"/>
    <w:rsid w:val="00865547"/>
    <w:rsid w:val="008665A6"/>
    <w:rsid w:val="00870065"/>
    <w:rsid w:val="0087218B"/>
    <w:rsid w:val="00872DBA"/>
    <w:rsid w:val="00873893"/>
    <w:rsid w:val="00873C0E"/>
    <w:rsid w:val="0087493D"/>
    <w:rsid w:val="00875148"/>
    <w:rsid w:val="00876E80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08F7"/>
    <w:rsid w:val="008B0CDF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1F24"/>
    <w:rsid w:val="008F4101"/>
    <w:rsid w:val="008F42D5"/>
    <w:rsid w:val="008F548F"/>
    <w:rsid w:val="008F5D03"/>
    <w:rsid w:val="00901A79"/>
    <w:rsid w:val="009056E9"/>
    <w:rsid w:val="00905D43"/>
    <w:rsid w:val="009073BD"/>
    <w:rsid w:val="0090744B"/>
    <w:rsid w:val="00912FD6"/>
    <w:rsid w:val="00915B58"/>
    <w:rsid w:val="009201CE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47AB6"/>
    <w:rsid w:val="009540DC"/>
    <w:rsid w:val="00954189"/>
    <w:rsid w:val="00954504"/>
    <w:rsid w:val="00954CFB"/>
    <w:rsid w:val="00955F59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199"/>
    <w:rsid w:val="00987E43"/>
    <w:rsid w:val="00990122"/>
    <w:rsid w:val="00991CB1"/>
    <w:rsid w:val="00994075"/>
    <w:rsid w:val="0099463C"/>
    <w:rsid w:val="00994D77"/>
    <w:rsid w:val="00996E98"/>
    <w:rsid w:val="009A4164"/>
    <w:rsid w:val="009B02FE"/>
    <w:rsid w:val="009B287E"/>
    <w:rsid w:val="009C0CFF"/>
    <w:rsid w:val="009C1A9F"/>
    <w:rsid w:val="009C2CEB"/>
    <w:rsid w:val="009D0684"/>
    <w:rsid w:val="009D0D3B"/>
    <w:rsid w:val="009D6BA7"/>
    <w:rsid w:val="009E7A2D"/>
    <w:rsid w:val="009F0D80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2683B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677C8"/>
    <w:rsid w:val="00A7024F"/>
    <w:rsid w:val="00A71F64"/>
    <w:rsid w:val="00A7235E"/>
    <w:rsid w:val="00A7369D"/>
    <w:rsid w:val="00A75621"/>
    <w:rsid w:val="00A757B8"/>
    <w:rsid w:val="00A80ACE"/>
    <w:rsid w:val="00A827E2"/>
    <w:rsid w:val="00A837DC"/>
    <w:rsid w:val="00A90F35"/>
    <w:rsid w:val="00A91F99"/>
    <w:rsid w:val="00A941BE"/>
    <w:rsid w:val="00A9451A"/>
    <w:rsid w:val="00A9484B"/>
    <w:rsid w:val="00AA0AAD"/>
    <w:rsid w:val="00AA2FA5"/>
    <w:rsid w:val="00AA323C"/>
    <w:rsid w:val="00AA52F3"/>
    <w:rsid w:val="00AA5FD1"/>
    <w:rsid w:val="00AB06BD"/>
    <w:rsid w:val="00AB4590"/>
    <w:rsid w:val="00AB67A7"/>
    <w:rsid w:val="00AB7DCE"/>
    <w:rsid w:val="00AC19F2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080"/>
    <w:rsid w:val="00AE45E8"/>
    <w:rsid w:val="00AE625E"/>
    <w:rsid w:val="00AE749F"/>
    <w:rsid w:val="00AF2A86"/>
    <w:rsid w:val="00AF3252"/>
    <w:rsid w:val="00AF3385"/>
    <w:rsid w:val="00AF38B7"/>
    <w:rsid w:val="00AF3BB8"/>
    <w:rsid w:val="00AF4003"/>
    <w:rsid w:val="00AF538C"/>
    <w:rsid w:val="00AF6532"/>
    <w:rsid w:val="00AF6A24"/>
    <w:rsid w:val="00AF6E5E"/>
    <w:rsid w:val="00AF7F8F"/>
    <w:rsid w:val="00B027CB"/>
    <w:rsid w:val="00B02BE8"/>
    <w:rsid w:val="00B04523"/>
    <w:rsid w:val="00B04E7F"/>
    <w:rsid w:val="00B05D47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5561"/>
    <w:rsid w:val="00B35AD1"/>
    <w:rsid w:val="00B36A35"/>
    <w:rsid w:val="00B36B59"/>
    <w:rsid w:val="00B420A7"/>
    <w:rsid w:val="00B4236D"/>
    <w:rsid w:val="00B45422"/>
    <w:rsid w:val="00B46CF8"/>
    <w:rsid w:val="00B51A23"/>
    <w:rsid w:val="00B552ED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5F7D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47DC"/>
    <w:rsid w:val="00BA6CC9"/>
    <w:rsid w:val="00BA6DDF"/>
    <w:rsid w:val="00BA735B"/>
    <w:rsid w:val="00BB0B91"/>
    <w:rsid w:val="00BB189E"/>
    <w:rsid w:val="00BB2081"/>
    <w:rsid w:val="00BB2557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201"/>
    <w:rsid w:val="00C05A90"/>
    <w:rsid w:val="00C06858"/>
    <w:rsid w:val="00C06BDE"/>
    <w:rsid w:val="00C14C9B"/>
    <w:rsid w:val="00C16F5E"/>
    <w:rsid w:val="00C22BE7"/>
    <w:rsid w:val="00C25AFA"/>
    <w:rsid w:val="00C30277"/>
    <w:rsid w:val="00C31143"/>
    <w:rsid w:val="00C313B6"/>
    <w:rsid w:val="00C31446"/>
    <w:rsid w:val="00C3375E"/>
    <w:rsid w:val="00C342B9"/>
    <w:rsid w:val="00C35528"/>
    <w:rsid w:val="00C3621F"/>
    <w:rsid w:val="00C36FB2"/>
    <w:rsid w:val="00C435D9"/>
    <w:rsid w:val="00C449A0"/>
    <w:rsid w:val="00C468C7"/>
    <w:rsid w:val="00C475C9"/>
    <w:rsid w:val="00C47D5A"/>
    <w:rsid w:val="00C521E4"/>
    <w:rsid w:val="00C53E4B"/>
    <w:rsid w:val="00C54CA8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42E"/>
    <w:rsid w:val="00CC186B"/>
    <w:rsid w:val="00CC1913"/>
    <w:rsid w:val="00CC356D"/>
    <w:rsid w:val="00CC628B"/>
    <w:rsid w:val="00CC6FE7"/>
    <w:rsid w:val="00CD1294"/>
    <w:rsid w:val="00CD2B09"/>
    <w:rsid w:val="00CE53A8"/>
    <w:rsid w:val="00CE7AE2"/>
    <w:rsid w:val="00CF2AC9"/>
    <w:rsid w:val="00CF360A"/>
    <w:rsid w:val="00CF78A7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4E7D"/>
    <w:rsid w:val="00D253D6"/>
    <w:rsid w:val="00D31268"/>
    <w:rsid w:val="00D32F25"/>
    <w:rsid w:val="00D340EF"/>
    <w:rsid w:val="00D357CD"/>
    <w:rsid w:val="00D360FD"/>
    <w:rsid w:val="00D401AD"/>
    <w:rsid w:val="00D41EBC"/>
    <w:rsid w:val="00D426B6"/>
    <w:rsid w:val="00D43507"/>
    <w:rsid w:val="00D449BE"/>
    <w:rsid w:val="00D453FF"/>
    <w:rsid w:val="00D45EB1"/>
    <w:rsid w:val="00D47838"/>
    <w:rsid w:val="00D515AB"/>
    <w:rsid w:val="00D51B34"/>
    <w:rsid w:val="00D51E2C"/>
    <w:rsid w:val="00D562F8"/>
    <w:rsid w:val="00D578C4"/>
    <w:rsid w:val="00D57B8A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A7777"/>
    <w:rsid w:val="00DB2ADC"/>
    <w:rsid w:val="00DB5999"/>
    <w:rsid w:val="00DC14D4"/>
    <w:rsid w:val="00DC340A"/>
    <w:rsid w:val="00DC5667"/>
    <w:rsid w:val="00DD21DF"/>
    <w:rsid w:val="00DE224D"/>
    <w:rsid w:val="00DE31D7"/>
    <w:rsid w:val="00DE35FD"/>
    <w:rsid w:val="00DE7021"/>
    <w:rsid w:val="00DE7252"/>
    <w:rsid w:val="00DF092E"/>
    <w:rsid w:val="00DF22AE"/>
    <w:rsid w:val="00DF4D9A"/>
    <w:rsid w:val="00DF57AA"/>
    <w:rsid w:val="00E00549"/>
    <w:rsid w:val="00E0054C"/>
    <w:rsid w:val="00E006B2"/>
    <w:rsid w:val="00E0408D"/>
    <w:rsid w:val="00E0494C"/>
    <w:rsid w:val="00E060E1"/>
    <w:rsid w:val="00E11C28"/>
    <w:rsid w:val="00E11DA2"/>
    <w:rsid w:val="00E12E03"/>
    <w:rsid w:val="00E174D1"/>
    <w:rsid w:val="00E1791F"/>
    <w:rsid w:val="00E2543B"/>
    <w:rsid w:val="00E2592F"/>
    <w:rsid w:val="00E3022E"/>
    <w:rsid w:val="00E31B86"/>
    <w:rsid w:val="00E346E1"/>
    <w:rsid w:val="00E34CC4"/>
    <w:rsid w:val="00E35771"/>
    <w:rsid w:val="00E36D54"/>
    <w:rsid w:val="00E40A4C"/>
    <w:rsid w:val="00E41F2B"/>
    <w:rsid w:val="00E46D81"/>
    <w:rsid w:val="00E51217"/>
    <w:rsid w:val="00E52A49"/>
    <w:rsid w:val="00E613C0"/>
    <w:rsid w:val="00E618CA"/>
    <w:rsid w:val="00E62254"/>
    <w:rsid w:val="00E635A2"/>
    <w:rsid w:val="00E729FA"/>
    <w:rsid w:val="00E7459E"/>
    <w:rsid w:val="00E751F2"/>
    <w:rsid w:val="00E76C04"/>
    <w:rsid w:val="00E80E9F"/>
    <w:rsid w:val="00E81CF9"/>
    <w:rsid w:val="00E825E0"/>
    <w:rsid w:val="00E829D5"/>
    <w:rsid w:val="00E857C3"/>
    <w:rsid w:val="00E86BF7"/>
    <w:rsid w:val="00E87A12"/>
    <w:rsid w:val="00E9191F"/>
    <w:rsid w:val="00E91D0D"/>
    <w:rsid w:val="00E94768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576"/>
    <w:rsid w:val="00EC0A20"/>
    <w:rsid w:val="00EC2BC3"/>
    <w:rsid w:val="00EC3349"/>
    <w:rsid w:val="00EC58EA"/>
    <w:rsid w:val="00EC6A37"/>
    <w:rsid w:val="00EC6D24"/>
    <w:rsid w:val="00ED1324"/>
    <w:rsid w:val="00ED1B21"/>
    <w:rsid w:val="00ED439D"/>
    <w:rsid w:val="00ED5B4E"/>
    <w:rsid w:val="00EE1AB9"/>
    <w:rsid w:val="00EE1BD7"/>
    <w:rsid w:val="00EE251C"/>
    <w:rsid w:val="00EE4B4C"/>
    <w:rsid w:val="00EE587F"/>
    <w:rsid w:val="00EE76B3"/>
    <w:rsid w:val="00EF2883"/>
    <w:rsid w:val="00EF4284"/>
    <w:rsid w:val="00EF4F69"/>
    <w:rsid w:val="00EF7CA1"/>
    <w:rsid w:val="00F00402"/>
    <w:rsid w:val="00F01E45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35B1"/>
    <w:rsid w:val="00F44663"/>
    <w:rsid w:val="00F446F5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1E03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1F9E"/>
    <w:rsid w:val="00FB28B8"/>
    <w:rsid w:val="00FB47D1"/>
    <w:rsid w:val="00FB62A5"/>
    <w:rsid w:val="00FB66A1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49C5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CCDD2-8B4B-49F6-832D-84C8A8B7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17</TotalTime>
  <Pages>6</Pages>
  <Words>852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Rodrigo Winter</cp:lastModifiedBy>
  <cp:revision>3</cp:revision>
  <cp:lastPrinted>2009-11-19T20:24:00Z</cp:lastPrinted>
  <dcterms:created xsi:type="dcterms:W3CDTF">2012-07-07T14:53:00Z</dcterms:created>
  <dcterms:modified xsi:type="dcterms:W3CDTF">2012-07-07T16:00:00Z</dcterms:modified>
</cp:coreProperties>
</file>