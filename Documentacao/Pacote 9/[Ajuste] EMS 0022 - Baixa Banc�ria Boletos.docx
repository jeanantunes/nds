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70D" w:rsidRPr="00875148" w:rsidRDefault="0019770D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19770D" w:rsidRPr="00875148" w:rsidRDefault="0019770D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19770D" w:rsidRPr="00875148" w:rsidRDefault="0019770D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A27898">
        <w:rPr>
          <w:rFonts w:ascii="Arial Narrow" w:hAnsi="Arial Narrow"/>
          <w:b/>
          <w:sz w:val="40"/>
        </w:rPr>
        <w:t xml:space="preserve"> [</w:t>
      </w:r>
      <w:r w:rsidR="00D87068">
        <w:rPr>
          <w:rFonts w:ascii="Arial Narrow" w:hAnsi="Arial Narrow"/>
          <w:b/>
          <w:sz w:val="40"/>
        </w:rPr>
        <w:t xml:space="preserve">Ajuste] </w:t>
      </w:r>
      <w:r>
        <w:rPr>
          <w:rFonts w:ascii="Arial Narrow" w:hAnsi="Arial Narrow"/>
          <w:b/>
          <w:sz w:val="36"/>
          <w:szCs w:val="36"/>
        </w:rPr>
        <w:t>EMS 0022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Baixa Bancaria - Boletos</w:t>
      </w:r>
      <w:r w:rsidRPr="00875148">
        <w:rPr>
          <w:rFonts w:ascii="Arial Narrow" w:hAnsi="Arial Narrow"/>
          <w:b/>
          <w:sz w:val="40"/>
        </w:rPr>
        <w:t>&gt;</w:t>
      </w: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19770D" w:rsidRPr="00875148" w:rsidRDefault="0019770D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19770D" w:rsidRPr="00875148" w:rsidRDefault="0019770D">
      <w:pPr>
        <w:jc w:val="center"/>
        <w:rPr>
          <w:rFonts w:ascii="Arial Narrow" w:hAnsi="Arial Narrow"/>
          <w:b/>
          <w:sz w:val="48"/>
        </w:rPr>
      </w:pPr>
    </w:p>
    <w:p w:rsidR="0019770D" w:rsidRPr="00875148" w:rsidRDefault="0019770D">
      <w:pPr>
        <w:pStyle w:val="Cabealho"/>
        <w:rPr>
          <w:rFonts w:ascii="Arial Narrow" w:hAnsi="Arial Narrow"/>
        </w:rPr>
      </w:pPr>
    </w:p>
    <w:p w:rsidR="0019770D" w:rsidRPr="00875148" w:rsidRDefault="0019770D">
      <w:pPr>
        <w:pStyle w:val="Cabealho"/>
        <w:rPr>
          <w:rFonts w:ascii="Arial Narrow" w:hAnsi="Arial Narrow"/>
        </w:rPr>
      </w:pPr>
    </w:p>
    <w:p w:rsidR="0019770D" w:rsidRPr="00875148" w:rsidRDefault="0019770D">
      <w:pPr>
        <w:pStyle w:val="Cabealho"/>
        <w:rPr>
          <w:rFonts w:ascii="Arial Narrow" w:hAnsi="Arial Narrow"/>
        </w:rPr>
      </w:pPr>
    </w:p>
    <w:p w:rsidR="0019770D" w:rsidRPr="00875148" w:rsidRDefault="0019770D">
      <w:pPr>
        <w:pStyle w:val="Cabealho"/>
        <w:rPr>
          <w:rFonts w:ascii="Arial Narrow" w:hAnsi="Arial Narrow"/>
        </w:rPr>
      </w:pPr>
    </w:p>
    <w:p w:rsidR="0019770D" w:rsidRPr="00875148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DC2D03" w:rsidRDefault="00DC2D03">
      <w:pPr>
        <w:pStyle w:val="Cabealho"/>
        <w:rPr>
          <w:rFonts w:ascii="Arial Narrow" w:hAnsi="Arial Narrow"/>
        </w:rPr>
      </w:pPr>
    </w:p>
    <w:p w:rsidR="00DC2D03" w:rsidRDefault="00DC2D03">
      <w:pPr>
        <w:pStyle w:val="Cabealho"/>
        <w:rPr>
          <w:rFonts w:ascii="Arial Narrow" w:hAnsi="Arial Narrow"/>
        </w:rPr>
      </w:pPr>
    </w:p>
    <w:p w:rsidR="00DC2D03" w:rsidRDefault="00DC2D03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Default="0019770D">
      <w:pPr>
        <w:pStyle w:val="Cabealho"/>
        <w:rPr>
          <w:rFonts w:ascii="Arial Narrow" w:hAnsi="Arial Narrow"/>
        </w:rPr>
      </w:pPr>
    </w:p>
    <w:p w:rsidR="0019770D" w:rsidRPr="00875148" w:rsidRDefault="0019770D">
      <w:pPr>
        <w:pStyle w:val="Cabealho"/>
        <w:rPr>
          <w:rFonts w:ascii="Arial Narrow" w:hAnsi="Arial Narrow"/>
        </w:rPr>
      </w:pPr>
    </w:p>
    <w:p w:rsidR="0019770D" w:rsidRPr="00875148" w:rsidRDefault="0019770D">
      <w:pPr>
        <w:rPr>
          <w:rFonts w:ascii="Arial Narrow" w:hAnsi="Arial Narrow"/>
        </w:rPr>
      </w:pPr>
    </w:p>
    <w:p w:rsidR="0019770D" w:rsidRPr="00875148" w:rsidRDefault="0019770D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19770D" w:rsidRPr="00875148" w:rsidTr="003D4B3F">
        <w:tc>
          <w:tcPr>
            <w:tcW w:w="1134" w:type="dxa"/>
          </w:tcPr>
          <w:p w:rsidR="0019770D" w:rsidRPr="00875148" w:rsidRDefault="0019770D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19770D" w:rsidRPr="00875148" w:rsidRDefault="0019770D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19770D" w:rsidRPr="00875148" w:rsidRDefault="0019770D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19770D" w:rsidRPr="00875148" w:rsidRDefault="00A2789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 (ES</w:t>
            </w:r>
            <w:r w:rsidR="0019770D" w:rsidRPr="00875148">
              <w:rPr>
                <w:rFonts w:ascii="Arial Narrow" w:hAnsi="Arial Narrow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19770D" w:rsidRPr="00875148" w:rsidRDefault="0019770D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19770D" w:rsidRPr="00875148" w:rsidTr="003D4B3F">
        <w:tc>
          <w:tcPr>
            <w:tcW w:w="1134" w:type="dxa"/>
          </w:tcPr>
          <w:p w:rsidR="0019770D" w:rsidRPr="00875148" w:rsidRDefault="0019770D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02/01/2012</w:t>
            </w:r>
          </w:p>
        </w:tc>
        <w:tc>
          <w:tcPr>
            <w:tcW w:w="1134" w:type="dxa"/>
          </w:tcPr>
          <w:p w:rsidR="0019770D" w:rsidRPr="00875148" w:rsidRDefault="0019770D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19770D" w:rsidRPr="00875148" w:rsidRDefault="0019770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19770D" w:rsidRPr="00875148" w:rsidRDefault="0019770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19770D" w:rsidRPr="00875148" w:rsidRDefault="0019770D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19770D" w:rsidRPr="00875148" w:rsidTr="003D4B3F">
        <w:tc>
          <w:tcPr>
            <w:tcW w:w="1134" w:type="dxa"/>
          </w:tcPr>
          <w:p w:rsidR="0019770D" w:rsidRPr="00875148" w:rsidRDefault="00014D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28/12/2012</w:t>
            </w:r>
          </w:p>
        </w:tc>
        <w:tc>
          <w:tcPr>
            <w:tcW w:w="1134" w:type="dxa"/>
          </w:tcPr>
          <w:p w:rsidR="0019770D" w:rsidRPr="00875148" w:rsidRDefault="00014D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19770D" w:rsidRPr="00875148" w:rsidRDefault="00014D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19770D" w:rsidRPr="00875148" w:rsidRDefault="00014D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19770D" w:rsidRPr="00875148" w:rsidRDefault="00014D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E872F7" w:rsidRPr="00875148" w:rsidTr="00E872F7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2F7" w:rsidRPr="00875148" w:rsidRDefault="00E872F7" w:rsidP="00E872F7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2F7" w:rsidRPr="00875148" w:rsidRDefault="00E872F7" w:rsidP="004E0C9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2F7" w:rsidRPr="00875148" w:rsidRDefault="00E872F7" w:rsidP="004E0C9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r w:rsidR="00A27898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2F7" w:rsidRPr="00875148" w:rsidRDefault="00E872F7" w:rsidP="004E0C9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2F7" w:rsidRPr="00E872F7" w:rsidRDefault="00E872F7" w:rsidP="004E0C97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4E75E9" w:rsidRPr="00E872F7" w:rsidTr="004E75E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5E9" w:rsidRPr="00875148" w:rsidRDefault="004E75E9" w:rsidP="0084309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20/03/2012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5E9" w:rsidRPr="00875148" w:rsidRDefault="004E75E9" w:rsidP="0084309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5E9" w:rsidRPr="00875148" w:rsidRDefault="004E75E9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5E9" w:rsidRPr="00875148" w:rsidRDefault="004E75E9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5E9" w:rsidRPr="00E872F7" w:rsidRDefault="004E75E9" w:rsidP="00843095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3F60F6" w:rsidRPr="00E872F7" w:rsidTr="003F60F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0F6" w:rsidRPr="00875148" w:rsidRDefault="003F60F6" w:rsidP="003F60F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0F6" w:rsidRPr="00875148" w:rsidRDefault="003F60F6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0F6" w:rsidRPr="00875148" w:rsidRDefault="003F60F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0F6" w:rsidRPr="00875148" w:rsidRDefault="003F60F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0F6" w:rsidRPr="00E872F7" w:rsidRDefault="003F60F6" w:rsidP="000A50DD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</w:tbl>
    <w:p w:rsidR="0019770D" w:rsidRDefault="0019770D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lastRenderedPageBreak/>
        <w:br w:type="page"/>
      </w:r>
    </w:p>
    <w:p w:rsidR="0019770D" w:rsidRPr="00875148" w:rsidRDefault="0019770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19770D" w:rsidRPr="00875148" w:rsidRDefault="0019770D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19770D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19770D" w:rsidRPr="00875148" w:rsidRDefault="0019770D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r w:rsidR="00A27898" w:rsidRPr="00875148">
              <w:rPr>
                <w:rFonts w:ascii="Arial Narrow" w:hAnsi="Arial Narrow"/>
                <w:b/>
              </w:rPr>
              <w:t>Do</w:t>
            </w:r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19770D" w:rsidRPr="00875148" w:rsidRDefault="001977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 w:rsidR="00A27898">
              <w:rPr>
                <w:rFonts w:ascii="Arial Narrow" w:hAnsi="Arial Narrow"/>
                <w:b/>
              </w:rPr>
              <w:t xml:space="preserve"> </w:t>
            </w:r>
            <w:r w:rsidRPr="00A27898">
              <w:rPr>
                <w:rFonts w:ascii="Arial Narrow" w:hAnsi="Arial Narrow"/>
              </w:rPr>
              <w:t>TI-DGB</w:t>
            </w:r>
          </w:p>
        </w:tc>
      </w:tr>
      <w:tr w:rsidR="0019770D" w:rsidRPr="00875148">
        <w:trPr>
          <w:cantSplit/>
          <w:trHeight w:val="235"/>
        </w:trPr>
        <w:tc>
          <w:tcPr>
            <w:tcW w:w="4889" w:type="dxa"/>
            <w:vMerge/>
          </w:tcPr>
          <w:p w:rsidR="0019770D" w:rsidRPr="00875148" w:rsidRDefault="0019770D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19770D" w:rsidRPr="00875148" w:rsidRDefault="0019770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19770D" w:rsidRPr="00875148">
        <w:tc>
          <w:tcPr>
            <w:tcW w:w="4889" w:type="dxa"/>
          </w:tcPr>
          <w:p w:rsidR="0019770D" w:rsidRPr="00875148" w:rsidRDefault="0019770D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19770D" w:rsidRPr="009540DC" w:rsidRDefault="0019770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19770D" w:rsidRPr="00875148" w:rsidRDefault="0019770D">
      <w:pPr>
        <w:rPr>
          <w:rFonts w:ascii="Arial Narrow" w:hAnsi="Arial Narrow"/>
        </w:rPr>
      </w:pPr>
    </w:p>
    <w:p w:rsidR="0019770D" w:rsidRPr="00875148" w:rsidRDefault="0019770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19770D" w:rsidRPr="00875148" w:rsidRDefault="0019770D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19770D" w:rsidRPr="00875148">
        <w:tc>
          <w:tcPr>
            <w:tcW w:w="9779" w:type="dxa"/>
          </w:tcPr>
          <w:p w:rsidR="0019770D" w:rsidRPr="009540DC" w:rsidRDefault="0019770D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19770D" w:rsidRPr="00D90C24" w:rsidRDefault="0019770D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A27898">
              <w:rPr>
                <w:rFonts w:ascii="Calibri" w:hAnsi="Calibri" w:cs="Arial"/>
                <w:color w:val="002060"/>
                <w:sz w:val="22"/>
                <w:szCs w:val="22"/>
              </w:rPr>
              <w:t>Funcio</w:t>
            </w:r>
            <w:r w:rsidR="00A27898">
              <w:rPr>
                <w:rFonts w:ascii="Calibri" w:hAnsi="Calibri" w:cs="Arial"/>
                <w:color w:val="002060"/>
                <w:sz w:val="22"/>
                <w:szCs w:val="22"/>
              </w:rPr>
              <w:t>nalidade execução da Baixa Bancá</w:t>
            </w:r>
            <w:r w:rsidRPr="00A27898">
              <w:rPr>
                <w:rFonts w:ascii="Calibri" w:hAnsi="Calibri" w:cs="Arial"/>
                <w:color w:val="002060"/>
                <w:sz w:val="22"/>
                <w:szCs w:val="22"/>
              </w:rPr>
              <w:t>ria</w:t>
            </w:r>
            <w:r>
              <w:rPr>
                <w:rFonts w:ascii="Arial" w:hAnsi="Arial" w:cs="Arial"/>
                <w:color w:val="0000FF"/>
              </w:rPr>
              <w:t xml:space="preserve"> </w:t>
            </w:r>
            <w:r w:rsidRPr="00A27898">
              <w:rPr>
                <w:rFonts w:ascii="Calibri" w:hAnsi="Calibri" w:cs="Arial"/>
                <w:color w:val="002060"/>
                <w:sz w:val="22"/>
                <w:szCs w:val="22"/>
              </w:rPr>
              <w:t>cobrança por Boletos</w:t>
            </w:r>
            <w:r>
              <w:rPr>
                <w:rFonts w:ascii="Arial" w:hAnsi="Arial" w:cs="Arial"/>
                <w:color w:val="0000FF"/>
              </w:rPr>
              <w:t>.</w:t>
            </w:r>
          </w:p>
        </w:tc>
      </w:tr>
      <w:tr w:rsidR="0019770D" w:rsidRPr="00875148">
        <w:tc>
          <w:tcPr>
            <w:tcW w:w="9779" w:type="dxa"/>
          </w:tcPr>
          <w:p w:rsidR="0019770D" w:rsidRPr="00875148" w:rsidRDefault="0019770D" w:rsidP="003A29F1">
            <w:pPr>
              <w:rPr>
                <w:rFonts w:ascii="Arial Narrow" w:hAnsi="Arial Narrow"/>
              </w:rPr>
            </w:pPr>
          </w:p>
        </w:tc>
      </w:tr>
    </w:tbl>
    <w:p w:rsidR="0019770D" w:rsidRPr="00875148" w:rsidRDefault="0019770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19770D" w:rsidRPr="00875148" w:rsidRDefault="0019770D">
      <w:pPr>
        <w:rPr>
          <w:rFonts w:ascii="Arial Narrow" w:hAnsi="Arial Narrow"/>
        </w:rPr>
      </w:pPr>
    </w:p>
    <w:p w:rsidR="0019770D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1E482F" w:rsidRDefault="001E482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deve escolher o tipo de baixa que deseja: Manual (</w:t>
      </w:r>
      <w:r w:rsidRPr="001E482F">
        <w:rPr>
          <w:rFonts w:ascii="Calibri" w:hAnsi="Calibri" w:cs="Arial"/>
          <w:color w:val="002060"/>
          <w:sz w:val="22"/>
          <w:szCs w:val="22"/>
        </w:rPr>
        <w:t>EMS 0018 - Baixa manual Boleto</w:t>
      </w:r>
      <w:r>
        <w:rPr>
          <w:rFonts w:ascii="Calibri" w:hAnsi="Calibri" w:cs="Arial"/>
          <w:color w:val="002060"/>
          <w:sz w:val="22"/>
          <w:szCs w:val="22"/>
        </w:rPr>
        <w:t>) ou Automática (</w:t>
      </w:r>
      <w:r w:rsidRPr="001E482F">
        <w:rPr>
          <w:rFonts w:ascii="Calibri" w:hAnsi="Calibri" w:cs="Arial"/>
          <w:color w:val="002060"/>
          <w:sz w:val="22"/>
          <w:szCs w:val="22"/>
        </w:rPr>
        <w:t>EMS 0022 - baixa bancaria boletos</w:t>
      </w:r>
      <w:r>
        <w:rPr>
          <w:rFonts w:ascii="Calibri" w:hAnsi="Calibri" w:cs="Arial"/>
          <w:color w:val="002060"/>
          <w:sz w:val="22"/>
          <w:szCs w:val="22"/>
        </w:rPr>
        <w:t>).</w:t>
      </w:r>
    </w:p>
    <w:p w:rsidR="00D87068" w:rsidRDefault="00D8706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19770D" w:rsidRDefault="00F3162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F31629">
        <w:rPr>
          <w:rFonts w:ascii="Calibri" w:hAnsi="Calibri" w:cs="Arial"/>
          <w:color w:val="002060"/>
          <w:sz w:val="22"/>
          <w:szCs w:val="22"/>
          <w:highlight w:val="yellow"/>
        </w:rPr>
        <w:t>No caso, a Baixa Automática vai trazer como default a data do dia da operação, caso ainda não tenha realizado a baixa, neste dia o</w:t>
      </w:r>
      <w:r w:rsidR="0019770D">
        <w:rPr>
          <w:rFonts w:ascii="Calibri" w:hAnsi="Calibri" w:cs="Arial"/>
          <w:color w:val="002060"/>
          <w:sz w:val="22"/>
          <w:szCs w:val="22"/>
        </w:rPr>
        <w:t xml:space="preserve"> usuário deverá informar</w:t>
      </w:r>
      <w:r w:rsidR="00B334FA">
        <w:rPr>
          <w:rFonts w:ascii="Calibri" w:hAnsi="Calibri" w:cs="Arial"/>
          <w:color w:val="002060"/>
          <w:sz w:val="22"/>
          <w:szCs w:val="22"/>
        </w:rPr>
        <w:t xml:space="preserve"> o</w:t>
      </w:r>
      <w:r w:rsidR="0019770D">
        <w:rPr>
          <w:rFonts w:ascii="Calibri" w:hAnsi="Calibri" w:cs="Arial"/>
          <w:color w:val="002060"/>
          <w:sz w:val="22"/>
          <w:szCs w:val="22"/>
        </w:rPr>
        <w:t xml:space="preserve"> valor bancário e</w:t>
      </w:r>
      <w:r w:rsidR="00B334FA">
        <w:rPr>
          <w:rFonts w:ascii="Calibri" w:hAnsi="Calibri" w:cs="Arial"/>
          <w:color w:val="002060"/>
          <w:sz w:val="22"/>
          <w:szCs w:val="22"/>
        </w:rPr>
        <w:t xml:space="preserve"> o nome do arquivo txt do banco, o sistema irá assumir a data da operação para o processamento.</w:t>
      </w:r>
    </w:p>
    <w:p w:rsidR="0019770D" w:rsidRDefault="0019770D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19770D" w:rsidRDefault="00DC2D0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Obs.</w:t>
      </w:r>
      <w:r w:rsidR="0019770D">
        <w:rPr>
          <w:rFonts w:ascii="Calibri" w:hAnsi="Calibri" w:cs="Arial"/>
          <w:color w:val="002060"/>
          <w:sz w:val="22"/>
          <w:szCs w:val="22"/>
        </w:rPr>
        <w:t>:</w:t>
      </w:r>
      <w:r w:rsidR="00A27898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19770D">
        <w:rPr>
          <w:rFonts w:ascii="Calibri" w:hAnsi="Calibri" w:cs="Arial"/>
          <w:color w:val="002060"/>
          <w:sz w:val="22"/>
          <w:szCs w:val="22"/>
        </w:rPr>
        <w:t>O campo valor bancário é informado para ser comparado ao final da leitura do arquivo do banco.</w:t>
      </w:r>
    </w:p>
    <w:p w:rsidR="0019770D" w:rsidRDefault="0019770D" w:rsidP="00381B17">
      <w:pPr>
        <w:ind w:left="81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rotina de baixa deverá ser executada somente se estas informaçõ</w:t>
      </w:r>
      <w:r w:rsidR="002D12AF">
        <w:rPr>
          <w:rFonts w:ascii="Calibri" w:hAnsi="Calibri" w:cs="Arial"/>
          <w:color w:val="002060"/>
          <w:sz w:val="22"/>
          <w:szCs w:val="22"/>
        </w:rPr>
        <w:t>es estiverem iguais, caso contrá</w:t>
      </w:r>
      <w:r>
        <w:rPr>
          <w:rFonts w:ascii="Calibri" w:hAnsi="Calibri" w:cs="Arial"/>
          <w:color w:val="002060"/>
          <w:sz w:val="22"/>
          <w:szCs w:val="22"/>
        </w:rPr>
        <w:t xml:space="preserve">rio deverá ser </w:t>
      </w:r>
      <w:r w:rsidR="00D20397">
        <w:rPr>
          <w:rFonts w:ascii="Calibri" w:hAnsi="Calibri" w:cs="Arial"/>
          <w:color w:val="002060"/>
          <w:sz w:val="22"/>
          <w:szCs w:val="22"/>
        </w:rPr>
        <w:t>abortado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19770D" w:rsidRDefault="0019770D" w:rsidP="00B21D08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:rsidR="00F31629" w:rsidRPr="002210B7" w:rsidRDefault="00F31629" w:rsidP="00B21D08">
      <w:pPr>
        <w:ind w:left="390"/>
        <w:rPr>
          <w:rFonts w:asciiTheme="minorHAnsi" w:hAnsiTheme="minorHAnsi" w:cstheme="minorHAnsi"/>
          <w:color w:val="002060"/>
          <w:sz w:val="22"/>
          <w:szCs w:val="22"/>
        </w:rPr>
      </w:pPr>
      <w:r w:rsidRPr="002210B7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 xml:space="preserve">Caso o usuário informe uma data onde a baixa bancária já foi </w:t>
      </w:r>
      <w:r w:rsidR="002210B7" w:rsidRPr="002210B7">
        <w:rPr>
          <w:rFonts w:asciiTheme="minorHAnsi" w:hAnsiTheme="minorHAnsi" w:cstheme="minorHAnsi"/>
          <w:color w:val="002060"/>
          <w:sz w:val="22"/>
          <w:szCs w:val="22"/>
          <w:highlight w:val="yellow"/>
        </w:rPr>
        <w:t>realizada, o sistema não deve habilitar a importação de arquivo, o campo de valor do arquivo e o botão integrar. Deve abrir automaticamente, o resumo da baixa daquele dia, permitindo assim, a consulta da baixa bancária de datas anteriores.</w:t>
      </w:r>
    </w:p>
    <w:p w:rsidR="00F31629" w:rsidRDefault="00F31629" w:rsidP="00B21D08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:rsidR="0019770D" w:rsidRPr="00F31629" w:rsidRDefault="0019770D" w:rsidP="00B21D08">
      <w:pPr>
        <w:ind w:left="390"/>
        <w:rPr>
          <w:rFonts w:asciiTheme="minorHAnsi" w:hAnsiTheme="minorHAnsi" w:cstheme="minorHAnsi"/>
          <w:color w:val="002060"/>
          <w:sz w:val="22"/>
          <w:szCs w:val="22"/>
        </w:rPr>
      </w:pPr>
      <w:r w:rsidRPr="00F31629">
        <w:rPr>
          <w:rFonts w:asciiTheme="minorHAnsi" w:hAnsiTheme="minorHAnsi" w:cstheme="minorHAnsi"/>
          <w:color w:val="002060"/>
          <w:sz w:val="22"/>
          <w:szCs w:val="22"/>
        </w:rPr>
        <w:t xml:space="preserve">Esta funcionalidade deverá ser executada somente após </w:t>
      </w:r>
      <w:r w:rsidR="00B334FA" w:rsidRPr="00F31629">
        <w:rPr>
          <w:rFonts w:asciiTheme="minorHAnsi" w:hAnsiTheme="minorHAnsi" w:cstheme="minorHAnsi"/>
          <w:color w:val="002060"/>
          <w:sz w:val="22"/>
          <w:szCs w:val="22"/>
        </w:rPr>
        <w:t xml:space="preserve">a importação </w:t>
      </w:r>
      <w:r w:rsidRPr="00F31629">
        <w:rPr>
          <w:rFonts w:asciiTheme="minorHAnsi" w:hAnsiTheme="minorHAnsi" w:cstheme="minorHAnsi"/>
          <w:color w:val="002060"/>
          <w:sz w:val="22"/>
          <w:szCs w:val="22"/>
        </w:rPr>
        <w:t xml:space="preserve">do arquivo remessa do banco em questão.  </w:t>
      </w:r>
    </w:p>
    <w:p w:rsidR="0019770D" w:rsidRDefault="0019770D" w:rsidP="00381B17">
      <w:pPr>
        <w:rPr>
          <w:rFonts w:ascii="Calibri" w:hAnsi="Calibri" w:cs="Arial"/>
          <w:color w:val="002060"/>
          <w:sz w:val="22"/>
          <w:szCs w:val="22"/>
        </w:rPr>
      </w:pPr>
    </w:p>
    <w:p w:rsidR="0019770D" w:rsidRDefault="0019770D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rotina deverá ler cada linha do arquivo e através do nosso numero do boleto identificar o boleto no “a receber” e atualizar as informações de valor de pagamento e data do pagamento, quitando assim a divida. </w:t>
      </w:r>
    </w:p>
    <w:p w:rsidR="00D87068" w:rsidRDefault="00D87068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</w:p>
    <w:p w:rsidR="00D87068" w:rsidRDefault="0019770D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  <w:r w:rsidRPr="00BA0260">
        <w:rPr>
          <w:rFonts w:ascii="Calibri" w:hAnsi="Calibri" w:cs="Arial"/>
          <w:strike/>
          <w:color w:val="002060"/>
          <w:sz w:val="22"/>
          <w:szCs w:val="22"/>
          <w:highlight w:val="yellow"/>
        </w:rPr>
        <w:t>A rotina deverá prever pagamentos divergentes, ou seja, valor pago diferente do valor do boleto</w:t>
      </w:r>
      <w:r w:rsidR="00A27898" w:rsidRPr="00BA0260">
        <w:rPr>
          <w:rFonts w:ascii="Calibri" w:hAnsi="Calibri" w:cs="Arial"/>
          <w:strike/>
          <w:color w:val="002060"/>
          <w:sz w:val="22"/>
          <w:szCs w:val="22"/>
          <w:highlight w:val="yellow"/>
        </w:rPr>
        <w:t xml:space="preserve"> pode</w:t>
      </w:r>
      <w:r w:rsidRPr="00BA0260">
        <w:rPr>
          <w:rFonts w:ascii="Calibri" w:hAnsi="Calibri" w:cs="Arial"/>
          <w:strike/>
          <w:color w:val="002060"/>
          <w:sz w:val="22"/>
          <w:szCs w:val="22"/>
          <w:highlight w:val="yellow"/>
        </w:rPr>
        <w:t xml:space="preserve"> ou não ser baixado o boleto, opção esta parametrizada no sistema</w:t>
      </w:r>
      <w:r>
        <w:rPr>
          <w:rFonts w:ascii="Calibri" w:hAnsi="Calibri" w:cs="Arial"/>
          <w:color w:val="002060"/>
          <w:sz w:val="22"/>
          <w:szCs w:val="22"/>
        </w:rPr>
        <w:t>.</w:t>
      </w:r>
      <w:r w:rsidR="00CE7B95">
        <w:rPr>
          <w:rFonts w:ascii="Calibri" w:hAnsi="Calibri" w:cs="Arial"/>
          <w:color w:val="002060"/>
          <w:sz w:val="22"/>
          <w:szCs w:val="22"/>
        </w:rPr>
        <w:t xml:space="preserve"> Possibilidades de divergência: </w:t>
      </w:r>
    </w:p>
    <w:p w:rsidR="00D87068" w:rsidRDefault="00D87068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</w:p>
    <w:p w:rsidR="0019770D" w:rsidRDefault="00CE7B95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Nosso numero não encontrado, boletos baixado</w:t>
      </w:r>
      <w:r w:rsidR="000D3A4B">
        <w:rPr>
          <w:rFonts w:ascii="Calibri" w:hAnsi="Calibri" w:cs="Arial"/>
          <w:color w:val="002060"/>
          <w:sz w:val="22"/>
          <w:szCs w:val="22"/>
        </w:rPr>
        <w:t>s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A52FDA">
        <w:rPr>
          <w:rFonts w:ascii="Calibri" w:hAnsi="Calibri" w:cs="Arial"/>
          <w:color w:val="002060"/>
          <w:sz w:val="22"/>
          <w:szCs w:val="22"/>
        </w:rPr>
        <w:t>fora d</w:t>
      </w:r>
      <w:r>
        <w:rPr>
          <w:rFonts w:ascii="Calibri" w:hAnsi="Calibri" w:cs="Arial"/>
          <w:color w:val="002060"/>
          <w:sz w:val="22"/>
          <w:szCs w:val="22"/>
        </w:rPr>
        <w:t>o vencimento</w:t>
      </w:r>
      <w:r w:rsidR="00CB052B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0D3A4B">
        <w:rPr>
          <w:rFonts w:ascii="Calibri" w:hAnsi="Calibri" w:cs="Arial"/>
          <w:color w:val="002060"/>
          <w:sz w:val="22"/>
          <w:szCs w:val="22"/>
        </w:rPr>
        <w:t xml:space="preserve">(possibilidade de pagamento de um boleto além da data de </w:t>
      </w:r>
      <w:bookmarkStart w:id="13" w:name="_GoBack"/>
      <w:bookmarkEnd w:id="13"/>
      <w:r w:rsidR="000D3A4B">
        <w:rPr>
          <w:rFonts w:ascii="Calibri" w:hAnsi="Calibri" w:cs="Arial"/>
          <w:color w:val="002060"/>
          <w:sz w:val="22"/>
          <w:szCs w:val="22"/>
        </w:rPr>
        <w:t>vencimento que poderá ter ou não juros e multas, neste caso validar</w:t>
      </w:r>
      <w:r w:rsidR="001A53AE">
        <w:rPr>
          <w:rFonts w:ascii="Calibri" w:hAnsi="Calibri" w:cs="Arial"/>
          <w:color w:val="002060"/>
          <w:sz w:val="22"/>
          <w:szCs w:val="22"/>
        </w:rPr>
        <w:t xml:space="preserve"> se o</w:t>
      </w:r>
      <w:r w:rsidR="000D3A4B">
        <w:rPr>
          <w:rFonts w:ascii="Calibri" w:hAnsi="Calibri" w:cs="Arial"/>
          <w:color w:val="002060"/>
          <w:sz w:val="22"/>
          <w:szCs w:val="22"/>
        </w:rPr>
        <w:t xml:space="preserve"> valor pago difere </w:t>
      </w:r>
      <w:r w:rsidR="00145DF9">
        <w:rPr>
          <w:rFonts w:ascii="Calibri" w:hAnsi="Calibri" w:cs="Arial"/>
          <w:color w:val="002060"/>
          <w:sz w:val="22"/>
          <w:szCs w:val="22"/>
        </w:rPr>
        <w:t xml:space="preserve">(em termos de a menor) </w:t>
      </w:r>
      <w:r w:rsidR="000D3A4B">
        <w:rPr>
          <w:rFonts w:ascii="Calibri" w:hAnsi="Calibri" w:cs="Arial"/>
          <w:color w:val="002060"/>
          <w:sz w:val="22"/>
          <w:szCs w:val="22"/>
        </w:rPr>
        <w:t>do valor do boleto)</w:t>
      </w:r>
      <w:r>
        <w:rPr>
          <w:rFonts w:ascii="Calibri" w:hAnsi="Calibri" w:cs="Arial"/>
          <w:color w:val="002060"/>
          <w:sz w:val="22"/>
          <w:szCs w:val="22"/>
        </w:rPr>
        <w:t>, boletos não baixados.</w:t>
      </w:r>
    </w:p>
    <w:p w:rsidR="00D87068" w:rsidRDefault="00D87068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</w:p>
    <w:p w:rsidR="0019770D" w:rsidRDefault="00B966EF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Para a informação de juros e multas a funcionalidade deve considerar o parâmetro de cobrança do distribuidor caso não esteja informado no cadastro do banco, caso esteja deve considerar este ultimo.</w:t>
      </w:r>
    </w:p>
    <w:p w:rsidR="00D87068" w:rsidRDefault="00D87068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</w:p>
    <w:p w:rsidR="0019770D" w:rsidRDefault="0019770D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Os boletos não pagos</w:t>
      </w:r>
      <w:r w:rsidR="00A27898">
        <w:rPr>
          <w:rFonts w:ascii="Calibri" w:hAnsi="Calibri" w:cs="Arial"/>
          <w:color w:val="002060"/>
          <w:sz w:val="22"/>
          <w:szCs w:val="22"/>
        </w:rPr>
        <w:t xml:space="preserve"> deverão ser desatrelados das dí</w:t>
      </w:r>
      <w:r>
        <w:rPr>
          <w:rFonts w:ascii="Calibri" w:hAnsi="Calibri" w:cs="Arial"/>
          <w:color w:val="002060"/>
          <w:sz w:val="22"/>
          <w:szCs w:val="22"/>
        </w:rPr>
        <w:t>vidas que compõe o mesmo, caso a cobrança parametrizada seja acumulativa.</w:t>
      </w:r>
    </w:p>
    <w:p w:rsidR="00D87068" w:rsidRDefault="00D87068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</w:p>
    <w:p w:rsidR="003613CD" w:rsidRDefault="003613CD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Caso o </w:t>
      </w:r>
      <w:r w:rsidR="003D1165">
        <w:rPr>
          <w:rFonts w:ascii="Calibri" w:hAnsi="Calibri" w:cs="Arial"/>
          <w:color w:val="002060"/>
          <w:sz w:val="22"/>
          <w:szCs w:val="22"/>
        </w:rPr>
        <w:t xml:space="preserve">processo de </w:t>
      </w:r>
      <w:r>
        <w:rPr>
          <w:rFonts w:ascii="Calibri" w:hAnsi="Calibri" w:cs="Arial"/>
          <w:color w:val="002060"/>
          <w:sz w:val="22"/>
          <w:szCs w:val="22"/>
        </w:rPr>
        <w:t>d</w:t>
      </w:r>
      <w:r w:rsidR="00A27898">
        <w:rPr>
          <w:rFonts w:ascii="Calibri" w:hAnsi="Calibri" w:cs="Arial"/>
          <w:color w:val="002060"/>
          <w:sz w:val="22"/>
          <w:szCs w:val="22"/>
        </w:rPr>
        <w:t>é</w:t>
      </w:r>
      <w:r>
        <w:rPr>
          <w:rFonts w:ascii="Calibri" w:hAnsi="Calibri" w:cs="Arial"/>
          <w:color w:val="002060"/>
          <w:sz w:val="22"/>
          <w:szCs w:val="22"/>
        </w:rPr>
        <w:t>bito/cr</w:t>
      </w:r>
      <w:r w:rsidR="00A27898">
        <w:rPr>
          <w:rFonts w:ascii="Calibri" w:hAnsi="Calibri" w:cs="Arial"/>
          <w:color w:val="002060"/>
          <w:sz w:val="22"/>
          <w:szCs w:val="22"/>
        </w:rPr>
        <w:t>é</w:t>
      </w:r>
      <w:r>
        <w:rPr>
          <w:rFonts w:ascii="Calibri" w:hAnsi="Calibri" w:cs="Arial"/>
          <w:color w:val="002060"/>
          <w:sz w:val="22"/>
          <w:szCs w:val="22"/>
        </w:rPr>
        <w:t xml:space="preserve">dito não seja automático deverá ser direcionado ao </w:t>
      </w:r>
      <w:r w:rsidR="00A27898">
        <w:rPr>
          <w:rFonts w:ascii="Calibri" w:hAnsi="Calibri" w:cs="Arial"/>
          <w:color w:val="002060"/>
          <w:sz w:val="22"/>
          <w:szCs w:val="22"/>
        </w:rPr>
        <w:t>Workflow</w:t>
      </w:r>
      <w:r>
        <w:rPr>
          <w:rFonts w:ascii="Calibri" w:hAnsi="Calibri" w:cs="Arial"/>
          <w:color w:val="002060"/>
          <w:sz w:val="22"/>
          <w:szCs w:val="22"/>
        </w:rPr>
        <w:t xml:space="preserve"> de Aprovação (</w:t>
      </w:r>
      <w:r w:rsidRPr="003613CD">
        <w:rPr>
          <w:rFonts w:ascii="Calibri" w:hAnsi="Calibri" w:cs="Arial"/>
          <w:color w:val="002060"/>
          <w:sz w:val="22"/>
          <w:szCs w:val="22"/>
        </w:rPr>
        <w:t>EMS 0029 - workflow aprovação</w:t>
      </w:r>
      <w:r>
        <w:rPr>
          <w:rFonts w:ascii="Calibri" w:hAnsi="Calibri" w:cs="Arial"/>
          <w:color w:val="002060"/>
          <w:sz w:val="22"/>
          <w:szCs w:val="22"/>
        </w:rPr>
        <w:t>).</w:t>
      </w:r>
    </w:p>
    <w:p w:rsidR="00D87068" w:rsidRDefault="00D87068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</w:p>
    <w:p w:rsidR="00BF72C0" w:rsidRDefault="00BF72C0" w:rsidP="00381B17">
      <w:pPr>
        <w:ind w:left="39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Boletos que foram baixados com diferença deverão ter os acertos financeiros ajustados automaticamente nos débitos e créditos (</w:t>
      </w:r>
      <w:r w:rsidRPr="00BF72C0">
        <w:rPr>
          <w:rFonts w:ascii="Calibri" w:hAnsi="Calibri" w:cs="Arial"/>
          <w:color w:val="002060"/>
          <w:sz w:val="22"/>
          <w:szCs w:val="22"/>
        </w:rPr>
        <w:t>EMS 0017 - d</w:t>
      </w:r>
      <w:r w:rsidR="00A27898">
        <w:rPr>
          <w:rFonts w:ascii="Calibri" w:hAnsi="Calibri" w:cs="Arial"/>
          <w:color w:val="002060"/>
          <w:sz w:val="22"/>
          <w:szCs w:val="22"/>
        </w:rPr>
        <w:t>ébitos e cré</w:t>
      </w:r>
      <w:r w:rsidRPr="00BF72C0">
        <w:rPr>
          <w:rFonts w:ascii="Calibri" w:hAnsi="Calibri" w:cs="Arial"/>
          <w:color w:val="002060"/>
          <w:sz w:val="22"/>
          <w:szCs w:val="22"/>
        </w:rPr>
        <w:t>ditos Cota</w:t>
      </w:r>
      <w:r>
        <w:rPr>
          <w:rFonts w:ascii="Calibri" w:hAnsi="Calibri" w:cs="Arial"/>
          <w:color w:val="002060"/>
          <w:sz w:val="22"/>
          <w:szCs w:val="22"/>
        </w:rPr>
        <w:t>).</w:t>
      </w:r>
    </w:p>
    <w:p w:rsidR="0019770D" w:rsidRDefault="0019770D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D0B6A" w:rsidRDefault="00DD0B6A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7D5597">
        <w:rPr>
          <w:rFonts w:ascii="Calibri" w:hAnsi="Calibri" w:cs="Arial"/>
          <w:color w:val="002060"/>
          <w:sz w:val="22"/>
          <w:szCs w:val="22"/>
          <w:highlight w:val="yellow"/>
        </w:rPr>
        <w:t>Todos os resultados da baixa financeira automática</w:t>
      </w:r>
      <w:r w:rsidR="007D5597" w:rsidRPr="007D5597">
        <w:rPr>
          <w:rFonts w:ascii="Calibri" w:hAnsi="Calibri" w:cs="Arial"/>
          <w:color w:val="002060"/>
          <w:sz w:val="22"/>
          <w:szCs w:val="22"/>
          <w:highlight w:val="yellow"/>
        </w:rPr>
        <w:t xml:space="preserve"> deverão</w:t>
      </w:r>
      <w:r w:rsidRPr="007D5597">
        <w:rPr>
          <w:rFonts w:ascii="Calibri" w:hAnsi="Calibri" w:cs="Arial"/>
          <w:color w:val="002060"/>
          <w:sz w:val="22"/>
          <w:szCs w:val="22"/>
          <w:highlight w:val="yellow"/>
        </w:rPr>
        <w:t xml:space="preserve"> funcionar como link para janela de descrição de todos os boletos e cotas que formam aquele número. Estas pop-ups deverão permitir impressão e geração de arquivo.</w:t>
      </w:r>
    </w:p>
    <w:p w:rsidR="003D0F18" w:rsidRDefault="003D0F1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3D0F18" w:rsidRDefault="003D0F1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3D0F18">
        <w:rPr>
          <w:rFonts w:ascii="Calibri" w:hAnsi="Calibri" w:cs="Arial"/>
          <w:color w:val="002060"/>
          <w:sz w:val="22"/>
          <w:szCs w:val="22"/>
          <w:highlight w:val="yellow"/>
        </w:rPr>
        <w:t>Caso haja mais de uma baixa bancária no mesmo dia, de bancos e/ou contas diferentes, a funcionalidade deverá consolidá-los e informar nas janelas de consulta, qual boleto é de cada conta.</w:t>
      </w:r>
    </w:p>
    <w:p w:rsidR="00651730" w:rsidRDefault="00C15DF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C15DFF">
        <w:rPr>
          <w:rFonts w:ascii="Calibri" w:hAnsi="Calibri" w:cs="Arial"/>
          <w:color w:val="002060"/>
          <w:sz w:val="22"/>
          <w:szCs w:val="22"/>
          <w:highlight w:val="yellow"/>
        </w:rPr>
        <w:t xml:space="preserve">Para o controle das baixas bancarias de vários bancos, teremos a informação do banco na entidade </w:t>
      </w:r>
      <w:proofErr w:type="spellStart"/>
      <w:r w:rsidRPr="00C15DFF">
        <w:rPr>
          <w:rFonts w:ascii="Courier New" w:hAnsi="Courier New" w:cs="Courier New"/>
          <w:color w:val="000000"/>
          <w:highlight w:val="yellow"/>
        </w:rPr>
        <w:t>controle_baixa_bancaria</w:t>
      </w:r>
      <w:proofErr w:type="spellEnd"/>
      <w:r w:rsidRPr="00C15DFF">
        <w:rPr>
          <w:rFonts w:ascii="Courier New" w:hAnsi="Courier New" w:cs="Courier New"/>
          <w:color w:val="000000"/>
          <w:highlight w:val="yellow"/>
        </w:rPr>
        <w:t xml:space="preserve"> </w:t>
      </w:r>
      <w:r w:rsidRPr="00C15DFF">
        <w:rPr>
          <w:rFonts w:ascii="Calibri" w:hAnsi="Calibri" w:cs="Arial"/>
          <w:color w:val="002060"/>
          <w:sz w:val="22"/>
          <w:szCs w:val="22"/>
          <w:highlight w:val="yellow"/>
        </w:rPr>
        <w:t>como uma chave estrangeira do cadastro de bancos.</w:t>
      </w:r>
    </w:p>
    <w:p w:rsidR="00184175" w:rsidRDefault="00184175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51730" w:rsidRDefault="0065173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6E4FCC">
        <w:rPr>
          <w:rFonts w:ascii="Calibri" w:hAnsi="Calibri" w:cs="Arial"/>
          <w:color w:val="002060"/>
          <w:sz w:val="22"/>
          <w:szCs w:val="22"/>
          <w:highlight w:val="yellow"/>
        </w:rPr>
        <w:t>Assim que finalizar a integração do arquivo, o sistema deverá abrir via pop-up (automaticamente) a janela da funcionalidade Suspensão Cota</w:t>
      </w:r>
      <w:r w:rsidR="006E4FCC" w:rsidRPr="006E4FCC">
        <w:rPr>
          <w:rFonts w:ascii="Calibri" w:hAnsi="Calibri" w:cs="Arial"/>
          <w:color w:val="002060"/>
          <w:sz w:val="22"/>
          <w:szCs w:val="22"/>
          <w:highlight w:val="yellow"/>
        </w:rPr>
        <w:t xml:space="preserve"> (EMS 0023)</w:t>
      </w:r>
      <w:r w:rsidRPr="006E4FCC">
        <w:rPr>
          <w:rFonts w:ascii="Calibri" w:hAnsi="Calibri" w:cs="Arial"/>
          <w:color w:val="002060"/>
          <w:sz w:val="22"/>
          <w:szCs w:val="22"/>
          <w:highlight w:val="yellow"/>
        </w:rPr>
        <w:t xml:space="preserve">, possibilitando que o usuário já tome providências </w:t>
      </w:r>
      <w:r w:rsidR="00A27898" w:rsidRPr="006E4FCC">
        <w:rPr>
          <w:rFonts w:ascii="Calibri" w:hAnsi="Calibri" w:cs="Arial"/>
          <w:color w:val="002060"/>
          <w:sz w:val="22"/>
          <w:szCs w:val="22"/>
          <w:highlight w:val="yellow"/>
        </w:rPr>
        <w:t>a</w:t>
      </w:r>
      <w:r w:rsidRPr="006E4FCC">
        <w:rPr>
          <w:rFonts w:ascii="Calibri" w:hAnsi="Calibri" w:cs="Arial"/>
          <w:color w:val="002060"/>
          <w:sz w:val="22"/>
          <w:szCs w:val="22"/>
          <w:highlight w:val="yellow"/>
        </w:rPr>
        <w:t xml:space="preserve"> partir desta tela ou possa consultar posteriormente </w:t>
      </w:r>
      <w:r w:rsidR="006E4FCC" w:rsidRPr="006E4FCC">
        <w:rPr>
          <w:rFonts w:ascii="Calibri" w:hAnsi="Calibri" w:cs="Arial"/>
          <w:color w:val="002060"/>
          <w:sz w:val="22"/>
          <w:szCs w:val="22"/>
          <w:highlight w:val="yellow"/>
        </w:rPr>
        <w:t>na funcionalidade específica.</w:t>
      </w:r>
    </w:p>
    <w:p w:rsidR="0019770D" w:rsidRPr="00875148" w:rsidRDefault="0019770D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19770D" w:rsidRPr="00875148">
        <w:tc>
          <w:tcPr>
            <w:tcW w:w="9779" w:type="dxa"/>
          </w:tcPr>
          <w:p w:rsidR="0019770D" w:rsidRPr="009540DC" w:rsidRDefault="0019770D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19770D" w:rsidRPr="00875148" w:rsidRDefault="0019770D" w:rsidP="00597006">
            <w:pPr>
              <w:rPr>
                <w:rFonts w:ascii="Arial Narrow" w:hAnsi="Arial Narrow"/>
              </w:rPr>
            </w:pPr>
          </w:p>
        </w:tc>
      </w:tr>
    </w:tbl>
    <w:p w:rsidR="0019770D" w:rsidRPr="00875148" w:rsidRDefault="0019770D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19770D" w:rsidRPr="00875148" w:rsidRDefault="0019770D" w:rsidP="00E34CC4">
      <w:pPr>
        <w:rPr>
          <w:rFonts w:ascii="Arial Narrow" w:hAnsi="Arial Narrow"/>
        </w:rPr>
      </w:pPr>
    </w:p>
    <w:p w:rsidR="0019770D" w:rsidRPr="00875148" w:rsidRDefault="0019770D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19770D" w:rsidRPr="00875148" w:rsidRDefault="0019770D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19770D" w:rsidRPr="00875148" w:rsidTr="008573CA">
        <w:trPr>
          <w:trHeight w:val="314"/>
        </w:trPr>
        <w:tc>
          <w:tcPr>
            <w:tcW w:w="3136" w:type="dxa"/>
          </w:tcPr>
          <w:p w:rsidR="0019770D" w:rsidRPr="00875148" w:rsidRDefault="0019770D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19770D" w:rsidRPr="00875148" w:rsidRDefault="0019770D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19770D" w:rsidRPr="00875148" w:rsidRDefault="0019770D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19770D" w:rsidRPr="00875148" w:rsidRDefault="0019770D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19770D" w:rsidRPr="00875148" w:rsidRDefault="0019770D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19770D" w:rsidRPr="00875148" w:rsidRDefault="0019770D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19770D" w:rsidRPr="00875148" w:rsidTr="008573CA">
        <w:trPr>
          <w:trHeight w:val="228"/>
        </w:trPr>
        <w:tc>
          <w:tcPr>
            <w:tcW w:w="3136" w:type="dxa"/>
          </w:tcPr>
          <w:p w:rsidR="0019770D" w:rsidRPr="009540DC" w:rsidRDefault="0019770D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19770D" w:rsidRPr="00875148" w:rsidTr="008573CA">
        <w:trPr>
          <w:trHeight w:val="228"/>
        </w:trPr>
        <w:tc>
          <w:tcPr>
            <w:tcW w:w="3136" w:type="dxa"/>
          </w:tcPr>
          <w:p w:rsidR="0019770D" w:rsidRPr="009540DC" w:rsidRDefault="0019770D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19770D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9770D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19770D" w:rsidRPr="00875148" w:rsidTr="008573CA">
        <w:trPr>
          <w:trHeight w:val="228"/>
        </w:trPr>
        <w:tc>
          <w:tcPr>
            <w:tcW w:w="3136" w:type="dxa"/>
          </w:tcPr>
          <w:p w:rsidR="0019770D" w:rsidRPr="009540DC" w:rsidRDefault="0019770D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19770D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19770D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19770D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19770D" w:rsidRPr="00FD0CD1" w:rsidRDefault="0019770D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19770D" w:rsidRPr="00875148" w:rsidRDefault="0019770D" w:rsidP="008665A6">
      <w:pPr>
        <w:outlineLvl w:val="0"/>
        <w:rPr>
          <w:rFonts w:ascii="Arial Narrow" w:hAnsi="Arial Narrow" w:cs="Arial"/>
          <w:b/>
        </w:rPr>
      </w:pPr>
    </w:p>
    <w:p w:rsidR="0019770D" w:rsidRPr="00875148" w:rsidRDefault="0019770D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19770D" w:rsidRPr="00875148" w:rsidRDefault="0019770D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19770D" w:rsidRPr="00875148" w:rsidTr="00092FF2">
        <w:trPr>
          <w:trHeight w:val="234"/>
        </w:trPr>
        <w:tc>
          <w:tcPr>
            <w:tcW w:w="708" w:type="dxa"/>
          </w:tcPr>
          <w:p w:rsidR="0019770D" w:rsidRPr="00875148" w:rsidRDefault="0019770D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19770D" w:rsidRPr="009540DC" w:rsidRDefault="0019770D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19770D" w:rsidRPr="00875148" w:rsidRDefault="0019770D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19770D" w:rsidRPr="00875148" w:rsidRDefault="0019770D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19770D" w:rsidRPr="00875148" w:rsidTr="00092FF2">
        <w:trPr>
          <w:trHeight w:val="236"/>
        </w:trPr>
        <w:tc>
          <w:tcPr>
            <w:tcW w:w="708" w:type="dxa"/>
          </w:tcPr>
          <w:p w:rsidR="0019770D" w:rsidRPr="00875148" w:rsidRDefault="0019770D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19770D" w:rsidRPr="00875148" w:rsidRDefault="0019770D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19770D" w:rsidRPr="009540DC" w:rsidRDefault="0019770D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19770D" w:rsidRPr="00875148" w:rsidRDefault="0019770D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19770D" w:rsidRPr="00875148" w:rsidRDefault="0019770D" w:rsidP="00116B72">
      <w:pPr>
        <w:rPr>
          <w:rFonts w:ascii="Arial Narrow" w:hAnsi="Arial Narrow"/>
        </w:rPr>
      </w:pPr>
    </w:p>
    <w:p w:rsidR="0019770D" w:rsidRPr="00875148" w:rsidRDefault="0019770D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19770D" w:rsidRPr="00875148" w:rsidRDefault="0019770D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19770D" w:rsidRPr="00875148">
        <w:trPr>
          <w:trHeight w:val="204"/>
        </w:trPr>
        <w:tc>
          <w:tcPr>
            <w:tcW w:w="3239" w:type="dxa"/>
          </w:tcPr>
          <w:p w:rsidR="0019770D" w:rsidRPr="00875148" w:rsidRDefault="0019770D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19770D" w:rsidRPr="00875148" w:rsidRDefault="0019770D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19770D" w:rsidRPr="009540DC" w:rsidRDefault="0019770D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19770D" w:rsidRPr="00875148" w:rsidRDefault="0019770D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19770D" w:rsidRPr="00875148">
        <w:tc>
          <w:tcPr>
            <w:tcW w:w="3239" w:type="dxa"/>
          </w:tcPr>
          <w:p w:rsidR="0019770D" w:rsidRPr="00875148" w:rsidRDefault="0019770D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19770D" w:rsidRPr="00875148" w:rsidRDefault="0019770D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19770D" w:rsidRPr="00875148" w:rsidRDefault="0019770D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19770D" w:rsidRPr="00875148" w:rsidRDefault="0019770D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19770D" w:rsidRPr="00875148" w:rsidRDefault="0019770D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19770D" w:rsidRPr="00875148" w:rsidRDefault="0019770D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19770D" w:rsidRPr="00875148" w:rsidRDefault="0019770D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19770D" w:rsidRPr="00875148">
        <w:trPr>
          <w:trHeight w:val="204"/>
        </w:trPr>
        <w:tc>
          <w:tcPr>
            <w:tcW w:w="3239" w:type="dxa"/>
          </w:tcPr>
          <w:p w:rsidR="0019770D" w:rsidRPr="00875148" w:rsidRDefault="0019770D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19770D" w:rsidRPr="00875148" w:rsidRDefault="0019770D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19770D" w:rsidRPr="009540DC" w:rsidRDefault="0019770D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19770D" w:rsidRPr="00875148" w:rsidRDefault="0019770D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19770D" w:rsidRPr="00875148">
        <w:tc>
          <w:tcPr>
            <w:tcW w:w="3239" w:type="dxa"/>
          </w:tcPr>
          <w:p w:rsidR="0019770D" w:rsidRPr="00875148" w:rsidRDefault="0019770D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19770D" w:rsidRPr="00875148" w:rsidRDefault="0019770D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19770D" w:rsidRPr="00875148" w:rsidRDefault="0019770D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19770D" w:rsidRPr="00875148" w:rsidRDefault="0019770D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19770D" w:rsidRPr="00875148" w:rsidRDefault="0019770D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19770D" w:rsidRPr="00875148" w:rsidRDefault="0019770D" w:rsidP="00517854">
      <w:pPr>
        <w:rPr>
          <w:rFonts w:ascii="Arial Narrow" w:hAnsi="Arial Narrow"/>
        </w:rPr>
      </w:pPr>
    </w:p>
    <w:p w:rsidR="0019770D" w:rsidRPr="00875148" w:rsidRDefault="0019770D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19770D" w:rsidRPr="00875148" w:rsidRDefault="0019770D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19770D" w:rsidRPr="00875148" w:rsidTr="008573CA">
        <w:trPr>
          <w:trHeight w:val="204"/>
        </w:trPr>
        <w:tc>
          <w:tcPr>
            <w:tcW w:w="3520" w:type="dxa"/>
          </w:tcPr>
          <w:p w:rsidR="0019770D" w:rsidRPr="00875148" w:rsidRDefault="0019770D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19770D" w:rsidRPr="00875148" w:rsidRDefault="0019770D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19770D" w:rsidRPr="009540DC" w:rsidRDefault="0019770D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19770D" w:rsidRPr="00875148" w:rsidTr="008573CA">
        <w:tc>
          <w:tcPr>
            <w:tcW w:w="3520" w:type="dxa"/>
          </w:tcPr>
          <w:p w:rsidR="0019770D" w:rsidRPr="00875148" w:rsidRDefault="0019770D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19770D" w:rsidRPr="00875148" w:rsidRDefault="0019770D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19770D" w:rsidRPr="00875148" w:rsidRDefault="0019770D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19770D" w:rsidRPr="00875148" w:rsidRDefault="0019770D" w:rsidP="00116B72">
      <w:pPr>
        <w:rPr>
          <w:rFonts w:ascii="Arial Narrow" w:hAnsi="Arial Narrow"/>
        </w:rPr>
      </w:pPr>
    </w:p>
    <w:p w:rsidR="0019770D" w:rsidRPr="00875148" w:rsidRDefault="0019770D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19770D" w:rsidRPr="00875148" w:rsidRDefault="0019770D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19770D" w:rsidRPr="00875148" w:rsidTr="00974529">
        <w:trPr>
          <w:trHeight w:val="204"/>
        </w:trPr>
        <w:tc>
          <w:tcPr>
            <w:tcW w:w="3493" w:type="dxa"/>
          </w:tcPr>
          <w:p w:rsidR="0019770D" w:rsidRPr="00875148" w:rsidRDefault="0019770D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19770D" w:rsidRPr="00875148" w:rsidRDefault="0019770D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19770D" w:rsidRPr="009540DC" w:rsidRDefault="0019770D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19770D" w:rsidRPr="00875148" w:rsidTr="00974529">
        <w:tc>
          <w:tcPr>
            <w:tcW w:w="3493" w:type="dxa"/>
          </w:tcPr>
          <w:p w:rsidR="0019770D" w:rsidRPr="00875148" w:rsidRDefault="0019770D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19770D" w:rsidRPr="00875148" w:rsidRDefault="0019770D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19770D" w:rsidRPr="00875148" w:rsidRDefault="0019770D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19770D" w:rsidRPr="00875148" w:rsidRDefault="0019770D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19770D" w:rsidRPr="00875148" w:rsidRDefault="0019770D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19770D" w:rsidRDefault="0019770D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19770D" w:rsidRDefault="0019770D" w:rsidP="0010198B">
      <w:pPr>
        <w:ind w:left="426"/>
        <w:rPr>
          <w:rFonts w:ascii="Arial Narrow" w:hAnsi="Arial Narrow"/>
        </w:rPr>
      </w:pPr>
    </w:p>
    <w:p w:rsidR="003D0C79" w:rsidRDefault="003D0C7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Tipo de Baixa Automática</w:t>
      </w:r>
    </w:p>
    <w:p w:rsidR="003D0C79" w:rsidRDefault="003D0C79" w:rsidP="0010198B">
      <w:pPr>
        <w:ind w:left="426"/>
        <w:rPr>
          <w:rFonts w:ascii="Arial Narrow" w:hAnsi="Arial Narrow"/>
        </w:rPr>
      </w:pPr>
    </w:p>
    <w:p w:rsidR="003D0C79" w:rsidRDefault="003D0C7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Campos Necessários:</w:t>
      </w:r>
    </w:p>
    <w:p w:rsidR="00F31629" w:rsidRDefault="00F31629" w:rsidP="003D0C7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Data: Default a data do dia.</w:t>
      </w:r>
    </w:p>
    <w:p w:rsidR="003D0C79" w:rsidRDefault="003D0C79" w:rsidP="003D0C7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 do Arquivo: descrição do nome do arquivo que será importado para realização da baixa.</w:t>
      </w:r>
    </w:p>
    <w:p w:rsidR="009C4D12" w:rsidRDefault="009C4D12" w:rsidP="003D0C7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Valor Financeiro R$: Valor informado para verificação da baixa.</w:t>
      </w:r>
    </w:p>
    <w:p w:rsidR="003D0C79" w:rsidRDefault="003D0C79" w:rsidP="003D0C79">
      <w:pPr>
        <w:ind w:left="1146"/>
        <w:rPr>
          <w:rFonts w:ascii="Arial Narrow" w:hAnsi="Arial Narrow"/>
        </w:rPr>
      </w:pPr>
    </w:p>
    <w:p w:rsidR="003D0C79" w:rsidRDefault="003D0C7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Resultado da integração</w:t>
      </w:r>
    </w:p>
    <w:p w:rsidR="00DC2D03" w:rsidRDefault="00DC2D03" w:rsidP="0010198B">
      <w:pPr>
        <w:ind w:left="426"/>
        <w:rPr>
          <w:rFonts w:ascii="Arial Narrow" w:hAnsi="Arial Narrow"/>
        </w:rPr>
      </w:pPr>
    </w:p>
    <w:p w:rsidR="0033309B" w:rsidRDefault="0033309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Dados do arquivo:</w:t>
      </w:r>
    </w:p>
    <w:p w:rsidR="003D0C79" w:rsidRDefault="003D0C79" w:rsidP="003D0C7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 do Arquivo: conforme informado na integração</w:t>
      </w:r>
    </w:p>
    <w:p w:rsidR="003D0C79" w:rsidRDefault="003D0C79" w:rsidP="003D0C7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da competência: conforme informado na integração.</w:t>
      </w:r>
    </w:p>
    <w:p w:rsidR="003D0C79" w:rsidRDefault="009C4D12" w:rsidP="003D0C7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Valor R$: conforme informado na integração.</w:t>
      </w:r>
    </w:p>
    <w:p w:rsidR="00DC2D03" w:rsidRDefault="00DC2D03" w:rsidP="0010198B">
      <w:pPr>
        <w:ind w:left="426"/>
        <w:rPr>
          <w:rFonts w:ascii="Arial Narrow" w:hAnsi="Arial Narrow"/>
        </w:rPr>
      </w:pPr>
    </w:p>
    <w:p w:rsidR="003D0C79" w:rsidRDefault="003D0F1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Baixa Automá</w:t>
      </w:r>
      <w:r w:rsidR="0033309B">
        <w:rPr>
          <w:rFonts w:ascii="Arial Narrow" w:hAnsi="Arial Narrow"/>
        </w:rPr>
        <w:t>tica:</w:t>
      </w:r>
    </w:p>
    <w:p w:rsidR="002E0410" w:rsidRPr="00DD0B6A" w:rsidRDefault="002E0410" w:rsidP="0033309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DD0B6A">
        <w:rPr>
          <w:rFonts w:ascii="Arial Narrow" w:hAnsi="Arial Narrow"/>
          <w:highlight w:val="yellow"/>
        </w:rPr>
        <w:t>Previsão: quantidade de boletos gerados com vencimento para esta data.</w:t>
      </w:r>
    </w:p>
    <w:p w:rsidR="0033309B" w:rsidRDefault="0033309B" w:rsidP="0033309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Registros Lidos: quantidade de registros do arquivo lidos</w:t>
      </w:r>
    </w:p>
    <w:p w:rsidR="0033309B" w:rsidRDefault="0033309B" w:rsidP="0033309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Registros Baixados: quantidade de registros baixados para integração</w:t>
      </w:r>
    </w:p>
    <w:p w:rsidR="0033309B" w:rsidRDefault="0033309B" w:rsidP="0033309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Registros Rejeitados: quantidade de registros rejeitados pela integração</w:t>
      </w:r>
    </w:p>
    <w:p w:rsidR="0033309B" w:rsidRDefault="0033309B" w:rsidP="0033309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Baixados com Divergência: quantidade de registros baixados com divergência</w:t>
      </w:r>
      <w:r w:rsidR="00DD0B6A">
        <w:rPr>
          <w:rFonts w:ascii="Arial Narrow" w:hAnsi="Arial Narrow"/>
        </w:rPr>
        <w:t xml:space="preserve"> de valor</w:t>
      </w:r>
      <w:r>
        <w:rPr>
          <w:rFonts w:ascii="Arial Narrow" w:hAnsi="Arial Narrow"/>
        </w:rPr>
        <w:t>.</w:t>
      </w:r>
    </w:p>
    <w:p w:rsidR="002E0410" w:rsidRPr="00DD0B6A" w:rsidRDefault="002E0410" w:rsidP="0033309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DD0B6A">
        <w:rPr>
          <w:rFonts w:ascii="Arial Narrow" w:hAnsi="Arial Narrow"/>
          <w:highlight w:val="yellow"/>
        </w:rPr>
        <w:t>Inadimplentes: quantidade de registros não baixados por falta de pagamento.</w:t>
      </w:r>
    </w:p>
    <w:p w:rsidR="002E0410" w:rsidRPr="00DD0B6A" w:rsidRDefault="002E0410" w:rsidP="0033309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DD0B6A">
        <w:rPr>
          <w:rFonts w:ascii="Arial Narrow" w:hAnsi="Arial Narrow"/>
          <w:highlight w:val="yellow"/>
        </w:rPr>
        <w:t>Total Bancário: soma das quantidades Registros Baixados com Baixados com Divergência.</w:t>
      </w:r>
      <w:r w:rsidR="003D0F18">
        <w:rPr>
          <w:rFonts w:ascii="Arial Narrow" w:hAnsi="Arial Narrow"/>
          <w:highlight w:val="yellow"/>
        </w:rPr>
        <w:t xml:space="preserve"> (em caso de mais de uma conta com arquivo baixado na data, este campo deve ser tornar em um link, com o total por conta).</w:t>
      </w:r>
    </w:p>
    <w:p w:rsidR="0033309B" w:rsidRDefault="0033309B" w:rsidP="0010198B">
      <w:pPr>
        <w:ind w:left="426"/>
        <w:rPr>
          <w:rFonts w:ascii="Arial Narrow" w:hAnsi="Arial Narrow"/>
        </w:rPr>
      </w:pPr>
    </w:p>
    <w:p w:rsidR="00DC2D03" w:rsidRPr="00911CB1" w:rsidRDefault="00DC2D03" w:rsidP="0010198B">
      <w:pPr>
        <w:ind w:left="426"/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Janelas de Cada Resultado</w:t>
      </w:r>
    </w:p>
    <w:p w:rsidR="00DC2D03" w:rsidRPr="00911CB1" w:rsidRDefault="00DC2D03" w:rsidP="0010198B">
      <w:pPr>
        <w:ind w:left="426"/>
        <w:rPr>
          <w:rFonts w:ascii="Arial Narrow" w:hAnsi="Arial Narrow"/>
          <w:highlight w:val="yellow"/>
        </w:rPr>
      </w:pPr>
    </w:p>
    <w:p w:rsidR="00DC2D03" w:rsidRPr="00911CB1" w:rsidRDefault="00DC2D03" w:rsidP="0010198B">
      <w:pPr>
        <w:ind w:left="426"/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Previsão:</w:t>
      </w:r>
    </w:p>
    <w:p w:rsidR="00911CB1" w:rsidRPr="00911CB1" w:rsidRDefault="00911CB1" w:rsidP="0010198B">
      <w:pPr>
        <w:ind w:left="426"/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Consulta de todos os boletos gerados, com vencimento para a data selecionada.</w:t>
      </w:r>
    </w:p>
    <w:p w:rsidR="00DC2D03" w:rsidRPr="00911CB1" w:rsidRDefault="00DC2D03" w:rsidP="00DC2D03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Cota: Número da Cota.</w:t>
      </w:r>
    </w:p>
    <w:p w:rsidR="00DC2D03" w:rsidRDefault="00DC2D03" w:rsidP="00DC2D03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Jornaleiro: Nome do Jornaleiro responsável pela Cota.</w:t>
      </w:r>
    </w:p>
    <w:p w:rsidR="003D0F18" w:rsidRDefault="003D0F18" w:rsidP="00DC2D03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Banco: Banco emissor do boleto. (forma de pagamento) – campo só deve ser demonstrado caso </w:t>
      </w:r>
      <w:r w:rsidR="00A27898">
        <w:rPr>
          <w:rFonts w:ascii="Arial Narrow" w:hAnsi="Arial Narrow"/>
          <w:highlight w:val="yellow"/>
        </w:rPr>
        <w:t>à</w:t>
      </w:r>
      <w:r>
        <w:rPr>
          <w:rFonts w:ascii="Arial Narrow" w:hAnsi="Arial Narrow"/>
          <w:highlight w:val="yellow"/>
        </w:rPr>
        <w:t xml:space="preserve"> distribuidora, opere com mais de um banco ou conta para a mesma forma de pagamento, boletos.</w:t>
      </w:r>
    </w:p>
    <w:p w:rsidR="003D0F18" w:rsidRPr="00911CB1" w:rsidRDefault="003D0F18" w:rsidP="00DC2D03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Agência/Conta: Agência e Conta do Banco (forma de pagamento). – campo só deve ser demonstrado caso </w:t>
      </w:r>
      <w:r w:rsidR="00A27898">
        <w:rPr>
          <w:rFonts w:ascii="Arial Narrow" w:hAnsi="Arial Narrow"/>
          <w:highlight w:val="yellow"/>
        </w:rPr>
        <w:t>à</w:t>
      </w:r>
      <w:r>
        <w:rPr>
          <w:rFonts w:ascii="Arial Narrow" w:hAnsi="Arial Narrow"/>
          <w:highlight w:val="yellow"/>
        </w:rPr>
        <w:t xml:space="preserve"> distribuidora, opere com mais de um banco ou conta para a mesma forma de pagamento, boletos.</w:t>
      </w:r>
    </w:p>
    <w:p w:rsidR="00DC2D03" w:rsidRPr="00911CB1" w:rsidRDefault="00DC2D03" w:rsidP="00DC2D03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Nosso Número: Nosso número do Boleto.</w:t>
      </w:r>
    </w:p>
    <w:p w:rsidR="00DC2D03" w:rsidRPr="00911CB1" w:rsidRDefault="00DC2D03" w:rsidP="00DC2D03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Valor:</w:t>
      </w:r>
      <w:r w:rsidR="00BA04DE" w:rsidRPr="00911CB1">
        <w:rPr>
          <w:rFonts w:ascii="Arial Narrow" w:hAnsi="Arial Narrow"/>
          <w:highlight w:val="yellow"/>
        </w:rPr>
        <w:t xml:space="preserve"> Valor do Boleto.</w:t>
      </w:r>
    </w:p>
    <w:p w:rsidR="00DC2D03" w:rsidRPr="00911CB1" w:rsidRDefault="00DC2D03" w:rsidP="00DC2D03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Vencimento</w:t>
      </w:r>
      <w:r w:rsidR="00BA04DE" w:rsidRPr="00911CB1">
        <w:rPr>
          <w:rFonts w:ascii="Arial Narrow" w:hAnsi="Arial Narrow"/>
          <w:highlight w:val="yellow"/>
        </w:rPr>
        <w:t>: Data de vencimento do boleto.</w:t>
      </w:r>
    </w:p>
    <w:p w:rsidR="00911CB1" w:rsidRPr="00911CB1" w:rsidRDefault="00911CB1" w:rsidP="00911CB1">
      <w:pPr>
        <w:ind w:left="426"/>
        <w:rPr>
          <w:rFonts w:ascii="Arial Narrow" w:hAnsi="Arial Narrow"/>
          <w:highlight w:val="yellow"/>
        </w:rPr>
      </w:pPr>
    </w:p>
    <w:p w:rsidR="00911CB1" w:rsidRPr="00911CB1" w:rsidRDefault="00911CB1" w:rsidP="00911CB1">
      <w:pPr>
        <w:ind w:left="426"/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Registros Baixados: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Cota: Número da Cota.</w:t>
      </w:r>
    </w:p>
    <w:p w:rsid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Jornaleiro: Nome do Jornaleiro responsável pela Cota.</w:t>
      </w:r>
    </w:p>
    <w:p w:rsidR="003D0F18" w:rsidRDefault="003D0F18" w:rsidP="003D0F18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Banco: Banco emissor do boleto. (forma de pagamento) – campo só deve ser demonstrado caso </w:t>
      </w:r>
      <w:r w:rsidR="00A27898">
        <w:rPr>
          <w:rFonts w:ascii="Arial Narrow" w:hAnsi="Arial Narrow"/>
          <w:highlight w:val="yellow"/>
        </w:rPr>
        <w:t>à</w:t>
      </w:r>
      <w:r>
        <w:rPr>
          <w:rFonts w:ascii="Arial Narrow" w:hAnsi="Arial Narrow"/>
          <w:highlight w:val="yellow"/>
        </w:rPr>
        <w:t xml:space="preserve"> distribuidora, opere com mais de um banco ou conta para a mesma forma de pagamento, boletos.</w:t>
      </w:r>
    </w:p>
    <w:p w:rsidR="003D0F18" w:rsidRPr="00911CB1" w:rsidRDefault="003D0F18" w:rsidP="003D0F18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lastRenderedPageBreak/>
        <w:t xml:space="preserve">Agência/Conta: Agência e Conta do Banco (forma de pagamento). – campo só deve ser demonstrado caso </w:t>
      </w:r>
      <w:r w:rsidR="00A27898">
        <w:rPr>
          <w:rFonts w:ascii="Arial Narrow" w:hAnsi="Arial Narrow"/>
          <w:highlight w:val="yellow"/>
        </w:rPr>
        <w:t>à</w:t>
      </w:r>
      <w:r>
        <w:rPr>
          <w:rFonts w:ascii="Arial Narrow" w:hAnsi="Arial Narrow"/>
          <w:highlight w:val="yellow"/>
        </w:rPr>
        <w:t xml:space="preserve"> distribuidora, opere com mais de um banco ou conta para a mesma forma de pagamento, boletos.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Nosso Número: Nosso número do Boleto.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Valor: Valor do Boleto.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Vencimento: Data de vencimento do boleto.</w:t>
      </w:r>
    </w:p>
    <w:p w:rsidR="00911CB1" w:rsidRPr="00911CB1" w:rsidRDefault="00911CB1" w:rsidP="00911CB1">
      <w:pPr>
        <w:ind w:left="426"/>
        <w:rPr>
          <w:rFonts w:ascii="Arial Narrow" w:hAnsi="Arial Narrow"/>
          <w:highlight w:val="yellow"/>
        </w:rPr>
      </w:pPr>
    </w:p>
    <w:p w:rsidR="00911CB1" w:rsidRPr="00911CB1" w:rsidRDefault="00911CB1" w:rsidP="00911CB1">
      <w:pPr>
        <w:ind w:left="426"/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Registros Rejeitados: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Cota: Número da Cota.</w:t>
      </w:r>
    </w:p>
    <w:p w:rsidR="003D0F18" w:rsidRDefault="00911CB1" w:rsidP="003D0F18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Jornaleiro: Nome do Jornaleiro responsável pela Cota.</w:t>
      </w:r>
      <w:r w:rsidR="003D0F18" w:rsidRPr="003D0F18">
        <w:rPr>
          <w:rFonts w:ascii="Arial Narrow" w:hAnsi="Arial Narrow"/>
          <w:highlight w:val="yellow"/>
        </w:rPr>
        <w:t xml:space="preserve"> </w:t>
      </w:r>
    </w:p>
    <w:p w:rsidR="003D0F18" w:rsidRDefault="003D0F18" w:rsidP="003D0F18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Banco: Banco emissor do boleto. (forma de pagamento) – campo só deve ser demonstrado caso </w:t>
      </w:r>
      <w:r w:rsidR="00A27898">
        <w:rPr>
          <w:rFonts w:ascii="Arial Narrow" w:hAnsi="Arial Narrow"/>
          <w:highlight w:val="yellow"/>
        </w:rPr>
        <w:t>à</w:t>
      </w:r>
      <w:r>
        <w:rPr>
          <w:rFonts w:ascii="Arial Narrow" w:hAnsi="Arial Narrow"/>
          <w:highlight w:val="yellow"/>
        </w:rPr>
        <w:t xml:space="preserve"> distribuidora, opere com mais de um banco ou conta para a mesma forma de pagamento, boletos.</w:t>
      </w:r>
    </w:p>
    <w:p w:rsidR="003D0F18" w:rsidRPr="00911CB1" w:rsidRDefault="003D0F18" w:rsidP="003D0F18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Agência/Conta: Agência e Conta do Banco (forma de pagamento). – campo só deve ser demonstrado caso </w:t>
      </w:r>
      <w:r w:rsidR="00A27898">
        <w:rPr>
          <w:rFonts w:ascii="Arial Narrow" w:hAnsi="Arial Narrow"/>
          <w:highlight w:val="yellow"/>
        </w:rPr>
        <w:t>à</w:t>
      </w:r>
      <w:r>
        <w:rPr>
          <w:rFonts w:ascii="Arial Narrow" w:hAnsi="Arial Narrow"/>
          <w:highlight w:val="yellow"/>
        </w:rPr>
        <w:t xml:space="preserve"> distribuidora, opere com mais de um banco ou conta para a mesma forma de pagamento, boletos.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Nosso Número: Nosso número do Boleto.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Valor: Valor do Boleto.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Vencimento: Data de vencimento do boleto.</w:t>
      </w:r>
    </w:p>
    <w:p w:rsidR="00911CB1" w:rsidRPr="00911CB1" w:rsidRDefault="00911CB1" w:rsidP="00911CB1">
      <w:pPr>
        <w:ind w:left="426"/>
        <w:rPr>
          <w:rFonts w:ascii="Arial Narrow" w:hAnsi="Arial Narrow"/>
          <w:highlight w:val="yellow"/>
        </w:rPr>
      </w:pPr>
    </w:p>
    <w:p w:rsidR="00911CB1" w:rsidRPr="00911CB1" w:rsidRDefault="00911CB1" w:rsidP="00911CB1">
      <w:pPr>
        <w:ind w:left="426"/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Registros Baixados com Diferença: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Cota: Número da Cota.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Jornaleiro: Nome do Jornaleiro responsável pela Cota.</w:t>
      </w:r>
    </w:p>
    <w:p w:rsidR="003D0F18" w:rsidRDefault="003D0F18" w:rsidP="003D0F18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Banco: Banco emissor do boleto. (forma de pagamento) – campo só deve ser demonstrado caso </w:t>
      </w:r>
      <w:r w:rsidR="00A27898">
        <w:rPr>
          <w:rFonts w:ascii="Arial Narrow" w:hAnsi="Arial Narrow"/>
          <w:highlight w:val="yellow"/>
        </w:rPr>
        <w:t>à</w:t>
      </w:r>
      <w:r>
        <w:rPr>
          <w:rFonts w:ascii="Arial Narrow" w:hAnsi="Arial Narrow"/>
          <w:highlight w:val="yellow"/>
        </w:rPr>
        <w:t xml:space="preserve"> distribuidora, opere com mais de um banco ou conta para a mesma forma de pagamento, boletos.</w:t>
      </w:r>
    </w:p>
    <w:p w:rsidR="003D0F18" w:rsidRPr="00911CB1" w:rsidRDefault="003D0F18" w:rsidP="003D0F18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Agência/Conta: Agência e Conta do Banco (forma de pagamento). – campo só deve ser demonstrado caso </w:t>
      </w:r>
      <w:r w:rsidR="00A27898">
        <w:rPr>
          <w:rFonts w:ascii="Arial Narrow" w:hAnsi="Arial Narrow"/>
          <w:highlight w:val="yellow"/>
        </w:rPr>
        <w:t>à</w:t>
      </w:r>
      <w:r>
        <w:rPr>
          <w:rFonts w:ascii="Arial Narrow" w:hAnsi="Arial Narrow"/>
          <w:highlight w:val="yellow"/>
        </w:rPr>
        <w:t xml:space="preserve"> distribuidora, opere com mais de um banco ou conta para a mesma forma de pagamento, boletos.</w:t>
      </w:r>
    </w:p>
    <w:p w:rsid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Nosso Número: Nosso número do Boleto.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Valor: Valor do Boleto.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Valor Pago: Valor Pago pelo cliente.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Diferença: Resultado da subtração entre Valor Pago e Valo do Boleto.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Vencimento: Data de vencimento do boleto.</w:t>
      </w:r>
    </w:p>
    <w:p w:rsidR="00911CB1" w:rsidRPr="00911CB1" w:rsidRDefault="00911CB1" w:rsidP="00911CB1">
      <w:pPr>
        <w:rPr>
          <w:rFonts w:ascii="Arial Narrow" w:hAnsi="Arial Narrow"/>
          <w:highlight w:val="yellow"/>
        </w:rPr>
      </w:pPr>
    </w:p>
    <w:p w:rsidR="00911CB1" w:rsidRPr="00911CB1" w:rsidRDefault="00911CB1" w:rsidP="00911CB1">
      <w:pPr>
        <w:ind w:left="426"/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Registros Inadimplentes: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Cota: Número da Cota.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Jornaleiro: Nome do Jornaleiro responsável pela Cota.</w:t>
      </w:r>
    </w:p>
    <w:p w:rsidR="003D0F18" w:rsidRDefault="003D0F18" w:rsidP="003D0F18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Banco: Banco emissor do boleto. (forma de pagamento) – campo só deve ser demonstrado caso </w:t>
      </w:r>
      <w:r w:rsidR="00A27898">
        <w:rPr>
          <w:rFonts w:ascii="Arial Narrow" w:hAnsi="Arial Narrow"/>
          <w:highlight w:val="yellow"/>
        </w:rPr>
        <w:t>à</w:t>
      </w:r>
      <w:r>
        <w:rPr>
          <w:rFonts w:ascii="Arial Narrow" w:hAnsi="Arial Narrow"/>
          <w:highlight w:val="yellow"/>
        </w:rPr>
        <w:t xml:space="preserve"> distribuidora, opere com mais de um banco ou conta para a mesma forma de pagamento, boletos.</w:t>
      </w:r>
    </w:p>
    <w:p w:rsidR="003D0F18" w:rsidRPr="00911CB1" w:rsidRDefault="003D0F18" w:rsidP="003D0F18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Agência/Conta: Agência e Conta do Banco (forma de pagamento). – campo só deve ser demonstrado caso </w:t>
      </w:r>
      <w:r w:rsidR="00A27898">
        <w:rPr>
          <w:rFonts w:ascii="Arial Narrow" w:hAnsi="Arial Narrow"/>
          <w:highlight w:val="yellow"/>
        </w:rPr>
        <w:t>à</w:t>
      </w:r>
      <w:r>
        <w:rPr>
          <w:rFonts w:ascii="Arial Narrow" w:hAnsi="Arial Narrow"/>
          <w:highlight w:val="yellow"/>
        </w:rPr>
        <w:t xml:space="preserve"> distribuidora, opere com mais de um banco ou conta para a mesma forma de pagamento, boletos.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Nosso Número: Nosso número do Boleto.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Valor: Valor do Boleto.</w:t>
      </w:r>
    </w:p>
    <w:p w:rsidR="00911CB1" w:rsidRPr="00911CB1" w:rsidRDefault="00911CB1" w:rsidP="00911CB1">
      <w:pPr>
        <w:pStyle w:val="PargrafodaLista"/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11CB1">
        <w:rPr>
          <w:rFonts w:ascii="Arial Narrow" w:hAnsi="Arial Narrow"/>
          <w:highlight w:val="yellow"/>
        </w:rPr>
        <w:t>Vencimento: Data de vencimento do boleto.</w:t>
      </w:r>
    </w:p>
    <w:p w:rsidR="00DC2D03" w:rsidRDefault="00DC2D03" w:rsidP="0010198B">
      <w:pPr>
        <w:ind w:left="426"/>
        <w:rPr>
          <w:rFonts w:ascii="Arial Narrow" w:hAnsi="Arial Narrow"/>
        </w:rPr>
      </w:pPr>
    </w:p>
    <w:p w:rsidR="0033309B" w:rsidRDefault="0033309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9C4D12" w:rsidRDefault="009C4D12" w:rsidP="0033309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Procurar: indicação do arquivo para baixa bancaria.</w:t>
      </w:r>
    </w:p>
    <w:p w:rsidR="0033309B" w:rsidRDefault="0033309B" w:rsidP="0033309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Integrar</w:t>
      </w:r>
      <w:r w:rsidR="00BC4F6B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realiza a integração conforme informação digitada e regras descritas.</w:t>
      </w:r>
    </w:p>
    <w:p w:rsidR="00BC4F6B" w:rsidRDefault="00BC4F6B" w:rsidP="0033309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impressão o resultado da integração</w:t>
      </w:r>
    </w:p>
    <w:p w:rsidR="00BC4F6B" w:rsidRDefault="00BC4F6B" w:rsidP="0033309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Arquivo: envia para arquivo </w:t>
      </w:r>
      <w:r w:rsidR="00A27898">
        <w:rPr>
          <w:rFonts w:ascii="Arial Narrow" w:hAnsi="Arial Narrow"/>
        </w:rPr>
        <w:t>Excel</w:t>
      </w:r>
      <w:r>
        <w:rPr>
          <w:rFonts w:ascii="Arial Narrow" w:hAnsi="Arial Narrow"/>
        </w:rPr>
        <w:t xml:space="preserve"> o resultado da integração.</w:t>
      </w:r>
    </w:p>
    <w:p w:rsidR="00492B98" w:rsidRPr="00492B98" w:rsidRDefault="00492B98" w:rsidP="0033309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492B98">
        <w:rPr>
          <w:rFonts w:ascii="Arial Narrow" w:hAnsi="Arial Narrow"/>
          <w:highlight w:val="yellow"/>
        </w:rPr>
        <w:t>Suspender Cota: realiza o direcionamento do usuário à tela de suspensão de cota.</w:t>
      </w:r>
    </w:p>
    <w:p w:rsidR="0033309B" w:rsidRDefault="0033309B" w:rsidP="0010198B">
      <w:pPr>
        <w:ind w:left="426"/>
        <w:rPr>
          <w:rFonts w:ascii="Arial Narrow" w:hAnsi="Arial Narrow"/>
        </w:rPr>
      </w:pPr>
    </w:p>
    <w:p w:rsidR="0019770D" w:rsidRDefault="0019770D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 xml:space="preserve">Baixa </w:t>
      </w:r>
      <w:r w:rsidR="00492B98">
        <w:rPr>
          <w:rFonts w:ascii="Arial Narrow" w:hAnsi="Arial Narrow"/>
          <w:b/>
        </w:rPr>
        <w:t>Bancá</w:t>
      </w:r>
      <w:r>
        <w:rPr>
          <w:rFonts w:ascii="Arial Narrow" w:hAnsi="Arial Narrow"/>
          <w:b/>
        </w:rPr>
        <w:t>ria</w:t>
      </w:r>
      <w:r w:rsidRPr="00271A13">
        <w:rPr>
          <w:rFonts w:ascii="Arial Narrow" w:hAnsi="Arial Narrow"/>
          <w:b/>
        </w:rPr>
        <w:t>”</w:t>
      </w:r>
    </w:p>
    <w:p w:rsidR="0019770D" w:rsidRDefault="00492B98" w:rsidP="0010198B">
      <w:pPr>
        <w:ind w:left="426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5A791DF6" wp14:editId="00E620C0">
            <wp:extent cx="5612130" cy="29908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0D" w:rsidRDefault="0019770D" w:rsidP="0010198B">
      <w:pPr>
        <w:ind w:left="426"/>
        <w:rPr>
          <w:rFonts w:ascii="Arial Narrow" w:hAnsi="Arial Narrow"/>
        </w:rPr>
      </w:pPr>
    </w:p>
    <w:p w:rsidR="00492B98" w:rsidRDefault="00492B9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Janela - Previsão</w:t>
      </w:r>
    </w:p>
    <w:p w:rsidR="0019770D" w:rsidRDefault="0019770D" w:rsidP="0010198B">
      <w:pPr>
        <w:ind w:left="426"/>
        <w:rPr>
          <w:rFonts w:ascii="Arial Narrow" w:hAnsi="Arial Narrow"/>
        </w:rPr>
      </w:pPr>
    </w:p>
    <w:p w:rsidR="00492B98" w:rsidRDefault="003D0F1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40CE78F7" wp14:editId="4C038275">
            <wp:extent cx="6120765" cy="309626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xa Financeira - Pendênc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0D" w:rsidRDefault="0019770D" w:rsidP="0010198B">
      <w:pPr>
        <w:ind w:left="426"/>
        <w:rPr>
          <w:rFonts w:ascii="Arial Narrow" w:hAnsi="Arial Narrow"/>
        </w:rPr>
      </w:pPr>
    </w:p>
    <w:p w:rsidR="0019770D" w:rsidRDefault="00492B9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Janela – Registros Baixados</w:t>
      </w:r>
    </w:p>
    <w:p w:rsidR="00492B98" w:rsidRDefault="00492B98" w:rsidP="0010198B">
      <w:pPr>
        <w:ind w:left="426"/>
        <w:rPr>
          <w:rFonts w:ascii="Arial Narrow" w:hAnsi="Arial Narrow"/>
        </w:rPr>
      </w:pPr>
    </w:p>
    <w:p w:rsidR="00492B98" w:rsidRDefault="003D0F1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765" cy="32289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ixa Financeira - Boletos Baixa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98" w:rsidRDefault="00492B98" w:rsidP="0010198B">
      <w:pPr>
        <w:ind w:left="426"/>
        <w:rPr>
          <w:rFonts w:ascii="Arial Narrow" w:hAnsi="Arial Narrow"/>
        </w:rPr>
      </w:pPr>
    </w:p>
    <w:p w:rsidR="00492B98" w:rsidRDefault="00492B98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Janela – Registros Rejeitados</w:t>
      </w:r>
    </w:p>
    <w:p w:rsidR="00492B98" w:rsidRDefault="00492B98" w:rsidP="0010198B">
      <w:pPr>
        <w:ind w:left="426"/>
        <w:rPr>
          <w:rFonts w:ascii="Arial Narrow" w:hAnsi="Arial Narrow"/>
        </w:rPr>
      </w:pPr>
    </w:p>
    <w:p w:rsidR="00492B98" w:rsidRDefault="00045A3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7590" cy="35928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B98" w:rsidRDefault="00492B98" w:rsidP="0010198B">
      <w:pPr>
        <w:ind w:left="426"/>
        <w:rPr>
          <w:rFonts w:ascii="Arial Narrow" w:hAnsi="Arial Narrow"/>
        </w:rPr>
      </w:pPr>
    </w:p>
    <w:p w:rsidR="00492B98" w:rsidRDefault="00492B98" w:rsidP="00492B9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Janela – Registros Baixados com Divergência</w:t>
      </w:r>
    </w:p>
    <w:p w:rsidR="00492B98" w:rsidRDefault="00492B98" w:rsidP="00492B98">
      <w:pPr>
        <w:ind w:left="426"/>
        <w:rPr>
          <w:rFonts w:ascii="Arial Narrow" w:hAnsi="Arial Narrow"/>
        </w:rPr>
      </w:pPr>
    </w:p>
    <w:p w:rsidR="00492B98" w:rsidRDefault="00045A32" w:rsidP="00492B98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7590" cy="3657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B98" w:rsidRDefault="00492B98" w:rsidP="00492B98">
      <w:pPr>
        <w:ind w:left="426"/>
        <w:rPr>
          <w:rFonts w:ascii="Arial Narrow" w:hAnsi="Arial Narrow"/>
        </w:rPr>
      </w:pPr>
    </w:p>
    <w:p w:rsidR="00492B98" w:rsidRDefault="00492B98" w:rsidP="00492B9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Janela – Inadimplentes</w:t>
      </w:r>
    </w:p>
    <w:p w:rsidR="00492B98" w:rsidRDefault="00045A32" w:rsidP="00492B98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1875" cy="3553460"/>
            <wp:effectExtent l="0" t="0" r="317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F18" w:rsidRDefault="003D0F18" w:rsidP="00492B98">
      <w:pPr>
        <w:ind w:left="426"/>
        <w:rPr>
          <w:rFonts w:ascii="Arial Narrow" w:hAnsi="Arial Narrow"/>
        </w:rPr>
      </w:pPr>
    </w:p>
    <w:p w:rsidR="00492B98" w:rsidRDefault="003D0F18" w:rsidP="00492B98">
      <w:pPr>
        <w:ind w:left="426"/>
        <w:rPr>
          <w:noProof/>
        </w:rPr>
      </w:pPr>
      <w:r>
        <w:rPr>
          <w:noProof/>
        </w:rPr>
        <w:t>Janela – Total Bancário</w:t>
      </w:r>
    </w:p>
    <w:p w:rsidR="003D0F18" w:rsidRDefault="003D0F18" w:rsidP="00492B98">
      <w:pPr>
        <w:ind w:left="426"/>
        <w:rPr>
          <w:noProof/>
        </w:rPr>
      </w:pPr>
    </w:p>
    <w:p w:rsidR="003D0F18" w:rsidRDefault="00045A32" w:rsidP="00492B98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130" cy="4419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B98" w:rsidRPr="00875148" w:rsidRDefault="00492B98" w:rsidP="00492B98">
      <w:pPr>
        <w:ind w:left="426"/>
        <w:rPr>
          <w:rFonts w:ascii="Arial Narrow" w:hAnsi="Arial Narrow"/>
        </w:rPr>
      </w:pP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19770D" w:rsidRDefault="0019770D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19770D" w:rsidRPr="00875148" w:rsidRDefault="0019770D" w:rsidP="00FD0CD1">
      <w:pPr>
        <w:ind w:left="426"/>
        <w:rPr>
          <w:rFonts w:ascii="Arial Narrow" w:hAnsi="Arial Narrow"/>
        </w:rPr>
      </w:pP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19770D" w:rsidRDefault="0019770D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19770D" w:rsidRPr="00875148" w:rsidRDefault="0019770D" w:rsidP="00FD0CD1">
      <w:pPr>
        <w:ind w:left="426"/>
        <w:rPr>
          <w:rFonts w:ascii="Arial Narrow" w:hAnsi="Arial Narrow"/>
        </w:rPr>
      </w:pP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19770D" w:rsidRPr="00875148" w:rsidRDefault="0019770D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19770D" w:rsidRPr="00875148" w:rsidRDefault="0019770D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19770D" w:rsidRPr="00875148" w:rsidRDefault="0019770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19770D" w:rsidRPr="00875148" w:rsidRDefault="0019770D">
      <w:pPr>
        <w:pStyle w:val="TCTips"/>
        <w:rPr>
          <w:rFonts w:ascii="Arial Narrow" w:hAnsi="Arial Narrow"/>
          <w:i w:val="0"/>
        </w:rPr>
      </w:pP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r w:rsidR="00A27898" w:rsidRPr="00875148">
        <w:rPr>
          <w:rFonts w:ascii="Arial Narrow" w:hAnsi="Arial Narrow"/>
          <w:sz w:val="20"/>
        </w:rPr>
        <w:t>manutenção.</w:t>
      </w:r>
    </w:p>
    <w:p w:rsidR="0019770D" w:rsidRPr="00875148" w:rsidRDefault="0019770D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19770D" w:rsidRPr="00875148" w:rsidRDefault="0019770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19770D" w:rsidRPr="00875148" w:rsidRDefault="0019770D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19770D" w:rsidRDefault="0019770D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19770D" w:rsidRPr="001E5B29" w:rsidRDefault="0019770D" w:rsidP="001E5B29">
      <w:pPr>
        <w:pStyle w:val="TCTips"/>
        <w:ind w:firstLine="720"/>
        <w:rPr>
          <w:i w:val="0"/>
        </w:rPr>
      </w:pPr>
    </w:p>
    <w:p w:rsidR="0019770D" w:rsidRDefault="0019770D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19770D" w:rsidRPr="00B978C8" w:rsidRDefault="0019770D" w:rsidP="00B978C8"/>
    <w:p w:rsidR="0019770D" w:rsidRDefault="0019770D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19770D" w:rsidRPr="00B978C8" w:rsidRDefault="0019770D" w:rsidP="00B978C8"/>
    <w:p w:rsidR="0019770D" w:rsidRPr="00875148" w:rsidRDefault="0019770D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19770D" w:rsidRPr="00875148" w:rsidRDefault="0019770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19770D" w:rsidRPr="00875148" w:rsidRDefault="0019770D">
      <w:pPr>
        <w:pStyle w:val="TCTips"/>
        <w:rPr>
          <w:rFonts w:ascii="Arial Narrow" w:hAnsi="Arial Narrow"/>
          <w:i w:val="0"/>
        </w:rPr>
      </w:pP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19770D" w:rsidRPr="00875148" w:rsidRDefault="0019770D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19770D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9770D" w:rsidRPr="009540DC" w:rsidRDefault="0019770D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9770D" w:rsidRPr="009540DC" w:rsidRDefault="0019770D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19770D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9770D" w:rsidRPr="00875148">
        <w:tc>
          <w:tcPr>
            <w:tcW w:w="6307" w:type="dxa"/>
            <w:tcBorders>
              <w:lef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9770D" w:rsidRPr="00875148">
        <w:tc>
          <w:tcPr>
            <w:tcW w:w="6307" w:type="dxa"/>
            <w:tcBorders>
              <w:lef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9770D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19770D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19770D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19770D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9770D" w:rsidRPr="009540DC" w:rsidRDefault="0019770D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9770D" w:rsidRPr="009540DC" w:rsidRDefault="0019770D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19770D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9770D" w:rsidRPr="00875148">
        <w:tc>
          <w:tcPr>
            <w:tcW w:w="6307" w:type="dxa"/>
            <w:tcBorders>
              <w:lef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9770D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19770D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9770D" w:rsidRPr="009540DC" w:rsidRDefault="0019770D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19770D" w:rsidRPr="009540DC" w:rsidRDefault="0019770D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19770D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9770D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19770D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19770D" w:rsidRPr="00875148" w:rsidRDefault="0019770D">
      <w:pPr>
        <w:pStyle w:val="TCTips"/>
        <w:rPr>
          <w:rFonts w:ascii="Arial Narrow" w:hAnsi="Arial Narrow"/>
          <w:i w:val="0"/>
          <w:lang w:val="es-ES_tradnl"/>
        </w:rPr>
      </w:pP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19770D" w:rsidRPr="00875148" w:rsidRDefault="0019770D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19770D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19770D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19770D" w:rsidRPr="00875148">
        <w:trPr>
          <w:cantSplit/>
        </w:trPr>
        <w:tc>
          <w:tcPr>
            <w:tcW w:w="3614" w:type="dxa"/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19770D" w:rsidRPr="00875148">
        <w:trPr>
          <w:cantSplit/>
        </w:trPr>
        <w:tc>
          <w:tcPr>
            <w:tcW w:w="3614" w:type="dxa"/>
          </w:tcPr>
          <w:p w:rsidR="0019770D" w:rsidRPr="009540DC" w:rsidRDefault="0019770D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19770D" w:rsidRPr="009540DC" w:rsidRDefault="0019770D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19770D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19770D" w:rsidRPr="00875148" w:rsidRDefault="0019770D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19770D" w:rsidRPr="00875148" w:rsidRDefault="0019770D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19770D" w:rsidRPr="00875148" w:rsidRDefault="0019770D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19770D" w:rsidRPr="00875148" w:rsidRDefault="0019770D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19770D" w:rsidRPr="00875148" w:rsidRDefault="0019770D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19770D" w:rsidRPr="00875148" w:rsidRDefault="0019770D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19770D" w:rsidRPr="00875148" w:rsidRDefault="0019770D">
      <w:pPr>
        <w:pStyle w:val="TCTips"/>
        <w:rPr>
          <w:rFonts w:ascii="Arial Narrow" w:hAnsi="Arial Narrow"/>
          <w:i w:val="0"/>
        </w:rPr>
      </w:pPr>
    </w:p>
    <w:p w:rsidR="0019770D" w:rsidRPr="00875148" w:rsidRDefault="0019770D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19770D" w:rsidRPr="00875148" w:rsidRDefault="0019770D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19770D" w:rsidRPr="00875148">
        <w:tc>
          <w:tcPr>
            <w:tcW w:w="579" w:type="dxa"/>
            <w:vAlign w:val="center"/>
          </w:tcPr>
          <w:p w:rsidR="0019770D" w:rsidRPr="00875148" w:rsidRDefault="0019770D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19770D" w:rsidRPr="00875148" w:rsidRDefault="0019770D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19770D" w:rsidRPr="00875148" w:rsidRDefault="0019770D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19770D" w:rsidRPr="00875148" w:rsidRDefault="0019770D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19770D" w:rsidRPr="00875148" w:rsidRDefault="0019770D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19770D" w:rsidRPr="00875148" w:rsidRDefault="0019770D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19770D" w:rsidRPr="00875148" w:rsidRDefault="0019770D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r w:rsidR="00A27898" w:rsidRPr="00875148">
        <w:rPr>
          <w:rFonts w:ascii="Arial Narrow" w:hAnsi="Arial Narrow"/>
        </w:rPr>
        <w:t xml:space="preserve"> </w:t>
      </w:r>
      <w:r w:rsidRPr="00875148">
        <w:rPr>
          <w:rFonts w:ascii="Arial Narrow" w:hAnsi="Arial Narrow"/>
        </w:rPr>
        <w:t>Preenchido pela Gerência de Liberação</w:t>
      </w:r>
    </w:p>
    <w:p w:rsidR="0019770D" w:rsidRPr="00875148" w:rsidRDefault="0019770D" w:rsidP="0000716A">
      <w:pPr>
        <w:rPr>
          <w:rFonts w:ascii="Arial Narrow" w:hAnsi="Arial Narrow"/>
        </w:rPr>
      </w:pPr>
    </w:p>
    <w:p w:rsidR="0019770D" w:rsidRPr="00875148" w:rsidRDefault="0019770D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19770D" w:rsidRPr="00875148" w:rsidRDefault="0019770D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19770D" w:rsidRPr="00875148">
        <w:tc>
          <w:tcPr>
            <w:tcW w:w="579" w:type="dxa"/>
            <w:vAlign w:val="center"/>
          </w:tcPr>
          <w:p w:rsidR="0019770D" w:rsidRPr="00875148" w:rsidRDefault="0019770D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19770D" w:rsidRPr="00875148" w:rsidRDefault="0019770D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19770D" w:rsidRPr="00875148" w:rsidRDefault="0019770D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19770D" w:rsidRPr="00875148" w:rsidRDefault="0019770D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19770D" w:rsidRPr="00875148" w:rsidRDefault="0019770D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19770D" w:rsidRPr="00875148" w:rsidRDefault="0019770D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19770D" w:rsidRPr="00875148" w:rsidRDefault="0019770D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19770D" w:rsidRPr="00875148" w:rsidRDefault="0019770D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19770D" w:rsidRPr="00875148" w:rsidRDefault="0019770D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r w:rsidR="00A27898" w:rsidRPr="00875148">
        <w:rPr>
          <w:rFonts w:ascii="Arial Narrow" w:hAnsi="Arial Narrow"/>
        </w:rPr>
        <w:t xml:space="preserve"> </w:t>
      </w:r>
      <w:r w:rsidRPr="00875148">
        <w:rPr>
          <w:rFonts w:ascii="Arial Narrow" w:hAnsi="Arial Narrow"/>
        </w:rPr>
        <w:t>Preenchido pela Gerência de Liberação</w:t>
      </w:r>
    </w:p>
    <w:p w:rsidR="0019770D" w:rsidRPr="00875148" w:rsidRDefault="0019770D" w:rsidP="00A14994">
      <w:pPr>
        <w:rPr>
          <w:rFonts w:ascii="Arial Narrow" w:hAnsi="Arial Narrow"/>
        </w:rPr>
      </w:pPr>
    </w:p>
    <w:p w:rsidR="0019770D" w:rsidRPr="00875148" w:rsidRDefault="0019770D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19770D" w:rsidRPr="00875148" w:rsidRDefault="0019770D">
      <w:pPr>
        <w:pStyle w:val="TCTips"/>
        <w:rPr>
          <w:rFonts w:ascii="Arial Narrow" w:hAnsi="Arial Narrow"/>
          <w:i w:val="0"/>
        </w:rPr>
      </w:pPr>
    </w:p>
    <w:p w:rsidR="0019770D" w:rsidRPr="00875148" w:rsidRDefault="0019770D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19770D" w:rsidRPr="00875148" w:rsidRDefault="0019770D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19770D" w:rsidRPr="00875148">
        <w:tc>
          <w:tcPr>
            <w:tcW w:w="579" w:type="dxa"/>
            <w:vAlign w:val="center"/>
          </w:tcPr>
          <w:p w:rsidR="0019770D" w:rsidRPr="00875148" w:rsidRDefault="0019770D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19770D" w:rsidRPr="00875148" w:rsidRDefault="0019770D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19770D" w:rsidRPr="00875148" w:rsidRDefault="0019770D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579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19770D" w:rsidRPr="00875148" w:rsidRDefault="0019770D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r w:rsidR="00A27898" w:rsidRPr="00875148">
        <w:rPr>
          <w:rFonts w:ascii="Arial Narrow" w:hAnsi="Arial Narrow"/>
        </w:rPr>
        <w:t>sequência</w:t>
      </w:r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19770D" w:rsidRPr="00875148" w:rsidRDefault="0019770D" w:rsidP="002552D5">
      <w:pPr>
        <w:rPr>
          <w:rFonts w:ascii="Arial Narrow" w:hAnsi="Arial Narrow"/>
        </w:rPr>
      </w:pPr>
    </w:p>
    <w:p w:rsidR="0019770D" w:rsidRPr="00875148" w:rsidRDefault="0019770D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19770D" w:rsidRPr="00875148" w:rsidRDefault="0019770D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19770D" w:rsidRPr="00875148">
        <w:tc>
          <w:tcPr>
            <w:tcW w:w="1844" w:type="dxa"/>
            <w:vAlign w:val="center"/>
          </w:tcPr>
          <w:p w:rsidR="0019770D" w:rsidRPr="00875148" w:rsidRDefault="0019770D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19770D" w:rsidRPr="00875148" w:rsidRDefault="0019770D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19770D" w:rsidRPr="00875148" w:rsidRDefault="0019770D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19770D" w:rsidRPr="00875148" w:rsidRDefault="0019770D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19770D" w:rsidRPr="00875148">
        <w:tc>
          <w:tcPr>
            <w:tcW w:w="1844" w:type="dxa"/>
          </w:tcPr>
          <w:p w:rsidR="0019770D" w:rsidRPr="00875148" w:rsidRDefault="0019770D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19770D" w:rsidRPr="00875148" w:rsidRDefault="0019770D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19770D" w:rsidRPr="00875148" w:rsidRDefault="0019770D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19770D" w:rsidRPr="00875148" w:rsidRDefault="0019770D">
      <w:pPr>
        <w:pStyle w:val="TCTips"/>
        <w:rPr>
          <w:rFonts w:ascii="Arial Narrow" w:hAnsi="Arial Narrow"/>
          <w:i w:val="0"/>
        </w:rPr>
      </w:pPr>
    </w:p>
    <w:sectPr w:rsidR="0019770D" w:rsidRPr="00875148" w:rsidSect="006F1417">
      <w:headerReference w:type="default" r:id="rId15"/>
      <w:footerReference w:type="default" r:id="rId16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5D7" w:rsidRDefault="00D625D7">
      <w:r>
        <w:separator/>
      </w:r>
    </w:p>
  </w:endnote>
  <w:endnote w:type="continuationSeparator" w:id="0">
    <w:p w:rsidR="00D625D7" w:rsidRDefault="00D6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70D" w:rsidRDefault="0019770D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A5213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A5213">
      <w:rPr>
        <w:rStyle w:val="Nmerodepgina"/>
        <w:rFonts w:ascii="Arial" w:hAnsi="Arial"/>
        <w:snapToGrid w:val="0"/>
      </w:rPr>
      <w:fldChar w:fldCharType="separate"/>
    </w:r>
    <w:r w:rsidR="00BA0260">
      <w:rPr>
        <w:rStyle w:val="Nmerodepgina"/>
        <w:rFonts w:ascii="Arial" w:hAnsi="Arial"/>
        <w:noProof/>
        <w:snapToGrid w:val="0"/>
      </w:rPr>
      <w:t>3</w:t>
    </w:r>
    <w:r w:rsidR="003A5213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A5213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A5213">
      <w:rPr>
        <w:rStyle w:val="Nmerodepgina"/>
        <w:rFonts w:ascii="Arial" w:hAnsi="Arial"/>
        <w:snapToGrid w:val="0"/>
      </w:rPr>
      <w:fldChar w:fldCharType="separate"/>
    </w:r>
    <w:r w:rsidR="00BA0260">
      <w:rPr>
        <w:rStyle w:val="Nmerodepgina"/>
        <w:rFonts w:ascii="Arial" w:hAnsi="Arial"/>
        <w:noProof/>
        <w:snapToGrid w:val="0"/>
      </w:rPr>
      <w:t>13</w:t>
    </w:r>
    <w:r w:rsidR="003A5213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5D7" w:rsidRDefault="00D625D7">
      <w:r>
        <w:separator/>
      </w:r>
    </w:p>
  </w:footnote>
  <w:footnote w:type="continuationSeparator" w:id="0">
    <w:p w:rsidR="00D625D7" w:rsidRDefault="00D625D7">
      <w:r>
        <w:continuationSeparator/>
      </w:r>
    </w:p>
  </w:footnote>
  <w:footnote w:id="1">
    <w:p w:rsidR="0019770D" w:rsidRDefault="0019770D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19770D" w:rsidRDefault="0019770D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19770D" w:rsidRDefault="0019770D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19770D" w:rsidRDefault="0019770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19770D" w:rsidRDefault="0019770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19770D" w:rsidRDefault="0019770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19770D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19770D" w:rsidRPr="009540DC" w:rsidRDefault="006D6406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7080" cy="332105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08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19770D" w:rsidRPr="009540DC" w:rsidRDefault="0019770D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19770D" w:rsidRPr="009540DC" w:rsidRDefault="0019770D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19770D" w:rsidRPr="009540DC" w:rsidRDefault="0019770D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19770D">
      <w:trPr>
        <w:cantSplit/>
        <w:trHeight w:val="337"/>
        <w:jc w:val="center"/>
      </w:trPr>
      <w:tc>
        <w:tcPr>
          <w:tcW w:w="2089" w:type="dxa"/>
          <w:vMerge/>
        </w:tcPr>
        <w:p w:rsidR="0019770D" w:rsidRPr="009540DC" w:rsidRDefault="0019770D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19770D" w:rsidRPr="009540DC" w:rsidRDefault="0019770D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19770D" w:rsidRPr="009540DC" w:rsidRDefault="0019770D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19770D" w:rsidRPr="009540DC" w:rsidRDefault="0019770D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02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01</w:t>
          </w:r>
          <w:r w:rsidRPr="009540DC">
            <w:rPr>
              <w:rFonts w:ascii="Arial" w:hAnsi="Arial"/>
              <w:sz w:val="16"/>
            </w:rPr>
            <w:t>/201</w:t>
          </w:r>
          <w:r>
            <w:rPr>
              <w:rFonts w:ascii="Arial" w:hAnsi="Arial"/>
              <w:sz w:val="16"/>
            </w:rPr>
            <w:t>2</w:t>
          </w:r>
        </w:p>
      </w:tc>
    </w:tr>
    <w:tr w:rsidR="0019770D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19770D" w:rsidRPr="009540DC" w:rsidRDefault="0019770D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19770D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19770D" w:rsidRPr="009540DC" w:rsidRDefault="0019770D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19770D" w:rsidRDefault="001977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7C95F39"/>
    <w:multiLevelType w:val="hybridMultilevel"/>
    <w:tmpl w:val="C9963D5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5BD"/>
    <w:rsid w:val="00005CD4"/>
    <w:rsid w:val="0000716A"/>
    <w:rsid w:val="00007198"/>
    <w:rsid w:val="000111F6"/>
    <w:rsid w:val="000119B3"/>
    <w:rsid w:val="00011A3A"/>
    <w:rsid w:val="00014DB8"/>
    <w:rsid w:val="0002068B"/>
    <w:rsid w:val="00025789"/>
    <w:rsid w:val="00026F37"/>
    <w:rsid w:val="000339EB"/>
    <w:rsid w:val="00033B45"/>
    <w:rsid w:val="00034CB0"/>
    <w:rsid w:val="00035A9F"/>
    <w:rsid w:val="000408DB"/>
    <w:rsid w:val="000425DB"/>
    <w:rsid w:val="00043B76"/>
    <w:rsid w:val="00045613"/>
    <w:rsid w:val="00045A32"/>
    <w:rsid w:val="0005102B"/>
    <w:rsid w:val="00057981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414B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D3A4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45DF9"/>
    <w:rsid w:val="0015322F"/>
    <w:rsid w:val="00154A64"/>
    <w:rsid w:val="00155152"/>
    <w:rsid w:val="00155485"/>
    <w:rsid w:val="00155AF9"/>
    <w:rsid w:val="001561FF"/>
    <w:rsid w:val="0015625A"/>
    <w:rsid w:val="00156A85"/>
    <w:rsid w:val="00160602"/>
    <w:rsid w:val="00161746"/>
    <w:rsid w:val="00166720"/>
    <w:rsid w:val="0016673B"/>
    <w:rsid w:val="00170678"/>
    <w:rsid w:val="00176665"/>
    <w:rsid w:val="00176B48"/>
    <w:rsid w:val="001776B5"/>
    <w:rsid w:val="0018054E"/>
    <w:rsid w:val="0018172E"/>
    <w:rsid w:val="001826EF"/>
    <w:rsid w:val="001836F9"/>
    <w:rsid w:val="00184175"/>
    <w:rsid w:val="00186729"/>
    <w:rsid w:val="0018798B"/>
    <w:rsid w:val="00190B56"/>
    <w:rsid w:val="0019415F"/>
    <w:rsid w:val="00195723"/>
    <w:rsid w:val="0019770D"/>
    <w:rsid w:val="001A53AE"/>
    <w:rsid w:val="001B744E"/>
    <w:rsid w:val="001C0F36"/>
    <w:rsid w:val="001C0FEA"/>
    <w:rsid w:val="001C328E"/>
    <w:rsid w:val="001C3A9A"/>
    <w:rsid w:val="001D0F63"/>
    <w:rsid w:val="001D24B2"/>
    <w:rsid w:val="001D3A86"/>
    <w:rsid w:val="001D55EF"/>
    <w:rsid w:val="001D5FD3"/>
    <w:rsid w:val="001E482F"/>
    <w:rsid w:val="001E5B29"/>
    <w:rsid w:val="001F1D50"/>
    <w:rsid w:val="001F34B9"/>
    <w:rsid w:val="001F36C6"/>
    <w:rsid w:val="001F3E3A"/>
    <w:rsid w:val="001F4ADC"/>
    <w:rsid w:val="001F53B7"/>
    <w:rsid w:val="00200E5E"/>
    <w:rsid w:val="002117FD"/>
    <w:rsid w:val="002128F9"/>
    <w:rsid w:val="00215804"/>
    <w:rsid w:val="00216BD7"/>
    <w:rsid w:val="002210B7"/>
    <w:rsid w:val="00227E41"/>
    <w:rsid w:val="00232E19"/>
    <w:rsid w:val="0023440C"/>
    <w:rsid w:val="002369D3"/>
    <w:rsid w:val="0023793F"/>
    <w:rsid w:val="002420A0"/>
    <w:rsid w:val="00242FDD"/>
    <w:rsid w:val="002432A9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12AF"/>
    <w:rsid w:val="002D2F9A"/>
    <w:rsid w:val="002D36B7"/>
    <w:rsid w:val="002D3A39"/>
    <w:rsid w:val="002D6771"/>
    <w:rsid w:val="002D69A4"/>
    <w:rsid w:val="002E0410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4638"/>
    <w:rsid w:val="00315652"/>
    <w:rsid w:val="00321262"/>
    <w:rsid w:val="00321FF4"/>
    <w:rsid w:val="00324DF4"/>
    <w:rsid w:val="0032615C"/>
    <w:rsid w:val="00330740"/>
    <w:rsid w:val="0033309B"/>
    <w:rsid w:val="00343E85"/>
    <w:rsid w:val="00346096"/>
    <w:rsid w:val="0034692E"/>
    <w:rsid w:val="00346E2C"/>
    <w:rsid w:val="00352574"/>
    <w:rsid w:val="00360B96"/>
    <w:rsid w:val="003613CD"/>
    <w:rsid w:val="0036483C"/>
    <w:rsid w:val="00370AA5"/>
    <w:rsid w:val="003735EF"/>
    <w:rsid w:val="003753C5"/>
    <w:rsid w:val="003814DB"/>
    <w:rsid w:val="00381B17"/>
    <w:rsid w:val="00385FB7"/>
    <w:rsid w:val="0038714E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213"/>
    <w:rsid w:val="003B124F"/>
    <w:rsid w:val="003C0E76"/>
    <w:rsid w:val="003C2B66"/>
    <w:rsid w:val="003C3E5A"/>
    <w:rsid w:val="003C6159"/>
    <w:rsid w:val="003C7E6F"/>
    <w:rsid w:val="003D0C79"/>
    <w:rsid w:val="003D0F18"/>
    <w:rsid w:val="003D1165"/>
    <w:rsid w:val="003D4B3F"/>
    <w:rsid w:val="003D5F2A"/>
    <w:rsid w:val="003D6623"/>
    <w:rsid w:val="003E65D7"/>
    <w:rsid w:val="003F3769"/>
    <w:rsid w:val="003F4CD3"/>
    <w:rsid w:val="003F51EA"/>
    <w:rsid w:val="003F60F6"/>
    <w:rsid w:val="003F640A"/>
    <w:rsid w:val="00406C5E"/>
    <w:rsid w:val="0040743C"/>
    <w:rsid w:val="00407BCF"/>
    <w:rsid w:val="0041262B"/>
    <w:rsid w:val="004150D4"/>
    <w:rsid w:val="00415BE9"/>
    <w:rsid w:val="00415F64"/>
    <w:rsid w:val="00425CF6"/>
    <w:rsid w:val="00432241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66E5F"/>
    <w:rsid w:val="004748E1"/>
    <w:rsid w:val="00475930"/>
    <w:rsid w:val="00481037"/>
    <w:rsid w:val="0048184D"/>
    <w:rsid w:val="004848D8"/>
    <w:rsid w:val="00485E88"/>
    <w:rsid w:val="00492B98"/>
    <w:rsid w:val="0049781C"/>
    <w:rsid w:val="004A0DF3"/>
    <w:rsid w:val="004A1BB1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E75E9"/>
    <w:rsid w:val="004F0513"/>
    <w:rsid w:val="004F355F"/>
    <w:rsid w:val="004F73A2"/>
    <w:rsid w:val="004F7A14"/>
    <w:rsid w:val="00504061"/>
    <w:rsid w:val="0050515B"/>
    <w:rsid w:val="00507162"/>
    <w:rsid w:val="00507568"/>
    <w:rsid w:val="00507709"/>
    <w:rsid w:val="00514BD6"/>
    <w:rsid w:val="00517854"/>
    <w:rsid w:val="005205DF"/>
    <w:rsid w:val="00520752"/>
    <w:rsid w:val="00520A18"/>
    <w:rsid w:val="00525158"/>
    <w:rsid w:val="005302D0"/>
    <w:rsid w:val="00533434"/>
    <w:rsid w:val="00533709"/>
    <w:rsid w:val="005342FA"/>
    <w:rsid w:val="00536B8D"/>
    <w:rsid w:val="0054470E"/>
    <w:rsid w:val="00550E13"/>
    <w:rsid w:val="00551A51"/>
    <w:rsid w:val="005529EC"/>
    <w:rsid w:val="00555020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44A8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45DE2"/>
    <w:rsid w:val="00651730"/>
    <w:rsid w:val="00652F0D"/>
    <w:rsid w:val="006538E2"/>
    <w:rsid w:val="0065593F"/>
    <w:rsid w:val="0065695B"/>
    <w:rsid w:val="006675D3"/>
    <w:rsid w:val="006705BB"/>
    <w:rsid w:val="006740BF"/>
    <w:rsid w:val="00674551"/>
    <w:rsid w:val="00676DC7"/>
    <w:rsid w:val="00682BB5"/>
    <w:rsid w:val="00687C7B"/>
    <w:rsid w:val="006919C9"/>
    <w:rsid w:val="00691D6D"/>
    <w:rsid w:val="006A18DB"/>
    <w:rsid w:val="006A2A01"/>
    <w:rsid w:val="006B4D0C"/>
    <w:rsid w:val="006B5723"/>
    <w:rsid w:val="006C1E49"/>
    <w:rsid w:val="006C43F7"/>
    <w:rsid w:val="006D6406"/>
    <w:rsid w:val="006E2C4F"/>
    <w:rsid w:val="006E2F17"/>
    <w:rsid w:val="006E4FCC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6F4"/>
    <w:rsid w:val="00716B52"/>
    <w:rsid w:val="00725A0D"/>
    <w:rsid w:val="00732BAF"/>
    <w:rsid w:val="00734317"/>
    <w:rsid w:val="0073442D"/>
    <w:rsid w:val="00734F41"/>
    <w:rsid w:val="00736B62"/>
    <w:rsid w:val="00736D34"/>
    <w:rsid w:val="00737BCC"/>
    <w:rsid w:val="007400F0"/>
    <w:rsid w:val="007472E9"/>
    <w:rsid w:val="00752424"/>
    <w:rsid w:val="00755872"/>
    <w:rsid w:val="007565D7"/>
    <w:rsid w:val="00757AD2"/>
    <w:rsid w:val="0076025F"/>
    <w:rsid w:val="00772978"/>
    <w:rsid w:val="0077376A"/>
    <w:rsid w:val="00776469"/>
    <w:rsid w:val="00792AF6"/>
    <w:rsid w:val="00793B84"/>
    <w:rsid w:val="00793D6C"/>
    <w:rsid w:val="00794E95"/>
    <w:rsid w:val="007974B6"/>
    <w:rsid w:val="007A00C4"/>
    <w:rsid w:val="007A2713"/>
    <w:rsid w:val="007B05C0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D5597"/>
    <w:rsid w:val="007E4CA4"/>
    <w:rsid w:val="007E71B4"/>
    <w:rsid w:val="008017EC"/>
    <w:rsid w:val="00802EDB"/>
    <w:rsid w:val="0080382D"/>
    <w:rsid w:val="008110AC"/>
    <w:rsid w:val="008125D7"/>
    <w:rsid w:val="00813102"/>
    <w:rsid w:val="008140EF"/>
    <w:rsid w:val="00823133"/>
    <w:rsid w:val="00824444"/>
    <w:rsid w:val="00831F87"/>
    <w:rsid w:val="00832F35"/>
    <w:rsid w:val="00841321"/>
    <w:rsid w:val="008508C5"/>
    <w:rsid w:val="00854EA4"/>
    <w:rsid w:val="00856582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3A5E"/>
    <w:rsid w:val="008D53D2"/>
    <w:rsid w:val="008D5D89"/>
    <w:rsid w:val="008D7370"/>
    <w:rsid w:val="008E04FA"/>
    <w:rsid w:val="008E31C4"/>
    <w:rsid w:val="008E6D34"/>
    <w:rsid w:val="008E6D40"/>
    <w:rsid w:val="008F0069"/>
    <w:rsid w:val="008F42D5"/>
    <w:rsid w:val="008F548F"/>
    <w:rsid w:val="008F5D03"/>
    <w:rsid w:val="00900DCF"/>
    <w:rsid w:val="009056E9"/>
    <w:rsid w:val="00905D43"/>
    <w:rsid w:val="009073BD"/>
    <w:rsid w:val="00911CB1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5E0A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C4D12"/>
    <w:rsid w:val="009D0684"/>
    <w:rsid w:val="009D6BA7"/>
    <w:rsid w:val="009E79E6"/>
    <w:rsid w:val="009F2E14"/>
    <w:rsid w:val="009F5AA5"/>
    <w:rsid w:val="00A00118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27898"/>
    <w:rsid w:val="00A3263E"/>
    <w:rsid w:val="00A3631C"/>
    <w:rsid w:val="00A36F80"/>
    <w:rsid w:val="00A45FD4"/>
    <w:rsid w:val="00A47B45"/>
    <w:rsid w:val="00A504B8"/>
    <w:rsid w:val="00A50F02"/>
    <w:rsid w:val="00A52738"/>
    <w:rsid w:val="00A52FDA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E5780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1D08"/>
    <w:rsid w:val="00B232EC"/>
    <w:rsid w:val="00B26273"/>
    <w:rsid w:val="00B26CF8"/>
    <w:rsid w:val="00B275F6"/>
    <w:rsid w:val="00B334FA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09B4"/>
    <w:rsid w:val="00B84DBD"/>
    <w:rsid w:val="00B86F32"/>
    <w:rsid w:val="00B87E6C"/>
    <w:rsid w:val="00B92540"/>
    <w:rsid w:val="00B966EF"/>
    <w:rsid w:val="00B97270"/>
    <w:rsid w:val="00B97651"/>
    <w:rsid w:val="00B978C8"/>
    <w:rsid w:val="00BA00BC"/>
    <w:rsid w:val="00BA0260"/>
    <w:rsid w:val="00BA04DE"/>
    <w:rsid w:val="00BA6CC9"/>
    <w:rsid w:val="00BA6DDF"/>
    <w:rsid w:val="00BB189E"/>
    <w:rsid w:val="00BB2081"/>
    <w:rsid w:val="00BB4FC7"/>
    <w:rsid w:val="00BB74D3"/>
    <w:rsid w:val="00BC4F6B"/>
    <w:rsid w:val="00BD06A1"/>
    <w:rsid w:val="00BD0D7E"/>
    <w:rsid w:val="00BD11A1"/>
    <w:rsid w:val="00BD16C4"/>
    <w:rsid w:val="00BD1DF1"/>
    <w:rsid w:val="00BD4414"/>
    <w:rsid w:val="00BE0886"/>
    <w:rsid w:val="00BE1773"/>
    <w:rsid w:val="00BE1A1C"/>
    <w:rsid w:val="00BE1CD2"/>
    <w:rsid w:val="00BF0AAB"/>
    <w:rsid w:val="00BF216B"/>
    <w:rsid w:val="00BF243E"/>
    <w:rsid w:val="00BF72C0"/>
    <w:rsid w:val="00C00B8A"/>
    <w:rsid w:val="00C0154E"/>
    <w:rsid w:val="00C02839"/>
    <w:rsid w:val="00C06858"/>
    <w:rsid w:val="00C06BDE"/>
    <w:rsid w:val="00C15DFF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0AFD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052B"/>
    <w:rsid w:val="00CB1B89"/>
    <w:rsid w:val="00CB7054"/>
    <w:rsid w:val="00CB7DB2"/>
    <w:rsid w:val="00CC186B"/>
    <w:rsid w:val="00CC1DD5"/>
    <w:rsid w:val="00CC356D"/>
    <w:rsid w:val="00CC628B"/>
    <w:rsid w:val="00CD63B0"/>
    <w:rsid w:val="00CE15EA"/>
    <w:rsid w:val="00CE7B95"/>
    <w:rsid w:val="00CF2AC9"/>
    <w:rsid w:val="00CF360A"/>
    <w:rsid w:val="00D013E8"/>
    <w:rsid w:val="00D019BE"/>
    <w:rsid w:val="00D07CC7"/>
    <w:rsid w:val="00D1287F"/>
    <w:rsid w:val="00D131F2"/>
    <w:rsid w:val="00D13A91"/>
    <w:rsid w:val="00D1455B"/>
    <w:rsid w:val="00D15072"/>
    <w:rsid w:val="00D1558F"/>
    <w:rsid w:val="00D16DDA"/>
    <w:rsid w:val="00D17CD0"/>
    <w:rsid w:val="00D20231"/>
    <w:rsid w:val="00D20397"/>
    <w:rsid w:val="00D242D8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25D7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87068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2D03"/>
    <w:rsid w:val="00DC340A"/>
    <w:rsid w:val="00DC5667"/>
    <w:rsid w:val="00DD0B6A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350F"/>
    <w:rsid w:val="00E2543B"/>
    <w:rsid w:val="00E2592F"/>
    <w:rsid w:val="00E3022E"/>
    <w:rsid w:val="00E31B86"/>
    <w:rsid w:val="00E34CC4"/>
    <w:rsid w:val="00E36D54"/>
    <w:rsid w:val="00E41F2B"/>
    <w:rsid w:val="00E50282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2F7"/>
    <w:rsid w:val="00E87A12"/>
    <w:rsid w:val="00E9191F"/>
    <w:rsid w:val="00E95ABE"/>
    <w:rsid w:val="00E95E60"/>
    <w:rsid w:val="00E9713B"/>
    <w:rsid w:val="00EA21F6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D5CFA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1629"/>
    <w:rsid w:val="00F355CD"/>
    <w:rsid w:val="00F35DFB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768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164</TotalTime>
  <Pages>13</Pages>
  <Words>1901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21</cp:revision>
  <cp:lastPrinted>2009-11-19T20:24:00Z</cp:lastPrinted>
  <dcterms:created xsi:type="dcterms:W3CDTF">2012-05-15T13:00:00Z</dcterms:created>
  <dcterms:modified xsi:type="dcterms:W3CDTF">2012-08-03T20:35:00Z</dcterms:modified>
</cp:coreProperties>
</file>