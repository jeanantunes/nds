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59383" w14:textId="77777777"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4218F144" w14:textId="77777777"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51EC8E07" w14:textId="511ABD20" w:rsidR="00860C90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427803">
        <w:rPr>
          <w:rFonts w:ascii="Arial Narrow" w:hAnsi="Arial Narrow"/>
          <w:b/>
          <w:sz w:val="40"/>
        </w:rPr>
        <w:t xml:space="preserve">[Ajuste] </w:t>
      </w:r>
      <w:bookmarkStart w:id="0" w:name="_GoBack"/>
      <w:bookmarkEnd w:id="0"/>
      <w:r w:rsidR="00814E05">
        <w:rPr>
          <w:rFonts w:ascii="Arial Narrow" w:hAnsi="Arial Narrow"/>
          <w:b/>
          <w:sz w:val="36"/>
          <w:szCs w:val="36"/>
        </w:rPr>
        <w:t>EMS 0189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DF6AB8">
        <w:rPr>
          <w:rFonts w:ascii="Arial Narrow" w:hAnsi="Arial Narrow"/>
          <w:b/>
          <w:sz w:val="36"/>
          <w:szCs w:val="36"/>
        </w:rPr>
        <w:t>Postergação</w:t>
      </w:r>
      <w:r w:rsidR="00814E05">
        <w:rPr>
          <w:rFonts w:ascii="Arial Narrow" w:hAnsi="Arial Narrow"/>
          <w:b/>
          <w:sz w:val="36"/>
          <w:szCs w:val="36"/>
        </w:rPr>
        <w:t xml:space="preserve"> de Cobrança da Cota</w:t>
      </w:r>
      <w:r w:rsidRPr="00875148">
        <w:rPr>
          <w:rFonts w:ascii="Arial Narrow" w:hAnsi="Arial Narrow"/>
          <w:b/>
          <w:sz w:val="40"/>
        </w:rPr>
        <w:t>&gt;</w:t>
      </w:r>
    </w:p>
    <w:p w14:paraId="673F9FE5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EE5FFB8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88FDC0F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1F9F75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D93119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E17664F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2BCE056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2F6EBA0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5BA55A9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874E3AC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74F2EEE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3C81416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DB76F9A" w14:textId="77777777"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41413818" w14:textId="77777777"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14:paraId="7E11BFB1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9F3D460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A27301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7C6C5ADC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63E6A3D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2227EA3D" w14:textId="77777777" w:rsidR="00860C90" w:rsidRDefault="00860C90">
      <w:pPr>
        <w:pStyle w:val="Cabealho"/>
        <w:rPr>
          <w:rFonts w:ascii="Arial Narrow" w:hAnsi="Arial Narrow"/>
        </w:rPr>
      </w:pPr>
    </w:p>
    <w:p w14:paraId="7051E10D" w14:textId="77777777" w:rsidR="00860C90" w:rsidRDefault="00860C90">
      <w:pPr>
        <w:pStyle w:val="Cabealho"/>
        <w:rPr>
          <w:rFonts w:ascii="Arial Narrow" w:hAnsi="Arial Narrow"/>
        </w:rPr>
      </w:pPr>
    </w:p>
    <w:p w14:paraId="1033A716" w14:textId="77777777" w:rsidR="00860C90" w:rsidRDefault="00860C90">
      <w:pPr>
        <w:pStyle w:val="Cabealho"/>
        <w:rPr>
          <w:rFonts w:ascii="Arial Narrow" w:hAnsi="Arial Narrow"/>
        </w:rPr>
      </w:pPr>
    </w:p>
    <w:p w14:paraId="289DB81B" w14:textId="77777777" w:rsidR="00860C90" w:rsidRDefault="00860C90">
      <w:pPr>
        <w:pStyle w:val="Cabealho"/>
        <w:rPr>
          <w:rFonts w:ascii="Arial Narrow" w:hAnsi="Arial Narrow"/>
        </w:rPr>
      </w:pPr>
    </w:p>
    <w:p w14:paraId="45ACB7BA" w14:textId="77777777" w:rsidR="00860C90" w:rsidRDefault="00860C90">
      <w:pPr>
        <w:pStyle w:val="Cabealho"/>
        <w:rPr>
          <w:rFonts w:ascii="Arial Narrow" w:hAnsi="Arial Narrow"/>
        </w:rPr>
      </w:pPr>
    </w:p>
    <w:p w14:paraId="0E114532" w14:textId="77777777" w:rsidR="00860C90" w:rsidRDefault="00860C90">
      <w:pPr>
        <w:pStyle w:val="Cabealho"/>
        <w:rPr>
          <w:rFonts w:ascii="Arial Narrow" w:hAnsi="Arial Narrow"/>
        </w:rPr>
      </w:pPr>
    </w:p>
    <w:p w14:paraId="479854D9" w14:textId="77777777" w:rsidR="00860C90" w:rsidRDefault="00860C90">
      <w:pPr>
        <w:pStyle w:val="Cabealho"/>
        <w:rPr>
          <w:rFonts w:ascii="Arial Narrow" w:hAnsi="Arial Narrow"/>
        </w:rPr>
      </w:pPr>
    </w:p>
    <w:p w14:paraId="39FBDFD3" w14:textId="77777777" w:rsidR="00860C90" w:rsidRDefault="00860C90">
      <w:pPr>
        <w:pStyle w:val="Cabealho"/>
        <w:rPr>
          <w:rFonts w:ascii="Arial Narrow" w:hAnsi="Arial Narrow"/>
        </w:rPr>
      </w:pPr>
    </w:p>
    <w:p w14:paraId="0EC67713" w14:textId="77777777" w:rsidR="00860C90" w:rsidRDefault="00860C90">
      <w:pPr>
        <w:pStyle w:val="Cabealho"/>
        <w:rPr>
          <w:rFonts w:ascii="Arial Narrow" w:hAnsi="Arial Narrow"/>
        </w:rPr>
      </w:pPr>
    </w:p>
    <w:p w14:paraId="6ED2CA13" w14:textId="77777777" w:rsidR="00860C90" w:rsidRDefault="00860C90">
      <w:pPr>
        <w:pStyle w:val="Cabealho"/>
        <w:rPr>
          <w:rFonts w:ascii="Arial Narrow" w:hAnsi="Arial Narrow"/>
        </w:rPr>
      </w:pPr>
    </w:p>
    <w:p w14:paraId="279F2142" w14:textId="77777777" w:rsidR="00860C90" w:rsidRDefault="00860C90">
      <w:pPr>
        <w:pStyle w:val="Cabealho"/>
        <w:rPr>
          <w:rFonts w:ascii="Arial Narrow" w:hAnsi="Arial Narrow"/>
        </w:rPr>
      </w:pPr>
    </w:p>
    <w:p w14:paraId="1ECB9940" w14:textId="77777777" w:rsidR="00860C90" w:rsidRDefault="00860C90">
      <w:pPr>
        <w:pStyle w:val="Cabealho"/>
        <w:rPr>
          <w:rFonts w:ascii="Arial Narrow" w:hAnsi="Arial Narrow"/>
        </w:rPr>
      </w:pPr>
    </w:p>
    <w:p w14:paraId="03C2EF8A" w14:textId="77777777" w:rsidR="00860C90" w:rsidRDefault="00860C90">
      <w:pPr>
        <w:pStyle w:val="Cabealho"/>
        <w:rPr>
          <w:rFonts w:ascii="Arial Narrow" w:hAnsi="Arial Narrow"/>
        </w:rPr>
      </w:pPr>
    </w:p>
    <w:p w14:paraId="686C38F4" w14:textId="77777777" w:rsidR="00860C90" w:rsidRDefault="00860C90">
      <w:pPr>
        <w:pStyle w:val="Cabealho"/>
        <w:rPr>
          <w:rFonts w:ascii="Arial Narrow" w:hAnsi="Arial Narrow"/>
        </w:rPr>
      </w:pPr>
    </w:p>
    <w:p w14:paraId="1AD1CED8" w14:textId="77777777" w:rsidR="00860C90" w:rsidRDefault="00860C90">
      <w:pPr>
        <w:pStyle w:val="Cabealho"/>
        <w:rPr>
          <w:rFonts w:ascii="Arial Narrow" w:hAnsi="Arial Narrow"/>
        </w:rPr>
      </w:pPr>
    </w:p>
    <w:p w14:paraId="7DF90503" w14:textId="77777777" w:rsidR="00860C90" w:rsidRDefault="00860C90">
      <w:pPr>
        <w:pStyle w:val="Cabealho"/>
        <w:rPr>
          <w:rFonts w:ascii="Arial Narrow" w:hAnsi="Arial Narrow"/>
        </w:rPr>
      </w:pPr>
    </w:p>
    <w:p w14:paraId="55424E68" w14:textId="77777777" w:rsidR="00860C90" w:rsidRDefault="00860C90">
      <w:pPr>
        <w:pStyle w:val="Cabealho"/>
        <w:rPr>
          <w:rFonts w:ascii="Arial Narrow" w:hAnsi="Arial Narrow"/>
        </w:rPr>
      </w:pPr>
    </w:p>
    <w:p w14:paraId="6BC6D19B" w14:textId="77777777" w:rsidR="00860C90" w:rsidRDefault="00860C90">
      <w:pPr>
        <w:pStyle w:val="Cabealho"/>
        <w:rPr>
          <w:rFonts w:ascii="Arial Narrow" w:hAnsi="Arial Narrow"/>
        </w:rPr>
      </w:pPr>
    </w:p>
    <w:p w14:paraId="456421BE" w14:textId="77777777" w:rsidR="00860C90" w:rsidRDefault="00860C90">
      <w:pPr>
        <w:pStyle w:val="Cabealho"/>
        <w:rPr>
          <w:rFonts w:ascii="Arial Narrow" w:hAnsi="Arial Narrow"/>
        </w:rPr>
      </w:pPr>
    </w:p>
    <w:p w14:paraId="2D6F485F" w14:textId="77777777" w:rsidR="00860C90" w:rsidRDefault="00860C90">
      <w:pPr>
        <w:pStyle w:val="Cabealho"/>
        <w:rPr>
          <w:rFonts w:ascii="Arial Narrow" w:hAnsi="Arial Narrow"/>
        </w:rPr>
      </w:pPr>
    </w:p>
    <w:p w14:paraId="21382FE4" w14:textId="77777777" w:rsidR="00860C90" w:rsidRPr="00875148" w:rsidRDefault="00860C90">
      <w:pPr>
        <w:pStyle w:val="Cabealho"/>
        <w:rPr>
          <w:rFonts w:ascii="Arial Narrow" w:hAnsi="Arial Narrow"/>
        </w:rPr>
      </w:pPr>
    </w:p>
    <w:p w14:paraId="03920D55" w14:textId="77777777" w:rsidR="00860C90" w:rsidRPr="00875148" w:rsidRDefault="00860C90">
      <w:pPr>
        <w:rPr>
          <w:rFonts w:ascii="Arial Narrow" w:hAnsi="Arial Narrow"/>
        </w:rPr>
      </w:pPr>
    </w:p>
    <w:p w14:paraId="15161EA5" w14:textId="77777777"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14:paraId="7C46AC1E" w14:textId="77777777" w:rsidTr="003D4B3F">
        <w:tc>
          <w:tcPr>
            <w:tcW w:w="1134" w:type="dxa"/>
          </w:tcPr>
          <w:p w14:paraId="0CA24C3A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49530DF5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124B5563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6F176139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EF9B2A1" w14:textId="77777777"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14:paraId="53567EC9" w14:textId="77777777" w:rsidTr="003D4B3F">
        <w:tc>
          <w:tcPr>
            <w:tcW w:w="1134" w:type="dxa"/>
          </w:tcPr>
          <w:p w14:paraId="3E45EED0" w14:textId="77777777"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14:paraId="1BE77B67" w14:textId="77777777"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1A75F018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39887BBF" w14:textId="77777777"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14:paraId="44001C9D" w14:textId="77777777"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14:paraId="6EDFAD15" w14:textId="77777777" w:rsidTr="003D4B3F">
        <w:tc>
          <w:tcPr>
            <w:tcW w:w="1134" w:type="dxa"/>
          </w:tcPr>
          <w:p w14:paraId="384AD75C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14:paraId="2A34C54E" w14:textId="77777777"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458215DB" w14:textId="7CAEA213"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990A22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14:paraId="2A8D4834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0917BDF9" w14:textId="77777777"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5FFDE3E" w14:textId="77777777"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14:paraId="13FD9B4F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033BF4AD" w14:textId="77777777"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 w14:paraId="7E81B2E5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2E26558F" w14:textId="77777777"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0FAD1816" w14:textId="77777777" w:rsidR="00860C90" w:rsidRPr="00875148" w:rsidRDefault="00860C90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860C90" w:rsidRPr="00875148" w14:paraId="34C75472" w14:textId="77777777">
        <w:trPr>
          <w:cantSplit/>
          <w:trHeight w:val="235"/>
        </w:trPr>
        <w:tc>
          <w:tcPr>
            <w:tcW w:w="4889" w:type="dxa"/>
            <w:vMerge/>
          </w:tcPr>
          <w:p w14:paraId="50B8F027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1E1F6D6" w14:textId="77777777"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 w14:paraId="0F9680EA" w14:textId="77777777">
        <w:tc>
          <w:tcPr>
            <w:tcW w:w="4889" w:type="dxa"/>
          </w:tcPr>
          <w:p w14:paraId="5DFF780C" w14:textId="77777777"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2CAD4E03" w14:textId="77777777"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14:paraId="1BDC50D9" w14:textId="77777777" w:rsidR="00860C90" w:rsidRPr="00875148" w:rsidRDefault="00860C90">
      <w:pPr>
        <w:rPr>
          <w:rFonts w:ascii="Arial Narrow" w:hAnsi="Arial Narrow"/>
        </w:rPr>
      </w:pPr>
    </w:p>
    <w:p w14:paraId="6E166561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6C3C1E31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79533F03" w14:textId="77777777">
        <w:tc>
          <w:tcPr>
            <w:tcW w:w="9779" w:type="dxa"/>
          </w:tcPr>
          <w:p w14:paraId="595F23A1" w14:textId="77777777"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14:paraId="31E6ABA2" w14:textId="1DDA0F3A" w:rsidR="00860C90" w:rsidRPr="00D90C24" w:rsidRDefault="007056A1" w:rsidP="006C179E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 </w:t>
            </w:r>
            <w:r w:rsidR="006154E8">
              <w:rPr>
                <w:rFonts w:ascii="Calibri" w:hAnsi="Calibri"/>
                <w:sz w:val="22"/>
                <w:szCs w:val="22"/>
              </w:rPr>
              <w:t xml:space="preserve">objetivo da funcionalidade é </w:t>
            </w:r>
            <w:r w:rsidR="005C29AE">
              <w:rPr>
                <w:rFonts w:ascii="Calibri" w:hAnsi="Calibri"/>
                <w:sz w:val="22"/>
                <w:szCs w:val="22"/>
              </w:rPr>
              <w:t>postergar pagamentos pendentes</w:t>
            </w:r>
            <w:r w:rsidR="00693D21">
              <w:rPr>
                <w:rFonts w:ascii="Calibri" w:hAnsi="Calibri"/>
                <w:sz w:val="22"/>
                <w:szCs w:val="22"/>
              </w:rPr>
              <w:t xml:space="preserve"> de uma cota</w:t>
            </w:r>
            <w:r w:rsidR="005C29AE"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</w:tr>
      <w:tr w:rsidR="00860C90" w:rsidRPr="00875148" w14:paraId="27CC82E8" w14:textId="77777777">
        <w:tc>
          <w:tcPr>
            <w:tcW w:w="9779" w:type="dxa"/>
          </w:tcPr>
          <w:p w14:paraId="09A55C24" w14:textId="77777777"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14:paraId="6BC6D01A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452A5CC5" w14:textId="77777777" w:rsidR="00860C90" w:rsidRPr="00875148" w:rsidRDefault="00860C90">
      <w:pPr>
        <w:rPr>
          <w:rFonts w:ascii="Arial Narrow" w:hAnsi="Arial Narrow"/>
        </w:rPr>
      </w:pPr>
    </w:p>
    <w:p w14:paraId="0535DDFE" w14:textId="77777777"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14:paraId="7E920660" w14:textId="77777777"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6526EA9" w14:textId="166BC786" w:rsidR="00CC47F6" w:rsidRDefault="008E42F4" w:rsidP="00C049C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rotina tem como objetivo gerar todas as</w:t>
      </w:r>
      <w:r w:rsidR="00EF1266">
        <w:rPr>
          <w:rFonts w:ascii="Calibri" w:hAnsi="Calibri" w:cs="Arial"/>
          <w:color w:val="002060"/>
          <w:sz w:val="22"/>
          <w:szCs w:val="22"/>
        </w:rPr>
        <w:t xml:space="preserve"> pendê</w:t>
      </w:r>
      <w:r w:rsidR="005C29AE">
        <w:rPr>
          <w:rFonts w:ascii="Calibri" w:hAnsi="Calibri" w:cs="Arial"/>
          <w:color w:val="002060"/>
          <w:sz w:val="22"/>
          <w:szCs w:val="22"/>
        </w:rPr>
        <w:t xml:space="preserve">ncias de pagamento das cotas e possibilitar </w:t>
      </w:r>
      <w:r w:rsidR="00C049CC">
        <w:rPr>
          <w:rFonts w:ascii="Calibri" w:hAnsi="Calibri" w:cs="Arial"/>
          <w:color w:val="002060"/>
          <w:sz w:val="22"/>
          <w:szCs w:val="22"/>
        </w:rPr>
        <w:t>postergação</w:t>
      </w:r>
      <w:r w:rsidR="006C179E">
        <w:rPr>
          <w:rFonts w:ascii="Calibri" w:hAnsi="Calibri" w:cs="Arial"/>
          <w:color w:val="002060"/>
          <w:sz w:val="22"/>
          <w:szCs w:val="22"/>
        </w:rPr>
        <w:t xml:space="preserve"> da</w:t>
      </w:r>
      <w:r w:rsidR="00C049CC">
        <w:rPr>
          <w:rFonts w:ascii="Calibri" w:hAnsi="Calibri" w:cs="Arial"/>
          <w:color w:val="002060"/>
          <w:sz w:val="22"/>
          <w:szCs w:val="22"/>
        </w:rPr>
        <w:t xml:space="preserve"> cobran</w:t>
      </w:r>
      <w:r w:rsidR="00437140">
        <w:rPr>
          <w:rFonts w:ascii="Calibri" w:hAnsi="Calibri" w:cs="Arial"/>
          <w:color w:val="002060"/>
          <w:sz w:val="22"/>
          <w:szCs w:val="22"/>
        </w:rPr>
        <w:t>ç</w:t>
      </w:r>
      <w:r w:rsidR="00C049CC">
        <w:rPr>
          <w:rFonts w:ascii="Calibri" w:hAnsi="Calibri" w:cs="Arial"/>
          <w:color w:val="002060"/>
          <w:sz w:val="22"/>
          <w:szCs w:val="22"/>
        </w:rPr>
        <w:t>a</w:t>
      </w:r>
      <w:r w:rsidR="005C29AE">
        <w:rPr>
          <w:rFonts w:ascii="Calibri" w:hAnsi="Calibri" w:cs="Arial"/>
          <w:color w:val="002060"/>
          <w:sz w:val="22"/>
          <w:szCs w:val="22"/>
        </w:rPr>
        <w:t>. A funcionalidade dever</w:t>
      </w:r>
      <w:r w:rsidR="00EF1266">
        <w:rPr>
          <w:rFonts w:ascii="Calibri" w:hAnsi="Calibri" w:cs="Arial"/>
          <w:color w:val="002060"/>
          <w:sz w:val="22"/>
          <w:szCs w:val="22"/>
        </w:rPr>
        <w:t>á</w:t>
      </w:r>
      <w:r w:rsidR="005C29AE">
        <w:rPr>
          <w:rFonts w:ascii="Calibri" w:hAnsi="Calibri" w:cs="Arial"/>
          <w:color w:val="002060"/>
          <w:sz w:val="22"/>
          <w:szCs w:val="22"/>
        </w:rPr>
        <w:t xml:space="preserve"> exibir</w:t>
      </w:r>
      <w:r w:rsidR="00C049CC">
        <w:rPr>
          <w:rFonts w:ascii="Calibri" w:hAnsi="Calibri" w:cs="Arial"/>
          <w:color w:val="002060"/>
          <w:sz w:val="22"/>
          <w:szCs w:val="22"/>
        </w:rPr>
        <w:t xml:space="preserve"> botão para seleção, pelo usuário, de </w:t>
      </w:r>
      <w:r w:rsidR="00DF6AB8">
        <w:rPr>
          <w:rFonts w:ascii="Calibri" w:hAnsi="Calibri" w:cs="Arial"/>
          <w:color w:val="002060"/>
          <w:sz w:val="22"/>
          <w:szCs w:val="22"/>
        </w:rPr>
        <w:t>Postergação</w:t>
      </w:r>
      <w:r w:rsidR="00095C1C">
        <w:rPr>
          <w:rFonts w:ascii="Calibri" w:hAnsi="Calibri" w:cs="Arial"/>
          <w:color w:val="002060"/>
          <w:sz w:val="22"/>
          <w:szCs w:val="22"/>
        </w:rPr>
        <w:t xml:space="preserve"> na EMS (baixa financeira</w:t>
      </w:r>
      <w:r w:rsidR="00CC47F6">
        <w:rPr>
          <w:rFonts w:ascii="Calibri" w:hAnsi="Calibri" w:cs="Arial"/>
          <w:color w:val="002060"/>
          <w:sz w:val="22"/>
          <w:szCs w:val="22"/>
        </w:rPr>
        <w:t>)</w:t>
      </w:r>
      <w:r w:rsidR="00DF6AB8">
        <w:rPr>
          <w:rFonts w:ascii="Calibri" w:hAnsi="Calibri" w:cs="Arial"/>
          <w:color w:val="002060"/>
          <w:sz w:val="22"/>
          <w:szCs w:val="22"/>
        </w:rPr>
        <w:t>. A dí</w:t>
      </w:r>
      <w:r w:rsidR="00C049CC">
        <w:rPr>
          <w:rFonts w:ascii="Calibri" w:hAnsi="Calibri" w:cs="Arial"/>
          <w:color w:val="002060"/>
          <w:sz w:val="22"/>
          <w:szCs w:val="22"/>
        </w:rPr>
        <w:t>vida dever</w:t>
      </w:r>
      <w:r w:rsidR="00EF1266">
        <w:rPr>
          <w:rFonts w:ascii="Calibri" w:hAnsi="Calibri" w:cs="Arial"/>
          <w:color w:val="002060"/>
          <w:sz w:val="22"/>
          <w:szCs w:val="22"/>
        </w:rPr>
        <w:t>á apresentar inclusive a pendê</w:t>
      </w:r>
      <w:r w:rsidR="00C049CC">
        <w:rPr>
          <w:rFonts w:ascii="Calibri" w:hAnsi="Calibri" w:cs="Arial"/>
          <w:color w:val="002060"/>
          <w:sz w:val="22"/>
          <w:szCs w:val="22"/>
        </w:rPr>
        <w:t>ncia corrente (cobrança a vencer na</w:t>
      </w:r>
      <w:r w:rsidR="00CC47F6">
        <w:rPr>
          <w:rFonts w:ascii="Calibri" w:hAnsi="Calibri" w:cs="Arial"/>
          <w:color w:val="002060"/>
          <w:sz w:val="22"/>
          <w:szCs w:val="22"/>
        </w:rPr>
        <w:t xml:space="preserve"> data), por data</w:t>
      </w:r>
      <w:r w:rsidR="00095C1C">
        <w:rPr>
          <w:rFonts w:ascii="Calibri" w:hAnsi="Calibri" w:cs="Arial"/>
          <w:color w:val="002060"/>
          <w:sz w:val="22"/>
          <w:szCs w:val="22"/>
        </w:rPr>
        <w:t>,</w:t>
      </w:r>
      <w:r w:rsidR="00CC47F6">
        <w:rPr>
          <w:rFonts w:ascii="Calibri" w:hAnsi="Calibri" w:cs="Arial"/>
          <w:color w:val="002060"/>
          <w:sz w:val="22"/>
          <w:szCs w:val="22"/>
        </w:rPr>
        <w:t xml:space="preserve"> com a </w:t>
      </w:r>
      <w:r w:rsidR="00DF6AB8">
        <w:rPr>
          <w:rFonts w:ascii="Calibri" w:hAnsi="Calibri" w:cs="Arial"/>
          <w:color w:val="002060"/>
          <w:sz w:val="22"/>
          <w:szCs w:val="22"/>
        </w:rPr>
        <w:t>composição</w:t>
      </w:r>
      <w:r w:rsidR="00C049CC">
        <w:rPr>
          <w:rFonts w:ascii="Calibri" w:hAnsi="Calibri" w:cs="Arial"/>
          <w:color w:val="002060"/>
          <w:sz w:val="22"/>
          <w:szCs w:val="22"/>
        </w:rPr>
        <w:t xml:space="preserve"> no </w:t>
      </w:r>
      <w:r w:rsidR="00DF6AB8">
        <w:rPr>
          <w:rFonts w:ascii="Calibri" w:hAnsi="Calibri" w:cs="Arial"/>
          <w:color w:val="002060"/>
          <w:sz w:val="22"/>
          <w:szCs w:val="22"/>
        </w:rPr>
        <w:t>botão</w:t>
      </w:r>
      <w:r w:rsidR="00C049CC">
        <w:rPr>
          <w:rFonts w:ascii="Calibri" w:hAnsi="Calibri" w:cs="Arial"/>
          <w:color w:val="002060"/>
          <w:sz w:val="22"/>
          <w:szCs w:val="22"/>
        </w:rPr>
        <w:t xml:space="preserve"> detalhes.</w:t>
      </w:r>
      <w:r w:rsidR="00CC47F6">
        <w:rPr>
          <w:rFonts w:ascii="Calibri" w:hAnsi="Calibri" w:cs="Arial"/>
          <w:color w:val="002060"/>
          <w:sz w:val="22"/>
          <w:szCs w:val="22"/>
        </w:rPr>
        <w:t xml:space="preserve"> </w:t>
      </w:r>
    </w:p>
    <w:p w14:paraId="3FD22A4F" w14:textId="77777777" w:rsidR="00EF1266" w:rsidRDefault="00EF1266" w:rsidP="00C049C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62B24BFE" w14:textId="1E0A2F11" w:rsidR="00EF1266" w:rsidRDefault="00CC47F6" w:rsidP="00C049C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</w:t>
      </w:r>
      <w:r w:rsidR="00EF1266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 xml:space="preserve"> selecionar no</w:t>
      </w:r>
      <w:r w:rsidR="00EF1266">
        <w:rPr>
          <w:rFonts w:ascii="Calibri" w:hAnsi="Calibri" w:cs="Arial"/>
          <w:color w:val="002060"/>
          <w:sz w:val="22"/>
          <w:szCs w:val="22"/>
        </w:rPr>
        <w:t xml:space="preserve"> combo de seleção quais dí</w:t>
      </w:r>
      <w:r w:rsidR="00693D21">
        <w:rPr>
          <w:rFonts w:ascii="Calibri" w:hAnsi="Calibri" w:cs="Arial"/>
          <w:color w:val="002060"/>
          <w:sz w:val="22"/>
          <w:szCs w:val="22"/>
        </w:rPr>
        <w:t>vidas da cota</w:t>
      </w:r>
      <w:r>
        <w:rPr>
          <w:rFonts w:ascii="Calibri" w:hAnsi="Calibri" w:cs="Arial"/>
          <w:color w:val="002060"/>
          <w:sz w:val="22"/>
          <w:szCs w:val="22"/>
        </w:rPr>
        <w:t xml:space="preserve"> deseja postergar e clicar no botão de </w:t>
      </w:r>
      <w:r w:rsidR="00095C1C">
        <w:rPr>
          <w:rFonts w:ascii="Calibri" w:hAnsi="Calibri" w:cs="Arial"/>
          <w:color w:val="002060"/>
          <w:sz w:val="22"/>
          <w:szCs w:val="22"/>
        </w:rPr>
        <w:t>postergação. O sistema abre</w:t>
      </w:r>
      <w:r w:rsidR="002A3017">
        <w:rPr>
          <w:rFonts w:ascii="Calibri" w:hAnsi="Calibri" w:cs="Arial"/>
          <w:color w:val="002060"/>
          <w:sz w:val="22"/>
          <w:szCs w:val="22"/>
        </w:rPr>
        <w:t xml:space="preserve"> nova tela com valor total de dí</w:t>
      </w:r>
      <w:r w:rsidR="00095C1C">
        <w:rPr>
          <w:rFonts w:ascii="Calibri" w:hAnsi="Calibri" w:cs="Arial"/>
          <w:color w:val="002060"/>
          <w:sz w:val="22"/>
          <w:szCs w:val="22"/>
        </w:rPr>
        <w:t>vida selecionada</w:t>
      </w:r>
      <w:r w:rsidR="002A3017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095C1C">
        <w:rPr>
          <w:rFonts w:ascii="Calibri" w:hAnsi="Calibri" w:cs="Arial"/>
          <w:color w:val="002060"/>
          <w:sz w:val="22"/>
          <w:szCs w:val="22"/>
        </w:rPr>
        <w:t>combo para colocação da nova data para cobrança</w:t>
      </w:r>
      <w:r w:rsidR="002A3017">
        <w:rPr>
          <w:rFonts w:ascii="Calibri" w:hAnsi="Calibri" w:cs="Arial"/>
          <w:color w:val="002060"/>
          <w:sz w:val="22"/>
          <w:szCs w:val="22"/>
        </w:rPr>
        <w:t>, a informação de encargos calculados e uma flag que possibilita a isenção destes encargos</w:t>
      </w:r>
      <w:r w:rsidR="00095C1C"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2A3017">
        <w:rPr>
          <w:rFonts w:ascii="Calibri" w:hAnsi="Calibri" w:cs="Arial"/>
          <w:color w:val="002060"/>
          <w:sz w:val="22"/>
          <w:szCs w:val="22"/>
        </w:rPr>
        <w:t xml:space="preserve">Com isto, a </w:t>
      </w:r>
      <w:r w:rsidR="00095C1C">
        <w:rPr>
          <w:rFonts w:ascii="Calibri" w:hAnsi="Calibri" w:cs="Arial"/>
          <w:color w:val="002060"/>
          <w:sz w:val="22"/>
          <w:szCs w:val="22"/>
        </w:rPr>
        <w:t>postergação de cobrança</w:t>
      </w:r>
      <w:r w:rsidR="002A3017">
        <w:rPr>
          <w:rFonts w:ascii="Calibri" w:hAnsi="Calibri" w:cs="Arial"/>
          <w:color w:val="002060"/>
          <w:sz w:val="22"/>
          <w:szCs w:val="22"/>
        </w:rPr>
        <w:t xml:space="preserve"> possibilita a</w:t>
      </w:r>
      <w:r w:rsidR="00095C1C">
        <w:rPr>
          <w:rFonts w:ascii="Calibri" w:hAnsi="Calibri" w:cs="Arial"/>
          <w:color w:val="002060"/>
          <w:sz w:val="22"/>
          <w:szCs w:val="22"/>
        </w:rPr>
        <w:t xml:space="preserve"> exclu</w:t>
      </w:r>
      <w:r w:rsidR="002A3017">
        <w:rPr>
          <w:rFonts w:ascii="Calibri" w:hAnsi="Calibri" w:cs="Arial"/>
          <w:color w:val="002060"/>
          <w:sz w:val="22"/>
          <w:szCs w:val="22"/>
        </w:rPr>
        <w:t>são</w:t>
      </w:r>
      <w:r w:rsidR="00095C1C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2A3017">
        <w:rPr>
          <w:rFonts w:ascii="Calibri" w:hAnsi="Calibri" w:cs="Arial"/>
          <w:color w:val="002060"/>
          <w:sz w:val="22"/>
          <w:szCs w:val="22"/>
        </w:rPr>
        <w:t>d</w:t>
      </w:r>
      <w:r w:rsidR="00095C1C">
        <w:rPr>
          <w:rFonts w:ascii="Calibri" w:hAnsi="Calibri" w:cs="Arial"/>
          <w:color w:val="002060"/>
          <w:sz w:val="22"/>
          <w:szCs w:val="22"/>
        </w:rPr>
        <w:t xml:space="preserve">a cobrança de multas e juros. </w:t>
      </w:r>
    </w:p>
    <w:p w14:paraId="3DD4A9A7" w14:textId="77777777" w:rsidR="009B5BAF" w:rsidRDefault="009B5BAF" w:rsidP="00C049C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27D3DB7" w14:textId="75D56944" w:rsidR="009B5BAF" w:rsidRPr="009B5BAF" w:rsidRDefault="009B5BAF" w:rsidP="00C049CC">
      <w:pPr>
        <w:ind w:left="360"/>
        <w:rPr>
          <w:rFonts w:ascii="Calibri" w:hAnsi="Calibri" w:cs="Arial"/>
          <w:b/>
          <w:color w:val="FF0000"/>
          <w:sz w:val="22"/>
          <w:szCs w:val="22"/>
        </w:rPr>
      </w:pPr>
      <w:r w:rsidRPr="009B5BAF">
        <w:rPr>
          <w:rFonts w:ascii="Calibri" w:hAnsi="Calibri" w:cs="Arial"/>
          <w:b/>
          <w:color w:val="FF0000"/>
          <w:sz w:val="22"/>
          <w:szCs w:val="22"/>
          <w:highlight w:val="yellow"/>
        </w:rPr>
        <w:t>A nova data para postergação da dívida tem que ser no mínimo a data da operação seguinte (D+1), ou seja, a funcionalidade não deve permitir lançamento da dívida para a data da operação corrente.</w:t>
      </w:r>
      <w:r w:rsidRPr="009B5BAF">
        <w:rPr>
          <w:rFonts w:ascii="Calibri" w:hAnsi="Calibri" w:cs="Arial"/>
          <w:b/>
          <w:color w:val="FF0000"/>
          <w:sz w:val="22"/>
          <w:szCs w:val="22"/>
        </w:rPr>
        <w:t xml:space="preserve"> </w:t>
      </w:r>
    </w:p>
    <w:p w14:paraId="07BC5EF2" w14:textId="77777777" w:rsidR="002A3017" w:rsidRDefault="002A3017" w:rsidP="00C049C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6D1A3CF7" w14:textId="2DD69F56" w:rsidR="00EF1266" w:rsidRDefault="00EF1266" w:rsidP="00C049C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está agregada à mesma tela das: EMS 0019 – Baixa Manual de Dívidas e EMS 0018 – Baixa Manual de Boletos.</w:t>
      </w:r>
    </w:p>
    <w:p w14:paraId="2FC926FE" w14:textId="77777777" w:rsidR="00860C90" w:rsidRDefault="00860C90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 w14:paraId="2FC6DBE9" w14:textId="77777777">
        <w:tc>
          <w:tcPr>
            <w:tcW w:w="9779" w:type="dxa"/>
          </w:tcPr>
          <w:p w14:paraId="52E9B9FC" w14:textId="77777777"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14:paraId="6B90DEF9" w14:textId="77777777"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14:paraId="7AEF5162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4A121157" w14:textId="77777777" w:rsidR="00860C90" w:rsidRPr="00875148" w:rsidRDefault="00860C90" w:rsidP="00E34CC4">
      <w:pPr>
        <w:rPr>
          <w:rFonts w:ascii="Arial Narrow" w:hAnsi="Arial Narrow"/>
        </w:rPr>
      </w:pPr>
    </w:p>
    <w:p w14:paraId="32301072" w14:textId="77777777"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8F3B715" w14:textId="77777777"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14:paraId="5A2D8F06" w14:textId="77777777" w:rsidTr="008573CA">
        <w:trPr>
          <w:trHeight w:val="314"/>
        </w:trPr>
        <w:tc>
          <w:tcPr>
            <w:tcW w:w="3136" w:type="dxa"/>
          </w:tcPr>
          <w:p w14:paraId="38C3A062" w14:textId="77777777"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43EC9DE7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677279A3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2DB15070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06679396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4E958C20" w14:textId="77777777"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0C90" w:rsidRPr="00875148" w14:paraId="2734C840" w14:textId="77777777" w:rsidTr="008573CA">
        <w:trPr>
          <w:trHeight w:val="228"/>
        </w:trPr>
        <w:tc>
          <w:tcPr>
            <w:tcW w:w="3136" w:type="dxa"/>
          </w:tcPr>
          <w:p w14:paraId="20D4CC7F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1EB5EC85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43F6FA0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50AA27A3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ABF823D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0FF438D4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09DFDC34" w14:textId="77777777" w:rsidTr="008573CA">
        <w:trPr>
          <w:trHeight w:val="228"/>
        </w:trPr>
        <w:tc>
          <w:tcPr>
            <w:tcW w:w="3136" w:type="dxa"/>
          </w:tcPr>
          <w:p w14:paraId="2EF311AC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3DF9C5D5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22747C2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27F8ACFA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A10C1F3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FED338F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14:paraId="75126335" w14:textId="77777777" w:rsidTr="008573CA">
        <w:trPr>
          <w:trHeight w:val="228"/>
        </w:trPr>
        <w:tc>
          <w:tcPr>
            <w:tcW w:w="3136" w:type="dxa"/>
          </w:tcPr>
          <w:p w14:paraId="6C0F75E7" w14:textId="77777777"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14:paraId="282B15E8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7F429D8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CF5FEAA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4378644" w14:textId="77777777"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7126B59E" w14:textId="77777777"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5D74EF59" w14:textId="77777777"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14:paraId="6A0F165A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5FD95F8C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14:paraId="047A3F3D" w14:textId="77777777" w:rsidTr="00092FF2">
        <w:trPr>
          <w:trHeight w:val="234"/>
        </w:trPr>
        <w:tc>
          <w:tcPr>
            <w:tcW w:w="708" w:type="dxa"/>
          </w:tcPr>
          <w:p w14:paraId="31336A6F" w14:textId="77777777"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1C86DF5F" w14:textId="77777777"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14:paraId="7D33F814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4DC11CCA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14:paraId="2BA5A3BF" w14:textId="77777777" w:rsidTr="00092FF2">
        <w:trPr>
          <w:trHeight w:val="236"/>
        </w:trPr>
        <w:tc>
          <w:tcPr>
            <w:tcW w:w="708" w:type="dxa"/>
          </w:tcPr>
          <w:p w14:paraId="60D8B012" w14:textId="77777777"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73E7831E" w14:textId="77777777"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139E1B46" w14:textId="77777777"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33890C32" w14:textId="77777777"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0C87981A" w14:textId="77777777" w:rsidR="00860C90" w:rsidRPr="00875148" w:rsidRDefault="00860C90" w:rsidP="00116B72">
      <w:pPr>
        <w:rPr>
          <w:rFonts w:ascii="Arial Narrow" w:hAnsi="Arial Narrow"/>
        </w:rPr>
      </w:pPr>
    </w:p>
    <w:p w14:paraId="48E2DC63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22D8B9F" w14:textId="77777777"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3DBC06ED" w14:textId="77777777">
        <w:trPr>
          <w:trHeight w:val="204"/>
        </w:trPr>
        <w:tc>
          <w:tcPr>
            <w:tcW w:w="3239" w:type="dxa"/>
          </w:tcPr>
          <w:p w14:paraId="68521B71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30F39F3C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0D308AD4" w14:textId="77777777"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1A4AAC2D" w14:textId="77777777"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7D39A300" w14:textId="77777777">
        <w:tc>
          <w:tcPr>
            <w:tcW w:w="3239" w:type="dxa"/>
          </w:tcPr>
          <w:p w14:paraId="71627DFF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6A889FE9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166BACA7" w14:textId="77777777"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3BCB3193" w14:textId="77777777"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72F2599" w14:textId="77777777"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56C215F4" w14:textId="77777777"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6ED11465" w14:textId="77777777"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 w14:paraId="2CC153F2" w14:textId="77777777">
        <w:trPr>
          <w:trHeight w:val="204"/>
        </w:trPr>
        <w:tc>
          <w:tcPr>
            <w:tcW w:w="3239" w:type="dxa"/>
          </w:tcPr>
          <w:p w14:paraId="66084FF7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67F09883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1417B501" w14:textId="77777777"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14:paraId="6C87B1EA" w14:textId="77777777"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 w14:paraId="5ACBB58D" w14:textId="77777777">
        <w:tc>
          <w:tcPr>
            <w:tcW w:w="3239" w:type="dxa"/>
          </w:tcPr>
          <w:p w14:paraId="0FBE4129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10D677FF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EC62AA9" w14:textId="77777777"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635F51A3" w14:textId="77777777"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5400CC2C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3DA587AE" w14:textId="77777777" w:rsidR="00860C90" w:rsidRPr="00875148" w:rsidRDefault="00860C90" w:rsidP="00517854">
      <w:pPr>
        <w:rPr>
          <w:rFonts w:ascii="Arial Narrow" w:hAnsi="Arial Narrow"/>
        </w:rPr>
      </w:pPr>
    </w:p>
    <w:p w14:paraId="1252F3EF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1364C383" w14:textId="77777777"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14:paraId="1A32C530" w14:textId="77777777" w:rsidTr="008573CA">
        <w:trPr>
          <w:trHeight w:val="204"/>
        </w:trPr>
        <w:tc>
          <w:tcPr>
            <w:tcW w:w="3520" w:type="dxa"/>
          </w:tcPr>
          <w:p w14:paraId="1BAD2819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5CE800B3" w14:textId="77777777"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4B6FC704" w14:textId="77777777"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46FF3CE0" w14:textId="77777777" w:rsidTr="008573CA">
        <w:tc>
          <w:tcPr>
            <w:tcW w:w="3520" w:type="dxa"/>
          </w:tcPr>
          <w:p w14:paraId="28C38906" w14:textId="77777777"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706C62B3" w14:textId="77777777"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09135DB9" w14:textId="77777777"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48CF3FD5" w14:textId="77777777" w:rsidR="00860C90" w:rsidRPr="00875148" w:rsidRDefault="00860C90" w:rsidP="00116B72">
      <w:pPr>
        <w:rPr>
          <w:rFonts w:ascii="Arial Narrow" w:hAnsi="Arial Narrow"/>
        </w:rPr>
      </w:pPr>
    </w:p>
    <w:p w14:paraId="51D09BC7" w14:textId="77777777"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4AF5137C" w14:textId="77777777"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14:paraId="72D16E60" w14:textId="77777777" w:rsidTr="00974529">
        <w:trPr>
          <w:trHeight w:val="204"/>
        </w:trPr>
        <w:tc>
          <w:tcPr>
            <w:tcW w:w="3493" w:type="dxa"/>
          </w:tcPr>
          <w:p w14:paraId="36F94EFE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1558430A" w14:textId="77777777"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76108529" w14:textId="77777777"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14:paraId="0F098AFF" w14:textId="77777777" w:rsidTr="00974529">
        <w:tc>
          <w:tcPr>
            <w:tcW w:w="3493" w:type="dxa"/>
          </w:tcPr>
          <w:p w14:paraId="67845C13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5BCD20D7" w14:textId="77777777"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6771AD12" w14:textId="77777777"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7C260AFC" w14:textId="77777777"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5A806825" w14:textId="77777777"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0B28445D" w14:textId="77777777"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22D34CFF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1F3DA8BB" w14:textId="77777777" w:rsidR="00860C90" w:rsidRDefault="00860C90" w:rsidP="0010198B">
      <w:pPr>
        <w:ind w:left="426"/>
        <w:rPr>
          <w:rFonts w:ascii="Arial Narrow" w:hAnsi="Arial Narrow"/>
        </w:rPr>
      </w:pPr>
    </w:p>
    <w:p w14:paraId="1B7EDC76" w14:textId="3F8DC943"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EF1266">
        <w:rPr>
          <w:rFonts w:ascii="Arial Narrow" w:hAnsi="Arial Narrow"/>
          <w:b/>
        </w:rPr>
        <w:t>Postergação</w:t>
      </w:r>
      <w:r w:rsidR="00095C1C">
        <w:rPr>
          <w:rFonts w:ascii="Arial Narrow" w:hAnsi="Arial Narrow"/>
          <w:b/>
        </w:rPr>
        <w:t xml:space="preserve"> de cobrança</w:t>
      </w:r>
      <w:r w:rsidRPr="00271A13">
        <w:rPr>
          <w:rFonts w:ascii="Arial Narrow" w:hAnsi="Arial Narrow"/>
          <w:b/>
        </w:rPr>
        <w:t>”</w:t>
      </w:r>
    </w:p>
    <w:p w14:paraId="6CDC5C21" w14:textId="77777777" w:rsidR="007056A1" w:rsidRDefault="007056A1" w:rsidP="0010198B">
      <w:pPr>
        <w:ind w:left="426"/>
        <w:rPr>
          <w:rFonts w:ascii="Arial Narrow" w:hAnsi="Arial Narrow"/>
          <w:b/>
        </w:rPr>
      </w:pPr>
    </w:p>
    <w:p w14:paraId="5CC73FD8" w14:textId="77777777"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14:paraId="62E923FF" w14:textId="77777777" w:rsidR="00ED20F7" w:rsidRDefault="00ED20F7" w:rsidP="00F061D9">
      <w:pPr>
        <w:rPr>
          <w:rFonts w:ascii="Arial Narrow" w:hAnsi="Arial Narrow"/>
          <w:b/>
        </w:rPr>
      </w:pPr>
    </w:p>
    <w:p w14:paraId="2516E85F" w14:textId="4B6765EA" w:rsidR="007056A1" w:rsidRPr="0025042C" w:rsidRDefault="00C049CC" w:rsidP="00F061D9">
      <w:pPr>
        <w:numPr>
          <w:ilvl w:val="0"/>
          <w:numId w:val="25"/>
        </w:numPr>
        <w:rPr>
          <w:rFonts w:ascii="Arial Narrow" w:hAnsi="Arial Narrow"/>
        </w:rPr>
      </w:pPr>
      <w:r w:rsidRPr="0025042C">
        <w:rPr>
          <w:rFonts w:ascii="Arial Narrow" w:hAnsi="Arial Narrow"/>
        </w:rPr>
        <w:t xml:space="preserve">Tipo de </w:t>
      </w:r>
      <w:r w:rsidR="00EF1266" w:rsidRPr="0025042C">
        <w:rPr>
          <w:rFonts w:ascii="Arial Narrow" w:hAnsi="Arial Narrow"/>
        </w:rPr>
        <w:t>negociação</w:t>
      </w:r>
      <w:r w:rsidR="007056A1" w:rsidRPr="0025042C">
        <w:rPr>
          <w:rFonts w:ascii="Arial Narrow" w:hAnsi="Arial Narrow"/>
        </w:rPr>
        <w:t xml:space="preserve">: Combo com as opções de </w:t>
      </w:r>
      <w:r w:rsidRPr="0025042C">
        <w:rPr>
          <w:rFonts w:ascii="Arial Narrow" w:hAnsi="Arial Narrow"/>
        </w:rPr>
        <w:t xml:space="preserve">negociação ou </w:t>
      </w:r>
      <w:r w:rsidR="0025042C" w:rsidRPr="0025042C">
        <w:rPr>
          <w:rFonts w:ascii="Arial Narrow" w:hAnsi="Arial Narrow"/>
        </w:rPr>
        <w:t>postergação</w:t>
      </w:r>
    </w:p>
    <w:p w14:paraId="0BA6EED0" w14:textId="77777777" w:rsidR="0025042C" w:rsidRDefault="0025042C" w:rsidP="0025042C">
      <w:pPr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14:paraId="1E246154" w14:textId="77777777" w:rsidR="0025042C" w:rsidRDefault="0025042C" w:rsidP="0025042C">
      <w:pPr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14:paraId="1CB589CC" w14:textId="58BD9B3F" w:rsidR="0025042C" w:rsidRDefault="0025042C" w:rsidP="0025042C">
      <w:pPr>
        <w:rPr>
          <w:rFonts w:ascii="Arial Narrow" w:hAnsi="Arial Narrow"/>
        </w:rPr>
      </w:pPr>
    </w:p>
    <w:p w14:paraId="7B74161F" w14:textId="77777777" w:rsidR="0025042C" w:rsidRDefault="0025042C" w:rsidP="0025042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Informações do Grid</w:t>
      </w:r>
    </w:p>
    <w:p w14:paraId="2F819A40" w14:textId="77777777" w:rsidR="0025042C" w:rsidRDefault="0025042C" w:rsidP="0025042C">
      <w:pPr>
        <w:ind w:left="426"/>
        <w:rPr>
          <w:rFonts w:ascii="Arial Narrow" w:hAnsi="Arial Narrow"/>
        </w:rPr>
      </w:pPr>
    </w:p>
    <w:p w14:paraId="1A074DD0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14:paraId="2540DFC2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14:paraId="44D4DBFC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da operação que a dívida foi gerada.</w:t>
      </w:r>
    </w:p>
    <w:p w14:paraId="35082977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do vencimento da dívida.</w:t>
      </w:r>
    </w:p>
    <w:p w14:paraId="152B88AF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 Dívida R$: Valor da dívida.</w:t>
      </w:r>
    </w:p>
    <w:p w14:paraId="42275BDE" w14:textId="77777777" w:rsidR="0025042C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Detalhes: link para exibir detalhes da divida selecionada.</w:t>
      </w:r>
    </w:p>
    <w:p w14:paraId="7AFC399F" w14:textId="77777777" w:rsidR="0025042C" w:rsidRPr="001C4600" w:rsidRDefault="0025042C" w:rsidP="0025042C">
      <w:pPr>
        <w:numPr>
          <w:ilvl w:val="0"/>
          <w:numId w:val="30"/>
        </w:numPr>
        <w:rPr>
          <w:rFonts w:ascii="Arial Narrow" w:hAnsi="Arial Narrow"/>
        </w:rPr>
      </w:pPr>
      <w:r w:rsidRPr="00F510B8">
        <w:rPr>
          <w:rFonts w:ascii="Arial Narrow" w:hAnsi="Arial Narrow"/>
        </w:rPr>
        <w:t>Chekbox</w:t>
      </w:r>
      <w:r>
        <w:rPr>
          <w:rFonts w:ascii="Arial Narrow" w:hAnsi="Arial Narrow"/>
        </w:rPr>
        <w:t xml:space="preserve"> para seleção de uma ou mais dividas.</w:t>
      </w:r>
    </w:p>
    <w:p w14:paraId="393B9122" w14:textId="77777777" w:rsidR="0025042C" w:rsidRDefault="0025042C" w:rsidP="0025042C">
      <w:pPr>
        <w:ind w:left="426"/>
        <w:rPr>
          <w:rFonts w:ascii="Arial Narrow" w:hAnsi="Arial Narrow"/>
        </w:rPr>
      </w:pPr>
    </w:p>
    <w:p w14:paraId="3D3B8F4E" w14:textId="523B6CD4" w:rsidR="0025042C" w:rsidRDefault="0025042C" w:rsidP="0025042C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Seleção: Total das </w:t>
      </w:r>
      <w:r w:rsidR="00990A22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selecionadas para pagamento ou negociação da mesma cota</w:t>
      </w:r>
    </w:p>
    <w:p w14:paraId="30F587E4" w14:textId="77777777" w:rsidR="0025042C" w:rsidRDefault="0025042C" w:rsidP="0025042C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Total: Total das dívidas presentes no grid</w:t>
      </w:r>
    </w:p>
    <w:p w14:paraId="566B0686" w14:textId="77777777" w:rsidR="0025042C" w:rsidRDefault="0025042C" w:rsidP="0025042C">
      <w:pPr>
        <w:ind w:left="786"/>
        <w:rPr>
          <w:rFonts w:ascii="Arial Narrow" w:hAnsi="Arial Narrow"/>
        </w:rPr>
      </w:pPr>
    </w:p>
    <w:p w14:paraId="62E63492" w14:textId="77777777" w:rsidR="0025042C" w:rsidRDefault="0025042C" w:rsidP="0025042C">
      <w:pPr>
        <w:rPr>
          <w:rFonts w:ascii="Arial Narrow" w:hAnsi="Arial Narrow"/>
        </w:rPr>
      </w:pPr>
    </w:p>
    <w:p w14:paraId="347BA27A" w14:textId="77777777" w:rsidR="0025042C" w:rsidRDefault="0025042C" w:rsidP="0025042C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14:paraId="0614E935" w14:textId="7CF9A689" w:rsidR="0025042C" w:rsidRPr="00690045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Detalhes:</w:t>
      </w:r>
      <w:r w:rsidRPr="00690045">
        <w:rPr>
          <w:rFonts w:ascii="Arial Narrow" w:hAnsi="Arial Narrow"/>
        </w:rPr>
        <w:t xml:space="preserve"> Ao clicar no ícone, deve abrir detalhamento da dívida.</w:t>
      </w:r>
    </w:p>
    <w:p w14:paraId="6B434349" w14:textId="77777777" w:rsid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Seleção: </w:t>
      </w:r>
      <w:proofErr w:type="spellStart"/>
      <w:r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 xml:space="preserve"> para Seleção das dívidas, resultado da pesquisa, para pagamento ou negociação. </w:t>
      </w:r>
    </w:p>
    <w:p w14:paraId="0E7927BB" w14:textId="77777777" w:rsid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Imprimir: Impressão de grid de pesquisa.</w:t>
      </w:r>
    </w:p>
    <w:p w14:paraId="58F5ED1A" w14:textId="77777777" w:rsid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Arquivo: Geração de arquivo Excel do resultado da pesquisa.</w:t>
      </w:r>
    </w:p>
    <w:p w14:paraId="598881DB" w14:textId="77777777" w:rsid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A Vista: Funcionalidade deverá abater da dívida da cota selecionada o valor informado, de acordo com as dívidas selecionadas.</w:t>
      </w:r>
    </w:p>
    <w:p w14:paraId="547692E9" w14:textId="01F376D0" w:rsidR="00860C90" w:rsidRP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 w:rsidRPr="0025042C">
        <w:rPr>
          <w:rFonts w:ascii="Arial Narrow" w:hAnsi="Arial Narrow"/>
        </w:rPr>
        <w:t>Negociar: botão deverá abrir a janela com a tela de negociação de dívida (conforme EMS 0038 - negociar dividas</w:t>
      </w:r>
      <w:r>
        <w:rPr>
          <w:rFonts w:ascii="Arial Narrow" w:hAnsi="Arial Narrow"/>
          <w:b/>
        </w:rPr>
        <w:t>)</w:t>
      </w:r>
    </w:p>
    <w:p w14:paraId="62FB5956" w14:textId="76ADBB32" w:rsidR="0025042C" w:rsidRPr="0025042C" w:rsidRDefault="0025042C" w:rsidP="0025042C">
      <w:pPr>
        <w:numPr>
          <w:ilvl w:val="0"/>
          <w:numId w:val="31"/>
        </w:numPr>
        <w:rPr>
          <w:rFonts w:ascii="Arial Narrow" w:hAnsi="Arial Narrow"/>
        </w:rPr>
      </w:pPr>
      <w:r w:rsidRPr="0025042C">
        <w:rPr>
          <w:rFonts w:ascii="Arial Narrow" w:hAnsi="Arial Narrow"/>
        </w:rPr>
        <w:lastRenderedPageBreak/>
        <w:t>Postergar Dívida: Ação que abre tela para seleção de dívidas e postergação</w:t>
      </w:r>
      <w:r>
        <w:rPr>
          <w:rFonts w:ascii="Arial Narrow" w:hAnsi="Arial Narrow"/>
        </w:rPr>
        <w:t xml:space="preserve"> das mesmas</w:t>
      </w:r>
      <w:r w:rsidRPr="0025042C">
        <w:rPr>
          <w:rFonts w:ascii="Arial Narrow" w:hAnsi="Arial Narrow"/>
        </w:rPr>
        <w:t>.</w:t>
      </w:r>
    </w:p>
    <w:p w14:paraId="1DAB74B2" w14:textId="4E2FB72A" w:rsidR="0025042C" w:rsidRDefault="009B33E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5850269" wp14:editId="7DCD75DE">
            <wp:extent cx="6113780" cy="3747135"/>
            <wp:effectExtent l="0" t="0" r="127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1505" w14:textId="77777777" w:rsidR="0025042C" w:rsidRDefault="0025042C" w:rsidP="0010198B">
      <w:pPr>
        <w:ind w:left="426"/>
        <w:rPr>
          <w:rFonts w:ascii="Arial Narrow" w:hAnsi="Arial Narrow"/>
        </w:rPr>
      </w:pPr>
    </w:p>
    <w:p w14:paraId="7DFE5447" w14:textId="4CF22177" w:rsidR="0025042C" w:rsidRDefault="00F510B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376E422" wp14:editId="2186D6FB">
            <wp:extent cx="6113780" cy="3615690"/>
            <wp:effectExtent l="0" t="0" r="127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8AF5" w14:textId="77777777" w:rsidR="0025042C" w:rsidRPr="00875148" w:rsidRDefault="0025042C" w:rsidP="0010198B">
      <w:pPr>
        <w:ind w:left="426"/>
        <w:rPr>
          <w:rFonts w:ascii="Arial Narrow" w:hAnsi="Arial Narrow"/>
        </w:rPr>
      </w:pPr>
    </w:p>
    <w:p w14:paraId="63EEDCA5" w14:textId="0283D331" w:rsidR="00860C90" w:rsidRPr="00875148" w:rsidRDefault="001736F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Relatórios envolvidos na Ma</w:t>
      </w:r>
      <w:r w:rsidR="00860C90" w:rsidRPr="00875148">
        <w:rPr>
          <w:rFonts w:ascii="Arial Narrow" w:hAnsi="Arial Narrow"/>
          <w:sz w:val="20"/>
        </w:rPr>
        <w:t>nutenção</w:t>
      </w:r>
    </w:p>
    <w:p w14:paraId="5D938446" w14:textId="77777777"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F466591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4AB35A5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5D9DC6BF" w14:textId="77777777"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8DE72FE" w14:textId="77777777" w:rsidR="00860C90" w:rsidRPr="00875148" w:rsidRDefault="00860C90" w:rsidP="00FD0CD1">
      <w:pPr>
        <w:ind w:left="426"/>
        <w:rPr>
          <w:rFonts w:ascii="Arial Narrow" w:hAnsi="Arial Narrow"/>
        </w:rPr>
      </w:pPr>
    </w:p>
    <w:p w14:paraId="58EE3970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461E5C3F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5C5BF92" w14:textId="77777777"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14:paraId="5E52FFFB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3133260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1246152A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25A69818" w14:textId="77777777"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3258E2A" w14:textId="4CCAE5A5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52CB92A2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66C54597" w14:textId="77777777"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390BA28C" w14:textId="77777777"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0E67B5E5" w14:textId="77777777" w:rsidR="00860C90" w:rsidRPr="001E5B29" w:rsidRDefault="00860C90" w:rsidP="001E5B29">
      <w:pPr>
        <w:pStyle w:val="TCTips"/>
        <w:ind w:firstLine="720"/>
        <w:rPr>
          <w:i w:val="0"/>
        </w:rPr>
      </w:pPr>
    </w:p>
    <w:p w14:paraId="3BB9CE49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622B93EB" w14:textId="77777777" w:rsidR="00860C90" w:rsidRPr="00B978C8" w:rsidRDefault="00860C90" w:rsidP="00B978C8"/>
    <w:p w14:paraId="3CD69090" w14:textId="77777777"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0E74B743" w14:textId="77777777" w:rsidR="00860C90" w:rsidRPr="00B978C8" w:rsidRDefault="00860C90" w:rsidP="00B978C8"/>
    <w:p w14:paraId="2EA73BBD" w14:textId="77777777"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60AB968D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31BB97B5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04B7D79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1BD697B8" w14:textId="77777777"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 w14:paraId="1913AD8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2873BD9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90FAAAD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56128ACC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22F5D9F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CB8514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4D1BAD6D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0639FE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8FB55EA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03CD8C85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39D90A03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5661DFA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69FE81BA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F947A0B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E1AECE1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 w14:paraId="5B7CD681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3C39E80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47DD9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 w14:paraId="1170192F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F3E098C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13545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4B658A1B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4CEA614A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482DEB8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BA6E69F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04BD1F62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56A333B7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E03D988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14B40DCB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6669B86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0D55F4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258B7453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5A81DBAB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519EE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0A9B7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4787AF72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1FA5962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C43FE83" w14:textId="77777777"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 w14:paraId="4910C216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3B6289AC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E485C7B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37F026EB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22F292F2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4EFC164B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 w14:paraId="4B19997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311DFE3" w14:textId="77777777"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6CB20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B6549" w14:textId="77777777"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3021D62E" w14:textId="77777777"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14:paraId="1D227C07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4EFCDFCD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 w14:paraId="3D1380EF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56228B58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0648A0F0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2B52D53B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23CAFB32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 w14:paraId="5AE78182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30462D83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0F4CC885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0FB54633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3852C8A0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596ADDA3" w14:textId="77777777">
        <w:trPr>
          <w:cantSplit/>
        </w:trPr>
        <w:tc>
          <w:tcPr>
            <w:tcW w:w="3614" w:type="dxa"/>
          </w:tcPr>
          <w:p w14:paraId="7E603AD4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4CBDD8B7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2A2FCE81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0712058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1A16806B" w14:textId="77777777">
        <w:trPr>
          <w:cantSplit/>
        </w:trPr>
        <w:tc>
          <w:tcPr>
            <w:tcW w:w="3614" w:type="dxa"/>
          </w:tcPr>
          <w:p w14:paraId="73C5AEFF" w14:textId="77777777"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01D7655A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3F57D2C9" w14:textId="77777777"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73E3F7E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 w14:paraId="300F98FD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6C4952D3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53FB4D35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ACDBB19" w14:textId="77777777"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718FADE8" w14:textId="77777777"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616CF78D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C61CDAA" w14:textId="77777777"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3F1BCCBF" w14:textId="77777777"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288A9AFF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6868F9C8" w14:textId="77777777"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1E4362FF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 w14:paraId="4A81028C" w14:textId="77777777">
        <w:tc>
          <w:tcPr>
            <w:tcW w:w="579" w:type="dxa"/>
            <w:vAlign w:val="center"/>
          </w:tcPr>
          <w:p w14:paraId="1A39955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E234077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96CD380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7EFA86CD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C12543E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1636AC69" w14:textId="77777777"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3E7644EB" w14:textId="77777777">
        <w:tc>
          <w:tcPr>
            <w:tcW w:w="579" w:type="dxa"/>
          </w:tcPr>
          <w:p w14:paraId="524B9CDC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39CD824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C0AEBC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A03136B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30CD49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E43EA0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21E13BB" w14:textId="77777777">
        <w:tc>
          <w:tcPr>
            <w:tcW w:w="579" w:type="dxa"/>
          </w:tcPr>
          <w:p w14:paraId="5A3EC9B4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5CCF288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28113B7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CDE11D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E5E83EC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AF7DE7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048B103" w14:textId="77777777">
        <w:tc>
          <w:tcPr>
            <w:tcW w:w="579" w:type="dxa"/>
          </w:tcPr>
          <w:p w14:paraId="66E7D5FB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6708F15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D1FC423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6B466A1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1D2084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937052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730EFD81" w14:textId="77777777">
        <w:tc>
          <w:tcPr>
            <w:tcW w:w="579" w:type="dxa"/>
          </w:tcPr>
          <w:p w14:paraId="6FBB94E8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A4C79C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2E9682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F4D0F89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A59C82D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1610BD0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CD013E4" w14:textId="77777777">
        <w:tc>
          <w:tcPr>
            <w:tcW w:w="579" w:type="dxa"/>
          </w:tcPr>
          <w:p w14:paraId="212040FD" w14:textId="77777777"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D69FEF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666B6B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D7BC5C5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05F011E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7BA9AC4" w14:textId="77777777"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1597DEA2" w14:textId="77777777"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7E44A74B" w14:textId="77777777" w:rsidR="00860C90" w:rsidRPr="00875148" w:rsidRDefault="00860C90" w:rsidP="0000716A">
      <w:pPr>
        <w:rPr>
          <w:rFonts w:ascii="Arial Narrow" w:hAnsi="Arial Narrow"/>
        </w:rPr>
      </w:pPr>
    </w:p>
    <w:p w14:paraId="2AD2DC29" w14:textId="77777777"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7654EABB" w14:textId="77777777"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 w14:paraId="550684F7" w14:textId="77777777">
        <w:tc>
          <w:tcPr>
            <w:tcW w:w="579" w:type="dxa"/>
            <w:vAlign w:val="center"/>
          </w:tcPr>
          <w:p w14:paraId="32BDFFF8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3E11A6A2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6327103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182669F7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4BBF576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09C46359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4E23F8A4" w14:textId="77777777"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 w14:paraId="6D59462B" w14:textId="77777777">
        <w:tc>
          <w:tcPr>
            <w:tcW w:w="579" w:type="dxa"/>
          </w:tcPr>
          <w:p w14:paraId="7627EC51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74A1D18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EF08D8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D731BC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3FDC57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98D18C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4FD88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5EA05A3" w14:textId="77777777">
        <w:tc>
          <w:tcPr>
            <w:tcW w:w="579" w:type="dxa"/>
          </w:tcPr>
          <w:p w14:paraId="14E5CB99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4EC0565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3BC41E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83A45D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E971988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BB65F9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143ED0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29C185D" w14:textId="77777777">
        <w:tc>
          <w:tcPr>
            <w:tcW w:w="579" w:type="dxa"/>
          </w:tcPr>
          <w:p w14:paraId="7DE6DFA1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D1E2425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85D4E4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E909B10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C99812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7FD059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0CD64AD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4115F99" w14:textId="77777777">
        <w:tc>
          <w:tcPr>
            <w:tcW w:w="579" w:type="dxa"/>
          </w:tcPr>
          <w:p w14:paraId="795F879E" w14:textId="77777777"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0E29E73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0E58AE6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10E93B0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744A3C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F4BBECB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7E33FBF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7E5F12C" w14:textId="77777777">
        <w:tc>
          <w:tcPr>
            <w:tcW w:w="579" w:type="dxa"/>
          </w:tcPr>
          <w:p w14:paraId="698D48EC" w14:textId="77777777"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6C33657E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AC971DC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D21CBBA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491915C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825AC1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6E059E7" w14:textId="77777777"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B62014B" w14:textId="77777777"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59D8920E" w14:textId="77777777" w:rsidR="00860C90" w:rsidRPr="00875148" w:rsidRDefault="00860C90" w:rsidP="00A14994">
      <w:pPr>
        <w:rPr>
          <w:rFonts w:ascii="Arial Narrow" w:hAnsi="Arial Narrow"/>
        </w:rPr>
      </w:pPr>
    </w:p>
    <w:p w14:paraId="64680DEF" w14:textId="77777777"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06EB646B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14:paraId="0F780124" w14:textId="77777777"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09D0724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 w14:paraId="27EB6565" w14:textId="77777777">
        <w:tc>
          <w:tcPr>
            <w:tcW w:w="579" w:type="dxa"/>
            <w:vAlign w:val="center"/>
          </w:tcPr>
          <w:p w14:paraId="1CBC1FF3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78227C2C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E02AE73" w14:textId="77777777"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 w14:paraId="5DBB039F" w14:textId="77777777">
        <w:tc>
          <w:tcPr>
            <w:tcW w:w="579" w:type="dxa"/>
          </w:tcPr>
          <w:p w14:paraId="0C9D919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13E6DC5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A9EEB7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9956D3F" w14:textId="77777777">
        <w:tc>
          <w:tcPr>
            <w:tcW w:w="579" w:type="dxa"/>
          </w:tcPr>
          <w:p w14:paraId="6A86E61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5435FFC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6A380E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508C4AB" w14:textId="77777777">
        <w:tc>
          <w:tcPr>
            <w:tcW w:w="579" w:type="dxa"/>
          </w:tcPr>
          <w:p w14:paraId="348CD45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19BBE2C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7F6E05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F37C86E" w14:textId="77777777">
        <w:tc>
          <w:tcPr>
            <w:tcW w:w="579" w:type="dxa"/>
          </w:tcPr>
          <w:p w14:paraId="2C6D98E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038FCC6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EA085BF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4698D31" w14:textId="77777777">
        <w:tc>
          <w:tcPr>
            <w:tcW w:w="579" w:type="dxa"/>
          </w:tcPr>
          <w:p w14:paraId="0A10E7D9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459B390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EE7F9D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05A7F05" w14:textId="77777777"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5AC7C412" w14:textId="77777777" w:rsidR="00860C90" w:rsidRPr="00875148" w:rsidRDefault="00860C90" w:rsidP="002552D5">
      <w:pPr>
        <w:rPr>
          <w:rFonts w:ascii="Arial Narrow" w:hAnsi="Arial Narrow"/>
        </w:rPr>
      </w:pPr>
    </w:p>
    <w:p w14:paraId="3CB9DE0D" w14:textId="77777777"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418867B3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 w14:paraId="28C3DEE3" w14:textId="77777777">
        <w:tc>
          <w:tcPr>
            <w:tcW w:w="1844" w:type="dxa"/>
            <w:vAlign w:val="center"/>
          </w:tcPr>
          <w:p w14:paraId="28FF02BD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5A18D5CA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05CE8B04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5FB7C9C1" w14:textId="77777777"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 w14:paraId="7209F7E5" w14:textId="77777777">
        <w:tc>
          <w:tcPr>
            <w:tcW w:w="1844" w:type="dxa"/>
          </w:tcPr>
          <w:p w14:paraId="7D4A61E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299B115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CF6286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A77D3E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1E14D8B" w14:textId="77777777">
        <w:tc>
          <w:tcPr>
            <w:tcW w:w="1844" w:type="dxa"/>
          </w:tcPr>
          <w:p w14:paraId="0378135E" w14:textId="77777777"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308BA45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82C5101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72C846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76EE51D" w14:textId="77777777">
        <w:tc>
          <w:tcPr>
            <w:tcW w:w="1844" w:type="dxa"/>
          </w:tcPr>
          <w:p w14:paraId="1B68C8AE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1DE7865E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61A7EB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17D1A8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5FD78939" w14:textId="77777777">
        <w:tc>
          <w:tcPr>
            <w:tcW w:w="1844" w:type="dxa"/>
          </w:tcPr>
          <w:p w14:paraId="045854FE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4BC14461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069083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86E058B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108E7F46" w14:textId="77777777">
        <w:tc>
          <w:tcPr>
            <w:tcW w:w="1844" w:type="dxa"/>
          </w:tcPr>
          <w:p w14:paraId="6AB846D7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3A829EF7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19430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42DEA9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056F0BED" w14:textId="77777777">
        <w:tc>
          <w:tcPr>
            <w:tcW w:w="1844" w:type="dxa"/>
          </w:tcPr>
          <w:p w14:paraId="45B56C08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5BFE534F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6CEE6D3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A7A006D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CE93E0A" w14:textId="77777777">
        <w:tc>
          <w:tcPr>
            <w:tcW w:w="1844" w:type="dxa"/>
          </w:tcPr>
          <w:p w14:paraId="10292AAA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16566BA4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C6C28AE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C61543C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6B242DD" w14:textId="77777777">
        <w:tc>
          <w:tcPr>
            <w:tcW w:w="1844" w:type="dxa"/>
          </w:tcPr>
          <w:p w14:paraId="0AFDE0F9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48AC740B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AEC9DB2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26A650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30677284" w14:textId="77777777">
        <w:tc>
          <w:tcPr>
            <w:tcW w:w="1844" w:type="dxa"/>
          </w:tcPr>
          <w:p w14:paraId="3FBBEE28" w14:textId="77777777"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27AC4528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6E5D41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A0657EA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4EECCD09" w14:textId="77777777">
        <w:tc>
          <w:tcPr>
            <w:tcW w:w="1844" w:type="dxa"/>
          </w:tcPr>
          <w:p w14:paraId="0BA108E0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3BDE2176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3B68C8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D39D6A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6DCB4C2F" w14:textId="77777777">
        <w:tc>
          <w:tcPr>
            <w:tcW w:w="1844" w:type="dxa"/>
          </w:tcPr>
          <w:p w14:paraId="6D82C296" w14:textId="77777777"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4C6FD90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9E67234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8B834B9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 w14:paraId="26691D0A" w14:textId="77777777">
        <w:tc>
          <w:tcPr>
            <w:tcW w:w="1844" w:type="dxa"/>
          </w:tcPr>
          <w:p w14:paraId="2B36A302" w14:textId="77777777"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6A1847FC" w14:textId="77777777"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8E7A98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501F036" w14:textId="77777777"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98BBECF" w14:textId="77777777"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8EDDA" w14:textId="77777777" w:rsidR="000D6872" w:rsidRDefault="000D6872">
      <w:r>
        <w:separator/>
      </w:r>
    </w:p>
  </w:endnote>
  <w:endnote w:type="continuationSeparator" w:id="0">
    <w:p w14:paraId="60DBC9F5" w14:textId="77777777" w:rsidR="000D6872" w:rsidRDefault="000D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161A7" w14:textId="77777777" w:rsidR="006C179E" w:rsidRDefault="006C179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27803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27803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84C68" w14:textId="77777777" w:rsidR="000D6872" w:rsidRDefault="000D6872">
      <w:r>
        <w:separator/>
      </w:r>
    </w:p>
  </w:footnote>
  <w:footnote w:type="continuationSeparator" w:id="0">
    <w:p w14:paraId="04C2CBB2" w14:textId="77777777" w:rsidR="000D6872" w:rsidRDefault="000D6872">
      <w:r>
        <w:continuationSeparator/>
      </w:r>
    </w:p>
  </w:footnote>
  <w:footnote w:id="1">
    <w:p w14:paraId="54D32D42" w14:textId="77777777" w:rsidR="006C179E" w:rsidRDefault="006C179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14:paraId="447C2EA5" w14:textId="77777777" w:rsidR="006C179E" w:rsidRDefault="006C179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14:paraId="6B163878" w14:textId="77777777" w:rsidR="006C179E" w:rsidRDefault="006C179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14:paraId="4E814D34" w14:textId="77777777" w:rsidR="006C179E" w:rsidRDefault="006C179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517B963C" w14:textId="77777777" w:rsidR="006C179E" w:rsidRDefault="006C179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0D3F6D8B" w14:textId="77777777" w:rsidR="006C179E" w:rsidRDefault="006C179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6C179E" w14:paraId="4AF67140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7587E66C" w14:textId="77777777" w:rsidR="006C179E" w:rsidRPr="001B27ED" w:rsidRDefault="006C179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4A1885C7" wp14:editId="29D11303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799FA30F" w14:textId="77777777" w:rsidR="006C179E" w:rsidRPr="001B27ED" w:rsidRDefault="006C179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7C3F70F4" w14:textId="77777777" w:rsidR="006C179E" w:rsidRPr="001B27ED" w:rsidRDefault="006C179E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28DD403F" w14:textId="77777777" w:rsidR="006C179E" w:rsidRPr="001B27ED" w:rsidRDefault="006C179E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6C179E" w14:paraId="1C5C88E7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6B637F36" w14:textId="77777777" w:rsidR="006C179E" w:rsidRPr="001B27ED" w:rsidRDefault="006C179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63142816" w14:textId="77777777" w:rsidR="006C179E" w:rsidRPr="001B27ED" w:rsidRDefault="006C179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1752BC5F" w14:textId="77777777" w:rsidR="006C179E" w:rsidRPr="001B27ED" w:rsidRDefault="006C179E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5C113CF6" w14:textId="77777777" w:rsidR="006C179E" w:rsidRPr="001B27ED" w:rsidRDefault="006C179E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6C179E" w14:paraId="11C8222E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24FCD019" w14:textId="77777777" w:rsidR="006C179E" w:rsidRPr="001B27ED" w:rsidRDefault="006C179E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C179E" w14:paraId="7185B002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5D4030C" w14:textId="77777777" w:rsidR="006C179E" w:rsidRPr="001B27ED" w:rsidRDefault="006C179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14:paraId="30BE35F6" w14:textId="77777777" w:rsidR="006C179E" w:rsidRDefault="006C179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FBA7F3B"/>
    <w:multiLevelType w:val="hybridMultilevel"/>
    <w:tmpl w:val="AEE078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572EE9"/>
    <w:multiLevelType w:val="hybridMultilevel"/>
    <w:tmpl w:val="C8C4C1D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3996669"/>
    <w:multiLevelType w:val="hybridMultilevel"/>
    <w:tmpl w:val="290AE5A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6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E981025"/>
    <w:multiLevelType w:val="hybridMultilevel"/>
    <w:tmpl w:val="FB4E9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4"/>
  </w:num>
  <w:num w:numId="5">
    <w:abstractNumId w:val="13"/>
  </w:num>
  <w:num w:numId="6">
    <w:abstractNumId w:val="30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6"/>
  </w:num>
  <w:num w:numId="12">
    <w:abstractNumId w:val="25"/>
  </w:num>
  <w:num w:numId="13">
    <w:abstractNumId w:val="5"/>
  </w:num>
  <w:num w:numId="14">
    <w:abstractNumId w:val="2"/>
  </w:num>
  <w:num w:numId="15">
    <w:abstractNumId w:val="31"/>
  </w:num>
  <w:num w:numId="16">
    <w:abstractNumId w:val="10"/>
  </w:num>
  <w:num w:numId="17">
    <w:abstractNumId w:val="19"/>
  </w:num>
  <w:num w:numId="18">
    <w:abstractNumId w:val="1"/>
  </w:num>
  <w:num w:numId="19">
    <w:abstractNumId w:val="8"/>
  </w:num>
  <w:num w:numId="20">
    <w:abstractNumId w:val="27"/>
  </w:num>
  <w:num w:numId="21">
    <w:abstractNumId w:val="28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0"/>
  </w:num>
  <w:num w:numId="27">
    <w:abstractNumId w:val="12"/>
  </w:num>
  <w:num w:numId="28">
    <w:abstractNumId w:val="6"/>
  </w:num>
  <w:num w:numId="29">
    <w:abstractNumId w:val="18"/>
  </w:num>
  <w:num w:numId="30">
    <w:abstractNumId w:val="29"/>
  </w:num>
  <w:num w:numId="31">
    <w:abstractNumId w:val="3"/>
  </w:num>
  <w:num w:numId="32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95C1C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6872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4DF2"/>
    <w:rsid w:val="00155152"/>
    <w:rsid w:val="00155485"/>
    <w:rsid w:val="00155AF9"/>
    <w:rsid w:val="0015625A"/>
    <w:rsid w:val="00156A85"/>
    <w:rsid w:val="00161746"/>
    <w:rsid w:val="0016673B"/>
    <w:rsid w:val="00170678"/>
    <w:rsid w:val="001736FE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042C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303A"/>
    <w:rsid w:val="002743D3"/>
    <w:rsid w:val="002867D4"/>
    <w:rsid w:val="00290D93"/>
    <w:rsid w:val="00292871"/>
    <w:rsid w:val="00293543"/>
    <w:rsid w:val="00296253"/>
    <w:rsid w:val="002A3017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803"/>
    <w:rsid w:val="00427D9E"/>
    <w:rsid w:val="00432241"/>
    <w:rsid w:val="00433F80"/>
    <w:rsid w:val="00437140"/>
    <w:rsid w:val="004429EB"/>
    <w:rsid w:val="004454DC"/>
    <w:rsid w:val="004474E5"/>
    <w:rsid w:val="004506AF"/>
    <w:rsid w:val="004600D8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80FAD"/>
    <w:rsid w:val="00585284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9AE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E8"/>
    <w:rsid w:val="0062407B"/>
    <w:rsid w:val="00633DAD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773E9"/>
    <w:rsid w:val="00687C7B"/>
    <w:rsid w:val="006919C9"/>
    <w:rsid w:val="00691D6D"/>
    <w:rsid w:val="00693D21"/>
    <w:rsid w:val="006A2A01"/>
    <w:rsid w:val="006B4D0C"/>
    <w:rsid w:val="006B4E6C"/>
    <w:rsid w:val="006B5723"/>
    <w:rsid w:val="006C179E"/>
    <w:rsid w:val="006C1E49"/>
    <w:rsid w:val="006C3C63"/>
    <w:rsid w:val="006C43F7"/>
    <w:rsid w:val="006C7F76"/>
    <w:rsid w:val="006E2C4F"/>
    <w:rsid w:val="006E2F17"/>
    <w:rsid w:val="006E31AB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4E05"/>
    <w:rsid w:val="0081528D"/>
    <w:rsid w:val="00823133"/>
    <w:rsid w:val="00824444"/>
    <w:rsid w:val="00832F35"/>
    <w:rsid w:val="00841321"/>
    <w:rsid w:val="00851C11"/>
    <w:rsid w:val="00854EA4"/>
    <w:rsid w:val="008573CA"/>
    <w:rsid w:val="00860C90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A22"/>
    <w:rsid w:val="00990D90"/>
    <w:rsid w:val="00991CB1"/>
    <w:rsid w:val="0099463C"/>
    <w:rsid w:val="00994D77"/>
    <w:rsid w:val="00996E98"/>
    <w:rsid w:val="009B02FE"/>
    <w:rsid w:val="009B33E5"/>
    <w:rsid w:val="009B5BAF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49CC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47F6"/>
    <w:rsid w:val="00CC628B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DF6AB8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1266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10B8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C23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2B6854-3E5A-4EE7-B4B8-1CA8809C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3</cp:revision>
  <cp:lastPrinted>2009-11-19T20:24:00Z</cp:lastPrinted>
  <dcterms:created xsi:type="dcterms:W3CDTF">2012-07-05T13:34:00Z</dcterms:created>
  <dcterms:modified xsi:type="dcterms:W3CDTF">2012-07-05T13:48:00Z</dcterms:modified>
</cp:coreProperties>
</file>