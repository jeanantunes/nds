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35C" w:rsidRPr="00875148" w:rsidRDefault="0036235C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36235C" w:rsidRPr="00875148" w:rsidRDefault="0036235C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36235C" w:rsidRPr="00875148" w:rsidRDefault="0036235C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AF0ACD">
        <w:rPr>
          <w:rFonts w:ascii="Arial Narrow" w:hAnsi="Arial Narrow"/>
          <w:b/>
          <w:sz w:val="40"/>
        </w:rPr>
        <w:t xml:space="preserve"> </w:t>
      </w:r>
      <w:r w:rsidR="00AF0ACD" w:rsidRPr="00F57053">
        <w:rPr>
          <w:rFonts w:ascii="Arial Narrow" w:hAnsi="Arial Narrow"/>
          <w:b/>
          <w:sz w:val="36"/>
        </w:rPr>
        <w:t>[</w:t>
      </w:r>
      <w:r w:rsidR="00F435C7" w:rsidRPr="00F57053">
        <w:rPr>
          <w:rFonts w:ascii="Arial Narrow" w:hAnsi="Arial Narrow"/>
          <w:b/>
          <w:sz w:val="36"/>
        </w:rPr>
        <w:t xml:space="preserve">Ajuste] </w:t>
      </w:r>
      <w:r>
        <w:rPr>
          <w:rFonts w:ascii="Arial Narrow" w:hAnsi="Arial Narrow"/>
          <w:b/>
          <w:sz w:val="36"/>
          <w:szCs w:val="36"/>
        </w:rPr>
        <w:t>EMS 0009–Recebimento Físico</w:t>
      </w:r>
      <w:r w:rsidRPr="00875148">
        <w:rPr>
          <w:rFonts w:ascii="Arial Narrow" w:hAnsi="Arial Narrow"/>
          <w:b/>
          <w:sz w:val="40"/>
        </w:rPr>
        <w:t>&gt;</w:t>
      </w: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36235C" w:rsidRPr="00875148" w:rsidRDefault="0036235C">
      <w:pPr>
        <w:jc w:val="center"/>
        <w:rPr>
          <w:rFonts w:ascii="Arial Narrow" w:hAnsi="Arial Narrow"/>
          <w:b/>
          <w:sz w:val="48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rPr>
          <w:rFonts w:ascii="Arial Narrow" w:hAnsi="Arial Narrow"/>
        </w:rPr>
      </w:pPr>
    </w:p>
    <w:p w:rsidR="0036235C" w:rsidRPr="00875148" w:rsidRDefault="0036235C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36235C" w:rsidRPr="00875148" w:rsidTr="003D4B3F">
        <w:tc>
          <w:tcPr>
            <w:tcW w:w="1134" w:type="dxa"/>
          </w:tcPr>
          <w:p w:rsidR="0036235C" w:rsidRPr="00875148" w:rsidRDefault="0036235C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36235C" w:rsidRPr="00875148" w:rsidRDefault="0036235C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36235C" w:rsidRPr="00875148" w:rsidRDefault="0036235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36235C" w:rsidRPr="00875148" w:rsidRDefault="00AF0ACD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 (</w:t>
            </w:r>
            <w:proofErr w:type="gramStart"/>
            <w:r w:rsidR="0036235C"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="0036235C"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36235C" w:rsidRPr="00875148" w:rsidRDefault="0036235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36235C" w:rsidRPr="00875148" w:rsidTr="003D4B3F">
        <w:tc>
          <w:tcPr>
            <w:tcW w:w="1134" w:type="dxa"/>
          </w:tcPr>
          <w:p w:rsidR="0036235C" w:rsidRPr="00875148" w:rsidRDefault="0036235C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36235C" w:rsidRPr="00875148" w:rsidRDefault="0036235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36235C" w:rsidRPr="00875148" w:rsidRDefault="0036235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36235C" w:rsidRPr="00875148" w:rsidRDefault="0036235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36235C" w:rsidRPr="00875148" w:rsidRDefault="0036235C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6235C" w:rsidRPr="00875148" w:rsidTr="003D4B3F">
        <w:tc>
          <w:tcPr>
            <w:tcW w:w="1134" w:type="dxa"/>
          </w:tcPr>
          <w:p w:rsidR="0036235C" w:rsidRPr="00875148" w:rsidRDefault="00401A5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</w:tcPr>
          <w:p w:rsidR="0036235C" w:rsidRPr="00875148" w:rsidRDefault="00401A5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36235C" w:rsidRPr="00875148" w:rsidRDefault="00401A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nas regras e </w:t>
            </w:r>
            <w:r w:rsidR="00AF0ACD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36235C" w:rsidRPr="00875148" w:rsidRDefault="00401A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36235C" w:rsidRPr="00875148" w:rsidRDefault="00401A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C66F1" w:rsidRPr="00875148" w:rsidTr="00DC66F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6F1" w:rsidRPr="00875148" w:rsidRDefault="00DC66F1" w:rsidP="00441CC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15/03/2012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6F1" w:rsidRPr="00875148" w:rsidRDefault="00DC66F1" w:rsidP="00441CC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6F1" w:rsidRPr="00875148" w:rsidRDefault="00DC66F1" w:rsidP="00441CC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6F1" w:rsidRPr="00875148" w:rsidRDefault="00DC66F1" w:rsidP="00441CC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6F1" w:rsidRPr="00875148" w:rsidRDefault="00DC66F1" w:rsidP="00441CC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21895" w:rsidRPr="00875148" w:rsidTr="0042189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895" w:rsidRPr="00875148" w:rsidRDefault="00421895" w:rsidP="00D92E6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895" w:rsidRPr="00875148" w:rsidRDefault="00421895" w:rsidP="00D92E6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895" w:rsidRPr="00875148" w:rsidRDefault="00421895" w:rsidP="00D92E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895" w:rsidRPr="00875148" w:rsidRDefault="00421895" w:rsidP="00D92E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895" w:rsidRPr="00875148" w:rsidRDefault="00421895" w:rsidP="00D92E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12834" w:rsidRPr="00875148" w:rsidTr="0041283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834" w:rsidRPr="00875148" w:rsidRDefault="00412834" w:rsidP="0041283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834" w:rsidRPr="00875148" w:rsidRDefault="00412834" w:rsidP="00DF68D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834" w:rsidRPr="00875148" w:rsidRDefault="00412834" w:rsidP="00DF68D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834" w:rsidRPr="00875148" w:rsidRDefault="00412834" w:rsidP="00DF68D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834" w:rsidRPr="00875148" w:rsidRDefault="00412834" w:rsidP="00DF68D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36235C" w:rsidRDefault="0036235C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36235C" w:rsidRPr="00875148" w:rsidRDefault="0036235C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36235C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36235C" w:rsidRPr="00875148" w:rsidRDefault="0036235C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36235C" w:rsidRPr="00875148" w:rsidRDefault="00AF0AC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 xml:space="preserve"> TI-DGB</w:t>
            </w:r>
          </w:p>
        </w:tc>
      </w:tr>
      <w:tr w:rsidR="0036235C" w:rsidRPr="00875148">
        <w:trPr>
          <w:cantSplit/>
          <w:trHeight w:val="235"/>
        </w:trPr>
        <w:tc>
          <w:tcPr>
            <w:tcW w:w="4889" w:type="dxa"/>
            <w:vMerge/>
          </w:tcPr>
          <w:p w:rsidR="0036235C" w:rsidRPr="00875148" w:rsidRDefault="0036235C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36235C" w:rsidRPr="00875148" w:rsidRDefault="0036235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36235C" w:rsidRPr="00875148">
        <w:tc>
          <w:tcPr>
            <w:tcW w:w="4889" w:type="dxa"/>
          </w:tcPr>
          <w:p w:rsidR="0036235C" w:rsidRPr="00875148" w:rsidRDefault="0036235C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r w:rsidR="00AF0ACD" w:rsidRPr="00875148">
              <w:rPr>
                <w:rFonts w:ascii="Arial Narrow" w:hAnsi="Arial Narrow"/>
                <w:b/>
              </w:rPr>
              <w:t>Abril:</w:t>
            </w:r>
            <w:r w:rsidR="00AF0ACD">
              <w:rPr>
                <w:rFonts w:ascii="Arial Narrow" w:hAnsi="Arial Narrow"/>
                <w:color w:val="0000FF"/>
              </w:rPr>
              <w:t xml:space="preserve"> Eduardo</w:t>
            </w:r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36235C" w:rsidRPr="009540DC" w:rsidRDefault="00AF0AC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 xml:space="preserve">Área: </w:t>
            </w:r>
            <w:proofErr w:type="spellStart"/>
            <w:r w:rsidR="0036235C"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36235C" w:rsidRPr="00875148" w:rsidRDefault="0036235C">
      <w:pPr>
        <w:rPr>
          <w:rFonts w:ascii="Arial Narrow" w:hAnsi="Arial Narrow"/>
        </w:rPr>
      </w:pPr>
    </w:p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36235C" w:rsidRPr="00875148" w:rsidRDefault="0036235C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36235C" w:rsidRPr="00875148">
        <w:tc>
          <w:tcPr>
            <w:tcW w:w="9779" w:type="dxa"/>
          </w:tcPr>
          <w:p w:rsidR="0036235C" w:rsidRPr="009540DC" w:rsidRDefault="0036235C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36235C" w:rsidRPr="00D90C24" w:rsidRDefault="0036235C" w:rsidP="00FF7356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Nesta Tela será </w:t>
            </w:r>
            <w:r w:rsidR="00FF7356">
              <w:rPr>
                <w:rFonts w:ascii="Calibri" w:hAnsi="Calibri"/>
                <w:sz w:val="22"/>
                <w:szCs w:val="22"/>
              </w:rPr>
              <w:t>efetuado o recebimento físico dos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FF7356">
              <w:rPr>
                <w:rFonts w:ascii="Calibri" w:hAnsi="Calibri"/>
                <w:sz w:val="22"/>
                <w:szCs w:val="22"/>
              </w:rPr>
              <w:t>produtos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6235C" w:rsidRPr="00875148">
        <w:tc>
          <w:tcPr>
            <w:tcW w:w="9779" w:type="dxa"/>
          </w:tcPr>
          <w:p w:rsidR="0036235C" w:rsidRPr="00875148" w:rsidRDefault="0036235C" w:rsidP="003A29F1">
            <w:pPr>
              <w:rPr>
                <w:rFonts w:ascii="Arial Narrow" w:hAnsi="Arial Narrow"/>
              </w:rPr>
            </w:pPr>
          </w:p>
        </w:tc>
      </w:tr>
    </w:tbl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36235C" w:rsidRPr="00875148" w:rsidRDefault="0036235C">
      <w:pPr>
        <w:rPr>
          <w:rFonts w:ascii="Arial Narrow" w:hAnsi="Arial Narrow"/>
        </w:rPr>
      </w:pPr>
    </w:p>
    <w:p w:rsidR="0036235C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E5ADB" w:rsidRDefault="0031416C" w:rsidP="002B387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Nesta tela o usuário selecionará</w:t>
      </w:r>
      <w:r w:rsidR="0036235C">
        <w:rPr>
          <w:rFonts w:ascii="Arial Narrow" w:hAnsi="Arial Narrow" w:cs="Arial"/>
          <w:color w:val="002060"/>
          <w:sz w:val="22"/>
          <w:szCs w:val="22"/>
        </w:rPr>
        <w:t xml:space="preserve"> o Fornecedor </w:t>
      </w:r>
      <w:r w:rsidR="00F11A86">
        <w:rPr>
          <w:rFonts w:ascii="Arial Narrow" w:hAnsi="Arial Narrow" w:cs="Arial"/>
          <w:color w:val="002060"/>
          <w:sz w:val="22"/>
          <w:szCs w:val="22"/>
        </w:rPr>
        <w:t xml:space="preserve">ou </w:t>
      </w:r>
      <w:r w:rsidR="001B01E1">
        <w:rPr>
          <w:rFonts w:ascii="Arial Narrow" w:hAnsi="Arial Narrow" w:cs="Arial"/>
          <w:color w:val="002060"/>
          <w:sz w:val="22"/>
          <w:szCs w:val="22"/>
        </w:rPr>
        <w:t>através do seu CNPJ</w:t>
      </w:r>
      <w:r w:rsidR="00F722D9">
        <w:rPr>
          <w:rFonts w:ascii="Arial Narrow" w:hAnsi="Arial Narrow" w:cs="Arial"/>
          <w:color w:val="002060"/>
          <w:sz w:val="22"/>
          <w:szCs w:val="22"/>
        </w:rPr>
        <w:t xml:space="preserve"> e a</w:t>
      </w:r>
      <w:r>
        <w:rPr>
          <w:rFonts w:ascii="Arial Narrow" w:hAnsi="Arial Narrow" w:cs="Arial"/>
          <w:color w:val="002060"/>
          <w:sz w:val="22"/>
          <w:szCs w:val="22"/>
        </w:rPr>
        <w:t>o informar o nú</w:t>
      </w:r>
      <w:r w:rsidR="0036235C">
        <w:rPr>
          <w:rFonts w:ascii="Arial Narrow" w:hAnsi="Arial Narrow" w:cs="Arial"/>
          <w:color w:val="002060"/>
          <w:sz w:val="22"/>
          <w:szCs w:val="22"/>
        </w:rPr>
        <w:t>mero da NF o sistema deverá trazer os dados</w:t>
      </w:r>
      <w:r>
        <w:rPr>
          <w:rFonts w:ascii="Arial Narrow" w:hAnsi="Arial Narrow" w:cs="Arial"/>
          <w:color w:val="002060"/>
          <w:sz w:val="22"/>
          <w:szCs w:val="22"/>
        </w:rPr>
        <w:t>,</w:t>
      </w:r>
      <w:r w:rsidR="0036235C">
        <w:rPr>
          <w:rFonts w:ascii="Arial Narrow" w:hAnsi="Arial Narrow" w:cs="Arial"/>
          <w:color w:val="002060"/>
          <w:sz w:val="22"/>
          <w:szCs w:val="22"/>
        </w:rPr>
        <w:t xml:space="preserve"> automaticamen</w:t>
      </w:r>
      <w:r w:rsidR="00626EAB">
        <w:rPr>
          <w:rFonts w:ascii="Arial Narrow" w:hAnsi="Arial Narrow" w:cs="Arial"/>
          <w:color w:val="002060"/>
          <w:sz w:val="22"/>
          <w:szCs w:val="22"/>
        </w:rPr>
        <w:t>te</w:t>
      </w:r>
      <w:r>
        <w:rPr>
          <w:rFonts w:ascii="Arial Narrow" w:hAnsi="Arial Narrow" w:cs="Arial"/>
          <w:color w:val="002060"/>
          <w:sz w:val="22"/>
          <w:szCs w:val="22"/>
        </w:rPr>
        <w:t>,</w:t>
      </w:r>
      <w:r w:rsidR="00626EAB">
        <w:rPr>
          <w:rFonts w:ascii="Arial Narrow" w:hAnsi="Arial Narrow" w:cs="Arial"/>
          <w:color w:val="002060"/>
          <w:sz w:val="22"/>
          <w:szCs w:val="22"/>
        </w:rPr>
        <w:t xml:space="preserve"> proveniente das interfaces.</w:t>
      </w:r>
      <w:r w:rsidR="0036235C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AE5ADB">
        <w:rPr>
          <w:rFonts w:ascii="Arial Narrow" w:hAnsi="Arial Narrow" w:cs="Arial"/>
          <w:color w:val="002060"/>
          <w:sz w:val="22"/>
          <w:szCs w:val="22"/>
        </w:rPr>
        <w:t>Deverá ser informado se a nota recebida é N</w:t>
      </w:r>
      <w:r w:rsidR="00C966F8">
        <w:rPr>
          <w:rFonts w:ascii="Arial Narrow" w:hAnsi="Arial Narrow" w:cs="Arial"/>
          <w:color w:val="002060"/>
          <w:sz w:val="22"/>
          <w:szCs w:val="22"/>
        </w:rPr>
        <w:t>F-e</w:t>
      </w:r>
      <w:r w:rsidR="00AE5ADB">
        <w:rPr>
          <w:rFonts w:ascii="Arial Narrow" w:hAnsi="Arial Narrow" w:cs="Arial"/>
          <w:color w:val="002060"/>
          <w:sz w:val="22"/>
          <w:szCs w:val="22"/>
        </w:rPr>
        <w:t xml:space="preserve"> (S/N), caso seja “sim” obrigar a informar a chave da NF-e.</w:t>
      </w:r>
    </w:p>
    <w:p w:rsidR="002B387A" w:rsidRDefault="002B387A" w:rsidP="00AE5ADB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E7166" w:rsidRDefault="00EE7166" w:rsidP="00AE5AD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EE7166">
        <w:rPr>
          <w:rFonts w:ascii="Arial Narrow" w:hAnsi="Arial Narrow" w:cs="Arial"/>
          <w:color w:val="002060"/>
          <w:sz w:val="22"/>
          <w:szCs w:val="22"/>
          <w:highlight w:val="yellow"/>
        </w:rPr>
        <w:t>Incluir botão “Incluir Nota”.</w:t>
      </w:r>
    </w:p>
    <w:p w:rsidR="00EE7166" w:rsidRDefault="00EE7166" w:rsidP="00AE5ADB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E5ADB" w:rsidRDefault="00AE5ADB" w:rsidP="00AE5AD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seja verificado ao digitar o N</w:t>
      </w:r>
      <w:r w:rsidR="0031416C">
        <w:rPr>
          <w:rFonts w:ascii="Arial Narrow" w:hAnsi="Arial Narrow" w:cs="Arial"/>
          <w:color w:val="002060"/>
          <w:sz w:val="22"/>
          <w:szCs w:val="22"/>
        </w:rPr>
        <w:t>ú</w:t>
      </w:r>
      <w:r>
        <w:rPr>
          <w:rFonts w:ascii="Arial Narrow" w:hAnsi="Arial Narrow" w:cs="Arial"/>
          <w:color w:val="002060"/>
          <w:sz w:val="22"/>
          <w:szCs w:val="22"/>
        </w:rPr>
        <w:t>mero da NF</w:t>
      </w:r>
      <w:r w:rsidR="00C966F8">
        <w:rPr>
          <w:rFonts w:ascii="Arial Narrow" w:hAnsi="Arial Narrow" w:cs="Arial"/>
          <w:color w:val="002060"/>
          <w:sz w:val="22"/>
          <w:szCs w:val="22"/>
        </w:rPr>
        <w:t xml:space="preserve"> ou NF</w:t>
      </w:r>
      <w:r w:rsidR="0031416C">
        <w:rPr>
          <w:rFonts w:ascii="Arial Narrow" w:hAnsi="Arial Narrow" w:cs="Arial"/>
          <w:color w:val="002060"/>
          <w:sz w:val="22"/>
          <w:szCs w:val="22"/>
        </w:rPr>
        <w:t>-</w:t>
      </w:r>
      <w:r w:rsidR="00C966F8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 xml:space="preserve"> e não encontrar, possibilitar a digitação integral da NF </w:t>
      </w:r>
      <w:r w:rsidR="00C966F8">
        <w:rPr>
          <w:rFonts w:ascii="Arial Narrow" w:hAnsi="Arial Narrow" w:cs="Arial"/>
          <w:color w:val="002060"/>
          <w:sz w:val="22"/>
          <w:szCs w:val="22"/>
        </w:rPr>
        <w:t xml:space="preserve">ou NF-e, </w:t>
      </w:r>
      <w:r>
        <w:rPr>
          <w:rFonts w:ascii="Arial Narrow" w:hAnsi="Arial Narrow" w:cs="Arial"/>
          <w:color w:val="002060"/>
          <w:sz w:val="22"/>
          <w:szCs w:val="22"/>
        </w:rPr>
        <w:t>e internamente “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flagear</w:t>
      </w:r>
      <w:proofErr w:type="spellEnd"/>
      <w:r w:rsidR="00AF0ACD">
        <w:rPr>
          <w:rFonts w:ascii="Arial Narrow" w:hAnsi="Arial Narrow" w:cs="Arial"/>
          <w:color w:val="002060"/>
          <w:sz w:val="22"/>
          <w:szCs w:val="22"/>
        </w:rPr>
        <w:t>”</w:t>
      </w:r>
      <w:r>
        <w:rPr>
          <w:rFonts w:ascii="Arial Narrow" w:hAnsi="Arial Narrow" w:cs="Arial"/>
          <w:color w:val="002060"/>
          <w:sz w:val="22"/>
          <w:szCs w:val="22"/>
        </w:rPr>
        <w:t xml:space="preserve"> como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nota_interface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= “N</w:t>
      </w:r>
      <w:r w:rsidR="00962DE3">
        <w:rPr>
          <w:rFonts w:ascii="Arial Narrow" w:hAnsi="Arial Narrow" w:cs="Arial"/>
          <w:color w:val="002060"/>
          <w:sz w:val="22"/>
          <w:szCs w:val="22"/>
        </w:rPr>
        <w:t>”</w:t>
      </w:r>
      <w:r w:rsidR="00AF0ACD"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="00962DE3">
        <w:rPr>
          <w:rFonts w:ascii="Arial Narrow" w:hAnsi="Arial Narrow" w:cs="Arial"/>
          <w:color w:val="002060"/>
          <w:sz w:val="22"/>
          <w:szCs w:val="22"/>
        </w:rPr>
        <w:t>todos os campos obrigatórios), Deve trazer a data de emissão preenchida e a data de entrada será a data do dia como default.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E5ADB" w:rsidRDefault="0036235C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Notas expedidas confirmar as quantidades recebidas, ou seja, o sistema acatar</w:t>
      </w:r>
      <w:r w:rsidR="0031416C">
        <w:rPr>
          <w:rFonts w:ascii="Arial Narrow" w:hAnsi="Arial Narrow" w:cs="Arial"/>
          <w:color w:val="002060"/>
          <w:sz w:val="22"/>
          <w:szCs w:val="22"/>
        </w:rPr>
        <w:t>á</w:t>
      </w:r>
      <w:r>
        <w:rPr>
          <w:rFonts w:ascii="Arial Narrow" w:hAnsi="Arial Narrow" w:cs="Arial"/>
          <w:color w:val="002060"/>
          <w:sz w:val="22"/>
          <w:szCs w:val="22"/>
        </w:rPr>
        <w:t xml:space="preserve"> as informações digitadas e cruzar</w:t>
      </w:r>
      <w:r w:rsidR="0031416C">
        <w:rPr>
          <w:rFonts w:ascii="Arial Narrow" w:hAnsi="Arial Narrow" w:cs="Arial"/>
          <w:color w:val="002060"/>
          <w:sz w:val="22"/>
          <w:szCs w:val="22"/>
        </w:rPr>
        <w:t>á</w:t>
      </w:r>
      <w:r>
        <w:rPr>
          <w:rFonts w:ascii="Arial Narrow" w:hAnsi="Arial Narrow" w:cs="Arial"/>
          <w:color w:val="002060"/>
          <w:sz w:val="22"/>
          <w:szCs w:val="22"/>
        </w:rPr>
        <w:t xml:space="preserve"> com as quantidades lógicas recebidas pela interface. Ao final da digitação</w:t>
      </w:r>
      <w:r w:rsidR="0031416C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deverá ser verificado se o valor financeiro da nota informado bate com as quantidades digitadas </w:t>
      </w:r>
      <w:r w:rsidR="0080203A">
        <w:rPr>
          <w:rFonts w:ascii="Arial Narrow" w:hAnsi="Arial Narrow" w:cs="Arial"/>
          <w:color w:val="002060"/>
          <w:sz w:val="22"/>
          <w:szCs w:val="22"/>
        </w:rPr>
        <w:t xml:space="preserve">x </w:t>
      </w:r>
      <w:r>
        <w:rPr>
          <w:rFonts w:ascii="Arial Narrow" w:hAnsi="Arial Narrow" w:cs="Arial"/>
          <w:color w:val="002060"/>
          <w:sz w:val="22"/>
          <w:szCs w:val="22"/>
        </w:rPr>
        <w:t>valor unitário.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86BD3" w:rsidRDefault="00AF0ACD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Deverão</w:t>
      </w:r>
      <w:r w:rsidR="00D86BD3">
        <w:rPr>
          <w:rFonts w:ascii="Arial Narrow" w:hAnsi="Arial Narrow" w:cs="Arial"/>
          <w:color w:val="002060"/>
          <w:sz w:val="22"/>
          <w:szCs w:val="22"/>
        </w:rPr>
        <w:t xml:space="preserve"> ser </w:t>
      </w:r>
      <w:r>
        <w:rPr>
          <w:rFonts w:ascii="Arial Narrow" w:hAnsi="Arial Narrow" w:cs="Arial"/>
          <w:color w:val="002060"/>
          <w:sz w:val="22"/>
          <w:szCs w:val="22"/>
        </w:rPr>
        <w:t>informados os pacotes padrões</w:t>
      </w:r>
      <w:r w:rsidR="00D86BD3">
        <w:rPr>
          <w:rFonts w:ascii="Arial Narrow" w:hAnsi="Arial Narrow" w:cs="Arial"/>
          <w:color w:val="002060"/>
          <w:sz w:val="22"/>
          <w:szCs w:val="22"/>
        </w:rPr>
        <w:t xml:space="preserve"> e quebras de exemplares</w:t>
      </w:r>
      <w:r w:rsidR="00F57053">
        <w:rPr>
          <w:rFonts w:ascii="Arial Narrow" w:hAnsi="Arial Narrow" w:cs="Arial"/>
          <w:color w:val="002060"/>
          <w:sz w:val="22"/>
          <w:szCs w:val="22"/>
        </w:rPr>
        <w:t>,</w:t>
      </w:r>
      <w:r w:rsidR="00D86BD3">
        <w:rPr>
          <w:rFonts w:ascii="Arial Narrow" w:hAnsi="Arial Narrow" w:cs="Arial"/>
          <w:color w:val="002060"/>
          <w:sz w:val="22"/>
          <w:szCs w:val="22"/>
        </w:rPr>
        <w:t xml:space="preserve"> caso </w:t>
      </w:r>
      <w:r>
        <w:rPr>
          <w:rFonts w:ascii="Arial Narrow" w:hAnsi="Arial Narrow" w:cs="Arial"/>
          <w:color w:val="002060"/>
          <w:sz w:val="22"/>
          <w:szCs w:val="22"/>
        </w:rPr>
        <w:t>haja</w:t>
      </w:r>
      <w:r w:rsidR="00D86BD3">
        <w:rPr>
          <w:rFonts w:ascii="Arial Narrow" w:hAnsi="Arial Narrow" w:cs="Arial"/>
          <w:color w:val="002060"/>
          <w:sz w:val="22"/>
          <w:szCs w:val="22"/>
        </w:rPr>
        <w:t>.</w:t>
      </w:r>
      <w:r w:rsidR="00F57053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F57053" w:rsidRPr="00F57053">
        <w:rPr>
          <w:rFonts w:ascii="Arial Narrow" w:hAnsi="Arial Narrow" w:cs="Arial"/>
          <w:color w:val="002060"/>
          <w:sz w:val="22"/>
          <w:szCs w:val="22"/>
          <w:highlight w:val="yellow"/>
        </w:rPr>
        <w:t>Caso o usuário, ao invés de informar a quantidade de pacotes mais a quantidade de quebra, informar o total de exemplares na quantidade de quebra, a funcionalidade deve considerar a quantidade digitada.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E5ADB" w:rsidRDefault="00AE5ADB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informação de Reparte Previsto somente deverá ser exibida para determinado nível de usuário.</w:t>
      </w:r>
      <w:r w:rsidR="0031416C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1416C" w:rsidRPr="0031416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Ou seja, caso o Distribuidor informe no Parâmetro do Distribuidor </w:t>
      </w:r>
      <w:r w:rsidR="002A426F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(EMS 0188) </w:t>
      </w:r>
      <w:r w:rsidR="0031416C" w:rsidRPr="0031416C">
        <w:rPr>
          <w:rFonts w:ascii="Arial Narrow" w:hAnsi="Arial Narrow" w:cs="Arial"/>
          <w:color w:val="002060"/>
          <w:sz w:val="22"/>
          <w:szCs w:val="22"/>
          <w:highlight w:val="yellow"/>
        </w:rPr>
        <w:t>que utiliza Controle de Aprovação para esta funcionalidade, teremos dois níveis de usuário, onde o solicitante</w:t>
      </w:r>
      <w:r w:rsidR="00AF0ACD" w:rsidRPr="0031416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poderá</w:t>
      </w:r>
      <w:r w:rsidR="0031416C" w:rsidRPr="0031416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incluir todas as quantidades e só será permitido que o mesmo </w:t>
      </w:r>
      <w:proofErr w:type="gramStart"/>
      <w:r w:rsidR="0031416C" w:rsidRPr="0031416C">
        <w:rPr>
          <w:rFonts w:ascii="Arial Narrow" w:hAnsi="Arial Narrow" w:cs="Arial"/>
          <w:color w:val="002060"/>
          <w:sz w:val="22"/>
          <w:szCs w:val="22"/>
          <w:highlight w:val="yellow"/>
        </w:rPr>
        <w:t>salve</w:t>
      </w:r>
      <w:proofErr w:type="gramEnd"/>
      <w:r w:rsidR="0031416C" w:rsidRPr="0031416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as informações passadas.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B387A" w:rsidRDefault="00AE5ADB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um usuário de nível gerencial,</w:t>
      </w:r>
      <w:r w:rsidR="00121B71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36235C">
        <w:rPr>
          <w:rFonts w:ascii="Arial Narrow" w:hAnsi="Arial Narrow" w:cs="Arial"/>
          <w:color w:val="002060"/>
          <w:sz w:val="22"/>
          <w:szCs w:val="22"/>
        </w:rPr>
        <w:t xml:space="preserve">o final </w:t>
      </w:r>
      <w:r w:rsidR="00A76232">
        <w:rPr>
          <w:rFonts w:ascii="Arial Narrow" w:hAnsi="Arial Narrow" w:cs="Arial"/>
          <w:color w:val="002060"/>
          <w:sz w:val="22"/>
          <w:szCs w:val="22"/>
        </w:rPr>
        <w:t xml:space="preserve">desse processo, </w:t>
      </w:r>
      <w:r w:rsidR="0036235C">
        <w:rPr>
          <w:rFonts w:ascii="Arial Narrow" w:hAnsi="Arial Narrow" w:cs="Arial"/>
          <w:color w:val="002060"/>
          <w:sz w:val="22"/>
          <w:szCs w:val="22"/>
        </w:rPr>
        <w:t xml:space="preserve">deverá demonstrar itens com </w:t>
      </w:r>
      <w:proofErr w:type="spellStart"/>
      <w:r w:rsidR="0070288B">
        <w:rPr>
          <w:rFonts w:ascii="Arial Narrow" w:hAnsi="Arial Narrow" w:cs="Arial"/>
          <w:color w:val="002060"/>
          <w:sz w:val="22"/>
          <w:szCs w:val="22"/>
        </w:rPr>
        <w:t>Qtd</w:t>
      </w:r>
      <w:proofErr w:type="spellEnd"/>
      <w:r w:rsidR="0070288B"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AF0ACD">
        <w:rPr>
          <w:rFonts w:ascii="Arial Narrow" w:hAnsi="Arial Narrow" w:cs="Arial"/>
          <w:color w:val="002060"/>
          <w:sz w:val="22"/>
          <w:szCs w:val="22"/>
        </w:rPr>
        <w:t>Físico</w:t>
      </w:r>
      <w:r>
        <w:rPr>
          <w:rFonts w:ascii="Arial Narrow" w:hAnsi="Arial Narrow" w:cs="Arial"/>
          <w:color w:val="002060"/>
          <w:sz w:val="22"/>
          <w:szCs w:val="22"/>
        </w:rPr>
        <w:t xml:space="preserve"> X </w:t>
      </w:r>
      <w:r w:rsidR="0070288B">
        <w:rPr>
          <w:rFonts w:ascii="Arial Narrow" w:hAnsi="Arial Narrow" w:cs="Arial"/>
          <w:color w:val="002060"/>
          <w:sz w:val="22"/>
          <w:szCs w:val="22"/>
        </w:rPr>
        <w:t>Reparte Previsto</w:t>
      </w:r>
      <w:r w:rsidR="00120E6D">
        <w:rPr>
          <w:rFonts w:ascii="Arial Narrow" w:hAnsi="Arial Narrow" w:cs="Arial"/>
          <w:color w:val="002060"/>
          <w:sz w:val="22"/>
          <w:szCs w:val="22"/>
        </w:rPr>
        <w:t>, caso haja divergências esse usuário deveria dar a aprovação para Falta de, e Sobra de (considera também neste caso produtos danificados)</w:t>
      </w:r>
      <w:r w:rsidR="00E93009">
        <w:rPr>
          <w:rFonts w:ascii="Arial Narrow" w:hAnsi="Arial Narrow" w:cs="Arial"/>
          <w:color w:val="002060"/>
          <w:sz w:val="22"/>
          <w:szCs w:val="22"/>
        </w:rPr>
        <w:t>.</w:t>
      </w:r>
      <w:r w:rsidR="00934158" w:rsidRPr="0031416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</w:p>
    <w:p w:rsidR="00AE5BB6" w:rsidRDefault="00AE5BB6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966F8" w:rsidRDefault="0036235C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Permitir alterações e exclu</w:t>
      </w:r>
      <w:r w:rsidR="00A915EB">
        <w:rPr>
          <w:rFonts w:ascii="Arial Narrow" w:hAnsi="Arial Narrow" w:cs="Arial"/>
          <w:color w:val="002060"/>
          <w:sz w:val="22"/>
          <w:szCs w:val="22"/>
        </w:rPr>
        <w:t>sões durante a digitação da NF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 do item selecionado</w:t>
      </w:r>
      <w:r w:rsidR="00A915EB">
        <w:rPr>
          <w:rFonts w:ascii="Arial Narrow" w:hAnsi="Arial Narrow" w:cs="Arial"/>
          <w:color w:val="002060"/>
          <w:sz w:val="22"/>
          <w:szCs w:val="22"/>
        </w:rPr>
        <w:t xml:space="preserve">, contanto que ela não seja proveniente da interface, se for esse o caso, 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para alterações </w:t>
      </w:r>
      <w:r w:rsidR="00A915EB">
        <w:rPr>
          <w:rFonts w:ascii="Arial Narrow" w:hAnsi="Arial Narrow" w:cs="Arial"/>
          <w:color w:val="002060"/>
          <w:sz w:val="22"/>
          <w:szCs w:val="22"/>
        </w:rPr>
        <w:t xml:space="preserve">deve 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apenas </w:t>
      </w:r>
      <w:r w:rsidR="00A915EB">
        <w:rPr>
          <w:rFonts w:ascii="Arial Narrow" w:hAnsi="Arial Narrow" w:cs="Arial"/>
          <w:color w:val="002060"/>
          <w:sz w:val="22"/>
          <w:szCs w:val="22"/>
        </w:rPr>
        <w:t>zerar as quanti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dades digitadas do item da nota, </w:t>
      </w:r>
      <w:r w:rsidR="00A76232">
        <w:rPr>
          <w:rFonts w:ascii="Arial Narrow" w:hAnsi="Arial Narrow" w:cs="Arial"/>
          <w:color w:val="002060"/>
          <w:sz w:val="22"/>
          <w:szCs w:val="22"/>
        </w:rPr>
        <w:t xml:space="preserve">pois 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não será permitida exclusão </w:t>
      </w:r>
      <w:r w:rsidR="001252DF">
        <w:rPr>
          <w:rFonts w:ascii="Arial Narrow" w:hAnsi="Arial Narrow" w:cs="Arial"/>
          <w:color w:val="002060"/>
          <w:sz w:val="22"/>
          <w:szCs w:val="22"/>
        </w:rPr>
        <w:t>ou alteração de demais itens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 de </w:t>
      </w:r>
      <w:r w:rsidR="001252DF">
        <w:rPr>
          <w:rFonts w:ascii="Arial Narrow" w:hAnsi="Arial Narrow" w:cs="Arial"/>
          <w:color w:val="002060"/>
          <w:sz w:val="22"/>
          <w:szCs w:val="22"/>
        </w:rPr>
        <w:t xml:space="preserve">uma </w:t>
      </w:r>
      <w:r w:rsidR="00980097">
        <w:rPr>
          <w:rFonts w:ascii="Arial Narrow" w:hAnsi="Arial Narrow" w:cs="Arial"/>
          <w:color w:val="002060"/>
          <w:sz w:val="22"/>
          <w:szCs w:val="22"/>
        </w:rPr>
        <w:t>nota da interface.</w:t>
      </w:r>
    </w:p>
    <w:p w:rsidR="002B387A" w:rsidRDefault="002B387A" w:rsidP="00421895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21895" w:rsidRPr="00421895" w:rsidRDefault="00061BCA" w:rsidP="0042189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Serão incluídas nessa tela também notas que não vieram pela Interface.</w:t>
      </w:r>
      <w:r w:rsidR="00D364AA">
        <w:rPr>
          <w:rFonts w:ascii="Arial Narrow" w:hAnsi="Arial Narrow" w:cs="Arial"/>
          <w:color w:val="002060"/>
          <w:sz w:val="22"/>
          <w:szCs w:val="22"/>
        </w:rPr>
        <w:t xml:space="preserve"> Quando do recebimento físico de produtos que não vieram pela interface</w:t>
      </w:r>
      <w:r w:rsidR="001252DF">
        <w:rPr>
          <w:rFonts w:ascii="Arial Narrow" w:hAnsi="Arial Narrow" w:cs="Arial"/>
          <w:color w:val="002060"/>
          <w:sz w:val="22"/>
          <w:szCs w:val="22"/>
        </w:rPr>
        <w:t>, mas que são publicações</w:t>
      </w:r>
      <w:r w:rsidR="00D364AA">
        <w:rPr>
          <w:rFonts w:ascii="Arial Narrow" w:hAnsi="Arial Narrow" w:cs="Arial"/>
          <w:color w:val="002060"/>
          <w:sz w:val="22"/>
          <w:szCs w:val="22"/>
        </w:rPr>
        <w:t>, o sistema deve permitir inclusão de todas as informações necessárias para realizar o balanceamento da Matriz d</w:t>
      </w:r>
      <w:r w:rsidR="00B419C0">
        <w:rPr>
          <w:rFonts w:ascii="Arial Narrow" w:hAnsi="Arial Narrow" w:cs="Arial"/>
          <w:color w:val="002060"/>
          <w:sz w:val="22"/>
          <w:szCs w:val="22"/>
        </w:rPr>
        <w:t>e lançamento, ou seja, todos os produtos e suas quantidades físicas recebidas, que continuarão editáveis até o recebimento total dessa nota.</w:t>
      </w:r>
      <w:r w:rsidR="00421895" w:rsidRPr="00421895">
        <w:rPr>
          <w:rFonts w:ascii="Tahoma" w:hAnsi="Tahoma" w:cs="Tahoma"/>
          <w:color w:val="000000"/>
        </w:rPr>
        <w:t xml:space="preserve"> </w:t>
      </w:r>
      <w:r w:rsidR="00421895" w:rsidRPr="00421895">
        <w:rPr>
          <w:rFonts w:ascii="Arial Narrow" w:hAnsi="Arial Narrow" w:cs="Arial"/>
          <w:color w:val="002060"/>
          <w:sz w:val="22"/>
          <w:szCs w:val="22"/>
        </w:rPr>
        <w:t xml:space="preserve">Quando </w:t>
      </w:r>
      <w:r w:rsidR="00421895">
        <w:rPr>
          <w:rFonts w:ascii="Arial Narrow" w:hAnsi="Arial Narrow" w:cs="Arial"/>
          <w:color w:val="002060"/>
          <w:sz w:val="22"/>
          <w:szCs w:val="22"/>
        </w:rPr>
        <w:t xml:space="preserve">ocorrer essa </w:t>
      </w:r>
      <w:r w:rsidR="00421895">
        <w:rPr>
          <w:rFonts w:ascii="Arial Narrow" w:hAnsi="Arial Narrow" w:cs="Arial"/>
          <w:color w:val="002060"/>
          <w:sz w:val="22"/>
          <w:szCs w:val="22"/>
        </w:rPr>
        <w:lastRenderedPageBreak/>
        <w:t xml:space="preserve">entrada </w:t>
      </w:r>
      <w:r w:rsidR="00421895" w:rsidRPr="00421895">
        <w:rPr>
          <w:rFonts w:ascii="Arial Narrow" w:hAnsi="Arial Narrow" w:cs="Arial"/>
          <w:color w:val="002060"/>
          <w:sz w:val="22"/>
          <w:szCs w:val="22"/>
        </w:rPr>
        <w:t xml:space="preserve">manual, o usuário irá inserir a nova nota fiscal, e irá inserir um novo item, porém no novo item o campo </w:t>
      </w:r>
      <w:proofErr w:type="spellStart"/>
      <w:r w:rsidR="00EF14C3">
        <w:rPr>
          <w:rFonts w:ascii="Arial Narrow" w:hAnsi="Arial Narrow" w:cs="Arial"/>
          <w:color w:val="002060"/>
          <w:sz w:val="22"/>
          <w:szCs w:val="22"/>
        </w:rPr>
        <w:t>Qtde</w:t>
      </w:r>
      <w:proofErr w:type="spellEnd"/>
      <w:r w:rsidR="00EF14C3">
        <w:rPr>
          <w:rFonts w:ascii="Arial Narrow" w:hAnsi="Arial Narrow" w:cs="Arial"/>
          <w:color w:val="002060"/>
          <w:sz w:val="22"/>
          <w:szCs w:val="22"/>
        </w:rPr>
        <w:t>. Nota</w:t>
      </w:r>
      <w:r w:rsidR="00421895" w:rsidRPr="00421895">
        <w:rPr>
          <w:rFonts w:ascii="Arial Narrow" w:hAnsi="Arial Narrow" w:cs="Arial"/>
          <w:color w:val="002060"/>
          <w:sz w:val="22"/>
          <w:szCs w:val="22"/>
        </w:rPr>
        <w:t xml:space="preserve"> receberá o valor de quantidade da nota fiscal, e a coluna de </w:t>
      </w:r>
      <w:proofErr w:type="spellStart"/>
      <w:r w:rsidR="00421895" w:rsidRPr="00421895">
        <w:rPr>
          <w:rFonts w:ascii="Arial Narrow" w:hAnsi="Arial Narrow" w:cs="Arial"/>
          <w:color w:val="002060"/>
          <w:sz w:val="22"/>
          <w:szCs w:val="22"/>
        </w:rPr>
        <w:t>Q</w:t>
      </w:r>
      <w:r w:rsidR="002A426F">
        <w:rPr>
          <w:rFonts w:ascii="Arial Narrow" w:hAnsi="Arial Narrow" w:cs="Arial"/>
          <w:color w:val="002060"/>
          <w:sz w:val="22"/>
          <w:szCs w:val="22"/>
        </w:rPr>
        <w:t>t</w:t>
      </w:r>
      <w:r w:rsidR="00421895" w:rsidRPr="00421895">
        <w:rPr>
          <w:rFonts w:ascii="Arial Narrow" w:hAnsi="Arial Narrow" w:cs="Arial"/>
          <w:color w:val="002060"/>
          <w:sz w:val="22"/>
          <w:szCs w:val="22"/>
        </w:rPr>
        <w:t>de</w:t>
      </w:r>
      <w:proofErr w:type="spellEnd"/>
      <w:r w:rsidR="002A426F">
        <w:rPr>
          <w:rFonts w:ascii="Arial Narrow" w:hAnsi="Arial Narrow" w:cs="Arial"/>
          <w:color w:val="002060"/>
          <w:sz w:val="22"/>
          <w:szCs w:val="22"/>
        </w:rPr>
        <w:t>.</w:t>
      </w:r>
      <w:r w:rsidR="00421895" w:rsidRPr="00421895">
        <w:rPr>
          <w:rFonts w:ascii="Arial Narrow" w:hAnsi="Arial Narrow" w:cs="Arial"/>
          <w:color w:val="002060"/>
          <w:sz w:val="22"/>
          <w:szCs w:val="22"/>
        </w:rPr>
        <w:t xml:space="preserve"> F</w:t>
      </w:r>
      <w:r w:rsidR="002A426F">
        <w:rPr>
          <w:rFonts w:ascii="Arial Narrow" w:hAnsi="Arial Narrow" w:cs="Arial"/>
          <w:color w:val="002060"/>
          <w:sz w:val="22"/>
          <w:szCs w:val="22"/>
        </w:rPr>
        <w:t>í</w:t>
      </w:r>
      <w:r w:rsidR="00421895" w:rsidRPr="00421895">
        <w:rPr>
          <w:rFonts w:ascii="Arial Narrow" w:hAnsi="Arial Narrow" w:cs="Arial"/>
          <w:color w:val="002060"/>
          <w:sz w:val="22"/>
          <w:szCs w:val="22"/>
        </w:rPr>
        <w:t>sico e Diferença não aparecerá na grid já que quando for manual não terá lançamento de faltas /sobras.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061BCA" w:rsidRDefault="00451DC0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451DC0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funcionalidade disponibilizará uma </w:t>
      </w:r>
      <w:proofErr w:type="spellStart"/>
      <w:r w:rsidRPr="00451DC0">
        <w:rPr>
          <w:rFonts w:ascii="Arial Narrow" w:hAnsi="Arial Narrow" w:cs="Arial"/>
          <w:color w:val="002060"/>
          <w:sz w:val="22"/>
          <w:szCs w:val="22"/>
          <w:highlight w:val="yellow"/>
        </w:rPr>
        <w:t>flag</w:t>
      </w:r>
      <w:proofErr w:type="spellEnd"/>
      <w:r w:rsidRPr="00451DC0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para seleção, caso o usuário queira replicar a quantidade de um ou mais produtos, tirando assim a necessidade de digitar todos, onde o usuário também poderá selecionar esta </w:t>
      </w:r>
      <w:proofErr w:type="spellStart"/>
      <w:r w:rsidRPr="00451DC0">
        <w:rPr>
          <w:rFonts w:ascii="Arial Narrow" w:hAnsi="Arial Narrow" w:cs="Arial"/>
          <w:color w:val="002060"/>
          <w:sz w:val="22"/>
          <w:szCs w:val="22"/>
          <w:highlight w:val="yellow"/>
        </w:rPr>
        <w:t>flag</w:t>
      </w:r>
      <w:proofErr w:type="spellEnd"/>
      <w:r w:rsidRPr="00451DC0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para parte dos produtos e digitar a quantidade de outros. O sistema deverá checar se todos os produtos desta nota estão com a </w:t>
      </w:r>
      <w:proofErr w:type="spellStart"/>
      <w:r w:rsidRPr="00451DC0">
        <w:rPr>
          <w:rFonts w:ascii="Arial Narrow" w:hAnsi="Arial Narrow" w:cs="Arial"/>
          <w:color w:val="002060"/>
          <w:sz w:val="22"/>
          <w:szCs w:val="22"/>
          <w:highlight w:val="yellow"/>
        </w:rPr>
        <w:t>flag</w:t>
      </w:r>
      <w:proofErr w:type="spellEnd"/>
      <w:r w:rsidRPr="00451DC0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selecionada ou uma quantidade digitada, caso negativo deve sinalizar ao usuário qual produto está sem informação para que o mesmo possa verificar.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F11AB" w:rsidRDefault="00342F0F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Haverá possibilidade de cancelar todos os lançamentos de uma NF, ao confirmar esse cancelamento a funcionalidade marcar os lançamentos como cancelados e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logar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essa ação com usuário que realizou a ação.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161D1" w:rsidRPr="00C161D1" w:rsidRDefault="00FF7356" w:rsidP="00C161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Após confirmação do recebimento físico não haverá </w:t>
      </w:r>
      <w:r w:rsidR="0070288B">
        <w:rPr>
          <w:rFonts w:ascii="Arial Narrow" w:hAnsi="Arial Narrow" w:cs="Arial"/>
          <w:color w:val="002060"/>
          <w:sz w:val="22"/>
          <w:szCs w:val="22"/>
        </w:rPr>
        <w:t xml:space="preserve">mais </w:t>
      </w:r>
      <w:r w:rsidR="001252DF">
        <w:rPr>
          <w:rFonts w:ascii="Arial Narrow" w:hAnsi="Arial Narrow" w:cs="Arial"/>
          <w:color w:val="002060"/>
          <w:sz w:val="22"/>
          <w:szCs w:val="22"/>
        </w:rPr>
        <w:t>alterações</w:t>
      </w:r>
      <w:r w:rsidR="0070288B">
        <w:rPr>
          <w:rFonts w:ascii="Arial Narrow" w:hAnsi="Arial Narrow" w:cs="Arial"/>
          <w:color w:val="002060"/>
          <w:sz w:val="22"/>
          <w:szCs w:val="22"/>
        </w:rPr>
        <w:t xml:space="preserve"> nos itens da nota e conforme confirmação</w:t>
      </w:r>
      <w:r w:rsidR="001252D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0288B">
        <w:rPr>
          <w:rFonts w:ascii="Arial Narrow" w:hAnsi="Arial Narrow" w:cs="Arial"/>
          <w:color w:val="002060"/>
          <w:sz w:val="22"/>
          <w:szCs w:val="22"/>
        </w:rPr>
        <w:t>deve acionar o lançamento de sobras e faltas</w:t>
      </w:r>
      <w:r w:rsidR="00C161D1" w:rsidRPr="00C161D1">
        <w:rPr>
          <w:rFonts w:ascii="Arial Narrow" w:hAnsi="Arial Narrow" w:cs="Arial"/>
          <w:color w:val="002060"/>
          <w:sz w:val="22"/>
          <w:szCs w:val="22"/>
        </w:rPr>
        <w:t>, gerando uma diferença automática.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161D1" w:rsidRDefault="000F11AB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haja diferença, deve-se realizar um lançamento de falta ou sobra e sensibilizar o estoque, dando entrada em determinado produto conforme o lançamento feito. Caso não haja diferença não haverá lançamento de sobra ou falta</w:t>
      </w:r>
      <w:r w:rsidR="00594326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por</w:t>
      </w:r>
      <w:r w:rsidR="00594326">
        <w:rPr>
          <w:rFonts w:ascii="Arial Narrow" w:hAnsi="Arial Narrow" w:cs="Arial"/>
          <w:color w:val="002060"/>
          <w:sz w:val="22"/>
          <w:szCs w:val="22"/>
        </w:rPr>
        <w:t>é</w:t>
      </w:r>
      <w:r>
        <w:rPr>
          <w:rFonts w:ascii="Arial Narrow" w:hAnsi="Arial Narrow" w:cs="Arial"/>
          <w:color w:val="002060"/>
          <w:sz w:val="22"/>
          <w:szCs w:val="22"/>
        </w:rPr>
        <w:t>m deve sensibilizar o estoque.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F11AB" w:rsidRDefault="000F11AB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Haverá nessa funcionalidade produtos que não sejam publicações.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907E1" w:rsidRDefault="00F907E1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Se houver itens não preenchidos </w:t>
      </w:r>
      <w:r w:rsidR="00F10655">
        <w:rPr>
          <w:rFonts w:ascii="Arial Narrow" w:hAnsi="Arial Narrow" w:cs="Arial"/>
          <w:color w:val="002060"/>
          <w:sz w:val="22"/>
          <w:szCs w:val="22"/>
        </w:rPr>
        <w:t>de</w:t>
      </w:r>
      <w:r>
        <w:rPr>
          <w:rFonts w:ascii="Arial Narrow" w:hAnsi="Arial Narrow" w:cs="Arial"/>
          <w:color w:val="002060"/>
          <w:sz w:val="22"/>
          <w:szCs w:val="22"/>
        </w:rPr>
        <w:t xml:space="preserve"> uma NF proveniente da interface</w:t>
      </w:r>
      <w:r w:rsidR="00A76232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na confirmação deve emitir alerta que </w:t>
      </w:r>
      <w:r w:rsidR="00D364AA">
        <w:rPr>
          <w:rFonts w:ascii="Arial Narrow" w:hAnsi="Arial Narrow" w:cs="Arial"/>
          <w:color w:val="002060"/>
          <w:sz w:val="22"/>
          <w:szCs w:val="22"/>
        </w:rPr>
        <w:t>há itens não informados na nota.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C7EC3" w:rsidRDefault="000C7EC3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Quando do recebimento físico do item</w:t>
      </w:r>
      <w:r w:rsidR="00A76232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deve-se </w:t>
      </w:r>
      <w:r w:rsidR="00D364AA">
        <w:rPr>
          <w:rFonts w:ascii="Arial Narrow" w:hAnsi="Arial Narrow" w:cs="Arial"/>
          <w:color w:val="002060"/>
          <w:sz w:val="22"/>
          <w:szCs w:val="22"/>
        </w:rPr>
        <w:t>indicar internamente</w:t>
      </w:r>
      <w:r>
        <w:rPr>
          <w:rFonts w:ascii="Arial Narrow" w:hAnsi="Arial Narrow" w:cs="Arial"/>
          <w:color w:val="002060"/>
          <w:sz w:val="22"/>
          <w:szCs w:val="22"/>
        </w:rPr>
        <w:t xml:space="preserve"> o mesmo para passível de plane</w:t>
      </w:r>
      <w:r w:rsidR="00266B98">
        <w:rPr>
          <w:rFonts w:ascii="Arial Narrow" w:hAnsi="Arial Narrow" w:cs="Arial"/>
          <w:color w:val="002060"/>
          <w:sz w:val="22"/>
          <w:szCs w:val="22"/>
        </w:rPr>
        <w:t xml:space="preserve">jamento na matriz de lançamento </w:t>
      </w:r>
      <w:r w:rsidR="00D364AA">
        <w:rPr>
          <w:rFonts w:ascii="Arial Narrow" w:hAnsi="Arial Narrow" w:cs="Arial"/>
          <w:color w:val="002060"/>
          <w:sz w:val="22"/>
          <w:szCs w:val="22"/>
        </w:rPr>
        <w:t>(</w:t>
      </w:r>
      <w:r w:rsidR="00C93849">
        <w:rPr>
          <w:rFonts w:ascii="Arial Narrow" w:hAnsi="Arial Narrow" w:cs="Arial"/>
          <w:color w:val="002060"/>
          <w:sz w:val="22"/>
          <w:szCs w:val="22"/>
        </w:rPr>
        <w:t>“</w:t>
      </w:r>
      <w:r w:rsidR="00266B98">
        <w:rPr>
          <w:rFonts w:ascii="Arial Narrow" w:hAnsi="Arial Narrow" w:cs="Arial"/>
          <w:color w:val="002060"/>
          <w:sz w:val="22"/>
          <w:szCs w:val="22"/>
        </w:rPr>
        <w:t>amarração</w:t>
      </w:r>
      <w:r w:rsidR="00C93849">
        <w:rPr>
          <w:rFonts w:ascii="Arial Narrow" w:hAnsi="Arial Narrow" w:cs="Arial"/>
          <w:color w:val="002060"/>
          <w:sz w:val="22"/>
          <w:szCs w:val="22"/>
        </w:rPr>
        <w:t>”</w:t>
      </w:r>
      <w:r w:rsidR="00266B98">
        <w:rPr>
          <w:rFonts w:ascii="Arial Narrow" w:hAnsi="Arial Narrow" w:cs="Arial"/>
          <w:color w:val="002060"/>
          <w:sz w:val="22"/>
          <w:szCs w:val="22"/>
        </w:rPr>
        <w:t xml:space="preserve"> para matriz de lançamento)</w:t>
      </w:r>
      <w:r w:rsidR="00B9391D">
        <w:rPr>
          <w:rFonts w:ascii="Arial Narrow" w:hAnsi="Arial Narrow" w:cs="Arial"/>
          <w:color w:val="002060"/>
          <w:sz w:val="22"/>
          <w:szCs w:val="22"/>
        </w:rPr>
        <w:t>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375A9" w:rsidRDefault="006375A9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Enquanto a nota es</w:t>
      </w:r>
      <w:r w:rsidR="00C93849">
        <w:rPr>
          <w:rFonts w:ascii="Arial Narrow" w:hAnsi="Arial Narrow" w:cs="Arial"/>
          <w:color w:val="002060"/>
          <w:sz w:val="22"/>
          <w:szCs w:val="22"/>
        </w:rPr>
        <w:t>tiver aberta para digitação permitirá</w:t>
      </w:r>
      <w:r>
        <w:rPr>
          <w:rFonts w:ascii="Arial Narrow" w:hAnsi="Arial Narrow" w:cs="Arial"/>
          <w:color w:val="002060"/>
          <w:sz w:val="22"/>
          <w:szCs w:val="22"/>
        </w:rPr>
        <w:t xml:space="preserve"> exclu</w:t>
      </w:r>
      <w:r w:rsidR="00C93849">
        <w:rPr>
          <w:rFonts w:ascii="Arial Narrow" w:hAnsi="Arial Narrow" w:cs="Arial"/>
          <w:color w:val="002060"/>
          <w:sz w:val="22"/>
          <w:szCs w:val="22"/>
        </w:rPr>
        <w:t>são, alteração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C93849">
        <w:rPr>
          <w:rFonts w:ascii="Arial Narrow" w:hAnsi="Arial Narrow" w:cs="Arial"/>
          <w:color w:val="002060"/>
          <w:sz w:val="22"/>
          <w:szCs w:val="22"/>
        </w:rPr>
        <w:t>d</w:t>
      </w:r>
      <w:r>
        <w:rPr>
          <w:rFonts w:ascii="Arial Narrow" w:hAnsi="Arial Narrow" w:cs="Arial"/>
          <w:color w:val="002060"/>
          <w:sz w:val="22"/>
          <w:szCs w:val="22"/>
        </w:rPr>
        <w:t xml:space="preserve">os itens ou até mesmo </w:t>
      </w:r>
      <w:r w:rsidR="00C93849">
        <w:rPr>
          <w:rFonts w:ascii="Arial Narrow" w:hAnsi="Arial Narrow" w:cs="Arial"/>
          <w:color w:val="002060"/>
          <w:sz w:val="22"/>
          <w:szCs w:val="22"/>
        </w:rPr>
        <w:t>cancelamento da nota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2B387A" w:rsidRDefault="002B387A" w:rsidP="00C161D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161D1" w:rsidRPr="00C161D1" w:rsidRDefault="00C161D1" w:rsidP="00C161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C161D1">
        <w:rPr>
          <w:rFonts w:ascii="Arial Narrow" w:hAnsi="Arial Narrow" w:cs="Arial"/>
          <w:color w:val="002060"/>
          <w:sz w:val="22"/>
          <w:szCs w:val="22"/>
        </w:rPr>
        <w:t>Na tela de Lançamento de Faltas e Sobras</w:t>
      </w:r>
      <w:r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Pr="00C161D1">
        <w:rPr>
          <w:rFonts w:ascii="Arial Narrow" w:hAnsi="Arial Narrow" w:cs="Arial"/>
          <w:color w:val="002060"/>
          <w:sz w:val="22"/>
          <w:szCs w:val="22"/>
        </w:rPr>
        <w:t>EMS 0086 – Lançamento de Faltas e Sobra</w:t>
      </w:r>
      <w:r>
        <w:rPr>
          <w:rFonts w:ascii="Arial Narrow" w:hAnsi="Arial Narrow" w:cs="Arial"/>
          <w:color w:val="002060"/>
          <w:sz w:val="22"/>
          <w:szCs w:val="22"/>
        </w:rPr>
        <w:t>)</w:t>
      </w:r>
      <w:r w:rsidRPr="00C161D1">
        <w:rPr>
          <w:rFonts w:ascii="Arial Narrow" w:hAnsi="Arial Narrow" w:cs="Arial"/>
          <w:color w:val="002060"/>
          <w:sz w:val="22"/>
          <w:szCs w:val="22"/>
        </w:rPr>
        <w:t>, o usuário poderá excluir um lançamento já confirmado</w:t>
      </w:r>
      <w:r w:rsidR="00C93849">
        <w:rPr>
          <w:rFonts w:ascii="Arial Narrow" w:hAnsi="Arial Narrow" w:cs="Arial"/>
          <w:color w:val="002060"/>
          <w:sz w:val="22"/>
          <w:szCs w:val="22"/>
        </w:rPr>
        <w:t>,</w:t>
      </w:r>
      <w:r w:rsidRPr="00C161D1">
        <w:rPr>
          <w:rFonts w:ascii="Arial Narrow" w:hAnsi="Arial Narrow" w:cs="Arial"/>
          <w:color w:val="002060"/>
          <w:sz w:val="22"/>
          <w:szCs w:val="22"/>
        </w:rPr>
        <w:t xml:space="preserve"> porém, terá que </w:t>
      </w:r>
      <w:r>
        <w:rPr>
          <w:rFonts w:ascii="Arial Narrow" w:hAnsi="Arial Narrow" w:cs="Arial"/>
          <w:color w:val="002060"/>
          <w:sz w:val="22"/>
          <w:szCs w:val="22"/>
        </w:rPr>
        <w:t>desfazer os lançamentos</w:t>
      </w:r>
      <w:r w:rsidRPr="00C161D1">
        <w:rPr>
          <w:rFonts w:ascii="Arial Narrow" w:hAnsi="Arial Narrow" w:cs="Arial"/>
          <w:color w:val="002060"/>
          <w:sz w:val="22"/>
          <w:szCs w:val="22"/>
        </w:rPr>
        <w:t>, sensibilizando estoque. Caso o lançamento ainda não tenha sido confirmado, o usu</w:t>
      </w:r>
      <w:r>
        <w:rPr>
          <w:rFonts w:ascii="Arial Narrow" w:hAnsi="Arial Narrow" w:cs="Arial"/>
          <w:color w:val="002060"/>
          <w:sz w:val="22"/>
          <w:szCs w:val="22"/>
        </w:rPr>
        <w:t>ário poderá excluir normalmente</w:t>
      </w:r>
      <w:r w:rsidRPr="00C161D1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e</w:t>
      </w:r>
      <w:r w:rsidRPr="00C161D1">
        <w:rPr>
          <w:rFonts w:ascii="Arial Narrow" w:hAnsi="Arial Narrow" w:cs="Arial"/>
          <w:color w:val="002060"/>
          <w:sz w:val="22"/>
          <w:szCs w:val="22"/>
        </w:rPr>
        <w:t xml:space="preserve"> os lançamentos automáticos não poderão ser excluídos.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161D1" w:rsidRDefault="00412834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uma nota manual que será incluída, a funcionalidade não deve aceitar escolher a opção “Todos” do filtro fornecedor.</w:t>
      </w:r>
    </w:p>
    <w:p w:rsidR="002B387A" w:rsidRDefault="002B387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F14C3" w:rsidRDefault="00C8077D" w:rsidP="00EF14C3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1C3D51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deverá verificar se temos o cadastro do produto que está sendo incluso manualmente, caso não tenhamos, o sistema dever</w:t>
      </w:r>
      <w:r w:rsidR="001C3D51" w:rsidRPr="001C3D5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á solicitar o cadastro do mesmo, onde permitirá apenas Salvar a entrada da nota, onde </w:t>
      </w:r>
      <w:r w:rsidR="001C3D51" w:rsidRPr="00EF14C3">
        <w:rPr>
          <w:rFonts w:ascii="Arial Narrow" w:hAnsi="Arial Narrow" w:cs="Arial"/>
          <w:color w:val="002060"/>
          <w:sz w:val="22"/>
          <w:szCs w:val="22"/>
          <w:highlight w:val="yellow"/>
        </w:rPr>
        <w:t>o usuário deve cadastrar o produto e depois retornar para inclusão da nota.</w:t>
      </w:r>
      <w:r w:rsidR="00EF14C3" w:rsidRPr="00EF14C3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Caso o cadastro do produto já tenha sido efetuado, as informações pertinentes devem ser carregadas na pop-up de inclusão de notas manualmente, ou seja, ao informar o código do produto, trazer o nome, e ao informar a edição, trazer as demais informações.</w:t>
      </w:r>
    </w:p>
    <w:p w:rsidR="00C8077D" w:rsidRDefault="00C8077D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F7356" w:rsidRDefault="00FF7356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 armazenar o usuário que aprovou o recebimento físico.</w:t>
      </w:r>
    </w:p>
    <w:p w:rsidR="0036235C" w:rsidRDefault="0036235C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36235C" w:rsidRPr="00875148" w:rsidRDefault="0036235C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36235C" w:rsidRPr="00875148">
        <w:tc>
          <w:tcPr>
            <w:tcW w:w="9779" w:type="dxa"/>
          </w:tcPr>
          <w:p w:rsidR="0036235C" w:rsidRPr="009540DC" w:rsidRDefault="0036235C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36235C" w:rsidRPr="00875148" w:rsidRDefault="0036235C" w:rsidP="00597006">
            <w:pPr>
              <w:rPr>
                <w:rFonts w:ascii="Arial Narrow" w:hAnsi="Arial Narrow"/>
              </w:rPr>
            </w:pPr>
          </w:p>
        </w:tc>
      </w:tr>
    </w:tbl>
    <w:p w:rsidR="0036235C" w:rsidRPr="00875148" w:rsidRDefault="0036235C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36235C" w:rsidRPr="00875148" w:rsidRDefault="0036235C" w:rsidP="00E34CC4">
      <w:pPr>
        <w:rPr>
          <w:rFonts w:ascii="Arial Narrow" w:hAnsi="Arial Narrow"/>
        </w:rPr>
      </w:pPr>
    </w:p>
    <w:p w:rsidR="0036235C" w:rsidRPr="00875148" w:rsidRDefault="0036235C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36235C" w:rsidRPr="00875148" w:rsidRDefault="0036235C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36235C" w:rsidRPr="00875148" w:rsidTr="008573CA">
        <w:trPr>
          <w:trHeight w:val="314"/>
        </w:trPr>
        <w:tc>
          <w:tcPr>
            <w:tcW w:w="3136" w:type="dxa"/>
          </w:tcPr>
          <w:p w:rsidR="0036235C" w:rsidRPr="00875148" w:rsidRDefault="0036235C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lastRenderedPageBreak/>
              <w:t>TABELAS</w:t>
            </w:r>
          </w:p>
        </w:tc>
        <w:tc>
          <w:tcPr>
            <w:tcW w:w="1004" w:type="dxa"/>
          </w:tcPr>
          <w:p w:rsidR="0036235C" w:rsidRPr="00875148" w:rsidRDefault="0036235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36235C" w:rsidRPr="00875148" w:rsidRDefault="0036235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36235C" w:rsidRPr="00875148" w:rsidRDefault="0036235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36235C" w:rsidRPr="00875148" w:rsidRDefault="0036235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36235C" w:rsidRPr="00875148" w:rsidRDefault="0036235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36235C" w:rsidRPr="00875148" w:rsidTr="008573CA">
        <w:trPr>
          <w:trHeight w:val="228"/>
        </w:trPr>
        <w:tc>
          <w:tcPr>
            <w:tcW w:w="3136" w:type="dxa"/>
          </w:tcPr>
          <w:p w:rsidR="0036235C" w:rsidRPr="009540DC" w:rsidRDefault="0036235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36235C" w:rsidRPr="00875148" w:rsidTr="008573CA">
        <w:trPr>
          <w:trHeight w:val="228"/>
        </w:trPr>
        <w:tc>
          <w:tcPr>
            <w:tcW w:w="3136" w:type="dxa"/>
          </w:tcPr>
          <w:p w:rsidR="0036235C" w:rsidRPr="009540DC" w:rsidRDefault="0036235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36235C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36235C" w:rsidRPr="00875148" w:rsidTr="008573CA">
        <w:trPr>
          <w:trHeight w:val="228"/>
        </w:trPr>
        <w:tc>
          <w:tcPr>
            <w:tcW w:w="3136" w:type="dxa"/>
          </w:tcPr>
          <w:p w:rsidR="0036235C" w:rsidRPr="009540DC" w:rsidRDefault="0036235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36235C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36235C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36235C" w:rsidRPr="00875148" w:rsidRDefault="0036235C" w:rsidP="008665A6">
      <w:pPr>
        <w:outlineLvl w:val="0"/>
        <w:rPr>
          <w:rFonts w:ascii="Arial Narrow" w:hAnsi="Arial Narrow" w:cs="Arial"/>
          <w:b/>
        </w:rPr>
      </w:pPr>
    </w:p>
    <w:p w:rsidR="0036235C" w:rsidRPr="00875148" w:rsidRDefault="0036235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36235C" w:rsidRPr="00875148" w:rsidRDefault="0036235C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36235C" w:rsidRPr="00875148" w:rsidTr="00092FF2">
        <w:trPr>
          <w:trHeight w:val="234"/>
        </w:trPr>
        <w:tc>
          <w:tcPr>
            <w:tcW w:w="708" w:type="dxa"/>
          </w:tcPr>
          <w:p w:rsidR="0036235C" w:rsidRPr="00875148" w:rsidRDefault="0036235C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36235C" w:rsidRPr="009540DC" w:rsidRDefault="0036235C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36235C" w:rsidRPr="00875148" w:rsidRDefault="0036235C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36235C" w:rsidRPr="00875148" w:rsidRDefault="0036235C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36235C" w:rsidRPr="00875148" w:rsidTr="00092FF2">
        <w:trPr>
          <w:trHeight w:val="236"/>
        </w:trPr>
        <w:tc>
          <w:tcPr>
            <w:tcW w:w="708" w:type="dxa"/>
          </w:tcPr>
          <w:p w:rsidR="0036235C" w:rsidRPr="00875148" w:rsidRDefault="0036235C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36235C" w:rsidRPr="00875148" w:rsidRDefault="0036235C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36235C" w:rsidRPr="009540DC" w:rsidRDefault="0036235C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36235C" w:rsidRPr="00875148" w:rsidRDefault="0036235C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36235C" w:rsidRPr="00875148" w:rsidRDefault="0036235C" w:rsidP="00116B72">
      <w:pPr>
        <w:rPr>
          <w:rFonts w:ascii="Arial Narrow" w:hAnsi="Arial Narrow"/>
        </w:rPr>
      </w:pPr>
    </w:p>
    <w:p w:rsidR="0036235C" w:rsidRPr="00875148" w:rsidRDefault="0036235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36235C" w:rsidRPr="00875148" w:rsidRDefault="0036235C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36235C" w:rsidRPr="00875148">
        <w:trPr>
          <w:trHeight w:val="204"/>
        </w:trPr>
        <w:tc>
          <w:tcPr>
            <w:tcW w:w="3239" w:type="dxa"/>
          </w:tcPr>
          <w:p w:rsidR="0036235C" w:rsidRPr="00875148" w:rsidRDefault="0036235C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36235C" w:rsidRPr="00875148" w:rsidRDefault="0036235C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36235C" w:rsidRPr="009540DC" w:rsidRDefault="0036235C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36235C" w:rsidRPr="00875148" w:rsidRDefault="0036235C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36235C" w:rsidRPr="00875148">
        <w:tc>
          <w:tcPr>
            <w:tcW w:w="3239" w:type="dxa"/>
          </w:tcPr>
          <w:p w:rsidR="0036235C" w:rsidRPr="00875148" w:rsidRDefault="0036235C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36235C" w:rsidRPr="00875148" w:rsidRDefault="0036235C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36235C" w:rsidRPr="00875148" w:rsidRDefault="0036235C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36235C" w:rsidRPr="00875148" w:rsidRDefault="0036235C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36235C" w:rsidRPr="00875148" w:rsidRDefault="0036235C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36235C" w:rsidRPr="00875148" w:rsidRDefault="0036235C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36235C" w:rsidRPr="00875148" w:rsidRDefault="0036235C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36235C" w:rsidRPr="00875148">
        <w:trPr>
          <w:trHeight w:val="204"/>
        </w:trPr>
        <w:tc>
          <w:tcPr>
            <w:tcW w:w="3239" w:type="dxa"/>
          </w:tcPr>
          <w:p w:rsidR="0036235C" w:rsidRPr="00875148" w:rsidRDefault="0036235C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36235C" w:rsidRPr="00875148" w:rsidRDefault="0036235C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36235C" w:rsidRPr="009540DC" w:rsidRDefault="0036235C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36235C" w:rsidRPr="00875148" w:rsidRDefault="0036235C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36235C" w:rsidRPr="00875148">
        <w:tc>
          <w:tcPr>
            <w:tcW w:w="3239" w:type="dxa"/>
          </w:tcPr>
          <w:p w:rsidR="0036235C" w:rsidRPr="00875148" w:rsidRDefault="0036235C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36235C" w:rsidRPr="00875148" w:rsidRDefault="0036235C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36235C" w:rsidRPr="00875148" w:rsidRDefault="0036235C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36235C" w:rsidRPr="00875148" w:rsidRDefault="0036235C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36235C" w:rsidRPr="00875148" w:rsidRDefault="0036235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36235C" w:rsidRPr="00875148" w:rsidRDefault="0036235C" w:rsidP="00517854">
      <w:pPr>
        <w:rPr>
          <w:rFonts w:ascii="Arial Narrow" w:hAnsi="Arial Narrow"/>
        </w:rPr>
      </w:pPr>
    </w:p>
    <w:p w:rsidR="0036235C" w:rsidRPr="00875148" w:rsidRDefault="0036235C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36235C" w:rsidRPr="00875148" w:rsidRDefault="0036235C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36235C" w:rsidRPr="00875148" w:rsidTr="008573CA">
        <w:trPr>
          <w:trHeight w:val="204"/>
        </w:trPr>
        <w:tc>
          <w:tcPr>
            <w:tcW w:w="3520" w:type="dxa"/>
          </w:tcPr>
          <w:p w:rsidR="0036235C" w:rsidRPr="00875148" w:rsidRDefault="0036235C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36235C" w:rsidRPr="00875148" w:rsidRDefault="0036235C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36235C" w:rsidRPr="009540DC" w:rsidRDefault="0036235C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36235C" w:rsidRPr="00875148" w:rsidTr="008573CA">
        <w:tc>
          <w:tcPr>
            <w:tcW w:w="3520" w:type="dxa"/>
          </w:tcPr>
          <w:p w:rsidR="0036235C" w:rsidRPr="00875148" w:rsidRDefault="0036235C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36235C" w:rsidRPr="00875148" w:rsidRDefault="0036235C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36235C" w:rsidRPr="00875148" w:rsidRDefault="0036235C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36235C" w:rsidRPr="00875148" w:rsidRDefault="0036235C" w:rsidP="00116B72">
      <w:pPr>
        <w:rPr>
          <w:rFonts w:ascii="Arial Narrow" w:hAnsi="Arial Narrow"/>
        </w:rPr>
      </w:pPr>
    </w:p>
    <w:p w:rsidR="0036235C" w:rsidRPr="00875148" w:rsidRDefault="0036235C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36235C" w:rsidRPr="00875148" w:rsidRDefault="0036235C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36235C" w:rsidRPr="00875148" w:rsidTr="00974529">
        <w:trPr>
          <w:trHeight w:val="204"/>
        </w:trPr>
        <w:tc>
          <w:tcPr>
            <w:tcW w:w="3493" w:type="dxa"/>
          </w:tcPr>
          <w:p w:rsidR="0036235C" w:rsidRPr="00875148" w:rsidRDefault="0036235C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36235C" w:rsidRPr="00875148" w:rsidRDefault="0036235C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36235C" w:rsidRPr="009540DC" w:rsidRDefault="0036235C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36235C" w:rsidRPr="00875148" w:rsidTr="00974529">
        <w:tc>
          <w:tcPr>
            <w:tcW w:w="3493" w:type="dxa"/>
          </w:tcPr>
          <w:p w:rsidR="0036235C" w:rsidRPr="00875148" w:rsidRDefault="0036235C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36235C" w:rsidRPr="00875148" w:rsidRDefault="0036235C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36235C" w:rsidRPr="00875148" w:rsidRDefault="0036235C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36235C" w:rsidRPr="00875148" w:rsidRDefault="0036235C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36235C" w:rsidRPr="00875148" w:rsidRDefault="0036235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36235C" w:rsidRDefault="0036235C" w:rsidP="00AA323C">
      <w:pPr>
        <w:rPr>
          <w:rFonts w:ascii="Arial Narrow" w:hAnsi="Arial Narrow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36235C" w:rsidRDefault="0036235C" w:rsidP="0010198B">
      <w:pPr>
        <w:ind w:left="426"/>
        <w:rPr>
          <w:rFonts w:ascii="Arial Narrow" w:hAnsi="Arial Narrow"/>
        </w:rPr>
      </w:pPr>
    </w:p>
    <w:p w:rsidR="0036235C" w:rsidRDefault="0036235C" w:rsidP="0010198B">
      <w:pPr>
        <w:ind w:left="426"/>
        <w:rPr>
          <w:rFonts w:ascii="Arial Narrow" w:hAnsi="Arial Narrow"/>
          <w:b/>
        </w:rPr>
      </w:pP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Recebimento </w:t>
      </w:r>
      <w:r w:rsidR="00AF0ACD">
        <w:rPr>
          <w:rFonts w:ascii="Arial Narrow" w:hAnsi="Arial Narrow"/>
          <w:b/>
        </w:rPr>
        <w:t>Físico</w:t>
      </w:r>
      <w:r w:rsidRPr="00271A13">
        <w:rPr>
          <w:rFonts w:ascii="Arial Narrow" w:hAnsi="Arial Narrow"/>
          <w:b/>
        </w:rPr>
        <w:t>”</w:t>
      </w:r>
    </w:p>
    <w:p w:rsidR="00BF4342" w:rsidRDefault="00BF4342" w:rsidP="0010198B">
      <w:pPr>
        <w:ind w:left="426"/>
        <w:rPr>
          <w:rFonts w:ascii="Arial Narrow" w:hAnsi="Arial Narrow"/>
          <w:b/>
        </w:rPr>
      </w:pPr>
    </w:p>
    <w:p w:rsidR="00BF4342" w:rsidRDefault="00BF4342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Filtro:</w:t>
      </w:r>
    </w:p>
    <w:p w:rsidR="00BF4342" w:rsidRDefault="008308D4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Nome do fornecedor</w:t>
      </w:r>
      <w:r w:rsidR="00AF0ACD">
        <w:rPr>
          <w:rFonts w:ascii="Arial Narrow" w:hAnsi="Arial Narrow"/>
        </w:rPr>
        <w:t xml:space="preserve"> poderá</w:t>
      </w:r>
      <w:r>
        <w:rPr>
          <w:rFonts w:ascii="Arial Narrow" w:hAnsi="Arial Narrow"/>
        </w:rPr>
        <w:t xml:space="preserve"> escolher um fornecedor</w:t>
      </w:r>
      <w:r w:rsidR="00412834">
        <w:rPr>
          <w:rFonts w:ascii="Arial Narrow" w:hAnsi="Arial Narrow"/>
        </w:rPr>
        <w:t>.</w:t>
      </w:r>
    </w:p>
    <w:p w:rsidR="00BF4342" w:rsidRDefault="00BF4342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CNPJ: CNPJ do fornecedor.</w:t>
      </w:r>
    </w:p>
    <w:p w:rsidR="00BF4342" w:rsidRDefault="00BF4342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Nota Fiscal: numero da nota fiscal</w:t>
      </w:r>
      <w:r w:rsidR="00F46758">
        <w:rPr>
          <w:rFonts w:ascii="Arial Narrow" w:hAnsi="Arial Narrow"/>
        </w:rPr>
        <w:t>.</w:t>
      </w:r>
    </w:p>
    <w:p w:rsidR="00F46758" w:rsidRDefault="00F46758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Serie: Serie da nota fiscal</w:t>
      </w:r>
    </w:p>
    <w:p w:rsidR="00F46758" w:rsidRDefault="00F46758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É uma NF-e: indicação se é uma NF-e.</w:t>
      </w:r>
    </w:p>
    <w:p w:rsidR="00F46758" w:rsidRDefault="00F46758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Chave de acesso: Caso seja indicado se é uma NF-e é </w:t>
      </w:r>
      <w:proofErr w:type="gramStart"/>
      <w:r>
        <w:rPr>
          <w:rFonts w:ascii="Arial Narrow" w:hAnsi="Arial Narrow"/>
        </w:rPr>
        <w:t>obrigatório</w:t>
      </w:r>
      <w:proofErr w:type="gramEnd"/>
      <w:r>
        <w:rPr>
          <w:rFonts w:ascii="Arial Narrow" w:hAnsi="Arial Narrow"/>
        </w:rPr>
        <w:t xml:space="preserve"> a digitação desse campo.</w:t>
      </w:r>
    </w:p>
    <w:p w:rsidR="00F46758" w:rsidRDefault="00F46758" w:rsidP="00F46758">
      <w:pPr>
        <w:ind w:left="1146"/>
        <w:rPr>
          <w:rFonts w:ascii="Arial Narrow" w:hAnsi="Arial Narrow"/>
        </w:rPr>
      </w:pPr>
    </w:p>
    <w:p w:rsidR="00BF4342" w:rsidRDefault="00451DC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</w:t>
      </w:r>
    </w:p>
    <w:p w:rsidR="00F46758" w:rsidRDefault="00F46758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Código </w:t>
      </w:r>
      <w:proofErr w:type="gramStart"/>
      <w:r>
        <w:rPr>
          <w:rFonts w:ascii="Arial Narrow" w:hAnsi="Arial Narrow"/>
        </w:rPr>
        <w:t>da Produto</w:t>
      </w:r>
      <w:proofErr w:type="gramEnd"/>
      <w:r>
        <w:rPr>
          <w:rFonts w:ascii="Arial Narrow" w:hAnsi="Arial Narrow"/>
        </w:rPr>
        <w:t>.</w:t>
      </w:r>
      <w:r w:rsidR="00DE05C0">
        <w:rPr>
          <w:rFonts w:ascii="Arial Narrow" w:hAnsi="Arial Narrow"/>
        </w:rPr>
        <w:t xml:space="preserve"> (campo não editável)</w:t>
      </w:r>
    </w:p>
    <w:p w:rsidR="00F46758" w:rsidRDefault="00F46758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Nome </w:t>
      </w:r>
      <w:proofErr w:type="gramStart"/>
      <w:r>
        <w:rPr>
          <w:rFonts w:ascii="Arial Narrow" w:hAnsi="Arial Narrow"/>
        </w:rPr>
        <w:t xml:space="preserve">da </w:t>
      </w:r>
      <w:r w:rsidR="000B0DCB">
        <w:rPr>
          <w:rFonts w:ascii="Arial Narrow" w:hAnsi="Arial Narrow"/>
        </w:rPr>
        <w:t>Produto</w:t>
      </w:r>
      <w:proofErr w:type="gramEnd"/>
      <w:r>
        <w:rPr>
          <w:rFonts w:ascii="Arial Narrow" w:hAnsi="Arial Narrow"/>
        </w:rPr>
        <w:t>.</w:t>
      </w:r>
      <w:r w:rsidR="00DE05C0" w:rsidRPr="00DE05C0">
        <w:rPr>
          <w:rFonts w:ascii="Arial Narrow" w:hAnsi="Arial Narrow"/>
        </w:rPr>
        <w:t xml:space="preserve"> </w:t>
      </w:r>
      <w:r w:rsidR="00DE05C0">
        <w:rPr>
          <w:rFonts w:ascii="Arial Narrow" w:hAnsi="Arial Narrow"/>
        </w:rPr>
        <w:t>(campo não editável)</w:t>
      </w:r>
    </w:p>
    <w:p w:rsidR="00F46758" w:rsidRDefault="00F46758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Edição: Número </w:t>
      </w:r>
      <w:proofErr w:type="gramStart"/>
      <w:r>
        <w:rPr>
          <w:rFonts w:ascii="Arial Narrow" w:hAnsi="Arial Narrow"/>
        </w:rPr>
        <w:t>da Produto</w:t>
      </w:r>
      <w:proofErr w:type="gramEnd"/>
      <w:r>
        <w:rPr>
          <w:rFonts w:ascii="Arial Narrow" w:hAnsi="Arial Narrow"/>
        </w:rPr>
        <w:t>.</w:t>
      </w:r>
      <w:r w:rsidR="00DE05C0" w:rsidRPr="00DE05C0">
        <w:rPr>
          <w:rFonts w:ascii="Arial Narrow" w:hAnsi="Arial Narrow"/>
        </w:rPr>
        <w:t xml:space="preserve"> </w:t>
      </w:r>
      <w:r w:rsidR="00DE05C0">
        <w:rPr>
          <w:rFonts w:ascii="Arial Narrow" w:hAnsi="Arial Narrow"/>
        </w:rPr>
        <w:t>(campo não editável)</w:t>
      </w:r>
    </w:p>
    <w:p w:rsidR="00F46758" w:rsidRDefault="00F46758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 </w:t>
      </w:r>
      <w:r w:rsidR="00EF14C3">
        <w:rPr>
          <w:rFonts w:ascii="Arial Narrow" w:hAnsi="Arial Narrow"/>
        </w:rPr>
        <w:t>c/ Desconto</w:t>
      </w:r>
      <w:r>
        <w:rPr>
          <w:rFonts w:ascii="Arial Narrow" w:hAnsi="Arial Narrow"/>
        </w:rPr>
        <w:t xml:space="preserve">: Preço </w:t>
      </w:r>
      <w:r w:rsidR="00EF14C3">
        <w:rPr>
          <w:rFonts w:ascii="Arial Narrow" w:hAnsi="Arial Narrow"/>
        </w:rPr>
        <w:t>com desconto</w:t>
      </w:r>
      <w:r>
        <w:rPr>
          <w:rFonts w:ascii="Arial Narrow" w:hAnsi="Arial Narrow"/>
        </w:rPr>
        <w:t xml:space="preserve"> do produto.</w:t>
      </w:r>
      <w:r w:rsidR="00DE05C0" w:rsidRPr="00DE05C0">
        <w:rPr>
          <w:rFonts w:ascii="Arial Narrow" w:hAnsi="Arial Narrow"/>
        </w:rPr>
        <w:t xml:space="preserve"> </w:t>
      </w:r>
      <w:r w:rsidR="00DE05C0">
        <w:rPr>
          <w:rFonts w:ascii="Arial Narrow" w:hAnsi="Arial Narrow"/>
        </w:rPr>
        <w:t>(campo não editável)</w:t>
      </w:r>
    </w:p>
    <w:p w:rsidR="00F46758" w:rsidRDefault="00F46758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 Previsto: Quantidade de reparte previsto.</w:t>
      </w:r>
      <w:r w:rsidR="00DE05C0" w:rsidRPr="00DE05C0">
        <w:rPr>
          <w:rFonts w:ascii="Arial Narrow" w:hAnsi="Arial Narrow"/>
        </w:rPr>
        <w:t xml:space="preserve"> </w:t>
      </w:r>
      <w:r w:rsidR="00DE05C0">
        <w:rPr>
          <w:rFonts w:ascii="Arial Narrow" w:hAnsi="Arial Narrow"/>
        </w:rPr>
        <w:t>(campo não editável)</w:t>
      </w:r>
    </w:p>
    <w:p w:rsidR="00F46758" w:rsidRDefault="00AF0ACD" w:rsidP="00F46758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>. Pacotes</w:t>
      </w:r>
      <w:r w:rsidR="00D86BD3">
        <w:rPr>
          <w:rFonts w:ascii="Arial Narrow" w:hAnsi="Arial Narrow"/>
        </w:rPr>
        <w:t xml:space="preserve">: Quantidade pacotes </w:t>
      </w:r>
      <w:r w:rsidR="000B0DCB">
        <w:rPr>
          <w:rFonts w:ascii="Arial Narrow" w:hAnsi="Arial Narrow"/>
        </w:rPr>
        <w:t>que será digitada (campo editável)</w:t>
      </w:r>
    </w:p>
    <w:p w:rsidR="00D86BD3" w:rsidRPr="00D86BD3" w:rsidRDefault="00AF0ACD" w:rsidP="00D86BD3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 w:rsidRPr="00D86BD3">
        <w:rPr>
          <w:rFonts w:ascii="Arial Narrow" w:hAnsi="Arial Narrow"/>
        </w:rPr>
        <w:t>Qtde</w:t>
      </w:r>
      <w:proofErr w:type="spellEnd"/>
      <w:r w:rsidRPr="00D86BD3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Quebra</w:t>
      </w:r>
      <w:r w:rsidR="00D86BD3" w:rsidRPr="00D86BD3">
        <w:rPr>
          <w:rFonts w:ascii="Arial Narrow" w:hAnsi="Arial Narrow"/>
        </w:rPr>
        <w:t xml:space="preserve">: Quantidade </w:t>
      </w:r>
      <w:r w:rsidR="00D86BD3">
        <w:rPr>
          <w:rFonts w:ascii="Arial Narrow" w:hAnsi="Arial Narrow"/>
        </w:rPr>
        <w:t>de quebra do pacote</w:t>
      </w:r>
      <w:r w:rsidR="00D86BD3" w:rsidRPr="00D86BD3">
        <w:rPr>
          <w:rFonts w:ascii="Arial Narrow" w:hAnsi="Arial Narrow"/>
        </w:rPr>
        <w:t xml:space="preserve"> que será digitada (campo editável)</w:t>
      </w:r>
    </w:p>
    <w:p w:rsidR="000B0DCB" w:rsidRDefault="000B0DCB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Diferença: Quantidade de diferença entre reparte previsto e físico digitado.</w:t>
      </w:r>
      <w:r w:rsidR="00DE05C0" w:rsidRPr="00DE05C0">
        <w:rPr>
          <w:rFonts w:ascii="Arial Narrow" w:hAnsi="Arial Narrow"/>
        </w:rPr>
        <w:t xml:space="preserve"> </w:t>
      </w:r>
      <w:r w:rsidR="00DE05C0">
        <w:rPr>
          <w:rFonts w:ascii="Arial Narrow" w:hAnsi="Arial Narrow"/>
        </w:rPr>
        <w:t>(campo não editável)</w:t>
      </w:r>
    </w:p>
    <w:p w:rsidR="00A1382F" w:rsidRDefault="00A1382F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Total R$: total do preço capa x reparte previsto.</w:t>
      </w:r>
      <w:r w:rsidR="00DE05C0" w:rsidRPr="00DE05C0">
        <w:rPr>
          <w:rFonts w:ascii="Arial Narrow" w:hAnsi="Arial Narrow"/>
        </w:rPr>
        <w:t xml:space="preserve"> </w:t>
      </w:r>
      <w:r w:rsidR="00DE05C0">
        <w:rPr>
          <w:rFonts w:ascii="Arial Narrow" w:hAnsi="Arial Narrow"/>
        </w:rPr>
        <w:t>(campo não editável)</w:t>
      </w:r>
    </w:p>
    <w:p w:rsidR="00451DC0" w:rsidRPr="00451DC0" w:rsidRDefault="00451DC0" w:rsidP="00F4675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451DC0">
        <w:rPr>
          <w:rFonts w:ascii="Arial Narrow" w:hAnsi="Arial Narrow"/>
          <w:highlight w:val="yellow"/>
        </w:rPr>
        <w:lastRenderedPageBreak/>
        <w:t xml:space="preserve">Replicar </w:t>
      </w:r>
      <w:proofErr w:type="spellStart"/>
      <w:r w:rsidRPr="00451DC0">
        <w:rPr>
          <w:rFonts w:ascii="Arial Narrow" w:hAnsi="Arial Narrow"/>
          <w:highlight w:val="yellow"/>
        </w:rPr>
        <w:t>Qtde</w:t>
      </w:r>
      <w:proofErr w:type="spellEnd"/>
      <w:r w:rsidR="00AF0ACD" w:rsidRPr="00451DC0">
        <w:rPr>
          <w:rFonts w:ascii="Arial Narrow" w:hAnsi="Arial Narrow"/>
          <w:highlight w:val="yellow"/>
        </w:rPr>
        <w:t>:</w:t>
      </w:r>
      <w:r w:rsidRPr="00451DC0">
        <w:rPr>
          <w:rFonts w:ascii="Arial Narrow" w:hAnsi="Arial Narrow"/>
          <w:highlight w:val="yellow"/>
        </w:rPr>
        <w:t xml:space="preserve"> </w:t>
      </w:r>
      <w:proofErr w:type="spellStart"/>
      <w:r w:rsidRPr="00451DC0">
        <w:rPr>
          <w:rFonts w:ascii="Arial Narrow" w:hAnsi="Arial Narrow"/>
          <w:highlight w:val="yellow"/>
        </w:rPr>
        <w:t>flag</w:t>
      </w:r>
      <w:proofErr w:type="spellEnd"/>
      <w:r w:rsidRPr="00451DC0">
        <w:rPr>
          <w:rFonts w:ascii="Arial Narrow" w:hAnsi="Arial Narrow"/>
          <w:highlight w:val="yellow"/>
        </w:rPr>
        <w:t xml:space="preserve"> de seleção</w:t>
      </w:r>
      <w:r w:rsidR="009D6891">
        <w:rPr>
          <w:rFonts w:ascii="Arial Narrow" w:hAnsi="Arial Narrow"/>
          <w:highlight w:val="yellow"/>
        </w:rPr>
        <w:t xml:space="preserve"> (funcionalidade deverá replicar a quantidade da nota, no campo </w:t>
      </w:r>
      <w:proofErr w:type="spellStart"/>
      <w:r w:rsidR="009D6891">
        <w:rPr>
          <w:rFonts w:ascii="Arial Narrow" w:hAnsi="Arial Narrow"/>
          <w:highlight w:val="yellow"/>
        </w:rPr>
        <w:t>qtde</w:t>
      </w:r>
      <w:proofErr w:type="spellEnd"/>
      <w:r w:rsidR="009D6891">
        <w:rPr>
          <w:rFonts w:ascii="Arial Narrow" w:hAnsi="Arial Narrow"/>
          <w:highlight w:val="yellow"/>
        </w:rPr>
        <w:t>. quebra)</w:t>
      </w:r>
      <w:r w:rsidRPr="00451DC0">
        <w:rPr>
          <w:rFonts w:ascii="Arial Narrow" w:hAnsi="Arial Narrow"/>
          <w:highlight w:val="yellow"/>
        </w:rPr>
        <w:t>.</w:t>
      </w:r>
    </w:p>
    <w:p w:rsidR="00F46758" w:rsidRDefault="00F46758" w:rsidP="0010198B">
      <w:pPr>
        <w:ind w:left="426"/>
        <w:rPr>
          <w:rFonts w:ascii="Arial Narrow" w:hAnsi="Arial Narrow"/>
        </w:rPr>
      </w:pPr>
    </w:p>
    <w:p w:rsidR="001C3D51" w:rsidRPr="00A873BF" w:rsidRDefault="00544573" w:rsidP="001C3D51">
      <w:pPr>
        <w:ind w:left="426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Inclusão -</w:t>
      </w:r>
      <w:r w:rsidR="001C3D51" w:rsidRPr="00A873BF">
        <w:rPr>
          <w:rFonts w:ascii="Arial Narrow" w:hAnsi="Arial Narrow"/>
          <w:highlight w:val="yellow"/>
        </w:rPr>
        <w:t xml:space="preserve"> Nova Nota:</w:t>
      </w:r>
    </w:p>
    <w:p w:rsidR="00D41AAA" w:rsidRPr="00A873BF" w:rsidRDefault="00D41AAA" w:rsidP="001C3D51">
      <w:pPr>
        <w:ind w:left="426"/>
        <w:rPr>
          <w:rFonts w:ascii="Arial Narrow" w:hAnsi="Arial Narrow"/>
          <w:highlight w:val="yellow"/>
        </w:rPr>
      </w:pPr>
    </w:p>
    <w:p w:rsidR="009F548E" w:rsidRPr="00A873BF" w:rsidRDefault="009F548E" w:rsidP="001C3D51">
      <w:pPr>
        <w:ind w:left="426"/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ab/>
        <w:t>Dados da NF</w:t>
      </w:r>
    </w:p>
    <w:p w:rsidR="001C3D51" w:rsidRPr="00A873BF" w:rsidRDefault="001C3D51" w:rsidP="001C3D5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Fornecedor: Nome do fornecedor</w:t>
      </w:r>
      <w:r w:rsidR="00AF0ACD" w:rsidRPr="00A873BF">
        <w:rPr>
          <w:rFonts w:ascii="Arial Narrow" w:hAnsi="Arial Narrow"/>
          <w:highlight w:val="yellow"/>
        </w:rPr>
        <w:t xml:space="preserve"> poderá</w:t>
      </w:r>
      <w:r w:rsidRPr="00A873BF">
        <w:rPr>
          <w:rFonts w:ascii="Arial Narrow" w:hAnsi="Arial Narrow"/>
          <w:highlight w:val="yellow"/>
        </w:rPr>
        <w:t xml:space="preserve"> escolher um fornecedor</w:t>
      </w:r>
      <w:r w:rsidR="00F435C7" w:rsidRPr="00A873BF">
        <w:rPr>
          <w:rFonts w:ascii="Arial Narrow" w:hAnsi="Arial Narrow"/>
          <w:highlight w:val="yellow"/>
        </w:rPr>
        <w:t xml:space="preserve"> (por seleção)</w:t>
      </w:r>
      <w:r w:rsidRPr="00A873BF">
        <w:rPr>
          <w:rFonts w:ascii="Arial Narrow" w:hAnsi="Arial Narrow"/>
          <w:highlight w:val="yellow"/>
        </w:rPr>
        <w:t>.</w:t>
      </w:r>
    </w:p>
    <w:p w:rsidR="001C3D51" w:rsidRPr="00A873BF" w:rsidRDefault="001C3D51" w:rsidP="001C3D5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CNPJ: CNPJ do fornecedor.</w:t>
      </w:r>
      <w:r w:rsidR="00F435C7" w:rsidRPr="00A873BF">
        <w:rPr>
          <w:rFonts w:ascii="Arial Narrow" w:hAnsi="Arial Narrow"/>
          <w:highlight w:val="yellow"/>
        </w:rPr>
        <w:t xml:space="preserve"> (caso o fornecedor for selecionado, este deve ser abastecido automaticamente, assim como, ao informar o CNPJ, o Fornecedor deve ser localizado).</w:t>
      </w:r>
    </w:p>
    <w:p w:rsidR="001C3D51" w:rsidRPr="00A873BF" w:rsidRDefault="001C3D51" w:rsidP="001C3D5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Nota Fiscal: numero da nota fiscal.</w:t>
      </w:r>
      <w:r w:rsidR="00A873BF" w:rsidRPr="00A873BF">
        <w:rPr>
          <w:rFonts w:ascii="Arial Narrow" w:hAnsi="Arial Narrow"/>
          <w:highlight w:val="yellow"/>
        </w:rPr>
        <w:t xml:space="preserve"> (campo editável)</w:t>
      </w:r>
    </w:p>
    <w:p w:rsidR="001C3D51" w:rsidRPr="00A873BF" w:rsidRDefault="001C3D51" w:rsidP="001C3D5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Serie: Serie da nota fiscal</w:t>
      </w:r>
      <w:r w:rsidR="00A873BF" w:rsidRPr="00A873BF">
        <w:rPr>
          <w:rFonts w:ascii="Arial Narrow" w:hAnsi="Arial Narrow"/>
          <w:highlight w:val="yellow"/>
        </w:rPr>
        <w:t xml:space="preserve"> (campo editável)</w:t>
      </w:r>
    </w:p>
    <w:p w:rsidR="001C3D51" w:rsidRPr="00A873BF" w:rsidRDefault="001C3D51" w:rsidP="001C3D5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É uma NF-e: indicação se é uma NF-e.</w:t>
      </w:r>
      <w:r w:rsidR="00A873BF" w:rsidRPr="00A873BF">
        <w:rPr>
          <w:rFonts w:ascii="Arial Narrow" w:hAnsi="Arial Narrow"/>
          <w:highlight w:val="yellow"/>
        </w:rPr>
        <w:t xml:space="preserve"> (</w:t>
      </w:r>
      <w:proofErr w:type="spellStart"/>
      <w:r w:rsidR="00A873BF" w:rsidRPr="00A873BF">
        <w:rPr>
          <w:rFonts w:ascii="Arial Narrow" w:hAnsi="Arial Narrow"/>
          <w:highlight w:val="yellow"/>
        </w:rPr>
        <w:t>flag</w:t>
      </w:r>
      <w:proofErr w:type="spellEnd"/>
      <w:r w:rsidR="00A873BF" w:rsidRPr="00A873BF">
        <w:rPr>
          <w:rFonts w:ascii="Arial Narrow" w:hAnsi="Arial Narrow"/>
          <w:highlight w:val="yellow"/>
        </w:rPr>
        <w:t xml:space="preserve"> de seleção)</w:t>
      </w:r>
    </w:p>
    <w:p w:rsidR="001C3D51" w:rsidRPr="00A873BF" w:rsidRDefault="001C3D51" w:rsidP="001C3D5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Chave de acesso: Caso seja indicado se é uma NF-e, é obrigatória a digitação desse campo.</w:t>
      </w:r>
      <w:r w:rsidR="00A873BF" w:rsidRPr="00A873BF">
        <w:rPr>
          <w:rFonts w:ascii="Arial Narrow" w:hAnsi="Arial Narrow"/>
          <w:highlight w:val="yellow"/>
        </w:rPr>
        <w:t xml:space="preserve"> (campo editável)</w:t>
      </w:r>
    </w:p>
    <w:p w:rsidR="001C3D51" w:rsidRPr="00A873BF" w:rsidRDefault="001C3D51" w:rsidP="001C3D5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Data de Emissão: Data de Emissão da NF.</w:t>
      </w:r>
      <w:r w:rsidR="00A873BF" w:rsidRPr="00A873BF">
        <w:rPr>
          <w:rFonts w:ascii="Arial Narrow" w:hAnsi="Arial Narrow"/>
          <w:highlight w:val="yellow"/>
        </w:rPr>
        <w:t xml:space="preserve"> (campo editável)</w:t>
      </w:r>
    </w:p>
    <w:p w:rsidR="001C3D51" w:rsidRPr="00A873BF" w:rsidRDefault="001C3D51" w:rsidP="001C3D5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Data de Entrada: Data de Recebimento da NF</w:t>
      </w:r>
      <w:r w:rsidR="00A873BF" w:rsidRPr="00A873BF">
        <w:rPr>
          <w:rFonts w:ascii="Arial Narrow" w:hAnsi="Arial Narrow"/>
          <w:highlight w:val="yellow"/>
        </w:rPr>
        <w:t>, default a data do dia</w:t>
      </w:r>
      <w:r w:rsidRPr="00A873BF">
        <w:rPr>
          <w:rFonts w:ascii="Arial Narrow" w:hAnsi="Arial Narrow"/>
          <w:highlight w:val="yellow"/>
        </w:rPr>
        <w:t>.</w:t>
      </w:r>
      <w:r w:rsidR="00A873BF" w:rsidRPr="00A873BF">
        <w:rPr>
          <w:rFonts w:ascii="Arial Narrow" w:hAnsi="Arial Narrow"/>
          <w:highlight w:val="yellow"/>
        </w:rPr>
        <w:t xml:space="preserve"> (campo não editável)</w:t>
      </w:r>
    </w:p>
    <w:p w:rsidR="009F548E" w:rsidRPr="00A873BF" w:rsidRDefault="009F548E" w:rsidP="001C3D5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 xml:space="preserve">Valor </w:t>
      </w:r>
      <w:r w:rsidR="00EF14C3">
        <w:rPr>
          <w:rFonts w:ascii="Arial Narrow" w:hAnsi="Arial Narrow"/>
          <w:highlight w:val="yellow"/>
        </w:rPr>
        <w:t>Total da Nota</w:t>
      </w:r>
      <w:r w:rsidRPr="00A873BF">
        <w:rPr>
          <w:rFonts w:ascii="Arial Narrow" w:hAnsi="Arial Narrow"/>
          <w:highlight w:val="yellow"/>
        </w:rPr>
        <w:t>: Valor do Desconto da NF.</w:t>
      </w:r>
      <w:r w:rsidR="00A873BF" w:rsidRPr="00A873BF">
        <w:rPr>
          <w:rFonts w:ascii="Arial Narrow" w:hAnsi="Arial Narrow"/>
          <w:highlight w:val="yellow"/>
        </w:rPr>
        <w:t xml:space="preserve"> (campo editável)</w:t>
      </w:r>
    </w:p>
    <w:p w:rsidR="009D6891" w:rsidRPr="00451DC0" w:rsidRDefault="009D6891" w:rsidP="009D689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451DC0">
        <w:rPr>
          <w:rFonts w:ascii="Arial Narrow" w:hAnsi="Arial Narrow"/>
          <w:highlight w:val="yellow"/>
        </w:rPr>
        <w:t xml:space="preserve">Replicar </w:t>
      </w:r>
      <w:proofErr w:type="spellStart"/>
      <w:r w:rsidRPr="00451DC0">
        <w:rPr>
          <w:rFonts w:ascii="Arial Narrow" w:hAnsi="Arial Narrow"/>
          <w:highlight w:val="yellow"/>
        </w:rPr>
        <w:t>Qtde</w:t>
      </w:r>
      <w:proofErr w:type="spellEnd"/>
      <w:r w:rsidRPr="00451DC0">
        <w:rPr>
          <w:rFonts w:ascii="Arial Narrow" w:hAnsi="Arial Narrow"/>
          <w:highlight w:val="yellow"/>
        </w:rPr>
        <w:t xml:space="preserve">: </w:t>
      </w:r>
      <w:proofErr w:type="spellStart"/>
      <w:r w:rsidRPr="00451DC0">
        <w:rPr>
          <w:rFonts w:ascii="Arial Narrow" w:hAnsi="Arial Narrow"/>
          <w:highlight w:val="yellow"/>
        </w:rPr>
        <w:t>flag</w:t>
      </w:r>
      <w:proofErr w:type="spellEnd"/>
      <w:r w:rsidRPr="00451DC0">
        <w:rPr>
          <w:rFonts w:ascii="Arial Narrow" w:hAnsi="Arial Narrow"/>
          <w:highlight w:val="yellow"/>
        </w:rPr>
        <w:t xml:space="preserve"> de seleção</w:t>
      </w:r>
      <w:r>
        <w:rPr>
          <w:rFonts w:ascii="Arial Narrow" w:hAnsi="Arial Narrow"/>
          <w:highlight w:val="yellow"/>
        </w:rPr>
        <w:t xml:space="preserve"> (funcionalidade deverá replicar a quantidade da nota, no campo </w:t>
      </w:r>
      <w:proofErr w:type="spellStart"/>
      <w:r>
        <w:rPr>
          <w:rFonts w:ascii="Arial Narrow" w:hAnsi="Arial Narrow"/>
          <w:highlight w:val="yellow"/>
        </w:rPr>
        <w:t>qtde</w:t>
      </w:r>
      <w:proofErr w:type="spellEnd"/>
      <w:r>
        <w:rPr>
          <w:rFonts w:ascii="Arial Narrow" w:hAnsi="Arial Narrow"/>
          <w:highlight w:val="yellow"/>
        </w:rPr>
        <w:t xml:space="preserve">. </w:t>
      </w:r>
      <w:proofErr w:type="spellStart"/>
      <w:r w:rsidR="00533A2E">
        <w:rPr>
          <w:rFonts w:ascii="Arial Narrow" w:hAnsi="Arial Narrow"/>
          <w:highlight w:val="yellow"/>
        </w:rPr>
        <w:t>exems</w:t>
      </w:r>
      <w:proofErr w:type="spellEnd"/>
      <w:r>
        <w:rPr>
          <w:rFonts w:ascii="Arial Narrow" w:hAnsi="Arial Narrow"/>
          <w:highlight w:val="yellow"/>
        </w:rPr>
        <w:t>)</w:t>
      </w:r>
      <w:r w:rsidRPr="00451DC0">
        <w:rPr>
          <w:rFonts w:ascii="Arial Narrow" w:hAnsi="Arial Narrow"/>
          <w:highlight w:val="yellow"/>
        </w:rPr>
        <w:t>.</w:t>
      </w:r>
    </w:p>
    <w:p w:rsidR="009F548E" w:rsidRDefault="009F548E" w:rsidP="009F548E">
      <w:pPr>
        <w:ind w:left="786"/>
        <w:rPr>
          <w:rFonts w:ascii="Arial Narrow" w:hAnsi="Arial Narrow"/>
        </w:rPr>
      </w:pPr>
    </w:p>
    <w:p w:rsidR="009F548E" w:rsidRPr="00A873BF" w:rsidRDefault="009F548E" w:rsidP="009F548E">
      <w:pPr>
        <w:ind w:left="786"/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Grid – Inclusão dos Produtos</w:t>
      </w:r>
      <w:r w:rsidR="00A873BF" w:rsidRPr="00A873BF">
        <w:rPr>
          <w:rFonts w:ascii="Arial Narrow" w:hAnsi="Arial Narrow"/>
          <w:highlight w:val="yellow"/>
        </w:rPr>
        <w:t xml:space="preserve"> </w:t>
      </w:r>
      <w:r w:rsidR="00544573">
        <w:rPr>
          <w:rFonts w:ascii="Arial Narrow" w:hAnsi="Arial Narrow"/>
          <w:highlight w:val="yellow"/>
        </w:rPr>
        <w:t>(Nova Nota)</w:t>
      </w:r>
      <w:bookmarkStart w:id="13" w:name="_GoBack"/>
      <w:bookmarkEnd w:id="13"/>
    </w:p>
    <w:p w:rsidR="009F548E" w:rsidRDefault="009F548E" w:rsidP="009F548E">
      <w:pPr>
        <w:ind w:left="786"/>
        <w:rPr>
          <w:rFonts w:ascii="Arial Narrow" w:hAnsi="Arial Narrow"/>
          <w:highlight w:val="yellow"/>
        </w:rPr>
      </w:pPr>
    </w:p>
    <w:p w:rsidR="00D41AAA" w:rsidRDefault="00D41AAA" w:rsidP="00D41AAA">
      <w:pPr>
        <w:ind w:left="426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Nos casos do Produto e Edição já estarem cadastrados, os únicos campos que deverão estar em Branco é a Quantidade de Pacotes e Quebra. Porém, ele permite a alteração dos campos, a fim de regularizar qualquer erro no cadastro do Produto ou Edição, ou incluir informações faltantes, estas atualizações devem sensibilizar estes cadastros. </w:t>
      </w:r>
    </w:p>
    <w:p w:rsidR="00D41AAA" w:rsidRDefault="00D41AAA" w:rsidP="009F548E">
      <w:pPr>
        <w:ind w:left="786"/>
        <w:rPr>
          <w:rFonts w:ascii="Arial Narrow" w:hAnsi="Arial Narrow"/>
          <w:highlight w:val="yellow"/>
        </w:rPr>
      </w:pPr>
    </w:p>
    <w:p w:rsidR="00D41AAA" w:rsidRPr="00A873BF" w:rsidRDefault="00D41AAA" w:rsidP="009F548E">
      <w:pPr>
        <w:ind w:left="786"/>
        <w:rPr>
          <w:rFonts w:ascii="Arial Narrow" w:hAnsi="Arial Narrow"/>
          <w:highlight w:val="yellow"/>
        </w:rPr>
      </w:pPr>
    </w:p>
    <w:p w:rsidR="00C13C71" w:rsidRPr="00A873BF" w:rsidRDefault="00C13C71" w:rsidP="00C13C7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Código: Código do Produto.</w:t>
      </w:r>
    </w:p>
    <w:p w:rsidR="00C13C71" w:rsidRPr="00A873BF" w:rsidRDefault="00C13C71" w:rsidP="00C13C7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Produto: Nome do Produto.</w:t>
      </w:r>
    </w:p>
    <w:p w:rsidR="00C13C71" w:rsidRPr="00A873BF" w:rsidRDefault="00C13C71" w:rsidP="00C13C7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A873BF">
        <w:rPr>
          <w:rFonts w:ascii="Arial Narrow" w:hAnsi="Arial Narrow"/>
          <w:highlight w:val="yellow"/>
        </w:rPr>
        <w:t>Edição: Edição do Produto.</w:t>
      </w:r>
    </w:p>
    <w:p w:rsidR="00D41AAA" w:rsidRPr="00A873BF" w:rsidRDefault="00D41AAA" w:rsidP="00C13C7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Preço com Desconto R$: preço do produto com Desconto</w:t>
      </w:r>
    </w:p>
    <w:p w:rsidR="00C13C71" w:rsidRDefault="0047104D" w:rsidP="00C13C7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proofErr w:type="spellStart"/>
      <w:r>
        <w:rPr>
          <w:rFonts w:ascii="Arial Narrow" w:hAnsi="Arial Narrow"/>
          <w:highlight w:val="yellow"/>
        </w:rPr>
        <w:t>Qtde</w:t>
      </w:r>
      <w:proofErr w:type="spellEnd"/>
      <w:r>
        <w:rPr>
          <w:rFonts w:ascii="Arial Narrow" w:hAnsi="Arial Narrow"/>
          <w:highlight w:val="yellow"/>
        </w:rPr>
        <w:t>. Nota</w:t>
      </w:r>
      <w:r w:rsidR="00C13C71" w:rsidRPr="00A873BF">
        <w:rPr>
          <w:rFonts w:ascii="Arial Narrow" w:hAnsi="Arial Narrow"/>
          <w:highlight w:val="yellow"/>
        </w:rPr>
        <w:t xml:space="preserve">: quantidade de reparte previsto (quantidade </w:t>
      </w:r>
      <w:r>
        <w:rPr>
          <w:rFonts w:ascii="Arial Narrow" w:hAnsi="Arial Narrow"/>
          <w:highlight w:val="yellow"/>
        </w:rPr>
        <w:t>descrita na NF</w:t>
      </w:r>
      <w:r w:rsidR="00C13C71" w:rsidRPr="00A873BF">
        <w:rPr>
          <w:rFonts w:ascii="Arial Narrow" w:hAnsi="Arial Narrow"/>
          <w:highlight w:val="yellow"/>
        </w:rPr>
        <w:t>).</w:t>
      </w:r>
    </w:p>
    <w:p w:rsidR="00C13C71" w:rsidRPr="00A873BF" w:rsidRDefault="00C13C71" w:rsidP="00C13C7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proofErr w:type="spellStart"/>
      <w:r w:rsidRPr="00A873BF">
        <w:rPr>
          <w:rFonts w:ascii="Arial Narrow" w:hAnsi="Arial Narrow"/>
          <w:highlight w:val="yellow"/>
        </w:rPr>
        <w:t>Qtde</w:t>
      </w:r>
      <w:proofErr w:type="spellEnd"/>
      <w:r w:rsidRPr="00A873BF">
        <w:rPr>
          <w:rFonts w:ascii="Arial Narrow" w:hAnsi="Arial Narrow"/>
          <w:highlight w:val="yellow"/>
        </w:rPr>
        <w:t xml:space="preserve">. </w:t>
      </w:r>
      <w:proofErr w:type="spellStart"/>
      <w:r w:rsidRPr="00A873BF">
        <w:rPr>
          <w:rFonts w:ascii="Arial Narrow" w:hAnsi="Arial Narrow"/>
          <w:highlight w:val="yellow"/>
        </w:rPr>
        <w:t>Pcts</w:t>
      </w:r>
      <w:proofErr w:type="spellEnd"/>
      <w:r w:rsidR="00AF0ACD" w:rsidRPr="00A873BF">
        <w:rPr>
          <w:rFonts w:ascii="Arial Narrow" w:hAnsi="Arial Narrow"/>
          <w:highlight w:val="yellow"/>
        </w:rPr>
        <w:t>:</w:t>
      </w:r>
      <w:r w:rsidRPr="00A873BF">
        <w:rPr>
          <w:rFonts w:ascii="Arial Narrow" w:hAnsi="Arial Narrow"/>
          <w:highlight w:val="yellow"/>
        </w:rPr>
        <w:t xml:space="preserve"> quantidade de pacotes recebido do produto.</w:t>
      </w:r>
    </w:p>
    <w:p w:rsidR="00C13C71" w:rsidRPr="00A873BF" w:rsidRDefault="00C13C71" w:rsidP="00C13C7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proofErr w:type="spellStart"/>
      <w:r w:rsidRPr="00A873BF">
        <w:rPr>
          <w:rFonts w:ascii="Arial Narrow" w:hAnsi="Arial Narrow"/>
          <w:highlight w:val="yellow"/>
        </w:rPr>
        <w:t>Qtde</w:t>
      </w:r>
      <w:proofErr w:type="spellEnd"/>
      <w:r w:rsidRPr="00A873BF">
        <w:rPr>
          <w:rFonts w:ascii="Arial Narrow" w:hAnsi="Arial Narrow"/>
          <w:highlight w:val="yellow"/>
        </w:rPr>
        <w:t>. Quebra quantidade de quebra (</w:t>
      </w:r>
      <w:proofErr w:type="spellStart"/>
      <w:r w:rsidRPr="00A873BF">
        <w:rPr>
          <w:rFonts w:ascii="Arial Narrow" w:hAnsi="Arial Narrow"/>
          <w:highlight w:val="yellow"/>
        </w:rPr>
        <w:t>exes</w:t>
      </w:r>
      <w:proofErr w:type="spellEnd"/>
      <w:r w:rsidRPr="00A873BF">
        <w:rPr>
          <w:rFonts w:ascii="Arial Narrow" w:hAnsi="Arial Narrow"/>
          <w:highlight w:val="yellow"/>
        </w:rPr>
        <w:t>.) recebido do produto.</w:t>
      </w:r>
    </w:p>
    <w:p w:rsidR="009D6891" w:rsidRPr="009D6891" w:rsidRDefault="009D6891" w:rsidP="009D689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D6891">
        <w:rPr>
          <w:rFonts w:ascii="Arial Narrow" w:hAnsi="Arial Narrow"/>
          <w:highlight w:val="yellow"/>
        </w:rPr>
        <w:t>Diferença: Quantidade de diferença entre reparte previsto e físico digitado. (campo não editável)</w:t>
      </w:r>
    </w:p>
    <w:p w:rsidR="00EF14C3" w:rsidRDefault="00EF14C3" w:rsidP="00C13C7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Valor Total: Soma do resultado da Multiplicação entre Quantidade </w:t>
      </w:r>
      <w:r w:rsidR="0047104D">
        <w:rPr>
          <w:rFonts w:ascii="Arial Narrow" w:hAnsi="Arial Narrow"/>
          <w:highlight w:val="yellow"/>
        </w:rPr>
        <w:t xml:space="preserve">Nota </w:t>
      </w:r>
      <w:r>
        <w:rPr>
          <w:rFonts w:ascii="Arial Narrow" w:hAnsi="Arial Narrow"/>
          <w:highlight w:val="yellow"/>
        </w:rPr>
        <w:t xml:space="preserve">e Preço com Desconto de todos os produtos inseridos. </w:t>
      </w:r>
    </w:p>
    <w:p w:rsidR="00EF14C3" w:rsidRPr="00A873BF" w:rsidRDefault="00EF14C3" w:rsidP="00EF14C3">
      <w:pPr>
        <w:ind w:left="1146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A funcionalidade deverá checar junto ao valor informado pelo usuário (Valor Total Nota) e em casos de diferenças, deverá informar o usuário que há dif</w:t>
      </w:r>
      <w:r w:rsidR="0047104D">
        <w:rPr>
          <w:rFonts w:ascii="Arial Narrow" w:hAnsi="Arial Narrow"/>
          <w:highlight w:val="yellow"/>
        </w:rPr>
        <w:t>erenças e solicitar a verificação.</w:t>
      </w:r>
    </w:p>
    <w:p w:rsidR="009F548E" w:rsidRPr="009F548E" w:rsidRDefault="009F548E" w:rsidP="00C13C71">
      <w:pPr>
        <w:pStyle w:val="PargrafodaLista"/>
        <w:ind w:left="1146"/>
        <w:rPr>
          <w:rFonts w:ascii="Arial Narrow" w:hAnsi="Arial Narrow"/>
        </w:rPr>
      </w:pPr>
    </w:p>
    <w:p w:rsidR="000B0DCB" w:rsidRDefault="00544573" w:rsidP="0010198B">
      <w:pPr>
        <w:ind w:left="426"/>
        <w:rPr>
          <w:rFonts w:ascii="Arial Narrow" w:hAnsi="Arial Narrow"/>
        </w:rPr>
      </w:pPr>
      <w:bookmarkStart w:id="14" w:name="OLE_LINK1"/>
      <w:bookmarkStart w:id="15" w:name="OLE_LINK2"/>
      <w:r>
        <w:rPr>
          <w:rFonts w:ascii="Arial Narrow" w:hAnsi="Arial Narrow"/>
        </w:rPr>
        <w:t>Alteração/</w:t>
      </w:r>
      <w:r w:rsidR="000B0DCB">
        <w:rPr>
          <w:rFonts w:ascii="Arial Narrow" w:hAnsi="Arial Narrow"/>
        </w:rPr>
        <w:t>Novo Produto</w:t>
      </w:r>
      <w:r w:rsidR="006A054E">
        <w:rPr>
          <w:rFonts w:ascii="Arial Narrow" w:hAnsi="Arial Narrow"/>
        </w:rPr>
        <w:t xml:space="preserve"> (campos editáveis)</w:t>
      </w:r>
      <w:r w:rsidR="00A873BF" w:rsidRPr="00A873BF">
        <w:rPr>
          <w:rFonts w:ascii="Arial Narrow" w:hAnsi="Arial Narrow"/>
        </w:rPr>
        <w:t xml:space="preserve"> </w:t>
      </w:r>
      <w:r w:rsidR="00A873BF">
        <w:rPr>
          <w:rFonts w:ascii="Arial Narrow" w:hAnsi="Arial Narrow"/>
        </w:rPr>
        <w:t>– Para nota recebida via interface</w:t>
      </w:r>
      <w:r w:rsidR="00AF0ACD">
        <w:rPr>
          <w:rFonts w:ascii="Arial Narrow" w:hAnsi="Arial Narrow"/>
        </w:rPr>
        <w:t>: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d</w:t>
      </w:r>
      <w:r w:rsidR="00C13C71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Produto.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Nome </w:t>
      </w:r>
      <w:r w:rsidR="00C13C71">
        <w:rPr>
          <w:rFonts w:ascii="Arial Narrow" w:hAnsi="Arial Narrow"/>
        </w:rPr>
        <w:t>do</w:t>
      </w:r>
      <w:r>
        <w:rPr>
          <w:rFonts w:ascii="Arial Narrow" w:hAnsi="Arial Narrow"/>
        </w:rPr>
        <w:t xml:space="preserve"> Produto.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A1382F" w:rsidRDefault="00A1382F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valor unitário do produto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Lançamento: Data de lançamento do produto</w:t>
      </w:r>
    </w:p>
    <w:p w:rsidR="00A1382F" w:rsidRDefault="00A1382F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Recolhimento: Data de recolhimento do produto.</w:t>
      </w:r>
    </w:p>
    <w:p w:rsidR="00654219" w:rsidRDefault="00654219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Peso: Peso do produto.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Pacote Padrão: Pacote padrão do produto.</w:t>
      </w:r>
    </w:p>
    <w:p w:rsidR="00107BE7" w:rsidRDefault="00107BE7" w:rsidP="00107BE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 Previsto: quantidade de reparte previsto</w:t>
      </w:r>
      <w:r w:rsidR="0083492A">
        <w:rPr>
          <w:rFonts w:ascii="Arial Narrow" w:hAnsi="Arial Narrow"/>
        </w:rPr>
        <w:t xml:space="preserve"> (quantidade física recebida do produto)</w:t>
      </w:r>
      <w:r>
        <w:rPr>
          <w:rFonts w:ascii="Arial Narrow" w:hAnsi="Arial Narrow"/>
        </w:rPr>
        <w:t>.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Lançamento: descrição do tipo de lançamento (Total, Parcial, Relançamento).</w:t>
      </w:r>
    </w:p>
    <w:bookmarkEnd w:id="14"/>
    <w:bookmarkEnd w:id="15"/>
    <w:p w:rsidR="000B0DCB" w:rsidRDefault="000B0DCB" w:rsidP="00654219">
      <w:pPr>
        <w:ind w:left="1146"/>
        <w:rPr>
          <w:rFonts w:ascii="Arial Narrow" w:hAnsi="Arial Narrow"/>
        </w:rPr>
      </w:pPr>
    </w:p>
    <w:p w:rsidR="00107BE7" w:rsidRDefault="00107BE7" w:rsidP="00107BE7">
      <w:pPr>
        <w:rPr>
          <w:rFonts w:ascii="Arial Narrow" w:hAnsi="Arial Narrow"/>
        </w:rPr>
      </w:pPr>
    </w:p>
    <w:p w:rsidR="00107BE7" w:rsidRDefault="00107BE7" w:rsidP="00107BE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</w:t>
      </w:r>
      <w:r w:rsidR="00654219">
        <w:rPr>
          <w:rFonts w:ascii="Arial Narrow" w:hAnsi="Arial Narrow"/>
        </w:rPr>
        <w:t xml:space="preserve"> no detalhe de Novo Produto</w:t>
      </w:r>
      <w:r>
        <w:rPr>
          <w:rFonts w:ascii="Arial Narrow" w:hAnsi="Arial Narrow"/>
        </w:rPr>
        <w:t>:</w:t>
      </w:r>
    </w:p>
    <w:p w:rsidR="00107BE7" w:rsidRDefault="00654219" w:rsidP="00107BE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Incluir </w:t>
      </w:r>
      <w:r w:rsidR="00107BE7">
        <w:rPr>
          <w:rFonts w:ascii="Arial Narrow" w:hAnsi="Arial Narrow"/>
        </w:rPr>
        <w:t xml:space="preserve">Novo: </w:t>
      </w:r>
      <w:r>
        <w:rPr>
          <w:rFonts w:ascii="Arial Narrow" w:hAnsi="Arial Narrow"/>
        </w:rPr>
        <w:t>Inclui nova linha na nota após entrada das informações</w:t>
      </w:r>
      <w:r w:rsidR="00107BE7">
        <w:rPr>
          <w:rFonts w:ascii="Arial Narrow" w:hAnsi="Arial Narrow"/>
        </w:rPr>
        <w:t>.</w:t>
      </w:r>
    </w:p>
    <w:p w:rsidR="00654219" w:rsidRDefault="00654219" w:rsidP="00107BE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Confirma: confirma a informação atual de entrada e sai da tela</w:t>
      </w:r>
    </w:p>
    <w:p w:rsidR="00654219" w:rsidRDefault="00654219" w:rsidP="00107BE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a informação atual de entrada e sai da tela.</w:t>
      </w:r>
    </w:p>
    <w:p w:rsidR="00654219" w:rsidRDefault="00654219" w:rsidP="00654219">
      <w:pPr>
        <w:ind w:left="426"/>
        <w:rPr>
          <w:rFonts w:ascii="Arial Narrow" w:hAnsi="Arial Narrow"/>
        </w:rPr>
      </w:pPr>
    </w:p>
    <w:p w:rsidR="00654219" w:rsidRDefault="00654219" w:rsidP="00654219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654219" w:rsidRDefault="00654219" w:rsidP="0065421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Novo Produto: Aciona tela de detalhe de inclusão de novo produto da nota.</w:t>
      </w:r>
    </w:p>
    <w:p w:rsidR="00654219" w:rsidRDefault="00654219" w:rsidP="0065421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Salvar: Salva as entradas na tela.</w:t>
      </w:r>
    </w:p>
    <w:p w:rsidR="00654219" w:rsidRDefault="00654219" w:rsidP="0065421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Confirma: Confirma a expedição após todas as entradas.</w:t>
      </w:r>
    </w:p>
    <w:p w:rsidR="000F11AB" w:rsidRDefault="000F11AB" w:rsidP="0065421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 NF: Cancela a NF com todos os lançamentos feitos nela.</w:t>
      </w:r>
      <w:r w:rsidR="002075FD">
        <w:rPr>
          <w:rFonts w:ascii="Arial Narrow" w:hAnsi="Arial Narrow"/>
        </w:rPr>
        <w:t xml:space="preserve"> Exibe mensagem “Confirma cancelamento da NF?”</w:t>
      </w:r>
      <w:r w:rsidR="00342F0F">
        <w:rPr>
          <w:rFonts w:ascii="Arial Narrow" w:hAnsi="Arial Narrow"/>
        </w:rPr>
        <w:t>.</w:t>
      </w:r>
    </w:p>
    <w:p w:rsidR="00544573" w:rsidRPr="00EE7166" w:rsidRDefault="002A7170" w:rsidP="00544573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Adicionar</w:t>
      </w:r>
      <w:r w:rsidR="00544573" w:rsidRPr="00EE7166">
        <w:rPr>
          <w:rFonts w:ascii="Arial Narrow" w:hAnsi="Arial Narrow"/>
          <w:highlight w:val="yellow"/>
        </w:rPr>
        <w:t xml:space="preserve"> Nota</w:t>
      </w:r>
      <w:r>
        <w:rPr>
          <w:rFonts w:ascii="Arial Narrow" w:hAnsi="Arial Narrow"/>
          <w:highlight w:val="yellow"/>
        </w:rPr>
        <w:t xml:space="preserve"> Fiscal</w:t>
      </w:r>
      <w:r w:rsidR="00544573" w:rsidRPr="00EE7166">
        <w:rPr>
          <w:rFonts w:ascii="Arial Narrow" w:hAnsi="Arial Narrow"/>
          <w:highlight w:val="yellow"/>
        </w:rPr>
        <w:t>: funcionalidade abre tela para informar os dados da nota.</w:t>
      </w:r>
    </w:p>
    <w:p w:rsidR="009D6891" w:rsidRPr="009D6891" w:rsidRDefault="009D6891" w:rsidP="0065421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9D6891">
        <w:rPr>
          <w:rFonts w:ascii="Arial Narrow" w:hAnsi="Arial Narrow"/>
          <w:highlight w:val="yellow"/>
        </w:rPr>
        <w:t xml:space="preserve">Selecionar Todos: campo para seleção de todas as </w:t>
      </w:r>
      <w:proofErr w:type="spellStart"/>
      <w:r w:rsidRPr="009D6891">
        <w:rPr>
          <w:rFonts w:ascii="Arial Narrow" w:hAnsi="Arial Narrow"/>
          <w:highlight w:val="yellow"/>
        </w:rPr>
        <w:t>flag</w:t>
      </w:r>
      <w:proofErr w:type="spellEnd"/>
      <w:r w:rsidRPr="009D6891">
        <w:rPr>
          <w:rFonts w:ascii="Arial Narrow" w:hAnsi="Arial Narrow"/>
          <w:highlight w:val="yellow"/>
        </w:rPr>
        <w:t xml:space="preserve"> de Replicar.</w:t>
      </w:r>
    </w:p>
    <w:p w:rsidR="00B9391D" w:rsidRDefault="00B9391D" w:rsidP="00B9391D">
      <w:pPr>
        <w:rPr>
          <w:rFonts w:ascii="Arial Narrow" w:hAnsi="Arial Narrow"/>
        </w:rPr>
      </w:pPr>
    </w:p>
    <w:p w:rsidR="00107BE7" w:rsidRDefault="00107BE7" w:rsidP="00107BE7">
      <w:pPr>
        <w:ind w:left="426"/>
        <w:rPr>
          <w:rFonts w:ascii="Arial Narrow" w:hAnsi="Arial Narrow"/>
        </w:rPr>
      </w:pPr>
    </w:p>
    <w:p w:rsidR="000B0DCB" w:rsidRDefault="00780AF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com os produtos recebidos</w:t>
      </w:r>
    </w:p>
    <w:p w:rsidR="0036235C" w:rsidRDefault="0036235C" w:rsidP="0010198B">
      <w:pPr>
        <w:ind w:left="426"/>
        <w:rPr>
          <w:rFonts w:ascii="Arial Narrow" w:hAnsi="Arial Narrow"/>
        </w:rPr>
      </w:pPr>
    </w:p>
    <w:p w:rsidR="00780AFC" w:rsidRDefault="002A717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130" cy="35852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FC" w:rsidRDefault="00780AFC" w:rsidP="0010198B">
      <w:pPr>
        <w:ind w:left="426"/>
        <w:rPr>
          <w:rFonts w:ascii="Arial Narrow" w:hAnsi="Arial Narrow"/>
        </w:rPr>
      </w:pPr>
    </w:p>
    <w:p w:rsidR="00780AFC" w:rsidRDefault="00780AF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inclusão</w:t>
      </w:r>
      <w:r w:rsidR="002A7170">
        <w:rPr>
          <w:rFonts w:ascii="Arial Narrow" w:hAnsi="Arial Narrow"/>
        </w:rPr>
        <w:t xml:space="preserve"> ou alteração</w:t>
      </w:r>
      <w:r>
        <w:rPr>
          <w:rFonts w:ascii="Arial Narrow" w:hAnsi="Arial Narrow"/>
        </w:rPr>
        <w:t xml:space="preserve"> de produto na nota</w:t>
      </w:r>
    </w:p>
    <w:p w:rsidR="00F60E65" w:rsidRDefault="00F60E65" w:rsidP="0010198B">
      <w:pPr>
        <w:ind w:left="426"/>
        <w:rPr>
          <w:rFonts w:ascii="Arial Narrow" w:hAnsi="Arial Narrow"/>
        </w:rPr>
      </w:pPr>
    </w:p>
    <w:p w:rsidR="00780AFC" w:rsidRDefault="002A717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7590" cy="3657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FC" w:rsidRDefault="00780AFC" w:rsidP="0010198B">
      <w:pPr>
        <w:ind w:left="426"/>
        <w:rPr>
          <w:rFonts w:ascii="Arial Narrow" w:hAnsi="Arial Narrow"/>
        </w:rPr>
      </w:pPr>
    </w:p>
    <w:p w:rsidR="00D23C89" w:rsidRDefault="00780AF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inclusão de nota</w:t>
      </w:r>
    </w:p>
    <w:p w:rsidR="00D23C89" w:rsidRDefault="00D23C89" w:rsidP="0010198B">
      <w:pPr>
        <w:ind w:left="426"/>
        <w:rPr>
          <w:rFonts w:ascii="Arial Narrow" w:hAnsi="Arial Narrow"/>
        </w:rPr>
      </w:pPr>
    </w:p>
    <w:p w:rsidR="0036235C" w:rsidRDefault="00211EB5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E82DB45" wp14:editId="72D3AE4D">
            <wp:extent cx="5612130" cy="2982595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5C" w:rsidRPr="00875148" w:rsidRDefault="0036235C" w:rsidP="0010198B">
      <w:pPr>
        <w:ind w:left="426"/>
        <w:rPr>
          <w:rFonts w:ascii="Arial Narrow" w:hAnsi="Arial Narrow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36235C" w:rsidRDefault="0036235C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36235C" w:rsidRPr="00875148" w:rsidRDefault="0036235C" w:rsidP="00FD0CD1">
      <w:pPr>
        <w:ind w:left="426"/>
        <w:rPr>
          <w:rFonts w:ascii="Arial Narrow" w:hAnsi="Arial Narrow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36235C" w:rsidRDefault="0036235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6235C" w:rsidRPr="00875148" w:rsidRDefault="0036235C" w:rsidP="00FD0CD1">
      <w:pPr>
        <w:ind w:left="426"/>
        <w:rPr>
          <w:rFonts w:ascii="Arial Narrow" w:hAnsi="Arial Narrow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36235C" w:rsidRPr="00875148" w:rsidRDefault="0036235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6235C" w:rsidRPr="00875148" w:rsidRDefault="0036235C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r w:rsidR="00AF0ACD" w:rsidRPr="00875148">
        <w:rPr>
          <w:rFonts w:ascii="Arial Narrow" w:hAnsi="Arial Narrow"/>
          <w:sz w:val="20"/>
        </w:rPr>
        <w:t>manutenção.</w:t>
      </w:r>
    </w:p>
    <w:p w:rsidR="0036235C" w:rsidRPr="00875148" w:rsidRDefault="0036235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36235C" w:rsidRPr="00875148" w:rsidRDefault="0036235C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36235C" w:rsidRDefault="0036235C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36235C" w:rsidRPr="001E5B29" w:rsidRDefault="0036235C" w:rsidP="001E5B29">
      <w:pPr>
        <w:pStyle w:val="TCTips"/>
        <w:ind w:firstLine="720"/>
        <w:rPr>
          <w:i w:val="0"/>
        </w:rPr>
      </w:pPr>
    </w:p>
    <w:p w:rsidR="0036235C" w:rsidRDefault="0036235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36235C" w:rsidRPr="00B978C8" w:rsidRDefault="0036235C" w:rsidP="00B978C8"/>
    <w:p w:rsidR="0036235C" w:rsidRDefault="0036235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36235C" w:rsidRPr="00B978C8" w:rsidRDefault="0036235C" w:rsidP="00B978C8"/>
    <w:p w:rsidR="0036235C" w:rsidRPr="00875148" w:rsidRDefault="0036235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36235C" w:rsidRPr="00875148" w:rsidRDefault="0036235C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36235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36235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36235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36235C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36235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36235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36235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36235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36235C" w:rsidRPr="00875148" w:rsidRDefault="0036235C">
      <w:pPr>
        <w:pStyle w:val="TCTips"/>
        <w:rPr>
          <w:rFonts w:ascii="Arial Narrow" w:hAnsi="Arial Narrow"/>
          <w:i w:val="0"/>
          <w:lang w:val="es-ES_tradnl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36235C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36235C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36235C" w:rsidRPr="00875148">
        <w:trPr>
          <w:cantSplit/>
        </w:trPr>
        <w:tc>
          <w:tcPr>
            <w:tcW w:w="3614" w:type="dxa"/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36235C" w:rsidRPr="00875148">
        <w:trPr>
          <w:cantSplit/>
        </w:trPr>
        <w:tc>
          <w:tcPr>
            <w:tcW w:w="3614" w:type="dxa"/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36235C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36235C" w:rsidRPr="00875148" w:rsidRDefault="0036235C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36235C" w:rsidRPr="00875148" w:rsidRDefault="0036235C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36235C" w:rsidRPr="00875148" w:rsidRDefault="0036235C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36235C" w:rsidRPr="00875148" w:rsidRDefault="0036235C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36235C" w:rsidRPr="00875148" w:rsidRDefault="0036235C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36235C" w:rsidRPr="00875148">
        <w:tc>
          <w:tcPr>
            <w:tcW w:w="579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6235C" w:rsidRPr="00875148" w:rsidRDefault="0036235C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36235C" w:rsidRPr="00875148" w:rsidRDefault="0036235C" w:rsidP="0000716A">
      <w:pPr>
        <w:rPr>
          <w:rFonts w:ascii="Arial Narrow" w:hAnsi="Arial Narrow"/>
        </w:rPr>
      </w:pPr>
    </w:p>
    <w:p w:rsidR="0036235C" w:rsidRPr="00875148" w:rsidRDefault="0036235C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36235C" w:rsidRPr="00875148" w:rsidRDefault="0036235C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36235C" w:rsidRPr="00875148">
        <w:tc>
          <w:tcPr>
            <w:tcW w:w="579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6235C" w:rsidRPr="00875148" w:rsidRDefault="0036235C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36235C" w:rsidRPr="00875148" w:rsidRDefault="0036235C" w:rsidP="00A14994">
      <w:pPr>
        <w:rPr>
          <w:rFonts w:ascii="Arial Narrow" w:hAnsi="Arial Narrow"/>
        </w:rPr>
      </w:pPr>
    </w:p>
    <w:p w:rsidR="0036235C" w:rsidRPr="00875148" w:rsidRDefault="0036235C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p w:rsidR="0036235C" w:rsidRPr="00875148" w:rsidRDefault="0036235C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36235C" w:rsidRPr="00875148">
        <w:tc>
          <w:tcPr>
            <w:tcW w:w="579" w:type="dxa"/>
            <w:vAlign w:val="center"/>
          </w:tcPr>
          <w:p w:rsidR="0036235C" w:rsidRPr="00875148" w:rsidRDefault="0036235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36235C" w:rsidRPr="00875148" w:rsidRDefault="0036235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36235C" w:rsidRPr="00875148" w:rsidRDefault="0036235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6235C" w:rsidRPr="00875148" w:rsidRDefault="0036235C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r w:rsidR="00AF0ACD" w:rsidRPr="00875148">
        <w:rPr>
          <w:rFonts w:ascii="Arial Narrow" w:hAnsi="Arial Narrow"/>
        </w:rPr>
        <w:t>sequência</w:t>
      </w:r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36235C" w:rsidRPr="00875148" w:rsidRDefault="0036235C" w:rsidP="002552D5">
      <w:pPr>
        <w:rPr>
          <w:rFonts w:ascii="Arial Narrow" w:hAnsi="Arial Narrow"/>
        </w:rPr>
      </w:pPr>
    </w:p>
    <w:p w:rsidR="0036235C" w:rsidRPr="00875148" w:rsidRDefault="0036235C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36235C" w:rsidRPr="00875148">
        <w:tc>
          <w:tcPr>
            <w:tcW w:w="1844" w:type="dxa"/>
            <w:vAlign w:val="center"/>
          </w:tcPr>
          <w:p w:rsidR="0036235C" w:rsidRPr="00875148" w:rsidRDefault="0036235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36235C" w:rsidRPr="00875148" w:rsidRDefault="0036235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36235C" w:rsidRPr="00875148" w:rsidRDefault="0036235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36235C" w:rsidRPr="00875148" w:rsidRDefault="0036235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sectPr w:rsidR="0036235C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501" w:rsidRDefault="00FD5501">
      <w:r>
        <w:separator/>
      </w:r>
    </w:p>
  </w:endnote>
  <w:endnote w:type="continuationSeparator" w:id="0">
    <w:p w:rsidR="00FD5501" w:rsidRDefault="00FD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35C" w:rsidRDefault="0036235C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050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05087">
      <w:rPr>
        <w:rStyle w:val="Nmerodepgina"/>
        <w:rFonts w:ascii="Arial" w:hAnsi="Arial"/>
        <w:snapToGrid w:val="0"/>
      </w:rPr>
      <w:fldChar w:fldCharType="separate"/>
    </w:r>
    <w:r w:rsidR="00533A2E">
      <w:rPr>
        <w:rStyle w:val="Nmerodepgina"/>
        <w:rFonts w:ascii="Arial" w:hAnsi="Arial"/>
        <w:noProof/>
        <w:snapToGrid w:val="0"/>
      </w:rPr>
      <w:t>5</w:t>
    </w:r>
    <w:r w:rsidR="0030508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050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05087">
      <w:rPr>
        <w:rStyle w:val="Nmerodepgina"/>
        <w:rFonts w:ascii="Arial" w:hAnsi="Arial"/>
        <w:snapToGrid w:val="0"/>
      </w:rPr>
      <w:fldChar w:fldCharType="separate"/>
    </w:r>
    <w:r w:rsidR="00533A2E">
      <w:rPr>
        <w:rStyle w:val="Nmerodepgina"/>
        <w:rFonts w:ascii="Arial" w:hAnsi="Arial"/>
        <w:noProof/>
        <w:snapToGrid w:val="0"/>
      </w:rPr>
      <w:t>11</w:t>
    </w:r>
    <w:r w:rsidR="0030508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501" w:rsidRDefault="00FD5501">
      <w:r>
        <w:separator/>
      </w:r>
    </w:p>
  </w:footnote>
  <w:footnote w:type="continuationSeparator" w:id="0">
    <w:p w:rsidR="00FD5501" w:rsidRDefault="00FD5501">
      <w:r>
        <w:continuationSeparator/>
      </w:r>
    </w:p>
  </w:footnote>
  <w:footnote w:id="1">
    <w:p w:rsidR="0036235C" w:rsidRDefault="0036235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36235C" w:rsidRDefault="0036235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36235C" w:rsidRDefault="0036235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36235C" w:rsidRDefault="0036235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36235C" w:rsidRDefault="0036235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36235C" w:rsidRDefault="0036235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36235C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36235C" w:rsidRPr="009540DC" w:rsidRDefault="00BB62E8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1525" cy="334010"/>
                <wp:effectExtent l="0" t="0" r="9525" b="889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36235C" w:rsidRPr="009540DC" w:rsidRDefault="0036235C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36235C" w:rsidRPr="009540DC" w:rsidRDefault="0036235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36235C" w:rsidRPr="009540DC" w:rsidRDefault="0036235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36235C">
      <w:trPr>
        <w:cantSplit/>
        <w:trHeight w:val="337"/>
        <w:jc w:val="center"/>
      </w:trPr>
      <w:tc>
        <w:tcPr>
          <w:tcW w:w="2089" w:type="dxa"/>
          <w:vMerge/>
        </w:tcPr>
        <w:p w:rsidR="0036235C" w:rsidRPr="009540DC" w:rsidRDefault="0036235C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36235C" w:rsidRPr="009540DC" w:rsidRDefault="0036235C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36235C" w:rsidRPr="009540DC" w:rsidRDefault="0036235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36235C" w:rsidRPr="009540DC" w:rsidRDefault="0036235C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36235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6235C" w:rsidRPr="009540DC" w:rsidRDefault="0036235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36235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6235C" w:rsidRPr="009540DC" w:rsidRDefault="0036235C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36235C" w:rsidRDefault="003623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5FA57649"/>
    <w:multiLevelType w:val="hybridMultilevel"/>
    <w:tmpl w:val="3C42051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15BE7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4D09"/>
    <w:rsid w:val="00047D6D"/>
    <w:rsid w:val="0005102B"/>
    <w:rsid w:val="00057981"/>
    <w:rsid w:val="00061BCA"/>
    <w:rsid w:val="00062236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97D36"/>
    <w:rsid w:val="000A2DBE"/>
    <w:rsid w:val="000A5878"/>
    <w:rsid w:val="000A60CC"/>
    <w:rsid w:val="000B0AAE"/>
    <w:rsid w:val="000B0DCB"/>
    <w:rsid w:val="000B206F"/>
    <w:rsid w:val="000B3976"/>
    <w:rsid w:val="000B4422"/>
    <w:rsid w:val="000B5FA9"/>
    <w:rsid w:val="000B74F7"/>
    <w:rsid w:val="000C0F95"/>
    <w:rsid w:val="000C1D0F"/>
    <w:rsid w:val="000C6D8D"/>
    <w:rsid w:val="000C7EC3"/>
    <w:rsid w:val="000D29E9"/>
    <w:rsid w:val="000D452D"/>
    <w:rsid w:val="000D55DB"/>
    <w:rsid w:val="000E3473"/>
    <w:rsid w:val="000E4113"/>
    <w:rsid w:val="000E5668"/>
    <w:rsid w:val="000E61E4"/>
    <w:rsid w:val="000E6CEA"/>
    <w:rsid w:val="000F0195"/>
    <w:rsid w:val="000F01B0"/>
    <w:rsid w:val="000F11AB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07BE7"/>
    <w:rsid w:val="00111FA2"/>
    <w:rsid w:val="00112EFC"/>
    <w:rsid w:val="00116B72"/>
    <w:rsid w:val="00120D7F"/>
    <w:rsid w:val="00120E6D"/>
    <w:rsid w:val="00121B71"/>
    <w:rsid w:val="0012448A"/>
    <w:rsid w:val="001252DF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7CBD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0383"/>
    <w:rsid w:val="001A3A24"/>
    <w:rsid w:val="001A70F9"/>
    <w:rsid w:val="001B01E1"/>
    <w:rsid w:val="001B744E"/>
    <w:rsid w:val="001C0FEA"/>
    <w:rsid w:val="001C3A9A"/>
    <w:rsid w:val="001C3D51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75FD"/>
    <w:rsid w:val="002117FD"/>
    <w:rsid w:val="00211EB5"/>
    <w:rsid w:val="002128F9"/>
    <w:rsid w:val="00215804"/>
    <w:rsid w:val="00216BD7"/>
    <w:rsid w:val="002229A6"/>
    <w:rsid w:val="00225398"/>
    <w:rsid w:val="0022690A"/>
    <w:rsid w:val="00227E41"/>
    <w:rsid w:val="00230D42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6B98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26F"/>
    <w:rsid w:val="002A489D"/>
    <w:rsid w:val="002A493C"/>
    <w:rsid w:val="002A4DAE"/>
    <w:rsid w:val="002A5A05"/>
    <w:rsid w:val="002A7170"/>
    <w:rsid w:val="002B1A0A"/>
    <w:rsid w:val="002B387A"/>
    <w:rsid w:val="002B78BF"/>
    <w:rsid w:val="002C2B68"/>
    <w:rsid w:val="002C7CDA"/>
    <w:rsid w:val="002D0672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5087"/>
    <w:rsid w:val="00306C3B"/>
    <w:rsid w:val="00310E23"/>
    <w:rsid w:val="00313A77"/>
    <w:rsid w:val="00313C02"/>
    <w:rsid w:val="0031416C"/>
    <w:rsid w:val="0031420D"/>
    <w:rsid w:val="00315652"/>
    <w:rsid w:val="00321262"/>
    <w:rsid w:val="00321FF4"/>
    <w:rsid w:val="00324DF4"/>
    <w:rsid w:val="0032615C"/>
    <w:rsid w:val="00336437"/>
    <w:rsid w:val="00342F0F"/>
    <w:rsid w:val="00343E85"/>
    <w:rsid w:val="0034692E"/>
    <w:rsid w:val="00346E2C"/>
    <w:rsid w:val="00352574"/>
    <w:rsid w:val="00360B96"/>
    <w:rsid w:val="0036235C"/>
    <w:rsid w:val="0036483C"/>
    <w:rsid w:val="00370AA5"/>
    <w:rsid w:val="003735EF"/>
    <w:rsid w:val="003739E4"/>
    <w:rsid w:val="003753C5"/>
    <w:rsid w:val="003814DB"/>
    <w:rsid w:val="00385FB7"/>
    <w:rsid w:val="00386B5D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7DB6"/>
    <w:rsid w:val="003C0E76"/>
    <w:rsid w:val="003C2B66"/>
    <w:rsid w:val="003C3E5A"/>
    <w:rsid w:val="003C6159"/>
    <w:rsid w:val="003C739F"/>
    <w:rsid w:val="003C7E6F"/>
    <w:rsid w:val="003D25C0"/>
    <w:rsid w:val="003D4B3F"/>
    <w:rsid w:val="003D5F2A"/>
    <w:rsid w:val="003D6623"/>
    <w:rsid w:val="003E65D7"/>
    <w:rsid w:val="003F3769"/>
    <w:rsid w:val="003F4CD3"/>
    <w:rsid w:val="003F51EA"/>
    <w:rsid w:val="00401A5E"/>
    <w:rsid w:val="00406C5E"/>
    <w:rsid w:val="0040743C"/>
    <w:rsid w:val="00407BCF"/>
    <w:rsid w:val="0041262B"/>
    <w:rsid w:val="00412834"/>
    <w:rsid w:val="004150D4"/>
    <w:rsid w:val="00415F64"/>
    <w:rsid w:val="00421895"/>
    <w:rsid w:val="00425CF6"/>
    <w:rsid w:val="00427853"/>
    <w:rsid w:val="00432241"/>
    <w:rsid w:val="00435DBC"/>
    <w:rsid w:val="004429EB"/>
    <w:rsid w:val="004454DC"/>
    <w:rsid w:val="00446BDF"/>
    <w:rsid w:val="004474E5"/>
    <w:rsid w:val="00451DC0"/>
    <w:rsid w:val="004602E7"/>
    <w:rsid w:val="00460E14"/>
    <w:rsid w:val="00462052"/>
    <w:rsid w:val="00462254"/>
    <w:rsid w:val="0046284F"/>
    <w:rsid w:val="00462F1A"/>
    <w:rsid w:val="004663C3"/>
    <w:rsid w:val="00466BB1"/>
    <w:rsid w:val="0047104D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569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C40"/>
    <w:rsid w:val="004E433D"/>
    <w:rsid w:val="004F355F"/>
    <w:rsid w:val="004F73A2"/>
    <w:rsid w:val="004F7A14"/>
    <w:rsid w:val="004F7B73"/>
    <w:rsid w:val="00504061"/>
    <w:rsid w:val="0050515B"/>
    <w:rsid w:val="00507162"/>
    <w:rsid w:val="00507568"/>
    <w:rsid w:val="0051116C"/>
    <w:rsid w:val="00514BD6"/>
    <w:rsid w:val="00517854"/>
    <w:rsid w:val="005205DF"/>
    <w:rsid w:val="00520752"/>
    <w:rsid w:val="00520A18"/>
    <w:rsid w:val="00525158"/>
    <w:rsid w:val="00533434"/>
    <w:rsid w:val="00533709"/>
    <w:rsid w:val="00533A2E"/>
    <w:rsid w:val="005342FA"/>
    <w:rsid w:val="00536B8D"/>
    <w:rsid w:val="00544573"/>
    <w:rsid w:val="0054470E"/>
    <w:rsid w:val="00546884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4326"/>
    <w:rsid w:val="00595535"/>
    <w:rsid w:val="00597006"/>
    <w:rsid w:val="005976A3"/>
    <w:rsid w:val="005B5216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D73F3"/>
    <w:rsid w:val="005E211D"/>
    <w:rsid w:val="005E2F8C"/>
    <w:rsid w:val="005E57D7"/>
    <w:rsid w:val="005E7C34"/>
    <w:rsid w:val="005F10E3"/>
    <w:rsid w:val="005F1EC1"/>
    <w:rsid w:val="006011B9"/>
    <w:rsid w:val="0060216A"/>
    <w:rsid w:val="00603A73"/>
    <w:rsid w:val="00603F7B"/>
    <w:rsid w:val="00607F92"/>
    <w:rsid w:val="00610B3D"/>
    <w:rsid w:val="00614377"/>
    <w:rsid w:val="00614B88"/>
    <w:rsid w:val="0062259E"/>
    <w:rsid w:val="00623C53"/>
    <w:rsid w:val="0062407B"/>
    <w:rsid w:val="00626EAB"/>
    <w:rsid w:val="00633680"/>
    <w:rsid w:val="006375A9"/>
    <w:rsid w:val="00645DE2"/>
    <w:rsid w:val="00652F0D"/>
    <w:rsid w:val="006538E2"/>
    <w:rsid w:val="006541B3"/>
    <w:rsid w:val="00654219"/>
    <w:rsid w:val="0065593F"/>
    <w:rsid w:val="0065695B"/>
    <w:rsid w:val="006675D3"/>
    <w:rsid w:val="006740BF"/>
    <w:rsid w:val="00674551"/>
    <w:rsid w:val="00676794"/>
    <w:rsid w:val="00676DC7"/>
    <w:rsid w:val="00687C7B"/>
    <w:rsid w:val="006919C9"/>
    <w:rsid w:val="00691D6D"/>
    <w:rsid w:val="006971F1"/>
    <w:rsid w:val="006A054E"/>
    <w:rsid w:val="006A2A01"/>
    <w:rsid w:val="006B4D0C"/>
    <w:rsid w:val="006B5723"/>
    <w:rsid w:val="006C1E49"/>
    <w:rsid w:val="006C43F7"/>
    <w:rsid w:val="006D3BBB"/>
    <w:rsid w:val="006E2C4F"/>
    <w:rsid w:val="006E2F17"/>
    <w:rsid w:val="006E709B"/>
    <w:rsid w:val="006E7B55"/>
    <w:rsid w:val="006F0355"/>
    <w:rsid w:val="006F0842"/>
    <w:rsid w:val="006F13AB"/>
    <w:rsid w:val="006F1417"/>
    <w:rsid w:val="006F3399"/>
    <w:rsid w:val="006F61F8"/>
    <w:rsid w:val="0070288B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80AFC"/>
    <w:rsid w:val="00781602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203A"/>
    <w:rsid w:val="0080382D"/>
    <w:rsid w:val="008110AC"/>
    <w:rsid w:val="008125D7"/>
    <w:rsid w:val="00813102"/>
    <w:rsid w:val="008140EF"/>
    <w:rsid w:val="00823133"/>
    <w:rsid w:val="00824444"/>
    <w:rsid w:val="008308D4"/>
    <w:rsid w:val="00832F35"/>
    <w:rsid w:val="0083492A"/>
    <w:rsid w:val="00841321"/>
    <w:rsid w:val="00854EA4"/>
    <w:rsid w:val="008573CA"/>
    <w:rsid w:val="00862B7C"/>
    <w:rsid w:val="00863EE3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5409"/>
    <w:rsid w:val="008E6D40"/>
    <w:rsid w:val="008F0069"/>
    <w:rsid w:val="008F1A27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1C0B"/>
    <w:rsid w:val="00927DE3"/>
    <w:rsid w:val="00933E88"/>
    <w:rsid w:val="00934158"/>
    <w:rsid w:val="00935C2B"/>
    <w:rsid w:val="00936174"/>
    <w:rsid w:val="0094354E"/>
    <w:rsid w:val="009526F1"/>
    <w:rsid w:val="009540DC"/>
    <w:rsid w:val="00954189"/>
    <w:rsid w:val="00960881"/>
    <w:rsid w:val="00961437"/>
    <w:rsid w:val="00962DE3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0097"/>
    <w:rsid w:val="009844E0"/>
    <w:rsid w:val="00985A93"/>
    <w:rsid w:val="00987E43"/>
    <w:rsid w:val="00990122"/>
    <w:rsid w:val="00991CB1"/>
    <w:rsid w:val="00994447"/>
    <w:rsid w:val="0099463C"/>
    <w:rsid w:val="00994D77"/>
    <w:rsid w:val="00996E98"/>
    <w:rsid w:val="009B02FE"/>
    <w:rsid w:val="009B5632"/>
    <w:rsid w:val="009C0CFF"/>
    <w:rsid w:val="009C2CEB"/>
    <w:rsid w:val="009D0684"/>
    <w:rsid w:val="009D6891"/>
    <w:rsid w:val="009D6BA7"/>
    <w:rsid w:val="009F2E14"/>
    <w:rsid w:val="009F548E"/>
    <w:rsid w:val="009F5AA5"/>
    <w:rsid w:val="00A00118"/>
    <w:rsid w:val="00A035DD"/>
    <w:rsid w:val="00A05703"/>
    <w:rsid w:val="00A11C87"/>
    <w:rsid w:val="00A1382F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57B1F"/>
    <w:rsid w:val="00A6089A"/>
    <w:rsid w:val="00A61BBE"/>
    <w:rsid w:val="00A63569"/>
    <w:rsid w:val="00A63F82"/>
    <w:rsid w:val="00A64519"/>
    <w:rsid w:val="00A66899"/>
    <w:rsid w:val="00A7024F"/>
    <w:rsid w:val="00A71F64"/>
    <w:rsid w:val="00A7235E"/>
    <w:rsid w:val="00A7369D"/>
    <w:rsid w:val="00A75621"/>
    <w:rsid w:val="00A757B8"/>
    <w:rsid w:val="00A76232"/>
    <w:rsid w:val="00A827E2"/>
    <w:rsid w:val="00A837DC"/>
    <w:rsid w:val="00A84930"/>
    <w:rsid w:val="00A873BF"/>
    <w:rsid w:val="00A915EB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4C46"/>
    <w:rsid w:val="00AD527E"/>
    <w:rsid w:val="00AD59B6"/>
    <w:rsid w:val="00AE290D"/>
    <w:rsid w:val="00AE2D12"/>
    <w:rsid w:val="00AE45E8"/>
    <w:rsid w:val="00AE5ADB"/>
    <w:rsid w:val="00AE5BB6"/>
    <w:rsid w:val="00AF0ACD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6F6D"/>
    <w:rsid w:val="00B171CD"/>
    <w:rsid w:val="00B232EC"/>
    <w:rsid w:val="00B26273"/>
    <w:rsid w:val="00B26CF8"/>
    <w:rsid w:val="00B275F6"/>
    <w:rsid w:val="00B342E9"/>
    <w:rsid w:val="00B34FA0"/>
    <w:rsid w:val="00B36A35"/>
    <w:rsid w:val="00B419C0"/>
    <w:rsid w:val="00B420A7"/>
    <w:rsid w:val="00B46900"/>
    <w:rsid w:val="00B46CF8"/>
    <w:rsid w:val="00B51A23"/>
    <w:rsid w:val="00B5208D"/>
    <w:rsid w:val="00B53244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B86"/>
    <w:rsid w:val="00B84DBD"/>
    <w:rsid w:val="00B86F32"/>
    <w:rsid w:val="00B87E6C"/>
    <w:rsid w:val="00B92540"/>
    <w:rsid w:val="00B9391D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61FB"/>
    <w:rsid w:val="00BB62E8"/>
    <w:rsid w:val="00BB74D3"/>
    <w:rsid w:val="00BD06A1"/>
    <w:rsid w:val="00BD0D7E"/>
    <w:rsid w:val="00BD11A1"/>
    <w:rsid w:val="00BD13B1"/>
    <w:rsid w:val="00BD16C4"/>
    <w:rsid w:val="00BD1DF1"/>
    <w:rsid w:val="00BD4414"/>
    <w:rsid w:val="00BE1773"/>
    <w:rsid w:val="00BE1A1C"/>
    <w:rsid w:val="00BE1CD2"/>
    <w:rsid w:val="00BE408B"/>
    <w:rsid w:val="00BF0AAB"/>
    <w:rsid w:val="00BF216B"/>
    <w:rsid w:val="00BF243E"/>
    <w:rsid w:val="00BF4342"/>
    <w:rsid w:val="00C00B8A"/>
    <w:rsid w:val="00C0154E"/>
    <w:rsid w:val="00C02839"/>
    <w:rsid w:val="00C03E07"/>
    <w:rsid w:val="00C06858"/>
    <w:rsid w:val="00C06BDE"/>
    <w:rsid w:val="00C13C71"/>
    <w:rsid w:val="00C161D1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0D0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3A0D"/>
    <w:rsid w:val="00C65E4E"/>
    <w:rsid w:val="00C6618A"/>
    <w:rsid w:val="00C75E39"/>
    <w:rsid w:val="00C8077D"/>
    <w:rsid w:val="00C8363C"/>
    <w:rsid w:val="00C83B93"/>
    <w:rsid w:val="00C85B15"/>
    <w:rsid w:val="00C86DCE"/>
    <w:rsid w:val="00C9056D"/>
    <w:rsid w:val="00C93849"/>
    <w:rsid w:val="00C93B4D"/>
    <w:rsid w:val="00C966F8"/>
    <w:rsid w:val="00C9747E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3C89"/>
    <w:rsid w:val="00D253D6"/>
    <w:rsid w:val="00D2566D"/>
    <w:rsid w:val="00D31268"/>
    <w:rsid w:val="00D340EF"/>
    <w:rsid w:val="00D357CD"/>
    <w:rsid w:val="00D364AA"/>
    <w:rsid w:val="00D401AD"/>
    <w:rsid w:val="00D41AAA"/>
    <w:rsid w:val="00D43507"/>
    <w:rsid w:val="00D453FF"/>
    <w:rsid w:val="00D45EB1"/>
    <w:rsid w:val="00D515AB"/>
    <w:rsid w:val="00D51B34"/>
    <w:rsid w:val="00D537ED"/>
    <w:rsid w:val="00D60C2B"/>
    <w:rsid w:val="00D64577"/>
    <w:rsid w:val="00D64742"/>
    <w:rsid w:val="00D678A7"/>
    <w:rsid w:val="00D67D31"/>
    <w:rsid w:val="00D729CF"/>
    <w:rsid w:val="00D745E9"/>
    <w:rsid w:val="00D74DFC"/>
    <w:rsid w:val="00D7574A"/>
    <w:rsid w:val="00D82DF3"/>
    <w:rsid w:val="00D86BD3"/>
    <w:rsid w:val="00D86DCA"/>
    <w:rsid w:val="00D90C24"/>
    <w:rsid w:val="00D94953"/>
    <w:rsid w:val="00D9721C"/>
    <w:rsid w:val="00DA0E85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C66F1"/>
    <w:rsid w:val="00DE05C0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307D"/>
    <w:rsid w:val="00E174D1"/>
    <w:rsid w:val="00E1791F"/>
    <w:rsid w:val="00E2543B"/>
    <w:rsid w:val="00E2592F"/>
    <w:rsid w:val="00E3022E"/>
    <w:rsid w:val="00E302BA"/>
    <w:rsid w:val="00E31B86"/>
    <w:rsid w:val="00E3295F"/>
    <w:rsid w:val="00E33564"/>
    <w:rsid w:val="00E34CC4"/>
    <w:rsid w:val="00E36D54"/>
    <w:rsid w:val="00E41F2B"/>
    <w:rsid w:val="00E51217"/>
    <w:rsid w:val="00E52A49"/>
    <w:rsid w:val="00E62254"/>
    <w:rsid w:val="00E635A2"/>
    <w:rsid w:val="00E64520"/>
    <w:rsid w:val="00E70344"/>
    <w:rsid w:val="00E74259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3009"/>
    <w:rsid w:val="00E95ABE"/>
    <w:rsid w:val="00E95E60"/>
    <w:rsid w:val="00E9713B"/>
    <w:rsid w:val="00EA21F6"/>
    <w:rsid w:val="00EA27C5"/>
    <w:rsid w:val="00EA3AAD"/>
    <w:rsid w:val="00EA44B1"/>
    <w:rsid w:val="00EA538F"/>
    <w:rsid w:val="00EB0A3F"/>
    <w:rsid w:val="00EB1FF7"/>
    <w:rsid w:val="00EB2506"/>
    <w:rsid w:val="00EB6F61"/>
    <w:rsid w:val="00EC0A20"/>
    <w:rsid w:val="00EC6D24"/>
    <w:rsid w:val="00ED1B21"/>
    <w:rsid w:val="00ED439D"/>
    <w:rsid w:val="00ED5B4E"/>
    <w:rsid w:val="00ED609A"/>
    <w:rsid w:val="00EE251C"/>
    <w:rsid w:val="00EE5019"/>
    <w:rsid w:val="00EE7166"/>
    <w:rsid w:val="00EE76B3"/>
    <w:rsid w:val="00EF14C3"/>
    <w:rsid w:val="00EF2883"/>
    <w:rsid w:val="00EF4284"/>
    <w:rsid w:val="00EF4F69"/>
    <w:rsid w:val="00F00402"/>
    <w:rsid w:val="00F023D9"/>
    <w:rsid w:val="00F025FE"/>
    <w:rsid w:val="00F06D28"/>
    <w:rsid w:val="00F06E32"/>
    <w:rsid w:val="00F10655"/>
    <w:rsid w:val="00F110A0"/>
    <w:rsid w:val="00F115A0"/>
    <w:rsid w:val="00F11A86"/>
    <w:rsid w:val="00F1361E"/>
    <w:rsid w:val="00F17E54"/>
    <w:rsid w:val="00F2194D"/>
    <w:rsid w:val="00F255DF"/>
    <w:rsid w:val="00F25CB5"/>
    <w:rsid w:val="00F27E38"/>
    <w:rsid w:val="00F355CD"/>
    <w:rsid w:val="00F379EA"/>
    <w:rsid w:val="00F41E73"/>
    <w:rsid w:val="00F435C7"/>
    <w:rsid w:val="00F44663"/>
    <w:rsid w:val="00F46758"/>
    <w:rsid w:val="00F56109"/>
    <w:rsid w:val="00F56B86"/>
    <w:rsid w:val="00F57053"/>
    <w:rsid w:val="00F57135"/>
    <w:rsid w:val="00F5724C"/>
    <w:rsid w:val="00F574A1"/>
    <w:rsid w:val="00F60E65"/>
    <w:rsid w:val="00F6479F"/>
    <w:rsid w:val="00F65E7A"/>
    <w:rsid w:val="00F6638C"/>
    <w:rsid w:val="00F715DB"/>
    <w:rsid w:val="00F722D9"/>
    <w:rsid w:val="00F76278"/>
    <w:rsid w:val="00F8004C"/>
    <w:rsid w:val="00F81ED4"/>
    <w:rsid w:val="00F82747"/>
    <w:rsid w:val="00F85B21"/>
    <w:rsid w:val="00F87061"/>
    <w:rsid w:val="00F907E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0C2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501"/>
    <w:rsid w:val="00FE000B"/>
    <w:rsid w:val="00FE1EDE"/>
    <w:rsid w:val="00FE65F9"/>
    <w:rsid w:val="00FF03C0"/>
    <w:rsid w:val="00FF0990"/>
    <w:rsid w:val="00FF62B7"/>
    <w:rsid w:val="00FF7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locked/>
    <w:rsid w:val="00C161D1"/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161D1"/>
    <w:rPr>
      <w:rFonts w:ascii="Calibri" w:eastAsiaTheme="minorHAnsi" w:hAnsi="Calibri" w:cs="Consolas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locked/>
    <w:rsid w:val="00C161D1"/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161D1"/>
    <w:rPr>
      <w:rFonts w:ascii="Calibri" w:eastAsiaTheme="minorHAnsi" w:hAnsi="Calibri" w:cs="Consolas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4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76A5D-4E21-44ED-A431-15B40267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281</TotalTime>
  <Pages>11</Pages>
  <Words>2206</Words>
  <Characters>11913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33</cp:revision>
  <cp:lastPrinted>2009-11-19T20:24:00Z</cp:lastPrinted>
  <dcterms:created xsi:type="dcterms:W3CDTF">2012-04-22T19:06:00Z</dcterms:created>
  <dcterms:modified xsi:type="dcterms:W3CDTF">2012-08-01T13:10:00Z</dcterms:modified>
</cp:coreProperties>
</file>